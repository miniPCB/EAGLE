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3FBDB311" w14:textId="77777777" w:rsidR="00CA7ACC" w:rsidRDefault="00CA7ACC" w:rsidP="00536289">
                  <w:pPr>
                    <w:pStyle w:val="myTitle"/>
                    <w:rPr>
                      <w:b/>
                      <w:bCs/>
                    </w:rPr>
                  </w:pPr>
                  <w:r>
                    <w:rPr>
                      <w:b/>
                      <w:bCs/>
                    </w:rPr>
                    <w:t>Product Management</w:t>
                  </w:r>
                </w:p>
                <w:p w14:paraId="0B6FDD3A" w14:textId="1E97C718" w:rsidR="00A1626D" w:rsidRPr="00E42AA3" w:rsidRDefault="00331303" w:rsidP="00536289">
                  <w:pPr>
                    <w:pStyle w:val="myTitle"/>
                    <w:rPr>
                      <w:b/>
                      <w:bCs/>
                    </w:rPr>
                  </w:pPr>
                  <w:r>
                    <w:rPr>
                      <w:b/>
                      <w:bCs/>
                    </w:rPr>
                    <w:t>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689A90AF" w14:textId="64846392" w:rsidR="000566CA"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9467180" w:history="1">
        <w:r w:rsidR="000566CA" w:rsidRPr="005A325E">
          <w:rPr>
            <w:rStyle w:val="Hyperlink"/>
            <w:noProof/>
          </w:rPr>
          <w:t>1.</w:t>
        </w:r>
        <w:r w:rsidR="000566CA">
          <w:rPr>
            <w:rFonts w:eastAsiaTheme="minorEastAsia"/>
            <w:noProof/>
            <w:kern w:val="2"/>
            <w:sz w:val="22"/>
            <w14:ligatures w14:val="standardContextual"/>
          </w:rPr>
          <w:tab/>
        </w:r>
        <w:r w:rsidR="000566CA" w:rsidRPr="005A325E">
          <w:rPr>
            <w:rStyle w:val="Hyperlink"/>
            <w:noProof/>
          </w:rPr>
          <w:t>Purpose</w:t>
        </w:r>
        <w:r w:rsidR="000566CA">
          <w:rPr>
            <w:noProof/>
            <w:webHidden/>
          </w:rPr>
          <w:tab/>
        </w:r>
        <w:r w:rsidR="000566CA">
          <w:rPr>
            <w:noProof/>
            <w:webHidden/>
          </w:rPr>
          <w:fldChar w:fldCharType="begin"/>
        </w:r>
        <w:r w:rsidR="000566CA">
          <w:rPr>
            <w:noProof/>
            <w:webHidden/>
          </w:rPr>
          <w:instrText xml:space="preserve"> PAGEREF _Toc149467180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0CAD6C2F" w14:textId="11A7092F"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1" w:history="1">
        <w:r w:rsidR="000566CA" w:rsidRPr="005A325E">
          <w:rPr>
            <w:rStyle w:val="Hyperlink"/>
            <w:noProof/>
          </w:rPr>
          <w:t>2.</w:t>
        </w:r>
        <w:r w:rsidR="000566CA">
          <w:rPr>
            <w:rFonts w:eastAsiaTheme="minorEastAsia"/>
            <w:noProof/>
            <w:kern w:val="2"/>
            <w:sz w:val="22"/>
            <w14:ligatures w14:val="standardContextual"/>
          </w:rPr>
          <w:tab/>
        </w:r>
        <w:r w:rsidR="000566CA" w:rsidRPr="005A325E">
          <w:rPr>
            <w:rStyle w:val="Hyperlink"/>
            <w:noProof/>
          </w:rPr>
          <w:t>Scope</w:t>
        </w:r>
        <w:r w:rsidR="000566CA">
          <w:rPr>
            <w:noProof/>
            <w:webHidden/>
          </w:rPr>
          <w:tab/>
        </w:r>
        <w:r w:rsidR="000566CA">
          <w:rPr>
            <w:noProof/>
            <w:webHidden/>
          </w:rPr>
          <w:fldChar w:fldCharType="begin"/>
        </w:r>
        <w:r w:rsidR="000566CA">
          <w:rPr>
            <w:noProof/>
            <w:webHidden/>
          </w:rPr>
          <w:instrText xml:space="preserve"> PAGEREF _Toc149467181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741BFC0C" w14:textId="4395122C"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2" w:history="1">
        <w:r w:rsidR="000566CA" w:rsidRPr="005A325E">
          <w:rPr>
            <w:rStyle w:val="Hyperlink"/>
            <w:noProof/>
          </w:rPr>
          <w:t>3.</w:t>
        </w:r>
        <w:r w:rsidR="000566CA">
          <w:rPr>
            <w:rFonts w:eastAsiaTheme="minorEastAsia"/>
            <w:noProof/>
            <w:kern w:val="2"/>
            <w:sz w:val="22"/>
            <w14:ligatures w14:val="standardContextual"/>
          </w:rPr>
          <w:tab/>
        </w:r>
        <w:r w:rsidR="000566CA" w:rsidRPr="005A325E">
          <w:rPr>
            <w:rStyle w:val="Hyperlink"/>
            <w:noProof/>
          </w:rPr>
          <w:t>Responsibilities</w:t>
        </w:r>
        <w:r w:rsidR="000566CA">
          <w:rPr>
            <w:noProof/>
            <w:webHidden/>
          </w:rPr>
          <w:tab/>
        </w:r>
        <w:r w:rsidR="000566CA">
          <w:rPr>
            <w:noProof/>
            <w:webHidden/>
          </w:rPr>
          <w:fldChar w:fldCharType="begin"/>
        </w:r>
        <w:r w:rsidR="000566CA">
          <w:rPr>
            <w:noProof/>
            <w:webHidden/>
          </w:rPr>
          <w:instrText xml:space="preserve"> PAGEREF _Toc149467182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70A1424E" w14:textId="5F8E6860"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3" w:history="1">
        <w:r w:rsidR="000566CA" w:rsidRPr="005A325E">
          <w:rPr>
            <w:rStyle w:val="Hyperlink"/>
            <w:noProof/>
          </w:rPr>
          <w:t>4.</w:t>
        </w:r>
        <w:r w:rsidR="000566CA">
          <w:rPr>
            <w:rFonts w:eastAsiaTheme="minorEastAsia"/>
            <w:noProof/>
            <w:kern w:val="2"/>
            <w:sz w:val="22"/>
            <w14:ligatures w14:val="standardContextual"/>
          </w:rPr>
          <w:tab/>
        </w:r>
        <w:r w:rsidR="000566CA" w:rsidRPr="005A325E">
          <w:rPr>
            <w:rStyle w:val="Hyperlink"/>
            <w:noProof/>
          </w:rPr>
          <w:t>Terminology and Abbreviations</w:t>
        </w:r>
        <w:r w:rsidR="000566CA">
          <w:rPr>
            <w:noProof/>
            <w:webHidden/>
          </w:rPr>
          <w:tab/>
        </w:r>
        <w:r w:rsidR="000566CA">
          <w:rPr>
            <w:noProof/>
            <w:webHidden/>
          </w:rPr>
          <w:fldChar w:fldCharType="begin"/>
        </w:r>
        <w:r w:rsidR="000566CA">
          <w:rPr>
            <w:noProof/>
            <w:webHidden/>
          </w:rPr>
          <w:instrText xml:space="preserve"> PAGEREF _Toc149467183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7579A48B" w14:textId="43781087"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4" w:history="1">
        <w:r w:rsidR="000566CA" w:rsidRPr="005A325E">
          <w:rPr>
            <w:rStyle w:val="Hyperlink"/>
            <w:noProof/>
          </w:rPr>
          <w:t>5.</w:t>
        </w:r>
        <w:r w:rsidR="000566CA">
          <w:rPr>
            <w:rFonts w:eastAsiaTheme="minorEastAsia"/>
            <w:noProof/>
            <w:kern w:val="2"/>
            <w:sz w:val="22"/>
            <w14:ligatures w14:val="standardContextual"/>
          </w:rPr>
          <w:tab/>
        </w:r>
        <w:r w:rsidR="000566CA" w:rsidRPr="005A325E">
          <w:rPr>
            <w:rStyle w:val="Hyperlink"/>
            <w:noProof/>
          </w:rPr>
          <w:t>Procedure</w:t>
        </w:r>
        <w:r w:rsidR="000566CA">
          <w:rPr>
            <w:noProof/>
            <w:webHidden/>
          </w:rPr>
          <w:tab/>
        </w:r>
        <w:r w:rsidR="000566CA">
          <w:rPr>
            <w:noProof/>
            <w:webHidden/>
          </w:rPr>
          <w:fldChar w:fldCharType="begin"/>
        </w:r>
        <w:r w:rsidR="000566CA">
          <w:rPr>
            <w:noProof/>
            <w:webHidden/>
          </w:rPr>
          <w:instrText xml:space="preserve"> PAGEREF _Toc149467184 \h </w:instrText>
        </w:r>
        <w:r w:rsidR="000566CA">
          <w:rPr>
            <w:noProof/>
            <w:webHidden/>
          </w:rPr>
        </w:r>
        <w:r w:rsidR="000566CA">
          <w:rPr>
            <w:noProof/>
            <w:webHidden/>
          </w:rPr>
          <w:fldChar w:fldCharType="separate"/>
        </w:r>
        <w:r w:rsidR="00A16DE9">
          <w:rPr>
            <w:noProof/>
            <w:webHidden/>
          </w:rPr>
          <w:t>5</w:t>
        </w:r>
        <w:r w:rsidR="000566CA">
          <w:rPr>
            <w:noProof/>
            <w:webHidden/>
          </w:rPr>
          <w:fldChar w:fldCharType="end"/>
        </w:r>
      </w:hyperlink>
    </w:p>
    <w:p w14:paraId="56AA4C39" w14:textId="6C9B7FA2"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5" w:history="1">
        <w:r w:rsidR="000566CA" w:rsidRPr="005A325E">
          <w:rPr>
            <w:rStyle w:val="Hyperlink"/>
            <w:noProof/>
          </w:rPr>
          <w:t>6.</w:t>
        </w:r>
        <w:r w:rsidR="000566CA">
          <w:rPr>
            <w:rFonts w:eastAsiaTheme="minorEastAsia"/>
            <w:noProof/>
            <w:kern w:val="2"/>
            <w:sz w:val="22"/>
            <w14:ligatures w14:val="standardContextual"/>
          </w:rPr>
          <w:tab/>
        </w:r>
        <w:r w:rsidR="000566CA" w:rsidRPr="005A325E">
          <w:rPr>
            <w:rStyle w:val="Hyperlink"/>
            <w:noProof/>
          </w:rPr>
          <w:t>References</w:t>
        </w:r>
        <w:r w:rsidR="000566CA">
          <w:rPr>
            <w:noProof/>
            <w:webHidden/>
          </w:rPr>
          <w:tab/>
        </w:r>
        <w:r w:rsidR="000566CA">
          <w:rPr>
            <w:noProof/>
            <w:webHidden/>
          </w:rPr>
          <w:fldChar w:fldCharType="begin"/>
        </w:r>
        <w:r w:rsidR="000566CA">
          <w:rPr>
            <w:noProof/>
            <w:webHidden/>
          </w:rPr>
          <w:instrText xml:space="preserve"> PAGEREF _Toc149467185 \h </w:instrText>
        </w:r>
        <w:r w:rsidR="000566CA">
          <w:rPr>
            <w:noProof/>
            <w:webHidden/>
          </w:rPr>
        </w:r>
        <w:r w:rsidR="000566CA">
          <w:rPr>
            <w:noProof/>
            <w:webHidden/>
          </w:rPr>
          <w:fldChar w:fldCharType="separate"/>
        </w:r>
        <w:r w:rsidR="00A16DE9">
          <w:rPr>
            <w:noProof/>
            <w:webHidden/>
          </w:rPr>
          <w:t>6</w:t>
        </w:r>
        <w:r w:rsidR="000566CA">
          <w:rPr>
            <w:noProof/>
            <w:webHidden/>
          </w:rPr>
          <w:fldChar w:fldCharType="end"/>
        </w:r>
      </w:hyperlink>
    </w:p>
    <w:p w14:paraId="5E3B1DEB" w14:textId="516E0A51"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6" w:history="1">
        <w:r w:rsidR="000566CA" w:rsidRPr="005A325E">
          <w:rPr>
            <w:rStyle w:val="Hyperlink"/>
            <w:noProof/>
          </w:rPr>
          <w:t>7.</w:t>
        </w:r>
        <w:r w:rsidR="000566CA">
          <w:rPr>
            <w:rFonts w:eastAsiaTheme="minorEastAsia"/>
            <w:noProof/>
            <w:kern w:val="2"/>
            <w:sz w:val="22"/>
            <w14:ligatures w14:val="standardContextual"/>
          </w:rPr>
          <w:tab/>
        </w:r>
        <w:r w:rsidR="000566CA" w:rsidRPr="005A325E">
          <w:rPr>
            <w:rStyle w:val="Hyperlink"/>
            <w:noProof/>
          </w:rPr>
          <w:t>Change and Liability Notice</w:t>
        </w:r>
        <w:r w:rsidR="000566CA">
          <w:rPr>
            <w:noProof/>
            <w:webHidden/>
          </w:rPr>
          <w:tab/>
        </w:r>
        <w:r w:rsidR="000566CA">
          <w:rPr>
            <w:noProof/>
            <w:webHidden/>
          </w:rPr>
          <w:fldChar w:fldCharType="begin"/>
        </w:r>
        <w:r w:rsidR="000566CA">
          <w:rPr>
            <w:noProof/>
            <w:webHidden/>
          </w:rPr>
          <w:instrText xml:space="preserve"> PAGEREF _Toc149467186 \h </w:instrText>
        </w:r>
        <w:r w:rsidR="000566CA">
          <w:rPr>
            <w:noProof/>
            <w:webHidden/>
          </w:rPr>
        </w:r>
        <w:r w:rsidR="000566CA">
          <w:rPr>
            <w:noProof/>
            <w:webHidden/>
          </w:rPr>
          <w:fldChar w:fldCharType="separate"/>
        </w:r>
        <w:r w:rsidR="00A16DE9">
          <w:rPr>
            <w:noProof/>
            <w:webHidden/>
          </w:rPr>
          <w:t>7</w:t>
        </w:r>
        <w:r w:rsidR="000566CA">
          <w:rPr>
            <w:noProof/>
            <w:webHidden/>
          </w:rPr>
          <w:fldChar w:fldCharType="end"/>
        </w:r>
      </w:hyperlink>
    </w:p>
    <w:p w14:paraId="1CF799D7" w14:textId="4F4F3988"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7" w:history="1">
        <w:r w:rsidR="000566CA" w:rsidRPr="005A325E">
          <w:rPr>
            <w:rStyle w:val="Hyperlink"/>
            <w:noProof/>
          </w:rPr>
          <w:t>8.</w:t>
        </w:r>
        <w:r w:rsidR="000566CA">
          <w:rPr>
            <w:rFonts w:eastAsiaTheme="minorEastAsia"/>
            <w:noProof/>
            <w:kern w:val="2"/>
            <w:sz w:val="22"/>
            <w14:ligatures w14:val="standardContextual"/>
          </w:rPr>
          <w:tab/>
        </w:r>
        <w:r w:rsidR="000566CA" w:rsidRPr="005A325E">
          <w:rPr>
            <w:rStyle w:val="Hyperlink"/>
            <w:noProof/>
          </w:rPr>
          <w:t>Trademark Notice</w:t>
        </w:r>
        <w:r w:rsidR="000566CA">
          <w:rPr>
            <w:noProof/>
            <w:webHidden/>
          </w:rPr>
          <w:tab/>
        </w:r>
        <w:r w:rsidR="000566CA">
          <w:rPr>
            <w:noProof/>
            <w:webHidden/>
          </w:rPr>
          <w:fldChar w:fldCharType="begin"/>
        </w:r>
        <w:r w:rsidR="000566CA">
          <w:rPr>
            <w:noProof/>
            <w:webHidden/>
          </w:rPr>
          <w:instrText xml:space="preserve"> PAGEREF _Toc149467187 \h </w:instrText>
        </w:r>
        <w:r w:rsidR="000566CA">
          <w:rPr>
            <w:noProof/>
            <w:webHidden/>
          </w:rPr>
        </w:r>
        <w:r w:rsidR="000566CA">
          <w:rPr>
            <w:noProof/>
            <w:webHidden/>
          </w:rPr>
          <w:fldChar w:fldCharType="separate"/>
        </w:r>
        <w:r w:rsidR="00A16DE9">
          <w:rPr>
            <w:noProof/>
            <w:webHidden/>
          </w:rPr>
          <w:t>7</w:t>
        </w:r>
        <w:r w:rsidR="000566CA">
          <w:rPr>
            <w:noProof/>
            <w:webHidden/>
          </w:rPr>
          <w:fldChar w:fldCharType="end"/>
        </w:r>
      </w:hyperlink>
    </w:p>
    <w:p w14:paraId="61D57BEF" w14:textId="317DACAB" w:rsidR="000566CA" w:rsidRDefault="00000000">
      <w:pPr>
        <w:pStyle w:val="TOC1"/>
        <w:tabs>
          <w:tab w:val="left" w:pos="440"/>
          <w:tab w:val="right" w:leader="dot" w:pos="10790"/>
        </w:tabs>
        <w:rPr>
          <w:rFonts w:eastAsiaTheme="minorEastAsia"/>
          <w:noProof/>
          <w:kern w:val="2"/>
          <w:sz w:val="22"/>
          <w14:ligatures w14:val="standardContextual"/>
        </w:rPr>
      </w:pPr>
      <w:hyperlink w:anchor="_Toc149467188" w:history="1">
        <w:r w:rsidR="000566CA" w:rsidRPr="005A325E">
          <w:rPr>
            <w:rStyle w:val="Hyperlink"/>
            <w:noProof/>
          </w:rPr>
          <w:t>9.</w:t>
        </w:r>
        <w:r w:rsidR="000566CA">
          <w:rPr>
            <w:rFonts w:eastAsiaTheme="minorEastAsia"/>
            <w:noProof/>
            <w:kern w:val="2"/>
            <w:sz w:val="22"/>
            <w14:ligatures w14:val="standardContextual"/>
          </w:rPr>
          <w:tab/>
        </w:r>
        <w:r w:rsidR="000566CA" w:rsidRPr="005A325E">
          <w:rPr>
            <w:rStyle w:val="Hyperlink"/>
            <w:noProof/>
          </w:rPr>
          <w:t>Revision History</w:t>
        </w:r>
        <w:r w:rsidR="000566CA">
          <w:rPr>
            <w:noProof/>
            <w:webHidden/>
          </w:rPr>
          <w:tab/>
        </w:r>
        <w:r w:rsidR="000566CA">
          <w:rPr>
            <w:noProof/>
            <w:webHidden/>
          </w:rPr>
          <w:fldChar w:fldCharType="begin"/>
        </w:r>
        <w:r w:rsidR="000566CA">
          <w:rPr>
            <w:noProof/>
            <w:webHidden/>
          </w:rPr>
          <w:instrText xml:space="preserve"> PAGEREF _Toc149467188 \h </w:instrText>
        </w:r>
        <w:r w:rsidR="000566CA">
          <w:rPr>
            <w:noProof/>
            <w:webHidden/>
          </w:rPr>
        </w:r>
        <w:r w:rsidR="000566CA">
          <w:rPr>
            <w:noProof/>
            <w:webHidden/>
          </w:rPr>
          <w:fldChar w:fldCharType="separate"/>
        </w:r>
        <w:r w:rsidR="00A16DE9">
          <w:rPr>
            <w:noProof/>
            <w:webHidden/>
          </w:rPr>
          <w:t>7</w:t>
        </w:r>
        <w:r w:rsidR="000566CA">
          <w:rPr>
            <w:noProof/>
            <w:webHidden/>
          </w:rPr>
          <w:fldChar w:fldCharType="end"/>
        </w:r>
      </w:hyperlink>
    </w:p>
    <w:p w14:paraId="62CCF870" w14:textId="56006DD1"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34C2A22C" w:rsidR="008A19B7" w:rsidRDefault="00000000">
      <w:pPr>
        <w:spacing w:line="259" w:lineRule="auto"/>
      </w:pPr>
      <w:fldSimple w:instr=" TOC \h \z \c &quot;Figure&quot; ">
        <w:r w:rsidR="00DB2285">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62283743" w14:textId="3D8B36EB" w:rsidR="000566CA"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9467189" w:history="1">
        <w:r w:rsidR="000566CA" w:rsidRPr="00FA3CB8">
          <w:rPr>
            <w:rStyle w:val="Hyperlink"/>
            <w:noProof/>
          </w:rPr>
          <w:t>Table 1 – Definitions and Abbreviations</w:t>
        </w:r>
        <w:r w:rsidR="000566CA">
          <w:rPr>
            <w:noProof/>
            <w:webHidden/>
          </w:rPr>
          <w:tab/>
        </w:r>
        <w:r w:rsidR="000566CA">
          <w:rPr>
            <w:noProof/>
            <w:webHidden/>
          </w:rPr>
          <w:fldChar w:fldCharType="begin"/>
        </w:r>
        <w:r w:rsidR="000566CA">
          <w:rPr>
            <w:noProof/>
            <w:webHidden/>
          </w:rPr>
          <w:instrText xml:space="preserve"> PAGEREF _Toc149467189 \h </w:instrText>
        </w:r>
        <w:r w:rsidR="000566CA">
          <w:rPr>
            <w:noProof/>
            <w:webHidden/>
          </w:rPr>
        </w:r>
        <w:r w:rsidR="000566CA">
          <w:rPr>
            <w:noProof/>
            <w:webHidden/>
          </w:rPr>
          <w:fldChar w:fldCharType="separate"/>
        </w:r>
        <w:r w:rsidR="00A16DE9">
          <w:rPr>
            <w:noProof/>
            <w:webHidden/>
          </w:rPr>
          <w:t>4</w:t>
        </w:r>
        <w:r w:rsidR="000566CA">
          <w:rPr>
            <w:noProof/>
            <w:webHidden/>
          </w:rPr>
          <w:fldChar w:fldCharType="end"/>
        </w:r>
      </w:hyperlink>
    </w:p>
    <w:p w14:paraId="69BF371A" w14:textId="3BDCE45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49467180"/>
      <w:bookmarkStart w:id="1" w:name="_Toc110612749"/>
      <w:bookmarkStart w:id="2" w:name="_Toc110612784"/>
      <w:r>
        <w:lastRenderedPageBreak/>
        <w:t>Purpose</w:t>
      </w:r>
      <w:bookmarkEnd w:id="0"/>
    </w:p>
    <w:p w14:paraId="4A3DF15A" w14:textId="433F76AA" w:rsidR="00D35DE9" w:rsidRDefault="00BB7D64" w:rsidP="003B7096">
      <w:r>
        <w:t xml:space="preserve">The purpose of this </w:t>
      </w:r>
      <w:r w:rsidR="003B7096">
        <w:t xml:space="preserve">document </w:t>
      </w:r>
      <w:r>
        <w:t xml:space="preserve">is to </w:t>
      </w:r>
      <w:r w:rsidR="003B7096">
        <w:t xml:space="preserve">provide </w:t>
      </w:r>
      <w:r w:rsidR="00E60CC7">
        <w:t>a system for managing</w:t>
      </w:r>
      <w:r w:rsidR="00331303">
        <w:t xml:space="preserve"> </w:t>
      </w:r>
      <w:r w:rsidR="003847CF">
        <w:t xml:space="preserve">the life cycle of </w:t>
      </w:r>
      <w:r w:rsidR="00331303">
        <w:t>miniPCBs.</w:t>
      </w:r>
    </w:p>
    <w:p w14:paraId="6A36A149" w14:textId="5B0C4C54" w:rsidR="00892F7F" w:rsidRDefault="00892F7F" w:rsidP="00892F7F">
      <w:pPr>
        <w:pStyle w:val="Heading1"/>
      </w:pPr>
      <w:bookmarkStart w:id="3" w:name="_Toc149467181"/>
      <w:r>
        <w:t>Scope</w:t>
      </w:r>
      <w:bookmarkEnd w:id="3"/>
    </w:p>
    <w:p w14:paraId="43409C42" w14:textId="2B179E2B" w:rsidR="006A5924" w:rsidRDefault="008E0FE3" w:rsidP="00485131">
      <w:r>
        <w:t>Th</w:t>
      </w:r>
      <w:r w:rsidR="00BB7D64">
        <w:t>e scope of this</w:t>
      </w:r>
      <w:r>
        <w:t xml:space="preserve"> document </w:t>
      </w:r>
      <w:r w:rsidR="00BB7D64">
        <w:t>is</w:t>
      </w:r>
      <w:r>
        <w:t xml:space="preserve"> </w:t>
      </w:r>
      <w:r w:rsidR="00BB7D64">
        <w:t xml:space="preserve">all </w:t>
      </w:r>
      <w:r w:rsidR="00E2468A">
        <w:t>miniPCB products</w:t>
      </w:r>
      <w:r>
        <w:t>.</w:t>
      </w:r>
    </w:p>
    <w:p w14:paraId="770A3D2C" w14:textId="46D61718" w:rsidR="00331303" w:rsidRDefault="00331303" w:rsidP="00331303">
      <w:pPr>
        <w:pStyle w:val="Heading1"/>
      </w:pPr>
      <w:bookmarkStart w:id="4" w:name="_Toc149467182"/>
      <w:bookmarkEnd w:id="1"/>
      <w:bookmarkEnd w:id="2"/>
      <w:r>
        <w:t>Responsibilities</w:t>
      </w:r>
      <w:bookmarkEnd w:id="4"/>
    </w:p>
    <w:p w14:paraId="63B55618" w14:textId="495A8682" w:rsidR="00331303" w:rsidRDefault="00BB7D64">
      <w:pPr>
        <w:spacing w:line="259" w:lineRule="auto"/>
      </w:pPr>
      <w:r>
        <w:rPr>
          <w:b/>
          <w:bCs/>
        </w:rPr>
        <w:t>Chief Engineer</w:t>
      </w:r>
      <w:r w:rsidR="002720AD">
        <w:t xml:space="preserve"> is responsible for maintaining this procedure.</w:t>
      </w:r>
    </w:p>
    <w:p w14:paraId="21104916" w14:textId="4A1AADAD" w:rsidR="002720AD" w:rsidRDefault="00BB7D64">
      <w:pPr>
        <w:spacing w:line="259" w:lineRule="auto"/>
      </w:pPr>
      <w:r>
        <w:rPr>
          <w:b/>
          <w:bCs/>
        </w:rPr>
        <w:t>Engineer</w:t>
      </w:r>
      <w:r w:rsidR="002720AD">
        <w:t xml:space="preserve"> developing a miniPCB is responsible for adhering to this procedure.</w:t>
      </w:r>
    </w:p>
    <w:p w14:paraId="36FDF9EA" w14:textId="1CADB9FD" w:rsidR="00331303" w:rsidRDefault="009F2EAB" w:rsidP="00331303">
      <w:pPr>
        <w:pStyle w:val="Heading1"/>
      </w:pPr>
      <w:bookmarkStart w:id="5" w:name="_Toc149467183"/>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06160F3F" w:rsidR="003C714E" w:rsidRDefault="003C714E" w:rsidP="003C714E">
      <w:pPr>
        <w:pStyle w:val="Caption"/>
        <w:keepNext/>
      </w:pPr>
      <w:bookmarkStart w:id="6" w:name="_Toc149467189"/>
      <w:r>
        <w:t xml:space="preserve">Table </w:t>
      </w:r>
      <w:fldSimple w:instr=" SEQ Table \* ARABIC ">
        <w:r w:rsidR="00A16DE9">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7" w:name="_Toc149467184"/>
      <w:r>
        <w:lastRenderedPageBreak/>
        <w:t>Procedure</w:t>
      </w:r>
      <w:bookmarkEnd w:id="7"/>
    </w:p>
    <w:p w14:paraId="5ED79872" w14:textId="40CFA801" w:rsidR="007A3B8F" w:rsidRDefault="007A3B8F" w:rsidP="00245222">
      <w:pPr>
        <w:pStyle w:val="Heading2"/>
      </w:pPr>
      <w:r>
        <w:t>Life Cycle</w:t>
      </w:r>
    </w:p>
    <w:p w14:paraId="1A5DCBB6" w14:textId="3ED26EBF" w:rsidR="008A4523" w:rsidRDefault="008A4523" w:rsidP="008A4523">
      <w:r>
        <w:t>Each miniPCB will be at one of the following phases:</w:t>
      </w:r>
    </w:p>
    <w:p w14:paraId="5E99B7A0" w14:textId="77777777" w:rsidR="008A4523" w:rsidRPr="008A4523" w:rsidRDefault="008A4523" w:rsidP="008A4523"/>
    <w:p w14:paraId="5EB04A2A" w14:textId="277C18FE" w:rsidR="00245222" w:rsidRDefault="00245222" w:rsidP="007A3B8F">
      <w:pPr>
        <w:pStyle w:val="Heading3"/>
      </w:pPr>
      <w:r>
        <w:t>Idea Phase</w:t>
      </w:r>
    </w:p>
    <w:p w14:paraId="3F92D117" w14:textId="5DE8BA9C" w:rsidR="00245222" w:rsidRDefault="00245222" w:rsidP="00245222">
      <w:r>
        <w:t>Purpose: Generate ideas for miniPCBs and record those ideas in the Product Catalog.</w:t>
      </w:r>
    </w:p>
    <w:p w14:paraId="4878A45D" w14:textId="348D397B" w:rsidR="003847CF" w:rsidRDefault="003847CF" w:rsidP="00245222">
      <w:r>
        <w:t>Activities: Creative thinking and early prototyping.</w:t>
      </w:r>
    </w:p>
    <w:p w14:paraId="7F436F22" w14:textId="25DDC91A" w:rsidR="00245222" w:rsidRDefault="00245222" w:rsidP="00245222">
      <w:r>
        <w:t>Conclusion: A kickoff video for a miniPCB development project.</w:t>
      </w:r>
    </w:p>
    <w:p w14:paraId="0E3F7297" w14:textId="77777777" w:rsidR="000566CA" w:rsidRDefault="000566CA" w:rsidP="000566CA">
      <w:pPr>
        <w:pStyle w:val="NoSpacing"/>
      </w:pPr>
    </w:p>
    <w:p w14:paraId="6AA9834F" w14:textId="7F4ED49C" w:rsidR="00245222" w:rsidRDefault="00DF5570" w:rsidP="007A3B8F">
      <w:pPr>
        <w:pStyle w:val="Heading3"/>
      </w:pPr>
      <w:r>
        <w:t>Development</w:t>
      </w:r>
      <w:r w:rsidR="00245222">
        <w:t xml:space="preserve"> Phase</w:t>
      </w:r>
    </w:p>
    <w:p w14:paraId="7F3B07CF" w14:textId="0D8E969B" w:rsidR="00245222" w:rsidRDefault="00245222" w:rsidP="00245222">
      <w:r>
        <w:t>Purpose: Develop miniPCBs and publish deliverables to the GitHub repository.</w:t>
      </w:r>
    </w:p>
    <w:p w14:paraId="7F288652" w14:textId="0DDB3EAC" w:rsidR="003847CF" w:rsidRDefault="003847CF" w:rsidP="00245222">
      <w:r>
        <w:t>Activities: Design and development work.</w:t>
      </w:r>
    </w:p>
    <w:p w14:paraId="5661A8AD" w14:textId="4A6A37C7" w:rsidR="00245222" w:rsidRDefault="003847CF" w:rsidP="00245222">
      <w:r>
        <w:t>C</w:t>
      </w:r>
      <w:r w:rsidR="00245222">
        <w:t>onclusion: A hardware release video for a miniPCB development project.</w:t>
      </w:r>
    </w:p>
    <w:p w14:paraId="4A8F927B" w14:textId="77777777" w:rsidR="000566CA" w:rsidRDefault="000566CA" w:rsidP="000566CA">
      <w:pPr>
        <w:pStyle w:val="NoSpacing"/>
      </w:pPr>
    </w:p>
    <w:p w14:paraId="0422D572" w14:textId="331BBF88" w:rsidR="00245222" w:rsidRDefault="007A3B8F" w:rsidP="007A3B8F">
      <w:pPr>
        <w:pStyle w:val="Heading3"/>
      </w:pPr>
      <w:r>
        <w:t>Active</w:t>
      </w:r>
      <w:r w:rsidR="00245222">
        <w:t xml:space="preserve"> Phase</w:t>
      </w:r>
    </w:p>
    <w:p w14:paraId="3820D70E" w14:textId="6D2CF052" w:rsidR="00245222" w:rsidRDefault="00245222" w:rsidP="00245222">
      <w:r>
        <w:t>Purpose: Help as many students and teachers as possible.</w:t>
      </w:r>
    </w:p>
    <w:p w14:paraId="262D9A7A" w14:textId="0CF61A24" w:rsidR="003847CF" w:rsidRDefault="003847CF" w:rsidP="00245222">
      <w:r>
        <w:t>Activities: Procurement and order fulfillment.</w:t>
      </w:r>
    </w:p>
    <w:p w14:paraId="700C5E57" w14:textId="28E2F715" w:rsidR="00245222" w:rsidRDefault="00245222" w:rsidP="00245222">
      <w:r>
        <w:t>Conclusion: A hardware obsolescence video changing a miniPCB status from Active to Obsolete.</w:t>
      </w:r>
    </w:p>
    <w:p w14:paraId="133E5E82" w14:textId="77777777" w:rsidR="000566CA" w:rsidRDefault="000566CA" w:rsidP="000566CA">
      <w:pPr>
        <w:pStyle w:val="NoSpacing"/>
      </w:pPr>
    </w:p>
    <w:p w14:paraId="55992650" w14:textId="00F35CDE" w:rsidR="00245222" w:rsidRDefault="00245222" w:rsidP="007A3B8F">
      <w:pPr>
        <w:pStyle w:val="Heading3"/>
      </w:pPr>
      <w:r>
        <w:t>Obsolete Phase</w:t>
      </w:r>
    </w:p>
    <w:p w14:paraId="78BD32A3" w14:textId="6C9E34C9" w:rsidR="00245222" w:rsidRDefault="00245222" w:rsidP="00245222">
      <w:r>
        <w:t>Purpose: Provide a record for past efforts of the miniPCB project.</w:t>
      </w:r>
    </w:p>
    <w:p w14:paraId="64DC5951" w14:textId="7BA9D887" w:rsidR="003847CF" w:rsidRDefault="003847CF" w:rsidP="00245222">
      <w:r>
        <w:t>Activities: Refer customers to replacement products.</w:t>
      </w:r>
    </w:p>
    <w:p w14:paraId="0675EF67" w14:textId="77777777" w:rsidR="003847CF" w:rsidRDefault="003847CF">
      <w:pPr>
        <w:spacing w:line="259" w:lineRule="auto"/>
        <w:rPr>
          <w:rFonts w:asciiTheme="majorHAnsi" w:eastAsiaTheme="majorEastAsia" w:hAnsiTheme="majorHAnsi" w:cstheme="majorBidi"/>
          <w:caps/>
          <w:color w:val="2F5496" w:themeColor="accent1" w:themeShade="BF"/>
          <w:sz w:val="32"/>
          <w:szCs w:val="32"/>
        </w:rPr>
      </w:pPr>
      <w:bookmarkStart w:id="8" w:name="_Hlk115805767"/>
      <w:r>
        <w:br w:type="page"/>
      </w:r>
    </w:p>
    <w:p w14:paraId="284B46EB" w14:textId="3DE49D5E" w:rsidR="00721BE9" w:rsidRDefault="00721BE9" w:rsidP="00AE63D3">
      <w:pPr>
        <w:pStyle w:val="Heading1"/>
      </w:pPr>
      <w:bookmarkStart w:id="9" w:name="_Toc149467185"/>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0" w:name="_Toc149467186"/>
      <w:r>
        <w:lastRenderedPageBreak/>
        <w:t>Change and Liability Notice</w:t>
      </w:r>
      <w:bookmarkEnd w:id="10"/>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1" w:name="_Ref110765861"/>
      <w:bookmarkStart w:id="12" w:name="_Toc149467187"/>
      <w:r>
        <w:t>Trademark Notice</w:t>
      </w:r>
      <w:bookmarkEnd w:id="11"/>
      <w:bookmarkEnd w:id="12"/>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3" w:name="_Toc149467188"/>
      <w:r>
        <w:t>Revision History</w:t>
      </w:r>
      <w:bookmarkEnd w:id="13"/>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tr w:rsidR="00BB7D64" w14:paraId="68F18C12"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C8A6072" w14:textId="159778DD" w:rsidR="00BB7D64" w:rsidRDefault="00BB7D64" w:rsidP="000C64FB">
            <w:pPr>
              <w:pStyle w:val="NoSpacing"/>
              <w:jc w:val="center"/>
            </w:pPr>
            <w:r>
              <w:t>C</w:t>
            </w:r>
          </w:p>
        </w:tc>
        <w:tc>
          <w:tcPr>
            <w:tcW w:w="7436" w:type="dxa"/>
            <w:vAlign w:val="center"/>
          </w:tcPr>
          <w:p w14:paraId="73A2C7FB" w14:textId="3DF55E4E" w:rsidR="00BB7D64" w:rsidRDefault="00A16DE9" w:rsidP="00C9718C">
            <w:pPr>
              <w:pStyle w:val="NoSpacing"/>
              <w:cnfStyle w:val="000000000000" w:firstRow="0" w:lastRow="0" w:firstColumn="0" w:lastColumn="0" w:oddVBand="0" w:evenVBand="0" w:oddHBand="0" w:evenHBand="0" w:firstRowFirstColumn="0" w:firstRowLastColumn="0" w:lastRowFirstColumn="0" w:lastRowLastColumn="0"/>
            </w:pPr>
            <w:r>
              <w:t>Revised wording throughout.</w:t>
            </w:r>
          </w:p>
        </w:tc>
        <w:tc>
          <w:tcPr>
            <w:tcW w:w="871" w:type="dxa"/>
            <w:vAlign w:val="center"/>
          </w:tcPr>
          <w:p w14:paraId="46DEEED4" w14:textId="711A0DF4" w:rsidR="00BB7D64" w:rsidRDefault="00BB7D64" w:rsidP="00601ACF">
            <w:pPr>
              <w:pStyle w:val="NoSpacing"/>
              <w:jc w:val="center"/>
              <w:cnfStyle w:val="000000000000" w:firstRow="0" w:lastRow="0" w:firstColumn="0" w:lastColumn="0" w:oddVBand="0" w:evenVBand="0" w:oddHBand="0" w:evenHBand="0" w:firstRowFirstColumn="0" w:firstRowLastColumn="0" w:lastRowFirstColumn="0" w:lastRowLastColumn="0"/>
            </w:pPr>
            <w:r>
              <w:t>102</w:t>
            </w:r>
            <w:r w:rsidR="00A16DE9">
              <w:t>6</w:t>
            </w:r>
          </w:p>
        </w:tc>
        <w:tc>
          <w:tcPr>
            <w:tcW w:w="1644" w:type="dxa"/>
            <w:vAlign w:val="center"/>
          </w:tcPr>
          <w:p w14:paraId="717D2496" w14:textId="180A624E" w:rsidR="00BB7D64" w:rsidRDefault="00BB7D64" w:rsidP="000C64FB">
            <w:pPr>
              <w:pStyle w:val="NoSpacing"/>
              <w:jc w:val="center"/>
              <w:cnfStyle w:val="000000000000" w:firstRow="0" w:lastRow="0" w:firstColumn="0" w:lastColumn="0" w:oddVBand="0" w:evenVBand="0" w:oddHBand="0" w:evenHBand="0" w:firstRowFirstColumn="0" w:firstRowLastColumn="0" w:lastRowFirstColumn="0" w:lastRowLastColumn="0"/>
            </w:pPr>
            <w:r>
              <w:t>29OCT2023</w:t>
            </w:r>
          </w:p>
        </w:tc>
      </w:tr>
      <w:bookmarkEnd w:id="8"/>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DD26" w14:textId="77777777" w:rsidR="00B2005D" w:rsidRDefault="00B2005D" w:rsidP="002E17B7">
      <w:pPr>
        <w:spacing w:after="0" w:line="240" w:lineRule="auto"/>
      </w:pPr>
      <w:r>
        <w:separator/>
      </w:r>
    </w:p>
  </w:endnote>
  <w:endnote w:type="continuationSeparator" w:id="0">
    <w:p w14:paraId="75D095C3" w14:textId="77777777" w:rsidR="00B2005D" w:rsidRDefault="00B2005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C3D56" w14:textId="77777777" w:rsidR="00B2005D" w:rsidRDefault="00B2005D" w:rsidP="002E17B7">
      <w:pPr>
        <w:spacing w:after="0" w:line="240" w:lineRule="auto"/>
      </w:pPr>
      <w:r>
        <w:separator/>
      </w:r>
    </w:p>
  </w:footnote>
  <w:footnote w:type="continuationSeparator" w:id="0">
    <w:p w14:paraId="0F831C6E" w14:textId="77777777" w:rsidR="00B2005D" w:rsidRDefault="00B2005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4" w:name="_Hlk115805718"/>
          <w:bookmarkStart w:id="15"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CA39111"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BE2E80">
            <w:rPr>
              <w:noProof/>
              <w:sz w:val="22"/>
            </w:rPr>
            <w:t>Product Management</w:t>
          </w:r>
          <w:r w:rsidR="00331303">
            <w:rPr>
              <w:noProof/>
              <w:sz w:val="22"/>
            </w:rPr>
            <w:t xml:space="preserve"> Procedure</w:t>
          </w:r>
        </w:p>
        <w:p w14:paraId="37D13C91" w14:textId="42DC4B80" w:rsidR="00C12E25" w:rsidRPr="00D54C21" w:rsidRDefault="008A4BEC" w:rsidP="0002524E">
          <w:pPr>
            <w:pStyle w:val="Header"/>
            <w:jc w:val="right"/>
            <w:rPr>
              <w:noProof/>
              <w:sz w:val="22"/>
            </w:rPr>
          </w:pPr>
          <w:r>
            <w:rPr>
              <w:noProof/>
              <w:sz w:val="22"/>
            </w:rPr>
            <w:t xml:space="preserve">ECO </w:t>
          </w:r>
          <w:r w:rsidR="00BE2E80">
            <w:rPr>
              <w:noProof/>
              <w:sz w:val="22"/>
            </w:rPr>
            <w:t>N/A</w:t>
          </w:r>
        </w:p>
      </w:tc>
    </w:tr>
  </w:tbl>
  <w:p w14:paraId="28D7DE27" w14:textId="24825AEE"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E2468A">
      <w:rPr>
        <w:noProof/>
        <w:sz w:val="16"/>
        <w:szCs w:val="16"/>
      </w:rPr>
      <w:t>6 November 2023</w:t>
    </w:r>
    <w:r w:rsidR="00AF535D" w:rsidRPr="002523E8">
      <w:rPr>
        <w:sz w:val="16"/>
        <w:szCs w:val="16"/>
      </w:rPr>
      <w:fldChar w:fldCharType="end"/>
    </w:r>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5"/>
  </w:num>
  <w:num w:numId="2" w16cid:durableId="2037389929">
    <w:abstractNumId w:val="27"/>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6"/>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8"/>
  </w:num>
  <w:num w:numId="23" w16cid:durableId="854424725">
    <w:abstractNumId w:val="6"/>
  </w:num>
  <w:num w:numId="24" w16cid:durableId="827401339">
    <w:abstractNumId w:val="18"/>
  </w:num>
  <w:num w:numId="25" w16cid:durableId="1101219523">
    <w:abstractNumId w:val="29"/>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30"/>
  </w:num>
  <w:num w:numId="31" w16cid:durableId="155130897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6CA"/>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CF"/>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19C"/>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B8F"/>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523"/>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E73F6"/>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0C2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16DE9"/>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0BF6"/>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005D"/>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B7D64"/>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2E80"/>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A7ACC"/>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5570"/>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68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CC7"/>
    <w:rsid w:val="00E60F57"/>
    <w:rsid w:val="00E60FEC"/>
    <w:rsid w:val="00E6157B"/>
    <w:rsid w:val="00E62A0D"/>
    <w:rsid w:val="00E6350F"/>
    <w:rsid w:val="00E6355B"/>
    <w:rsid w:val="00E64921"/>
    <w:rsid w:val="00E65564"/>
    <w:rsid w:val="00E6599D"/>
    <w:rsid w:val="00E66454"/>
    <w:rsid w:val="00E667AF"/>
    <w:rsid w:val="00E709FC"/>
    <w:rsid w:val="00E71E3D"/>
    <w:rsid w:val="00E724C5"/>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48</TotalTime>
  <Pages>7</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14</cp:revision>
  <cp:lastPrinted>2023-10-29T15:33:00Z</cp:lastPrinted>
  <dcterms:created xsi:type="dcterms:W3CDTF">2023-02-28T22:32:00Z</dcterms:created>
  <dcterms:modified xsi:type="dcterms:W3CDTF">2023-11-06T13:52:00Z</dcterms:modified>
</cp:coreProperties>
</file>