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C6C89" w14:textId="714D5E0B" w:rsidR="002523E8" w:rsidRDefault="004B4986" w:rsidP="00401B03">
      <w:pPr>
        <w:pStyle w:val="Title"/>
      </w:pPr>
      <w:r>
        <w:t>Developmental Testing of Current Transformers</w:t>
      </w:r>
    </w:p>
    <w:p w14:paraId="6ECCF8AD" w14:textId="012065AA" w:rsidR="004B4986" w:rsidRDefault="004B4986">
      <w:pPr>
        <w:spacing w:line="259" w:lineRule="auto"/>
      </w:pPr>
      <w:bookmarkStart w:id="0" w:name="_Toc111895375"/>
      <w:r>
        <w:t>By Nolan Manteufel with ChatGPT</w:t>
      </w:r>
    </w:p>
    <w:p w14:paraId="14938D15" w14:textId="77777777" w:rsidR="004B4986" w:rsidRDefault="004B4986" w:rsidP="004B4986"/>
    <w:p w14:paraId="31F337AD" w14:textId="77777777" w:rsidR="004B4986" w:rsidRDefault="004B4986" w:rsidP="004B4986">
      <w:r>
        <w:t>Current sensing transformers are widely used to measure electrical current in various applications, including power distribution, motor control, and instrumentation. When developing and testing current sensing transformers, it's important to verify their accuracy, linearity, and performance under different conditions. Here are some common developmental tests and measurements you can perform:</w:t>
      </w:r>
    </w:p>
    <w:p w14:paraId="5AABAD15" w14:textId="77777777" w:rsidR="004B4986" w:rsidRDefault="004B4986" w:rsidP="004B4986"/>
    <w:p w14:paraId="071BD22E" w14:textId="77777777" w:rsidR="004B4986" w:rsidRPr="004B4986" w:rsidRDefault="004B4986" w:rsidP="004B4986">
      <w:pPr>
        <w:spacing w:after="0"/>
        <w:rPr>
          <w:b/>
          <w:bCs/>
        </w:rPr>
      </w:pPr>
      <w:r w:rsidRPr="004B4986">
        <w:rPr>
          <w:b/>
          <w:bCs/>
          <w:highlight w:val="lightGray"/>
        </w:rPr>
        <w:t>Turns Ratio Test:</w:t>
      </w:r>
    </w:p>
    <w:p w14:paraId="23EF5C47" w14:textId="77777777" w:rsidR="004B4986" w:rsidRDefault="004B4986" w:rsidP="004B4986">
      <w:r>
        <w:t>Measure the turns ratio of the current sensing transformer to ensure it meets the specified design.</w:t>
      </w:r>
    </w:p>
    <w:p w14:paraId="30B3E4EA" w14:textId="77777777" w:rsidR="004B4986" w:rsidRDefault="004B4986" w:rsidP="004B4986">
      <w:r>
        <w:t>Apply a known AC voltage to the primary winding and measure the resulting AC voltage on the secondary winding.</w:t>
      </w:r>
    </w:p>
    <w:p w14:paraId="0061A5AD" w14:textId="77777777" w:rsidR="004B4986" w:rsidRDefault="004B4986" w:rsidP="004B4986">
      <w:r>
        <w:t>Calculate the turns ratio as the ratio of secondary voltage to primary voltage.</w:t>
      </w:r>
    </w:p>
    <w:p w14:paraId="7E38C2F0" w14:textId="77777777" w:rsidR="004B4986" w:rsidRDefault="004B4986" w:rsidP="004B4986"/>
    <w:p w14:paraId="3D1D87F5" w14:textId="7EA7962A" w:rsidR="004B4986" w:rsidRPr="004B4986" w:rsidRDefault="004B4986" w:rsidP="004B4986">
      <w:pPr>
        <w:spacing w:after="0"/>
        <w:rPr>
          <w:b/>
          <w:bCs/>
          <w:highlight w:val="lightGray"/>
        </w:rPr>
      </w:pPr>
      <w:r w:rsidRPr="004B4986">
        <w:rPr>
          <w:b/>
          <w:bCs/>
          <w:highlight w:val="lightGray"/>
        </w:rPr>
        <w:t>Linearity Test:</w:t>
      </w:r>
    </w:p>
    <w:p w14:paraId="59E14818" w14:textId="77777777" w:rsidR="004B4986" w:rsidRDefault="004B4986" w:rsidP="004B4986">
      <w:r>
        <w:t>Apply a range of input currents (typically from zero to the maximum rated current) and record the corresponding output voltages.</w:t>
      </w:r>
    </w:p>
    <w:p w14:paraId="3297A80C" w14:textId="77777777" w:rsidR="004B4986" w:rsidRDefault="004B4986" w:rsidP="004B4986">
      <w:r>
        <w:t>Plot the relationship between input current and output voltage to check for linearity.</w:t>
      </w:r>
    </w:p>
    <w:p w14:paraId="7F169A57" w14:textId="77777777" w:rsidR="004B4986" w:rsidRDefault="004B4986" w:rsidP="004B4986">
      <w:r>
        <w:t>Evaluate the deviation from a linear response and calculate linearity error.</w:t>
      </w:r>
    </w:p>
    <w:p w14:paraId="0042DC1D" w14:textId="77777777" w:rsidR="004B4986" w:rsidRDefault="004B4986" w:rsidP="004B4986"/>
    <w:p w14:paraId="212BEE79" w14:textId="629B70CA" w:rsidR="004B4986" w:rsidRPr="004B4986" w:rsidRDefault="004B4986" w:rsidP="004B4986">
      <w:pPr>
        <w:spacing w:after="0"/>
        <w:rPr>
          <w:b/>
          <w:bCs/>
          <w:highlight w:val="lightGray"/>
        </w:rPr>
      </w:pPr>
      <w:r w:rsidRPr="004B4986">
        <w:rPr>
          <w:b/>
          <w:bCs/>
          <w:highlight w:val="lightGray"/>
        </w:rPr>
        <w:t>Frequency Response:</w:t>
      </w:r>
    </w:p>
    <w:p w14:paraId="17C354BD" w14:textId="77777777" w:rsidR="004B4986" w:rsidRDefault="004B4986" w:rsidP="004B4986">
      <w:r>
        <w:t>Sweep the frequency of the AC current through the current sensing transformer and measure the output voltage.</w:t>
      </w:r>
    </w:p>
    <w:p w14:paraId="3B968471" w14:textId="77777777" w:rsidR="004B4986" w:rsidRDefault="004B4986" w:rsidP="004B4986">
      <w:r>
        <w:t>Determine the frequency range over which the transformer provides accurate measurements.</w:t>
      </w:r>
    </w:p>
    <w:p w14:paraId="1863BC38" w14:textId="77777777" w:rsidR="004B4986" w:rsidRDefault="004B4986" w:rsidP="004B4986">
      <w:r>
        <w:t>Ensure the transformer's response remains consistent across the frequency range of interest.</w:t>
      </w:r>
    </w:p>
    <w:p w14:paraId="453869AA" w14:textId="2002F923" w:rsidR="004B4986" w:rsidRPr="004B4986" w:rsidRDefault="004B4986" w:rsidP="004B4986">
      <w:pPr>
        <w:spacing w:after="0"/>
        <w:rPr>
          <w:b/>
          <w:bCs/>
          <w:highlight w:val="lightGray"/>
        </w:rPr>
      </w:pPr>
      <w:r w:rsidRPr="004B4986">
        <w:rPr>
          <w:b/>
          <w:bCs/>
          <w:highlight w:val="lightGray"/>
        </w:rPr>
        <w:lastRenderedPageBreak/>
        <w:t>Accuracy and Calibration:</w:t>
      </w:r>
    </w:p>
    <w:p w14:paraId="7DEF3A3A" w14:textId="77777777" w:rsidR="004B4986" w:rsidRDefault="004B4986" w:rsidP="004B4986">
      <w:r>
        <w:t>Use a calibrated current source to apply known currents to the transformer.</w:t>
      </w:r>
    </w:p>
    <w:p w14:paraId="5D99AE84" w14:textId="77777777" w:rsidR="004B4986" w:rsidRDefault="004B4986" w:rsidP="004B4986">
      <w:r>
        <w:t>Measure the output voltage and calculate the accuracy of the current sensing transformer.</w:t>
      </w:r>
    </w:p>
    <w:p w14:paraId="6BC8EA13" w14:textId="77777777" w:rsidR="004B4986" w:rsidRDefault="004B4986" w:rsidP="004B4986">
      <w:r>
        <w:t>Perform calibration as necessary to correct for any deviations from the expected performance.</w:t>
      </w:r>
    </w:p>
    <w:p w14:paraId="0A1805E0" w14:textId="77777777" w:rsidR="004B4986" w:rsidRDefault="004B4986" w:rsidP="004B4986"/>
    <w:p w14:paraId="15C8B8DE" w14:textId="38A0C0FA" w:rsidR="004B4986" w:rsidRPr="004B4986" w:rsidRDefault="004B4986" w:rsidP="004B4986">
      <w:pPr>
        <w:spacing w:after="0"/>
        <w:rPr>
          <w:b/>
          <w:bCs/>
          <w:highlight w:val="lightGray"/>
        </w:rPr>
      </w:pPr>
      <w:r w:rsidRPr="004B4986">
        <w:rPr>
          <w:b/>
          <w:bCs/>
          <w:highlight w:val="lightGray"/>
        </w:rPr>
        <w:t>Phase Shift:</w:t>
      </w:r>
    </w:p>
    <w:p w14:paraId="5EC33BC8" w14:textId="77777777" w:rsidR="004B4986" w:rsidRDefault="004B4986" w:rsidP="004B4986">
      <w:r>
        <w:t>Apply an AC current with a known phase angle to the primary winding and measure the phase angle between the input current and output voltage on the secondary winding.</w:t>
      </w:r>
    </w:p>
    <w:p w14:paraId="02D94240" w14:textId="77777777" w:rsidR="004B4986" w:rsidRDefault="004B4986" w:rsidP="004B4986">
      <w:r>
        <w:t>Verify that the phase shift remains within specified limits.</w:t>
      </w:r>
    </w:p>
    <w:p w14:paraId="3A81D64F" w14:textId="77777777" w:rsidR="004B4986" w:rsidRDefault="004B4986" w:rsidP="004B4986"/>
    <w:p w14:paraId="63CF3583" w14:textId="56A607B0" w:rsidR="004B4986" w:rsidRPr="004B4986" w:rsidRDefault="004B4986" w:rsidP="004B4986">
      <w:pPr>
        <w:spacing w:after="0"/>
        <w:rPr>
          <w:b/>
          <w:bCs/>
          <w:highlight w:val="lightGray"/>
        </w:rPr>
      </w:pPr>
      <w:r w:rsidRPr="004B4986">
        <w:rPr>
          <w:b/>
          <w:bCs/>
          <w:highlight w:val="lightGray"/>
        </w:rPr>
        <w:t>Temperature Coefficient:</w:t>
      </w:r>
    </w:p>
    <w:p w14:paraId="303EF41D" w14:textId="77777777" w:rsidR="004B4986" w:rsidRDefault="004B4986" w:rsidP="004B4986">
      <w:r>
        <w:t>Test the current sensing transformer over a range of temperatures to assess its performance under different thermal conditions.</w:t>
      </w:r>
    </w:p>
    <w:p w14:paraId="7A27C25D" w14:textId="77777777" w:rsidR="004B4986" w:rsidRDefault="004B4986" w:rsidP="004B4986">
      <w:r>
        <w:t>Measure the change in turns ratio, linearity, and other parameters with temperature variations.</w:t>
      </w:r>
    </w:p>
    <w:p w14:paraId="62587513" w14:textId="77777777" w:rsidR="004B4986" w:rsidRDefault="004B4986" w:rsidP="004B4986">
      <w:r>
        <w:t>Ensure the transformer maintains accuracy within the specified temperature range.</w:t>
      </w:r>
    </w:p>
    <w:p w14:paraId="13D4C28A" w14:textId="77777777" w:rsidR="004B4986" w:rsidRDefault="004B4986" w:rsidP="004B4986"/>
    <w:p w14:paraId="76904D84" w14:textId="220779B4" w:rsidR="004B4986" w:rsidRPr="004B4986" w:rsidRDefault="004B4986" w:rsidP="004B4986">
      <w:pPr>
        <w:spacing w:after="0"/>
        <w:rPr>
          <w:b/>
          <w:bCs/>
          <w:highlight w:val="lightGray"/>
        </w:rPr>
      </w:pPr>
      <w:r w:rsidRPr="004B4986">
        <w:rPr>
          <w:b/>
          <w:bCs/>
          <w:highlight w:val="lightGray"/>
        </w:rPr>
        <w:t>Saturation Test:</w:t>
      </w:r>
    </w:p>
    <w:p w14:paraId="62A0BD97" w14:textId="77777777" w:rsidR="004B4986" w:rsidRDefault="004B4986" w:rsidP="004B4986">
      <w:r>
        <w:t>Apply a steadily increasing current to the primary winding and measure the output voltage.</w:t>
      </w:r>
    </w:p>
    <w:p w14:paraId="4B9633CE" w14:textId="77777777" w:rsidR="004B4986" w:rsidRDefault="004B4986" w:rsidP="004B4986">
      <w:r>
        <w:t>Observe the point at which saturation occurs, where further increases in current no longer result in proportional output voltage increases.</w:t>
      </w:r>
    </w:p>
    <w:p w14:paraId="5C4E3988" w14:textId="77777777" w:rsidR="004B4986" w:rsidRDefault="004B4986" w:rsidP="004B4986">
      <w:r>
        <w:t>Verify that the transformer can handle the maximum expected current without saturating.</w:t>
      </w:r>
    </w:p>
    <w:p w14:paraId="4DD6E282" w14:textId="77777777" w:rsidR="004B4986" w:rsidRDefault="004B4986" w:rsidP="004B4986">
      <w:pPr>
        <w:rPr>
          <w:lang w:val="fr-FR"/>
        </w:rPr>
      </w:pPr>
    </w:p>
    <w:p w14:paraId="3ADD3686" w14:textId="77777777" w:rsidR="004B4986" w:rsidRDefault="004B4986">
      <w:pPr>
        <w:spacing w:line="259" w:lineRule="auto"/>
        <w:rPr>
          <w:b/>
          <w:bCs/>
          <w:highlight w:val="lightGray"/>
        </w:rPr>
      </w:pPr>
      <w:r>
        <w:rPr>
          <w:b/>
          <w:bCs/>
          <w:highlight w:val="lightGray"/>
        </w:rPr>
        <w:br w:type="page"/>
      </w:r>
    </w:p>
    <w:p w14:paraId="4001EC20" w14:textId="3638C4A8" w:rsidR="004B4986" w:rsidRPr="004B4986" w:rsidRDefault="004B4986" w:rsidP="004B4986">
      <w:pPr>
        <w:spacing w:after="0"/>
        <w:rPr>
          <w:b/>
          <w:bCs/>
          <w:highlight w:val="lightGray"/>
          <w:lang w:val="fr-FR"/>
        </w:rPr>
      </w:pPr>
      <w:r w:rsidRPr="004B4986">
        <w:rPr>
          <w:b/>
          <w:bCs/>
          <w:highlight w:val="lightGray"/>
          <w:lang w:val="fr-FR"/>
        </w:rPr>
        <w:lastRenderedPageBreak/>
        <w:t>Common-Mode Rejection Ratio (CMRR</w:t>
      </w:r>
      <w:proofErr w:type="gramStart"/>
      <w:r w:rsidRPr="004B4986">
        <w:rPr>
          <w:b/>
          <w:bCs/>
          <w:highlight w:val="lightGray"/>
          <w:lang w:val="fr-FR"/>
        </w:rPr>
        <w:t>):</w:t>
      </w:r>
      <w:proofErr w:type="gramEnd"/>
    </w:p>
    <w:p w14:paraId="4E98F15A" w14:textId="77777777" w:rsidR="004B4986" w:rsidRDefault="004B4986" w:rsidP="004B4986">
      <w:r>
        <w:t>Apply a common-mode current (identical current applied to both primary and secondary windings) and measure the output voltage.</w:t>
      </w:r>
    </w:p>
    <w:p w14:paraId="5C6FE9AD" w14:textId="77777777" w:rsidR="004B4986" w:rsidRDefault="004B4986" w:rsidP="004B4986">
      <w:r>
        <w:t>Calculate the CMRR as the ratio of the differential output voltage to the common-mode output voltage.</w:t>
      </w:r>
    </w:p>
    <w:p w14:paraId="22BB93D3" w14:textId="77777777" w:rsidR="004B4986" w:rsidRDefault="004B4986" w:rsidP="004B4986"/>
    <w:p w14:paraId="4C6485D6" w14:textId="47BC6D58" w:rsidR="004B4986" w:rsidRPr="004B4986" w:rsidRDefault="004B4986" w:rsidP="004B4986">
      <w:pPr>
        <w:spacing w:after="0"/>
        <w:rPr>
          <w:b/>
          <w:bCs/>
          <w:highlight w:val="lightGray"/>
          <w:lang w:val="fr-FR"/>
        </w:rPr>
      </w:pPr>
      <w:r w:rsidRPr="004B4986">
        <w:rPr>
          <w:b/>
          <w:bCs/>
          <w:highlight w:val="lightGray"/>
          <w:lang w:val="fr-FR"/>
        </w:rPr>
        <w:t>Frequency Response in the Presence of DC Current:</w:t>
      </w:r>
    </w:p>
    <w:p w14:paraId="127C65E8" w14:textId="77777777" w:rsidR="004B4986" w:rsidRDefault="004B4986" w:rsidP="004B4986">
      <w:r>
        <w:t>Apply a DC current superimposed with an AC current to the primary winding and measure the output voltage.</w:t>
      </w:r>
    </w:p>
    <w:p w14:paraId="495E2CCE" w14:textId="77777777" w:rsidR="004B4986" w:rsidRDefault="004B4986" w:rsidP="004B4986">
      <w:r>
        <w:t>Check how the transformer responds to AC signals in the presence of a DC offset.</w:t>
      </w:r>
    </w:p>
    <w:p w14:paraId="7EC87A44" w14:textId="77777777" w:rsidR="004B4986" w:rsidRDefault="004B4986" w:rsidP="004B4986"/>
    <w:p w14:paraId="3CE9A52A" w14:textId="1122CABD" w:rsidR="004B4986" w:rsidRPr="004B4986" w:rsidRDefault="004B4986" w:rsidP="004B4986">
      <w:pPr>
        <w:spacing w:after="0"/>
        <w:rPr>
          <w:b/>
          <w:bCs/>
          <w:highlight w:val="lightGray"/>
          <w:lang w:val="fr-FR"/>
        </w:rPr>
      </w:pPr>
      <w:r w:rsidRPr="004B4986">
        <w:rPr>
          <w:b/>
          <w:bCs/>
          <w:highlight w:val="lightGray"/>
          <w:lang w:val="fr-FR"/>
        </w:rPr>
        <w:t>Dynamic Response and Transient Testing:</w:t>
      </w:r>
    </w:p>
    <w:p w14:paraId="36DA8257" w14:textId="77777777" w:rsidR="004B4986" w:rsidRDefault="004B4986" w:rsidP="004B4986">
      <w:r>
        <w:t>Apply step changes or transient current waveforms to the primary winding and observe the time it takes for the output to stabilize.</w:t>
      </w:r>
    </w:p>
    <w:p w14:paraId="77C71101" w14:textId="77777777" w:rsidR="004B4986" w:rsidRDefault="004B4986" w:rsidP="004B4986">
      <w:r>
        <w:t>Evaluate the rise time, settling time, and overshoot.</w:t>
      </w:r>
    </w:p>
    <w:p w14:paraId="75BD40E4" w14:textId="77777777" w:rsidR="004B4986" w:rsidRDefault="004B4986" w:rsidP="004B4986"/>
    <w:p w14:paraId="2AE4458E" w14:textId="6C077916" w:rsidR="004B4986" w:rsidRPr="004B4986" w:rsidRDefault="004B4986" w:rsidP="004B4986">
      <w:pPr>
        <w:spacing w:after="0"/>
        <w:rPr>
          <w:b/>
          <w:bCs/>
          <w:highlight w:val="lightGray"/>
          <w:lang w:val="fr-FR"/>
        </w:rPr>
      </w:pPr>
      <w:r w:rsidRPr="004B4986">
        <w:rPr>
          <w:b/>
          <w:bCs/>
          <w:highlight w:val="lightGray"/>
          <w:lang w:val="fr-FR"/>
        </w:rPr>
        <w:t>Impulse and Surge Testing:</w:t>
      </w:r>
    </w:p>
    <w:p w14:paraId="358BDD2B" w14:textId="77777777" w:rsidR="004B4986" w:rsidRDefault="004B4986" w:rsidP="004B4986">
      <w:r>
        <w:t>Apply high-energy transients or surge currents to the primary winding to assess the transformer's ability to withstand voltage spikes.</w:t>
      </w:r>
    </w:p>
    <w:p w14:paraId="160F2F8F" w14:textId="51B08F84" w:rsidR="004B4986" w:rsidRDefault="004B4986" w:rsidP="004B4986">
      <w:r>
        <w:t>When conducting these tests, use appropriate measurement equipment, such as oscilloscopes, signal generators, and calibrated current sources. Follow safety guidelines and refer to the manufacturer's specifications for the current sensing transformer to ensure you test it under the recommended conditions.</w:t>
      </w:r>
    </w:p>
    <w:p w14:paraId="3736B780" w14:textId="486CE4D5" w:rsidR="000355C2" w:rsidRDefault="000355C2">
      <w:pPr>
        <w:spacing w:line="259" w:lineRule="auto"/>
        <w:rPr>
          <w:rFonts w:asciiTheme="majorHAnsi" w:eastAsiaTheme="majorEastAsia" w:hAnsiTheme="majorHAnsi" w:cstheme="majorBidi"/>
          <w:color w:val="2F5496" w:themeColor="accent1" w:themeShade="BF"/>
          <w:sz w:val="32"/>
          <w:szCs w:val="32"/>
        </w:rPr>
      </w:pPr>
      <w:r>
        <w:br w:type="page"/>
      </w:r>
    </w:p>
    <w:p w14:paraId="492A84B0" w14:textId="77777777" w:rsidR="000355C2" w:rsidRDefault="000355C2" w:rsidP="000355C2">
      <w:pPr>
        <w:pStyle w:val="Heading1"/>
      </w:pPr>
      <w:r>
        <w:lastRenderedPageBreak/>
        <w:t>Change and Liability Notice</w:t>
      </w:r>
      <w:bookmarkEnd w:id="0"/>
    </w:p>
    <w:p w14:paraId="7F312FF2" w14:textId="77777777" w:rsidR="000355C2" w:rsidRDefault="000355C2" w:rsidP="000355C2">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1D095938" w14:textId="77777777" w:rsidR="000355C2" w:rsidRPr="00C55262" w:rsidRDefault="000355C2" w:rsidP="000355C2">
      <w:pPr>
        <w:pStyle w:val="Heading1"/>
      </w:pPr>
      <w:bookmarkStart w:id="1" w:name="_Ref110765861"/>
      <w:bookmarkStart w:id="2" w:name="_Toc111895376"/>
      <w:r>
        <w:t>Trademark Notice</w:t>
      </w:r>
      <w:bookmarkEnd w:id="1"/>
      <w:bookmarkEnd w:id="2"/>
    </w:p>
    <w:p w14:paraId="0AB06807" w14:textId="77777777" w:rsidR="000355C2" w:rsidRDefault="000355C2" w:rsidP="000355C2">
      <w:r w:rsidRPr="00C55262">
        <w:t>miniPCB</w:t>
      </w:r>
      <w:r>
        <w:t xml:space="preserve"> is a trademark of Nolan Manteufel.</w:t>
      </w:r>
      <w:r w:rsidR="003B4B9A">
        <w:t xml:space="preserve"> </w:t>
      </w:r>
      <w:r>
        <w:t xml:space="preserve">This </w:t>
      </w:r>
      <w:r w:rsidR="003B4B9A">
        <w:t>document</w:t>
      </w:r>
      <w:r>
        <w:t xml:space="preserve">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0355C2" w:rsidRPr="00C55262" w14:paraId="612FCC87"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C938E3D" w14:textId="77777777" w:rsidR="000355C2" w:rsidRPr="00873AA8" w:rsidRDefault="000355C2" w:rsidP="00782BDC">
            <w:pPr>
              <w:pStyle w:val="NoSpacing"/>
              <w:jc w:val="center"/>
            </w:pPr>
            <w:r w:rsidRPr="00873AA8">
              <w:t>WORDMARK</w:t>
            </w:r>
          </w:p>
        </w:tc>
        <w:tc>
          <w:tcPr>
            <w:tcW w:w="3522" w:type="dxa"/>
            <w:vAlign w:val="center"/>
          </w:tcPr>
          <w:p w14:paraId="33C48EC1"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16A55EBA"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0355C2" w14:paraId="2E990870" w14:textId="77777777" w:rsidTr="00782BDC">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01C63169" w14:textId="77777777" w:rsidR="000355C2" w:rsidRDefault="000355C2" w:rsidP="00782BDC">
            <w:pPr>
              <w:pStyle w:val="NoSpacing"/>
              <w:jc w:val="center"/>
            </w:pPr>
            <w:r>
              <w:t>miniPCB™</w:t>
            </w:r>
          </w:p>
        </w:tc>
        <w:tc>
          <w:tcPr>
            <w:tcW w:w="3522" w:type="dxa"/>
            <w:vAlign w:val="center"/>
          </w:tcPr>
          <w:p w14:paraId="2B623EDF"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74EB9478" wp14:editId="0CABB84F">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7312AD8E"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2CA53CA" wp14:editId="16FD42DA">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3FE5813C" w14:textId="77777777" w:rsidR="000355C2" w:rsidRDefault="000355C2" w:rsidP="000355C2"/>
    <w:p w14:paraId="629BBEC0" w14:textId="77777777" w:rsidR="000355C2" w:rsidRDefault="000355C2" w:rsidP="000355C2">
      <w:pPr>
        <w:pStyle w:val="Heading1"/>
      </w:pPr>
      <w:bookmarkStart w:id="3" w:name="_Toc111895377"/>
      <w:r>
        <w:t>Revision History</w:t>
      </w:r>
      <w:bookmarkEnd w:id="3"/>
    </w:p>
    <w:tbl>
      <w:tblPr>
        <w:tblStyle w:val="GridTable1Light-Accent1"/>
        <w:tblW w:w="0" w:type="auto"/>
        <w:tblLook w:val="04A0" w:firstRow="1" w:lastRow="0" w:firstColumn="1" w:lastColumn="0" w:noHBand="0" w:noVBand="1"/>
      </w:tblPr>
      <w:tblGrid>
        <w:gridCol w:w="839"/>
        <w:gridCol w:w="7436"/>
        <w:gridCol w:w="871"/>
        <w:gridCol w:w="1644"/>
      </w:tblGrid>
      <w:tr w:rsidR="000355C2" w14:paraId="57E12C46"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0BF1B16E" w14:textId="77777777" w:rsidR="000355C2" w:rsidRDefault="000355C2" w:rsidP="00782BDC">
            <w:pPr>
              <w:pStyle w:val="NoSpacing"/>
              <w:jc w:val="center"/>
            </w:pPr>
            <w:r>
              <w:t>REV</w:t>
            </w:r>
          </w:p>
        </w:tc>
        <w:tc>
          <w:tcPr>
            <w:tcW w:w="7436" w:type="dxa"/>
            <w:vAlign w:val="center"/>
          </w:tcPr>
          <w:p w14:paraId="52308F18"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2BEE6629"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73D1EF95"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0355C2" w14:paraId="1376C1C4"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746C7116" w14:textId="77777777" w:rsidR="000355C2" w:rsidRDefault="000355C2" w:rsidP="00782BDC">
            <w:pPr>
              <w:pStyle w:val="NoSpacing"/>
              <w:jc w:val="center"/>
            </w:pPr>
            <w:r>
              <w:t>A</w:t>
            </w:r>
          </w:p>
        </w:tc>
        <w:tc>
          <w:tcPr>
            <w:tcW w:w="7436" w:type="dxa"/>
            <w:tcBorders>
              <w:top w:val="single" w:sz="12" w:space="0" w:color="8EAADB" w:themeColor="accent1" w:themeTint="99"/>
            </w:tcBorders>
            <w:vAlign w:val="center"/>
          </w:tcPr>
          <w:p w14:paraId="7F3B5C43"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234F7F89"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3BDC74B9" w14:textId="11A0CBA8" w:rsidR="000355C2" w:rsidRDefault="00F97A8F" w:rsidP="00782BDC">
            <w:pPr>
              <w:pStyle w:val="NoSpacing"/>
              <w:jc w:val="center"/>
              <w:cnfStyle w:val="000000000000" w:firstRow="0" w:lastRow="0" w:firstColumn="0" w:lastColumn="0" w:oddVBand="0" w:evenVBand="0" w:oddHBand="0" w:evenHBand="0" w:firstRowFirstColumn="0" w:firstRowLastColumn="0" w:lastRowFirstColumn="0" w:lastRowLastColumn="0"/>
            </w:pPr>
            <w:r>
              <w:t>08NOV2023</w:t>
            </w:r>
          </w:p>
        </w:tc>
      </w:tr>
      <w:tr w:rsidR="000355C2" w14:paraId="77F79ABB"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DF42689" w14:textId="77777777" w:rsidR="000355C2" w:rsidRDefault="000355C2" w:rsidP="00782BDC">
            <w:pPr>
              <w:pStyle w:val="NoSpacing"/>
              <w:jc w:val="center"/>
            </w:pPr>
          </w:p>
        </w:tc>
        <w:tc>
          <w:tcPr>
            <w:tcW w:w="7436" w:type="dxa"/>
            <w:vAlign w:val="center"/>
          </w:tcPr>
          <w:p w14:paraId="2A7747AA"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3D04FBD5"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033DE144"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70F7FE81" w14:textId="77777777" w:rsidR="000355C2" w:rsidRPr="000A5CDE" w:rsidRDefault="000355C2" w:rsidP="000A5CDE"/>
    <w:sectPr w:rsidR="000355C2" w:rsidRPr="000A5CDE" w:rsidSect="00EE2273">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2125B" w14:textId="77777777" w:rsidR="00965B33" w:rsidRDefault="00965B33" w:rsidP="002E17B7">
      <w:pPr>
        <w:spacing w:after="0" w:line="240" w:lineRule="auto"/>
      </w:pPr>
      <w:r>
        <w:separator/>
      </w:r>
    </w:p>
  </w:endnote>
  <w:endnote w:type="continuationSeparator" w:id="0">
    <w:p w14:paraId="0603A7F8" w14:textId="77777777" w:rsidR="00965B33" w:rsidRDefault="00965B33"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B5729"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B900B" w14:textId="77777777" w:rsidR="00965B33" w:rsidRDefault="00965B33" w:rsidP="002E17B7">
      <w:pPr>
        <w:spacing w:after="0" w:line="240" w:lineRule="auto"/>
      </w:pPr>
      <w:r>
        <w:separator/>
      </w:r>
    </w:p>
  </w:footnote>
  <w:footnote w:type="continuationSeparator" w:id="0">
    <w:p w14:paraId="6265C8C3" w14:textId="77777777" w:rsidR="00965B33" w:rsidRDefault="00965B33"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0355C2" w14:paraId="01B91BD6" w14:textId="77777777" w:rsidTr="00782BDC">
      <w:trPr>
        <w:trHeight w:val="576"/>
      </w:trPr>
      <w:tc>
        <w:tcPr>
          <w:tcW w:w="5400" w:type="dxa"/>
          <w:vAlign w:val="center"/>
        </w:tcPr>
        <w:p w14:paraId="2471C819" w14:textId="77777777" w:rsidR="000355C2" w:rsidRDefault="000355C2" w:rsidP="000355C2">
          <w:pPr>
            <w:pStyle w:val="Header"/>
          </w:pPr>
          <w:r>
            <w:rPr>
              <w:noProof/>
            </w:rPr>
            <w:drawing>
              <wp:inline distT="0" distB="0" distL="0" distR="0" wp14:anchorId="0591CC40" wp14:editId="455559FD">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766A1539" wp14:editId="5EBD3580">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3C162DF7" w14:textId="4C1604B3" w:rsidR="000355C2" w:rsidRDefault="004B4986" w:rsidP="000355C2">
          <w:pPr>
            <w:pStyle w:val="Header"/>
            <w:jc w:val="right"/>
            <w:rPr>
              <w:noProof/>
              <w:sz w:val="22"/>
            </w:rPr>
          </w:pPr>
          <w:r>
            <w:rPr>
              <w:noProof/>
              <w:sz w:val="22"/>
            </w:rPr>
            <w:t>Developmental Testing of Current Transformers</w:t>
          </w:r>
        </w:p>
        <w:p w14:paraId="39EE3020" w14:textId="77777777" w:rsidR="000355C2" w:rsidRPr="00D54C21" w:rsidRDefault="000355C2" w:rsidP="000355C2">
          <w:pPr>
            <w:pStyle w:val="Header"/>
            <w:jc w:val="right"/>
            <w:rPr>
              <w:noProof/>
              <w:sz w:val="22"/>
            </w:rPr>
          </w:pPr>
          <w:r>
            <w:rPr>
              <w:noProof/>
              <w:sz w:val="22"/>
            </w:rPr>
            <w:t>FOR EDUCATIONAL USE ONLY</w:t>
          </w:r>
        </w:p>
      </w:tc>
    </w:tr>
  </w:tbl>
  <w:p w14:paraId="356D9CE9" w14:textId="0B9C6532" w:rsidR="00AF535D" w:rsidRPr="000355C2" w:rsidRDefault="000355C2" w:rsidP="000355C2">
    <w:pPr>
      <w:pStyle w:val="Footer"/>
      <w:jc w:val="right"/>
      <w:rPr>
        <w:sz w:val="16"/>
        <w:szCs w:val="16"/>
      </w:rPr>
    </w:pPr>
    <w:r>
      <w:rPr>
        <w:sz w:val="16"/>
        <w:szCs w:val="16"/>
      </w:rPr>
      <w:t>Revision Date</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FB0B1C">
      <w:rPr>
        <w:noProof/>
        <w:sz w:val="16"/>
        <w:szCs w:val="16"/>
      </w:rPr>
      <w:t>8 November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653860">
    <w:abstractNumId w:val="10"/>
  </w:num>
  <w:num w:numId="2" w16cid:durableId="1112624229">
    <w:abstractNumId w:val="0"/>
  </w:num>
  <w:num w:numId="3" w16cid:durableId="2046561128">
    <w:abstractNumId w:val="7"/>
  </w:num>
  <w:num w:numId="4" w16cid:durableId="146672341">
    <w:abstractNumId w:val="9"/>
  </w:num>
  <w:num w:numId="5" w16cid:durableId="977761880">
    <w:abstractNumId w:val="6"/>
  </w:num>
  <w:num w:numId="6" w16cid:durableId="1163668002">
    <w:abstractNumId w:val="4"/>
  </w:num>
  <w:num w:numId="7" w16cid:durableId="42144940">
    <w:abstractNumId w:val="5"/>
  </w:num>
  <w:num w:numId="8" w16cid:durableId="1127554245">
    <w:abstractNumId w:val="15"/>
  </w:num>
  <w:num w:numId="9" w16cid:durableId="380711500">
    <w:abstractNumId w:val="14"/>
  </w:num>
  <w:num w:numId="10" w16cid:durableId="174345934">
    <w:abstractNumId w:val="11"/>
  </w:num>
  <w:num w:numId="11" w16cid:durableId="589585565">
    <w:abstractNumId w:val="1"/>
  </w:num>
  <w:num w:numId="12" w16cid:durableId="1023552574">
    <w:abstractNumId w:val="2"/>
  </w:num>
  <w:num w:numId="13" w16cid:durableId="862283421">
    <w:abstractNumId w:val="8"/>
  </w:num>
  <w:num w:numId="14" w16cid:durableId="1549949672">
    <w:abstractNumId w:val="13"/>
  </w:num>
  <w:num w:numId="15" w16cid:durableId="1707608210">
    <w:abstractNumId w:val="12"/>
  </w:num>
  <w:num w:numId="16" w16cid:durableId="5644180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986"/>
    <w:rsid w:val="000006D3"/>
    <w:rsid w:val="000042FA"/>
    <w:rsid w:val="00011513"/>
    <w:rsid w:val="00013802"/>
    <w:rsid w:val="00017562"/>
    <w:rsid w:val="00020B36"/>
    <w:rsid w:val="00021276"/>
    <w:rsid w:val="00027DBF"/>
    <w:rsid w:val="000355C2"/>
    <w:rsid w:val="00042FF2"/>
    <w:rsid w:val="00044975"/>
    <w:rsid w:val="00056CC3"/>
    <w:rsid w:val="000619A2"/>
    <w:rsid w:val="00064BD5"/>
    <w:rsid w:val="00064DCB"/>
    <w:rsid w:val="000674D7"/>
    <w:rsid w:val="00072D86"/>
    <w:rsid w:val="00072FAB"/>
    <w:rsid w:val="00076C57"/>
    <w:rsid w:val="00077F20"/>
    <w:rsid w:val="000871DA"/>
    <w:rsid w:val="00096023"/>
    <w:rsid w:val="00097A63"/>
    <w:rsid w:val="000A5CDE"/>
    <w:rsid w:val="000B4F17"/>
    <w:rsid w:val="000C0D96"/>
    <w:rsid w:val="000D21D9"/>
    <w:rsid w:val="000E0179"/>
    <w:rsid w:val="000E7A27"/>
    <w:rsid w:val="000F0DD6"/>
    <w:rsid w:val="000F15EF"/>
    <w:rsid w:val="001038B1"/>
    <w:rsid w:val="00105C7D"/>
    <w:rsid w:val="00111F02"/>
    <w:rsid w:val="001305C7"/>
    <w:rsid w:val="00132EC1"/>
    <w:rsid w:val="00140AE1"/>
    <w:rsid w:val="001410EF"/>
    <w:rsid w:val="00145E2F"/>
    <w:rsid w:val="0015311B"/>
    <w:rsid w:val="00155A5F"/>
    <w:rsid w:val="00156C45"/>
    <w:rsid w:val="001576D7"/>
    <w:rsid w:val="00165FE8"/>
    <w:rsid w:val="001706FD"/>
    <w:rsid w:val="0018049E"/>
    <w:rsid w:val="001919D7"/>
    <w:rsid w:val="00194255"/>
    <w:rsid w:val="001A71A7"/>
    <w:rsid w:val="001C2A94"/>
    <w:rsid w:val="001C33CC"/>
    <w:rsid w:val="001C3A23"/>
    <w:rsid w:val="001D35AC"/>
    <w:rsid w:val="001D49F0"/>
    <w:rsid w:val="001E1AD9"/>
    <w:rsid w:val="001F2292"/>
    <w:rsid w:val="001F2BAB"/>
    <w:rsid w:val="001F4191"/>
    <w:rsid w:val="001F4B25"/>
    <w:rsid w:val="001F7065"/>
    <w:rsid w:val="0021051A"/>
    <w:rsid w:val="00211C4F"/>
    <w:rsid w:val="00214CE3"/>
    <w:rsid w:val="00217C30"/>
    <w:rsid w:val="002215DF"/>
    <w:rsid w:val="002239B0"/>
    <w:rsid w:val="00225FAF"/>
    <w:rsid w:val="00231B8E"/>
    <w:rsid w:val="002449D8"/>
    <w:rsid w:val="00247299"/>
    <w:rsid w:val="002523E8"/>
    <w:rsid w:val="002557B9"/>
    <w:rsid w:val="002568A3"/>
    <w:rsid w:val="0027109A"/>
    <w:rsid w:val="00271E5E"/>
    <w:rsid w:val="00272537"/>
    <w:rsid w:val="002905AE"/>
    <w:rsid w:val="002A4D4D"/>
    <w:rsid w:val="002A562C"/>
    <w:rsid w:val="002B09D6"/>
    <w:rsid w:val="002B2683"/>
    <w:rsid w:val="002B33B5"/>
    <w:rsid w:val="002C346E"/>
    <w:rsid w:val="002C3E85"/>
    <w:rsid w:val="002C490E"/>
    <w:rsid w:val="002C7850"/>
    <w:rsid w:val="002D24C0"/>
    <w:rsid w:val="002E023E"/>
    <w:rsid w:val="002E17B7"/>
    <w:rsid w:val="002E33C3"/>
    <w:rsid w:val="002F61FD"/>
    <w:rsid w:val="002F6852"/>
    <w:rsid w:val="002F6DC7"/>
    <w:rsid w:val="003005B2"/>
    <w:rsid w:val="00301F17"/>
    <w:rsid w:val="0030449B"/>
    <w:rsid w:val="0030605C"/>
    <w:rsid w:val="00324C71"/>
    <w:rsid w:val="00326D8B"/>
    <w:rsid w:val="00327C12"/>
    <w:rsid w:val="00330173"/>
    <w:rsid w:val="0033227C"/>
    <w:rsid w:val="003350F8"/>
    <w:rsid w:val="003374E5"/>
    <w:rsid w:val="00350762"/>
    <w:rsid w:val="00352047"/>
    <w:rsid w:val="0035742F"/>
    <w:rsid w:val="00357E86"/>
    <w:rsid w:val="00357F5D"/>
    <w:rsid w:val="00361D8C"/>
    <w:rsid w:val="003709E3"/>
    <w:rsid w:val="0038030A"/>
    <w:rsid w:val="003816BC"/>
    <w:rsid w:val="00384388"/>
    <w:rsid w:val="00385CB6"/>
    <w:rsid w:val="00390112"/>
    <w:rsid w:val="003A2E99"/>
    <w:rsid w:val="003A31B8"/>
    <w:rsid w:val="003B4B9A"/>
    <w:rsid w:val="003C68C3"/>
    <w:rsid w:val="003D0F57"/>
    <w:rsid w:val="003D23A7"/>
    <w:rsid w:val="003D6D98"/>
    <w:rsid w:val="003E06FE"/>
    <w:rsid w:val="003E598C"/>
    <w:rsid w:val="003F0DCC"/>
    <w:rsid w:val="003F3726"/>
    <w:rsid w:val="00401B03"/>
    <w:rsid w:val="00402A7E"/>
    <w:rsid w:val="00402B46"/>
    <w:rsid w:val="00407E18"/>
    <w:rsid w:val="00421B63"/>
    <w:rsid w:val="00432680"/>
    <w:rsid w:val="00433BA2"/>
    <w:rsid w:val="004340B0"/>
    <w:rsid w:val="0043448A"/>
    <w:rsid w:val="00443EAF"/>
    <w:rsid w:val="004447E6"/>
    <w:rsid w:val="004448B2"/>
    <w:rsid w:val="00446BE1"/>
    <w:rsid w:val="00447674"/>
    <w:rsid w:val="00447AEC"/>
    <w:rsid w:val="004601B0"/>
    <w:rsid w:val="00465A00"/>
    <w:rsid w:val="004738A7"/>
    <w:rsid w:val="004770FC"/>
    <w:rsid w:val="0048470B"/>
    <w:rsid w:val="00485C36"/>
    <w:rsid w:val="00490042"/>
    <w:rsid w:val="004A0D37"/>
    <w:rsid w:val="004A1E0D"/>
    <w:rsid w:val="004A568E"/>
    <w:rsid w:val="004B0696"/>
    <w:rsid w:val="004B4986"/>
    <w:rsid w:val="004B5EF7"/>
    <w:rsid w:val="004C0392"/>
    <w:rsid w:val="004C25BD"/>
    <w:rsid w:val="004C570A"/>
    <w:rsid w:val="004D4097"/>
    <w:rsid w:val="004D6DB9"/>
    <w:rsid w:val="004D775E"/>
    <w:rsid w:val="004D7CED"/>
    <w:rsid w:val="004E19EF"/>
    <w:rsid w:val="004E2A2A"/>
    <w:rsid w:val="004E6EBB"/>
    <w:rsid w:val="004E7447"/>
    <w:rsid w:val="004F003E"/>
    <w:rsid w:val="004F49DC"/>
    <w:rsid w:val="004F66AF"/>
    <w:rsid w:val="00520936"/>
    <w:rsid w:val="005223A0"/>
    <w:rsid w:val="00524878"/>
    <w:rsid w:val="00531704"/>
    <w:rsid w:val="0054366D"/>
    <w:rsid w:val="00545686"/>
    <w:rsid w:val="00546623"/>
    <w:rsid w:val="005522B5"/>
    <w:rsid w:val="00554896"/>
    <w:rsid w:val="0056102A"/>
    <w:rsid w:val="005660C0"/>
    <w:rsid w:val="00567432"/>
    <w:rsid w:val="00570CAD"/>
    <w:rsid w:val="00573200"/>
    <w:rsid w:val="0057653C"/>
    <w:rsid w:val="0057716D"/>
    <w:rsid w:val="00585957"/>
    <w:rsid w:val="005875F3"/>
    <w:rsid w:val="00595F66"/>
    <w:rsid w:val="005A01FF"/>
    <w:rsid w:val="005A6E57"/>
    <w:rsid w:val="005B6158"/>
    <w:rsid w:val="005D5009"/>
    <w:rsid w:val="005D6048"/>
    <w:rsid w:val="005D6AE6"/>
    <w:rsid w:val="005D72C2"/>
    <w:rsid w:val="005D7D86"/>
    <w:rsid w:val="005E2416"/>
    <w:rsid w:val="005E76E1"/>
    <w:rsid w:val="005F3420"/>
    <w:rsid w:val="005F4B5C"/>
    <w:rsid w:val="006014F3"/>
    <w:rsid w:val="006020CD"/>
    <w:rsid w:val="00607BA4"/>
    <w:rsid w:val="00623913"/>
    <w:rsid w:val="0062659D"/>
    <w:rsid w:val="006345A3"/>
    <w:rsid w:val="00637E2B"/>
    <w:rsid w:val="00646F5C"/>
    <w:rsid w:val="00653CAA"/>
    <w:rsid w:val="006553CE"/>
    <w:rsid w:val="0066328D"/>
    <w:rsid w:val="0067070D"/>
    <w:rsid w:val="00671D5C"/>
    <w:rsid w:val="00672326"/>
    <w:rsid w:val="0067287C"/>
    <w:rsid w:val="00681080"/>
    <w:rsid w:val="00682EF2"/>
    <w:rsid w:val="006849E5"/>
    <w:rsid w:val="006929B2"/>
    <w:rsid w:val="006947C8"/>
    <w:rsid w:val="00696AAD"/>
    <w:rsid w:val="006A38B9"/>
    <w:rsid w:val="006A62CE"/>
    <w:rsid w:val="006B2D21"/>
    <w:rsid w:val="006B7A15"/>
    <w:rsid w:val="006C4526"/>
    <w:rsid w:val="006D4227"/>
    <w:rsid w:val="006D646E"/>
    <w:rsid w:val="006E0D2C"/>
    <w:rsid w:val="006F1135"/>
    <w:rsid w:val="006F309C"/>
    <w:rsid w:val="006F3B5F"/>
    <w:rsid w:val="006F6F7A"/>
    <w:rsid w:val="00702D3D"/>
    <w:rsid w:val="007035E3"/>
    <w:rsid w:val="00710043"/>
    <w:rsid w:val="007156FE"/>
    <w:rsid w:val="00727BFA"/>
    <w:rsid w:val="00731D60"/>
    <w:rsid w:val="00737AF3"/>
    <w:rsid w:val="00741565"/>
    <w:rsid w:val="0074395D"/>
    <w:rsid w:val="00744158"/>
    <w:rsid w:val="0075053C"/>
    <w:rsid w:val="00752FA2"/>
    <w:rsid w:val="00755683"/>
    <w:rsid w:val="00756F29"/>
    <w:rsid w:val="007623C4"/>
    <w:rsid w:val="00771F5E"/>
    <w:rsid w:val="00774B87"/>
    <w:rsid w:val="0077730F"/>
    <w:rsid w:val="00786013"/>
    <w:rsid w:val="0078664D"/>
    <w:rsid w:val="007A1623"/>
    <w:rsid w:val="007A17F5"/>
    <w:rsid w:val="007B2A5D"/>
    <w:rsid w:val="007B3B4C"/>
    <w:rsid w:val="007B7948"/>
    <w:rsid w:val="007C47A1"/>
    <w:rsid w:val="007D0F67"/>
    <w:rsid w:val="007D78FC"/>
    <w:rsid w:val="007E4C2E"/>
    <w:rsid w:val="00804AC3"/>
    <w:rsid w:val="00810146"/>
    <w:rsid w:val="00811FBE"/>
    <w:rsid w:val="0081613E"/>
    <w:rsid w:val="00816C49"/>
    <w:rsid w:val="0082146B"/>
    <w:rsid w:val="008242AC"/>
    <w:rsid w:val="00837DAD"/>
    <w:rsid w:val="00847D91"/>
    <w:rsid w:val="00852EB7"/>
    <w:rsid w:val="0086484A"/>
    <w:rsid w:val="00867120"/>
    <w:rsid w:val="00867304"/>
    <w:rsid w:val="008724FE"/>
    <w:rsid w:val="008758E3"/>
    <w:rsid w:val="0088132B"/>
    <w:rsid w:val="008905BB"/>
    <w:rsid w:val="00891FDC"/>
    <w:rsid w:val="00895DD5"/>
    <w:rsid w:val="008965EF"/>
    <w:rsid w:val="00897DB0"/>
    <w:rsid w:val="008A194C"/>
    <w:rsid w:val="008B2A48"/>
    <w:rsid w:val="008B617B"/>
    <w:rsid w:val="008C5359"/>
    <w:rsid w:val="008D0DC5"/>
    <w:rsid w:val="008D4B56"/>
    <w:rsid w:val="008D7F28"/>
    <w:rsid w:val="008E0F52"/>
    <w:rsid w:val="008E2FB3"/>
    <w:rsid w:val="00901FF4"/>
    <w:rsid w:val="009042F2"/>
    <w:rsid w:val="00910A4C"/>
    <w:rsid w:val="00920650"/>
    <w:rsid w:val="00924F04"/>
    <w:rsid w:val="00925709"/>
    <w:rsid w:val="009272C0"/>
    <w:rsid w:val="0093389A"/>
    <w:rsid w:val="00933CDA"/>
    <w:rsid w:val="00936AB7"/>
    <w:rsid w:val="0094284B"/>
    <w:rsid w:val="00944661"/>
    <w:rsid w:val="00946A47"/>
    <w:rsid w:val="00947D23"/>
    <w:rsid w:val="009515E1"/>
    <w:rsid w:val="009561A8"/>
    <w:rsid w:val="00960193"/>
    <w:rsid w:val="009633E8"/>
    <w:rsid w:val="00965B33"/>
    <w:rsid w:val="00977B8A"/>
    <w:rsid w:val="00981703"/>
    <w:rsid w:val="00982314"/>
    <w:rsid w:val="00991D3A"/>
    <w:rsid w:val="00993A9F"/>
    <w:rsid w:val="00993D6B"/>
    <w:rsid w:val="00994DBC"/>
    <w:rsid w:val="009B3B2E"/>
    <w:rsid w:val="009C3C2D"/>
    <w:rsid w:val="009D2B99"/>
    <w:rsid w:val="009D6D5E"/>
    <w:rsid w:val="009E3261"/>
    <w:rsid w:val="009E5CC7"/>
    <w:rsid w:val="009F2028"/>
    <w:rsid w:val="009F641D"/>
    <w:rsid w:val="009F6C52"/>
    <w:rsid w:val="00A05655"/>
    <w:rsid w:val="00A05837"/>
    <w:rsid w:val="00A4613B"/>
    <w:rsid w:val="00A548C2"/>
    <w:rsid w:val="00A607F6"/>
    <w:rsid w:val="00A70F9A"/>
    <w:rsid w:val="00A76ADA"/>
    <w:rsid w:val="00A80AFA"/>
    <w:rsid w:val="00A85429"/>
    <w:rsid w:val="00A85B05"/>
    <w:rsid w:val="00A91624"/>
    <w:rsid w:val="00A928F8"/>
    <w:rsid w:val="00A92EBC"/>
    <w:rsid w:val="00A96878"/>
    <w:rsid w:val="00AA341A"/>
    <w:rsid w:val="00AA4876"/>
    <w:rsid w:val="00AC0D09"/>
    <w:rsid w:val="00AC5DBD"/>
    <w:rsid w:val="00AC6061"/>
    <w:rsid w:val="00AC7656"/>
    <w:rsid w:val="00AD6AB9"/>
    <w:rsid w:val="00AF0EC1"/>
    <w:rsid w:val="00AF535D"/>
    <w:rsid w:val="00AF70AF"/>
    <w:rsid w:val="00B009B8"/>
    <w:rsid w:val="00B04940"/>
    <w:rsid w:val="00B0725A"/>
    <w:rsid w:val="00B11B8D"/>
    <w:rsid w:val="00B13B3B"/>
    <w:rsid w:val="00B1594F"/>
    <w:rsid w:val="00B169DE"/>
    <w:rsid w:val="00B21DA5"/>
    <w:rsid w:val="00B23F44"/>
    <w:rsid w:val="00B30D4C"/>
    <w:rsid w:val="00B31ADE"/>
    <w:rsid w:val="00B32AA5"/>
    <w:rsid w:val="00B34A25"/>
    <w:rsid w:val="00B6688F"/>
    <w:rsid w:val="00B7516E"/>
    <w:rsid w:val="00B76A6A"/>
    <w:rsid w:val="00B80628"/>
    <w:rsid w:val="00B92402"/>
    <w:rsid w:val="00B9521E"/>
    <w:rsid w:val="00B9582D"/>
    <w:rsid w:val="00BA1450"/>
    <w:rsid w:val="00BA35B3"/>
    <w:rsid w:val="00BA440C"/>
    <w:rsid w:val="00BA6EEC"/>
    <w:rsid w:val="00BC0882"/>
    <w:rsid w:val="00BC7280"/>
    <w:rsid w:val="00BD04F8"/>
    <w:rsid w:val="00BD274C"/>
    <w:rsid w:val="00BD638F"/>
    <w:rsid w:val="00BD7C17"/>
    <w:rsid w:val="00BE4587"/>
    <w:rsid w:val="00BE49BD"/>
    <w:rsid w:val="00BF0EC7"/>
    <w:rsid w:val="00C06A06"/>
    <w:rsid w:val="00C1656F"/>
    <w:rsid w:val="00C22FC5"/>
    <w:rsid w:val="00C24598"/>
    <w:rsid w:val="00C268C2"/>
    <w:rsid w:val="00C35E94"/>
    <w:rsid w:val="00C378CA"/>
    <w:rsid w:val="00C46513"/>
    <w:rsid w:val="00C521F2"/>
    <w:rsid w:val="00C5296D"/>
    <w:rsid w:val="00C57708"/>
    <w:rsid w:val="00C6121B"/>
    <w:rsid w:val="00C61A20"/>
    <w:rsid w:val="00C62BF8"/>
    <w:rsid w:val="00C6453F"/>
    <w:rsid w:val="00C760E0"/>
    <w:rsid w:val="00C77B75"/>
    <w:rsid w:val="00C8157C"/>
    <w:rsid w:val="00C81665"/>
    <w:rsid w:val="00C82546"/>
    <w:rsid w:val="00C82AAE"/>
    <w:rsid w:val="00C90C7A"/>
    <w:rsid w:val="00C93995"/>
    <w:rsid w:val="00C942D3"/>
    <w:rsid w:val="00C96C2B"/>
    <w:rsid w:val="00C97A93"/>
    <w:rsid w:val="00CB3009"/>
    <w:rsid w:val="00CC1A32"/>
    <w:rsid w:val="00CD3071"/>
    <w:rsid w:val="00CD5755"/>
    <w:rsid w:val="00CD62EE"/>
    <w:rsid w:val="00CE01F6"/>
    <w:rsid w:val="00CE50AC"/>
    <w:rsid w:val="00CF2E0D"/>
    <w:rsid w:val="00D04FC5"/>
    <w:rsid w:val="00D11C37"/>
    <w:rsid w:val="00D11D20"/>
    <w:rsid w:val="00D177D5"/>
    <w:rsid w:val="00D23074"/>
    <w:rsid w:val="00D31927"/>
    <w:rsid w:val="00D321BD"/>
    <w:rsid w:val="00D36411"/>
    <w:rsid w:val="00D436D5"/>
    <w:rsid w:val="00D472D7"/>
    <w:rsid w:val="00D51999"/>
    <w:rsid w:val="00D53DEA"/>
    <w:rsid w:val="00D54C21"/>
    <w:rsid w:val="00D63D63"/>
    <w:rsid w:val="00D662E5"/>
    <w:rsid w:val="00D67541"/>
    <w:rsid w:val="00D73B4F"/>
    <w:rsid w:val="00D752D6"/>
    <w:rsid w:val="00DA3F26"/>
    <w:rsid w:val="00DB23A9"/>
    <w:rsid w:val="00DB5801"/>
    <w:rsid w:val="00DB7B8A"/>
    <w:rsid w:val="00DB7D2F"/>
    <w:rsid w:val="00DC25A0"/>
    <w:rsid w:val="00DC29C9"/>
    <w:rsid w:val="00DC413E"/>
    <w:rsid w:val="00DC5500"/>
    <w:rsid w:val="00DC6214"/>
    <w:rsid w:val="00DC6430"/>
    <w:rsid w:val="00DC68E4"/>
    <w:rsid w:val="00DD6118"/>
    <w:rsid w:val="00DD7010"/>
    <w:rsid w:val="00DE00B7"/>
    <w:rsid w:val="00DE197E"/>
    <w:rsid w:val="00DE202F"/>
    <w:rsid w:val="00DE5B11"/>
    <w:rsid w:val="00DE6C4D"/>
    <w:rsid w:val="00DF1066"/>
    <w:rsid w:val="00DF3228"/>
    <w:rsid w:val="00DF32C3"/>
    <w:rsid w:val="00E105CF"/>
    <w:rsid w:val="00E10E2C"/>
    <w:rsid w:val="00E16DAB"/>
    <w:rsid w:val="00E209AB"/>
    <w:rsid w:val="00E31D0C"/>
    <w:rsid w:val="00E3775D"/>
    <w:rsid w:val="00E448DA"/>
    <w:rsid w:val="00E51DC2"/>
    <w:rsid w:val="00E54CC1"/>
    <w:rsid w:val="00E5775A"/>
    <w:rsid w:val="00E60F57"/>
    <w:rsid w:val="00E6355B"/>
    <w:rsid w:val="00E66454"/>
    <w:rsid w:val="00E72F32"/>
    <w:rsid w:val="00E834B0"/>
    <w:rsid w:val="00E872F6"/>
    <w:rsid w:val="00E904BC"/>
    <w:rsid w:val="00E92A4B"/>
    <w:rsid w:val="00E96D70"/>
    <w:rsid w:val="00EA1563"/>
    <w:rsid w:val="00EA1763"/>
    <w:rsid w:val="00EA4130"/>
    <w:rsid w:val="00EA5A34"/>
    <w:rsid w:val="00EA6099"/>
    <w:rsid w:val="00EA648C"/>
    <w:rsid w:val="00EB0EBB"/>
    <w:rsid w:val="00ED12F0"/>
    <w:rsid w:val="00ED2B86"/>
    <w:rsid w:val="00ED3859"/>
    <w:rsid w:val="00EE0F17"/>
    <w:rsid w:val="00EE2273"/>
    <w:rsid w:val="00EE254B"/>
    <w:rsid w:val="00EF1336"/>
    <w:rsid w:val="00EF180D"/>
    <w:rsid w:val="00F06EFE"/>
    <w:rsid w:val="00F17750"/>
    <w:rsid w:val="00F2352B"/>
    <w:rsid w:val="00F3359A"/>
    <w:rsid w:val="00F35A70"/>
    <w:rsid w:val="00F37D0A"/>
    <w:rsid w:val="00F44246"/>
    <w:rsid w:val="00F52C42"/>
    <w:rsid w:val="00F53D0F"/>
    <w:rsid w:val="00F559B4"/>
    <w:rsid w:val="00F62E44"/>
    <w:rsid w:val="00F633B5"/>
    <w:rsid w:val="00F71597"/>
    <w:rsid w:val="00F72137"/>
    <w:rsid w:val="00F724AC"/>
    <w:rsid w:val="00F73574"/>
    <w:rsid w:val="00F753EA"/>
    <w:rsid w:val="00F86F54"/>
    <w:rsid w:val="00F94048"/>
    <w:rsid w:val="00F97A8F"/>
    <w:rsid w:val="00FA1498"/>
    <w:rsid w:val="00FA5106"/>
    <w:rsid w:val="00FB0B1C"/>
    <w:rsid w:val="00FB646D"/>
    <w:rsid w:val="00FC33FC"/>
    <w:rsid w:val="00FC56D7"/>
    <w:rsid w:val="00FC6906"/>
    <w:rsid w:val="00FC7E46"/>
    <w:rsid w:val="00FE1C4D"/>
    <w:rsid w:val="00FE53BA"/>
    <w:rsid w:val="00FE6E36"/>
    <w:rsid w:val="00FE77C3"/>
    <w:rsid w:val="00FF2783"/>
    <w:rsid w:val="00FF2BBB"/>
    <w:rsid w:val="00FF3C9B"/>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D5DDB1"/>
  <w15:chartTrackingRefBased/>
  <w15:docId w15:val="{7EFAD7FC-EDC5-4442-94DB-BCA9D3CC0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0355C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743045">
      <w:bodyDiv w:val="1"/>
      <w:marLeft w:val="0"/>
      <w:marRight w:val="0"/>
      <w:marTop w:val="0"/>
      <w:marBottom w:val="0"/>
      <w:divBdr>
        <w:top w:val="none" w:sz="0" w:space="0" w:color="auto"/>
        <w:left w:val="none" w:sz="0" w:space="0" w:color="auto"/>
        <w:bottom w:val="none" w:sz="0" w:space="0" w:color="auto"/>
        <w:right w:val="none" w:sz="0" w:space="0" w:color="auto"/>
      </w:divBdr>
    </w:div>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EAGLE\miniPCB\ENGDOC\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miniPCB - General Document.dotx</Template>
  <TotalTime>312</TotalTime>
  <Pages>1</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4</cp:revision>
  <cp:lastPrinted>2023-11-08T19:01:00Z</cp:lastPrinted>
  <dcterms:created xsi:type="dcterms:W3CDTF">2023-11-08T18:56:00Z</dcterms:created>
  <dcterms:modified xsi:type="dcterms:W3CDTF">2023-11-09T00:08:00Z</dcterms:modified>
</cp:coreProperties>
</file>