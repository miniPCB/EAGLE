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A611" w14:textId="15D96B32" w:rsidR="00771382" w:rsidRDefault="00771382" w:rsidP="00771382">
      <w:pPr>
        <w:pStyle w:val="Title"/>
      </w:pPr>
      <w:bookmarkStart w:id="0" w:name="_Toc111895375"/>
      <w:r>
        <w:t>The Evolution of Transistors</w:t>
      </w:r>
    </w:p>
    <w:p w14:paraId="7CEE6FD9" w14:textId="128C9839" w:rsidR="00771382" w:rsidRPr="00771382" w:rsidRDefault="00771382" w:rsidP="00771382">
      <w:r>
        <w:t>By Nolan Manteufel with ChatGPT</w:t>
      </w:r>
    </w:p>
    <w:p w14:paraId="56DEB594" w14:textId="77777777" w:rsidR="00771382" w:rsidRDefault="00771382" w:rsidP="00771382">
      <w:pPr>
        <w:spacing w:line="259" w:lineRule="auto"/>
        <w:sectPr w:rsidR="00771382" w:rsidSect="00EE2273">
          <w:headerReference w:type="default" r:id="rId8"/>
          <w:footerReference w:type="default" r:id="rId9"/>
          <w:pgSz w:w="12240" w:h="15840"/>
          <w:pgMar w:top="720" w:right="720" w:bottom="720" w:left="720" w:header="720" w:footer="720" w:gutter="0"/>
          <w:cols w:space="720"/>
          <w:docGrid w:linePitch="360"/>
        </w:sectPr>
      </w:pPr>
    </w:p>
    <w:p w14:paraId="3415C4DB" w14:textId="77777777" w:rsidR="00771382" w:rsidRPr="00771382" w:rsidRDefault="00771382" w:rsidP="00771382">
      <w:pPr>
        <w:spacing w:line="259" w:lineRule="auto"/>
        <w:jc w:val="both"/>
        <w:rPr>
          <w:b/>
          <w:bCs/>
        </w:rPr>
      </w:pPr>
      <w:r w:rsidRPr="00771382">
        <w:rPr>
          <w:b/>
          <w:bCs/>
        </w:rPr>
        <w:t>Introduction</w:t>
      </w:r>
    </w:p>
    <w:p w14:paraId="727059CA" w14:textId="36B87D3A" w:rsidR="00771382" w:rsidRDefault="00771382" w:rsidP="00771382">
      <w:pPr>
        <w:spacing w:line="259" w:lineRule="auto"/>
        <w:jc w:val="both"/>
      </w:pPr>
      <w:r>
        <w:t>The history of transistors is a fascinating journey that spans over a century, marked by innovation, collaboration, and scientific breakthroughs. This chapter delves into the development of transistors, from their conceptual origins to the practical implementation that has revolutionized modern electronics.</w:t>
      </w:r>
    </w:p>
    <w:p w14:paraId="5B317FAF" w14:textId="77777777" w:rsidR="00771382" w:rsidRDefault="00771382" w:rsidP="00771382">
      <w:pPr>
        <w:spacing w:line="259" w:lineRule="auto"/>
        <w:jc w:val="both"/>
      </w:pPr>
    </w:p>
    <w:p w14:paraId="14FC4C98" w14:textId="23F5265D" w:rsidR="00771382" w:rsidRPr="00771382" w:rsidRDefault="00771382" w:rsidP="00771382">
      <w:pPr>
        <w:spacing w:line="259" w:lineRule="auto"/>
        <w:jc w:val="both"/>
        <w:rPr>
          <w:b/>
          <w:bCs/>
        </w:rPr>
      </w:pPr>
      <w:r w:rsidRPr="00771382">
        <w:rPr>
          <w:b/>
          <w:bCs/>
        </w:rPr>
        <w:t>The Pioneering Work of Julius Lilienfeld (1920s)</w:t>
      </w:r>
    </w:p>
    <w:p w14:paraId="3087F7BD" w14:textId="77777777" w:rsidR="00771382" w:rsidRDefault="00771382" w:rsidP="00771382">
      <w:pPr>
        <w:spacing w:line="259" w:lineRule="auto"/>
        <w:jc w:val="both"/>
      </w:pPr>
      <w:r>
        <w:t>The journey of transistors began in the early 20th century when Julius Edgar Lilienfeld, an Austrian-Hungarian physicist, made a significant conceptual leap. In the 1920s, Lilienfeld patented the concept of the field-effect transistor (FET), a fundamental transistor type. His FET design used a metal gate separated from a semiconductor by a very thin insulating layer, representing the basic principles of modern FETs.</w:t>
      </w:r>
    </w:p>
    <w:p w14:paraId="6B37D7B0" w14:textId="77777777" w:rsidR="00771382" w:rsidRDefault="00771382" w:rsidP="00771382">
      <w:pPr>
        <w:spacing w:line="259" w:lineRule="auto"/>
        <w:jc w:val="both"/>
      </w:pPr>
    </w:p>
    <w:p w14:paraId="585A6675" w14:textId="77777777" w:rsidR="00771382" w:rsidRDefault="00771382" w:rsidP="00771382">
      <w:pPr>
        <w:spacing w:line="259" w:lineRule="auto"/>
        <w:jc w:val="both"/>
      </w:pPr>
      <w:r>
        <w:t>However, Lilienfeld's work remained largely theoretical, and practical implementations were not realized at that time.</w:t>
      </w:r>
    </w:p>
    <w:p w14:paraId="1F198985" w14:textId="77777777" w:rsidR="00771382" w:rsidRDefault="00771382" w:rsidP="00771382">
      <w:pPr>
        <w:spacing w:line="259" w:lineRule="auto"/>
        <w:jc w:val="both"/>
      </w:pPr>
    </w:p>
    <w:p w14:paraId="31BD8630" w14:textId="5740E403" w:rsidR="00771382" w:rsidRPr="00771382" w:rsidRDefault="00771382" w:rsidP="00771382">
      <w:pPr>
        <w:spacing w:line="259" w:lineRule="auto"/>
        <w:jc w:val="both"/>
        <w:rPr>
          <w:b/>
          <w:bCs/>
        </w:rPr>
      </w:pPr>
      <w:r>
        <w:br w:type="column"/>
      </w:r>
      <w:r w:rsidRPr="00771382">
        <w:rPr>
          <w:b/>
          <w:bCs/>
        </w:rPr>
        <w:t>The Bardeen, Brattain, and Shockley Era (1940s)</w:t>
      </w:r>
    </w:p>
    <w:p w14:paraId="5E227172" w14:textId="77777777" w:rsidR="00771382" w:rsidRDefault="00771382" w:rsidP="00771382">
      <w:pPr>
        <w:spacing w:line="259" w:lineRule="auto"/>
        <w:jc w:val="both"/>
      </w:pPr>
      <w:r>
        <w:t>The transistor era truly began in the late 1940s with the groundbreaking work of John Bardeen, Walter Brattain, and William Shockley at Bell Labs. Their collective efforts led to the invention of the point-contact transistor, a solid-state device that could amplify electrical signals.</w:t>
      </w:r>
    </w:p>
    <w:p w14:paraId="6A671A86" w14:textId="77777777" w:rsidR="00771382" w:rsidRDefault="00771382" w:rsidP="00771382">
      <w:pPr>
        <w:spacing w:line="259" w:lineRule="auto"/>
        <w:jc w:val="both"/>
      </w:pPr>
    </w:p>
    <w:p w14:paraId="1071670A" w14:textId="77777777" w:rsidR="00771382" w:rsidRDefault="00771382" w:rsidP="00771382">
      <w:pPr>
        <w:spacing w:line="259" w:lineRule="auto"/>
        <w:jc w:val="both"/>
      </w:pPr>
      <w:r>
        <w:t>In December 1947, Bardeen and Brattain successfully demonstrated the operation of the first bipolar junction transistor (BJT). This transistor, composed of germanium and small metal contacts, marked a pivotal moment in the history of electronics, offering an alternative to bulky vacuum tubes.</w:t>
      </w:r>
    </w:p>
    <w:p w14:paraId="698AB4BC" w14:textId="77777777" w:rsidR="00771382" w:rsidRDefault="00771382" w:rsidP="00771382">
      <w:pPr>
        <w:spacing w:line="259" w:lineRule="auto"/>
        <w:jc w:val="both"/>
      </w:pPr>
    </w:p>
    <w:p w14:paraId="094482CA" w14:textId="77777777" w:rsidR="00771382" w:rsidRDefault="00771382" w:rsidP="00771382">
      <w:pPr>
        <w:spacing w:line="259" w:lineRule="auto"/>
        <w:jc w:val="both"/>
      </w:pPr>
      <w:r>
        <w:t>Shockley, who played a critical role in the theoretical development of transistors, contributed to the understanding of the underlying physics. His research laid the foundation for semiconductor physics and solid-state electronics.</w:t>
      </w:r>
    </w:p>
    <w:p w14:paraId="245A47D7" w14:textId="77777777" w:rsidR="00771382" w:rsidRDefault="00771382" w:rsidP="00771382">
      <w:pPr>
        <w:spacing w:line="259" w:lineRule="auto"/>
        <w:jc w:val="both"/>
      </w:pPr>
    </w:p>
    <w:p w14:paraId="3682CF62" w14:textId="0BF771AD" w:rsidR="00771382" w:rsidRPr="00771382" w:rsidRDefault="00771382" w:rsidP="00771382">
      <w:pPr>
        <w:spacing w:line="259" w:lineRule="auto"/>
        <w:jc w:val="both"/>
        <w:rPr>
          <w:b/>
          <w:bCs/>
        </w:rPr>
      </w:pPr>
      <w:r w:rsidRPr="00771382">
        <w:rPr>
          <w:b/>
          <w:bCs/>
        </w:rPr>
        <w:t>The Rapid Advancements in Transistor Technology (1950s)</w:t>
      </w:r>
    </w:p>
    <w:p w14:paraId="5A77D2AC" w14:textId="77777777" w:rsidR="00771382" w:rsidRDefault="00771382" w:rsidP="00771382">
      <w:pPr>
        <w:spacing w:line="259" w:lineRule="auto"/>
        <w:jc w:val="both"/>
      </w:pPr>
      <w:r>
        <w:t>The 1950s witnessed a rapid evolution of transistor technology. Bell Labs, in collaboration with several other research institutions and companies, continued to improve transistor designs and materials. The development of silicon as a semiconductor material offered improved thermal stability, efficiency, and mass production capabilities.</w:t>
      </w:r>
    </w:p>
    <w:p w14:paraId="41D9E7A0" w14:textId="77777777" w:rsidR="00771382" w:rsidRDefault="00771382" w:rsidP="00771382">
      <w:pPr>
        <w:spacing w:line="259" w:lineRule="auto"/>
        <w:jc w:val="both"/>
      </w:pPr>
    </w:p>
    <w:p w14:paraId="5F97C87A" w14:textId="77777777" w:rsidR="00771382" w:rsidRDefault="00771382" w:rsidP="00771382">
      <w:pPr>
        <w:spacing w:line="259" w:lineRule="auto"/>
        <w:jc w:val="both"/>
      </w:pPr>
      <w:r>
        <w:lastRenderedPageBreak/>
        <w:t>Transistors soon found applications in diverse fields, from telecommunication to computing. They allowed the miniaturization of electronic devices and paved the way for the digital age.</w:t>
      </w:r>
    </w:p>
    <w:p w14:paraId="5CF2EAFA" w14:textId="77777777" w:rsidR="00771382" w:rsidRDefault="00771382" w:rsidP="00771382">
      <w:pPr>
        <w:spacing w:line="259" w:lineRule="auto"/>
        <w:jc w:val="both"/>
      </w:pPr>
    </w:p>
    <w:p w14:paraId="6E2D5FEB" w14:textId="5639FB16" w:rsidR="00771382" w:rsidRPr="00771382" w:rsidRDefault="00771382" w:rsidP="00771382">
      <w:pPr>
        <w:spacing w:line="259" w:lineRule="auto"/>
        <w:jc w:val="both"/>
        <w:rPr>
          <w:b/>
          <w:bCs/>
        </w:rPr>
      </w:pPr>
      <w:r w:rsidRPr="00771382">
        <w:rPr>
          <w:b/>
          <w:bCs/>
        </w:rPr>
        <w:t>The Rise of the Integrated Circuit (1960s)</w:t>
      </w:r>
    </w:p>
    <w:p w14:paraId="05376F4B" w14:textId="77777777" w:rsidR="00771382" w:rsidRDefault="00771382" w:rsidP="00771382">
      <w:pPr>
        <w:spacing w:line="259" w:lineRule="auto"/>
        <w:jc w:val="both"/>
      </w:pPr>
      <w:r>
        <w:t>One of the most significant developments in transistor history was the invention of the integrated circuit (IC). In 1958, Jack Kilby at Texas Instruments and Robert Noyce at Fairchild Semiconductor independently introduced the concept of integrating multiple transistors onto a single semiconductor substrate.</w:t>
      </w:r>
    </w:p>
    <w:p w14:paraId="3AB534A9" w14:textId="77777777" w:rsidR="00771382" w:rsidRDefault="00771382" w:rsidP="00771382">
      <w:pPr>
        <w:spacing w:line="259" w:lineRule="auto"/>
        <w:jc w:val="both"/>
      </w:pPr>
    </w:p>
    <w:p w14:paraId="54B21BDF" w14:textId="77777777" w:rsidR="00771382" w:rsidRDefault="00771382" w:rsidP="00771382">
      <w:pPr>
        <w:spacing w:line="259" w:lineRule="auto"/>
        <w:jc w:val="both"/>
      </w:pPr>
      <w:r>
        <w:t>This invention revolutionized electronics by making it possible to create complex circuits in a small, cost-effective package. The IC not only shrunk the size of electronic devices but also significantly improved their reliability.</w:t>
      </w:r>
    </w:p>
    <w:p w14:paraId="4FE42A1B" w14:textId="77777777" w:rsidR="00771382" w:rsidRDefault="00771382" w:rsidP="00771382">
      <w:pPr>
        <w:spacing w:line="259" w:lineRule="auto"/>
        <w:jc w:val="both"/>
      </w:pPr>
    </w:p>
    <w:p w14:paraId="7F301D74" w14:textId="1483385F" w:rsidR="00771382" w:rsidRPr="00771382" w:rsidRDefault="00771382" w:rsidP="00771382">
      <w:pPr>
        <w:spacing w:line="259" w:lineRule="auto"/>
        <w:jc w:val="both"/>
        <w:rPr>
          <w:b/>
          <w:bCs/>
        </w:rPr>
      </w:pPr>
      <w:r w:rsidRPr="00771382">
        <w:rPr>
          <w:b/>
          <w:bCs/>
        </w:rPr>
        <w:t xml:space="preserve">The MOSFET Era (1960s and </w:t>
      </w:r>
      <w:proofErr w:type="gramStart"/>
      <w:r w:rsidRPr="00771382">
        <w:rPr>
          <w:b/>
          <w:bCs/>
        </w:rPr>
        <w:t>Beyond</w:t>
      </w:r>
      <w:proofErr w:type="gramEnd"/>
      <w:r w:rsidRPr="00771382">
        <w:rPr>
          <w:b/>
          <w:bCs/>
        </w:rPr>
        <w:t>)</w:t>
      </w:r>
    </w:p>
    <w:p w14:paraId="7D5AFB3A" w14:textId="77777777" w:rsidR="00771382" w:rsidRDefault="00771382" w:rsidP="00771382">
      <w:pPr>
        <w:spacing w:line="259" w:lineRule="auto"/>
        <w:jc w:val="both"/>
      </w:pPr>
      <w:r>
        <w:t>The 1960s marked the rise of the metal-oxide-semiconductor field-effect transistor (MOSFET). The MOSFET, developed by Mohamed Atalla and Dawon Kahng at Bell Labs in 1959, further revolutionized transistor technology. MOSFETs were more energy-efficient and scalable, enabling the miniaturization of electronic devices and the growth of the microelectronics industry.</w:t>
      </w:r>
    </w:p>
    <w:p w14:paraId="2664D616" w14:textId="77777777" w:rsidR="00771382" w:rsidRDefault="00771382" w:rsidP="00771382">
      <w:pPr>
        <w:spacing w:line="259" w:lineRule="auto"/>
        <w:jc w:val="both"/>
      </w:pPr>
    </w:p>
    <w:p w14:paraId="0575C0C5" w14:textId="77777777" w:rsidR="00771382" w:rsidRDefault="00771382" w:rsidP="00771382">
      <w:pPr>
        <w:spacing w:line="259" w:lineRule="auto"/>
        <w:jc w:val="both"/>
      </w:pPr>
      <w:r>
        <w:t xml:space="preserve">The MOSFET's low power consumption made it an ideal choice for integrated circuits, and it continues </w:t>
      </w:r>
      <w:r>
        <w:t>to be a fundamental component in modern electronics.</w:t>
      </w:r>
    </w:p>
    <w:p w14:paraId="1170F094" w14:textId="77777777" w:rsidR="00771382" w:rsidRDefault="00771382" w:rsidP="00771382">
      <w:pPr>
        <w:spacing w:line="259" w:lineRule="auto"/>
        <w:jc w:val="both"/>
      </w:pPr>
    </w:p>
    <w:p w14:paraId="34CA1B48" w14:textId="002778F7" w:rsidR="00771382" w:rsidRDefault="00771382" w:rsidP="00771382">
      <w:pPr>
        <w:spacing w:line="259" w:lineRule="auto"/>
        <w:jc w:val="both"/>
      </w:pPr>
      <w:r>
        <w:t>The Digital Revolution and Beyond (1970s-Present)</w:t>
      </w:r>
    </w:p>
    <w:p w14:paraId="435449E7" w14:textId="77777777" w:rsidR="00771382" w:rsidRDefault="00771382" w:rsidP="00771382">
      <w:pPr>
        <w:spacing w:line="259" w:lineRule="auto"/>
        <w:jc w:val="both"/>
      </w:pPr>
      <w:r>
        <w:t>The transistor's impact on society and technology during the late 20th century was profound. The digital revolution, driven by the proliferation of transistors and integrated circuits, transformed industries, communication, and daily life.</w:t>
      </w:r>
    </w:p>
    <w:p w14:paraId="13A3FCFC" w14:textId="77777777" w:rsidR="00771382" w:rsidRDefault="00771382" w:rsidP="00771382">
      <w:pPr>
        <w:spacing w:line="259" w:lineRule="auto"/>
        <w:jc w:val="both"/>
      </w:pPr>
    </w:p>
    <w:p w14:paraId="152D0FC3" w14:textId="77777777" w:rsidR="00771382" w:rsidRDefault="00771382" w:rsidP="00771382">
      <w:pPr>
        <w:spacing w:line="259" w:lineRule="auto"/>
        <w:jc w:val="both"/>
      </w:pPr>
      <w:r>
        <w:t>Transistors are now present in nearly all electronic devices, from smartphones and computers to household appliances and automobiles. Advancements in materials science have led to the development of complementary metal-oxide-semiconductor (CMOS) technology, which has become the backbone of modern digital electronics.</w:t>
      </w:r>
    </w:p>
    <w:p w14:paraId="7CC278DD" w14:textId="77777777" w:rsidR="00771382" w:rsidRDefault="00771382" w:rsidP="00771382">
      <w:pPr>
        <w:spacing w:line="259" w:lineRule="auto"/>
        <w:jc w:val="both"/>
      </w:pPr>
    </w:p>
    <w:p w14:paraId="4BA3ABFF" w14:textId="77777777" w:rsidR="00771382" w:rsidRDefault="00771382" w:rsidP="00771382">
      <w:pPr>
        <w:spacing w:line="259" w:lineRule="auto"/>
        <w:jc w:val="both"/>
      </w:pPr>
      <w:r>
        <w:t>The 21st century has seen a continued push for smaller, faster, and more efficient transistors, with a focus on nanoscale transistors, quantum devices, and emerging materials like graphene.</w:t>
      </w:r>
    </w:p>
    <w:p w14:paraId="610A3D43" w14:textId="77777777" w:rsidR="00771382" w:rsidRDefault="00771382" w:rsidP="00771382">
      <w:pPr>
        <w:spacing w:line="259" w:lineRule="auto"/>
        <w:jc w:val="both"/>
      </w:pPr>
    </w:p>
    <w:p w14:paraId="60DD1532" w14:textId="77777777" w:rsidR="00771382" w:rsidRPr="00771382" w:rsidRDefault="00771382" w:rsidP="00771382">
      <w:pPr>
        <w:spacing w:line="259" w:lineRule="auto"/>
        <w:jc w:val="both"/>
        <w:rPr>
          <w:b/>
          <w:bCs/>
        </w:rPr>
      </w:pPr>
      <w:r w:rsidRPr="00771382">
        <w:rPr>
          <w:b/>
          <w:bCs/>
        </w:rPr>
        <w:t>Conclusion</w:t>
      </w:r>
    </w:p>
    <w:p w14:paraId="38E8C8C1" w14:textId="77777777" w:rsidR="00771382" w:rsidRDefault="00771382" w:rsidP="00771382">
      <w:pPr>
        <w:spacing w:line="259" w:lineRule="auto"/>
        <w:jc w:val="both"/>
        <w:sectPr w:rsidR="00771382" w:rsidSect="00771382">
          <w:type w:val="continuous"/>
          <w:pgSz w:w="12240" w:h="15840"/>
          <w:pgMar w:top="720" w:right="720" w:bottom="720" w:left="720" w:header="720" w:footer="720" w:gutter="0"/>
          <w:cols w:num="2" w:space="720"/>
          <w:docGrid w:linePitch="360"/>
        </w:sectPr>
      </w:pPr>
      <w:r>
        <w:t>The history of transistors is a testament to the power of human ingenuity, scientific discovery, and collaboration. From Lilienfeld's initial concept to the modern microelectronics industry, transistors have enabled the creation of a technologically interconnected world. The evolution of transistors continues, promising even more remarkable developments in the years to come.</w:t>
      </w:r>
    </w:p>
    <w:p w14:paraId="0DFB620E" w14:textId="68DF1E4A" w:rsidR="00771382" w:rsidRDefault="00771382" w:rsidP="00771382">
      <w:pPr>
        <w:spacing w:line="259" w:lineRule="auto"/>
      </w:pPr>
    </w:p>
    <w:p w14:paraId="5BA68344" w14:textId="4AA7447E"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1E06B3D4" w14:textId="77777777" w:rsidR="000355C2" w:rsidRDefault="000355C2" w:rsidP="000355C2">
      <w:pPr>
        <w:pStyle w:val="Heading1"/>
      </w:pPr>
      <w:r>
        <w:lastRenderedPageBreak/>
        <w:t>Change and Liability Notice</w:t>
      </w:r>
      <w:bookmarkEnd w:id="0"/>
    </w:p>
    <w:p w14:paraId="022D839E"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71EEF56" w14:textId="77777777" w:rsidR="000355C2" w:rsidRPr="00C55262" w:rsidRDefault="000355C2" w:rsidP="000355C2">
      <w:pPr>
        <w:pStyle w:val="Heading1"/>
      </w:pPr>
      <w:bookmarkStart w:id="1" w:name="_Ref110765861"/>
      <w:bookmarkStart w:id="2" w:name="_Toc111895376"/>
      <w:r>
        <w:t>Trademark Notice</w:t>
      </w:r>
      <w:bookmarkEnd w:id="1"/>
      <w:bookmarkEnd w:id="2"/>
    </w:p>
    <w:p w14:paraId="68D06CCA" w14:textId="77777777" w:rsidR="000355C2" w:rsidRDefault="000355C2" w:rsidP="000355C2">
      <w:r w:rsidRPr="00C55262">
        <w:t>miniPCB</w:t>
      </w:r>
      <w:r>
        <w:t xml:space="preserve"> is a trademark of Nolan Manteufel.</w:t>
      </w:r>
      <w:r w:rsidR="003B4B9A">
        <w:t xml:space="preserve"> </w:t>
      </w:r>
      <w:r>
        <w:t xml:space="preserve">This </w:t>
      </w:r>
      <w:r w:rsidR="003B4B9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644A524B"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EEA7B38" w14:textId="77777777" w:rsidR="000355C2" w:rsidRPr="00873AA8" w:rsidRDefault="000355C2" w:rsidP="00782BDC">
            <w:pPr>
              <w:pStyle w:val="NoSpacing"/>
              <w:jc w:val="center"/>
            </w:pPr>
            <w:r w:rsidRPr="00873AA8">
              <w:t>WORDMARK</w:t>
            </w:r>
          </w:p>
        </w:tc>
        <w:tc>
          <w:tcPr>
            <w:tcW w:w="3522" w:type="dxa"/>
            <w:vAlign w:val="center"/>
          </w:tcPr>
          <w:p w14:paraId="2485D429"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D28E0F1"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25F5AE40"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243F1CC" w14:textId="77777777" w:rsidR="000355C2" w:rsidRDefault="000355C2" w:rsidP="00782BDC">
            <w:pPr>
              <w:pStyle w:val="NoSpacing"/>
              <w:jc w:val="center"/>
            </w:pPr>
            <w:r>
              <w:t>miniPCB™</w:t>
            </w:r>
          </w:p>
        </w:tc>
        <w:tc>
          <w:tcPr>
            <w:tcW w:w="3522" w:type="dxa"/>
            <w:vAlign w:val="center"/>
          </w:tcPr>
          <w:p w14:paraId="539FDDD3"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B8F3D66" wp14:editId="6133309E">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370DC2C4"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DD10F1" wp14:editId="52DFA47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D2A86F1" w14:textId="77777777" w:rsidR="000355C2" w:rsidRDefault="000355C2" w:rsidP="000355C2"/>
    <w:p w14:paraId="4387C682"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4DED073B"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AD745D6" w14:textId="77777777" w:rsidR="000355C2" w:rsidRDefault="000355C2" w:rsidP="00782BDC">
            <w:pPr>
              <w:pStyle w:val="NoSpacing"/>
              <w:jc w:val="center"/>
            </w:pPr>
            <w:r>
              <w:t>REV</w:t>
            </w:r>
          </w:p>
        </w:tc>
        <w:tc>
          <w:tcPr>
            <w:tcW w:w="7436" w:type="dxa"/>
            <w:vAlign w:val="center"/>
          </w:tcPr>
          <w:p w14:paraId="3F9F101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438102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05D16A7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2F4BB991"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93B3349"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0F2B2AA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60EEAF6"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055880A4" w14:textId="7264D0EC" w:rsidR="000355C2" w:rsidRDefault="00771382" w:rsidP="00782BDC">
            <w:pPr>
              <w:pStyle w:val="NoSpacing"/>
              <w:jc w:val="center"/>
              <w:cnfStyle w:val="000000000000" w:firstRow="0" w:lastRow="0" w:firstColumn="0" w:lastColumn="0" w:oddVBand="0" w:evenVBand="0" w:oddHBand="0" w:evenHBand="0" w:firstRowFirstColumn="0" w:firstRowLastColumn="0" w:lastRowFirstColumn="0" w:lastRowLastColumn="0"/>
            </w:pPr>
            <w:r>
              <w:t>08NOV2023</w:t>
            </w:r>
          </w:p>
        </w:tc>
      </w:tr>
      <w:tr w:rsidR="000355C2" w14:paraId="3E4E79C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71ACD0A" w14:textId="77777777" w:rsidR="000355C2" w:rsidRDefault="000355C2" w:rsidP="00782BDC">
            <w:pPr>
              <w:pStyle w:val="NoSpacing"/>
              <w:jc w:val="center"/>
            </w:pPr>
          </w:p>
        </w:tc>
        <w:tc>
          <w:tcPr>
            <w:tcW w:w="7436" w:type="dxa"/>
            <w:vAlign w:val="center"/>
          </w:tcPr>
          <w:p w14:paraId="2A38B88C"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D0CAA60"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49F104B5"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3A3BCCF" w14:textId="77777777" w:rsidR="000355C2" w:rsidRPr="000A5CDE" w:rsidRDefault="000355C2" w:rsidP="000A5CDE"/>
    <w:sectPr w:rsidR="000355C2" w:rsidRPr="000A5CDE" w:rsidSect="0077138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5775" w14:textId="77777777" w:rsidR="000535AC" w:rsidRDefault="000535AC" w:rsidP="002E17B7">
      <w:pPr>
        <w:spacing w:after="0" w:line="240" w:lineRule="auto"/>
      </w:pPr>
      <w:r>
        <w:separator/>
      </w:r>
    </w:p>
  </w:endnote>
  <w:endnote w:type="continuationSeparator" w:id="0">
    <w:p w14:paraId="6240E875" w14:textId="77777777" w:rsidR="000535AC" w:rsidRDefault="000535AC"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5D9C"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D8E3F" w14:textId="77777777" w:rsidR="000535AC" w:rsidRDefault="000535AC" w:rsidP="002E17B7">
      <w:pPr>
        <w:spacing w:after="0" w:line="240" w:lineRule="auto"/>
      </w:pPr>
      <w:r>
        <w:separator/>
      </w:r>
    </w:p>
  </w:footnote>
  <w:footnote w:type="continuationSeparator" w:id="0">
    <w:p w14:paraId="596AA03E" w14:textId="77777777" w:rsidR="000535AC" w:rsidRDefault="000535AC"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016E7000" w14:textId="77777777" w:rsidTr="00782BDC">
      <w:trPr>
        <w:trHeight w:val="576"/>
      </w:trPr>
      <w:tc>
        <w:tcPr>
          <w:tcW w:w="5400" w:type="dxa"/>
          <w:vAlign w:val="center"/>
        </w:tcPr>
        <w:p w14:paraId="1DF7DAF7" w14:textId="77777777" w:rsidR="000355C2" w:rsidRDefault="000355C2" w:rsidP="000355C2">
          <w:pPr>
            <w:pStyle w:val="Header"/>
          </w:pPr>
          <w:r>
            <w:rPr>
              <w:noProof/>
            </w:rPr>
            <w:drawing>
              <wp:inline distT="0" distB="0" distL="0" distR="0" wp14:anchorId="6B01AA2A" wp14:editId="39EA0B37">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62BCFD7E" wp14:editId="0755B3AD">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4897F9FD" w14:textId="6EFCD181" w:rsidR="000355C2" w:rsidRDefault="00771382" w:rsidP="000355C2">
          <w:pPr>
            <w:pStyle w:val="Header"/>
            <w:jc w:val="right"/>
            <w:rPr>
              <w:noProof/>
              <w:sz w:val="22"/>
            </w:rPr>
          </w:pPr>
          <w:r>
            <w:rPr>
              <w:noProof/>
              <w:sz w:val="22"/>
            </w:rPr>
            <w:t>The Evolution of Transistors</w:t>
          </w:r>
        </w:p>
        <w:p w14:paraId="095E4AF6" w14:textId="77777777" w:rsidR="000355C2" w:rsidRPr="00D54C21" w:rsidRDefault="000355C2" w:rsidP="000355C2">
          <w:pPr>
            <w:pStyle w:val="Header"/>
            <w:jc w:val="right"/>
            <w:rPr>
              <w:noProof/>
              <w:sz w:val="22"/>
            </w:rPr>
          </w:pPr>
          <w:r>
            <w:rPr>
              <w:noProof/>
              <w:sz w:val="22"/>
            </w:rPr>
            <w:t>FOR EDUCATIONAL USE ONLY</w:t>
          </w:r>
        </w:p>
      </w:tc>
    </w:tr>
  </w:tbl>
  <w:p w14:paraId="04CB5F0F" w14:textId="49EB9D1A"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1B7672">
      <w:rPr>
        <w:noProof/>
        <w:sz w:val="16"/>
        <w:szCs w:val="16"/>
      </w:rPr>
      <w:t>8 November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0"/>
  </w:num>
  <w:num w:numId="2" w16cid:durableId="1112624229">
    <w:abstractNumId w:val="0"/>
  </w:num>
  <w:num w:numId="3" w16cid:durableId="2046561128">
    <w:abstractNumId w:val="7"/>
  </w:num>
  <w:num w:numId="4" w16cid:durableId="146672341">
    <w:abstractNumId w:val="9"/>
  </w:num>
  <w:num w:numId="5" w16cid:durableId="977761880">
    <w:abstractNumId w:val="6"/>
  </w:num>
  <w:num w:numId="6" w16cid:durableId="1163668002">
    <w:abstractNumId w:val="4"/>
  </w:num>
  <w:num w:numId="7" w16cid:durableId="42144940">
    <w:abstractNumId w:val="5"/>
  </w:num>
  <w:num w:numId="8" w16cid:durableId="1127554245">
    <w:abstractNumId w:val="15"/>
  </w:num>
  <w:num w:numId="9" w16cid:durableId="380711500">
    <w:abstractNumId w:val="14"/>
  </w:num>
  <w:num w:numId="10" w16cid:durableId="174345934">
    <w:abstractNumId w:val="11"/>
  </w:num>
  <w:num w:numId="11" w16cid:durableId="589585565">
    <w:abstractNumId w:val="1"/>
  </w:num>
  <w:num w:numId="12" w16cid:durableId="1023552574">
    <w:abstractNumId w:val="2"/>
  </w:num>
  <w:num w:numId="13" w16cid:durableId="862283421">
    <w:abstractNumId w:val="8"/>
  </w:num>
  <w:num w:numId="14" w16cid:durableId="1549949672">
    <w:abstractNumId w:val="13"/>
  </w:num>
  <w:num w:numId="15" w16cid:durableId="1707608210">
    <w:abstractNumId w:val="12"/>
  </w:num>
  <w:num w:numId="16" w16cid:durableId="56441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82"/>
    <w:rsid w:val="000006D3"/>
    <w:rsid w:val="000042FA"/>
    <w:rsid w:val="00011513"/>
    <w:rsid w:val="00013802"/>
    <w:rsid w:val="00017562"/>
    <w:rsid w:val="00020B36"/>
    <w:rsid w:val="00021276"/>
    <w:rsid w:val="00027DBF"/>
    <w:rsid w:val="000355C2"/>
    <w:rsid w:val="00042FF2"/>
    <w:rsid w:val="00044975"/>
    <w:rsid w:val="000535AC"/>
    <w:rsid w:val="00056CC3"/>
    <w:rsid w:val="000619A2"/>
    <w:rsid w:val="00064BD5"/>
    <w:rsid w:val="00064DCB"/>
    <w:rsid w:val="000674D7"/>
    <w:rsid w:val="00072D86"/>
    <w:rsid w:val="00072FAB"/>
    <w:rsid w:val="00076C57"/>
    <w:rsid w:val="00077F20"/>
    <w:rsid w:val="000871DA"/>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B7672"/>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3B9"/>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382"/>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6D92B"/>
  <w15:chartTrackingRefBased/>
  <w15:docId w15:val="{C37F6E4B-B182-46E2-9979-39905E45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20375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7C455-0B5D-4482-A65D-330965969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 General Document.dotx</Template>
  <TotalTime>11</TotalTime>
  <Pages>1</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5</cp:revision>
  <cp:lastPrinted>2023-11-09T00:18:00Z</cp:lastPrinted>
  <dcterms:created xsi:type="dcterms:W3CDTF">2023-11-09T00:10:00Z</dcterms:created>
  <dcterms:modified xsi:type="dcterms:W3CDTF">2023-11-09T00:37:00Z</dcterms:modified>
</cp:coreProperties>
</file>