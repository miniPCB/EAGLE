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915AF" w14:textId="22BDCDB5" w:rsidR="002523E8" w:rsidRDefault="00B44082" w:rsidP="00401B03">
      <w:pPr>
        <w:pStyle w:val="Title"/>
      </w:pPr>
      <w:r>
        <w:t>Developmental Testing for Opamp Circuits</w:t>
      </w:r>
    </w:p>
    <w:p w14:paraId="7B12E3E8" w14:textId="7675C3C8" w:rsidR="00B44082" w:rsidRDefault="00B44082">
      <w:pPr>
        <w:spacing w:line="259" w:lineRule="auto"/>
      </w:pPr>
      <w:bookmarkStart w:id="0" w:name="_Toc111895375"/>
      <w:r>
        <w:t>By Nolan Manteufel with ChatGPT</w:t>
      </w:r>
    </w:p>
    <w:p w14:paraId="4BD31390" w14:textId="77777777" w:rsidR="00B44082" w:rsidRDefault="00B44082" w:rsidP="00B44082"/>
    <w:p w14:paraId="7DD745A9" w14:textId="77777777" w:rsidR="00B44082" w:rsidRDefault="00B44082" w:rsidP="00B44082">
      <w:r>
        <w:t>When designing and testing operational amplifier (op-amp) amplifier circuits, it's essential to verify their functionality and performance. Here are some common developmental tests and measurements you can perform:</w:t>
      </w:r>
    </w:p>
    <w:p w14:paraId="46986D5E" w14:textId="77777777" w:rsidR="00B44082" w:rsidRDefault="00B44082" w:rsidP="00B44082"/>
    <w:p w14:paraId="60A87B33" w14:textId="77777777" w:rsidR="00B44082" w:rsidRPr="00B44082" w:rsidRDefault="00B44082" w:rsidP="00B44082">
      <w:pPr>
        <w:spacing w:line="259" w:lineRule="auto"/>
        <w:rPr>
          <w:b/>
          <w:bCs/>
        </w:rPr>
      </w:pPr>
      <w:r w:rsidRPr="00B44082">
        <w:rPr>
          <w:b/>
          <w:bCs/>
          <w:highlight w:val="lightGray"/>
        </w:rPr>
        <w:t>DC Biasing Test:</w:t>
      </w:r>
    </w:p>
    <w:p w14:paraId="0A71C8A4" w14:textId="77777777" w:rsidR="00B44082" w:rsidRDefault="00B44082" w:rsidP="00B44082">
      <w:r>
        <w:t>Measure and verify the DC voltage levels at the input and output terminals to ensure proper biasing.</w:t>
      </w:r>
    </w:p>
    <w:p w14:paraId="4A2AEB3B" w14:textId="77777777" w:rsidR="00B44082" w:rsidRDefault="00B44082" w:rsidP="00B44082">
      <w:r>
        <w:t>Check that the DC offset at the output is within an acceptable range.</w:t>
      </w:r>
    </w:p>
    <w:p w14:paraId="5DCBEA9B" w14:textId="77777777" w:rsidR="00B44082" w:rsidRDefault="00B44082" w:rsidP="00B44082"/>
    <w:p w14:paraId="6B8F245A" w14:textId="7E4CA7BD" w:rsidR="00B44082" w:rsidRPr="00B44082" w:rsidRDefault="00B44082" w:rsidP="00B44082">
      <w:pPr>
        <w:spacing w:line="259" w:lineRule="auto"/>
        <w:rPr>
          <w:b/>
          <w:bCs/>
        </w:rPr>
      </w:pPr>
      <w:r w:rsidRPr="00B44082">
        <w:rPr>
          <w:b/>
          <w:bCs/>
          <w:highlight w:val="lightGray"/>
        </w:rPr>
        <w:t>AC Gain Measurement:</w:t>
      </w:r>
    </w:p>
    <w:p w14:paraId="5C1CDCAE" w14:textId="77777777" w:rsidR="00B44082" w:rsidRDefault="00B44082" w:rsidP="00B44082">
      <w:r>
        <w:t>Apply an AC signal at the input (typically a sinusoidal waveform) and measure the output AC voltage.</w:t>
      </w:r>
    </w:p>
    <w:p w14:paraId="5A4AF320" w14:textId="77777777" w:rsidR="00B44082" w:rsidRDefault="00B44082" w:rsidP="00B44082">
      <w:r>
        <w:t>Calculate the voltage gain (</w:t>
      </w:r>
      <w:proofErr w:type="spellStart"/>
      <w:r>
        <w:t>A_v</w:t>
      </w:r>
      <w:proofErr w:type="spellEnd"/>
      <w:r>
        <w:t>) as the ratio of output voltage to input voltage (</w:t>
      </w:r>
      <w:proofErr w:type="spellStart"/>
      <w:r>
        <w:t>A_v</w:t>
      </w:r>
      <w:proofErr w:type="spellEnd"/>
      <w:r>
        <w:t xml:space="preserve"> = </w:t>
      </w:r>
      <w:proofErr w:type="spellStart"/>
      <w:r>
        <w:t>Vout</w:t>
      </w:r>
      <w:proofErr w:type="spellEnd"/>
      <w:r>
        <w:t xml:space="preserve"> / Vin).</w:t>
      </w:r>
    </w:p>
    <w:p w14:paraId="7C185206" w14:textId="77777777" w:rsidR="00B44082" w:rsidRDefault="00B44082" w:rsidP="00B44082"/>
    <w:p w14:paraId="085DEC65" w14:textId="59D283D4" w:rsidR="00B44082" w:rsidRPr="00B44082" w:rsidRDefault="00B44082" w:rsidP="00B44082">
      <w:pPr>
        <w:spacing w:line="259" w:lineRule="auto"/>
        <w:rPr>
          <w:b/>
          <w:bCs/>
        </w:rPr>
      </w:pPr>
      <w:r w:rsidRPr="00B44082">
        <w:rPr>
          <w:b/>
          <w:bCs/>
          <w:highlight w:val="lightGray"/>
        </w:rPr>
        <w:t>Frequency Response:</w:t>
      </w:r>
    </w:p>
    <w:p w14:paraId="10A9A76C" w14:textId="77777777" w:rsidR="00B44082" w:rsidRDefault="00B44082" w:rsidP="00B44082">
      <w:r>
        <w:t>Sweep the input signal frequency over a range of interest (e.g., low-frequency audio, high-frequency RF).</w:t>
      </w:r>
    </w:p>
    <w:p w14:paraId="578881B8" w14:textId="77777777" w:rsidR="00B44082" w:rsidRDefault="00B44082" w:rsidP="00B44082">
      <w:r>
        <w:t>Measure the voltage gain at different frequencies to assess the bandwidth and frequency response of the circuit.</w:t>
      </w:r>
    </w:p>
    <w:p w14:paraId="0B46EEE3" w14:textId="77777777" w:rsidR="00B44082" w:rsidRDefault="00B44082">
      <w:pPr>
        <w:spacing w:line="259" w:lineRule="auto"/>
        <w:rPr>
          <w:b/>
          <w:bCs/>
          <w:highlight w:val="lightGray"/>
        </w:rPr>
      </w:pPr>
      <w:r>
        <w:rPr>
          <w:b/>
          <w:bCs/>
          <w:highlight w:val="lightGray"/>
        </w:rPr>
        <w:br w:type="page"/>
      </w:r>
    </w:p>
    <w:p w14:paraId="2AE5657C" w14:textId="49B3A17C" w:rsidR="00B44082" w:rsidRPr="00B44082" w:rsidRDefault="00B44082" w:rsidP="00B44082">
      <w:pPr>
        <w:spacing w:line="259" w:lineRule="auto"/>
        <w:rPr>
          <w:b/>
          <w:bCs/>
        </w:rPr>
      </w:pPr>
      <w:r w:rsidRPr="00B44082">
        <w:rPr>
          <w:b/>
          <w:bCs/>
          <w:highlight w:val="lightGray"/>
        </w:rPr>
        <w:lastRenderedPageBreak/>
        <w:t>Input and Output Impedance:</w:t>
      </w:r>
    </w:p>
    <w:p w14:paraId="7FDE0FB5" w14:textId="77777777" w:rsidR="00B44082" w:rsidRDefault="00B44082" w:rsidP="00B44082">
      <w:r>
        <w:t>Measure the input impedance of the circuit by applying a test signal through a known source impedance and observing the voltage drop.</w:t>
      </w:r>
    </w:p>
    <w:p w14:paraId="050D9F40" w14:textId="77777777" w:rsidR="00B44082" w:rsidRDefault="00B44082" w:rsidP="00B44082">
      <w:r>
        <w:t>Measure the output impedance by connecting a load resistor and measuring the voltage drop as the load resistor value changes.</w:t>
      </w:r>
    </w:p>
    <w:p w14:paraId="50639B05" w14:textId="77777777" w:rsidR="00B44082" w:rsidRDefault="00B44082" w:rsidP="00B44082"/>
    <w:p w14:paraId="76A2FD8A" w14:textId="5DB6FF0E" w:rsidR="00B44082" w:rsidRPr="00B44082" w:rsidRDefault="00B44082" w:rsidP="00B44082">
      <w:pPr>
        <w:spacing w:line="259" w:lineRule="auto"/>
        <w:rPr>
          <w:b/>
          <w:bCs/>
        </w:rPr>
      </w:pPr>
      <w:r w:rsidRPr="00B44082">
        <w:rPr>
          <w:b/>
          <w:bCs/>
          <w:highlight w:val="lightGray"/>
        </w:rPr>
        <w:t>Distortion and Linearity:</w:t>
      </w:r>
    </w:p>
    <w:p w14:paraId="31594DAE" w14:textId="77777777" w:rsidR="00B44082" w:rsidRDefault="00B44082" w:rsidP="00B44082">
      <w:r>
        <w:t>Apply a sine wave input and check for harmonic distortion in the output signal using a spectrum analyzer.</w:t>
      </w:r>
    </w:p>
    <w:p w14:paraId="4A05E42D" w14:textId="77777777" w:rsidR="00B44082" w:rsidRDefault="00B44082" w:rsidP="00B44082">
      <w:r>
        <w:t>Ensure the circuit operates linearly within the specified input range.</w:t>
      </w:r>
    </w:p>
    <w:p w14:paraId="413C5D85" w14:textId="77777777" w:rsidR="00B44082" w:rsidRDefault="00B44082" w:rsidP="00B44082">
      <w:pPr>
        <w:spacing w:line="259" w:lineRule="auto"/>
      </w:pPr>
    </w:p>
    <w:p w14:paraId="5F0F75A0" w14:textId="77777777" w:rsidR="00B44082" w:rsidRPr="00B44082" w:rsidRDefault="00B44082" w:rsidP="00B44082">
      <w:pPr>
        <w:spacing w:line="259" w:lineRule="auto"/>
        <w:rPr>
          <w:b/>
          <w:bCs/>
          <w:highlight w:val="lightGray"/>
        </w:rPr>
      </w:pPr>
      <w:r w:rsidRPr="00B44082">
        <w:rPr>
          <w:b/>
          <w:bCs/>
          <w:highlight w:val="lightGray"/>
        </w:rPr>
        <w:t>Common-Mode Rejection Ratio (CMRR</w:t>
      </w:r>
      <w:proofErr w:type="gramStart"/>
      <w:r w:rsidRPr="00B44082">
        <w:rPr>
          <w:b/>
          <w:bCs/>
          <w:highlight w:val="lightGray"/>
        </w:rPr>
        <w:t>):</w:t>
      </w:r>
      <w:proofErr w:type="gramEnd"/>
    </w:p>
    <w:p w14:paraId="4A480CC9" w14:textId="77777777" w:rsidR="00B44082" w:rsidRDefault="00B44082" w:rsidP="00B44082">
      <w:r>
        <w:t>Apply a common-mode signal (identical voltage applied to both inputs) and measure the output.</w:t>
      </w:r>
    </w:p>
    <w:p w14:paraId="491F5229" w14:textId="77777777" w:rsidR="00B44082" w:rsidRDefault="00B44082" w:rsidP="00B44082">
      <w:r>
        <w:t xml:space="preserve">Calculate the CMRR as the ratio of the differential gain to the common-mode gain. CMRR = Ad / </w:t>
      </w:r>
      <w:proofErr w:type="spellStart"/>
      <w:r>
        <w:t>Acm</w:t>
      </w:r>
      <w:proofErr w:type="spellEnd"/>
      <w:r>
        <w:t>.</w:t>
      </w:r>
    </w:p>
    <w:p w14:paraId="1FD78279" w14:textId="77777777" w:rsidR="00B44082" w:rsidRDefault="00B44082" w:rsidP="00B44082"/>
    <w:p w14:paraId="519FD240" w14:textId="69709A2C" w:rsidR="00B44082" w:rsidRPr="00B44082" w:rsidRDefault="00B44082" w:rsidP="00B44082">
      <w:pPr>
        <w:spacing w:line="259" w:lineRule="auto"/>
        <w:rPr>
          <w:b/>
          <w:bCs/>
        </w:rPr>
      </w:pPr>
      <w:r w:rsidRPr="00B44082">
        <w:rPr>
          <w:b/>
          <w:bCs/>
          <w:highlight w:val="lightGray"/>
        </w:rPr>
        <w:t>Slew Rate:</w:t>
      </w:r>
    </w:p>
    <w:p w14:paraId="08AE7C9A" w14:textId="77777777" w:rsidR="00B44082" w:rsidRDefault="00B44082" w:rsidP="00B44082">
      <w:r>
        <w:t>Apply a step input signal (fast transition) and measure the rate at which the output voltage changes.</w:t>
      </w:r>
    </w:p>
    <w:p w14:paraId="28EED106" w14:textId="77777777" w:rsidR="00B44082" w:rsidRDefault="00B44082" w:rsidP="00B44082">
      <w:r>
        <w:t>The slew rate is the maximum rate of change in the output voltage and is crucial in applications requiring fast signal processing.</w:t>
      </w:r>
    </w:p>
    <w:p w14:paraId="63EAAE9C" w14:textId="77777777" w:rsidR="00B44082" w:rsidRDefault="00B44082" w:rsidP="00B44082"/>
    <w:p w14:paraId="6CD5AC0B" w14:textId="77777777" w:rsidR="00B44082" w:rsidRPr="00B44082" w:rsidRDefault="00B44082" w:rsidP="00B44082">
      <w:pPr>
        <w:spacing w:line="259" w:lineRule="auto"/>
        <w:rPr>
          <w:b/>
          <w:bCs/>
          <w:highlight w:val="lightGray"/>
        </w:rPr>
      </w:pPr>
      <w:r w:rsidRPr="00B44082">
        <w:rPr>
          <w:b/>
          <w:bCs/>
          <w:highlight w:val="lightGray"/>
        </w:rPr>
        <w:t>Noise and Signal-to-Noise Ratio (SNR):</w:t>
      </w:r>
    </w:p>
    <w:p w14:paraId="207DB64C" w14:textId="77777777" w:rsidR="00B44082" w:rsidRDefault="00B44082" w:rsidP="00B44082">
      <w:r>
        <w:t>Measure the output noise level in the absence of an input signal using an oscilloscope or spectrum analyzer.</w:t>
      </w:r>
    </w:p>
    <w:p w14:paraId="11C751F0" w14:textId="77777777" w:rsidR="00B44082" w:rsidRDefault="00B44082" w:rsidP="00B44082">
      <w:r>
        <w:t>Calculate the SNR as the ratio of the signal amplitude to the noise level.</w:t>
      </w:r>
    </w:p>
    <w:p w14:paraId="4854E4D7" w14:textId="3B472FF7" w:rsidR="00B44082" w:rsidRDefault="00B44082">
      <w:pPr>
        <w:spacing w:line="259" w:lineRule="auto"/>
      </w:pPr>
      <w:r>
        <w:br w:type="page"/>
      </w:r>
    </w:p>
    <w:p w14:paraId="269F0CE0" w14:textId="7E1A0C40" w:rsidR="00B44082" w:rsidRPr="00B44082" w:rsidRDefault="00B44082" w:rsidP="00B44082">
      <w:pPr>
        <w:spacing w:line="259" w:lineRule="auto"/>
        <w:rPr>
          <w:b/>
          <w:bCs/>
          <w:highlight w:val="lightGray"/>
        </w:rPr>
      </w:pPr>
      <w:r w:rsidRPr="00B44082">
        <w:rPr>
          <w:b/>
          <w:bCs/>
          <w:highlight w:val="lightGray"/>
        </w:rPr>
        <w:lastRenderedPageBreak/>
        <w:t>Input and Output Offset Voltage:</w:t>
      </w:r>
    </w:p>
    <w:p w14:paraId="0F711319" w14:textId="77777777" w:rsidR="00B44082" w:rsidRDefault="00B44082" w:rsidP="00B44082">
      <w:r>
        <w:t>Measure the input offset voltage by shorting the inputs and measuring the resulting output voltage.</w:t>
      </w:r>
    </w:p>
    <w:p w14:paraId="7FF664B8" w14:textId="77777777" w:rsidR="00B44082" w:rsidRDefault="00B44082" w:rsidP="00B44082">
      <w:r>
        <w:t>Measure the output offset voltage by applying a known input voltage and measuring the deviation from the expected output.</w:t>
      </w:r>
    </w:p>
    <w:p w14:paraId="211B5038" w14:textId="77777777" w:rsidR="00B44082" w:rsidRDefault="00B44082" w:rsidP="00B44082"/>
    <w:p w14:paraId="2A82E15A" w14:textId="77777777" w:rsidR="00B44082" w:rsidRPr="00B44082" w:rsidRDefault="00B44082" w:rsidP="00B44082">
      <w:pPr>
        <w:spacing w:line="259" w:lineRule="auto"/>
        <w:rPr>
          <w:b/>
          <w:bCs/>
        </w:rPr>
      </w:pPr>
      <w:r w:rsidRPr="00B44082">
        <w:rPr>
          <w:b/>
          <w:bCs/>
          <w:highlight w:val="lightGray"/>
        </w:rPr>
        <w:t>Transient Response:</w:t>
      </w:r>
    </w:p>
    <w:p w14:paraId="3C3F417A" w14:textId="77777777" w:rsidR="00B44082" w:rsidRDefault="00B44082" w:rsidP="00B44082">
      <w:r>
        <w:t>Apply a step input and measure the time it takes for the output to reach a stable state.</w:t>
      </w:r>
    </w:p>
    <w:p w14:paraId="61BFB977" w14:textId="77777777" w:rsidR="00B44082" w:rsidRDefault="00B44082" w:rsidP="00B44082">
      <w:r>
        <w:t>Assess the rise time, settling time, and overshoot.</w:t>
      </w:r>
    </w:p>
    <w:p w14:paraId="6EC0F26E" w14:textId="77777777" w:rsidR="00B44082" w:rsidRDefault="00B44082" w:rsidP="00B44082"/>
    <w:p w14:paraId="133AE366" w14:textId="2FE13BD4" w:rsidR="00B44082" w:rsidRPr="00B44082" w:rsidRDefault="00B44082" w:rsidP="00B44082">
      <w:pPr>
        <w:spacing w:line="259" w:lineRule="auto"/>
        <w:rPr>
          <w:b/>
          <w:bCs/>
        </w:rPr>
      </w:pPr>
      <w:r w:rsidRPr="00B44082">
        <w:rPr>
          <w:b/>
          <w:bCs/>
          <w:highlight w:val="lightGray"/>
        </w:rPr>
        <w:t>Temperature Stability:</w:t>
      </w:r>
    </w:p>
    <w:p w14:paraId="0C672FFF" w14:textId="77777777" w:rsidR="00B44082" w:rsidRDefault="00B44082" w:rsidP="00B44082">
      <w:r>
        <w:t>Test the circuit over a range of temperatures to evaluate its performance under different thermal conditions.</w:t>
      </w:r>
    </w:p>
    <w:p w14:paraId="6DA8EE20" w14:textId="77777777" w:rsidR="00B44082" w:rsidRDefault="00B44082" w:rsidP="00B44082">
      <w:r>
        <w:t>Check for variations in gain, offset, and other parameters.</w:t>
      </w:r>
    </w:p>
    <w:p w14:paraId="475CB8D7" w14:textId="77777777" w:rsidR="00B44082" w:rsidRDefault="00B44082" w:rsidP="00B44082"/>
    <w:p w14:paraId="04C42D13" w14:textId="7B214B8F" w:rsidR="00B44082" w:rsidRPr="00B44082" w:rsidRDefault="00B44082" w:rsidP="00B44082">
      <w:pPr>
        <w:spacing w:line="259" w:lineRule="auto"/>
        <w:rPr>
          <w:b/>
          <w:bCs/>
        </w:rPr>
      </w:pPr>
      <w:r w:rsidRPr="00B44082">
        <w:rPr>
          <w:b/>
          <w:bCs/>
          <w:highlight w:val="lightGray"/>
        </w:rPr>
        <w:t>Power Supply Sensitivity:</w:t>
      </w:r>
    </w:p>
    <w:p w14:paraId="6786EC5A" w14:textId="77777777" w:rsidR="00B44082" w:rsidRDefault="00B44082" w:rsidP="00B44082">
      <w:r>
        <w:t>Vary the power supply voltage within its specified range and measure the effect on the circuit's performance.</w:t>
      </w:r>
    </w:p>
    <w:p w14:paraId="3E263082" w14:textId="77777777" w:rsidR="00B44082" w:rsidRDefault="00B44082" w:rsidP="00B44082">
      <w:r>
        <w:t>Assess how sensitive the circuit is to supply voltage fluctuations.</w:t>
      </w:r>
    </w:p>
    <w:p w14:paraId="6F72B24E" w14:textId="77777777" w:rsidR="00B44082" w:rsidRDefault="00B44082" w:rsidP="00B44082"/>
    <w:p w14:paraId="5A1FAFB6" w14:textId="4B2BEEBD" w:rsidR="00B44082" w:rsidRPr="00B44082" w:rsidRDefault="00B44082" w:rsidP="00B44082">
      <w:pPr>
        <w:spacing w:line="259" w:lineRule="auto"/>
        <w:rPr>
          <w:b/>
          <w:bCs/>
        </w:rPr>
      </w:pPr>
      <w:r w:rsidRPr="00B44082">
        <w:rPr>
          <w:b/>
          <w:bCs/>
          <w:highlight w:val="lightGray"/>
        </w:rPr>
        <w:t>PSRR (Power Supply Rejection Ratio):</w:t>
      </w:r>
    </w:p>
    <w:p w14:paraId="258EF162" w14:textId="77777777" w:rsidR="00B44082" w:rsidRDefault="00B44082" w:rsidP="00B44082">
      <w:r>
        <w:t>Apply a known AC signal to the power supply and measure the output response.</w:t>
      </w:r>
    </w:p>
    <w:p w14:paraId="77CF1324" w14:textId="77777777" w:rsidR="00B44082" w:rsidRDefault="00B44082" w:rsidP="00B44082">
      <w:r>
        <w:t>Calculate the PSRR as the ratio of the change in output voltage to the change in supply voltage.</w:t>
      </w:r>
    </w:p>
    <w:p w14:paraId="1D24DEC9" w14:textId="77777777" w:rsidR="00B44082" w:rsidRDefault="00B44082">
      <w:pPr>
        <w:spacing w:line="259" w:lineRule="auto"/>
        <w:rPr>
          <w:b/>
          <w:bCs/>
          <w:highlight w:val="lightGray"/>
        </w:rPr>
      </w:pPr>
      <w:r>
        <w:rPr>
          <w:b/>
          <w:bCs/>
          <w:highlight w:val="lightGray"/>
        </w:rPr>
        <w:br w:type="page"/>
      </w:r>
    </w:p>
    <w:p w14:paraId="5E1E4469" w14:textId="0ADEB726" w:rsidR="00B44082" w:rsidRPr="00B44082" w:rsidRDefault="00B44082" w:rsidP="00B44082">
      <w:pPr>
        <w:spacing w:line="259" w:lineRule="auto"/>
        <w:rPr>
          <w:b/>
          <w:bCs/>
        </w:rPr>
      </w:pPr>
      <w:r w:rsidRPr="00B44082">
        <w:rPr>
          <w:b/>
          <w:bCs/>
          <w:highlight w:val="lightGray"/>
        </w:rPr>
        <w:lastRenderedPageBreak/>
        <w:t>Input and Output Limitations:</w:t>
      </w:r>
    </w:p>
    <w:p w14:paraId="30CBEAA1" w14:textId="77777777" w:rsidR="00B44082" w:rsidRDefault="00B44082" w:rsidP="00B44082">
      <w:r>
        <w:t>Determine the maximum allowable input voltage that does not cause clipping or distortion.</w:t>
      </w:r>
    </w:p>
    <w:p w14:paraId="19F4E780" w14:textId="77777777" w:rsidR="00B44082" w:rsidRDefault="00B44082" w:rsidP="00B44082">
      <w:r>
        <w:t>Measure the output voltage range before clipping occurs.</w:t>
      </w:r>
    </w:p>
    <w:p w14:paraId="11958798" w14:textId="77777777" w:rsidR="00B44082" w:rsidRDefault="00B44082" w:rsidP="00B44082"/>
    <w:p w14:paraId="1C143D14" w14:textId="2A837E6B" w:rsidR="00B44082" w:rsidRDefault="00B44082" w:rsidP="00B44082">
      <w:r>
        <w:t>When conducting these tests, ensure you follow proper safety guidelines and use appropriate measurement equipment, including oscilloscopes, multimeters, signal generators, and spectrum analyzers. Additionally, refer to the datasheet of the specific op-amp you are using for recommended test conditions and performance specifications.</w:t>
      </w:r>
    </w:p>
    <w:p w14:paraId="03365336" w14:textId="77777777" w:rsidR="00B44082" w:rsidRDefault="00B44082" w:rsidP="00B44082"/>
    <w:p w14:paraId="5678A236" w14:textId="1EBE3CFC" w:rsidR="000355C2" w:rsidRDefault="000355C2">
      <w:pPr>
        <w:spacing w:line="259" w:lineRule="auto"/>
        <w:rPr>
          <w:rFonts w:asciiTheme="majorHAnsi" w:eastAsiaTheme="majorEastAsia" w:hAnsiTheme="majorHAnsi" w:cstheme="majorBidi"/>
          <w:color w:val="2F5496" w:themeColor="accent1" w:themeShade="BF"/>
          <w:sz w:val="32"/>
          <w:szCs w:val="32"/>
        </w:rPr>
      </w:pPr>
      <w:r>
        <w:br w:type="page"/>
      </w:r>
    </w:p>
    <w:p w14:paraId="6CF3D964" w14:textId="77777777" w:rsidR="000355C2" w:rsidRDefault="000355C2" w:rsidP="000355C2">
      <w:pPr>
        <w:pStyle w:val="Heading1"/>
      </w:pPr>
      <w:r>
        <w:lastRenderedPageBreak/>
        <w:t>Change and Liability Notice</w:t>
      </w:r>
      <w:bookmarkEnd w:id="0"/>
    </w:p>
    <w:p w14:paraId="61E7C11F"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12E89C67" w14:textId="77777777" w:rsidR="000355C2" w:rsidRPr="00C55262" w:rsidRDefault="000355C2" w:rsidP="000355C2">
      <w:pPr>
        <w:pStyle w:val="Heading1"/>
      </w:pPr>
      <w:bookmarkStart w:id="1" w:name="_Ref110765861"/>
      <w:bookmarkStart w:id="2" w:name="_Toc111895376"/>
      <w:r>
        <w:t>Trademark Notice</w:t>
      </w:r>
      <w:bookmarkEnd w:id="1"/>
      <w:bookmarkEnd w:id="2"/>
    </w:p>
    <w:p w14:paraId="00C4E29B" w14:textId="77777777" w:rsidR="000355C2" w:rsidRDefault="000355C2" w:rsidP="000355C2">
      <w:r w:rsidRPr="00C55262">
        <w:t>miniPCB</w:t>
      </w:r>
      <w:r>
        <w:t xml:space="preserve"> is a trademark of Nolan Manteufel.</w:t>
      </w:r>
      <w:r w:rsidR="003B4B9A">
        <w:t xml:space="preserve"> </w:t>
      </w:r>
      <w:r>
        <w:t xml:space="preserve">This </w:t>
      </w:r>
      <w:r w:rsidR="003B4B9A">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0855D8E4"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1C35F6DA" w14:textId="77777777" w:rsidR="000355C2" w:rsidRPr="00873AA8" w:rsidRDefault="000355C2" w:rsidP="00782BDC">
            <w:pPr>
              <w:pStyle w:val="NoSpacing"/>
              <w:jc w:val="center"/>
            </w:pPr>
            <w:r w:rsidRPr="00873AA8">
              <w:t>WORDMARK</w:t>
            </w:r>
          </w:p>
        </w:tc>
        <w:tc>
          <w:tcPr>
            <w:tcW w:w="3522" w:type="dxa"/>
            <w:vAlign w:val="center"/>
          </w:tcPr>
          <w:p w14:paraId="5D4BD8EB"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41CD9EE7"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1510B919"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606E558E" w14:textId="77777777" w:rsidR="000355C2" w:rsidRDefault="000355C2" w:rsidP="00782BDC">
            <w:pPr>
              <w:pStyle w:val="NoSpacing"/>
              <w:jc w:val="center"/>
            </w:pPr>
            <w:r>
              <w:t>miniPCB™</w:t>
            </w:r>
          </w:p>
        </w:tc>
        <w:tc>
          <w:tcPr>
            <w:tcW w:w="3522" w:type="dxa"/>
            <w:vAlign w:val="center"/>
          </w:tcPr>
          <w:p w14:paraId="03D5014E"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C227BE0" wp14:editId="61F72647">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1D9FC336"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844CD4" wp14:editId="2B845575">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3D99BCB0" w14:textId="77777777" w:rsidR="000355C2" w:rsidRDefault="000355C2" w:rsidP="000355C2"/>
    <w:p w14:paraId="4DE88627"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7AAC148C"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C6F5451" w14:textId="77777777" w:rsidR="000355C2" w:rsidRDefault="000355C2" w:rsidP="00782BDC">
            <w:pPr>
              <w:pStyle w:val="NoSpacing"/>
              <w:jc w:val="center"/>
            </w:pPr>
            <w:r>
              <w:t>REV</w:t>
            </w:r>
          </w:p>
        </w:tc>
        <w:tc>
          <w:tcPr>
            <w:tcW w:w="7436" w:type="dxa"/>
            <w:vAlign w:val="center"/>
          </w:tcPr>
          <w:p w14:paraId="06029294"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2BBDE1A7"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2E868BC0"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11462556"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369D29DC"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465B9F15"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43F2D161"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55574D87" w14:textId="4EBBCCF0" w:rsidR="000355C2" w:rsidRDefault="00B44082" w:rsidP="00782BDC">
            <w:pPr>
              <w:pStyle w:val="NoSpacing"/>
              <w:jc w:val="center"/>
              <w:cnfStyle w:val="000000000000" w:firstRow="0" w:lastRow="0" w:firstColumn="0" w:lastColumn="0" w:oddVBand="0" w:evenVBand="0" w:oddHBand="0" w:evenHBand="0" w:firstRowFirstColumn="0" w:firstRowLastColumn="0" w:lastRowFirstColumn="0" w:lastRowLastColumn="0"/>
            </w:pPr>
            <w:r>
              <w:t>08NOV2023</w:t>
            </w:r>
          </w:p>
        </w:tc>
      </w:tr>
      <w:tr w:rsidR="000355C2" w14:paraId="240C94F3"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B13204B" w14:textId="77777777" w:rsidR="000355C2" w:rsidRDefault="000355C2" w:rsidP="00782BDC">
            <w:pPr>
              <w:pStyle w:val="NoSpacing"/>
              <w:jc w:val="center"/>
            </w:pPr>
          </w:p>
        </w:tc>
        <w:tc>
          <w:tcPr>
            <w:tcW w:w="7436" w:type="dxa"/>
            <w:vAlign w:val="center"/>
          </w:tcPr>
          <w:p w14:paraId="37CAC519"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78F8207A"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6202E4B3"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11BAF3AA" w14:textId="77777777" w:rsidR="000355C2" w:rsidRPr="000A5CDE" w:rsidRDefault="000355C2" w:rsidP="000A5CDE"/>
    <w:sectPr w:rsidR="000355C2" w:rsidRPr="000A5CDE" w:rsidSect="00EE2273">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710F8" w14:textId="77777777" w:rsidR="0016735C" w:rsidRDefault="0016735C" w:rsidP="002E17B7">
      <w:pPr>
        <w:spacing w:after="0" w:line="240" w:lineRule="auto"/>
      </w:pPr>
      <w:r>
        <w:separator/>
      </w:r>
    </w:p>
  </w:endnote>
  <w:endnote w:type="continuationSeparator" w:id="0">
    <w:p w14:paraId="67F5FDCC" w14:textId="77777777" w:rsidR="0016735C" w:rsidRDefault="0016735C"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E9CD4"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241B6" w14:textId="77777777" w:rsidR="0016735C" w:rsidRDefault="0016735C" w:rsidP="002E17B7">
      <w:pPr>
        <w:spacing w:after="0" w:line="240" w:lineRule="auto"/>
      </w:pPr>
      <w:r>
        <w:separator/>
      </w:r>
    </w:p>
  </w:footnote>
  <w:footnote w:type="continuationSeparator" w:id="0">
    <w:p w14:paraId="24DF746C" w14:textId="77777777" w:rsidR="0016735C" w:rsidRDefault="0016735C"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48B74A69" w14:textId="77777777" w:rsidTr="00782BDC">
      <w:trPr>
        <w:trHeight w:val="576"/>
      </w:trPr>
      <w:tc>
        <w:tcPr>
          <w:tcW w:w="5400" w:type="dxa"/>
          <w:vAlign w:val="center"/>
        </w:tcPr>
        <w:p w14:paraId="1916A662" w14:textId="77777777" w:rsidR="000355C2" w:rsidRDefault="000355C2" w:rsidP="000355C2">
          <w:pPr>
            <w:pStyle w:val="Header"/>
          </w:pPr>
          <w:r>
            <w:rPr>
              <w:noProof/>
            </w:rPr>
            <w:drawing>
              <wp:inline distT="0" distB="0" distL="0" distR="0" wp14:anchorId="396EB002" wp14:editId="6662FCDD">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7E8B96B4" wp14:editId="4C2171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14F9BCD8" w14:textId="373B96C3" w:rsidR="000355C2" w:rsidRDefault="00B44082" w:rsidP="000355C2">
          <w:pPr>
            <w:pStyle w:val="Header"/>
            <w:jc w:val="right"/>
            <w:rPr>
              <w:noProof/>
              <w:sz w:val="22"/>
            </w:rPr>
          </w:pPr>
          <w:r>
            <w:rPr>
              <w:noProof/>
              <w:sz w:val="22"/>
            </w:rPr>
            <w:t>Developmental Testing for Opamp Circuits</w:t>
          </w:r>
        </w:p>
        <w:p w14:paraId="4BCE69A2" w14:textId="77777777" w:rsidR="000355C2" w:rsidRPr="00D54C21" w:rsidRDefault="000355C2" w:rsidP="000355C2">
          <w:pPr>
            <w:pStyle w:val="Header"/>
            <w:jc w:val="right"/>
            <w:rPr>
              <w:noProof/>
              <w:sz w:val="22"/>
            </w:rPr>
          </w:pPr>
          <w:r>
            <w:rPr>
              <w:noProof/>
              <w:sz w:val="22"/>
            </w:rPr>
            <w:t>FOR EDUCATIONAL USE ONLY</w:t>
          </w:r>
        </w:p>
      </w:tc>
    </w:tr>
  </w:tbl>
  <w:p w14:paraId="3AAE80D3" w14:textId="4D2DB659"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CA20FF">
      <w:rPr>
        <w:noProof/>
        <w:sz w:val="16"/>
        <w:szCs w:val="16"/>
      </w:rPr>
      <w:t>8 November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0"/>
  </w:num>
  <w:num w:numId="2" w16cid:durableId="1112624229">
    <w:abstractNumId w:val="0"/>
  </w:num>
  <w:num w:numId="3" w16cid:durableId="2046561128">
    <w:abstractNumId w:val="7"/>
  </w:num>
  <w:num w:numId="4" w16cid:durableId="146672341">
    <w:abstractNumId w:val="9"/>
  </w:num>
  <w:num w:numId="5" w16cid:durableId="977761880">
    <w:abstractNumId w:val="6"/>
  </w:num>
  <w:num w:numId="6" w16cid:durableId="1163668002">
    <w:abstractNumId w:val="4"/>
  </w:num>
  <w:num w:numId="7" w16cid:durableId="42144940">
    <w:abstractNumId w:val="5"/>
  </w:num>
  <w:num w:numId="8" w16cid:durableId="1127554245">
    <w:abstractNumId w:val="15"/>
  </w:num>
  <w:num w:numId="9" w16cid:durableId="380711500">
    <w:abstractNumId w:val="14"/>
  </w:num>
  <w:num w:numId="10" w16cid:durableId="174345934">
    <w:abstractNumId w:val="11"/>
  </w:num>
  <w:num w:numId="11" w16cid:durableId="589585565">
    <w:abstractNumId w:val="1"/>
  </w:num>
  <w:num w:numId="12" w16cid:durableId="1023552574">
    <w:abstractNumId w:val="2"/>
  </w:num>
  <w:num w:numId="13" w16cid:durableId="862283421">
    <w:abstractNumId w:val="8"/>
  </w:num>
  <w:num w:numId="14" w16cid:durableId="1549949672">
    <w:abstractNumId w:val="13"/>
  </w:num>
  <w:num w:numId="15" w16cid:durableId="1707608210">
    <w:abstractNumId w:val="12"/>
  </w:num>
  <w:num w:numId="16" w16cid:durableId="564418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082"/>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72D86"/>
    <w:rsid w:val="00072FAB"/>
    <w:rsid w:val="00076C57"/>
    <w:rsid w:val="00077F20"/>
    <w:rsid w:val="000871DA"/>
    <w:rsid w:val="00096023"/>
    <w:rsid w:val="00097A63"/>
    <w:rsid w:val="000A5CDE"/>
    <w:rsid w:val="000B4F17"/>
    <w:rsid w:val="000C0D96"/>
    <w:rsid w:val="000D21D9"/>
    <w:rsid w:val="000E0179"/>
    <w:rsid w:val="000E7A27"/>
    <w:rsid w:val="000F0DD6"/>
    <w:rsid w:val="000F15EF"/>
    <w:rsid w:val="001038B1"/>
    <w:rsid w:val="00105C7D"/>
    <w:rsid w:val="00111F02"/>
    <w:rsid w:val="001305C7"/>
    <w:rsid w:val="00132EC1"/>
    <w:rsid w:val="00140AE1"/>
    <w:rsid w:val="001410EF"/>
    <w:rsid w:val="00145E2F"/>
    <w:rsid w:val="0015311B"/>
    <w:rsid w:val="00155A5F"/>
    <w:rsid w:val="00156C45"/>
    <w:rsid w:val="001576D7"/>
    <w:rsid w:val="00165FE8"/>
    <w:rsid w:val="0016735C"/>
    <w:rsid w:val="001706FD"/>
    <w:rsid w:val="0018049E"/>
    <w:rsid w:val="001919D7"/>
    <w:rsid w:val="00194255"/>
    <w:rsid w:val="001A71A7"/>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27C"/>
    <w:rsid w:val="003350F8"/>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B4B9A"/>
    <w:rsid w:val="003C68C3"/>
    <w:rsid w:val="003D0F57"/>
    <w:rsid w:val="003D23A7"/>
    <w:rsid w:val="003D6D98"/>
    <w:rsid w:val="003E06FE"/>
    <w:rsid w:val="003E598C"/>
    <w:rsid w:val="003F0DCC"/>
    <w:rsid w:val="003F3726"/>
    <w:rsid w:val="00401B03"/>
    <w:rsid w:val="00402A7E"/>
    <w:rsid w:val="00402B46"/>
    <w:rsid w:val="00407E18"/>
    <w:rsid w:val="00421B63"/>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D5009"/>
    <w:rsid w:val="005D6048"/>
    <w:rsid w:val="005D6AE6"/>
    <w:rsid w:val="005D72C2"/>
    <w:rsid w:val="005D7D86"/>
    <w:rsid w:val="005E2416"/>
    <w:rsid w:val="005E76E1"/>
    <w:rsid w:val="005F3420"/>
    <w:rsid w:val="005F4B5C"/>
    <w:rsid w:val="006014F3"/>
    <w:rsid w:val="006020CD"/>
    <w:rsid w:val="00607BA4"/>
    <w:rsid w:val="00623913"/>
    <w:rsid w:val="0062659D"/>
    <w:rsid w:val="006345A3"/>
    <w:rsid w:val="00637E2B"/>
    <w:rsid w:val="00646F5C"/>
    <w:rsid w:val="00653CAA"/>
    <w:rsid w:val="006553CE"/>
    <w:rsid w:val="0066328D"/>
    <w:rsid w:val="0067070D"/>
    <w:rsid w:val="00671D5C"/>
    <w:rsid w:val="00672326"/>
    <w:rsid w:val="0067287C"/>
    <w:rsid w:val="00681080"/>
    <w:rsid w:val="00682EF2"/>
    <w:rsid w:val="006849E5"/>
    <w:rsid w:val="006929B2"/>
    <w:rsid w:val="006947C8"/>
    <w:rsid w:val="00696AAD"/>
    <w:rsid w:val="006A38B9"/>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D60"/>
    <w:rsid w:val="00737AF3"/>
    <w:rsid w:val="00741565"/>
    <w:rsid w:val="0074395D"/>
    <w:rsid w:val="00744158"/>
    <w:rsid w:val="0075053C"/>
    <w:rsid w:val="00752FA2"/>
    <w:rsid w:val="00755683"/>
    <w:rsid w:val="00756F29"/>
    <w:rsid w:val="007623C4"/>
    <w:rsid w:val="00771F5E"/>
    <w:rsid w:val="00774B87"/>
    <w:rsid w:val="0077730F"/>
    <w:rsid w:val="00786013"/>
    <w:rsid w:val="0078664D"/>
    <w:rsid w:val="007A1623"/>
    <w:rsid w:val="007A17F5"/>
    <w:rsid w:val="007B2A5D"/>
    <w:rsid w:val="007B3B4C"/>
    <w:rsid w:val="007B7948"/>
    <w:rsid w:val="007C47A1"/>
    <w:rsid w:val="007D0F67"/>
    <w:rsid w:val="007D78FC"/>
    <w:rsid w:val="007E4C2E"/>
    <w:rsid w:val="00804AC3"/>
    <w:rsid w:val="00810146"/>
    <w:rsid w:val="00811FBE"/>
    <w:rsid w:val="0081613E"/>
    <w:rsid w:val="00816C49"/>
    <w:rsid w:val="0082146B"/>
    <w:rsid w:val="008242AC"/>
    <w:rsid w:val="00837DAD"/>
    <w:rsid w:val="00847D91"/>
    <w:rsid w:val="00852EB7"/>
    <w:rsid w:val="0086484A"/>
    <w:rsid w:val="00867120"/>
    <w:rsid w:val="00867304"/>
    <w:rsid w:val="008724FE"/>
    <w:rsid w:val="008758E3"/>
    <w:rsid w:val="0088132B"/>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535D"/>
    <w:rsid w:val="00AF70AF"/>
    <w:rsid w:val="00B009B8"/>
    <w:rsid w:val="00B0405F"/>
    <w:rsid w:val="00B04940"/>
    <w:rsid w:val="00B0725A"/>
    <w:rsid w:val="00B11B8D"/>
    <w:rsid w:val="00B13B3B"/>
    <w:rsid w:val="00B1594F"/>
    <w:rsid w:val="00B169DE"/>
    <w:rsid w:val="00B21DA5"/>
    <w:rsid w:val="00B23F44"/>
    <w:rsid w:val="00B30D4C"/>
    <w:rsid w:val="00B31ADE"/>
    <w:rsid w:val="00B32AA5"/>
    <w:rsid w:val="00B34A25"/>
    <w:rsid w:val="00B44082"/>
    <w:rsid w:val="00B6688F"/>
    <w:rsid w:val="00B7516E"/>
    <w:rsid w:val="00B76A6A"/>
    <w:rsid w:val="00B80628"/>
    <w:rsid w:val="00B92402"/>
    <w:rsid w:val="00B9521E"/>
    <w:rsid w:val="00B9582D"/>
    <w:rsid w:val="00BA1450"/>
    <w:rsid w:val="00BA35B3"/>
    <w:rsid w:val="00BA440C"/>
    <w:rsid w:val="00BA6EEC"/>
    <w:rsid w:val="00BC0882"/>
    <w:rsid w:val="00BC7280"/>
    <w:rsid w:val="00BD04F8"/>
    <w:rsid w:val="00BD274C"/>
    <w:rsid w:val="00BD638F"/>
    <w:rsid w:val="00BD7C17"/>
    <w:rsid w:val="00BE4587"/>
    <w:rsid w:val="00BE49BD"/>
    <w:rsid w:val="00BF0EC7"/>
    <w:rsid w:val="00C06A06"/>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A20FF"/>
    <w:rsid w:val="00CB3009"/>
    <w:rsid w:val="00CC1A32"/>
    <w:rsid w:val="00CD3071"/>
    <w:rsid w:val="00CD5755"/>
    <w:rsid w:val="00CD62EE"/>
    <w:rsid w:val="00CE01F6"/>
    <w:rsid w:val="00CE50AC"/>
    <w:rsid w:val="00CF2E0D"/>
    <w:rsid w:val="00D04FC5"/>
    <w:rsid w:val="00D11C37"/>
    <w:rsid w:val="00D11D20"/>
    <w:rsid w:val="00D177D5"/>
    <w:rsid w:val="00D23074"/>
    <w:rsid w:val="00D31927"/>
    <w:rsid w:val="00D321BD"/>
    <w:rsid w:val="00D36411"/>
    <w:rsid w:val="00D436D5"/>
    <w:rsid w:val="00D472D7"/>
    <w:rsid w:val="00D51999"/>
    <w:rsid w:val="00D53DEA"/>
    <w:rsid w:val="00D54C21"/>
    <w:rsid w:val="00D63D63"/>
    <w:rsid w:val="00D662E5"/>
    <w:rsid w:val="00D67541"/>
    <w:rsid w:val="00D73B4F"/>
    <w:rsid w:val="00D752D6"/>
    <w:rsid w:val="00DA3F26"/>
    <w:rsid w:val="00DB23A9"/>
    <w:rsid w:val="00DB5801"/>
    <w:rsid w:val="00DB7B8A"/>
    <w:rsid w:val="00DB7D2F"/>
    <w:rsid w:val="00DC25A0"/>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34240"/>
  <w15:chartTrackingRefBased/>
  <w15:docId w15:val="{0C49A19E-9400-4488-BAB3-2290EA9E6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959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53</TotalTime>
  <Pages>1</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3</cp:revision>
  <cp:lastPrinted>2023-11-08T18:09:00Z</cp:lastPrinted>
  <dcterms:created xsi:type="dcterms:W3CDTF">2023-11-08T18:03:00Z</dcterms:created>
  <dcterms:modified xsi:type="dcterms:W3CDTF">2023-11-08T18:56:00Z</dcterms:modified>
</cp:coreProperties>
</file>