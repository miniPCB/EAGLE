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3E0420D4" w:rsidR="00A1626D" w:rsidRPr="00E42AA3" w:rsidRDefault="00CF4184" w:rsidP="00536289">
                  <w:pPr>
                    <w:pStyle w:val="myTitle"/>
                    <w:rPr>
                      <w:b/>
                      <w:bCs/>
                    </w:rPr>
                  </w:pPr>
                  <w:r>
                    <w:rPr>
                      <w:b/>
                      <w:bCs/>
                    </w:rPr>
                    <w:t>Quality Manual</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3CF1D386" w14:textId="69709871" w:rsidR="002615E0"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9467897" w:history="1">
        <w:r w:rsidR="002615E0" w:rsidRPr="004C34A4">
          <w:rPr>
            <w:rStyle w:val="Hyperlink"/>
            <w:noProof/>
          </w:rPr>
          <w:t>1.</w:t>
        </w:r>
        <w:r w:rsidR="002615E0">
          <w:rPr>
            <w:rFonts w:eastAsiaTheme="minorEastAsia"/>
            <w:noProof/>
            <w:kern w:val="2"/>
            <w:sz w:val="22"/>
            <w14:ligatures w14:val="standardContextual"/>
          </w:rPr>
          <w:tab/>
        </w:r>
        <w:r w:rsidR="002615E0" w:rsidRPr="004C34A4">
          <w:rPr>
            <w:rStyle w:val="Hyperlink"/>
            <w:noProof/>
          </w:rPr>
          <w:t>Purpose</w:t>
        </w:r>
        <w:r w:rsidR="002615E0">
          <w:rPr>
            <w:noProof/>
            <w:webHidden/>
          </w:rPr>
          <w:tab/>
        </w:r>
        <w:r w:rsidR="002615E0">
          <w:rPr>
            <w:noProof/>
            <w:webHidden/>
          </w:rPr>
          <w:fldChar w:fldCharType="begin"/>
        </w:r>
        <w:r w:rsidR="002615E0">
          <w:rPr>
            <w:noProof/>
            <w:webHidden/>
          </w:rPr>
          <w:instrText xml:space="preserve"> PAGEREF _Toc149467897 \h </w:instrText>
        </w:r>
        <w:r w:rsidR="002615E0">
          <w:rPr>
            <w:noProof/>
            <w:webHidden/>
          </w:rPr>
        </w:r>
        <w:r w:rsidR="002615E0">
          <w:rPr>
            <w:noProof/>
            <w:webHidden/>
          </w:rPr>
          <w:fldChar w:fldCharType="separate"/>
        </w:r>
        <w:r w:rsidR="0074313E">
          <w:rPr>
            <w:noProof/>
            <w:webHidden/>
          </w:rPr>
          <w:t>4</w:t>
        </w:r>
        <w:r w:rsidR="002615E0">
          <w:rPr>
            <w:noProof/>
            <w:webHidden/>
          </w:rPr>
          <w:fldChar w:fldCharType="end"/>
        </w:r>
      </w:hyperlink>
    </w:p>
    <w:p w14:paraId="244CA2EF" w14:textId="006F422E" w:rsidR="002615E0" w:rsidRDefault="00000000">
      <w:pPr>
        <w:pStyle w:val="TOC1"/>
        <w:tabs>
          <w:tab w:val="left" w:pos="440"/>
          <w:tab w:val="right" w:leader="dot" w:pos="10790"/>
        </w:tabs>
        <w:rPr>
          <w:rFonts w:eastAsiaTheme="minorEastAsia"/>
          <w:noProof/>
          <w:kern w:val="2"/>
          <w:sz w:val="22"/>
          <w14:ligatures w14:val="standardContextual"/>
        </w:rPr>
      </w:pPr>
      <w:hyperlink w:anchor="_Toc149467898" w:history="1">
        <w:r w:rsidR="002615E0" w:rsidRPr="004C34A4">
          <w:rPr>
            <w:rStyle w:val="Hyperlink"/>
            <w:noProof/>
          </w:rPr>
          <w:t>2.</w:t>
        </w:r>
        <w:r w:rsidR="002615E0">
          <w:rPr>
            <w:rFonts w:eastAsiaTheme="minorEastAsia"/>
            <w:noProof/>
            <w:kern w:val="2"/>
            <w:sz w:val="22"/>
            <w14:ligatures w14:val="standardContextual"/>
          </w:rPr>
          <w:tab/>
        </w:r>
        <w:r w:rsidR="002615E0" w:rsidRPr="004C34A4">
          <w:rPr>
            <w:rStyle w:val="Hyperlink"/>
            <w:noProof/>
          </w:rPr>
          <w:t>Scope</w:t>
        </w:r>
        <w:r w:rsidR="002615E0">
          <w:rPr>
            <w:noProof/>
            <w:webHidden/>
          </w:rPr>
          <w:tab/>
        </w:r>
        <w:r w:rsidR="002615E0">
          <w:rPr>
            <w:noProof/>
            <w:webHidden/>
          </w:rPr>
          <w:fldChar w:fldCharType="begin"/>
        </w:r>
        <w:r w:rsidR="002615E0">
          <w:rPr>
            <w:noProof/>
            <w:webHidden/>
          </w:rPr>
          <w:instrText xml:space="preserve"> PAGEREF _Toc149467898 \h </w:instrText>
        </w:r>
        <w:r w:rsidR="002615E0">
          <w:rPr>
            <w:noProof/>
            <w:webHidden/>
          </w:rPr>
        </w:r>
        <w:r w:rsidR="002615E0">
          <w:rPr>
            <w:noProof/>
            <w:webHidden/>
          </w:rPr>
          <w:fldChar w:fldCharType="separate"/>
        </w:r>
        <w:r w:rsidR="0074313E">
          <w:rPr>
            <w:noProof/>
            <w:webHidden/>
          </w:rPr>
          <w:t>4</w:t>
        </w:r>
        <w:r w:rsidR="002615E0">
          <w:rPr>
            <w:noProof/>
            <w:webHidden/>
          </w:rPr>
          <w:fldChar w:fldCharType="end"/>
        </w:r>
      </w:hyperlink>
    </w:p>
    <w:p w14:paraId="2B1369D7" w14:textId="0FB51132" w:rsidR="002615E0" w:rsidRDefault="00000000">
      <w:pPr>
        <w:pStyle w:val="TOC1"/>
        <w:tabs>
          <w:tab w:val="left" w:pos="440"/>
          <w:tab w:val="right" w:leader="dot" w:pos="10790"/>
        </w:tabs>
        <w:rPr>
          <w:rFonts w:eastAsiaTheme="minorEastAsia"/>
          <w:noProof/>
          <w:kern w:val="2"/>
          <w:sz w:val="22"/>
          <w14:ligatures w14:val="standardContextual"/>
        </w:rPr>
      </w:pPr>
      <w:hyperlink w:anchor="_Toc149467899" w:history="1">
        <w:r w:rsidR="002615E0" w:rsidRPr="004C34A4">
          <w:rPr>
            <w:rStyle w:val="Hyperlink"/>
            <w:noProof/>
          </w:rPr>
          <w:t>3.</w:t>
        </w:r>
        <w:r w:rsidR="002615E0">
          <w:rPr>
            <w:rFonts w:eastAsiaTheme="minorEastAsia"/>
            <w:noProof/>
            <w:kern w:val="2"/>
            <w:sz w:val="22"/>
            <w14:ligatures w14:val="standardContextual"/>
          </w:rPr>
          <w:tab/>
        </w:r>
        <w:r w:rsidR="002615E0" w:rsidRPr="004C34A4">
          <w:rPr>
            <w:rStyle w:val="Hyperlink"/>
            <w:noProof/>
          </w:rPr>
          <w:t>Responsibilities</w:t>
        </w:r>
        <w:r w:rsidR="002615E0">
          <w:rPr>
            <w:noProof/>
            <w:webHidden/>
          </w:rPr>
          <w:tab/>
        </w:r>
        <w:r w:rsidR="002615E0">
          <w:rPr>
            <w:noProof/>
            <w:webHidden/>
          </w:rPr>
          <w:fldChar w:fldCharType="begin"/>
        </w:r>
        <w:r w:rsidR="002615E0">
          <w:rPr>
            <w:noProof/>
            <w:webHidden/>
          </w:rPr>
          <w:instrText xml:space="preserve"> PAGEREF _Toc149467899 \h </w:instrText>
        </w:r>
        <w:r w:rsidR="002615E0">
          <w:rPr>
            <w:noProof/>
            <w:webHidden/>
          </w:rPr>
        </w:r>
        <w:r w:rsidR="002615E0">
          <w:rPr>
            <w:noProof/>
            <w:webHidden/>
          </w:rPr>
          <w:fldChar w:fldCharType="separate"/>
        </w:r>
        <w:r w:rsidR="0074313E">
          <w:rPr>
            <w:noProof/>
            <w:webHidden/>
          </w:rPr>
          <w:t>4</w:t>
        </w:r>
        <w:r w:rsidR="002615E0">
          <w:rPr>
            <w:noProof/>
            <w:webHidden/>
          </w:rPr>
          <w:fldChar w:fldCharType="end"/>
        </w:r>
      </w:hyperlink>
    </w:p>
    <w:p w14:paraId="22D02DBB" w14:textId="23F3FA2E" w:rsidR="002615E0" w:rsidRDefault="00000000">
      <w:pPr>
        <w:pStyle w:val="TOC1"/>
        <w:tabs>
          <w:tab w:val="left" w:pos="440"/>
          <w:tab w:val="right" w:leader="dot" w:pos="10790"/>
        </w:tabs>
        <w:rPr>
          <w:rFonts w:eastAsiaTheme="minorEastAsia"/>
          <w:noProof/>
          <w:kern w:val="2"/>
          <w:sz w:val="22"/>
          <w14:ligatures w14:val="standardContextual"/>
        </w:rPr>
      </w:pPr>
      <w:hyperlink w:anchor="_Toc149467900" w:history="1">
        <w:r w:rsidR="002615E0" w:rsidRPr="004C34A4">
          <w:rPr>
            <w:rStyle w:val="Hyperlink"/>
            <w:noProof/>
          </w:rPr>
          <w:t>4.</w:t>
        </w:r>
        <w:r w:rsidR="002615E0">
          <w:rPr>
            <w:rFonts w:eastAsiaTheme="minorEastAsia"/>
            <w:noProof/>
            <w:kern w:val="2"/>
            <w:sz w:val="22"/>
            <w14:ligatures w14:val="standardContextual"/>
          </w:rPr>
          <w:tab/>
        </w:r>
        <w:r w:rsidR="002615E0" w:rsidRPr="004C34A4">
          <w:rPr>
            <w:rStyle w:val="Hyperlink"/>
            <w:noProof/>
          </w:rPr>
          <w:t>Terminology and Abbreviations</w:t>
        </w:r>
        <w:r w:rsidR="002615E0">
          <w:rPr>
            <w:noProof/>
            <w:webHidden/>
          </w:rPr>
          <w:tab/>
        </w:r>
        <w:r w:rsidR="002615E0">
          <w:rPr>
            <w:noProof/>
            <w:webHidden/>
          </w:rPr>
          <w:fldChar w:fldCharType="begin"/>
        </w:r>
        <w:r w:rsidR="002615E0">
          <w:rPr>
            <w:noProof/>
            <w:webHidden/>
          </w:rPr>
          <w:instrText xml:space="preserve"> PAGEREF _Toc149467900 \h </w:instrText>
        </w:r>
        <w:r w:rsidR="002615E0">
          <w:rPr>
            <w:noProof/>
            <w:webHidden/>
          </w:rPr>
        </w:r>
        <w:r w:rsidR="002615E0">
          <w:rPr>
            <w:noProof/>
            <w:webHidden/>
          </w:rPr>
          <w:fldChar w:fldCharType="separate"/>
        </w:r>
        <w:r w:rsidR="0074313E">
          <w:rPr>
            <w:noProof/>
            <w:webHidden/>
          </w:rPr>
          <w:t>4</w:t>
        </w:r>
        <w:r w:rsidR="002615E0">
          <w:rPr>
            <w:noProof/>
            <w:webHidden/>
          </w:rPr>
          <w:fldChar w:fldCharType="end"/>
        </w:r>
      </w:hyperlink>
    </w:p>
    <w:p w14:paraId="2777237F" w14:textId="3E898F92" w:rsidR="002615E0" w:rsidRDefault="00000000">
      <w:pPr>
        <w:pStyle w:val="TOC1"/>
        <w:tabs>
          <w:tab w:val="left" w:pos="440"/>
          <w:tab w:val="right" w:leader="dot" w:pos="10790"/>
        </w:tabs>
        <w:rPr>
          <w:rFonts w:eastAsiaTheme="minorEastAsia"/>
          <w:noProof/>
          <w:kern w:val="2"/>
          <w:sz w:val="22"/>
          <w14:ligatures w14:val="standardContextual"/>
        </w:rPr>
      </w:pPr>
      <w:hyperlink w:anchor="_Toc149467901" w:history="1">
        <w:r w:rsidR="002615E0" w:rsidRPr="004C34A4">
          <w:rPr>
            <w:rStyle w:val="Hyperlink"/>
            <w:noProof/>
          </w:rPr>
          <w:t>5.</w:t>
        </w:r>
        <w:r w:rsidR="002615E0">
          <w:rPr>
            <w:rFonts w:eastAsiaTheme="minorEastAsia"/>
            <w:noProof/>
            <w:kern w:val="2"/>
            <w:sz w:val="22"/>
            <w14:ligatures w14:val="standardContextual"/>
          </w:rPr>
          <w:tab/>
        </w:r>
        <w:r w:rsidR="002615E0" w:rsidRPr="004C34A4">
          <w:rPr>
            <w:rStyle w:val="Hyperlink"/>
            <w:noProof/>
          </w:rPr>
          <w:t>Quality System</w:t>
        </w:r>
        <w:r w:rsidR="002615E0">
          <w:rPr>
            <w:noProof/>
            <w:webHidden/>
          </w:rPr>
          <w:tab/>
        </w:r>
        <w:r w:rsidR="002615E0">
          <w:rPr>
            <w:noProof/>
            <w:webHidden/>
          </w:rPr>
          <w:fldChar w:fldCharType="begin"/>
        </w:r>
        <w:r w:rsidR="002615E0">
          <w:rPr>
            <w:noProof/>
            <w:webHidden/>
          </w:rPr>
          <w:instrText xml:space="preserve"> PAGEREF _Toc149467901 \h </w:instrText>
        </w:r>
        <w:r w:rsidR="002615E0">
          <w:rPr>
            <w:noProof/>
            <w:webHidden/>
          </w:rPr>
        </w:r>
        <w:r w:rsidR="002615E0">
          <w:rPr>
            <w:noProof/>
            <w:webHidden/>
          </w:rPr>
          <w:fldChar w:fldCharType="separate"/>
        </w:r>
        <w:r w:rsidR="0074313E">
          <w:rPr>
            <w:noProof/>
            <w:webHidden/>
          </w:rPr>
          <w:t>5</w:t>
        </w:r>
        <w:r w:rsidR="002615E0">
          <w:rPr>
            <w:noProof/>
            <w:webHidden/>
          </w:rPr>
          <w:fldChar w:fldCharType="end"/>
        </w:r>
      </w:hyperlink>
    </w:p>
    <w:p w14:paraId="20997A55" w14:textId="7533827B" w:rsidR="002615E0" w:rsidRDefault="00000000">
      <w:pPr>
        <w:pStyle w:val="TOC1"/>
        <w:tabs>
          <w:tab w:val="left" w:pos="440"/>
          <w:tab w:val="right" w:leader="dot" w:pos="10790"/>
        </w:tabs>
        <w:rPr>
          <w:rFonts w:eastAsiaTheme="minorEastAsia"/>
          <w:noProof/>
          <w:kern w:val="2"/>
          <w:sz w:val="22"/>
          <w14:ligatures w14:val="standardContextual"/>
        </w:rPr>
      </w:pPr>
      <w:hyperlink w:anchor="_Toc149467902" w:history="1">
        <w:r w:rsidR="002615E0" w:rsidRPr="004C34A4">
          <w:rPr>
            <w:rStyle w:val="Hyperlink"/>
            <w:noProof/>
          </w:rPr>
          <w:t>6.</w:t>
        </w:r>
        <w:r w:rsidR="002615E0">
          <w:rPr>
            <w:rFonts w:eastAsiaTheme="minorEastAsia"/>
            <w:noProof/>
            <w:kern w:val="2"/>
            <w:sz w:val="22"/>
            <w14:ligatures w14:val="standardContextual"/>
          </w:rPr>
          <w:tab/>
        </w:r>
        <w:r w:rsidR="002615E0" w:rsidRPr="004C34A4">
          <w:rPr>
            <w:rStyle w:val="Hyperlink"/>
            <w:noProof/>
          </w:rPr>
          <w:t>References</w:t>
        </w:r>
        <w:r w:rsidR="002615E0">
          <w:rPr>
            <w:noProof/>
            <w:webHidden/>
          </w:rPr>
          <w:tab/>
        </w:r>
        <w:r w:rsidR="002615E0">
          <w:rPr>
            <w:noProof/>
            <w:webHidden/>
          </w:rPr>
          <w:fldChar w:fldCharType="begin"/>
        </w:r>
        <w:r w:rsidR="002615E0">
          <w:rPr>
            <w:noProof/>
            <w:webHidden/>
          </w:rPr>
          <w:instrText xml:space="preserve"> PAGEREF _Toc149467902 \h </w:instrText>
        </w:r>
        <w:r w:rsidR="002615E0">
          <w:rPr>
            <w:noProof/>
            <w:webHidden/>
          </w:rPr>
        </w:r>
        <w:r w:rsidR="002615E0">
          <w:rPr>
            <w:noProof/>
            <w:webHidden/>
          </w:rPr>
          <w:fldChar w:fldCharType="separate"/>
        </w:r>
        <w:r w:rsidR="0074313E">
          <w:rPr>
            <w:noProof/>
            <w:webHidden/>
          </w:rPr>
          <w:t>8</w:t>
        </w:r>
        <w:r w:rsidR="002615E0">
          <w:rPr>
            <w:noProof/>
            <w:webHidden/>
          </w:rPr>
          <w:fldChar w:fldCharType="end"/>
        </w:r>
      </w:hyperlink>
    </w:p>
    <w:p w14:paraId="3AF6D563" w14:textId="2836B6C9" w:rsidR="002615E0" w:rsidRDefault="00000000">
      <w:pPr>
        <w:pStyle w:val="TOC1"/>
        <w:tabs>
          <w:tab w:val="left" w:pos="440"/>
          <w:tab w:val="right" w:leader="dot" w:pos="10790"/>
        </w:tabs>
        <w:rPr>
          <w:rFonts w:eastAsiaTheme="minorEastAsia"/>
          <w:noProof/>
          <w:kern w:val="2"/>
          <w:sz w:val="22"/>
          <w14:ligatures w14:val="standardContextual"/>
        </w:rPr>
      </w:pPr>
      <w:hyperlink w:anchor="_Toc149467903" w:history="1">
        <w:r w:rsidR="002615E0" w:rsidRPr="004C34A4">
          <w:rPr>
            <w:rStyle w:val="Hyperlink"/>
            <w:noProof/>
          </w:rPr>
          <w:t>7.</w:t>
        </w:r>
        <w:r w:rsidR="002615E0">
          <w:rPr>
            <w:rFonts w:eastAsiaTheme="minorEastAsia"/>
            <w:noProof/>
            <w:kern w:val="2"/>
            <w:sz w:val="22"/>
            <w14:ligatures w14:val="standardContextual"/>
          </w:rPr>
          <w:tab/>
        </w:r>
        <w:r w:rsidR="002615E0" w:rsidRPr="004C34A4">
          <w:rPr>
            <w:rStyle w:val="Hyperlink"/>
            <w:noProof/>
          </w:rPr>
          <w:t>Change and Liability Notice</w:t>
        </w:r>
        <w:r w:rsidR="002615E0">
          <w:rPr>
            <w:noProof/>
            <w:webHidden/>
          </w:rPr>
          <w:tab/>
        </w:r>
        <w:r w:rsidR="002615E0">
          <w:rPr>
            <w:noProof/>
            <w:webHidden/>
          </w:rPr>
          <w:fldChar w:fldCharType="begin"/>
        </w:r>
        <w:r w:rsidR="002615E0">
          <w:rPr>
            <w:noProof/>
            <w:webHidden/>
          </w:rPr>
          <w:instrText xml:space="preserve"> PAGEREF _Toc149467903 \h </w:instrText>
        </w:r>
        <w:r w:rsidR="002615E0">
          <w:rPr>
            <w:noProof/>
            <w:webHidden/>
          </w:rPr>
        </w:r>
        <w:r w:rsidR="002615E0">
          <w:rPr>
            <w:noProof/>
            <w:webHidden/>
          </w:rPr>
          <w:fldChar w:fldCharType="separate"/>
        </w:r>
        <w:r w:rsidR="0074313E">
          <w:rPr>
            <w:noProof/>
            <w:webHidden/>
          </w:rPr>
          <w:t>9</w:t>
        </w:r>
        <w:r w:rsidR="002615E0">
          <w:rPr>
            <w:noProof/>
            <w:webHidden/>
          </w:rPr>
          <w:fldChar w:fldCharType="end"/>
        </w:r>
      </w:hyperlink>
    </w:p>
    <w:p w14:paraId="2A650DE2" w14:textId="1982C367" w:rsidR="002615E0" w:rsidRDefault="00000000">
      <w:pPr>
        <w:pStyle w:val="TOC1"/>
        <w:tabs>
          <w:tab w:val="left" w:pos="440"/>
          <w:tab w:val="right" w:leader="dot" w:pos="10790"/>
        </w:tabs>
        <w:rPr>
          <w:rFonts w:eastAsiaTheme="minorEastAsia"/>
          <w:noProof/>
          <w:kern w:val="2"/>
          <w:sz w:val="22"/>
          <w14:ligatures w14:val="standardContextual"/>
        </w:rPr>
      </w:pPr>
      <w:hyperlink w:anchor="_Toc149467904" w:history="1">
        <w:r w:rsidR="002615E0" w:rsidRPr="004C34A4">
          <w:rPr>
            <w:rStyle w:val="Hyperlink"/>
            <w:noProof/>
          </w:rPr>
          <w:t>8.</w:t>
        </w:r>
        <w:r w:rsidR="002615E0">
          <w:rPr>
            <w:rFonts w:eastAsiaTheme="minorEastAsia"/>
            <w:noProof/>
            <w:kern w:val="2"/>
            <w:sz w:val="22"/>
            <w14:ligatures w14:val="standardContextual"/>
          </w:rPr>
          <w:tab/>
        </w:r>
        <w:r w:rsidR="002615E0" w:rsidRPr="004C34A4">
          <w:rPr>
            <w:rStyle w:val="Hyperlink"/>
            <w:noProof/>
          </w:rPr>
          <w:t>Trademark Notice</w:t>
        </w:r>
        <w:r w:rsidR="002615E0">
          <w:rPr>
            <w:noProof/>
            <w:webHidden/>
          </w:rPr>
          <w:tab/>
        </w:r>
        <w:r w:rsidR="002615E0">
          <w:rPr>
            <w:noProof/>
            <w:webHidden/>
          </w:rPr>
          <w:fldChar w:fldCharType="begin"/>
        </w:r>
        <w:r w:rsidR="002615E0">
          <w:rPr>
            <w:noProof/>
            <w:webHidden/>
          </w:rPr>
          <w:instrText xml:space="preserve"> PAGEREF _Toc149467904 \h </w:instrText>
        </w:r>
        <w:r w:rsidR="002615E0">
          <w:rPr>
            <w:noProof/>
            <w:webHidden/>
          </w:rPr>
        </w:r>
        <w:r w:rsidR="002615E0">
          <w:rPr>
            <w:noProof/>
            <w:webHidden/>
          </w:rPr>
          <w:fldChar w:fldCharType="separate"/>
        </w:r>
        <w:r w:rsidR="0074313E">
          <w:rPr>
            <w:noProof/>
            <w:webHidden/>
          </w:rPr>
          <w:t>9</w:t>
        </w:r>
        <w:r w:rsidR="002615E0">
          <w:rPr>
            <w:noProof/>
            <w:webHidden/>
          </w:rPr>
          <w:fldChar w:fldCharType="end"/>
        </w:r>
      </w:hyperlink>
    </w:p>
    <w:p w14:paraId="01D2658E" w14:textId="3091324E" w:rsidR="002615E0" w:rsidRDefault="00000000">
      <w:pPr>
        <w:pStyle w:val="TOC1"/>
        <w:tabs>
          <w:tab w:val="left" w:pos="440"/>
          <w:tab w:val="right" w:leader="dot" w:pos="10790"/>
        </w:tabs>
        <w:rPr>
          <w:rFonts w:eastAsiaTheme="minorEastAsia"/>
          <w:noProof/>
          <w:kern w:val="2"/>
          <w:sz w:val="22"/>
          <w14:ligatures w14:val="standardContextual"/>
        </w:rPr>
      </w:pPr>
      <w:hyperlink w:anchor="_Toc149467905" w:history="1">
        <w:r w:rsidR="002615E0" w:rsidRPr="004C34A4">
          <w:rPr>
            <w:rStyle w:val="Hyperlink"/>
            <w:noProof/>
          </w:rPr>
          <w:t>9.</w:t>
        </w:r>
        <w:r w:rsidR="002615E0">
          <w:rPr>
            <w:rFonts w:eastAsiaTheme="minorEastAsia"/>
            <w:noProof/>
            <w:kern w:val="2"/>
            <w:sz w:val="22"/>
            <w14:ligatures w14:val="standardContextual"/>
          </w:rPr>
          <w:tab/>
        </w:r>
        <w:r w:rsidR="002615E0" w:rsidRPr="004C34A4">
          <w:rPr>
            <w:rStyle w:val="Hyperlink"/>
            <w:noProof/>
          </w:rPr>
          <w:t>Revision History</w:t>
        </w:r>
        <w:r w:rsidR="002615E0">
          <w:rPr>
            <w:noProof/>
            <w:webHidden/>
          </w:rPr>
          <w:tab/>
        </w:r>
        <w:r w:rsidR="002615E0">
          <w:rPr>
            <w:noProof/>
            <w:webHidden/>
          </w:rPr>
          <w:fldChar w:fldCharType="begin"/>
        </w:r>
        <w:r w:rsidR="002615E0">
          <w:rPr>
            <w:noProof/>
            <w:webHidden/>
          </w:rPr>
          <w:instrText xml:space="preserve"> PAGEREF _Toc149467905 \h </w:instrText>
        </w:r>
        <w:r w:rsidR="002615E0">
          <w:rPr>
            <w:noProof/>
            <w:webHidden/>
          </w:rPr>
        </w:r>
        <w:r w:rsidR="002615E0">
          <w:rPr>
            <w:noProof/>
            <w:webHidden/>
          </w:rPr>
          <w:fldChar w:fldCharType="separate"/>
        </w:r>
        <w:r w:rsidR="0074313E">
          <w:rPr>
            <w:noProof/>
            <w:webHidden/>
          </w:rPr>
          <w:t>9</w:t>
        </w:r>
        <w:r w:rsidR="002615E0">
          <w:rPr>
            <w:noProof/>
            <w:webHidden/>
          </w:rPr>
          <w:fldChar w:fldCharType="end"/>
        </w:r>
      </w:hyperlink>
    </w:p>
    <w:p w14:paraId="62CCF870" w14:textId="7F8EB2E0"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6ECD69C9" w:rsidR="008A19B7" w:rsidRDefault="00000000">
      <w:pPr>
        <w:spacing w:line="259" w:lineRule="auto"/>
      </w:pPr>
      <w:fldSimple w:instr=" TOC \h \z \c &quot;Figure&quot; ">
        <w:r w:rsidR="00113F12">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3816A36C" w14:textId="3110B6FD" w:rsidR="002615E0"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467892" w:history="1">
        <w:r w:rsidR="002615E0" w:rsidRPr="0096675E">
          <w:rPr>
            <w:rStyle w:val="Hyperlink"/>
            <w:noProof/>
          </w:rPr>
          <w:t>Table 1 – Definitions and Abbreviations</w:t>
        </w:r>
        <w:r w:rsidR="002615E0">
          <w:rPr>
            <w:noProof/>
            <w:webHidden/>
          </w:rPr>
          <w:tab/>
        </w:r>
        <w:r w:rsidR="002615E0">
          <w:rPr>
            <w:noProof/>
            <w:webHidden/>
          </w:rPr>
          <w:fldChar w:fldCharType="begin"/>
        </w:r>
        <w:r w:rsidR="002615E0">
          <w:rPr>
            <w:noProof/>
            <w:webHidden/>
          </w:rPr>
          <w:instrText xml:space="preserve"> PAGEREF _Toc149467892 \h </w:instrText>
        </w:r>
        <w:r w:rsidR="002615E0">
          <w:rPr>
            <w:noProof/>
            <w:webHidden/>
          </w:rPr>
        </w:r>
        <w:r w:rsidR="002615E0">
          <w:rPr>
            <w:noProof/>
            <w:webHidden/>
          </w:rPr>
          <w:fldChar w:fldCharType="separate"/>
        </w:r>
        <w:r w:rsidR="0074313E">
          <w:rPr>
            <w:noProof/>
            <w:webHidden/>
          </w:rPr>
          <w:t>4</w:t>
        </w:r>
        <w:r w:rsidR="002615E0">
          <w:rPr>
            <w:noProof/>
            <w:webHidden/>
          </w:rPr>
          <w:fldChar w:fldCharType="end"/>
        </w:r>
      </w:hyperlink>
    </w:p>
    <w:p w14:paraId="57883F8C" w14:textId="27EA63E3" w:rsidR="002615E0" w:rsidRDefault="00000000">
      <w:pPr>
        <w:pStyle w:val="TableofFigures"/>
        <w:tabs>
          <w:tab w:val="right" w:leader="dot" w:pos="10790"/>
        </w:tabs>
        <w:rPr>
          <w:rFonts w:eastAsiaTheme="minorEastAsia"/>
          <w:noProof/>
          <w:kern w:val="2"/>
          <w:sz w:val="22"/>
          <w14:ligatures w14:val="standardContextual"/>
        </w:rPr>
      </w:pPr>
      <w:hyperlink w:anchor="_Toc149467893" w:history="1">
        <w:r w:rsidR="002615E0" w:rsidRPr="0096675E">
          <w:rPr>
            <w:rStyle w:val="Hyperlink"/>
            <w:noProof/>
          </w:rPr>
          <w:t>Table 2 – YouTube Channel</w:t>
        </w:r>
        <w:r w:rsidR="002615E0">
          <w:rPr>
            <w:noProof/>
            <w:webHidden/>
          </w:rPr>
          <w:tab/>
        </w:r>
        <w:r w:rsidR="002615E0">
          <w:rPr>
            <w:noProof/>
            <w:webHidden/>
          </w:rPr>
          <w:fldChar w:fldCharType="begin"/>
        </w:r>
        <w:r w:rsidR="002615E0">
          <w:rPr>
            <w:noProof/>
            <w:webHidden/>
          </w:rPr>
          <w:instrText xml:space="preserve"> PAGEREF _Toc149467893 \h </w:instrText>
        </w:r>
        <w:r w:rsidR="002615E0">
          <w:rPr>
            <w:noProof/>
            <w:webHidden/>
          </w:rPr>
        </w:r>
        <w:r w:rsidR="002615E0">
          <w:rPr>
            <w:noProof/>
            <w:webHidden/>
          </w:rPr>
          <w:fldChar w:fldCharType="separate"/>
        </w:r>
        <w:r w:rsidR="0074313E">
          <w:rPr>
            <w:noProof/>
            <w:webHidden/>
          </w:rPr>
          <w:t>5</w:t>
        </w:r>
        <w:r w:rsidR="002615E0">
          <w:rPr>
            <w:noProof/>
            <w:webHidden/>
          </w:rPr>
          <w:fldChar w:fldCharType="end"/>
        </w:r>
      </w:hyperlink>
    </w:p>
    <w:p w14:paraId="20FACB7B" w14:textId="2BD0A9F0" w:rsidR="002615E0" w:rsidRDefault="00000000">
      <w:pPr>
        <w:pStyle w:val="TableofFigures"/>
        <w:tabs>
          <w:tab w:val="right" w:leader="dot" w:pos="10790"/>
        </w:tabs>
        <w:rPr>
          <w:rFonts w:eastAsiaTheme="minorEastAsia"/>
          <w:noProof/>
          <w:kern w:val="2"/>
          <w:sz w:val="22"/>
          <w14:ligatures w14:val="standardContextual"/>
        </w:rPr>
      </w:pPr>
      <w:hyperlink w:anchor="_Toc149467894" w:history="1">
        <w:r w:rsidR="002615E0" w:rsidRPr="0096675E">
          <w:rPr>
            <w:rStyle w:val="Hyperlink"/>
            <w:noProof/>
          </w:rPr>
          <w:t>Table 3 – miniPCB Website</w:t>
        </w:r>
        <w:r w:rsidR="002615E0">
          <w:rPr>
            <w:noProof/>
            <w:webHidden/>
          </w:rPr>
          <w:tab/>
        </w:r>
        <w:r w:rsidR="002615E0">
          <w:rPr>
            <w:noProof/>
            <w:webHidden/>
          </w:rPr>
          <w:fldChar w:fldCharType="begin"/>
        </w:r>
        <w:r w:rsidR="002615E0">
          <w:rPr>
            <w:noProof/>
            <w:webHidden/>
          </w:rPr>
          <w:instrText xml:space="preserve"> PAGEREF _Toc149467894 \h </w:instrText>
        </w:r>
        <w:r w:rsidR="002615E0">
          <w:rPr>
            <w:noProof/>
            <w:webHidden/>
          </w:rPr>
        </w:r>
        <w:r w:rsidR="002615E0">
          <w:rPr>
            <w:noProof/>
            <w:webHidden/>
          </w:rPr>
          <w:fldChar w:fldCharType="separate"/>
        </w:r>
        <w:r w:rsidR="0074313E">
          <w:rPr>
            <w:noProof/>
            <w:webHidden/>
          </w:rPr>
          <w:t>5</w:t>
        </w:r>
        <w:r w:rsidR="002615E0">
          <w:rPr>
            <w:noProof/>
            <w:webHidden/>
          </w:rPr>
          <w:fldChar w:fldCharType="end"/>
        </w:r>
      </w:hyperlink>
    </w:p>
    <w:p w14:paraId="505CFD8E" w14:textId="41840917" w:rsidR="002615E0" w:rsidRDefault="00000000">
      <w:pPr>
        <w:pStyle w:val="TableofFigures"/>
        <w:tabs>
          <w:tab w:val="right" w:leader="dot" w:pos="10790"/>
        </w:tabs>
        <w:rPr>
          <w:rFonts w:eastAsiaTheme="minorEastAsia"/>
          <w:noProof/>
          <w:kern w:val="2"/>
          <w:sz w:val="22"/>
          <w14:ligatures w14:val="standardContextual"/>
        </w:rPr>
      </w:pPr>
      <w:hyperlink w:anchor="_Toc149467895" w:history="1">
        <w:r w:rsidR="002615E0" w:rsidRPr="0096675E">
          <w:rPr>
            <w:rStyle w:val="Hyperlink"/>
            <w:noProof/>
          </w:rPr>
          <w:t>Table 4 – GitHub Repository</w:t>
        </w:r>
        <w:r w:rsidR="002615E0">
          <w:rPr>
            <w:noProof/>
            <w:webHidden/>
          </w:rPr>
          <w:tab/>
        </w:r>
        <w:r w:rsidR="002615E0">
          <w:rPr>
            <w:noProof/>
            <w:webHidden/>
          </w:rPr>
          <w:fldChar w:fldCharType="begin"/>
        </w:r>
        <w:r w:rsidR="002615E0">
          <w:rPr>
            <w:noProof/>
            <w:webHidden/>
          </w:rPr>
          <w:instrText xml:space="preserve"> PAGEREF _Toc149467895 \h </w:instrText>
        </w:r>
        <w:r w:rsidR="002615E0">
          <w:rPr>
            <w:noProof/>
            <w:webHidden/>
          </w:rPr>
        </w:r>
        <w:r w:rsidR="002615E0">
          <w:rPr>
            <w:noProof/>
            <w:webHidden/>
          </w:rPr>
          <w:fldChar w:fldCharType="separate"/>
        </w:r>
        <w:r w:rsidR="0074313E">
          <w:rPr>
            <w:noProof/>
            <w:webHidden/>
          </w:rPr>
          <w:t>6</w:t>
        </w:r>
        <w:r w:rsidR="002615E0">
          <w:rPr>
            <w:noProof/>
            <w:webHidden/>
          </w:rPr>
          <w:fldChar w:fldCharType="end"/>
        </w:r>
      </w:hyperlink>
    </w:p>
    <w:p w14:paraId="1A78228E" w14:textId="7F1EEB3E" w:rsidR="002615E0" w:rsidRDefault="00000000">
      <w:pPr>
        <w:pStyle w:val="TableofFigures"/>
        <w:tabs>
          <w:tab w:val="right" w:leader="dot" w:pos="10790"/>
        </w:tabs>
        <w:rPr>
          <w:rFonts w:eastAsiaTheme="minorEastAsia"/>
          <w:noProof/>
          <w:kern w:val="2"/>
          <w:sz w:val="22"/>
          <w14:ligatures w14:val="standardContextual"/>
        </w:rPr>
      </w:pPr>
      <w:hyperlink w:anchor="_Toc149467896" w:history="1">
        <w:r w:rsidR="002615E0" w:rsidRPr="0096675E">
          <w:rPr>
            <w:rStyle w:val="Hyperlink"/>
            <w:noProof/>
          </w:rPr>
          <w:t>Table 5 – Approved Vendor List</w:t>
        </w:r>
        <w:r w:rsidR="002615E0">
          <w:rPr>
            <w:noProof/>
            <w:webHidden/>
          </w:rPr>
          <w:tab/>
        </w:r>
        <w:r w:rsidR="002615E0">
          <w:rPr>
            <w:noProof/>
            <w:webHidden/>
          </w:rPr>
          <w:fldChar w:fldCharType="begin"/>
        </w:r>
        <w:r w:rsidR="002615E0">
          <w:rPr>
            <w:noProof/>
            <w:webHidden/>
          </w:rPr>
          <w:instrText xml:space="preserve"> PAGEREF _Toc149467896 \h </w:instrText>
        </w:r>
        <w:r w:rsidR="002615E0">
          <w:rPr>
            <w:noProof/>
            <w:webHidden/>
          </w:rPr>
        </w:r>
        <w:r w:rsidR="002615E0">
          <w:rPr>
            <w:noProof/>
            <w:webHidden/>
          </w:rPr>
          <w:fldChar w:fldCharType="separate"/>
        </w:r>
        <w:r w:rsidR="0074313E">
          <w:rPr>
            <w:noProof/>
            <w:webHidden/>
          </w:rPr>
          <w:t>8</w:t>
        </w:r>
        <w:r w:rsidR="002615E0">
          <w:rPr>
            <w:noProof/>
            <w:webHidden/>
          </w:rPr>
          <w:fldChar w:fldCharType="end"/>
        </w:r>
      </w:hyperlink>
    </w:p>
    <w:p w14:paraId="69BF371A" w14:textId="0DD25FA1"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49467897"/>
      <w:bookmarkStart w:id="1" w:name="_Toc110612749"/>
      <w:bookmarkStart w:id="2" w:name="_Toc110612784"/>
      <w:r>
        <w:lastRenderedPageBreak/>
        <w:t>Purpose</w:t>
      </w:r>
      <w:bookmarkEnd w:id="0"/>
    </w:p>
    <w:p w14:paraId="4A3DF15A" w14:textId="294DC34E" w:rsidR="00D35DE9" w:rsidRDefault="00D15294" w:rsidP="003B7096">
      <w:r>
        <w:t>The purpose of this</w:t>
      </w:r>
      <w:r w:rsidR="003B7096">
        <w:t xml:space="preserve"> document </w:t>
      </w:r>
      <w:r>
        <w:t xml:space="preserve">is to </w:t>
      </w:r>
      <w:r w:rsidR="0085371C">
        <w:t xml:space="preserve">establish </w:t>
      </w:r>
      <w:r w:rsidR="00CF4184">
        <w:t>a simple quality system for</w:t>
      </w:r>
      <w:r w:rsidR="00331303">
        <w:t xml:space="preserve"> </w:t>
      </w:r>
      <w:r w:rsidR="00CF4184">
        <w:t>the</w:t>
      </w:r>
      <w:r w:rsidR="00331303">
        <w:t xml:space="preserve"> miniPCB</w:t>
      </w:r>
      <w:r w:rsidR="00CF4184">
        <w:t xml:space="preserve"> project</w:t>
      </w:r>
      <w:r w:rsidR="00331303">
        <w:t>.</w:t>
      </w:r>
    </w:p>
    <w:p w14:paraId="6A36A149" w14:textId="5B0C4C54" w:rsidR="00892F7F" w:rsidRDefault="00892F7F" w:rsidP="00892F7F">
      <w:pPr>
        <w:pStyle w:val="Heading1"/>
      </w:pPr>
      <w:bookmarkStart w:id="3" w:name="_Toc149467898"/>
      <w:r>
        <w:t>Scope</w:t>
      </w:r>
      <w:bookmarkEnd w:id="3"/>
    </w:p>
    <w:p w14:paraId="43409C42" w14:textId="66E22E9B" w:rsidR="006A5924" w:rsidRDefault="008E0FE3" w:rsidP="00485131">
      <w:r>
        <w:t>Th</w:t>
      </w:r>
      <w:r w:rsidR="00D15294">
        <w:t>e scope of this</w:t>
      </w:r>
      <w:r>
        <w:t xml:space="preserve"> document </w:t>
      </w:r>
      <w:r w:rsidR="00D15294">
        <w:t>is</w:t>
      </w:r>
      <w:r>
        <w:t xml:space="preserve"> </w:t>
      </w:r>
      <w:r w:rsidR="00CF4184">
        <w:t>engineering</w:t>
      </w:r>
      <w:r>
        <w:t xml:space="preserve"> activities related to the miniPCB project.</w:t>
      </w:r>
    </w:p>
    <w:p w14:paraId="770A3D2C" w14:textId="46D61718" w:rsidR="00331303" w:rsidRDefault="00331303" w:rsidP="00331303">
      <w:pPr>
        <w:pStyle w:val="Heading1"/>
      </w:pPr>
      <w:bookmarkStart w:id="4" w:name="_Toc149467899"/>
      <w:bookmarkEnd w:id="1"/>
      <w:bookmarkEnd w:id="2"/>
      <w:r>
        <w:t>Responsibilities</w:t>
      </w:r>
      <w:bookmarkEnd w:id="4"/>
    </w:p>
    <w:p w14:paraId="63B55618" w14:textId="0331A1B9" w:rsidR="00331303" w:rsidRDefault="00D15294">
      <w:pPr>
        <w:spacing w:line="259" w:lineRule="auto"/>
      </w:pPr>
      <w:r>
        <w:rPr>
          <w:b/>
          <w:bCs/>
        </w:rPr>
        <w:t>Chief Engineer</w:t>
      </w:r>
      <w:r w:rsidR="002720AD">
        <w:t xml:space="preserve"> is responsible for maintaining this </w:t>
      </w:r>
      <w:r w:rsidR="00CF4184">
        <w:t>manual</w:t>
      </w:r>
      <w:r w:rsidR="002720AD">
        <w:t>.</w:t>
      </w:r>
    </w:p>
    <w:p w14:paraId="21104916" w14:textId="1AA12183" w:rsidR="002720AD" w:rsidRDefault="00D15294">
      <w:pPr>
        <w:spacing w:line="259" w:lineRule="auto"/>
      </w:pPr>
      <w:r>
        <w:rPr>
          <w:b/>
          <w:bCs/>
        </w:rPr>
        <w:t>Engineer</w:t>
      </w:r>
      <w:r w:rsidR="002720AD">
        <w:t xml:space="preserve"> developing a miniPCB is responsible for adhering to this </w:t>
      </w:r>
      <w:r w:rsidR="000C3B69">
        <w:t>manual</w:t>
      </w:r>
      <w:r w:rsidR="002720AD">
        <w:t>.</w:t>
      </w:r>
    </w:p>
    <w:p w14:paraId="36FDF9EA" w14:textId="1CADB9FD" w:rsidR="00331303" w:rsidRDefault="009F2EAB" w:rsidP="00331303">
      <w:pPr>
        <w:pStyle w:val="Heading1"/>
      </w:pPr>
      <w:bookmarkStart w:id="5" w:name="_Toc149467900"/>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748DC09F" w:rsidR="003C714E" w:rsidRDefault="003C714E" w:rsidP="003C714E">
      <w:pPr>
        <w:pStyle w:val="Caption"/>
        <w:keepNext/>
      </w:pPr>
      <w:bookmarkStart w:id="6" w:name="_Toc149467892"/>
      <w:r>
        <w:t xml:space="preserve">Table </w:t>
      </w:r>
      <w:fldSimple w:instr=" SEQ Table \* ARABIC ">
        <w:r w:rsidR="0074313E">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38DEA49D" w:rsidR="008C3044" w:rsidRDefault="0085371C" w:rsidP="008C3044">
      <w:pPr>
        <w:pStyle w:val="Heading1"/>
      </w:pPr>
      <w:bookmarkStart w:id="7" w:name="_Toc149467901"/>
      <w:r>
        <w:lastRenderedPageBreak/>
        <w:t>Quality System</w:t>
      </w:r>
      <w:bookmarkEnd w:id="7"/>
    </w:p>
    <w:p w14:paraId="0DD1FD32" w14:textId="77777777" w:rsidR="00C66563" w:rsidRDefault="00C66563" w:rsidP="00721BE9">
      <w:pPr>
        <w:pStyle w:val="Heading2"/>
      </w:pPr>
      <w:r>
        <w:t>Design Standard</w:t>
      </w:r>
    </w:p>
    <w:p w14:paraId="797A9B23" w14:textId="2A960D97" w:rsidR="00C66563" w:rsidRDefault="00BA0C07" w:rsidP="00C66563">
      <w:r>
        <w:t>Adhere to</w:t>
      </w:r>
      <w:r w:rsidR="00C66563">
        <w:t xml:space="preserve"> the </w:t>
      </w:r>
      <w:r w:rsidR="00C66563" w:rsidRPr="006D7943">
        <w:rPr>
          <w:b/>
          <w:bCs/>
          <w:u w:val="single"/>
        </w:rPr>
        <w:t>miniPCB</w:t>
      </w:r>
      <w:r w:rsidR="006D7943">
        <w:rPr>
          <w:b/>
          <w:bCs/>
          <w:u w:val="single"/>
        </w:rPr>
        <w:t>™</w:t>
      </w:r>
      <w:r w:rsidR="00C66563" w:rsidRPr="006D7943">
        <w:rPr>
          <w:b/>
          <w:bCs/>
          <w:u w:val="single"/>
        </w:rPr>
        <w:t xml:space="preserve"> Design Standard</w:t>
      </w:r>
      <w:r>
        <w:t xml:space="preserve"> throughout </w:t>
      </w:r>
      <w:r w:rsidR="00631C7C">
        <w:t>all project</w:t>
      </w:r>
      <w:r>
        <w:t xml:space="preserve"> activities</w:t>
      </w:r>
      <w:r w:rsidR="00631C7C">
        <w:t>.</w:t>
      </w:r>
    </w:p>
    <w:p w14:paraId="2A996C16" w14:textId="23B23025" w:rsidR="00CF4184" w:rsidRDefault="00CF4184" w:rsidP="00085AFF">
      <w:pPr>
        <w:pStyle w:val="Heading2"/>
      </w:pPr>
      <w:r>
        <w:t>Development Procedure</w:t>
      </w:r>
    </w:p>
    <w:p w14:paraId="05EDBA3C" w14:textId="3A69EF4E" w:rsidR="00CF4184" w:rsidRPr="00CF4184" w:rsidRDefault="00CF4184" w:rsidP="00CF4184">
      <w:r>
        <w:t xml:space="preserve">Adhere to the </w:t>
      </w:r>
      <w:r w:rsidRPr="00CF4184">
        <w:rPr>
          <w:b/>
          <w:bCs/>
          <w:u w:val="single"/>
        </w:rPr>
        <w:t>miniPCB™ Development Procedure</w:t>
      </w:r>
      <w:r>
        <w:t xml:space="preserve"> throughout development activities.</w:t>
      </w:r>
    </w:p>
    <w:p w14:paraId="2DA07FC8" w14:textId="78D8A75C" w:rsidR="00C66563" w:rsidRDefault="00085AFF" w:rsidP="00085AFF">
      <w:pPr>
        <w:pStyle w:val="Heading2"/>
      </w:pPr>
      <w:r>
        <w:t>Product Catalog</w:t>
      </w:r>
    </w:p>
    <w:p w14:paraId="49AA68EB" w14:textId="476CF95A" w:rsidR="00085AFF" w:rsidRDefault="00BA0C07" w:rsidP="00085AFF">
      <w:r>
        <w:t>Maintain the</w:t>
      </w:r>
      <w:r w:rsidR="00085AFF">
        <w:t xml:space="preserve"> </w:t>
      </w:r>
      <w:r w:rsidR="00085AFF" w:rsidRPr="006D7943">
        <w:rPr>
          <w:b/>
          <w:bCs/>
          <w:u w:val="single"/>
        </w:rPr>
        <w:t>miniPCB</w:t>
      </w:r>
      <w:r w:rsidR="006D7943">
        <w:rPr>
          <w:b/>
          <w:bCs/>
          <w:u w:val="single"/>
        </w:rPr>
        <w:t>™</w:t>
      </w:r>
      <w:r w:rsidR="00085AFF" w:rsidRPr="006D7943">
        <w:rPr>
          <w:b/>
          <w:bCs/>
          <w:u w:val="single"/>
        </w:rPr>
        <w:t xml:space="preserve"> Product Catalog</w:t>
      </w:r>
      <w:r w:rsidR="006D7943">
        <w:t xml:space="preserve"> spreadsheet </w:t>
      </w:r>
      <w:r>
        <w:t>for</w:t>
      </w:r>
      <w:r w:rsidR="006D7943">
        <w:t xml:space="preserve"> all idea and product</w:t>
      </w:r>
      <w:r>
        <w:t xml:space="preserve"> changes</w:t>
      </w:r>
      <w:r w:rsidR="006D7943">
        <w:t>.</w:t>
      </w:r>
    </w:p>
    <w:p w14:paraId="3F26C987" w14:textId="2FBC23A1" w:rsidR="00D15294" w:rsidRDefault="00D15294" w:rsidP="003721DA">
      <w:pPr>
        <w:pStyle w:val="Heading2"/>
      </w:pPr>
      <w:bookmarkStart w:id="8" w:name="_Ref110881279"/>
      <w:r>
        <w:t>Product LifeCycle</w:t>
      </w:r>
    </w:p>
    <w:p w14:paraId="6E4D4210" w14:textId="118A8A83" w:rsidR="00D15294" w:rsidRPr="00D15294" w:rsidRDefault="00D15294" w:rsidP="00D15294">
      <w:r>
        <w:t xml:space="preserve">Adhere to the </w:t>
      </w:r>
      <w:r w:rsidRPr="00D15294">
        <w:rPr>
          <w:b/>
          <w:bCs/>
          <w:u w:val="single"/>
        </w:rPr>
        <w:t>miniPCB™ Product Management Procedure</w:t>
      </w:r>
      <w:r>
        <w:t xml:space="preserve"> when creating and revising products.</w:t>
      </w:r>
    </w:p>
    <w:p w14:paraId="233DD763" w14:textId="328F5118" w:rsidR="009D5498" w:rsidRDefault="009D5498" w:rsidP="003721DA">
      <w:pPr>
        <w:pStyle w:val="Heading2"/>
      </w:pPr>
      <w:r>
        <w:t>Engineering Change Orders</w:t>
      </w:r>
    </w:p>
    <w:p w14:paraId="7758A6AD" w14:textId="22096DF2" w:rsidR="009D5498" w:rsidRPr="009D5498" w:rsidRDefault="009D5498" w:rsidP="009D5498">
      <w:r>
        <w:t xml:space="preserve">Use </w:t>
      </w:r>
      <w:r w:rsidRPr="00631C7C">
        <w:rPr>
          <w:b/>
          <w:bCs/>
        </w:rPr>
        <w:t>ECObase</w:t>
      </w:r>
      <w:r>
        <w:t xml:space="preserve"> to organize and document changes caused by engineering actions.</w:t>
      </w:r>
    </w:p>
    <w:p w14:paraId="71EFD241" w14:textId="70DAD841" w:rsidR="009D5498" w:rsidRDefault="005C3DB0" w:rsidP="003721DA">
      <w:pPr>
        <w:pStyle w:val="Heading2"/>
      </w:pPr>
      <w:r>
        <w:t xml:space="preserve">Detailed </w:t>
      </w:r>
      <w:r w:rsidR="009D5498">
        <w:t xml:space="preserve">Test </w:t>
      </w:r>
      <w:r>
        <w:t>Documentation</w:t>
      </w:r>
    </w:p>
    <w:p w14:paraId="35482B17" w14:textId="15423ADD" w:rsidR="009D5498" w:rsidRPr="009D5498" w:rsidRDefault="009D5498" w:rsidP="009D5498">
      <w:r>
        <w:t xml:space="preserve">Use </w:t>
      </w:r>
      <w:r w:rsidRPr="00631C7C">
        <w:rPr>
          <w:b/>
          <w:bCs/>
        </w:rPr>
        <w:t>TESTbase</w:t>
      </w:r>
      <w:r>
        <w:t xml:space="preserve"> to organize and document test plans.</w:t>
      </w:r>
    </w:p>
    <w:p w14:paraId="5BBF628A" w14:textId="34332057" w:rsidR="00A50402" w:rsidRDefault="00A50402" w:rsidP="003721DA">
      <w:pPr>
        <w:pStyle w:val="Heading2"/>
      </w:pPr>
      <w:r>
        <w:t>YouTube</w:t>
      </w:r>
      <w:r w:rsidR="00373A31">
        <w:t xml:space="preserve"> Channel</w:t>
      </w:r>
    </w:p>
    <w:p w14:paraId="0DB24807" w14:textId="62AE55A6" w:rsidR="00A50402" w:rsidRDefault="00A82916" w:rsidP="00A50402">
      <w:r>
        <w:t xml:space="preserve">Maintain the </w:t>
      </w:r>
      <w:r w:rsidRPr="00A82916">
        <w:rPr>
          <w:b/>
          <w:bCs/>
        </w:rPr>
        <w:t>miniPCB™ Channel</w:t>
      </w:r>
      <w:r>
        <w:t xml:space="preserve"> on YouTube</w:t>
      </w:r>
      <w:r w:rsidR="00A50402">
        <w:t>.</w:t>
      </w:r>
    </w:p>
    <w:p w14:paraId="1CD1E041" w14:textId="44B90B98" w:rsidR="00A50402" w:rsidRDefault="00A50402" w:rsidP="00A50402">
      <w:pPr>
        <w:pStyle w:val="Caption"/>
        <w:keepNext/>
      </w:pPr>
      <w:bookmarkStart w:id="9" w:name="_Toc149467893"/>
      <w:r>
        <w:t xml:space="preserve">Table </w:t>
      </w:r>
      <w:fldSimple w:instr=" SEQ Table \* ARABIC ">
        <w:r w:rsidR="0074313E">
          <w:rPr>
            <w:noProof/>
          </w:rPr>
          <w:t>2</w:t>
        </w:r>
      </w:fldSimple>
      <w:r>
        <w:t xml:space="preserve"> – YouTube Channel</w:t>
      </w:r>
      <w:bookmarkEnd w:id="9"/>
    </w:p>
    <w:tbl>
      <w:tblPr>
        <w:tblStyle w:val="GridTable1Light-Accent1"/>
        <w:tblW w:w="0" w:type="auto"/>
        <w:tblLook w:val="04A0" w:firstRow="1" w:lastRow="0" w:firstColumn="1" w:lastColumn="0" w:noHBand="0" w:noVBand="1"/>
      </w:tblPr>
      <w:tblGrid>
        <w:gridCol w:w="2425"/>
        <w:gridCol w:w="8365"/>
      </w:tblGrid>
      <w:tr w:rsidR="00A50402" w14:paraId="317DEE36" w14:textId="77777777" w:rsidTr="007B6D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A94E625" w14:textId="04166CA1" w:rsidR="00A50402" w:rsidRDefault="00631C7C" w:rsidP="007B6D0B">
            <w:pPr>
              <w:pStyle w:val="NoSpacing"/>
            </w:pPr>
            <w:r>
              <w:t>CHANNEL</w:t>
            </w:r>
          </w:p>
        </w:tc>
        <w:tc>
          <w:tcPr>
            <w:tcW w:w="8365" w:type="dxa"/>
            <w:vAlign w:val="center"/>
          </w:tcPr>
          <w:p w14:paraId="7D4DECAF" w14:textId="77777777" w:rsidR="00A50402" w:rsidRDefault="00A50402" w:rsidP="007B6D0B">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50402" w14:paraId="2C1CAFCA" w14:textId="77777777" w:rsidTr="007B6D0B">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4728522D" w14:textId="6AD99471" w:rsidR="00A50402" w:rsidRDefault="00631C7C" w:rsidP="007B6D0B">
            <w:pPr>
              <w:pStyle w:val="NoSpacing"/>
            </w:pPr>
            <w:r>
              <w:t>miniPCB Channel</w:t>
            </w:r>
          </w:p>
        </w:tc>
        <w:tc>
          <w:tcPr>
            <w:tcW w:w="8365" w:type="dxa"/>
            <w:vAlign w:val="center"/>
          </w:tcPr>
          <w:p w14:paraId="70E569E7" w14:textId="5FEEF5A4" w:rsidR="00A50402" w:rsidRDefault="00A50402" w:rsidP="007B6D0B">
            <w:pPr>
              <w:pStyle w:val="NoSpacing"/>
              <w:cnfStyle w:val="000000000000" w:firstRow="0" w:lastRow="0" w:firstColumn="0" w:lastColumn="0" w:oddVBand="0" w:evenVBand="0" w:oddHBand="0" w:evenHBand="0" w:firstRowFirstColumn="0" w:firstRowLastColumn="0" w:lastRowFirstColumn="0" w:lastRowLastColumn="0"/>
            </w:pPr>
            <w:r w:rsidRPr="00A50402">
              <w:t>https://www.youtube.com/@minipcb</w:t>
            </w:r>
          </w:p>
        </w:tc>
      </w:tr>
    </w:tbl>
    <w:p w14:paraId="5A77005A" w14:textId="77777777" w:rsidR="00A50402" w:rsidRPr="00A50402" w:rsidRDefault="00A50402" w:rsidP="00A50402"/>
    <w:p w14:paraId="73F114E9" w14:textId="359275F1" w:rsidR="005C3DB0" w:rsidRDefault="005C3DB0" w:rsidP="003721DA">
      <w:pPr>
        <w:pStyle w:val="Heading2"/>
      </w:pPr>
      <w:r>
        <w:t>Website</w:t>
      </w:r>
    </w:p>
    <w:p w14:paraId="0924447F" w14:textId="4A7DF287" w:rsidR="005C3DB0" w:rsidRDefault="005C3DB0" w:rsidP="005C3DB0">
      <w:r>
        <w:t xml:space="preserve">Maintain the </w:t>
      </w:r>
      <w:r w:rsidRPr="00A82916">
        <w:rPr>
          <w:b/>
          <w:bCs/>
        </w:rPr>
        <w:t xml:space="preserve">miniPCB™ </w:t>
      </w:r>
      <w:r>
        <w:rPr>
          <w:b/>
          <w:bCs/>
        </w:rPr>
        <w:t>Website</w:t>
      </w:r>
      <w:r>
        <w:t xml:space="preserve"> on Google Sites.</w:t>
      </w:r>
    </w:p>
    <w:p w14:paraId="4F647F0C" w14:textId="0B35240B" w:rsidR="005C3DB0" w:rsidRDefault="005C3DB0" w:rsidP="005C3DB0">
      <w:pPr>
        <w:pStyle w:val="Caption"/>
        <w:keepNext/>
      </w:pPr>
      <w:bookmarkStart w:id="10" w:name="_Toc149467894"/>
      <w:r>
        <w:t xml:space="preserve">Table </w:t>
      </w:r>
      <w:fldSimple w:instr=" SEQ Table \* ARABIC ">
        <w:r w:rsidR="0074313E">
          <w:rPr>
            <w:noProof/>
          </w:rPr>
          <w:t>3</w:t>
        </w:r>
      </w:fldSimple>
      <w:r>
        <w:t xml:space="preserve"> – miniPCB Website</w:t>
      </w:r>
      <w:bookmarkEnd w:id="10"/>
    </w:p>
    <w:tbl>
      <w:tblPr>
        <w:tblStyle w:val="GridTable1Light-Accent1"/>
        <w:tblW w:w="0" w:type="auto"/>
        <w:tblLook w:val="04A0" w:firstRow="1" w:lastRow="0" w:firstColumn="1" w:lastColumn="0" w:noHBand="0" w:noVBand="1"/>
      </w:tblPr>
      <w:tblGrid>
        <w:gridCol w:w="2425"/>
        <w:gridCol w:w="8365"/>
      </w:tblGrid>
      <w:tr w:rsidR="005C3DB0" w14:paraId="5C259B6F" w14:textId="77777777" w:rsidTr="007B6D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5D6AD110" w14:textId="77777777" w:rsidR="005C3DB0" w:rsidRDefault="005C3DB0" w:rsidP="007B6D0B">
            <w:pPr>
              <w:pStyle w:val="NoSpacing"/>
            </w:pPr>
            <w:r>
              <w:t>CHANNEL</w:t>
            </w:r>
          </w:p>
        </w:tc>
        <w:tc>
          <w:tcPr>
            <w:tcW w:w="8365" w:type="dxa"/>
            <w:vAlign w:val="center"/>
          </w:tcPr>
          <w:p w14:paraId="65E34D9E" w14:textId="77777777" w:rsidR="005C3DB0" w:rsidRDefault="005C3DB0" w:rsidP="007B6D0B">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5C3DB0" w14:paraId="2A951E66" w14:textId="77777777" w:rsidTr="007B6D0B">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9C8E6E3" w14:textId="356F19BD" w:rsidR="005C3DB0" w:rsidRDefault="005C3DB0" w:rsidP="007B6D0B">
            <w:pPr>
              <w:pStyle w:val="NoSpacing"/>
            </w:pPr>
            <w:r>
              <w:t>miniPCB Website</w:t>
            </w:r>
          </w:p>
        </w:tc>
        <w:tc>
          <w:tcPr>
            <w:tcW w:w="8365" w:type="dxa"/>
            <w:vAlign w:val="center"/>
          </w:tcPr>
          <w:p w14:paraId="1B4E6C15" w14:textId="63AFA922" w:rsidR="005C3DB0" w:rsidRDefault="005C3DB0" w:rsidP="007B6D0B">
            <w:pPr>
              <w:pStyle w:val="NoSpacing"/>
              <w:cnfStyle w:val="000000000000" w:firstRow="0" w:lastRow="0" w:firstColumn="0" w:lastColumn="0" w:oddVBand="0" w:evenVBand="0" w:oddHBand="0" w:evenHBand="0" w:firstRowFirstColumn="0" w:firstRowLastColumn="0" w:lastRowFirstColumn="0" w:lastRowLastColumn="0"/>
            </w:pPr>
            <w:r w:rsidRPr="00A50402">
              <w:t>www.</w:t>
            </w:r>
            <w:r>
              <w:t>minipcb</w:t>
            </w:r>
            <w:r w:rsidRPr="00A50402">
              <w:t>.com</w:t>
            </w:r>
          </w:p>
        </w:tc>
      </w:tr>
    </w:tbl>
    <w:p w14:paraId="35BBEE72" w14:textId="77777777" w:rsidR="005C3DB0" w:rsidRPr="00A50402" w:rsidRDefault="005C3DB0" w:rsidP="005C3DB0"/>
    <w:p w14:paraId="4AACFB64" w14:textId="77777777" w:rsidR="007C2287" w:rsidRDefault="007C2287">
      <w:pPr>
        <w:spacing w:line="259" w:lineRule="auto"/>
        <w:rPr>
          <w:rFonts w:asciiTheme="majorHAnsi" w:eastAsiaTheme="majorEastAsia" w:hAnsiTheme="majorHAnsi" w:cstheme="majorBidi"/>
          <w:caps/>
          <w:color w:val="2F5496" w:themeColor="accent1" w:themeShade="BF"/>
          <w:sz w:val="26"/>
          <w:szCs w:val="26"/>
        </w:rPr>
      </w:pPr>
      <w:r>
        <w:br w:type="page"/>
      </w:r>
    </w:p>
    <w:p w14:paraId="3F3AAA9F" w14:textId="402AF2AF" w:rsidR="000C3B69" w:rsidRDefault="00373A31" w:rsidP="000C3B69">
      <w:pPr>
        <w:pStyle w:val="Heading2"/>
      </w:pPr>
      <w:r>
        <w:lastRenderedPageBreak/>
        <w:t>GitHub Repository</w:t>
      </w:r>
    </w:p>
    <w:p w14:paraId="48B05F91" w14:textId="70B9B404" w:rsidR="000C3B69" w:rsidRDefault="000C3B69" w:rsidP="000C3B69">
      <w:r>
        <w:t>All engineering files and records are opensource and available on the GitHub.</w:t>
      </w:r>
    </w:p>
    <w:p w14:paraId="590F23EA" w14:textId="7B4485DB" w:rsidR="00373A31" w:rsidRDefault="00373A31" w:rsidP="00373A31">
      <w:pPr>
        <w:pStyle w:val="Caption"/>
        <w:keepNext/>
      </w:pPr>
      <w:bookmarkStart w:id="11" w:name="_Toc111559928"/>
      <w:bookmarkStart w:id="12" w:name="_Toc149467895"/>
      <w:r>
        <w:t xml:space="preserve">Table </w:t>
      </w:r>
      <w:fldSimple w:instr=" SEQ Table \* ARABIC ">
        <w:r w:rsidR="0074313E">
          <w:rPr>
            <w:noProof/>
          </w:rPr>
          <w:t>4</w:t>
        </w:r>
      </w:fldSimple>
      <w:r>
        <w:t xml:space="preserve"> – GitHub Repository</w:t>
      </w:r>
      <w:bookmarkEnd w:id="11"/>
      <w:bookmarkEnd w:id="12"/>
    </w:p>
    <w:tbl>
      <w:tblPr>
        <w:tblStyle w:val="GridTable1Light-Accent1"/>
        <w:tblW w:w="0" w:type="auto"/>
        <w:tblLook w:val="04A0" w:firstRow="1" w:lastRow="0" w:firstColumn="1" w:lastColumn="0" w:noHBand="0" w:noVBand="1"/>
      </w:tblPr>
      <w:tblGrid>
        <w:gridCol w:w="2425"/>
        <w:gridCol w:w="8365"/>
      </w:tblGrid>
      <w:tr w:rsidR="00373A31" w14:paraId="749F0E2F" w14:textId="77777777" w:rsidTr="007B6D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4E1BB40" w14:textId="77777777" w:rsidR="00373A31" w:rsidRDefault="00373A31" w:rsidP="007B6D0B">
            <w:pPr>
              <w:pStyle w:val="NoSpacing"/>
            </w:pPr>
            <w:r>
              <w:t>REPOSITORY</w:t>
            </w:r>
          </w:p>
        </w:tc>
        <w:tc>
          <w:tcPr>
            <w:tcW w:w="8365" w:type="dxa"/>
            <w:vAlign w:val="center"/>
          </w:tcPr>
          <w:p w14:paraId="52D947A9" w14:textId="77777777" w:rsidR="00373A31" w:rsidRDefault="00373A31" w:rsidP="007B6D0B">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373A31" w14:paraId="7F05A00D" w14:textId="77777777" w:rsidTr="007B6D0B">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4F02194" w14:textId="77777777" w:rsidR="00373A31" w:rsidRDefault="00373A31" w:rsidP="007B6D0B">
            <w:pPr>
              <w:pStyle w:val="NoSpacing"/>
            </w:pPr>
            <w:r>
              <w:t>GitHub</w:t>
            </w:r>
          </w:p>
        </w:tc>
        <w:tc>
          <w:tcPr>
            <w:tcW w:w="8365" w:type="dxa"/>
            <w:vAlign w:val="center"/>
          </w:tcPr>
          <w:p w14:paraId="5B44F205" w14:textId="77777777" w:rsidR="00373A31" w:rsidRDefault="00373A31" w:rsidP="007B6D0B">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1F3BED66" w14:textId="77777777" w:rsidR="00373A31" w:rsidRDefault="00373A31" w:rsidP="000C3B69"/>
    <w:p w14:paraId="796257DA" w14:textId="4EC3723F" w:rsidR="003721DA" w:rsidRDefault="003721DA" w:rsidP="003721DA">
      <w:pPr>
        <w:pStyle w:val="Heading2"/>
      </w:pPr>
      <w:r>
        <w:t>CAD Tools</w:t>
      </w:r>
    </w:p>
    <w:p w14:paraId="11CCEAE1" w14:textId="71F98EC2" w:rsidR="003721DA" w:rsidRDefault="003721DA" w:rsidP="00097AEE">
      <w:r>
        <w:t>Use the following CAD tools</w:t>
      </w:r>
      <w:r w:rsidR="00631C7C">
        <w:t xml:space="preserve"> to perform engineering work</w:t>
      </w:r>
      <w:r>
        <w:t>.</w:t>
      </w:r>
    </w:p>
    <w:tbl>
      <w:tblPr>
        <w:tblStyle w:val="GridTable1Light-Accent1"/>
        <w:tblW w:w="0" w:type="auto"/>
        <w:tblLook w:val="04A0" w:firstRow="1" w:lastRow="0" w:firstColumn="1" w:lastColumn="0" w:noHBand="0" w:noVBand="1"/>
      </w:tblPr>
      <w:tblGrid>
        <w:gridCol w:w="3055"/>
        <w:gridCol w:w="7735"/>
      </w:tblGrid>
      <w:tr w:rsidR="003721DA" w14:paraId="0C8DC9D8"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F670E1F" w14:textId="1AAE843C" w:rsidR="003721DA" w:rsidRDefault="003721DA" w:rsidP="0050187D">
            <w:pPr>
              <w:pStyle w:val="NoSpacing"/>
            </w:pPr>
            <w:r>
              <w:t>CAD TOOL</w:t>
            </w:r>
          </w:p>
        </w:tc>
        <w:tc>
          <w:tcPr>
            <w:tcW w:w="7735" w:type="dxa"/>
            <w:vAlign w:val="center"/>
          </w:tcPr>
          <w:p w14:paraId="5F95B000" w14:textId="42C3598F" w:rsidR="003721DA" w:rsidRDefault="003721DA" w:rsidP="0050187D">
            <w:pPr>
              <w:pStyle w:val="NoSpacing"/>
              <w:cnfStyle w:val="100000000000" w:firstRow="1" w:lastRow="0" w:firstColumn="0" w:lastColumn="0" w:oddVBand="0" w:evenVBand="0" w:oddHBand="0" w:evenHBand="0" w:firstRowFirstColumn="0" w:firstRowLastColumn="0" w:lastRowFirstColumn="0" w:lastRowLastColumn="0"/>
            </w:pPr>
            <w:r>
              <w:t>DESCRIPTION OF USE</w:t>
            </w:r>
          </w:p>
        </w:tc>
      </w:tr>
      <w:tr w:rsidR="003721DA" w14:paraId="4AD724C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6850EC7" w14:textId="2580E288" w:rsidR="003721DA" w:rsidRDefault="003721DA" w:rsidP="0050187D">
            <w:pPr>
              <w:pStyle w:val="NoSpacing"/>
            </w:pPr>
            <w:r>
              <w:t>EAGLE</w:t>
            </w:r>
          </w:p>
        </w:tc>
        <w:tc>
          <w:tcPr>
            <w:tcW w:w="7735" w:type="dxa"/>
            <w:vAlign w:val="center"/>
          </w:tcPr>
          <w:p w14:paraId="2994C1AF" w14:textId="0EB4FD8F" w:rsidR="003721DA" w:rsidRDefault="003721DA" w:rsidP="0050187D">
            <w:pPr>
              <w:pStyle w:val="NoSpacing"/>
              <w:cnfStyle w:val="000000000000" w:firstRow="0" w:lastRow="0" w:firstColumn="0" w:lastColumn="0" w:oddVBand="0" w:evenVBand="0" w:oddHBand="0" w:evenHBand="0" w:firstRowFirstColumn="0" w:firstRowLastColumn="0" w:lastRowFirstColumn="0" w:lastRowLastColumn="0"/>
            </w:pPr>
            <w:r>
              <w:t>EE Development</w:t>
            </w:r>
          </w:p>
        </w:tc>
      </w:tr>
      <w:tr w:rsidR="003721DA" w14:paraId="4A5D6E3E"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AAB983A" w14:textId="0536608D" w:rsidR="003721DA" w:rsidRDefault="003721DA" w:rsidP="0050187D">
            <w:pPr>
              <w:pStyle w:val="NoSpacing"/>
            </w:pPr>
            <w:r>
              <w:t>FUSION 360</w:t>
            </w:r>
          </w:p>
        </w:tc>
        <w:tc>
          <w:tcPr>
            <w:tcW w:w="7735" w:type="dxa"/>
            <w:vAlign w:val="center"/>
          </w:tcPr>
          <w:p w14:paraId="63FBB50C" w14:textId="41E50E73" w:rsidR="003721DA" w:rsidRPr="00CD7BA1" w:rsidRDefault="003721DA" w:rsidP="0050187D">
            <w:pPr>
              <w:pStyle w:val="NoSpacing"/>
              <w:cnfStyle w:val="000000000000" w:firstRow="0" w:lastRow="0" w:firstColumn="0" w:lastColumn="0" w:oddVBand="0" w:evenVBand="0" w:oddHBand="0" w:evenHBand="0" w:firstRowFirstColumn="0" w:firstRowLastColumn="0" w:lastRowFirstColumn="0" w:lastRowLastColumn="0"/>
            </w:pPr>
            <w:r>
              <w:t>ME Development</w:t>
            </w:r>
          </w:p>
        </w:tc>
      </w:tr>
    </w:tbl>
    <w:p w14:paraId="2D6AA5CA" w14:textId="77777777" w:rsidR="003721DA" w:rsidRPr="00A0524E" w:rsidRDefault="003721DA" w:rsidP="00A0524E"/>
    <w:p w14:paraId="193B17C8" w14:textId="77777777" w:rsidR="00097AEE" w:rsidRPr="00A0524E" w:rsidRDefault="00097AEE" w:rsidP="00A0524E">
      <w:r w:rsidRPr="00A0524E">
        <w:br w:type="page"/>
      </w:r>
    </w:p>
    <w:p w14:paraId="42F7A5B9" w14:textId="77777777" w:rsidR="00373A31" w:rsidRDefault="00373A31" w:rsidP="00373A31">
      <w:pPr>
        <w:pStyle w:val="Heading2"/>
      </w:pPr>
      <w:r>
        <w:lastRenderedPageBreak/>
        <w:t>Engineering Records</w:t>
      </w:r>
    </w:p>
    <w:p w14:paraId="319D8E9D" w14:textId="54EAC10E" w:rsidR="00373A31" w:rsidRPr="005C07F6" w:rsidRDefault="00373A31" w:rsidP="00373A31">
      <w:r>
        <w:t>Types of engineering records within the miniPCB project are listed on the table below.</w:t>
      </w:r>
    </w:p>
    <w:tbl>
      <w:tblPr>
        <w:tblStyle w:val="GridTable1Light-Accent1"/>
        <w:tblW w:w="0" w:type="auto"/>
        <w:tblLook w:val="04A0" w:firstRow="1" w:lastRow="0" w:firstColumn="1" w:lastColumn="0" w:noHBand="0" w:noVBand="1"/>
      </w:tblPr>
      <w:tblGrid>
        <w:gridCol w:w="3055"/>
        <w:gridCol w:w="7735"/>
      </w:tblGrid>
      <w:tr w:rsidR="00373A31" w14:paraId="14565C6D" w14:textId="77777777" w:rsidTr="005864B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474DFCD" w14:textId="77777777" w:rsidR="00373A31" w:rsidRDefault="00373A31" w:rsidP="005864BD">
            <w:pPr>
              <w:pStyle w:val="NoSpacing"/>
            </w:pPr>
            <w:r>
              <w:t>RECORD</w:t>
            </w:r>
          </w:p>
        </w:tc>
        <w:tc>
          <w:tcPr>
            <w:tcW w:w="7735" w:type="dxa"/>
            <w:vAlign w:val="center"/>
          </w:tcPr>
          <w:p w14:paraId="12BA68E2" w14:textId="77777777" w:rsidR="00373A31" w:rsidRDefault="00373A31" w:rsidP="005864BD">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73A31" w:rsidRPr="0074313E" w14:paraId="74288331"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0248F86" w14:textId="77777777" w:rsidR="00373A31" w:rsidRDefault="00373A31" w:rsidP="005864BD">
            <w:pPr>
              <w:pStyle w:val="NoSpacing"/>
            </w:pPr>
            <w:r>
              <w:t>Source Files</w:t>
            </w:r>
          </w:p>
        </w:tc>
        <w:tc>
          <w:tcPr>
            <w:tcW w:w="7735" w:type="dxa"/>
            <w:vAlign w:val="center"/>
          </w:tcPr>
          <w:p w14:paraId="25A2DDED" w14:textId="79F24D9F" w:rsidR="00373A31" w:rsidRPr="00D15294" w:rsidRDefault="00373A31" w:rsidP="005864BD">
            <w:pPr>
              <w:pStyle w:val="NoSpacing"/>
              <w:cnfStyle w:val="000000000000" w:firstRow="0" w:lastRow="0" w:firstColumn="0" w:lastColumn="0" w:oddVBand="0" w:evenVBand="0" w:oddHBand="0" w:evenHBand="0" w:firstRowFirstColumn="0" w:firstRowLastColumn="0" w:lastRowFirstColumn="0" w:lastRowLastColumn="0"/>
              <w:rPr>
                <w:lang w:val="fr-FR"/>
              </w:rPr>
            </w:pPr>
            <w:proofErr w:type="spellStart"/>
            <w:r w:rsidRPr="00D15294">
              <w:rPr>
                <w:lang w:val="fr-FR"/>
              </w:rPr>
              <w:t>Gerbers</w:t>
            </w:r>
            <w:proofErr w:type="spellEnd"/>
            <w:r w:rsidRPr="00D15294">
              <w:rPr>
                <w:lang w:val="fr-FR"/>
              </w:rPr>
              <w:t xml:space="preserve">, CAD files, Word documents, Excel documents, images, </w:t>
            </w:r>
            <w:proofErr w:type="spellStart"/>
            <w:r w:rsidRPr="00D15294">
              <w:rPr>
                <w:lang w:val="fr-FR"/>
              </w:rPr>
              <w:t>videos</w:t>
            </w:r>
            <w:proofErr w:type="spellEnd"/>
            <w:r w:rsidRPr="00D15294">
              <w:rPr>
                <w:lang w:val="fr-FR"/>
              </w:rPr>
              <w:t>, etc.</w:t>
            </w:r>
          </w:p>
        </w:tc>
      </w:tr>
      <w:tr w:rsidR="00373A31" w14:paraId="10056D71"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13DF48C" w14:textId="77777777" w:rsidR="00373A31" w:rsidRDefault="00373A31" w:rsidP="005864BD">
            <w:pPr>
              <w:pStyle w:val="NoSpacing"/>
            </w:pPr>
            <w:r>
              <w:t>Schematics</w:t>
            </w:r>
          </w:p>
        </w:tc>
        <w:tc>
          <w:tcPr>
            <w:tcW w:w="7735" w:type="dxa"/>
            <w:vAlign w:val="center"/>
          </w:tcPr>
          <w:p w14:paraId="50DB818A" w14:textId="688FDFE4"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t>PDF documents (from CAD source file)</w:t>
            </w:r>
          </w:p>
        </w:tc>
      </w:tr>
      <w:tr w:rsidR="00373A31" w14:paraId="37152360"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B444784" w14:textId="77777777" w:rsidR="00373A31" w:rsidRDefault="00373A31" w:rsidP="005864BD">
            <w:pPr>
              <w:pStyle w:val="NoSpacing"/>
            </w:pPr>
            <w:r>
              <w:t>Datasheets</w:t>
            </w:r>
          </w:p>
        </w:tc>
        <w:tc>
          <w:tcPr>
            <w:tcW w:w="7735" w:type="dxa"/>
            <w:vAlign w:val="center"/>
          </w:tcPr>
          <w:p w14:paraId="45786706" w14:textId="45FC4A6A"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 (from Word source file)</w:t>
            </w:r>
          </w:p>
        </w:tc>
      </w:tr>
      <w:tr w:rsidR="00373A31" w14:paraId="53EA0604"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0FAFDAE" w14:textId="66802C89" w:rsidR="00373A31" w:rsidRDefault="00373A31" w:rsidP="005864BD">
            <w:pPr>
              <w:pStyle w:val="NoSpacing"/>
            </w:pPr>
            <w:r>
              <w:t>Plans</w:t>
            </w:r>
          </w:p>
        </w:tc>
        <w:tc>
          <w:tcPr>
            <w:tcW w:w="7735" w:type="dxa"/>
            <w:vAlign w:val="center"/>
          </w:tcPr>
          <w:p w14:paraId="77E2D3F3" w14:textId="64201BB7"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p>
        </w:tc>
      </w:tr>
      <w:tr w:rsidR="00373A31" w14:paraId="67B98FC2"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3F5A14B" w14:textId="2FB4157C" w:rsidR="00373A31" w:rsidRDefault="00373A31" w:rsidP="005864BD">
            <w:pPr>
              <w:pStyle w:val="NoSpacing"/>
            </w:pPr>
            <w:r>
              <w:t>Reports</w:t>
            </w:r>
          </w:p>
        </w:tc>
        <w:tc>
          <w:tcPr>
            <w:tcW w:w="7735" w:type="dxa"/>
            <w:vAlign w:val="center"/>
          </w:tcPr>
          <w:p w14:paraId="11398BEC" w14:textId="1A69B3B6"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p>
        </w:tc>
      </w:tr>
      <w:tr w:rsidR="00373A31" w14:paraId="262F5B71"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4CCFA10" w14:textId="2FFA6675" w:rsidR="00373A31" w:rsidRDefault="00373A31" w:rsidP="005864BD">
            <w:pPr>
              <w:pStyle w:val="NoSpacing"/>
            </w:pPr>
            <w:r>
              <w:t>Procedures</w:t>
            </w:r>
          </w:p>
        </w:tc>
        <w:tc>
          <w:tcPr>
            <w:tcW w:w="7735" w:type="dxa"/>
            <w:vAlign w:val="center"/>
          </w:tcPr>
          <w:p w14:paraId="56A229ED" w14:textId="34396F25"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p>
        </w:tc>
      </w:tr>
      <w:tr w:rsidR="00373A31" w14:paraId="23AF7C99"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1D3B893" w14:textId="77777777" w:rsidR="00373A31" w:rsidRDefault="00373A31" w:rsidP="005864BD">
            <w:pPr>
              <w:pStyle w:val="NoSpacing"/>
            </w:pPr>
            <w:r>
              <w:t>Engineering Change Orders</w:t>
            </w:r>
          </w:p>
        </w:tc>
        <w:tc>
          <w:tcPr>
            <w:tcW w:w="7735" w:type="dxa"/>
            <w:vAlign w:val="center"/>
          </w:tcPr>
          <w:p w14:paraId="325C8D8F" w14:textId="77777777" w:rsidR="00373A31" w:rsidRPr="00CD265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73F22F48" w14:textId="77777777" w:rsidR="00AB7463" w:rsidRPr="00AB7463" w:rsidRDefault="00AB7463" w:rsidP="00AB7463"/>
    <w:p w14:paraId="2DC9396E" w14:textId="52F3F45B" w:rsidR="00AE52A3" w:rsidRDefault="00AE52A3" w:rsidP="00AE52A3">
      <w:pPr>
        <w:pStyle w:val="Heading2"/>
      </w:pPr>
      <w:r>
        <w:t>Document Control</w:t>
      </w:r>
    </w:p>
    <w:p w14:paraId="1ADFB4B2" w14:textId="3BD98077" w:rsidR="009F3733" w:rsidRPr="009F3733" w:rsidRDefault="009F3733" w:rsidP="009F3733">
      <w:r>
        <w:t>Control miniPCB documentation with each of the following methods.</w:t>
      </w:r>
    </w:p>
    <w:p w14:paraId="1BACEDA8" w14:textId="25C03028" w:rsidR="00AE52A3" w:rsidRDefault="00AE52A3" w:rsidP="00AE52A3">
      <w:pPr>
        <w:pStyle w:val="Heading3"/>
      </w:pPr>
      <w:r>
        <w:t>Revision History</w:t>
      </w:r>
      <w:r w:rsidR="009F3733">
        <w:t xml:space="preserve"> T</w:t>
      </w:r>
      <w:r w:rsidR="00BA0C07">
        <w:t>able</w:t>
      </w:r>
    </w:p>
    <w:p w14:paraId="32CA416E" w14:textId="68BF141C" w:rsidR="006D7943" w:rsidRDefault="00B67034" w:rsidP="00AE52A3">
      <w:r>
        <w:t xml:space="preserve">Maintain a </w:t>
      </w:r>
      <w:r w:rsidR="006D7943">
        <w:t xml:space="preserve">revision history </w:t>
      </w:r>
      <w:r>
        <w:t>table within datasheets and schematic sheets</w:t>
      </w:r>
      <w:r w:rsidR="006D7943">
        <w:t>.</w:t>
      </w:r>
    </w:p>
    <w:p w14:paraId="05CCB6DB" w14:textId="77777777" w:rsidR="00AE52A3" w:rsidRDefault="00AE52A3" w:rsidP="00AE52A3">
      <w:pPr>
        <w:pStyle w:val="Heading3"/>
      </w:pPr>
      <w:r>
        <w:t>Review and Approval</w:t>
      </w:r>
    </w:p>
    <w:p w14:paraId="4601B2B5" w14:textId="2460AE3A" w:rsidR="004832C6" w:rsidRDefault="004832C6" w:rsidP="004832C6">
      <w:r>
        <w:t>R</w:t>
      </w:r>
      <w:r w:rsidR="00AE52A3">
        <w:t>eview, approve, and sign</w:t>
      </w:r>
      <w:r>
        <w:t xml:space="preserve"> engineering documentation prior to official release.</w:t>
      </w:r>
    </w:p>
    <w:p w14:paraId="2B6228D3" w14:textId="2787E990" w:rsidR="00200BF6" w:rsidRDefault="00200BF6" w:rsidP="00AE52A3">
      <w:pPr>
        <w:pStyle w:val="Heading3"/>
      </w:pPr>
      <w:r>
        <w:t>Electronic Signatures</w:t>
      </w:r>
    </w:p>
    <w:p w14:paraId="2E0268DC" w14:textId="7F556A15" w:rsidR="00200BF6" w:rsidRDefault="00200BF6" w:rsidP="00200BF6">
      <w:r>
        <w:t>Use one of the following signature form</w:t>
      </w:r>
      <w:r w:rsidR="009F3733">
        <w:t>ats</w:t>
      </w:r>
      <w:r>
        <w:t>.</w:t>
      </w:r>
    </w:p>
    <w:p w14:paraId="740DFC01" w14:textId="6E3E9FC5" w:rsidR="00200BF6" w:rsidRDefault="00200BF6" w:rsidP="00200BF6">
      <w:pPr>
        <w:pStyle w:val="ListParagraph"/>
        <w:numPr>
          <w:ilvl w:val="0"/>
          <w:numId w:val="30"/>
        </w:numPr>
      </w:pPr>
      <w:proofErr w:type="spellStart"/>
      <w:proofErr w:type="gramStart"/>
      <w:r>
        <w:t>NM.ddmmmyyyy</w:t>
      </w:r>
      <w:proofErr w:type="spellEnd"/>
      <w:proofErr w:type="gramEnd"/>
    </w:p>
    <w:p w14:paraId="066CBA4A" w14:textId="5CB7853E" w:rsidR="00200BF6" w:rsidRDefault="00200BF6" w:rsidP="00200BF6">
      <w:pPr>
        <w:pStyle w:val="ListParagraph"/>
        <w:numPr>
          <w:ilvl w:val="0"/>
          <w:numId w:val="30"/>
        </w:numPr>
      </w:pPr>
      <w:r>
        <w:t>N. MANTEUFEL</w:t>
      </w:r>
    </w:p>
    <w:p w14:paraId="077F8F97" w14:textId="5A7E87FF" w:rsidR="00200BF6" w:rsidRPr="00200BF6" w:rsidRDefault="00E45999" w:rsidP="00200BF6">
      <w:pPr>
        <w:pStyle w:val="ListParagraph"/>
        <w:numPr>
          <w:ilvl w:val="0"/>
          <w:numId w:val="30"/>
        </w:numPr>
      </w:pPr>
      <w:r>
        <w:t>NM</w:t>
      </w:r>
    </w:p>
    <w:p w14:paraId="41719E4E" w14:textId="77777777" w:rsidR="00BE28CF" w:rsidRDefault="00BE28CF">
      <w:pPr>
        <w:spacing w:line="259" w:lineRule="auto"/>
        <w:rPr>
          <w:rFonts w:asciiTheme="majorHAnsi" w:eastAsiaTheme="majorEastAsia" w:hAnsiTheme="majorHAnsi" w:cstheme="majorBidi"/>
          <w:caps/>
          <w:color w:val="2F5496" w:themeColor="accent1" w:themeShade="BF"/>
          <w:sz w:val="26"/>
          <w:szCs w:val="26"/>
        </w:rPr>
      </w:pPr>
      <w:r>
        <w:br w:type="page"/>
      </w:r>
    </w:p>
    <w:p w14:paraId="5B2860B1" w14:textId="38918394" w:rsidR="00186A06" w:rsidRDefault="006D7943" w:rsidP="00721BE9">
      <w:pPr>
        <w:pStyle w:val="Heading2"/>
      </w:pPr>
      <w:r>
        <w:lastRenderedPageBreak/>
        <w:t>Purchasing</w:t>
      </w:r>
    </w:p>
    <w:p w14:paraId="663CEF04" w14:textId="16231BEE" w:rsidR="005C07F6" w:rsidRDefault="00457903" w:rsidP="005C07F6">
      <w:r>
        <w:t xml:space="preserve">Purchase </w:t>
      </w:r>
      <w:r w:rsidR="004F6B56">
        <w:t>boards</w:t>
      </w:r>
      <w:r>
        <w:t xml:space="preserve"> from any of the approved </w:t>
      </w:r>
      <w:r w:rsidR="004F6B56">
        <w:t xml:space="preserve">PCB </w:t>
      </w:r>
      <w:r>
        <w:t>vendors.</w:t>
      </w:r>
    </w:p>
    <w:p w14:paraId="156C51A1" w14:textId="1BF50304" w:rsidR="00457903" w:rsidRDefault="00457903" w:rsidP="00457903">
      <w:pPr>
        <w:pStyle w:val="Caption"/>
        <w:keepNext/>
      </w:pPr>
      <w:bookmarkStart w:id="13" w:name="_Toc149467896"/>
      <w:r>
        <w:t xml:space="preserve">Table </w:t>
      </w:r>
      <w:fldSimple w:instr=" SEQ Table \* ARABIC ">
        <w:r w:rsidR="0074313E">
          <w:rPr>
            <w:noProof/>
          </w:rPr>
          <w:t>5</w:t>
        </w:r>
      </w:fldSimple>
      <w:r>
        <w:t xml:space="preserve"> – Approved Vendor List</w:t>
      </w:r>
      <w:bookmarkEnd w:id="13"/>
    </w:p>
    <w:tbl>
      <w:tblPr>
        <w:tblStyle w:val="GridTable1Light-Accent1"/>
        <w:tblW w:w="0" w:type="auto"/>
        <w:tblLook w:val="04A0" w:firstRow="1" w:lastRow="0" w:firstColumn="1" w:lastColumn="0" w:noHBand="0" w:noVBand="1"/>
      </w:tblPr>
      <w:tblGrid>
        <w:gridCol w:w="5395"/>
        <w:gridCol w:w="5395"/>
      </w:tblGrid>
      <w:tr w:rsidR="00457903" w14:paraId="336DA031" w14:textId="77777777" w:rsidTr="006F02F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59E3188F" w14:textId="0F8598C0" w:rsidR="00457903" w:rsidRDefault="006F02FF" w:rsidP="006F02FF">
            <w:pPr>
              <w:pStyle w:val="NoSpacing"/>
              <w:jc w:val="center"/>
            </w:pPr>
            <w:r>
              <w:t>VENDOR NAME</w:t>
            </w:r>
          </w:p>
        </w:tc>
        <w:tc>
          <w:tcPr>
            <w:tcW w:w="5395" w:type="dxa"/>
            <w:vAlign w:val="center"/>
          </w:tcPr>
          <w:p w14:paraId="78320EC5" w14:textId="3644215C" w:rsidR="00457903" w:rsidRDefault="006F02FF" w:rsidP="006F02FF">
            <w:pPr>
              <w:pStyle w:val="NoSpacing"/>
              <w:jc w:val="center"/>
              <w:cnfStyle w:val="100000000000" w:firstRow="1" w:lastRow="0" w:firstColumn="0" w:lastColumn="0" w:oddVBand="0" w:evenVBand="0" w:oddHBand="0" w:evenHBand="0" w:firstRowFirstColumn="0" w:firstRowLastColumn="0" w:lastRowFirstColumn="0" w:lastRowLastColumn="0"/>
            </w:pPr>
            <w:r>
              <w:t>VENDOR WEBSITE</w:t>
            </w:r>
          </w:p>
        </w:tc>
      </w:tr>
      <w:tr w:rsidR="00457903" w14:paraId="37857E31" w14:textId="77777777" w:rsidTr="006F02FF">
        <w:trPr>
          <w:trHeight w:val="432"/>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0FA73EC3" w14:textId="617F17BA" w:rsidR="00457903" w:rsidRDefault="006F02FF" w:rsidP="006F02FF">
            <w:pPr>
              <w:pStyle w:val="NoSpacing"/>
              <w:jc w:val="center"/>
            </w:pPr>
            <w:proofErr w:type="spellStart"/>
            <w:r>
              <w:t>SeeedStudio</w:t>
            </w:r>
            <w:proofErr w:type="spellEnd"/>
            <w:r>
              <w:t xml:space="preserve"> Fusion</w:t>
            </w:r>
          </w:p>
        </w:tc>
        <w:tc>
          <w:tcPr>
            <w:tcW w:w="5395" w:type="dxa"/>
            <w:vAlign w:val="center"/>
          </w:tcPr>
          <w:p w14:paraId="1E1F72D8" w14:textId="67B4E169" w:rsidR="00457903" w:rsidRDefault="00000000" w:rsidP="006F02FF">
            <w:pPr>
              <w:pStyle w:val="NoSpacing"/>
              <w:jc w:val="center"/>
              <w:cnfStyle w:val="000000000000" w:firstRow="0" w:lastRow="0" w:firstColumn="0" w:lastColumn="0" w:oddVBand="0" w:evenVBand="0" w:oddHBand="0" w:evenHBand="0" w:firstRowFirstColumn="0" w:firstRowLastColumn="0" w:lastRowFirstColumn="0" w:lastRowLastColumn="0"/>
            </w:pPr>
            <w:hyperlink r:id="rId11" w:history="1">
              <w:r w:rsidR="00FB517E" w:rsidRPr="00E217A0">
                <w:rPr>
                  <w:rStyle w:val="Hyperlink"/>
                </w:rPr>
                <w:t>https://www.seeedstudio.com/fusion_pcb.html</w:t>
              </w:r>
            </w:hyperlink>
          </w:p>
        </w:tc>
      </w:tr>
    </w:tbl>
    <w:p w14:paraId="379A94A0" w14:textId="77777777" w:rsidR="00457903" w:rsidRPr="005C07F6" w:rsidRDefault="00457903" w:rsidP="005C07F6"/>
    <w:p w14:paraId="284B46EB" w14:textId="176C81F4" w:rsidR="00721BE9" w:rsidRDefault="00721BE9" w:rsidP="00AE63D3">
      <w:pPr>
        <w:pStyle w:val="Heading1"/>
      </w:pPr>
      <w:bookmarkStart w:id="14" w:name="_Toc149467902"/>
      <w:bookmarkStart w:id="15" w:name="_Hlk115805767"/>
      <w:bookmarkEnd w:id="8"/>
      <w:r>
        <w:t>References</w:t>
      </w:r>
      <w:bookmarkEnd w:id="14"/>
    </w:p>
    <w:p w14:paraId="10DB36FD" w14:textId="4A0D19F9" w:rsidR="00721BE9" w:rsidRDefault="00AB5243" w:rsidP="00721BE9">
      <w:r>
        <w:t>miniPCB™ Design Standard</w:t>
      </w:r>
    </w:p>
    <w:p w14:paraId="73AA32DB" w14:textId="7080F35B" w:rsidR="00AB5243" w:rsidRDefault="00AB5243" w:rsidP="00721BE9">
      <w:r>
        <w:t>miniPCB™ Product Catalog</w:t>
      </w:r>
    </w:p>
    <w:p w14:paraId="53CCF40D" w14:textId="328F3827" w:rsidR="00AB7463" w:rsidRDefault="00AB7463" w:rsidP="00721BE9">
      <w:r>
        <w:t>miniPCB™ Development Procedure</w:t>
      </w:r>
    </w:p>
    <w:p w14:paraId="4919D60F" w14:textId="77D0DDAA" w:rsidR="00D15294" w:rsidRDefault="00D15294" w:rsidP="00721BE9">
      <w:r>
        <w:t>miniPCB™ Product Management Procedure</w:t>
      </w:r>
    </w:p>
    <w:p w14:paraId="1E04CE2A" w14:textId="04769208" w:rsidR="00AB5243" w:rsidRDefault="000570EA" w:rsidP="00721BE9">
      <w:r>
        <w:t>ECObase Template</w:t>
      </w:r>
    </w:p>
    <w:p w14:paraId="3AE3C1BE" w14:textId="11CF7A95" w:rsidR="000570EA" w:rsidRDefault="000570EA" w:rsidP="00721BE9">
      <w:r>
        <w:t>TESTbase Template</w:t>
      </w:r>
    </w:p>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6" w:name="_Toc149467903"/>
      <w:r>
        <w:lastRenderedPageBreak/>
        <w:t>Change and Liability Notice</w:t>
      </w:r>
      <w:bookmarkEnd w:id="16"/>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7" w:name="_Ref110765861"/>
      <w:bookmarkStart w:id="18" w:name="_Toc149467904"/>
      <w:r>
        <w:t>Trademark Notice</w:t>
      </w:r>
      <w:bookmarkEnd w:id="17"/>
      <w:bookmarkEnd w:id="18"/>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9" w:name="_Toc149467905"/>
      <w:r>
        <w:t>Revision History</w:t>
      </w:r>
      <w:bookmarkEnd w:id="19"/>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33F123DC"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w:t>
            </w:r>
            <w:r w:rsidR="00B078FE">
              <w:t>4</w:t>
            </w:r>
          </w:p>
        </w:tc>
        <w:tc>
          <w:tcPr>
            <w:tcW w:w="1644" w:type="dxa"/>
            <w:vAlign w:val="center"/>
          </w:tcPr>
          <w:p w14:paraId="7B425D9F" w14:textId="34B2AA7F"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w:t>
            </w:r>
            <w:r w:rsidR="00B078FE">
              <w:t>6</w:t>
            </w:r>
            <w:r>
              <w:t>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22D4B89F" w:rsidR="00601ACF" w:rsidRDefault="00D15294" w:rsidP="000C64FB">
            <w:pPr>
              <w:pStyle w:val="NoSpacing"/>
              <w:jc w:val="center"/>
            </w:pPr>
            <w:r>
              <w:t>B</w:t>
            </w:r>
          </w:p>
        </w:tc>
        <w:tc>
          <w:tcPr>
            <w:tcW w:w="7436" w:type="dxa"/>
            <w:vAlign w:val="center"/>
          </w:tcPr>
          <w:p w14:paraId="4C228106" w14:textId="13E4D312" w:rsidR="00601ACF" w:rsidRDefault="00D15294" w:rsidP="00C9718C">
            <w:pPr>
              <w:pStyle w:val="NoSpacing"/>
              <w:cnfStyle w:val="000000000000" w:firstRow="0" w:lastRow="0" w:firstColumn="0" w:lastColumn="0" w:oddVBand="0" w:evenVBand="0" w:oddHBand="0" w:evenHBand="0" w:firstRowFirstColumn="0" w:firstRowLastColumn="0" w:lastRowFirstColumn="0" w:lastRowLastColumn="0"/>
            </w:pPr>
            <w:r>
              <w:t>Added Product Management Procedure</w:t>
            </w:r>
          </w:p>
        </w:tc>
        <w:tc>
          <w:tcPr>
            <w:tcW w:w="871" w:type="dxa"/>
            <w:vAlign w:val="center"/>
          </w:tcPr>
          <w:p w14:paraId="1C94F201" w14:textId="0D282F5B" w:rsidR="00601ACF" w:rsidRDefault="00D15294" w:rsidP="00601ACF">
            <w:pPr>
              <w:pStyle w:val="NoSpacing"/>
              <w:jc w:val="center"/>
              <w:cnfStyle w:val="000000000000" w:firstRow="0" w:lastRow="0" w:firstColumn="0" w:lastColumn="0" w:oddVBand="0" w:evenVBand="0" w:oddHBand="0" w:evenHBand="0" w:firstRowFirstColumn="0" w:firstRowLastColumn="0" w:lastRowFirstColumn="0" w:lastRowLastColumn="0"/>
            </w:pPr>
            <w:r>
              <w:t>1026</w:t>
            </w:r>
          </w:p>
        </w:tc>
        <w:tc>
          <w:tcPr>
            <w:tcW w:w="1644" w:type="dxa"/>
            <w:vAlign w:val="center"/>
          </w:tcPr>
          <w:p w14:paraId="62BC8F88" w14:textId="4F70D37F" w:rsidR="00601ACF" w:rsidRDefault="00D15294" w:rsidP="000C64FB">
            <w:pPr>
              <w:pStyle w:val="NoSpacing"/>
              <w:jc w:val="center"/>
              <w:cnfStyle w:val="000000000000" w:firstRow="0" w:lastRow="0" w:firstColumn="0" w:lastColumn="0" w:oddVBand="0" w:evenVBand="0" w:oddHBand="0" w:evenHBand="0" w:firstRowFirstColumn="0" w:firstRowLastColumn="0" w:lastRowFirstColumn="0" w:lastRowLastColumn="0"/>
            </w:pPr>
            <w:r>
              <w:t>29OCT2023</w:t>
            </w:r>
          </w:p>
        </w:tc>
      </w:tr>
      <w:bookmarkEnd w:id="15"/>
    </w:tbl>
    <w:p w14:paraId="2B7ADA4D" w14:textId="300A0D12" w:rsidR="00424AFD" w:rsidRDefault="00424AFD" w:rsidP="003237E0"/>
    <w:sectPr w:rsidR="00424AFD" w:rsidSect="006A2F6F">
      <w:headerReference w:type="default" r:id="rId14"/>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2703" w14:textId="77777777" w:rsidR="00963608" w:rsidRDefault="00963608" w:rsidP="002E17B7">
      <w:pPr>
        <w:spacing w:after="0" w:line="240" w:lineRule="auto"/>
      </w:pPr>
      <w:r>
        <w:separator/>
      </w:r>
    </w:p>
  </w:endnote>
  <w:endnote w:type="continuationSeparator" w:id="0">
    <w:p w14:paraId="6ABFE5CD" w14:textId="77777777" w:rsidR="00963608" w:rsidRDefault="0096360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4866" w14:textId="77777777" w:rsidR="00963608" w:rsidRDefault="00963608" w:rsidP="002E17B7">
      <w:pPr>
        <w:spacing w:after="0" w:line="240" w:lineRule="auto"/>
      </w:pPr>
      <w:r>
        <w:separator/>
      </w:r>
    </w:p>
  </w:footnote>
  <w:footnote w:type="continuationSeparator" w:id="0">
    <w:p w14:paraId="6A2CD105" w14:textId="77777777" w:rsidR="00963608" w:rsidRDefault="0096360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20" w:name="_Hlk115805718"/>
          <w:bookmarkStart w:id="21"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48B9E61B"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CF4184">
            <w:rPr>
              <w:noProof/>
              <w:sz w:val="22"/>
            </w:rPr>
            <w:t>Quality Manual</w:t>
          </w:r>
        </w:p>
        <w:p w14:paraId="37D13C91" w14:textId="62BA539E" w:rsidR="00C12E25" w:rsidRPr="00D54C21" w:rsidRDefault="008A4BEC" w:rsidP="0002524E">
          <w:pPr>
            <w:pStyle w:val="Header"/>
            <w:jc w:val="right"/>
            <w:rPr>
              <w:noProof/>
              <w:sz w:val="22"/>
            </w:rPr>
          </w:pPr>
          <w:r>
            <w:rPr>
              <w:noProof/>
              <w:sz w:val="22"/>
            </w:rPr>
            <w:t>ECO 101</w:t>
          </w:r>
          <w:r w:rsidR="00CF4184">
            <w:rPr>
              <w:noProof/>
              <w:sz w:val="22"/>
            </w:rPr>
            <w:t>4</w:t>
          </w:r>
        </w:p>
      </w:tc>
    </w:tr>
  </w:tbl>
  <w:p w14:paraId="28D7DE27" w14:textId="5CEA962D"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74313E">
      <w:rPr>
        <w:noProof/>
        <w:sz w:val="16"/>
        <w:szCs w:val="16"/>
      </w:rPr>
      <w:t>29 October 2023</w:t>
    </w:r>
    <w:r w:rsidR="00AF535D" w:rsidRPr="002523E8">
      <w:rPr>
        <w:sz w:val="16"/>
        <w:szCs w:val="16"/>
      </w:rPr>
      <w:fldChar w:fldCharType="end"/>
    </w:r>
    <w:bookmarkEnd w:id="2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4"/>
  </w:num>
  <w:num w:numId="2" w16cid:durableId="2037389929">
    <w:abstractNumId w:val="26"/>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5"/>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7"/>
  </w:num>
  <w:num w:numId="23" w16cid:durableId="854424725">
    <w:abstractNumId w:val="6"/>
  </w:num>
  <w:num w:numId="24" w16cid:durableId="827401339">
    <w:abstractNumId w:val="18"/>
  </w:num>
  <w:num w:numId="25" w16cid:durableId="1101219523">
    <w:abstractNumId w:val="28"/>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3CBD"/>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69"/>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3F12"/>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99A"/>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0A08"/>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7299"/>
    <w:rsid w:val="002523E8"/>
    <w:rsid w:val="002539C6"/>
    <w:rsid w:val="00253B06"/>
    <w:rsid w:val="002540E5"/>
    <w:rsid w:val="00254A31"/>
    <w:rsid w:val="002557B9"/>
    <w:rsid w:val="002565F1"/>
    <w:rsid w:val="002568A3"/>
    <w:rsid w:val="00256A3D"/>
    <w:rsid w:val="00257975"/>
    <w:rsid w:val="002615E0"/>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3A31"/>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02D"/>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3DB0"/>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1C7C"/>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13E"/>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287"/>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71C"/>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60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5498"/>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CA3"/>
    <w:rsid w:val="00A37E4E"/>
    <w:rsid w:val="00A408AA"/>
    <w:rsid w:val="00A40D91"/>
    <w:rsid w:val="00A41358"/>
    <w:rsid w:val="00A41E60"/>
    <w:rsid w:val="00A445DE"/>
    <w:rsid w:val="00A454E1"/>
    <w:rsid w:val="00A45665"/>
    <w:rsid w:val="00A45817"/>
    <w:rsid w:val="00A4613B"/>
    <w:rsid w:val="00A50402"/>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2916"/>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B7463"/>
    <w:rsid w:val="00AC0D09"/>
    <w:rsid w:val="00AC1CA7"/>
    <w:rsid w:val="00AC258E"/>
    <w:rsid w:val="00AC291F"/>
    <w:rsid w:val="00AC3CE3"/>
    <w:rsid w:val="00AC41E4"/>
    <w:rsid w:val="00AC473D"/>
    <w:rsid w:val="00AC4C0F"/>
    <w:rsid w:val="00AC5DBD"/>
    <w:rsid w:val="00AC6061"/>
    <w:rsid w:val="00AC6EF9"/>
    <w:rsid w:val="00AC7262"/>
    <w:rsid w:val="00AC7656"/>
    <w:rsid w:val="00AD13EA"/>
    <w:rsid w:val="00AD3761"/>
    <w:rsid w:val="00AD4C3D"/>
    <w:rsid w:val="00AD4D0B"/>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078FE"/>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2CFE"/>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8CF"/>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9D3"/>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0B1E"/>
    <w:rsid w:val="00CF102B"/>
    <w:rsid w:val="00CF1439"/>
    <w:rsid w:val="00CF1A97"/>
    <w:rsid w:val="00CF2E0D"/>
    <w:rsid w:val="00CF335C"/>
    <w:rsid w:val="00CF3A9C"/>
    <w:rsid w:val="00CF4184"/>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5294"/>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1FEC"/>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EF7CF2"/>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edstudio.com/fusion_pcb.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43</TotalTime>
  <Pages>1</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33</cp:revision>
  <cp:lastPrinted>2023-10-29T15:33:00Z</cp:lastPrinted>
  <dcterms:created xsi:type="dcterms:W3CDTF">2023-01-16T06:02:00Z</dcterms:created>
  <dcterms:modified xsi:type="dcterms:W3CDTF">2023-10-29T15:33:00Z</dcterms:modified>
</cp:coreProperties>
</file>