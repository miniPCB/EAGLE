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A1626D" w:rsidRPr="00B721FA" w14:paraId="5E8354ED" w14:textId="77777777" w:rsidTr="00536289">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A1626D" w14:paraId="5D86AF0B" w14:textId="77777777" w:rsidTr="00E408FF">
              <w:trPr>
                <w:trHeight w:val="3114"/>
                <w:jc w:val="center"/>
              </w:trPr>
              <w:tc>
                <w:tcPr>
                  <w:tcW w:w="8459" w:type="dxa"/>
                  <w:vAlign w:val="center"/>
                </w:tcPr>
                <w:p w14:paraId="0B6FDD3A" w14:textId="47FCD704" w:rsidR="00A1626D" w:rsidRPr="00E42AA3" w:rsidRDefault="00E408FF" w:rsidP="00536289">
                  <w:pPr>
                    <w:pStyle w:val="myTitle"/>
                    <w:rPr>
                      <w:b/>
                      <w:bCs/>
                    </w:rPr>
                  </w:pPr>
                  <w:r>
                    <w:rPr>
                      <w:b/>
                      <w:bCs/>
                    </w:rPr>
                    <w:t>Design Standard</w:t>
                  </w:r>
                </w:p>
              </w:tc>
            </w:tr>
            <w:tr w:rsidR="002D678B" w:rsidRPr="00EF1063" w14:paraId="03A2A9BF" w14:textId="77777777" w:rsidTr="003C044C">
              <w:trPr>
                <w:trHeight w:val="9648"/>
                <w:jc w:val="center"/>
              </w:trPr>
              <w:tc>
                <w:tcPr>
                  <w:tcW w:w="8459" w:type="dxa"/>
                  <w:vAlign w:val="center"/>
                </w:tcPr>
                <w:p w14:paraId="472C2560" w14:textId="06E68938" w:rsidR="002D678B" w:rsidRPr="00EF1063" w:rsidRDefault="002D678B" w:rsidP="003C044C">
                  <w:pPr>
                    <w:pStyle w:val="NoSpacing"/>
                    <w:jc w:val="center"/>
                    <w:rPr>
                      <w:b/>
                      <w:bCs/>
                      <w:sz w:val="40"/>
                      <w:szCs w:val="36"/>
                    </w:rPr>
                  </w:pPr>
                  <w:r>
                    <w:rPr>
                      <w:noProof/>
                    </w:rPr>
                    <w:drawing>
                      <wp:inline distT="0" distB="0" distL="0" distR="0" wp14:anchorId="14072A14" wp14:editId="71E5EFDE">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47713ECF" w14:textId="75915C18" w:rsidR="0032788E" w:rsidRPr="00B721FA" w:rsidRDefault="0032788E" w:rsidP="00536289">
            <w:pPr>
              <w:pStyle w:val="NoSpacing"/>
              <w:jc w:val="center"/>
            </w:pPr>
          </w:p>
        </w:tc>
      </w:tr>
      <w:tr w:rsidR="00B721FA" w:rsidRPr="00B721FA" w14:paraId="471D456B" w14:textId="77777777" w:rsidTr="00CF6039">
        <w:trPr>
          <w:trHeight w:val="720"/>
          <w:jc w:val="center"/>
        </w:trPr>
        <w:tc>
          <w:tcPr>
            <w:tcW w:w="10790" w:type="dxa"/>
            <w:vAlign w:val="center"/>
          </w:tcPr>
          <w:p w14:paraId="20AA7A29" w14:textId="368D8623" w:rsidR="00E96427" w:rsidRPr="00B721FA" w:rsidRDefault="002D678B" w:rsidP="00E408FF">
            <w:pPr>
              <w:pStyle w:val="NoSpacing"/>
              <w:jc w:val="center"/>
            </w:pPr>
            <w:r>
              <w:rPr>
                <w:b/>
                <w:bCs/>
                <w:sz w:val="40"/>
                <w:szCs w:val="36"/>
              </w:rPr>
              <w:t>FOR EDUCATIONAL USE ONLY</w:t>
            </w:r>
          </w:p>
        </w:tc>
      </w:tr>
    </w:tbl>
    <w:p w14:paraId="1151D68F" w14:textId="77777777" w:rsidR="005D31C9" w:rsidRDefault="005D31C9">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C2553" w:rsidRPr="00866CCE" w14:paraId="06168333" w14:textId="77777777" w:rsidTr="00113CCF">
        <w:trPr>
          <w:trHeight w:val="720"/>
          <w:jc w:val="center"/>
        </w:trPr>
        <w:tc>
          <w:tcPr>
            <w:tcW w:w="8640" w:type="dxa"/>
            <w:vAlign w:val="center"/>
          </w:tcPr>
          <w:p w14:paraId="298FA0BF" w14:textId="5B2A9B0C" w:rsidR="000C2553" w:rsidRPr="00866CCE" w:rsidRDefault="000C2553" w:rsidP="00866CCE">
            <w:pPr>
              <w:pStyle w:val="NoSpacing"/>
              <w:jc w:val="center"/>
              <w:rPr>
                <w:b/>
                <w:bCs/>
                <w:sz w:val="28"/>
                <w:szCs w:val="24"/>
              </w:rPr>
            </w:pPr>
          </w:p>
        </w:tc>
      </w:tr>
      <w:tr w:rsidR="00113CCF" w:rsidRPr="00F516C8" w14:paraId="7C37D4F3" w14:textId="77777777" w:rsidTr="00113CCF">
        <w:trPr>
          <w:trHeight w:val="720"/>
          <w:jc w:val="center"/>
        </w:trPr>
        <w:tc>
          <w:tcPr>
            <w:tcW w:w="8640" w:type="dxa"/>
            <w:vAlign w:val="center"/>
          </w:tcPr>
          <w:p w14:paraId="3FCB7AEE" w14:textId="0C8B0B75" w:rsidR="00113CCF" w:rsidRDefault="00113CCF" w:rsidP="00113CCF"/>
        </w:tc>
      </w:tr>
      <w:tr w:rsidR="00113CCF" w:rsidRPr="00F516C8" w14:paraId="55DE20E4" w14:textId="77777777" w:rsidTr="00113CCF">
        <w:trPr>
          <w:trHeight w:val="720"/>
          <w:jc w:val="center"/>
        </w:trPr>
        <w:tc>
          <w:tcPr>
            <w:tcW w:w="8640" w:type="dxa"/>
            <w:vAlign w:val="center"/>
          </w:tcPr>
          <w:p w14:paraId="7D80EBAC" w14:textId="4D4330CA" w:rsidR="00113CCF" w:rsidRDefault="00113CCF" w:rsidP="00113CCF"/>
        </w:tc>
      </w:tr>
      <w:tr w:rsidR="00113CCF" w:rsidRPr="00F516C8" w14:paraId="43E1EB85" w14:textId="77777777" w:rsidTr="00113CCF">
        <w:trPr>
          <w:trHeight w:val="720"/>
          <w:jc w:val="center"/>
        </w:trPr>
        <w:tc>
          <w:tcPr>
            <w:tcW w:w="8640" w:type="dxa"/>
            <w:vAlign w:val="center"/>
          </w:tcPr>
          <w:p w14:paraId="0778E47B" w14:textId="25B39272" w:rsidR="00113CCF" w:rsidRDefault="00113CCF" w:rsidP="00113CCF"/>
        </w:tc>
      </w:tr>
      <w:tr w:rsidR="00113CCF" w:rsidRPr="00F516C8" w14:paraId="267A9328" w14:textId="77777777" w:rsidTr="00113CCF">
        <w:trPr>
          <w:trHeight w:val="720"/>
          <w:jc w:val="center"/>
        </w:trPr>
        <w:tc>
          <w:tcPr>
            <w:tcW w:w="8640" w:type="dxa"/>
            <w:vAlign w:val="center"/>
          </w:tcPr>
          <w:p w14:paraId="0A1A1A96" w14:textId="7505E9D1" w:rsidR="00113CCF" w:rsidRDefault="00113CCF" w:rsidP="00113CCF"/>
        </w:tc>
      </w:tr>
      <w:tr w:rsidR="00113CCF" w:rsidRPr="00F516C8" w14:paraId="62370C89" w14:textId="77777777" w:rsidTr="00113CCF">
        <w:trPr>
          <w:trHeight w:val="720"/>
          <w:jc w:val="center"/>
        </w:trPr>
        <w:tc>
          <w:tcPr>
            <w:tcW w:w="8640" w:type="dxa"/>
            <w:vAlign w:val="center"/>
          </w:tcPr>
          <w:p w14:paraId="6BF6480D" w14:textId="7EE7DEEC" w:rsidR="00113CCF" w:rsidRDefault="00113CCF" w:rsidP="00113CCF"/>
        </w:tc>
      </w:tr>
      <w:tr w:rsidR="000C2553" w14:paraId="087C3500" w14:textId="77777777" w:rsidTr="00113CCF">
        <w:trPr>
          <w:trHeight w:val="8640"/>
          <w:jc w:val="center"/>
        </w:trPr>
        <w:tc>
          <w:tcPr>
            <w:tcW w:w="8640" w:type="dxa"/>
            <w:vAlign w:val="center"/>
          </w:tcPr>
          <w:p w14:paraId="35B28416" w14:textId="4251EB5B" w:rsidR="00CB535E" w:rsidRDefault="00000000" w:rsidP="00AF1F34">
            <w:pPr>
              <w:jc w:val="center"/>
            </w:pPr>
            <w:hyperlink r:id="rId9" w:history="1">
              <w:r w:rsidR="00CB535E" w:rsidRPr="00E23358">
                <w:rPr>
                  <w:rStyle w:val="Hyperlink"/>
                </w:rPr>
                <w:t>www.minipcb.com</w:t>
              </w:r>
            </w:hyperlink>
          </w:p>
          <w:p w14:paraId="45E0D528" w14:textId="77777777" w:rsidR="00CB535E" w:rsidRDefault="00CB535E" w:rsidP="00AF1F34">
            <w:pPr>
              <w:jc w:val="center"/>
            </w:pPr>
          </w:p>
          <w:p w14:paraId="4A8B6F07" w14:textId="1C821809" w:rsidR="000C2553" w:rsidRDefault="00824D8C" w:rsidP="00AF1F34">
            <w:pPr>
              <w:jc w:val="center"/>
            </w:pPr>
            <w:r>
              <w:t xml:space="preserve">This document is available for free as a download from the GitHub repository: </w:t>
            </w:r>
            <w:hyperlink r:id="rId10" w:history="1">
              <w:r w:rsidR="00BC6D2A" w:rsidRPr="006A645F">
                <w:rPr>
                  <w:rStyle w:val="Hyperlink"/>
                </w:rPr>
                <w:t>https://github.com/miniPCB</w:t>
              </w:r>
            </w:hyperlink>
          </w:p>
          <w:p w14:paraId="28A14822" w14:textId="77777777" w:rsidR="00BC6D2A" w:rsidRDefault="00BC6D2A" w:rsidP="00AF1F34">
            <w:pPr>
              <w:jc w:val="center"/>
              <w:rPr>
                <w:noProof/>
              </w:rPr>
            </w:pPr>
          </w:p>
          <w:p w14:paraId="77D022C7" w14:textId="77777777" w:rsidR="00BC6D2A" w:rsidRDefault="00BC6D2A" w:rsidP="00AF1F34">
            <w:pPr>
              <w:jc w:val="center"/>
              <w:rPr>
                <w:noProof/>
              </w:rPr>
            </w:pPr>
            <w:r>
              <w:rPr>
                <w:noProof/>
              </w:rPr>
              <w:t>This document is associated with the miniPCB Channel on YouTube:</w:t>
            </w:r>
          </w:p>
          <w:p w14:paraId="2469C375" w14:textId="38737702" w:rsidR="00BC6D2A" w:rsidRDefault="00000000" w:rsidP="00BC6D2A">
            <w:pPr>
              <w:jc w:val="center"/>
              <w:rPr>
                <w:noProof/>
              </w:rPr>
            </w:pPr>
            <w:hyperlink r:id="rId11" w:history="1">
              <w:r w:rsidR="00BC6D2A" w:rsidRPr="006A645F">
                <w:rPr>
                  <w:rStyle w:val="Hyperlink"/>
                  <w:noProof/>
                </w:rPr>
                <w:t>https://www.youtube.com/@minipcb</w:t>
              </w:r>
            </w:hyperlink>
          </w:p>
        </w:tc>
      </w:tr>
    </w:tbl>
    <w:p w14:paraId="418440AA" w14:textId="09B1A44F" w:rsidR="000C2553" w:rsidRDefault="000C2553">
      <w:pPr>
        <w:spacing w:line="259" w:lineRule="auto"/>
        <w:rPr>
          <w:b/>
          <w:bCs/>
        </w:rPr>
      </w:pPr>
      <w:r>
        <w:br w:type="page"/>
      </w:r>
    </w:p>
    <w:p w14:paraId="5F2C4D0D" w14:textId="46E104DC" w:rsidR="00EC4C95" w:rsidRPr="005D31C9" w:rsidRDefault="00EC4C95" w:rsidP="00FE4284">
      <w:pPr>
        <w:pStyle w:val="BOLDHEADER"/>
      </w:pPr>
      <w:r w:rsidRPr="005D31C9">
        <w:lastRenderedPageBreak/>
        <w:t>TABLE OF CONTENTS</w:t>
      </w:r>
    </w:p>
    <w:p w14:paraId="6473C98A" w14:textId="38BF1600" w:rsidR="000D57B1" w:rsidRDefault="00EC4C95">
      <w:pPr>
        <w:pStyle w:val="TOC1"/>
        <w:tabs>
          <w:tab w:val="left" w:pos="440"/>
          <w:tab w:val="right" w:leader="dot" w:pos="10790"/>
        </w:tabs>
        <w:rPr>
          <w:rFonts w:eastAsiaTheme="minorEastAsia"/>
          <w:noProof/>
          <w:kern w:val="2"/>
          <w:sz w:val="22"/>
          <w14:ligatures w14:val="standardContextual"/>
        </w:rPr>
      </w:pPr>
      <w:r>
        <w:fldChar w:fldCharType="begin"/>
      </w:r>
      <w:r>
        <w:instrText xml:space="preserve"> TOC \o "1-1" \h \z \u </w:instrText>
      </w:r>
      <w:r>
        <w:fldChar w:fldCharType="separate"/>
      </w:r>
      <w:hyperlink w:anchor="_Toc149218766" w:history="1">
        <w:r w:rsidR="000D57B1" w:rsidRPr="007E5C65">
          <w:rPr>
            <w:rStyle w:val="Hyperlink"/>
            <w:noProof/>
          </w:rPr>
          <w:t>1.</w:t>
        </w:r>
        <w:r w:rsidR="000D57B1">
          <w:rPr>
            <w:rFonts w:eastAsiaTheme="minorEastAsia"/>
            <w:noProof/>
            <w:kern w:val="2"/>
            <w:sz w:val="22"/>
            <w14:ligatures w14:val="standardContextual"/>
          </w:rPr>
          <w:tab/>
        </w:r>
        <w:r w:rsidR="000D57B1" w:rsidRPr="007E5C65">
          <w:rPr>
            <w:rStyle w:val="Hyperlink"/>
            <w:noProof/>
          </w:rPr>
          <w:t>Introduction</w:t>
        </w:r>
        <w:r w:rsidR="000D57B1">
          <w:rPr>
            <w:noProof/>
            <w:webHidden/>
          </w:rPr>
          <w:tab/>
        </w:r>
        <w:r w:rsidR="000D57B1">
          <w:rPr>
            <w:noProof/>
            <w:webHidden/>
          </w:rPr>
          <w:fldChar w:fldCharType="begin"/>
        </w:r>
        <w:r w:rsidR="000D57B1">
          <w:rPr>
            <w:noProof/>
            <w:webHidden/>
          </w:rPr>
          <w:instrText xml:space="preserve"> PAGEREF _Toc149218766 \h </w:instrText>
        </w:r>
        <w:r w:rsidR="000D57B1">
          <w:rPr>
            <w:noProof/>
            <w:webHidden/>
          </w:rPr>
        </w:r>
        <w:r w:rsidR="000D57B1">
          <w:rPr>
            <w:noProof/>
            <w:webHidden/>
          </w:rPr>
          <w:fldChar w:fldCharType="separate"/>
        </w:r>
        <w:r w:rsidR="00D30C02">
          <w:rPr>
            <w:noProof/>
            <w:webHidden/>
          </w:rPr>
          <w:t>6</w:t>
        </w:r>
        <w:r w:rsidR="000D57B1">
          <w:rPr>
            <w:noProof/>
            <w:webHidden/>
          </w:rPr>
          <w:fldChar w:fldCharType="end"/>
        </w:r>
      </w:hyperlink>
    </w:p>
    <w:p w14:paraId="4907A027" w14:textId="02DA62BB" w:rsidR="000D57B1" w:rsidRDefault="000D57B1">
      <w:pPr>
        <w:pStyle w:val="TOC1"/>
        <w:tabs>
          <w:tab w:val="left" w:pos="440"/>
          <w:tab w:val="right" w:leader="dot" w:pos="10790"/>
        </w:tabs>
        <w:rPr>
          <w:rFonts w:eastAsiaTheme="minorEastAsia"/>
          <w:noProof/>
          <w:kern w:val="2"/>
          <w:sz w:val="22"/>
          <w14:ligatures w14:val="standardContextual"/>
        </w:rPr>
      </w:pPr>
      <w:hyperlink w:anchor="_Toc149218767" w:history="1">
        <w:r w:rsidRPr="007E5C65">
          <w:rPr>
            <w:rStyle w:val="Hyperlink"/>
            <w:noProof/>
          </w:rPr>
          <w:t>2.</w:t>
        </w:r>
        <w:r>
          <w:rPr>
            <w:rFonts w:eastAsiaTheme="minorEastAsia"/>
            <w:noProof/>
            <w:kern w:val="2"/>
            <w:sz w:val="22"/>
            <w14:ligatures w14:val="standardContextual"/>
          </w:rPr>
          <w:tab/>
        </w:r>
        <w:r w:rsidRPr="007E5C65">
          <w:rPr>
            <w:rStyle w:val="Hyperlink"/>
            <w:noProof/>
          </w:rPr>
          <w:t>Board Design</w:t>
        </w:r>
        <w:r>
          <w:rPr>
            <w:noProof/>
            <w:webHidden/>
          </w:rPr>
          <w:tab/>
        </w:r>
        <w:r>
          <w:rPr>
            <w:noProof/>
            <w:webHidden/>
          </w:rPr>
          <w:fldChar w:fldCharType="begin"/>
        </w:r>
        <w:r>
          <w:rPr>
            <w:noProof/>
            <w:webHidden/>
          </w:rPr>
          <w:instrText xml:space="preserve"> PAGEREF _Toc149218767 \h </w:instrText>
        </w:r>
        <w:r>
          <w:rPr>
            <w:noProof/>
            <w:webHidden/>
          </w:rPr>
        </w:r>
        <w:r>
          <w:rPr>
            <w:noProof/>
            <w:webHidden/>
          </w:rPr>
          <w:fldChar w:fldCharType="separate"/>
        </w:r>
        <w:r w:rsidR="00D30C02">
          <w:rPr>
            <w:noProof/>
            <w:webHidden/>
          </w:rPr>
          <w:t>6</w:t>
        </w:r>
        <w:r>
          <w:rPr>
            <w:noProof/>
            <w:webHidden/>
          </w:rPr>
          <w:fldChar w:fldCharType="end"/>
        </w:r>
      </w:hyperlink>
    </w:p>
    <w:p w14:paraId="4497DD06" w14:textId="19098203" w:rsidR="000D57B1" w:rsidRDefault="000D57B1">
      <w:pPr>
        <w:pStyle w:val="TOC1"/>
        <w:tabs>
          <w:tab w:val="left" w:pos="440"/>
          <w:tab w:val="right" w:leader="dot" w:pos="10790"/>
        </w:tabs>
        <w:rPr>
          <w:rFonts w:eastAsiaTheme="minorEastAsia"/>
          <w:noProof/>
          <w:kern w:val="2"/>
          <w:sz w:val="22"/>
          <w14:ligatures w14:val="standardContextual"/>
        </w:rPr>
      </w:pPr>
      <w:hyperlink w:anchor="_Toc149218768" w:history="1">
        <w:r w:rsidRPr="007E5C65">
          <w:rPr>
            <w:rStyle w:val="Hyperlink"/>
            <w:noProof/>
          </w:rPr>
          <w:t>3.</w:t>
        </w:r>
        <w:r>
          <w:rPr>
            <w:rFonts w:eastAsiaTheme="minorEastAsia"/>
            <w:noProof/>
            <w:kern w:val="2"/>
            <w:sz w:val="22"/>
            <w14:ligatures w14:val="standardContextual"/>
          </w:rPr>
          <w:tab/>
        </w:r>
        <w:r w:rsidRPr="007E5C65">
          <w:rPr>
            <w:rStyle w:val="Hyperlink"/>
            <w:noProof/>
          </w:rPr>
          <w:t>Part Identification Number</w:t>
        </w:r>
        <w:r>
          <w:rPr>
            <w:noProof/>
            <w:webHidden/>
          </w:rPr>
          <w:tab/>
        </w:r>
        <w:r>
          <w:rPr>
            <w:noProof/>
            <w:webHidden/>
          </w:rPr>
          <w:fldChar w:fldCharType="begin"/>
        </w:r>
        <w:r>
          <w:rPr>
            <w:noProof/>
            <w:webHidden/>
          </w:rPr>
          <w:instrText xml:space="preserve"> PAGEREF _Toc149218768 \h </w:instrText>
        </w:r>
        <w:r>
          <w:rPr>
            <w:noProof/>
            <w:webHidden/>
          </w:rPr>
        </w:r>
        <w:r>
          <w:rPr>
            <w:noProof/>
            <w:webHidden/>
          </w:rPr>
          <w:fldChar w:fldCharType="separate"/>
        </w:r>
        <w:r w:rsidR="00D30C02">
          <w:rPr>
            <w:noProof/>
            <w:webHidden/>
          </w:rPr>
          <w:t>9</w:t>
        </w:r>
        <w:r>
          <w:rPr>
            <w:noProof/>
            <w:webHidden/>
          </w:rPr>
          <w:fldChar w:fldCharType="end"/>
        </w:r>
      </w:hyperlink>
    </w:p>
    <w:p w14:paraId="1106F564" w14:textId="11206845" w:rsidR="000D57B1" w:rsidRDefault="000D57B1">
      <w:pPr>
        <w:pStyle w:val="TOC1"/>
        <w:tabs>
          <w:tab w:val="left" w:pos="440"/>
          <w:tab w:val="right" w:leader="dot" w:pos="10790"/>
        </w:tabs>
        <w:rPr>
          <w:rFonts w:eastAsiaTheme="minorEastAsia"/>
          <w:noProof/>
          <w:kern w:val="2"/>
          <w:sz w:val="22"/>
          <w14:ligatures w14:val="standardContextual"/>
        </w:rPr>
      </w:pPr>
      <w:hyperlink w:anchor="_Toc149218769" w:history="1">
        <w:r w:rsidRPr="007E5C65">
          <w:rPr>
            <w:rStyle w:val="Hyperlink"/>
            <w:noProof/>
          </w:rPr>
          <w:t>4.</w:t>
        </w:r>
        <w:r>
          <w:rPr>
            <w:rFonts w:eastAsiaTheme="minorEastAsia"/>
            <w:noProof/>
            <w:kern w:val="2"/>
            <w:sz w:val="22"/>
            <w14:ligatures w14:val="standardContextual"/>
          </w:rPr>
          <w:tab/>
        </w:r>
        <w:r w:rsidRPr="007E5C65">
          <w:rPr>
            <w:rStyle w:val="Hyperlink"/>
            <w:noProof/>
          </w:rPr>
          <w:t>Board Fabrication</w:t>
        </w:r>
        <w:r>
          <w:rPr>
            <w:noProof/>
            <w:webHidden/>
          </w:rPr>
          <w:tab/>
        </w:r>
        <w:r>
          <w:rPr>
            <w:noProof/>
            <w:webHidden/>
          </w:rPr>
          <w:fldChar w:fldCharType="begin"/>
        </w:r>
        <w:r>
          <w:rPr>
            <w:noProof/>
            <w:webHidden/>
          </w:rPr>
          <w:instrText xml:space="preserve"> PAGEREF _Toc149218769 \h </w:instrText>
        </w:r>
        <w:r>
          <w:rPr>
            <w:noProof/>
            <w:webHidden/>
          </w:rPr>
        </w:r>
        <w:r>
          <w:rPr>
            <w:noProof/>
            <w:webHidden/>
          </w:rPr>
          <w:fldChar w:fldCharType="separate"/>
        </w:r>
        <w:r w:rsidR="00D30C02">
          <w:rPr>
            <w:noProof/>
            <w:webHidden/>
          </w:rPr>
          <w:t>18</w:t>
        </w:r>
        <w:r>
          <w:rPr>
            <w:noProof/>
            <w:webHidden/>
          </w:rPr>
          <w:fldChar w:fldCharType="end"/>
        </w:r>
      </w:hyperlink>
    </w:p>
    <w:p w14:paraId="5300B85F" w14:textId="554FCF01" w:rsidR="000D57B1" w:rsidRDefault="000D57B1">
      <w:pPr>
        <w:pStyle w:val="TOC1"/>
        <w:tabs>
          <w:tab w:val="left" w:pos="440"/>
          <w:tab w:val="right" w:leader="dot" w:pos="10790"/>
        </w:tabs>
        <w:rPr>
          <w:rFonts w:eastAsiaTheme="minorEastAsia"/>
          <w:noProof/>
          <w:kern w:val="2"/>
          <w:sz w:val="22"/>
          <w14:ligatures w14:val="standardContextual"/>
        </w:rPr>
      </w:pPr>
      <w:hyperlink w:anchor="_Toc149218770" w:history="1">
        <w:r w:rsidRPr="007E5C65">
          <w:rPr>
            <w:rStyle w:val="Hyperlink"/>
            <w:noProof/>
          </w:rPr>
          <w:t>5.</w:t>
        </w:r>
        <w:r>
          <w:rPr>
            <w:rFonts w:eastAsiaTheme="minorEastAsia"/>
            <w:noProof/>
            <w:kern w:val="2"/>
            <w:sz w:val="22"/>
            <w14:ligatures w14:val="standardContextual"/>
          </w:rPr>
          <w:tab/>
        </w:r>
        <w:r w:rsidRPr="007E5C65">
          <w:rPr>
            <w:rStyle w:val="Hyperlink"/>
            <w:noProof/>
          </w:rPr>
          <w:t>Change and Liability Notice</w:t>
        </w:r>
        <w:r>
          <w:rPr>
            <w:noProof/>
            <w:webHidden/>
          </w:rPr>
          <w:tab/>
        </w:r>
        <w:r>
          <w:rPr>
            <w:noProof/>
            <w:webHidden/>
          </w:rPr>
          <w:fldChar w:fldCharType="begin"/>
        </w:r>
        <w:r>
          <w:rPr>
            <w:noProof/>
            <w:webHidden/>
          </w:rPr>
          <w:instrText xml:space="preserve"> PAGEREF _Toc149218770 \h </w:instrText>
        </w:r>
        <w:r>
          <w:rPr>
            <w:noProof/>
            <w:webHidden/>
          </w:rPr>
        </w:r>
        <w:r>
          <w:rPr>
            <w:noProof/>
            <w:webHidden/>
          </w:rPr>
          <w:fldChar w:fldCharType="separate"/>
        </w:r>
        <w:r w:rsidR="00D30C02">
          <w:rPr>
            <w:noProof/>
            <w:webHidden/>
          </w:rPr>
          <w:t>19</w:t>
        </w:r>
        <w:r>
          <w:rPr>
            <w:noProof/>
            <w:webHidden/>
          </w:rPr>
          <w:fldChar w:fldCharType="end"/>
        </w:r>
      </w:hyperlink>
    </w:p>
    <w:p w14:paraId="5DADF372" w14:textId="3569C224" w:rsidR="000D57B1" w:rsidRDefault="000D57B1">
      <w:pPr>
        <w:pStyle w:val="TOC1"/>
        <w:tabs>
          <w:tab w:val="left" w:pos="440"/>
          <w:tab w:val="right" w:leader="dot" w:pos="10790"/>
        </w:tabs>
        <w:rPr>
          <w:rFonts w:eastAsiaTheme="minorEastAsia"/>
          <w:noProof/>
          <w:kern w:val="2"/>
          <w:sz w:val="22"/>
          <w14:ligatures w14:val="standardContextual"/>
        </w:rPr>
      </w:pPr>
      <w:hyperlink w:anchor="_Toc149218771" w:history="1">
        <w:r w:rsidRPr="007E5C65">
          <w:rPr>
            <w:rStyle w:val="Hyperlink"/>
            <w:noProof/>
          </w:rPr>
          <w:t>6.</w:t>
        </w:r>
        <w:r>
          <w:rPr>
            <w:rFonts w:eastAsiaTheme="minorEastAsia"/>
            <w:noProof/>
            <w:kern w:val="2"/>
            <w:sz w:val="22"/>
            <w14:ligatures w14:val="standardContextual"/>
          </w:rPr>
          <w:tab/>
        </w:r>
        <w:r w:rsidRPr="007E5C65">
          <w:rPr>
            <w:rStyle w:val="Hyperlink"/>
            <w:noProof/>
          </w:rPr>
          <w:t>Trademark Notice</w:t>
        </w:r>
        <w:r>
          <w:rPr>
            <w:noProof/>
            <w:webHidden/>
          </w:rPr>
          <w:tab/>
        </w:r>
        <w:r>
          <w:rPr>
            <w:noProof/>
            <w:webHidden/>
          </w:rPr>
          <w:fldChar w:fldCharType="begin"/>
        </w:r>
        <w:r>
          <w:rPr>
            <w:noProof/>
            <w:webHidden/>
          </w:rPr>
          <w:instrText xml:space="preserve"> PAGEREF _Toc149218771 \h </w:instrText>
        </w:r>
        <w:r>
          <w:rPr>
            <w:noProof/>
            <w:webHidden/>
          </w:rPr>
        </w:r>
        <w:r>
          <w:rPr>
            <w:noProof/>
            <w:webHidden/>
          </w:rPr>
          <w:fldChar w:fldCharType="separate"/>
        </w:r>
        <w:r w:rsidR="00D30C02">
          <w:rPr>
            <w:noProof/>
            <w:webHidden/>
          </w:rPr>
          <w:t>19</w:t>
        </w:r>
        <w:r>
          <w:rPr>
            <w:noProof/>
            <w:webHidden/>
          </w:rPr>
          <w:fldChar w:fldCharType="end"/>
        </w:r>
      </w:hyperlink>
    </w:p>
    <w:p w14:paraId="75613B92" w14:textId="672E2DB7" w:rsidR="000D57B1" w:rsidRDefault="000D57B1">
      <w:pPr>
        <w:pStyle w:val="TOC1"/>
        <w:tabs>
          <w:tab w:val="left" w:pos="440"/>
          <w:tab w:val="right" w:leader="dot" w:pos="10790"/>
        </w:tabs>
        <w:rPr>
          <w:rFonts w:eastAsiaTheme="minorEastAsia"/>
          <w:noProof/>
          <w:kern w:val="2"/>
          <w:sz w:val="22"/>
          <w14:ligatures w14:val="standardContextual"/>
        </w:rPr>
      </w:pPr>
      <w:hyperlink w:anchor="_Toc149218772" w:history="1">
        <w:r w:rsidRPr="007E5C65">
          <w:rPr>
            <w:rStyle w:val="Hyperlink"/>
            <w:noProof/>
          </w:rPr>
          <w:t>7.</w:t>
        </w:r>
        <w:r>
          <w:rPr>
            <w:rFonts w:eastAsiaTheme="minorEastAsia"/>
            <w:noProof/>
            <w:kern w:val="2"/>
            <w:sz w:val="22"/>
            <w14:ligatures w14:val="standardContextual"/>
          </w:rPr>
          <w:tab/>
        </w:r>
        <w:r w:rsidRPr="007E5C65">
          <w:rPr>
            <w:rStyle w:val="Hyperlink"/>
            <w:noProof/>
          </w:rPr>
          <w:t>Revision History</w:t>
        </w:r>
        <w:r>
          <w:rPr>
            <w:noProof/>
            <w:webHidden/>
          </w:rPr>
          <w:tab/>
        </w:r>
        <w:r>
          <w:rPr>
            <w:noProof/>
            <w:webHidden/>
          </w:rPr>
          <w:fldChar w:fldCharType="begin"/>
        </w:r>
        <w:r>
          <w:rPr>
            <w:noProof/>
            <w:webHidden/>
          </w:rPr>
          <w:instrText xml:space="preserve"> PAGEREF _Toc149218772 \h </w:instrText>
        </w:r>
        <w:r>
          <w:rPr>
            <w:noProof/>
            <w:webHidden/>
          </w:rPr>
        </w:r>
        <w:r>
          <w:rPr>
            <w:noProof/>
            <w:webHidden/>
          </w:rPr>
          <w:fldChar w:fldCharType="separate"/>
        </w:r>
        <w:r w:rsidR="00D30C02">
          <w:rPr>
            <w:noProof/>
            <w:webHidden/>
          </w:rPr>
          <w:t>20</w:t>
        </w:r>
        <w:r>
          <w:rPr>
            <w:noProof/>
            <w:webHidden/>
          </w:rPr>
          <w:fldChar w:fldCharType="end"/>
        </w:r>
      </w:hyperlink>
    </w:p>
    <w:p w14:paraId="62CCF870" w14:textId="2E37441B" w:rsidR="00EC4C95" w:rsidRDefault="00EC4C95">
      <w:pPr>
        <w:spacing w:line="259" w:lineRule="auto"/>
      </w:pPr>
      <w:r>
        <w:fldChar w:fldCharType="end"/>
      </w:r>
    </w:p>
    <w:p w14:paraId="14E0EE3A" w14:textId="77777777" w:rsidR="00253B06" w:rsidRDefault="00253B06">
      <w:pPr>
        <w:spacing w:line="259" w:lineRule="auto"/>
        <w:rPr>
          <w:b/>
          <w:bCs/>
        </w:rPr>
      </w:pPr>
      <w:r>
        <w:br w:type="page"/>
      </w:r>
    </w:p>
    <w:p w14:paraId="0D5231CB" w14:textId="0BB40999" w:rsidR="005D31C9" w:rsidRPr="005D31C9" w:rsidRDefault="005D31C9" w:rsidP="00FE4284">
      <w:pPr>
        <w:pStyle w:val="BOLDHEADER"/>
      </w:pPr>
      <w:r w:rsidRPr="005D31C9">
        <w:lastRenderedPageBreak/>
        <w:t>TABLE OF FIGURES</w:t>
      </w:r>
    </w:p>
    <w:p w14:paraId="032F4233" w14:textId="7A02DD78" w:rsidR="000D57B1" w:rsidRDefault="005D31C9">
      <w:pPr>
        <w:pStyle w:val="TableofFigures"/>
        <w:tabs>
          <w:tab w:val="right" w:leader="dot" w:pos="10790"/>
        </w:tabs>
        <w:rPr>
          <w:rFonts w:eastAsiaTheme="minorEastAsia"/>
          <w:noProof/>
          <w:kern w:val="2"/>
          <w:sz w:val="22"/>
          <w14:ligatures w14:val="standardContextual"/>
        </w:rPr>
      </w:pPr>
      <w:r>
        <w:fldChar w:fldCharType="begin"/>
      </w:r>
      <w:r>
        <w:instrText xml:space="preserve"> TOC \h \z \c "Figure" </w:instrText>
      </w:r>
      <w:r>
        <w:fldChar w:fldCharType="separate"/>
      </w:r>
      <w:hyperlink w:anchor="_Toc149218757" w:history="1">
        <w:r w:rsidR="000D57B1" w:rsidRPr="00C259D4">
          <w:rPr>
            <w:rStyle w:val="Hyperlink"/>
            <w:noProof/>
          </w:rPr>
          <w:t>Figure 1 – Part Identification Number</w:t>
        </w:r>
        <w:r w:rsidR="000D57B1">
          <w:rPr>
            <w:noProof/>
            <w:webHidden/>
          </w:rPr>
          <w:tab/>
        </w:r>
        <w:r w:rsidR="000D57B1">
          <w:rPr>
            <w:noProof/>
            <w:webHidden/>
          </w:rPr>
          <w:fldChar w:fldCharType="begin"/>
        </w:r>
        <w:r w:rsidR="000D57B1">
          <w:rPr>
            <w:noProof/>
            <w:webHidden/>
          </w:rPr>
          <w:instrText xml:space="preserve"> PAGEREF _Toc149218757 \h </w:instrText>
        </w:r>
        <w:r w:rsidR="000D57B1">
          <w:rPr>
            <w:noProof/>
            <w:webHidden/>
          </w:rPr>
        </w:r>
        <w:r w:rsidR="000D57B1">
          <w:rPr>
            <w:noProof/>
            <w:webHidden/>
          </w:rPr>
          <w:fldChar w:fldCharType="separate"/>
        </w:r>
        <w:r w:rsidR="00D30C02">
          <w:rPr>
            <w:noProof/>
            <w:webHidden/>
          </w:rPr>
          <w:t>9</w:t>
        </w:r>
        <w:r w:rsidR="000D57B1">
          <w:rPr>
            <w:noProof/>
            <w:webHidden/>
          </w:rPr>
          <w:fldChar w:fldCharType="end"/>
        </w:r>
      </w:hyperlink>
    </w:p>
    <w:p w14:paraId="470B63C3" w14:textId="5C254BB3" w:rsidR="000D57B1" w:rsidRDefault="000D57B1">
      <w:pPr>
        <w:pStyle w:val="TableofFigures"/>
        <w:tabs>
          <w:tab w:val="right" w:leader="dot" w:pos="10790"/>
        </w:tabs>
        <w:rPr>
          <w:rFonts w:eastAsiaTheme="minorEastAsia"/>
          <w:noProof/>
          <w:kern w:val="2"/>
          <w:sz w:val="22"/>
          <w14:ligatures w14:val="standardContextual"/>
        </w:rPr>
      </w:pPr>
      <w:hyperlink w:anchor="_Toc149218758" w:history="1">
        <w:r w:rsidRPr="00C259D4">
          <w:rPr>
            <w:rStyle w:val="Hyperlink"/>
            <w:noProof/>
          </w:rPr>
          <w:t>Figure 2 – Exemplar Revision History Table</w:t>
        </w:r>
        <w:r>
          <w:rPr>
            <w:noProof/>
            <w:webHidden/>
          </w:rPr>
          <w:tab/>
        </w:r>
        <w:r>
          <w:rPr>
            <w:noProof/>
            <w:webHidden/>
          </w:rPr>
          <w:fldChar w:fldCharType="begin"/>
        </w:r>
        <w:r>
          <w:rPr>
            <w:noProof/>
            <w:webHidden/>
          </w:rPr>
          <w:instrText xml:space="preserve"> PAGEREF _Toc149218758 \h </w:instrText>
        </w:r>
        <w:r>
          <w:rPr>
            <w:noProof/>
            <w:webHidden/>
          </w:rPr>
        </w:r>
        <w:r>
          <w:rPr>
            <w:noProof/>
            <w:webHidden/>
          </w:rPr>
          <w:fldChar w:fldCharType="separate"/>
        </w:r>
        <w:r w:rsidR="00D30C02">
          <w:rPr>
            <w:noProof/>
            <w:webHidden/>
          </w:rPr>
          <w:t>15</w:t>
        </w:r>
        <w:r>
          <w:rPr>
            <w:noProof/>
            <w:webHidden/>
          </w:rPr>
          <w:fldChar w:fldCharType="end"/>
        </w:r>
      </w:hyperlink>
    </w:p>
    <w:p w14:paraId="79D7B4BA" w14:textId="1AFF0364" w:rsidR="008A19B7" w:rsidRDefault="005D31C9">
      <w:pPr>
        <w:spacing w:line="259" w:lineRule="auto"/>
      </w:pPr>
      <w:r>
        <w:fldChar w:fldCharType="end"/>
      </w:r>
      <w:r w:rsidR="008A19B7">
        <w:br w:type="page"/>
      </w:r>
    </w:p>
    <w:p w14:paraId="3D80D595" w14:textId="09ED255E" w:rsidR="008A19B7" w:rsidRPr="008A19B7" w:rsidRDefault="008A19B7" w:rsidP="00281AA5">
      <w:pPr>
        <w:spacing w:line="259" w:lineRule="auto"/>
        <w:rPr>
          <w:b/>
          <w:bCs/>
        </w:rPr>
      </w:pPr>
      <w:r w:rsidRPr="008A19B7">
        <w:rPr>
          <w:b/>
          <w:bCs/>
        </w:rPr>
        <w:lastRenderedPageBreak/>
        <w:t>TABLE OF TABLES</w:t>
      </w:r>
    </w:p>
    <w:p w14:paraId="430B0732" w14:textId="3330D089" w:rsidR="000D57B1" w:rsidRDefault="008A19B7">
      <w:pPr>
        <w:pStyle w:val="TableofFigures"/>
        <w:tabs>
          <w:tab w:val="right" w:leader="dot" w:pos="10790"/>
        </w:tabs>
        <w:rPr>
          <w:rFonts w:eastAsiaTheme="minorEastAsia"/>
          <w:noProof/>
          <w:kern w:val="2"/>
          <w:sz w:val="22"/>
          <w14:ligatures w14:val="standardContextual"/>
        </w:rPr>
      </w:pPr>
      <w:r>
        <w:fldChar w:fldCharType="begin"/>
      </w:r>
      <w:r>
        <w:instrText xml:space="preserve"> TOC \h \z \c "Table" </w:instrText>
      </w:r>
      <w:r>
        <w:fldChar w:fldCharType="separate"/>
      </w:r>
      <w:hyperlink w:anchor="_Toc149218774" w:history="1">
        <w:r w:rsidR="000D57B1" w:rsidRPr="00824D66">
          <w:rPr>
            <w:rStyle w:val="Hyperlink"/>
            <w:noProof/>
          </w:rPr>
          <w:t>Table 1 – Exemplar Revision History Table</w:t>
        </w:r>
        <w:r w:rsidR="000D57B1">
          <w:rPr>
            <w:noProof/>
            <w:webHidden/>
          </w:rPr>
          <w:tab/>
        </w:r>
        <w:r w:rsidR="000D57B1">
          <w:rPr>
            <w:noProof/>
            <w:webHidden/>
          </w:rPr>
          <w:fldChar w:fldCharType="begin"/>
        </w:r>
        <w:r w:rsidR="000D57B1">
          <w:rPr>
            <w:noProof/>
            <w:webHidden/>
          </w:rPr>
          <w:instrText xml:space="preserve"> PAGEREF _Toc149218774 \h </w:instrText>
        </w:r>
        <w:r w:rsidR="000D57B1">
          <w:rPr>
            <w:noProof/>
            <w:webHidden/>
          </w:rPr>
        </w:r>
        <w:r w:rsidR="000D57B1">
          <w:rPr>
            <w:noProof/>
            <w:webHidden/>
          </w:rPr>
          <w:fldChar w:fldCharType="separate"/>
        </w:r>
        <w:r w:rsidR="00D30C02">
          <w:rPr>
            <w:noProof/>
            <w:webHidden/>
          </w:rPr>
          <w:t>15</w:t>
        </w:r>
        <w:r w:rsidR="000D57B1">
          <w:rPr>
            <w:noProof/>
            <w:webHidden/>
          </w:rPr>
          <w:fldChar w:fldCharType="end"/>
        </w:r>
      </w:hyperlink>
    </w:p>
    <w:p w14:paraId="191FD19F" w14:textId="55A1DE70" w:rsidR="000D57B1" w:rsidRDefault="000D57B1">
      <w:pPr>
        <w:pStyle w:val="TableofFigures"/>
        <w:tabs>
          <w:tab w:val="right" w:leader="dot" w:pos="10790"/>
        </w:tabs>
        <w:rPr>
          <w:rFonts w:eastAsiaTheme="minorEastAsia"/>
          <w:noProof/>
          <w:kern w:val="2"/>
          <w:sz w:val="22"/>
          <w14:ligatures w14:val="standardContextual"/>
        </w:rPr>
      </w:pPr>
      <w:hyperlink w:anchor="_Toc149218775" w:history="1">
        <w:r w:rsidRPr="00824D66">
          <w:rPr>
            <w:rStyle w:val="Hyperlink"/>
            <w:noProof/>
          </w:rPr>
          <w:t>Table 2 – GitHub Repository</w:t>
        </w:r>
        <w:r>
          <w:rPr>
            <w:noProof/>
            <w:webHidden/>
          </w:rPr>
          <w:tab/>
        </w:r>
        <w:r>
          <w:rPr>
            <w:noProof/>
            <w:webHidden/>
          </w:rPr>
          <w:fldChar w:fldCharType="begin"/>
        </w:r>
        <w:r>
          <w:rPr>
            <w:noProof/>
            <w:webHidden/>
          </w:rPr>
          <w:instrText xml:space="preserve"> PAGEREF _Toc149218775 \h </w:instrText>
        </w:r>
        <w:r>
          <w:rPr>
            <w:noProof/>
            <w:webHidden/>
          </w:rPr>
        </w:r>
        <w:r>
          <w:rPr>
            <w:noProof/>
            <w:webHidden/>
          </w:rPr>
          <w:fldChar w:fldCharType="separate"/>
        </w:r>
        <w:r w:rsidR="00D30C02">
          <w:rPr>
            <w:noProof/>
            <w:webHidden/>
          </w:rPr>
          <w:t>15</w:t>
        </w:r>
        <w:r>
          <w:rPr>
            <w:noProof/>
            <w:webHidden/>
          </w:rPr>
          <w:fldChar w:fldCharType="end"/>
        </w:r>
      </w:hyperlink>
    </w:p>
    <w:p w14:paraId="74B98D09" w14:textId="3B4CE4F0" w:rsidR="000D57B1" w:rsidRDefault="000D57B1">
      <w:pPr>
        <w:pStyle w:val="TableofFigures"/>
        <w:tabs>
          <w:tab w:val="right" w:leader="dot" w:pos="10790"/>
        </w:tabs>
        <w:rPr>
          <w:rFonts w:eastAsiaTheme="minorEastAsia"/>
          <w:noProof/>
          <w:kern w:val="2"/>
          <w:sz w:val="22"/>
          <w14:ligatures w14:val="standardContextual"/>
        </w:rPr>
      </w:pPr>
      <w:hyperlink w:anchor="_Toc149218776" w:history="1">
        <w:r w:rsidRPr="00824D66">
          <w:rPr>
            <w:rStyle w:val="Hyperlink"/>
            <w:noProof/>
          </w:rPr>
          <w:t>Table 3 – Exemplar Pinmap Table</w:t>
        </w:r>
        <w:r>
          <w:rPr>
            <w:noProof/>
            <w:webHidden/>
          </w:rPr>
          <w:tab/>
        </w:r>
        <w:r>
          <w:rPr>
            <w:noProof/>
            <w:webHidden/>
          </w:rPr>
          <w:fldChar w:fldCharType="begin"/>
        </w:r>
        <w:r>
          <w:rPr>
            <w:noProof/>
            <w:webHidden/>
          </w:rPr>
          <w:instrText xml:space="preserve"> PAGEREF _Toc149218776 \h </w:instrText>
        </w:r>
        <w:r>
          <w:rPr>
            <w:noProof/>
            <w:webHidden/>
          </w:rPr>
        </w:r>
        <w:r>
          <w:rPr>
            <w:noProof/>
            <w:webHidden/>
          </w:rPr>
          <w:fldChar w:fldCharType="separate"/>
        </w:r>
        <w:r w:rsidR="00D30C02">
          <w:rPr>
            <w:noProof/>
            <w:webHidden/>
          </w:rPr>
          <w:t>16</w:t>
        </w:r>
        <w:r>
          <w:rPr>
            <w:noProof/>
            <w:webHidden/>
          </w:rPr>
          <w:fldChar w:fldCharType="end"/>
        </w:r>
      </w:hyperlink>
    </w:p>
    <w:p w14:paraId="0D648F07" w14:textId="29D656FA" w:rsidR="000D57B1" w:rsidRDefault="000D57B1">
      <w:pPr>
        <w:pStyle w:val="TableofFigures"/>
        <w:tabs>
          <w:tab w:val="right" w:leader="dot" w:pos="10790"/>
        </w:tabs>
        <w:rPr>
          <w:rFonts w:eastAsiaTheme="minorEastAsia"/>
          <w:noProof/>
          <w:kern w:val="2"/>
          <w:sz w:val="22"/>
          <w14:ligatures w14:val="standardContextual"/>
        </w:rPr>
      </w:pPr>
      <w:hyperlink w:anchor="_Toc149218777" w:history="1">
        <w:r w:rsidRPr="00824D66">
          <w:rPr>
            <w:rStyle w:val="Hyperlink"/>
            <w:noProof/>
          </w:rPr>
          <w:t>Table 4 – Exemplar Pinout Table</w:t>
        </w:r>
        <w:r>
          <w:rPr>
            <w:noProof/>
            <w:webHidden/>
          </w:rPr>
          <w:tab/>
        </w:r>
        <w:r>
          <w:rPr>
            <w:noProof/>
            <w:webHidden/>
          </w:rPr>
          <w:fldChar w:fldCharType="begin"/>
        </w:r>
        <w:r>
          <w:rPr>
            <w:noProof/>
            <w:webHidden/>
          </w:rPr>
          <w:instrText xml:space="preserve"> PAGEREF _Toc149218777 \h </w:instrText>
        </w:r>
        <w:r>
          <w:rPr>
            <w:noProof/>
            <w:webHidden/>
          </w:rPr>
        </w:r>
        <w:r>
          <w:rPr>
            <w:noProof/>
            <w:webHidden/>
          </w:rPr>
          <w:fldChar w:fldCharType="separate"/>
        </w:r>
        <w:r w:rsidR="00D30C02">
          <w:rPr>
            <w:noProof/>
            <w:webHidden/>
          </w:rPr>
          <w:t>16</w:t>
        </w:r>
        <w:r>
          <w:rPr>
            <w:noProof/>
            <w:webHidden/>
          </w:rPr>
          <w:fldChar w:fldCharType="end"/>
        </w:r>
      </w:hyperlink>
    </w:p>
    <w:p w14:paraId="65CFC3A7" w14:textId="31D32092" w:rsidR="000D57B1" w:rsidRDefault="000D57B1">
      <w:pPr>
        <w:pStyle w:val="TableofFigures"/>
        <w:tabs>
          <w:tab w:val="right" w:leader="dot" w:pos="10790"/>
        </w:tabs>
        <w:rPr>
          <w:rFonts w:eastAsiaTheme="minorEastAsia"/>
          <w:noProof/>
          <w:kern w:val="2"/>
          <w:sz w:val="22"/>
          <w14:ligatures w14:val="standardContextual"/>
        </w:rPr>
      </w:pPr>
      <w:hyperlink w:anchor="_Toc149218778" w:history="1">
        <w:r w:rsidRPr="00824D66">
          <w:rPr>
            <w:rStyle w:val="Hyperlink"/>
            <w:noProof/>
          </w:rPr>
          <w:t>Table 5 – Exemplar Parts List</w:t>
        </w:r>
        <w:r>
          <w:rPr>
            <w:noProof/>
            <w:webHidden/>
          </w:rPr>
          <w:tab/>
        </w:r>
        <w:r>
          <w:rPr>
            <w:noProof/>
            <w:webHidden/>
          </w:rPr>
          <w:fldChar w:fldCharType="begin"/>
        </w:r>
        <w:r>
          <w:rPr>
            <w:noProof/>
            <w:webHidden/>
          </w:rPr>
          <w:instrText xml:space="preserve"> PAGEREF _Toc149218778 \h </w:instrText>
        </w:r>
        <w:r>
          <w:rPr>
            <w:noProof/>
            <w:webHidden/>
          </w:rPr>
        </w:r>
        <w:r>
          <w:rPr>
            <w:noProof/>
            <w:webHidden/>
          </w:rPr>
          <w:fldChar w:fldCharType="separate"/>
        </w:r>
        <w:r w:rsidR="00D30C02">
          <w:rPr>
            <w:noProof/>
            <w:webHidden/>
          </w:rPr>
          <w:t>17</w:t>
        </w:r>
        <w:r>
          <w:rPr>
            <w:noProof/>
            <w:webHidden/>
          </w:rPr>
          <w:fldChar w:fldCharType="end"/>
        </w:r>
      </w:hyperlink>
    </w:p>
    <w:p w14:paraId="6E91BBC6" w14:textId="7C9B3218" w:rsidR="000D57B1" w:rsidRDefault="000D57B1">
      <w:pPr>
        <w:pStyle w:val="TableofFigures"/>
        <w:tabs>
          <w:tab w:val="right" w:leader="dot" w:pos="10790"/>
        </w:tabs>
        <w:rPr>
          <w:rFonts w:eastAsiaTheme="minorEastAsia"/>
          <w:noProof/>
          <w:kern w:val="2"/>
          <w:sz w:val="22"/>
          <w14:ligatures w14:val="standardContextual"/>
        </w:rPr>
      </w:pPr>
      <w:hyperlink w:anchor="_Toc149218779" w:history="1">
        <w:r w:rsidRPr="00824D66">
          <w:rPr>
            <w:rStyle w:val="Hyperlink"/>
            <w:noProof/>
          </w:rPr>
          <w:t>Table 6 – PCB Manufacturing Options</w:t>
        </w:r>
        <w:r>
          <w:rPr>
            <w:noProof/>
            <w:webHidden/>
          </w:rPr>
          <w:tab/>
        </w:r>
        <w:r>
          <w:rPr>
            <w:noProof/>
            <w:webHidden/>
          </w:rPr>
          <w:fldChar w:fldCharType="begin"/>
        </w:r>
        <w:r>
          <w:rPr>
            <w:noProof/>
            <w:webHidden/>
          </w:rPr>
          <w:instrText xml:space="preserve"> PAGEREF _Toc149218779 \h </w:instrText>
        </w:r>
        <w:r>
          <w:rPr>
            <w:noProof/>
            <w:webHidden/>
          </w:rPr>
        </w:r>
        <w:r>
          <w:rPr>
            <w:noProof/>
            <w:webHidden/>
          </w:rPr>
          <w:fldChar w:fldCharType="separate"/>
        </w:r>
        <w:r w:rsidR="00D30C02">
          <w:rPr>
            <w:noProof/>
            <w:webHidden/>
          </w:rPr>
          <w:t>18</w:t>
        </w:r>
        <w:r>
          <w:rPr>
            <w:noProof/>
            <w:webHidden/>
          </w:rPr>
          <w:fldChar w:fldCharType="end"/>
        </w:r>
      </w:hyperlink>
    </w:p>
    <w:p w14:paraId="67DDA086" w14:textId="200158AC" w:rsidR="000D57B1" w:rsidRDefault="000D57B1">
      <w:pPr>
        <w:pStyle w:val="TableofFigures"/>
        <w:tabs>
          <w:tab w:val="right" w:leader="dot" w:pos="10790"/>
        </w:tabs>
        <w:rPr>
          <w:rFonts w:eastAsiaTheme="minorEastAsia"/>
          <w:noProof/>
          <w:kern w:val="2"/>
          <w:sz w:val="22"/>
          <w14:ligatures w14:val="standardContextual"/>
        </w:rPr>
      </w:pPr>
      <w:hyperlink w:anchor="_Toc149218780" w:history="1">
        <w:r w:rsidRPr="00824D66">
          <w:rPr>
            <w:rStyle w:val="Hyperlink"/>
            <w:noProof/>
          </w:rPr>
          <w:t>Table 7 – Stencil Manufacturing Options</w:t>
        </w:r>
        <w:r>
          <w:rPr>
            <w:noProof/>
            <w:webHidden/>
          </w:rPr>
          <w:tab/>
        </w:r>
        <w:r>
          <w:rPr>
            <w:noProof/>
            <w:webHidden/>
          </w:rPr>
          <w:fldChar w:fldCharType="begin"/>
        </w:r>
        <w:r>
          <w:rPr>
            <w:noProof/>
            <w:webHidden/>
          </w:rPr>
          <w:instrText xml:space="preserve"> PAGEREF _Toc149218780 \h </w:instrText>
        </w:r>
        <w:r>
          <w:rPr>
            <w:noProof/>
            <w:webHidden/>
          </w:rPr>
        </w:r>
        <w:r>
          <w:rPr>
            <w:noProof/>
            <w:webHidden/>
          </w:rPr>
          <w:fldChar w:fldCharType="separate"/>
        </w:r>
        <w:r w:rsidR="00D30C02">
          <w:rPr>
            <w:noProof/>
            <w:webHidden/>
          </w:rPr>
          <w:t>18</w:t>
        </w:r>
        <w:r>
          <w:rPr>
            <w:noProof/>
            <w:webHidden/>
          </w:rPr>
          <w:fldChar w:fldCharType="end"/>
        </w:r>
      </w:hyperlink>
    </w:p>
    <w:p w14:paraId="69BF371A" w14:textId="3C642FCA" w:rsidR="008A19B7" w:rsidRDefault="008A19B7" w:rsidP="00281AA5">
      <w:pPr>
        <w:spacing w:line="259" w:lineRule="auto"/>
      </w:pPr>
      <w:r>
        <w:fldChar w:fldCharType="end"/>
      </w:r>
    </w:p>
    <w:p w14:paraId="10B66BF6" w14:textId="767788EE" w:rsidR="00EC4C95" w:rsidRPr="00EC4C95" w:rsidRDefault="00EC4C95" w:rsidP="00EC4C95">
      <w:r w:rsidRPr="00EC4C95">
        <w:br w:type="page"/>
      </w:r>
    </w:p>
    <w:p w14:paraId="4E8696AE" w14:textId="143AB628" w:rsidR="00C12E25" w:rsidRDefault="00C12E25" w:rsidP="00AE63D3">
      <w:pPr>
        <w:pStyle w:val="Heading1"/>
      </w:pPr>
      <w:bookmarkStart w:id="0" w:name="_Toc110612749"/>
      <w:bookmarkStart w:id="1" w:name="_Toc110612784"/>
      <w:bookmarkStart w:id="2" w:name="_Toc149218766"/>
      <w:r w:rsidRPr="00AE63D3">
        <w:lastRenderedPageBreak/>
        <w:t>Introduction</w:t>
      </w:r>
      <w:bookmarkEnd w:id="2"/>
    </w:p>
    <w:p w14:paraId="4A3DF15A" w14:textId="7CE68624" w:rsidR="00D35DE9" w:rsidRDefault="005517AD" w:rsidP="003B7096">
      <w:r w:rsidRPr="005517AD">
        <w:t>This document outlines specifications for compact, modular electronic assemblies that facilitate the use of interchangeable circuit board assemblies, making them particularly well-suited for educational purposes.</w:t>
      </w:r>
    </w:p>
    <w:p w14:paraId="06E30325" w14:textId="3AF938B9" w:rsidR="00D401E3" w:rsidRDefault="00897C51" w:rsidP="00AE63D3">
      <w:pPr>
        <w:pStyle w:val="Heading1"/>
      </w:pPr>
      <w:bookmarkStart w:id="3" w:name="_Toc149218767"/>
      <w:bookmarkEnd w:id="0"/>
      <w:bookmarkEnd w:id="1"/>
      <w:r>
        <w:t xml:space="preserve">Board </w:t>
      </w:r>
      <w:r w:rsidR="00D401E3">
        <w:t>Design</w:t>
      </w:r>
      <w:bookmarkEnd w:id="3"/>
    </w:p>
    <w:p w14:paraId="642AEB82" w14:textId="56257464" w:rsidR="005517AD" w:rsidRDefault="001C39BF" w:rsidP="005517AD">
      <w:pPr>
        <w:pStyle w:val="Heading2"/>
      </w:pPr>
      <w:r>
        <w:t>Introduction</w:t>
      </w:r>
    </w:p>
    <w:p w14:paraId="701C25F5" w14:textId="774F0913" w:rsidR="005517AD" w:rsidRPr="005517AD" w:rsidRDefault="005517AD" w:rsidP="005517AD">
      <w:r>
        <w:t>Most boards include a logo, mounting holes, layout region and main connector.</w:t>
      </w:r>
    </w:p>
    <w:p w14:paraId="66F88E68" w14:textId="7BCD7574" w:rsidR="00D07459" w:rsidRDefault="00D07459" w:rsidP="0037510F">
      <w:r>
        <w:rPr>
          <w:noProof/>
        </w:rPr>
        <w:drawing>
          <wp:inline distT="0" distB="0" distL="0" distR="0" wp14:anchorId="141FD3D6" wp14:editId="623A6EE1">
            <wp:extent cx="6856876" cy="3662680"/>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6876" cy="3662680"/>
                    </a:xfrm>
                    <a:prstGeom prst="rect">
                      <a:avLst/>
                    </a:prstGeom>
                  </pic:spPr>
                </pic:pic>
              </a:graphicData>
            </a:graphic>
          </wp:inline>
        </w:drawing>
      </w:r>
    </w:p>
    <w:p w14:paraId="0F4FE876" w14:textId="77777777" w:rsidR="00402BDC" w:rsidRDefault="00402BDC">
      <w:pPr>
        <w:spacing w:line="259" w:lineRule="auto"/>
        <w:rPr>
          <w:rFonts w:asciiTheme="majorHAnsi" w:eastAsiaTheme="majorEastAsia" w:hAnsiTheme="majorHAnsi" w:cstheme="majorBidi"/>
          <w:caps/>
          <w:color w:val="2F5496" w:themeColor="accent1" w:themeShade="BF"/>
          <w:sz w:val="26"/>
          <w:szCs w:val="26"/>
        </w:rPr>
      </w:pPr>
      <w:r>
        <w:br w:type="page"/>
      </w:r>
    </w:p>
    <w:p w14:paraId="69AD203C" w14:textId="2DB7FFF4" w:rsidR="009D0016" w:rsidRDefault="00BF0835" w:rsidP="00D401E3">
      <w:pPr>
        <w:pStyle w:val="Heading2"/>
      </w:pPr>
      <w:bookmarkStart w:id="4" w:name="_Ref111895313"/>
      <w:r>
        <w:lastRenderedPageBreak/>
        <w:t xml:space="preserve">Main </w:t>
      </w:r>
      <w:r w:rsidR="00C12E25">
        <w:t>Connector</w:t>
      </w:r>
      <w:bookmarkEnd w:id="4"/>
    </w:p>
    <w:p w14:paraId="7A280A6D" w14:textId="77777777" w:rsidR="00C12380" w:rsidRDefault="00C12380" w:rsidP="00D401E3">
      <w:pPr>
        <w:pStyle w:val="Heading3"/>
      </w:pPr>
      <w:r>
        <w:t>Reference Designator</w:t>
      </w:r>
    </w:p>
    <w:p w14:paraId="6D24E8E3" w14:textId="77777777" w:rsidR="00C12380" w:rsidRDefault="00C12380">
      <w:pPr>
        <w:pStyle w:val="ListParagraph"/>
        <w:numPr>
          <w:ilvl w:val="0"/>
          <w:numId w:val="4"/>
        </w:numPr>
      </w:pPr>
      <w:r>
        <w:t>The reference designator for the main connector is always J1 or P1.</w:t>
      </w:r>
    </w:p>
    <w:p w14:paraId="3C073EE2" w14:textId="358BECC8" w:rsidR="00C12380" w:rsidRDefault="00C12380">
      <w:pPr>
        <w:pStyle w:val="ListParagraph"/>
        <w:numPr>
          <w:ilvl w:val="0"/>
          <w:numId w:val="4"/>
        </w:numPr>
      </w:pPr>
      <w:r>
        <w:t>The prefix J is</w:t>
      </w:r>
      <w:r w:rsidR="005517AD">
        <w:t xml:space="preserve"> used</w:t>
      </w:r>
      <w:r>
        <w:t xml:space="preserve"> </w:t>
      </w:r>
      <w:r w:rsidR="005517AD">
        <w:t>to reference the</w:t>
      </w:r>
      <w:r>
        <w:t xml:space="preserve"> less movable</w:t>
      </w:r>
      <w:r w:rsidR="005517AD">
        <w:t xml:space="preserve"> connector</w:t>
      </w:r>
      <w:r>
        <w:t xml:space="preserve">. This is typically the </w:t>
      </w:r>
      <w:r w:rsidR="000672E8">
        <w:t xml:space="preserve">socket, or receptacle, </w:t>
      </w:r>
      <w:r w:rsidR="00124A55">
        <w:t>side</w:t>
      </w:r>
      <w:r w:rsidR="006A0910">
        <w:t xml:space="preserve"> on the interface device assembly</w:t>
      </w:r>
      <w:r>
        <w:t>.</w:t>
      </w:r>
    </w:p>
    <w:p w14:paraId="7D0425A9" w14:textId="53559471" w:rsidR="00C12380" w:rsidRDefault="00C12380">
      <w:pPr>
        <w:pStyle w:val="ListParagraph"/>
        <w:numPr>
          <w:ilvl w:val="0"/>
          <w:numId w:val="4"/>
        </w:numPr>
      </w:pPr>
      <w:r>
        <w:t xml:space="preserve">The prefix P is used </w:t>
      </w:r>
      <w:r w:rsidR="005517AD">
        <w:t>to reference the</w:t>
      </w:r>
      <w:r>
        <w:t xml:space="preserve"> more movable</w:t>
      </w:r>
      <w:r w:rsidR="005517AD">
        <w:t xml:space="preserve"> connector</w:t>
      </w:r>
      <w:r>
        <w:t>. This is typically the pin</w:t>
      </w:r>
      <w:r w:rsidR="000672E8">
        <w:t xml:space="preserve">, or plug, </w:t>
      </w:r>
      <w:r w:rsidR="00124A55">
        <w:t>side</w:t>
      </w:r>
      <w:r w:rsidR="006A0910">
        <w:t xml:space="preserve"> on the circuit </w:t>
      </w:r>
      <w:r w:rsidR="001958B6">
        <w:t>board</w:t>
      </w:r>
      <w:r w:rsidR="006A0910">
        <w:t xml:space="preserve"> assembly</w:t>
      </w:r>
      <w:r>
        <w:t>.</w:t>
      </w:r>
    </w:p>
    <w:p w14:paraId="76BBD5B0" w14:textId="469D1E52" w:rsidR="000B7DAC" w:rsidRDefault="000B7DAC" w:rsidP="00D401E3">
      <w:pPr>
        <w:pStyle w:val="Heading3"/>
      </w:pPr>
      <w:r>
        <w:t>Part</w:t>
      </w:r>
      <w:r w:rsidR="008E1F8D">
        <w:t>s</w:t>
      </w:r>
    </w:p>
    <w:p w14:paraId="47C4E580" w14:textId="79B47B57" w:rsidR="00BF111E" w:rsidRDefault="00BF111E">
      <w:pPr>
        <w:pStyle w:val="ListParagraph"/>
        <w:numPr>
          <w:ilvl w:val="0"/>
          <w:numId w:val="7"/>
        </w:numPr>
      </w:pPr>
      <w:r>
        <w:t>Right-angle orientation is standard</w:t>
      </w:r>
      <w:r w:rsidR="001C265A">
        <w:t>; a</w:t>
      </w:r>
      <w:r>
        <w:t>ny orientation may be used.</w:t>
      </w:r>
    </w:p>
    <w:p w14:paraId="1BECB24B" w14:textId="4EFC51AB" w:rsidR="004F17D5" w:rsidRPr="00BF111E" w:rsidRDefault="004F17D5">
      <w:pPr>
        <w:pStyle w:val="ListParagraph"/>
        <w:numPr>
          <w:ilvl w:val="0"/>
          <w:numId w:val="7"/>
        </w:numPr>
      </w:pPr>
      <w:r>
        <w:t>The part numbers listed here are unique to the miniPCB venture.</w:t>
      </w:r>
    </w:p>
    <w:p w14:paraId="3A9A5230" w14:textId="4259B450" w:rsidR="00A45817" w:rsidRDefault="00A45817" w:rsidP="00A45817">
      <w:pPr>
        <w:pStyle w:val="Heading3"/>
      </w:pPr>
      <w:bookmarkStart w:id="5" w:name="_Ref110871055"/>
      <w:bookmarkStart w:id="6" w:name="_Ref111895291"/>
      <w:r>
        <w:t>Pinmaps</w:t>
      </w:r>
      <w:bookmarkEnd w:id="5"/>
      <w:bookmarkEnd w:id="6"/>
    </w:p>
    <w:p w14:paraId="20CA1944" w14:textId="4D353D27" w:rsidR="007C279C" w:rsidRPr="000B7DAC" w:rsidRDefault="000C4D85" w:rsidP="000C4D85">
      <w:r>
        <w:t>The first three pins are dedicated to power and ground. Subsequent pins are consistent with VIVA header pinouts.</w:t>
      </w:r>
      <w:r w:rsidR="005517AD">
        <w:t xml:space="preserve"> A pinout table </w:t>
      </w:r>
      <w:proofErr w:type="gramStart"/>
      <w:r w:rsidR="005517AD">
        <w:t>similar to</w:t>
      </w:r>
      <w:proofErr w:type="gramEnd"/>
      <w:r w:rsidR="005517AD">
        <w:t xml:space="preserve"> this may be used in datasheet documentation.</w:t>
      </w:r>
    </w:p>
    <w:tbl>
      <w:tblPr>
        <w:tblStyle w:val="GridTable1Light-Accent1"/>
        <w:tblW w:w="0" w:type="auto"/>
        <w:tblLook w:val="04A0" w:firstRow="1" w:lastRow="0" w:firstColumn="1" w:lastColumn="0" w:noHBand="0" w:noVBand="1"/>
      </w:tblPr>
      <w:tblGrid>
        <w:gridCol w:w="727"/>
        <w:gridCol w:w="1691"/>
        <w:gridCol w:w="4186"/>
        <w:gridCol w:w="4186"/>
      </w:tblGrid>
      <w:tr w:rsidR="00A45817" w14:paraId="0FBB74E5"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85ACC32" w14:textId="77777777" w:rsidR="00A45817" w:rsidRDefault="00A45817" w:rsidP="004624FA">
            <w:pPr>
              <w:spacing w:line="259" w:lineRule="auto"/>
              <w:jc w:val="center"/>
            </w:pPr>
            <w:r>
              <w:t>PIN</w:t>
            </w:r>
          </w:p>
        </w:tc>
        <w:tc>
          <w:tcPr>
            <w:tcW w:w="1691" w:type="dxa"/>
            <w:vAlign w:val="center"/>
          </w:tcPr>
          <w:p w14:paraId="3E58556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5DD250C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68729B44"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64D7538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5802BF7" w14:textId="77777777" w:rsidR="00742D6A" w:rsidRDefault="00742D6A" w:rsidP="004624FA">
            <w:pPr>
              <w:spacing w:line="259" w:lineRule="auto"/>
              <w:jc w:val="center"/>
            </w:pPr>
            <w:r>
              <w:t>1</w:t>
            </w:r>
          </w:p>
        </w:tc>
        <w:tc>
          <w:tcPr>
            <w:tcW w:w="1691" w:type="dxa"/>
            <w:vAlign w:val="center"/>
          </w:tcPr>
          <w:p w14:paraId="4123741A"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0829ED54" w14:textId="2D3AD3C5"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4B8267DC" w14:textId="44DB01D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1237F41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ACAF33" w14:textId="77777777" w:rsidR="00742D6A" w:rsidRDefault="00742D6A" w:rsidP="004624FA">
            <w:pPr>
              <w:spacing w:line="259" w:lineRule="auto"/>
              <w:jc w:val="center"/>
            </w:pPr>
            <w:r>
              <w:t>2</w:t>
            </w:r>
          </w:p>
        </w:tc>
        <w:tc>
          <w:tcPr>
            <w:tcW w:w="1691" w:type="dxa"/>
            <w:vAlign w:val="center"/>
          </w:tcPr>
          <w:p w14:paraId="02C9F7BF"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932010D" w14:textId="25CA998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E5F1F13" w14:textId="686F7BB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5FFC3DF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9C0E8B" w14:textId="77777777" w:rsidR="00742D6A" w:rsidRDefault="00742D6A" w:rsidP="004624FA">
            <w:pPr>
              <w:spacing w:line="259" w:lineRule="auto"/>
              <w:jc w:val="center"/>
            </w:pPr>
            <w:r>
              <w:t>3</w:t>
            </w:r>
          </w:p>
        </w:tc>
        <w:tc>
          <w:tcPr>
            <w:tcW w:w="1691" w:type="dxa"/>
            <w:vAlign w:val="center"/>
          </w:tcPr>
          <w:p w14:paraId="08E6AB76"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44C93DA" w14:textId="6A09984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58D0DEB2" w14:textId="0D239B4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CD07D5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AE1E466" w14:textId="77777777" w:rsidR="00A45817" w:rsidRDefault="00A45817" w:rsidP="004624FA">
            <w:pPr>
              <w:spacing w:line="259" w:lineRule="auto"/>
              <w:jc w:val="center"/>
            </w:pPr>
            <w:r>
              <w:t>4</w:t>
            </w:r>
          </w:p>
        </w:tc>
        <w:tc>
          <w:tcPr>
            <w:tcW w:w="1691" w:type="dxa"/>
            <w:vAlign w:val="center"/>
          </w:tcPr>
          <w:p w14:paraId="77041BAE" w14:textId="2BF225B9"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73A6E183" w14:textId="6040AB22"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64264FCE" w14:textId="55EF8150"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43E5E2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565FEFF" w14:textId="77777777" w:rsidR="00A45817" w:rsidRDefault="00A45817" w:rsidP="004624FA">
            <w:pPr>
              <w:spacing w:line="259" w:lineRule="auto"/>
              <w:jc w:val="center"/>
            </w:pPr>
            <w:r>
              <w:t>5</w:t>
            </w:r>
          </w:p>
        </w:tc>
        <w:tc>
          <w:tcPr>
            <w:tcW w:w="1691" w:type="dxa"/>
            <w:vAlign w:val="center"/>
          </w:tcPr>
          <w:p w14:paraId="44F46EE7" w14:textId="4E66B11D"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704F6DD4" w14:textId="5D818F63"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32355D05" w14:textId="039DF30B"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19C8FC2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7AF2077" w14:textId="77777777" w:rsidR="00A45817" w:rsidRDefault="00A45817" w:rsidP="004624FA">
            <w:pPr>
              <w:spacing w:line="259" w:lineRule="auto"/>
              <w:jc w:val="center"/>
            </w:pPr>
            <w:r>
              <w:t>6</w:t>
            </w:r>
          </w:p>
        </w:tc>
        <w:tc>
          <w:tcPr>
            <w:tcW w:w="1691" w:type="dxa"/>
            <w:vAlign w:val="center"/>
          </w:tcPr>
          <w:p w14:paraId="047D3958" w14:textId="5B19305A"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530D9CB7" w14:textId="6ED777BB"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4C41F7B7" w14:textId="54A591CE"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0D965D8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E7E2162" w14:textId="77777777" w:rsidR="00A45817" w:rsidRDefault="00A45817" w:rsidP="004624FA">
            <w:pPr>
              <w:spacing w:line="259" w:lineRule="auto"/>
              <w:jc w:val="center"/>
            </w:pPr>
            <w:r>
              <w:t>7</w:t>
            </w:r>
          </w:p>
        </w:tc>
        <w:tc>
          <w:tcPr>
            <w:tcW w:w="1691" w:type="dxa"/>
            <w:vAlign w:val="center"/>
          </w:tcPr>
          <w:p w14:paraId="57D395CD" w14:textId="37E815E8"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6B26B435" w14:textId="4C42C0B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46DC542F" w14:textId="7060CA6E"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3BA35A75" w14:textId="77777777" w:rsidR="00913AE2" w:rsidRDefault="00913AE2" w:rsidP="00A45817">
      <w:pPr>
        <w:spacing w:line="259" w:lineRule="auto"/>
      </w:pPr>
    </w:p>
    <w:p w14:paraId="1AD4D3D5" w14:textId="603E128F" w:rsidR="000543CF" w:rsidRDefault="000543CF" w:rsidP="000543CF">
      <w:r>
        <w:t>The remainder of this page intentionally blank.</w:t>
      </w:r>
    </w:p>
    <w:p w14:paraId="5A229D21" w14:textId="4F95A9E3" w:rsidR="00A45817" w:rsidRDefault="00A45817" w:rsidP="00A45817">
      <w:pPr>
        <w:spacing w:line="259" w:lineRule="auto"/>
        <w:rPr>
          <w:rFonts w:asciiTheme="majorHAnsi" w:eastAsiaTheme="majorEastAsia" w:hAnsiTheme="majorHAnsi" w:cstheme="majorBidi"/>
          <w:caps/>
          <w:color w:val="2F5496" w:themeColor="accent1" w:themeShade="BF"/>
          <w:sz w:val="32"/>
          <w:szCs w:val="32"/>
        </w:rPr>
      </w:pPr>
      <w:r>
        <w:br w:type="page"/>
      </w:r>
    </w:p>
    <w:p w14:paraId="3C4E9802" w14:textId="3E2F14BA" w:rsidR="00113002" w:rsidRDefault="00D41102" w:rsidP="00D401E3">
      <w:pPr>
        <w:pStyle w:val="Heading2"/>
      </w:pPr>
      <w:r>
        <w:lastRenderedPageBreak/>
        <w:t>Board</w:t>
      </w:r>
      <w:r w:rsidR="001140C4">
        <w:t xml:space="preserve"> Layout</w:t>
      </w:r>
    </w:p>
    <w:p w14:paraId="31D0D3D4" w14:textId="16C9A0FA" w:rsidR="00F02B50" w:rsidRDefault="007C279C" w:rsidP="000543CF">
      <w:pPr>
        <w:pStyle w:val="Heading3"/>
      </w:pPr>
      <w:bookmarkStart w:id="7" w:name="_Ref110883853"/>
      <w:r>
        <w:t>Reference Designators</w:t>
      </w:r>
    </w:p>
    <w:p w14:paraId="32919C4F" w14:textId="422C4BAA" w:rsidR="00F20A27" w:rsidRDefault="00171F05" w:rsidP="00186A06">
      <w:r>
        <w:t>R</w:t>
      </w:r>
      <w:r w:rsidR="00813328">
        <w:t xml:space="preserve">eference designators </w:t>
      </w:r>
      <w:r>
        <w:t xml:space="preserve">will be formatted </w:t>
      </w:r>
      <w:proofErr w:type="gramStart"/>
      <w:r w:rsidR="00813328">
        <w:t>similar to</w:t>
      </w:r>
      <w:proofErr w:type="gramEnd"/>
      <w:r w:rsidR="00813328">
        <w:t xml:space="preserve"> these settings:</w:t>
      </w:r>
    </w:p>
    <w:tbl>
      <w:tblPr>
        <w:tblStyle w:val="GridTable1Light-Accent1"/>
        <w:tblW w:w="4000" w:type="pct"/>
        <w:jc w:val="center"/>
        <w:tblLook w:val="04A0" w:firstRow="1" w:lastRow="0" w:firstColumn="1" w:lastColumn="0" w:noHBand="0" w:noVBand="1"/>
      </w:tblPr>
      <w:tblGrid>
        <w:gridCol w:w="4316"/>
        <w:gridCol w:w="4316"/>
      </w:tblGrid>
      <w:tr w:rsidR="00171F05" w14:paraId="309D0F89" w14:textId="77777777" w:rsidTr="00171F05">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AE25EFE" w14:textId="77777777" w:rsidR="00171F05" w:rsidRDefault="00171F05" w:rsidP="00186A06">
            <w:pPr>
              <w:spacing w:line="259" w:lineRule="auto"/>
              <w:jc w:val="center"/>
            </w:pPr>
            <w:r>
              <w:t>PROPERTY</w:t>
            </w:r>
          </w:p>
        </w:tc>
        <w:tc>
          <w:tcPr>
            <w:tcW w:w="4316" w:type="dxa"/>
            <w:vAlign w:val="center"/>
          </w:tcPr>
          <w:p w14:paraId="4B2B5ABA" w14:textId="645FD4A7" w:rsidR="00171F05" w:rsidRDefault="00171F0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171F05" w14:paraId="5BA01254"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469B79D" w14:textId="782487BB" w:rsidR="00171F05" w:rsidRDefault="00171F05" w:rsidP="00186A06">
            <w:pPr>
              <w:spacing w:line="259" w:lineRule="auto"/>
              <w:jc w:val="center"/>
            </w:pPr>
            <w:r>
              <w:t>Font</w:t>
            </w:r>
          </w:p>
        </w:tc>
        <w:tc>
          <w:tcPr>
            <w:tcW w:w="4316" w:type="dxa"/>
            <w:vAlign w:val="center"/>
          </w:tcPr>
          <w:p w14:paraId="76D593AB" w14:textId="622F91D8"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Vector</w:t>
            </w:r>
          </w:p>
        </w:tc>
      </w:tr>
      <w:tr w:rsidR="00171F05" w14:paraId="697CC349"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6EC1495" w14:textId="00DA2880" w:rsidR="00171F05" w:rsidRDefault="00171F05" w:rsidP="00186A06">
            <w:pPr>
              <w:spacing w:line="259" w:lineRule="auto"/>
              <w:jc w:val="center"/>
            </w:pPr>
            <w:r>
              <w:t>Font Size</w:t>
            </w:r>
          </w:p>
        </w:tc>
        <w:tc>
          <w:tcPr>
            <w:tcW w:w="4316" w:type="dxa"/>
            <w:vAlign w:val="center"/>
          </w:tcPr>
          <w:p w14:paraId="721B130D" w14:textId="23662A68"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r>
      <w:tr w:rsidR="00171F05" w14:paraId="1ABDF914"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25CC83E" w14:textId="2CE4E1F7" w:rsidR="00171F05" w:rsidRDefault="00171F05" w:rsidP="00186A06">
            <w:pPr>
              <w:spacing w:line="259" w:lineRule="auto"/>
              <w:jc w:val="center"/>
            </w:pPr>
            <w:r>
              <w:t>Font Width</w:t>
            </w:r>
          </w:p>
        </w:tc>
        <w:tc>
          <w:tcPr>
            <w:tcW w:w="4316" w:type="dxa"/>
            <w:vAlign w:val="center"/>
          </w:tcPr>
          <w:p w14:paraId="4414D770" w14:textId="111D8904"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12%</w:t>
            </w:r>
          </w:p>
        </w:tc>
      </w:tr>
      <w:tr w:rsidR="00171F05" w14:paraId="2D98858D"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0C6BFFD" w14:textId="465EE836" w:rsidR="00171F05" w:rsidRDefault="00171F05" w:rsidP="00186A06">
            <w:pPr>
              <w:spacing w:line="259" w:lineRule="auto"/>
              <w:jc w:val="center"/>
            </w:pPr>
            <w:r>
              <w:t>Layer</w:t>
            </w:r>
          </w:p>
        </w:tc>
        <w:tc>
          <w:tcPr>
            <w:tcW w:w="4316" w:type="dxa"/>
            <w:vAlign w:val="center"/>
          </w:tcPr>
          <w:p w14:paraId="73C026AC" w14:textId="71B41360" w:rsidR="009C483E" w:rsidRDefault="00760652" w:rsidP="007C279C">
            <w:pPr>
              <w:spacing w:line="259" w:lineRule="auto"/>
              <w:jc w:val="center"/>
              <w:cnfStyle w:val="000000000000" w:firstRow="0" w:lastRow="0" w:firstColumn="0" w:lastColumn="0" w:oddVBand="0" w:evenVBand="0" w:oddHBand="0" w:evenHBand="0" w:firstRowFirstColumn="0" w:firstRowLastColumn="0" w:lastRowFirstColumn="0" w:lastRowLastColumn="0"/>
            </w:pPr>
            <w:proofErr w:type="spellStart"/>
            <w:r>
              <w:t>tNames</w:t>
            </w:r>
            <w:proofErr w:type="spellEnd"/>
            <w:r w:rsidR="005517AD">
              <w:t xml:space="preserve"> or </w:t>
            </w:r>
            <w:proofErr w:type="spellStart"/>
            <w:r w:rsidR="005517AD">
              <w:t>bNames</w:t>
            </w:r>
            <w:proofErr w:type="spellEnd"/>
          </w:p>
        </w:tc>
      </w:tr>
    </w:tbl>
    <w:p w14:paraId="02A1FB9A" w14:textId="77777777" w:rsidR="00813328" w:rsidRPr="00813328" w:rsidRDefault="00813328" w:rsidP="00813328"/>
    <w:p w14:paraId="45D60287" w14:textId="7B40EBFF" w:rsidR="000543CF" w:rsidRDefault="00186A06" w:rsidP="000543CF">
      <w:pPr>
        <w:pStyle w:val="Heading3"/>
      </w:pPr>
      <w:r>
        <w:t>Layout</w:t>
      </w:r>
      <w:r w:rsidR="007C279C">
        <w:t xml:space="preserve"> Specifications</w:t>
      </w:r>
    </w:p>
    <w:tbl>
      <w:tblPr>
        <w:tblStyle w:val="GridTable1Light-Accent1"/>
        <w:tblW w:w="4000" w:type="pct"/>
        <w:jc w:val="center"/>
        <w:tblLook w:val="04A0" w:firstRow="1" w:lastRow="0" w:firstColumn="1" w:lastColumn="0" w:noHBand="0" w:noVBand="1"/>
      </w:tblPr>
      <w:tblGrid>
        <w:gridCol w:w="4315"/>
        <w:gridCol w:w="2158"/>
        <w:gridCol w:w="2159"/>
      </w:tblGrid>
      <w:tr w:rsidR="000C4D85" w14:paraId="58D2ED1A" w14:textId="77777777" w:rsidTr="007C279C">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3E484966" w14:textId="77777777" w:rsidR="000C4D85" w:rsidRDefault="000C4D85" w:rsidP="006F3D36">
            <w:pPr>
              <w:spacing w:line="259" w:lineRule="auto"/>
              <w:jc w:val="center"/>
              <w:rPr>
                <w:b w:val="0"/>
                <w:bCs w:val="0"/>
              </w:rPr>
            </w:pPr>
            <w:r>
              <w:t>PROPERTY</w:t>
            </w:r>
          </w:p>
        </w:tc>
        <w:tc>
          <w:tcPr>
            <w:tcW w:w="2158" w:type="dxa"/>
            <w:vAlign w:val="center"/>
          </w:tcPr>
          <w:p w14:paraId="0263B221" w14:textId="5749007B" w:rsidR="000C4D85" w:rsidRDefault="007C279C" w:rsidP="006F3D36">
            <w:pPr>
              <w:spacing w:line="259" w:lineRule="auto"/>
              <w:jc w:val="center"/>
              <w:cnfStyle w:val="100000000000" w:firstRow="1" w:lastRow="0" w:firstColumn="0" w:lastColumn="0" w:oddVBand="0" w:evenVBand="0" w:oddHBand="0" w:evenHBand="0" w:firstRowFirstColumn="0" w:firstRowLastColumn="0" w:lastRowFirstColumn="0" w:lastRowLastColumn="0"/>
            </w:pPr>
            <w:r>
              <w:t>SMD</w:t>
            </w:r>
          </w:p>
        </w:tc>
        <w:tc>
          <w:tcPr>
            <w:tcW w:w="2159" w:type="dxa"/>
            <w:vAlign w:val="center"/>
          </w:tcPr>
          <w:p w14:paraId="45B556E2" w14:textId="7D86ACFB" w:rsidR="000C4D85" w:rsidRDefault="007C279C" w:rsidP="006F3D36">
            <w:pPr>
              <w:spacing w:line="259" w:lineRule="auto"/>
              <w:jc w:val="center"/>
              <w:cnfStyle w:val="100000000000" w:firstRow="1" w:lastRow="0" w:firstColumn="0" w:lastColumn="0" w:oddVBand="0" w:evenVBand="0" w:oddHBand="0" w:evenHBand="0" w:firstRowFirstColumn="0" w:firstRowLastColumn="0" w:lastRowFirstColumn="0" w:lastRowLastColumn="0"/>
            </w:pPr>
            <w:r>
              <w:t>THD</w:t>
            </w:r>
          </w:p>
        </w:tc>
      </w:tr>
      <w:tr w:rsidR="000C4D85" w14:paraId="1D5755D1"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18C5A0A4" w14:textId="01F65CCC" w:rsidR="000C4D85" w:rsidRPr="007C279C" w:rsidRDefault="007C279C" w:rsidP="007C279C">
            <w:pPr>
              <w:spacing w:line="259" w:lineRule="auto"/>
            </w:pPr>
            <w:r w:rsidRPr="007C279C">
              <w:t>Component Placement</w:t>
            </w:r>
          </w:p>
        </w:tc>
        <w:tc>
          <w:tcPr>
            <w:tcW w:w="2158" w:type="dxa"/>
            <w:vAlign w:val="center"/>
          </w:tcPr>
          <w:p w14:paraId="2EDED67D" w14:textId="67995538"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Top Side</w:t>
            </w:r>
          </w:p>
        </w:tc>
        <w:tc>
          <w:tcPr>
            <w:tcW w:w="2159" w:type="dxa"/>
            <w:vAlign w:val="center"/>
          </w:tcPr>
          <w:p w14:paraId="35D73D4C" w14:textId="79077501"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Top Side</w:t>
            </w:r>
          </w:p>
        </w:tc>
      </w:tr>
      <w:tr w:rsidR="007C279C" w14:paraId="7B41433B"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11B5E7F1" w14:textId="2CF83F62" w:rsidR="007C279C" w:rsidRPr="007C279C" w:rsidRDefault="007C279C" w:rsidP="007C279C">
            <w:pPr>
              <w:spacing w:line="259" w:lineRule="auto"/>
            </w:pPr>
            <w:r w:rsidRPr="007C279C">
              <w:t>Grid for Component Placement</w:t>
            </w:r>
          </w:p>
        </w:tc>
        <w:tc>
          <w:tcPr>
            <w:tcW w:w="2158" w:type="dxa"/>
            <w:vAlign w:val="center"/>
          </w:tcPr>
          <w:p w14:paraId="0A8FC459" w14:textId="18B96A7E"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c>
          <w:tcPr>
            <w:tcW w:w="2159" w:type="dxa"/>
            <w:vAlign w:val="center"/>
          </w:tcPr>
          <w:p w14:paraId="486C3BDC" w14:textId="232C6624"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r>
      <w:tr w:rsidR="007C279C" w14:paraId="77B7F221"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09F01C46" w14:textId="7ED5357D" w:rsidR="007C279C" w:rsidRPr="007C279C" w:rsidRDefault="007C279C" w:rsidP="007C279C">
            <w:pPr>
              <w:spacing w:line="259" w:lineRule="auto"/>
            </w:pPr>
            <w:r w:rsidRPr="007C279C">
              <w:t>Uncut Ground Plane</w:t>
            </w:r>
          </w:p>
        </w:tc>
        <w:tc>
          <w:tcPr>
            <w:tcW w:w="2158" w:type="dxa"/>
            <w:vAlign w:val="center"/>
          </w:tcPr>
          <w:p w14:paraId="5B794E71" w14:textId="2D47F66C"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Bottom</w:t>
            </w:r>
          </w:p>
        </w:tc>
        <w:tc>
          <w:tcPr>
            <w:tcW w:w="2159" w:type="dxa"/>
            <w:vAlign w:val="center"/>
          </w:tcPr>
          <w:p w14:paraId="57C33AE9" w14:textId="37B6CD76"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Top</w:t>
            </w:r>
          </w:p>
        </w:tc>
      </w:tr>
      <w:tr w:rsidR="000C4D85" w14:paraId="298786D5"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6AA14B2C" w14:textId="1ABF21BB" w:rsidR="000C4D85" w:rsidRPr="007C279C" w:rsidRDefault="007C279C" w:rsidP="007C279C">
            <w:pPr>
              <w:spacing w:line="259" w:lineRule="auto"/>
            </w:pPr>
            <w:r w:rsidRPr="007C279C">
              <w:t>Trace Side</w:t>
            </w:r>
          </w:p>
        </w:tc>
        <w:tc>
          <w:tcPr>
            <w:tcW w:w="2158" w:type="dxa"/>
            <w:vAlign w:val="center"/>
          </w:tcPr>
          <w:p w14:paraId="3A83F829" w14:textId="57DD6826"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Top Side</w:t>
            </w:r>
          </w:p>
        </w:tc>
        <w:tc>
          <w:tcPr>
            <w:tcW w:w="2159" w:type="dxa"/>
            <w:vAlign w:val="center"/>
          </w:tcPr>
          <w:p w14:paraId="73D41070" w14:textId="4E5E6903"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Bottom Side</w:t>
            </w:r>
          </w:p>
        </w:tc>
      </w:tr>
      <w:tr w:rsidR="000C4D85" w14:paraId="0AE6AAF9"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17790AAB" w14:textId="03F628AC" w:rsidR="000C4D85" w:rsidRPr="007C279C" w:rsidRDefault="007C279C" w:rsidP="007C279C">
            <w:pPr>
              <w:spacing w:line="259" w:lineRule="auto"/>
            </w:pPr>
            <w:r w:rsidRPr="007C279C">
              <w:t>Trace Width</w:t>
            </w:r>
          </w:p>
        </w:tc>
        <w:tc>
          <w:tcPr>
            <w:tcW w:w="2158" w:type="dxa"/>
            <w:vAlign w:val="center"/>
          </w:tcPr>
          <w:p w14:paraId="4F4C73D1" w14:textId="039F9155"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2159" w:type="dxa"/>
            <w:vAlign w:val="center"/>
          </w:tcPr>
          <w:p w14:paraId="4303FBFB" w14:textId="6DFD69B0"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r>
      <w:tr w:rsidR="000C4D85" w14:paraId="5CA5C9F3"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7C8F837A" w14:textId="7DF16226" w:rsidR="000C4D85" w:rsidRPr="007C279C" w:rsidRDefault="007C279C" w:rsidP="007C279C">
            <w:pPr>
              <w:spacing w:line="259" w:lineRule="auto"/>
            </w:pPr>
            <w:r w:rsidRPr="007C279C">
              <w:t>Via Drill Diameter</w:t>
            </w:r>
          </w:p>
        </w:tc>
        <w:tc>
          <w:tcPr>
            <w:tcW w:w="2158" w:type="dxa"/>
            <w:vAlign w:val="center"/>
          </w:tcPr>
          <w:p w14:paraId="4E39BD51" w14:textId="26A52B50"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c>
          <w:tcPr>
            <w:tcW w:w="2159" w:type="dxa"/>
            <w:vAlign w:val="center"/>
          </w:tcPr>
          <w:p w14:paraId="3701D71A" w14:textId="0A1DA4E0"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r>
      <w:tr w:rsidR="007C279C" w14:paraId="49C60E46"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0FB90E55" w14:textId="33A1A319" w:rsidR="007C279C" w:rsidRPr="007C279C" w:rsidRDefault="007C279C" w:rsidP="007C279C">
            <w:pPr>
              <w:spacing w:line="259" w:lineRule="auto"/>
            </w:pPr>
            <w:r w:rsidRPr="007C279C">
              <w:t>Edge Keepout</w:t>
            </w:r>
          </w:p>
        </w:tc>
        <w:tc>
          <w:tcPr>
            <w:tcW w:w="2158" w:type="dxa"/>
            <w:vAlign w:val="center"/>
          </w:tcPr>
          <w:p w14:paraId="49678455" w14:textId="158862DF"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c>
          <w:tcPr>
            <w:tcW w:w="2159" w:type="dxa"/>
            <w:vAlign w:val="center"/>
          </w:tcPr>
          <w:p w14:paraId="234C8639" w14:textId="76658CBD"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r>
    </w:tbl>
    <w:p w14:paraId="7DCCFA45" w14:textId="77777777" w:rsidR="000C4D85" w:rsidRDefault="000C4D85" w:rsidP="000C4D85"/>
    <w:p w14:paraId="7DE8B999" w14:textId="2B009D58" w:rsidR="00655BEF" w:rsidRDefault="00655BEF" w:rsidP="00F02B50">
      <w:pPr>
        <w:pStyle w:val="Heading3"/>
      </w:pPr>
      <w:r>
        <w:t>Test Points</w:t>
      </w:r>
    </w:p>
    <w:p w14:paraId="51A114E8" w14:textId="5059E5DE" w:rsidR="00655BEF" w:rsidRPr="00655BEF" w:rsidRDefault="00760652" w:rsidP="00655BEF">
      <w:r>
        <w:t>T</w:t>
      </w:r>
      <w:r w:rsidR="00655BEF">
        <w:t>est points will be</w:t>
      </w:r>
      <w:r>
        <w:t xml:space="preserve"> included when they are needed to test </w:t>
      </w:r>
      <w:r w:rsidR="00112E2D">
        <w:t xml:space="preserve">or adjust </w:t>
      </w:r>
      <w:r>
        <w:t>the circuit.</w:t>
      </w:r>
    </w:p>
    <w:p w14:paraId="11FB820B" w14:textId="2DB427AD" w:rsidR="000543CF" w:rsidRDefault="000543CF" w:rsidP="00F02B50">
      <w:pPr>
        <w:pStyle w:val="Heading3"/>
      </w:pPr>
      <w:r>
        <w:t>Part Number</w:t>
      </w:r>
    </w:p>
    <w:p w14:paraId="5CD8D0CC" w14:textId="487069DC" w:rsidR="000543CF" w:rsidRDefault="000543CF" w:rsidP="00186A06">
      <w:r>
        <w:t xml:space="preserve">A part number </w:t>
      </w:r>
      <w:r w:rsidR="0044333A">
        <w:t>will</w:t>
      </w:r>
      <w:r>
        <w:t xml:space="preserve"> be placed on the bottom side of the board, in the region furthest away from the main connector.</w:t>
      </w:r>
      <w:r w:rsidR="00186A06">
        <w:t xml:space="preserve"> </w:t>
      </w:r>
      <w:r>
        <w:t xml:space="preserve">The part number </w:t>
      </w:r>
      <w:r w:rsidR="0044333A">
        <w:t>will</w:t>
      </w:r>
      <w:r>
        <w:t xml:space="preserve"> be placed in </w:t>
      </w:r>
      <w:r w:rsidR="0044333A">
        <w:t>both</w:t>
      </w:r>
      <w:r>
        <w:t xml:space="preserve"> copper </w:t>
      </w:r>
      <w:r w:rsidR="0044333A">
        <w:t>and</w:t>
      </w:r>
      <w:r>
        <w:t xml:space="preserve"> silkscreen.</w:t>
      </w:r>
    </w:p>
    <w:p w14:paraId="0C81DFA1" w14:textId="36CBA7DF" w:rsidR="00D41102" w:rsidRDefault="00D41102" w:rsidP="006A5924">
      <w:pPr>
        <w:pStyle w:val="Heading1"/>
      </w:pPr>
      <w:bookmarkStart w:id="8" w:name="_Toc149218768"/>
      <w:bookmarkEnd w:id="7"/>
      <w:r>
        <w:lastRenderedPageBreak/>
        <w:t xml:space="preserve">Part </w:t>
      </w:r>
      <w:r w:rsidR="00731DF3">
        <w:t>Identification</w:t>
      </w:r>
      <w:r>
        <w:t xml:space="preserve"> Number</w:t>
      </w:r>
      <w:bookmarkEnd w:id="8"/>
    </w:p>
    <w:p w14:paraId="2EC2B5FB" w14:textId="7C18ABE9" w:rsidR="00D41102" w:rsidRDefault="00D41102" w:rsidP="00D41102">
      <w:pPr>
        <w:pStyle w:val="Heading2"/>
      </w:pPr>
      <w:r>
        <w:t>Introduction</w:t>
      </w:r>
    </w:p>
    <w:p w14:paraId="5987F4DE" w14:textId="613EA5AB" w:rsidR="00D41102" w:rsidRDefault="00D41102" w:rsidP="00D41102">
      <w:r>
        <w:t xml:space="preserve">This section specifies the </w:t>
      </w:r>
      <w:r w:rsidR="00201882">
        <w:t xml:space="preserve">Part </w:t>
      </w:r>
      <w:r w:rsidR="00731DF3">
        <w:t>Identification</w:t>
      </w:r>
      <w:r w:rsidR="00201882">
        <w:t xml:space="preserve"> Number (PIN). </w:t>
      </w:r>
      <w:r w:rsidR="00E709FC">
        <w:t xml:space="preserve">The PIN provides information concerning the part’s circuit, </w:t>
      </w:r>
      <w:r w:rsidR="00173D14">
        <w:t>component sizes</w:t>
      </w:r>
      <w:r w:rsidR="00E709FC">
        <w:t xml:space="preserve">, and </w:t>
      </w:r>
      <w:r w:rsidR="00353070">
        <w:t xml:space="preserve">miniPCB </w:t>
      </w:r>
      <w:r w:rsidR="00E709FC">
        <w:t>revision.</w:t>
      </w:r>
    </w:p>
    <w:p w14:paraId="15F1255F" w14:textId="6A06E96D" w:rsidR="00E709FC" w:rsidRDefault="00E709FC" w:rsidP="00E709FC">
      <w:r>
        <w:t>The PIN is in the following form:</w:t>
      </w:r>
    </w:p>
    <w:p w14:paraId="3D08FC72" w14:textId="77777777" w:rsidR="00731DF3" w:rsidRDefault="00731DF3" w:rsidP="00731DF3">
      <w:pPr>
        <w:keepNext/>
        <w:jc w:val="center"/>
      </w:pPr>
      <w:r>
        <w:rPr>
          <w:noProof/>
        </w:rPr>
        <w:drawing>
          <wp:inline distT="0" distB="0" distL="0" distR="0" wp14:anchorId="2D041CEC" wp14:editId="7148B84F">
            <wp:extent cx="2739348" cy="1828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9348" cy="1828800"/>
                    </a:xfrm>
                    <a:prstGeom prst="rect">
                      <a:avLst/>
                    </a:prstGeom>
                  </pic:spPr>
                </pic:pic>
              </a:graphicData>
            </a:graphic>
          </wp:inline>
        </w:drawing>
      </w:r>
    </w:p>
    <w:p w14:paraId="2635EB5E" w14:textId="00C86AA5" w:rsidR="00731DF3" w:rsidRDefault="00731DF3" w:rsidP="00731DF3">
      <w:pPr>
        <w:pStyle w:val="Caption"/>
        <w:jc w:val="center"/>
      </w:pPr>
      <w:bookmarkStart w:id="9" w:name="_Toc149218757"/>
      <w:r>
        <w:t xml:space="preserve">Figure </w:t>
      </w:r>
      <w:fldSimple w:instr=" SEQ Figure \* ARABIC ">
        <w:r w:rsidR="00D30C02">
          <w:rPr>
            <w:noProof/>
          </w:rPr>
          <w:t>1</w:t>
        </w:r>
      </w:fldSimple>
      <w:r>
        <w:t xml:space="preserve"> </w:t>
      </w:r>
      <w:r w:rsidR="000D32FC">
        <w:t>–</w:t>
      </w:r>
      <w:r>
        <w:t xml:space="preserve"> Part Identification Number</w:t>
      </w:r>
      <w:bookmarkEnd w:id="9"/>
    </w:p>
    <w:p w14:paraId="344DB6C6" w14:textId="77777777" w:rsidR="00B61678" w:rsidRPr="00B61678" w:rsidRDefault="00B61678" w:rsidP="00B61678"/>
    <w:tbl>
      <w:tblPr>
        <w:tblStyle w:val="GridTable1Light-Accent1"/>
        <w:tblW w:w="5000" w:type="pct"/>
        <w:tblLook w:val="04A0" w:firstRow="1" w:lastRow="0" w:firstColumn="1" w:lastColumn="0" w:noHBand="0" w:noVBand="1"/>
      </w:tblPr>
      <w:tblGrid>
        <w:gridCol w:w="2781"/>
        <w:gridCol w:w="2399"/>
        <w:gridCol w:w="2873"/>
        <w:gridCol w:w="2737"/>
      </w:tblGrid>
      <w:tr w:rsidR="00A0768A" w:rsidRPr="00D97D92" w14:paraId="2526E0D7" w14:textId="77777777" w:rsidTr="001C73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F335E23" w14:textId="5DD95099" w:rsidR="00A0768A" w:rsidRPr="00D97D92" w:rsidRDefault="00A0768A" w:rsidP="00780FD3">
            <w:pPr>
              <w:pStyle w:val="NoSpacing"/>
              <w:jc w:val="center"/>
            </w:pPr>
            <w:r>
              <w:t>CATEGORY</w:t>
            </w:r>
          </w:p>
        </w:tc>
        <w:tc>
          <w:tcPr>
            <w:tcW w:w="2399" w:type="dxa"/>
            <w:vAlign w:val="center"/>
          </w:tcPr>
          <w:p w14:paraId="2DA4AD98" w14:textId="3DBA151D" w:rsidR="00A0768A" w:rsidRDefault="00A0768A" w:rsidP="001C737D">
            <w:pPr>
              <w:pStyle w:val="NoSpacing"/>
              <w:jc w:val="center"/>
              <w:cnfStyle w:val="100000000000" w:firstRow="1" w:lastRow="0" w:firstColumn="0" w:lastColumn="0" w:oddVBand="0" w:evenVBand="0" w:oddHBand="0" w:evenHBand="0" w:firstRowFirstColumn="0" w:firstRowLastColumn="0" w:lastRowFirstColumn="0" w:lastRowLastColumn="0"/>
            </w:pPr>
            <w:r>
              <w:t>SUBCATEGORY</w:t>
            </w:r>
          </w:p>
        </w:tc>
        <w:tc>
          <w:tcPr>
            <w:tcW w:w="2873" w:type="dxa"/>
            <w:vAlign w:val="center"/>
          </w:tcPr>
          <w:p w14:paraId="50AF607F" w14:textId="0D2A55B8" w:rsidR="00A0768A" w:rsidRPr="00D97D92" w:rsidRDefault="00731DF3" w:rsidP="00780FD3">
            <w:pPr>
              <w:pStyle w:val="NoSpacing"/>
              <w:jc w:val="center"/>
              <w:cnfStyle w:val="100000000000" w:firstRow="1" w:lastRow="0" w:firstColumn="0" w:lastColumn="0" w:oddVBand="0" w:evenVBand="0" w:oddHBand="0" w:evenHBand="0" w:firstRowFirstColumn="0" w:firstRowLastColumn="0" w:lastRowFirstColumn="0" w:lastRowLastColumn="0"/>
            </w:pPr>
            <w:r>
              <w:t>PART</w:t>
            </w:r>
          </w:p>
        </w:tc>
        <w:tc>
          <w:tcPr>
            <w:tcW w:w="2737" w:type="dxa"/>
            <w:vAlign w:val="center"/>
          </w:tcPr>
          <w:p w14:paraId="7315C4AC" w14:textId="003EB3F2" w:rsidR="00A0768A" w:rsidRPr="00D97D92" w:rsidRDefault="00A0768A" w:rsidP="00780FD3">
            <w:pPr>
              <w:pStyle w:val="NoSpacing"/>
              <w:jc w:val="center"/>
              <w:cnfStyle w:val="100000000000" w:firstRow="1" w:lastRow="0" w:firstColumn="0" w:lastColumn="0" w:oddVBand="0" w:evenVBand="0" w:oddHBand="0" w:evenHBand="0" w:firstRowFirstColumn="0" w:firstRowLastColumn="0" w:lastRowFirstColumn="0" w:lastRowLastColumn="0"/>
            </w:pPr>
            <w:r>
              <w:t>REVISION</w:t>
            </w:r>
          </w:p>
        </w:tc>
      </w:tr>
      <w:tr w:rsidR="00A0768A" w:rsidRPr="00D97D92" w14:paraId="69DA2A7C" w14:textId="77777777" w:rsidTr="001C737D">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F8C5060" w14:textId="4A01B3EF" w:rsidR="00A0768A" w:rsidRPr="00D97D92" w:rsidRDefault="00A0768A" w:rsidP="00780FD3">
            <w:pPr>
              <w:pStyle w:val="NoSpacing"/>
              <w:jc w:val="center"/>
              <w:rPr>
                <w:b w:val="0"/>
                <w:bCs w:val="0"/>
              </w:rPr>
            </w:pPr>
            <w:r>
              <w:rPr>
                <w:b w:val="0"/>
                <w:bCs w:val="0"/>
              </w:rPr>
              <w:t>per</w:t>
            </w:r>
            <w:r w:rsidRPr="00D97D92">
              <w:rPr>
                <w:b w:val="0"/>
                <w:bCs w:val="0"/>
              </w:rPr>
              <w:t xml:space="preserve"> Section </w:t>
            </w:r>
            <w:r w:rsidR="00B61678">
              <w:fldChar w:fldCharType="begin"/>
            </w:r>
            <w:r w:rsidR="00B61678">
              <w:rPr>
                <w:b w:val="0"/>
                <w:bCs w:val="0"/>
              </w:rPr>
              <w:instrText xml:space="preserve"> REF _Ref111895133 \r \h </w:instrText>
            </w:r>
            <w:r w:rsidR="00B61678">
              <w:fldChar w:fldCharType="separate"/>
            </w:r>
            <w:r w:rsidR="00D30C02">
              <w:rPr>
                <w:b w:val="0"/>
                <w:bCs w:val="0"/>
              </w:rPr>
              <w:t>3.2.1</w:t>
            </w:r>
            <w:r w:rsidR="00B61678">
              <w:fldChar w:fldCharType="end"/>
            </w:r>
          </w:p>
        </w:tc>
        <w:tc>
          <w:tcPr>
            <w:tcW w:w="2399" w:type="dxa"/>
            <w:vAlign w:val="center"/>
          </w:tcPr>
          <w:p w14:paraId="3CEE6E81" w14:textId="21066BE1" w:rsidR="00A0768A" w:rsidRDefault="00A0768A" w:rsidP="001C737D">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rsidR="00B61678">
              <w:fldChar w:fldCharType="begin"/>
            </w:r>
            <w:r w:rsidR="00B61678">
              <w:instrText xml:space="preserve"> REF _Ref111895169 \r \h </w:instrText>
            </w:r>
            <w:r w:rsidR="00B61678">
              <w:fldChar w:fldCharType="separate"/>
            </w:r>
            <w:r w:rsidR="00D30C02">
              <w:t>3.2.2</w:t>
            </w:r>
            <w:r w:rsidR="00B61678">
              <w:fldChar w:fldCharType="end"/>
            </w:r>
          </w:p>
        </w:tc>
        <w:tc>
          <w:tcPr>
            <w:tcW w:w="2873" w:type="dxa"/>
            <w:vAlign w:val="center"/>
          </w:tcPr>
          <w:p w14:paraId="24F45C87" w14:textId="601363AF" w:rsidR="00A0768A" w:rsidRPr="00D97D92" w:rsidRDefault="00A0768A" w:rsidP="00780FD3">
            <w:pPr>
              <w:pStyle w:val="NoSpacing"/>
              <w:jc w:val="center"/>
              <w:cnfStyle w:val="000000000000" w:firstRow="0" w:lastRow="0" w:firstColumn="0" w:lastColumn="0" w:oddVBand="0" w:evenVBand="0" w:oddHBand="0" w:evenHBand="0" w:firstRowFirstColumn="0" w:firstRowLastColumn="0" w:lastRowFirstColumn="0" w:lastRowLastColumn="0"/>
            </w:pPr>
            <w:r>
              <w:t>per</w:t>
            </w:r>
            <w:r w:rsidRPr="00D97D92">
              <w:t xml:space="preserve"> Section </w:t>
            </w:r>
            <w:r w:rsidR="00B61678">
              <w:fldChar w:fldCharType="begin"/>
            </w:r>
            <w:r w:rsidR="00B61678">
              <w:instrText xml:space="preserve"> REF _Ref111895180 \r \h </w:instrText>
            </w:r>
            <w:r w:rsidR="00B61678">
              <w:fldChar w:fldCharType="separate"/>
            </w:r>
            <w:r w:rsidR="00D30C02">
              <w:t>3.2.2.15</w:t>
            </w:r>
            <w:r w:rsidR="00B61678">
              <w:fldChar w:fldCharType="end"/>
            </w:r>
          </w:p>
        </w:tc>
        <w:tc>
          <w:tcPr>
            <w:tcW w:w="2737" w:type="dxa"/>
            <w:vAlign w:val="center"/>
          </w:tcPr>
          <w:p w14:paraId="4D8E5EDD" w14:textId="63A97C92" w:rsidR="00A0768A" w:rsidRPr="00D97D92" w:rsidRDefault="00A0768A" w:rsidP="00780FD3">
            <w:pPr>
              <w:pStyle w:val="NoSpacing"/>
              <w:jc w:val="center"/>
              <w:cnfStyle w:val="000000000000" w:firstRow="0" w:lastRow="0" w:firstColumn="0" w:lastColumn="0" w:oddVBand="0" w:evenVBand="0" w:oddHBand="0" w:evenHBand="0" w:firstRowFirstColumn="0" w:firstRowLastColumn="0" w:lastRowFirstColumn="0" w:lastRowLastColumn="0"/>
            </w:pPr>
            <w:r>
              <w:t>per</w:t>
            </w:r>
            <w:r w:rsidRPr="00D97D92">
              <w:t xml:space="preserve"> Section </w:t>
            </w:r>
            <w:r>
              <w:fldChar w:fldCharType="begin"/>
            </w:r>
            <w:r>
              <w:instrText xml:space="preserve"> REF _Ref111381473 \r \h </w:instrText>
            </w:r>
            <w:r w:rsidR="001C737D">
              <w:instrText xml:space="preserve"> \* MERGEFORMAT </w:instrText>
            </w:r>
            <w:r>
              <w:fldChar w:fldCharType="separate"/>
            </w:r>
            <w:r w:rsidR="00D30C02">
              <w:t>3.2.4</w:t>
            </w:r>
            <w:r>
              <w:fldChar w:fldCharType="end"/>
            </w:r>
          </w:p>
        </w:tc>
      </w:tr>
    </w:tbl>
    <w:p w14:paraId="04B66442" w14:textId="72BA6FF4" w:rsidR="00353070" w:rsidRDefault="00353070" w:rsidP="00353070"/>
    <w:p w14:paraId="2BCE1361" w14:textId="77777777" w:rsidR="00D93257" w:rsidRDefault="00D93257" w:rsidP="00D93257">
      <w:r>
        <w:t>The remainder of this page intentionally blank.</w:t>
      </w:r>
    </w:p>
    <w:p w14:paraId="53A2E8E9" w14:textId="77777777" w:rsidR="00D93257" w:rsidRDefault="00D93257" w:rsidP="00353070"/>
    <w:p w14:paraId="79F39AF9" w14:textId="77777777" w:rsidR="00E86E00" w:rsidRDefault="00E86E00">
      <w:pPr>
        <w:spacing w:line="259" w:lineRule="auto"/>
        <w:rPr>
          <w:rFonts w:asciiTheme="majorHAnsi" w:eastAsiaTheme="majorEastAsia" w:hAnsiTheme="majorHAnsi" w:cstheme="majorBidi"/>
          <w:caps/>
          <w:color w:val="2F5496" w:themeColor="accent1" w:themeShade="BF"/>
          <w:sz w:val="26"/>
          <w:szCs w:val="26"/>
        </w:rPr>
      </w:pPr>
      <w:r>
        <w:br w:type="page"/>
      </w:r>
    </w:p>
    <w:p w14:paraId="3C785249" w14:textId="1223940E" w:rsidR="00E86E00" w:rsidRDefault="00E86E00" w:rsidP="00E86E00">
      <w:pPr>
        <w:pStyle w:val="Heading2"/>
      </w:pPr>
      <w:r>
        <w:lastRenderedPageBreak/>
        <w:t>PIN Classifications</w:t>
      </w:r>
    </w:p>
    <w:p w14:paraId="72FDE4C9" w14:textId="7E9F6026" w:rsidR="00E56A8E" w:rsidRDefault="0034118D" w:rsidP="00E56A8E">
      <w:pPr>
        <w:pStyle w:val="Heading3"/>
      </w:pPr>
      <w:bookmarkStart w:id="10" w:name="_Ref111895133"/>
      <w:r>
        <w:t>Category</w:t>
      </w:r>
      <w:bookmarkEnd w:id="10"/>
    </w:p>
    <w:p w14:paraId="0CE3F8F8" w14:textId="7576D6E9" w:rsidR="00936481" w:rsidRDefault="0034118D" w:rsidP="004A5A4E">
      <w:r>
        <w:t>Categories are identified by two (2) digits.</w:t>
      </w:r>
    </w:p>
    <w:tbl>
      <w:tblPr>
        <w:tblStyle w:val="GridTable1Light-Accent1"/>
        <w:tblW w:w="5000" w:type="pct"/>
        <w:tblLook w:val="04A0" w:firstRow="1" w:lastRow="0" w:firstColumn="1" w:lastColumn="0" w:noHBand="0" w:noVBand="1"/>
      </w:tblPr>
      <w:tblGrid>
        <w:gridCol w:w="2682"/>
        <w:gridCol w:w="2623"/>
        <w:gridCol w:w="5485"/>
      </w:tblGrid>
      <w:tr w:rsidR="003D59F4" w14:paraId="78B5D9B1" w14:textId="77777777" w:rsidTr="003D59F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113EDE9F" w14:textId="77777777" w:rsidR="003D59F4" w:rsidRDefault="003D59F4" w:rsidP="00780FD3">
            <w:pPr>
              <w:pStyle w:val="NoSpacing"/>
              <w:jc w:val="center"/>
            </w:pPr>
            <w:r>
              <w:t>CLASSIFICATION ID</w:t>
            </w:r>
          </w:p>
        </w:tc>
        <w:tc>
          <w:tcPr>
            <w:tcW w:w="2623" w:type="dxa"/>
            <w:vAlign w:val="center"/>
          </w:tcPr>
          <w:p w14:paraId="70C8208D" w14:textId="0D829111" w:rsidR="003D59F4" w:rsidRDefault="003D59F4" w:rsidP="003D59F4">
            <w:pPr>
              <w:pStyle w:val="NoSpacing"/>
              <w:cnfStyle w:val="100000000000" w:firstRow="1" w:lastRow="0" w:firstColumn="0" w:lastColumn="0" w:oddVBand="0" w:evenVBand="0" w:oddHBand="0" w:evenHBand="0" w:firstRowFirstColumn="0" w:firstRowLastColumn="0" w:lastRowFirstColumn="0" w:lastRowLastColumn="0"/>
              <w:rPr>
                <w:b w:val="0"/>
                <w:bCs w:val="0"/>
              </w:rPr>
            </w:pPr>
            <w:r>
              <w:t>TITLE</w:t>
            </w:r>
          </w:p>
        </w:tc>
        <w:tc>
          <w:tcPr>
            <w:tcW w:w="5485" w:type="dxa"/>
            <w:vAlign w:val="center"/>
          </w:tcPr>
          <w:p w14:paraId="33EF26F2" w14:textId="669D96AB" w:rsidR="003D59F4" w:rsidRDefault="003D59F4" w:rsidP="003D59F4">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3D59F4" w:rsidRPr="00237F95" w14:paraId="1327FD74"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736D5BF3" w14:textId="0FD00322" w:rsidR="003D59F4" w:rsidRDefault="003D59F4" w:rsidP="00780FD3">
            <w:pPr>
              <w:pStyle w:val="NoSpacing"/>
              <w:jc w:val="center"/>
            </w:pPr>
            <w:r w:rsidRPr="00D7575C">
              <w:t>00</w:t>
            </w:r>
            <w:r w:rsidR="005B1016" w:rsidRPr="0034118D">
              <w:rPr>
                <w:color w:val="BFBFBF" w:themeColor="background1" w:themeShade="BF"/>
              </w:rPr>
              <w:t>X-XXX</w:t>
            </w:r>
          </w:p>
        </w:tc>
        <w:tc>
          <w:tcPr>
            <w:tcW w:w="2623" w:type="dxa"/>
            <w:vAlign w:val="center"/>
          </w:tcPr>
          <w:p w14:paraId="66C663CB" w14:textId="77777777"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Test Boards</w:t>
            </w:r>
          </w:p>
        </w:tc>
        <w:tc>
          <w:tcPr>
            <w:tcW w:w="5485" w:type="dxa"/>
            <w:vAlign w:val="center"/>
          </w:tcPr>
          <w:p w14:paraId="456D74D6" w14:textId="1BDD6B42"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 xml:space="preserve">PCBs </w:t>
            </w:r>
            <w:r w:rsidR="00164485">
              <w:t>that enable electronic test setups</w:t>
            </w:r>
          </w:p>
        </w:tc>
      </w:tr>
      <w:tr w:rsidR="003D59F4" w:rsidRPr="00237F95" w14:paraId="37CD2071"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032F81A" w14:textId="27687380" w:rsidR="003D59F4" w:rsidRDefault="003D59F4" w:rsidP="00780FD3">
            <w:pPr>
              <w:pStyle w:val="NoSpacing"/>
              <w:jc w:val="center"/>
            </w:pPr>
            <w:r w:rsidRPr="00D7575C">
              <w:t>01</w:t>
            </w:r>
            <w:r w:rsidR="005B1016" w:rsidRPr="0034118D">
              <w:rPr>
                <w:color w:val="BFBFBF" w:themeColor="background1" w:themeShade="BF"/>
              </w:rPr>
              <w:t>X-XXX</w:t>
            </w:r>
          </w:p>
        </w:tc>
        <w:tc>
          <w:tcPr>
            <w:tcW w:w="2623" w:type="dxa"/>
            <w:vAlign w:val="center"/>
          </w:tcPr>
          <w:p w14:paraId="30CB7C43" w14:textId="77777777"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Components</w:t>
            </w:r>
          </w:p>
        </w:tc>
        <w:tc>
          <w:tcPr>
            <w:tcW w:w="5485" w:type="dxa"/>
            <w:vAlign w:val="center"/>
          </w:tcPr>
          <w:p w14:paraId="3E64B052" w14:textId="152847D7" w:rsidR="003D59F4" w:rsidRPr="00237F95"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that enable component test setups</w:t>
            </w:r>
          </w:p>
        </w:tc>
      </w:tr>
      <w:tr w:rsidR="003D59F4" w:rsidRPr="00237F95" w14:paraId="6D646821"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FC558E0" w14:textId="2D0AFDC3" w:rsidR="003D59F4" w:rsidRPr="009146C4" w:rsidRDefault="003D59F4" w:rsidP="00780FD3">
            <w:pPr>
              <w:pStyle w:val="NoSpacing"/>
              <w:jc w:val="center"/>
            </w:pPr>
            <w:r w:rsidRPr="00D7575C">
              <w:t>02</w:t>
            </w:r>
            <w:r w:rsidR="005B1016" w:rsidRPr="0034118D">
              <w:rPr>
                <w:color w:val="BFBFBF" w:themeColor="background1" w:themeShade="BF"/>
              </w:rPr>
              <w:t>X-XXX</w:t>
            </w:r>
          </w:p>
        </w:tc>
        <w:tc>
          <w:tcPr>
            <w:tcW w:w="2623" w:type="dxa"/>
            <w:vAlign w:val="center"/>
          </w:tcPr>
          <w:p w14:paraId="14821D9F" w14:textId="7777777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Sensors</w:t>
            </w:r>
          </w:p>
        </w:tc>
        <w:tc>
          <w:tcPr>
            <w:tcW w:w="5485" w:type="dxa"/>
            <w:vAlign w:val="center"/>
          </w:tcPr>
          <w:p w14:paraId="30EF74E6" w14:textId="55E0F90C" w:rsidR="003D59F4"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with layouts of sensing circuits</w:t>
            </w:r>
          </w:p>
        </w:tc>
      </w:tr>
      <w:tr w:rsidR="003D59F4" w:rsidRPr="00237F95" w14:paraId="4DD0DD45"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B58DA8E" w14:textId="5AC34AA7" w:rsidR="003D59F4" w:rsidRPr="009146C4" w:rsidRDefault="003D59F4" w:rsidP="00780FD3">
            <w:pPr>
              <w:pStyle w:val="NoSpacing"/>
              <w:jc w:val="center"/>
            </w:pPr>
            <w:r w:rsidRPr="00D7575C">
              <w:t>03</w:t>
            </w:r>
            <w:r w:rsidR="005B1016" w:rsidRPr="0034118D">
              <w:rPr>
                <w:color w:val="BFBFBF" w:themeColor="background1" w:themeShade="BF"/>
              </w:rPr>
              <w:t>X-XXX</w:t>
            </w:r>
          </w:p>
        </w:tc>
        <w:tc>
          <w:tcPr>
            <w:tcW w:w="2623" w:type="dxa"/>
            <w:vAlign w:val="center"/>
          </w:tcPr>
          <w:p w14:paraId="57D21C92" w14:textId="7777777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Actuators</w:t>
            </w:r>
          </w:p>
        </w:tc>
        <w:tc>
          <w:tcPr>
            <w:tcW w:w="5485" w:type="dxa"/>
            <w:vAlign w:val="center"/>
          </w:tcPr>
          <w:p w14:paraId="0AC54ABD" w14:textId="344526C2" w:rsidR="003D59F4"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with layouts of actuator circuits</w:t>
            </w:r>
          </w:p>
        </w:tc>
      </w:tr>
      <w:tr w:rsidR="003D59F4" w:rsidRPr="00237F95" w14:paraId="7B1AABF8"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B3CAEE2" w14:textId="7E5A61BE" w:rsidR="003D59F4" w:rsidRPr="009146C4" w:rsidRDefault="003D59F4" w:rsidP="00780FD3">
            <w:pPr>
              <w:pStyle w:val="NoSpacing"/>
              <w:jc w:val="center"/>
            </w:pPr>
            <w:r w:rsidRPr="00D7575C">
              <w:t>04</w:t>
            </w:r>
            <w:r w:rsidR="005B1016" w:rsidRPr="0034118D">
              <w:rPr>
                <w:color w:val="BFBFBF" w:themeColor="background1" w:themeShade="BF"/>
              </w:rPr>
              <w:t>X-XX</w:t>
            </w:r>
            <w:r w:rsidR="000258D7">
              <w:rPr>
                <w:color w:val="BFBFBF" w:themeColor="background1" w:themeShade="BF"/>
              </w:rPr>
              <w:t>X</w:t>
            </w:r>
          </w:p>
        </w:tc>
        <w:tc>
          <w:tcPr>
            <w:tcW w:w="2623" w:type="dxa"/>
            <w:vAlign w:val="center"/>
          </w:tcPr>
          <w:p w14:paraId="5901238D" w14:textId="48644145"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Amplifiers</w:t>
            </w:r>
          </w:p>
        </w:tc>
        <w:tc>
          <w:tcPr>
            <w:tcW w:w="5485" w:type="dxa"/>
            <w:vAlign w:val="center"/>
          </w:tcPr>
          <w:p w14:paraId="520DEBC4" w14:textId="2DCE8110"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amplifier circuits</w:t>
            </w:r>
          </w:p>
        </w:tc>
      </w:tr>
      <w:tr w:rsidR="003D59F4" w:rsidRPr="00237F95" w14:paraId="395E504D"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6D721C0" w14:textId="6F1B5EF5" w:rsidR="003D59F4" w:rsidRPr="009146C4" w:rsidRDefault="003D59F4" w:rsidP="00780FD3">
            <w:pPr>
              <w:pStyle w:val="NoSpacing"/>
              <w:jc w:val="center"/>
            </w:pPr>
            <w:r w:rsidRPr="00D7575C">
              <w:t>05</w:t>
            </w:r>
            <w:r w:rsidR="005B1016" w:rsidRPr="0034118D">
              <w:rPr>
                <w:color w:val="BFBFBF" w:themeColor="background1" w:themeShade="BF"/>
              </w:rPr>
              <w:t>X-XXX</w:t>
            </w:r>
          </w:p>
        </w:tc>
        <w:tc>
          <w:tcPr>
            <w:tcW w:w="2623" w:type="dxa"/>
            <w:vAlign w:val="center"/>
          </w:tcPr>
          <w:p w14:paraId="469A59E8" w14:textId="249DA46D"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Filters</w:t>
            </w:r>
          </w:p>
        </w:tc>
        <w:tc>
          <w:tcPr>
            <w:tcW w:w="5485" w:type="dxa"/>
            <w:vAlign w:val="center"/>
          </w:tcPr>
          <w:p w14:paraId="4636A4D5" w14:textId="0A673E05"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filter circuits</w:t>
            </w:r>
          </w:p>
        </w:tc>
      </w:tr>
      <w:tr w:rsidR="003D59F4" w:rsidRPr="00237F95" w14:paraId="545047A2"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B6771B7" w14:textId="4B1789C4" w:rsidR="003D59F4" w:rsidRPr="009146C4" w:rsidRDefault="003D59F4" w:rsidP="00780FD3">
            <w:pPr>
              <w:pStyle w:val="NoSpacing"/>
              <w:jc w:val="center"/>
            </w:pPr>
            <w:r w:rsidRPr="00D7575C">
              <w:t>06</w:t>
            </w:r>
            <w:r w:rsidR="005B1016" w:rsidRPr="0034118D">
              <w:rPr>
                <w:color w:val="BFBFBF" w:themeColor="background1" w:themeShade="BF"/>
              </w:rPr>
              <w:t>X-XXX</w:t>
            </w:r>
          </w:p>
        </w:tc>
        <w:tc>
          <w:tcPr>
            <w:tcW w:w="2623" w:type="dxa"/>
            <w:vAlign w:val="center"/>
          </w:tcPr>
          <w:p w14:paraId="64ECA996" w14:textId="099A7A3B"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Oscillators</w:t>
            </w:r>
          </w:p>
        </w:tc>
        <w:tc>
          <w:tcPr>
            <w:tcW w:w="5485" w:type="dxa"/>
            <w:vAlign w:val="center"/>
          </w:tcPr>
          <w:p w14:paraId="5A825052" w14:textId="6A2FCF71"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oscillators</w:t>
            </w:r>
          </w:p>
        </w:tc>
      </w:tr>
      <w:tr w:rsidR="003D59F4" w:rsidRPr="00237F95" w14:paraId="4C9EA4F2"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E5EABE2" w14:textId="698F02FD" w:rsidR="003D59F4" w:rsidRPr="009146C4" w:rsidRDefault="003D59F4" w:rsidP="00780FD3">
            <w:pPr>
              <w:pStyle w:val="NoSpacing"/>
              <w:jc w:val="center"/>
            </w:pPr>
            <w:r w:rsidRPr="00D7575C">
              <w:t>07</w:t>
            </w:r>
            <w:r w:rsidR="005B1016" w:rsidRPr="0034118D">
              <w:rPr>
                <w:color w:val="BFBFBF" w:themeColor="background1" w:themeShade="BF"/>
              </w:rPr>
              <w:t>X-XXX</w:t>
            </w:r>
          </w:p>
        </w:tc>
        <w:tc>
          <w:tcPr>
            <w:tcW w:w="2623" w:type="dxa"/>
            <w:vAlign w:val="center"/>
          </w:tcPr>
          <w:p w14:paraId="774A70EF" w14:textId="51B705B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Radio</w:t>
            </w:r>
          </w:p>
        </w:tc>
        <w:tc>
          <w:tcPr>
            <w:tcW w:w="5485" w:type="dxa"/>
            <w:vAlign w:val="center"/>
          </w:tcPr>
          <w:p w14:paraId="00F4DBBD" w14:textId="017B8898"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radio</w:t>
            </w:r>
            <w:r w:rsidR="003F5C80">
              <w:t xml:space="preserve"> frequency</w:t>
            </w:r>
            <w:r>
              <w:t xml:space="preserve"> circuits</w:t>
            </w:r>
          </w:p>
        </w:tc>
      </w:tr>
      <w:tr w:rsidR="003D59F4" w:rsidRPr="00237F95" w14:paraId="15A73896"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340645C" w14:textId="6950042C" w:rsidR="003D59F4" w:rsidRPr="009146C4" w:rsidRDefault="003D59F4" w:rsidP="00780FD3">
            <w:pPr>
              <w:pStyle w:val="NoSpacing"/>
              <w:jc w:val="center"/>
            </w:pPr>
            <w:r w:rsidRPr="00D7575C">
              <w:t>08</w:t>
            </w:r>
            <w:r w:rsidR="005B1016" w:rsidRPr="0034118D">
              <w:rPr>
                <w:color w:val="BFBFBF" w:themeColor="background1" w:themeShade="BF"/>
              </w:rPr>
              <w:t>X-XXX</w:t>
            </w:r>
          </w:p>
        </w:tc>
        <w:tc>
          <w:tcPr>
            <w:tcW w:w="2623" w:type="dxa"/>
            <w:vAlign w:val="center"/>
          </w:tcPr>
          <w:p w14:paraId="41A65ECE" w14:textId="4133D9B2"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Signal Converters</w:t>
            </w:r>
          </w:p>
        </w:tc>
        <w:tc>
          <w:tcPr>
            <w:tcW w:w="5485" w:type="dxa"/>
            <w:vAlign w:val="center"/>
          </w:tcPr>
          <w:p w14:paraId="5856D145" w14:textId="3E8AFB52"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signal converter circuits</w:t>
            </w:r>
          </w:p>
        </w:tc>
      </w:tr>
      <w:tr w:rsidR="003D59F4" w:rsidRPr="00237F95" w14:paraId="07E87659"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354896E" w14:textId="4EE8A845" w:rsidR="003D59F4" w:rsidRDefault="003D59F4" w:rsidP="00780FD3">
            <w:pPr>
              <w:pStyle w:val="NoSpacing"/>
              <w:jc w:val="center"/>
            </w:pPr>
            <w:r w:rsidRPr="00D7575C">
              <w:t>09</w:t>
            </w:r>
            <w:r w:rsidR="005B1016" w:rsidRPr="0034118D">
              <w:rPr>
                <w:color w:val="BFBFBF" w:themeColor="background1" w:themeShade="BF"/>
              </w:rPr>
              <w:t>X-XXX</w:t>
            </w:r>
          </w:p>
        </w:tc>
        <w:tc>
          <w:tcPr>
            <w:tcW w:w="2623" w:type="dxa"/>
            <w:vAlign w:val="center"/>
          </w:tcPr>
          <w:p w14:paraId="260A20D2" w14:textId="164CDE84"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Power</w:t>
            </w:r>
          </w:p>
        </w:tc>
        <w:tc>
          <w:tcPr>
            <w:tcW w:w="5485" w:type="dxa"/>
            <w:vAlign w:val="center"/>
          </w:tcPr>
          <w:p w14:paraId="5D28F915" w14:textId="0A1417DB"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power circuits</w:t>
            </w:r>
          </w:p>
        </w:tc>
      </w:tr>
      <w:tr w:rsidR="003D59F4" w:rsidRPr="00237F95" w14:paraId="79CD20EE"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8821385" w14:textId="0BEC7ED5" w:rsidR="003D59F4" w:rsidRDefault="003D59F4" w:rsidP="00780FD3">
            <w:pPr>
              <w:pStyle w:val="NoSpacing"/>
              <w:jc w:val="center"/>
            </w:pPr>
            <w:r w:rsidRPr="00D7575C">
              <w:t>10</w:t>
            </w:r>
            <w:r w:rsidR="005B1016" w:rsidRPr="0034118D">
              <w:rPr>
                <w:color w:val="BFBFBF" w:themeColor="background1" w:themeShade="BF"/>
              </w:rPr>
              <w:t>X-XXX</w:t>
            </w:r>
          </w:p>
        </w:tc>
        <w:tc>
          <w:tcPr>
            <w:tcW w:w="2623" w:type="dxa"/>
            <w:vAlign w:val="center"/>
          </w:tcPr>
          <w:p w14:paraId="5203958A" w14:textId="5596BD7E"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Digital</w:t>
            </w:r>
          </w:p>
        </w:tc>
        <w:tc>
          <w:tcPr>
            <w:tcW w:w="5485" w:type="dxa"/>
            <w:vAlign w:val="center"/>
          </w:tcPr>
          <w:p w14:paraId="4133C303" w14:textId="3506DA36"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digital circuits</w:t>
            </w:r>
          </w:p>
        </w:tc>
      </w:tr>
      <w:tr w:rsidR="003D59F4" w:rsidRPr="00237F95" w14:paraId="570B2C7D"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C8416E1" w14:textId="54A3C292" w:rsidR="003D59F4" w:rsidRDefault="003D59F4" w:rsidP="00780FD3">
            <w:pPr>
              <w:pStyle w:val="NoSpacing"/>
              <w:jc w:val="center"/>
            </w:pPr>
            <w:r w:rsidRPr="00D7575C">
              <w:t>11</w:t>
            </w:r>
            <w:r w:rsidR="005B1016" w:rsidRPr="0034118D">
              <w:rPr>
                <w:color w:val="BFBFBF" w:themeColor="background1" w:themeShade="BF"/>
              </w:rPr>
              <w:t>X-XXX</w:t>
            </w:r>
          </w:p>
        </w:tc>
        <w:tc>
          <w:tcPr>
            <w:tcW w:w="2623" w:type="dxa"/>
            <w:vAlign w:val="center"/>
          </w:tcPr>
          <w:p w14:paraId="35C24032" w14:textId="004CAD52"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Computing</w:t>
            </w:r>
          </w:p>
        </w:tc>
        <w:tc>
          <w:tcPr>
            <w:tcW w:w="5485" w:type="dxa"/>
            <w:vAlign w:val="center"/>
          </w:tcPr>
          <w:p w14:paraId="326E9306" w14:textId="7BF5BCC4"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computer circuits</w:t>
            </w:r>
          </w:p>
        </w:tc>
      </w:tr>
      <w:tr w:rsidR="003F5C80" w:rsidRPr="00237F95" w14:paraId="7B0E1E16"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516C6CE" w14:textId="0F8F6849" w:rsidR="003F5C80" w:rsidRPr="00D7575C" w:rsidRDefault="003F5C80" w:rsidP="003F5C80">
            <w:pPr>
              <w:pStyle w:val="NoSpacing"/>
              <w:jc w:val="center"/>
            </w:pPr>
            <w:r w:rsidRPr="00D7575C">
              <w:t>1</w:t>
            </w:r>
            <w:r>
              <w:t>2</w:t>
            </w:r>
            <w:r w:rsidRPr="0034118D">
              <w:rPr>
                <w:color w:val="BFBFBF" w:themeColor="background1" w:themeShade="BF"/>
              </w:rPr>
              <w:t>X-XXX</w:t>
            </w:r>
          </w:p>
        </w:tc>
        <w:tc>
          <w:tcPr>
            <w:tcW w:w="2623" w:type="dxa"/>
            <w:vAlign w:val="center"/>
          </w:tcPr>
          <w:p w14:paraId="75D58015" w14:textId="195B4FF0" w:rsidR="003F5C80" w:rsidRDefault="003F5C80" w:rsidP="003F5C80">
            <w:pPr>
              <w:pStyle w:val="NoSpacing"/>
              <w:cnfStyle w:val="000000000000" w:firstRow="0" w:lastRow="0" w:firstColumn="0" w:lastColumn="0" w:oddVBand="0" w:evenVBand="0" w:oddHBand="0" w:evenHBand="0" w:firstRowFirstColumn="0" w:firstRowLastColumn="0" w:lastRowFirstColumn="0" w:lastRowLastColumn="0"/>
            </w:pPr>
            <w:r>
              <w:t>Communication</w:t>
            </w:r>
          </w:p>
        </w:tc>
        <w:tc>
          <w:tcPr>
            <w:tcW w:w="5485" w:type="dxa"/>
            <w:vAlign w:val="center"/>
          </w:tcPr>
          <w:p w14:paraId="1A9FAF20" w14:textId="1BAA32EB" w:rsidR="003F5C80" w:rsidRDefault="003F5C80" w:rsidP="003F5C80">
            <w:pPr>
              <w:pStyle w:val="NoSpacing"/>
              <w:cnfStyle w:val="000000000000" w:firstRow="0" w:lastRow="0" w:firstColumn="0" w:lastColumn="0" w:oddVBand="0" w:evenVBand="0" w:oddHBand="0" w:evenHBand="0" w:firstRowFirstColumn="0" w:firstRowLastColumn="0" w:lastRowFirstColumn="0" w:lastRowLastColumn="0"/>
            </w:pPr>
            <w:r>
              <w:t>PCBs with layouts of communication circuits</w:t>
            </w:r>
          </w:p>
        </w:tc>
      </w:tr>
      <w:tr w:rsidR="00830416" w:rsidRPr="00237F95" w14:paraId="49D349E8"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0B75CB0" w14:textId="40FE9D7A" w:rsidR="00830416" w:rsidRPr="00D7575C" w:rsidRDefault="00830416" w:rsidP="00830416">
            <w:pPr>
              <w:pStyle w:val="NoSpacing"/>
              <w:jc w:val="center"/>
            </w:pPr>
            <w:r w:rsidRPr="00D7575C">
              <w:t>1</w:t>
            </w:r>
            <w:r>
              <w:t>3</w:t>
            </w:r>
            <w:r w:rsidRPr="0034118D">
              <w:rPr>
                <w:color w:val="BFBFBF" w:themeColor="background1" w:themeShade="BF"/>
              </w:rPr>
              <w:t>X-XXX</w:t>
            </w:r>
          </w:p>
        </w:tc>
        <w:tc>
          <w:tcPr>
            <w:tcW w:w="2623" w:type="dxa"/>
            <w:vAlign w:val="center"/>
          </w:tcPr>
          <w:p w14:paraId="356B936C" w14:textId="07E093B5" w:rsidR="00830416" w:rsidRDefault="00830416" w:rsidP="00830416">
            <w:pPr>
              <w:pStyle w:val="NoSpacing"/>
              <w:cnfStyle w:val="000000000000" w:firstRow="0" w:lastRow="0" w:firstColumn="0" w:lastColumn="0" w:oddVBand="0" w:evenVBand="0" w:oddHBand="0" w:evenHBand="0" w:firstRowFirstColumn="0" w:firstRowLastColumn="0" w:lastRowFirstColumn="0" w:lastRowLastColumn="0"/>
            </w:pPr>
            <w:r>
              <w:t>Games</w:t>
            </w:r>
          </w:p>
        </w:tc>
        <w:tc>
          <w:tcPr>
            <w:tcW w:w="5485" w:type="dxa"/>
            <w:vAlign w:val="center"/>
          </w:tcPr>
          <w:p w14:paraId="7B0354A5" w14:textId="58385F45" w:rsidR="00830416" w:rsidRDefault="00830416" w:rsidP="00830416">
            <w:pPr>
              <w:pStyle w:val="NoSpacing"/>
              <w:cnfStyle w:val="000000000000" w:firstRow="0" w:lastRow="0" w:firstColumn="0" w:lastColumn="0" w:oddVBand="0" w:evenVBand="0" w:oddHBand="0" w:evenHBand="0" w:firstRowFirstColumn="0" w:firstRowLastColumn="0" w:lastRowFirstColumn="0" w:lastRowLastColumn="0"/>
            </w:pPr>
            <w:r>
              <w:t xml:space="preserve">PCBs with layouts </w:t>
            </w:r>
            <w:r w:rsidR="00C82B94">
              <w:t>for game circuits</w:t>
            </w:r>
          </w:p>
        </w:tc>
      </w:tr>
      <w:tr w:rsidR="005E6131" w:rsidRPr="00237F95" w14:paraId="0F7FEB4F"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AD9D5F3" w14:textId="39898794" w:rsidR="005E6131" w:rsidRPr="00D7575C" w:rsidRDefault="005E6131" w:rsidP="005E6131">
            <w:pPr>
              <w:pStyle w:val="NoSpacing"/>
              <w:jc w:val="center"/>
            </w:pPr>
            <w:r w:rsidRPr="00D7575C">
              <w:t>1</w:t>
            </w:r>
            <w:r>
              <w:t>4</w:t>
            </w:r>
            <w:r w:rsidRPr="0034118D">
              <w:rPr>
                <w:color w:val="BFBFBF" w:themeColor="background1" w:themeShade="BF"/>
              </w:rPr>
              <w:t>X-XXX</w:t>
            </w:r>
          </w:p>
        </w:tc>
        <w:tc>
          <w:tcPr>
            <w:tcW w:w="2623" w:type="dxa"/>
            <w:vAlign w:val="center"/>
          </w:tcPr>
          <w:p w14:paraId="01F1886C" w14:textId="317AAFA3" w:rsidR="005E6131" w:rsidRDefault="002B5CD1" w:rsidP="005E6131">
            <w:pPr>
              <w:pStyle w:val="NoSpacing"/>
              <w:cnfStyle w:val="000000000000" w:firstRow="0" w:lastRow="0" w:firstColumn="0" w:lastColumn="0" w:oddVBand="0" w:evenVBand="0" w:oddHBand="0" w:evenHBand="0" w:firstRowFirstColumn="0" w:firstRowLastColumn="0" w:lastRowFirstColumn="0" w:lastRowLastColumn="0"/>
            </w:pPr>
            <w:r>
              <w:t>Home Automation</w:t>
            </w:r>
          </w:p>
        </w:tc>
        <w:tc>
          <w:tcPr>
            <w:tcW w:w="5485" w:type="dxa"/>
            <w:vAlign w:val="center"/>
          </w:tcPr>
          <w:p w14:paraId="2A0B531B" w14:textId="4AB0D8DB"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p>
        </w:tc>
      </w:tr>
      <w:tr w:rsidR="005E6131" w:rsidRPr="00237F95" w14:paraId="2BFB49A9"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3A33B45" w14:textId="559ACBE6" w:rsidR="005E6131" w:rsidRPr="00D7575C" w:rsidRDefault="005E6131" w:rsidP="005E6131">
            <w:pPr>
              <w:pStyle w:val="NoSpacing"/>
              <w:jc w:val="center"/>
            </w:pPr>
            <w:r w:rsidRPr="00D7575C">
              <w:t>1</w:t>
            </w:r>
            <w:r>
              <w:t>5</w:t>
            </w:r>
            <w:r w:rsidRPr="0034118D">
              <w:rPr>
                <w:color w:val="BFBFBF" w:themeColor="background1" w:themeShade="BF"/>
              </w:rPr>
              <w:t>X-XXX</w:t>
            </w:r>
          </w:p>
        </w:tc>
        <w:tc>
          <w:tcPr>
            <w:tcW w:w="2623" w:type="dxa"/>
            <w:vAlign w:val="center"/>
          </w:tcPr>
          <w:p w14:paraId="18258B9A" w14:textId="137FCC8F" w:rsidR="005E6131" w:rsidRDefault="002B5CD1" w:rsidP="005E6131">
            <w:pPr>
              <w:pStyle w:val="NoSpacing"/>
              <w:cnfStyle w:val="000000000000" w:firstRow="0" w:lastRow="0" w:firstColumn="0" w:lastColumn="0" w:oddVBand="0" w:evenVBand="0" w:oddHBand="0" w:evenHBand="0" w:firstRowFirstColumn="0" w:firstRowLastColumn="0" w:lastRowFirstColumn="0" w:lastRowLastColumn="0"/>
            </w:pPr>
            <w:r>
              <w:t>Wearables</w:t>
            </w:r>
          </w:p>
        </w:tc>
        <w:tc>
          <w:tcPr>
            <w:tcW w:w="5485" w:type="dxa"/>
            <w:vAlign w:val="center"/>
          </w:tcPr>
          <w:p w14:paraId="73695BFF" w14:textId="28D7357C"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p>
        </w:tc>
      </w:tr>
    </w:tbl>
    <w:p w14:paraId="5362716E" w14:textId="1709D451" w:rsidR="00E56A8E" w:rsidRDefault="00E56A8E" w:rsidP="00E56A8E"/>
    <w:p w14:paraId="0FECB765" w14:textId="77777777" w:rsidR="00243DA0" w:rsidRDefault="00243DA0">
      <w:pPr>
        <w:spacing w:line="259" w:lineRule="auto"/>
        <w:rPr>
          <w:rFonts w:asciiTheme="majorHAnsi" w:eastAsiaTheme="majorEastAsia" w:hAnsiTheme="majorHAnsi" w:cstheme="majorBidi"/>
          <w:caps/>
          <w:sz w:val="26"/>
          <w:szCs w:val="24"/>
        </w:rPr>
      </w:pPr>
      <w:r>
        <w:br w:type="page"/>
      </w:r>
    </w:p>
    <w:p w14:paraId="6BB0AF32" w14:textId="3A9D1810" w:rsidR="0034118D" w:rsidRDefault="0034118D" w:rsidP="0034118D">
      <w:pPr>
        <w:pStyle w:val="Heading3"/>
      </w:pPr>
      <w:bookmarkStart w:id="11" w:name="_Ref111881054"/>
      <w:bookmarkStart w:id="12" w:name="_Ref111895169"/>
      <w:r>
        <w:lastRenderedPageBreak/>
        <w:t>Subcategor</w:t>
      </w:r>
      <w:bookmarkEnd w:id="11"/>
      <w:r w:rsidR="00B61678">
        <w:t>y</w:t>
      </w:r>
      <w:bookmarkEnd w:id="12"/>
    </w:p>
    <w:p w14:paraId="2A5F638D" w14:textId="0CAA7E84" w:rsidR="0020346C" w:rsidRPr="0020346C" w:rsidRDefault="0020346C" w:rsidP="0020346C">
      <w:r>
        <w:t>Subcategories are identified by a single letter. Each subcategory can hold up to two hundred (200) unique circuits. Categories and subcategories will be added as more circuits are desired.</w:t>
      </w:r>
    </w:p>
    <w:p w14:paraId="6A1B6946" w14:textId="43388E1C" w:rsidR="00CB59AF" w:rsidRDefault="00CB59AF" w:rsidP="00CB59AF">
      <w:pPr>
        <w:pStyle w:val="Heading4"/>
      </w:pPr>
      <w:r>
        <w:t>Test Boards, 00</w:t>
      </w:r>
    </w:p>
    <w:p w14:paraId="38A29DC3" w14:textId="77777777" w:rsidR="00CB59AF" w:rsidRDefault="00CB59AF" w:rsidP="00CB59AF">
      <w:pPr>
        <w:pStyle w:val="ListParagraph"/>
        <w:numPr>
          <w:ilvl w:val="0"/>
          <w:numId w:val="10"/>
        </w:numPr>
      </w:pPr>
      <w:r>
        <w:t>00A, Probe and prototyping</w:t>
      </w:r>
    </w:p>
    <w:p w14:paraId="518B1AEE" w14:textId="77777777" w:rsidR="00CB59AF" w:rsidRDefault="00CB59AF" w:rsidP="00CB59AF">
      <w:pPr>
        <w:pStyle w:val="ListParagraph"/>
        <w:numPr>
          <w:ilvl w:val="0"/>
          <w:numId w:val="10"/>
        </w:numPr>
      </w:pPr>
      <w:r>
        <w:t>00B; Test device and setup boards</w:t>
      </w:r>
    </w:p>
    <w:p w14:paraId="6094F52D" w14:textId="29477B3A" w:rsidR="00CB59AF" w:rsidRDefault="00CB59AF" w:rsidP="00CB59AF">
      <w:pPr>
        <w:pStyle w:val="ListParagraph"/>
        <w:numPr>
          <w:ilvl w:val="0"/>
          <w:numId w:val="10"/>
        </w:numPr>
      </w:pPr>
      <w:r>
        <w:t xml:space="preserve">00C; Signal </w:t>
      </w:r>
      <w:r w:rsidR="00CE4395">
        <w:t>Data</w:t>
      </w:r>
    </w:p>
    <w:p w14:paraId="4D8E9B95" w14:textId="234A5AEF" w:rsidR="00CB59AF" w:rsidRDefault="00CB59AF" w:rsidP="00CB59AF">
      <w:pPr>
        <w:pStyle w:val="Heading4"/>
      </w:pPr>
      <w:r>
        <w:t>Components, 01</w:t>
      </w:r>
    </w:p>
    <w:p w14:paraId="72F393F8" w14:textId="4DA0F044" w:rsidR="00CB59AF" w:rsidRDefault="00CB59AF" w:rsidP="00CB59AF">
      <w:pPr>
        <w:pStyle w:val="ListParagraph"/>
        <w:numPr>
          <w:ilvl w:val="0"/>
          <w:numId w:val="11"/>
        </w:numPr>
      </w:pPr>
      <w:r>
        <w:t>01A; Discrete</w:t>
      </w:r>
      <w:r w:rsidR="00D0337B">
        <w:t xml:space="preserve"> Components</w:t>
      </w:r>
    </w:p>
    <w:p w14:paraId="05808011" w14:textId="7C746C7E" w:rsidR="00CB59AF" w:rsidRDefault="00CB59AF" w:rsidP="00CB59AF">
      <w:pPr>
        <w:pStyle w:val="ListParagraph"/>
        <w:numPr>
          <w:ilvl w:val="0"/>
          <w:numId w:val="11"/>
        </w:numPr>
      </w:pPr>
      <w:r>
        <w:t>01B; Integrated</w:t>
      </w:r>
      <w:r w:rsidR="00D0337B">
        <w:t xml:space="preserve"> Components</w:t>
      </w:r>
    </w:p>
    <w:p w14:paraId="2DBDC01A" w14:textId="46572812" w:rsidR="00CB59AF" w:rsidRDefault="00CB59AF" w:rsidP="00CB59AF">
      <w:pPr>
        <w:pStyle w:val="ListParagraph"/>
        <w:numPr>
          <w:ilvl w:val="0"/>
          <w:numId w:val="11"/>
        </w:numPr>
      </w:pPr>
      <w:r>
        <w:t>01C; Modular</w:t>
      </w:r>
      <w:r w:rsidR="00D0337B">
        <w:t xml:space="preserve"> Components</w:t>
      </w:r>
    </w:p>
    <w:p w14:paraId="637F7A90" w14:textId="77777777" w:rsidR="00CB59AF" w:rsidRDefault="00CB59AF" w:rsidP="00CB59AF">
      <w:pPr>
        <w:pStyle w:val="Heading4"/>
      </w:pPr>
      <w:r>
        <w:t>Sensors, 02</w:t>
      </w:r>
    </w:p>
    <w:p w14:paraId="2C8DCD57" w14:textId="77777777" w:rsidR="00CB59AF" w:rsidRDefault="00CB59AF" w:rsidP="00CB59AF">
      <w:pPr>
        <w:pStyle w:val="ListParagraph"/>
        <w:numPr>
          <w:ilvl w:val="0"/>
          <w:numId w:val="11"/>
        </w:numPr>
      </w:pPr>
      <w:r>
        <w:t>02A; Human interface</w:t>
      </w:r>
    </w:p>
    <w:p w14:paraId="570B5314" w14:textId="77777777" w:rsidR="00CB59AF" w:rsidRDefault="00CB59AF" w:rsidP="00CB59AF">
      <w:pPr>
        <w:pStyle w:val="ListParagraph"/>
        <w:numPr>
          <w:ilvl w:val="0"/>
          <w:numId w:val="11"/>
        </w:numPr>
      </w:pPr>
      <w:r>
        <w:t>02B; Environment interface</w:t>
      </w:r>
    </w:p>
    <w:p w14:paraId="687F0340" w14:textId="1C9E23B9" w:rsidR="00CB59AF" w:rsidRDefault="00CB59AF" w:rsidP="00CB59AF">
      <w:pPr>
        <w:pStyle w:val="ListParagraph"/>
        <w:numPr>
          <w:ilvl w:val="0"/>
          <w:numId w:val="11"/>
        </w:numPr>
      </w:pPr>
      <w:r>
        <w:t xml:space="preserve">02C; </w:t>
      </w:r>
      <w:r w:rsidR="00C56A10">
        <w:t>Machine</w:t>
      </w:r>
      <w:r>
        <w:t xml:space="preserve"> interface</w:t>
      </w:r>
    </w:p>
    <w:p w14:paraId="6BAC980C" w14:textId="77777777" w:rsidR="00CB59AF" w:rsidRDefault="00CB59AF" w:rsidP="00CB59AF">
      <w:pPr>
        <w:pStyle w:val="Heading4"/>
      </w:pPr>
      <w:r>
        <w:t>Actuators, 03</w:t>
      </w:r>
    </w:p>
    <w:p w14:paraId="5751F07B" w14:textId="77777777" w:rsidR="00CB59AF" w:rsidRDefault="00CB59AF" w:rsidP="00CB59AF">
      <w:pPr>
        <w:pStyle w:val="ListParagraph"/>
        <w:numPr>
          <w:ilvl w:val="0"/>
          <w:numId w:val="18"/>
        </w:numPr>
      </w:pPr>
      <w:r>
        <w:t>03A; Mechanical</w:t>
      </w:r>
    </w:p>
    <w:p w14:paraId="7D837CB7" w14:textId="77777777" w:rsidR="00CB59AF" w:rsidRDefault="00CB59AF" w:rsidP="00CB59AF">
      <w:pPr>
        <w:pStyle w:val="ListParagraph"/>
        <w:numPr>
          <w:ilvl w:val="0"/>
          <w:numId w:val="18"/>
        </w:numPr>
      </w:pPr>
      <w:r>
        <w:t>03B; Thermal</w:t>
      </w:r>
    </w:p>
    <w:p w14:paraId="3854771C" w14:textId="77777777" w:rsidR="00CB59AF" w:rsidRDefault="00CB59AF" w:rsidP="00CB59AF">
      <w:pPr>
        <w:pStyle w:val="ListParagraph"/>
        <w:numPr>
          <w:ilvl w:val="0"/>
          <w:numId w:val="18"/>
        </w:numPr>
      </w:pPr>
      <w:r>
        <w:t>03C; Photic</w:t>
      </w:r>
    </w:p>
    <w:p w14:paraId="57109150" w14:textId="77777777" w:rsidR="00CB59AF" w:rsidRDefault="00CB59AF" w:rsidP="00CB59AF">
      <w:pPr>
        <w:pStyle w:val="Heading4"/>
      </w:pPr>
      <w:r>
        <w:t>Amplifiers, 04</w:t>
      </w:r>
    </w:p>
    <w:p w14:paraId="31A38E8B" w14:textId="77777777" w:rsidR="00CB59AF" w:rsidRPr="005F16AA" w:rsidRDefault="00CB59AF" w:rsidP="00CB59AF">
      <w:pPr>
        <w:pStyle w:val="ListParagraph"/>
        <w:numPr>
          <w:ilvl w:val="0"/>
          <w:numId w:val="12"/>
        </w:numPr>
      </w:pPr>
      <w:r w:rsidRPr="005F16AA">
        <w:t>04A; Op</w:t>
      </w:r>
      <w:r>
        <w:t xml:space="preserve">erational </w:t>
      </w:r>
      <w:r w:rsidRPr="005F16AA">
        <w:t>amp</w:t>
      </w:r>
      <w:r>
        <w:t>lifiers</w:t>
      </w:r>
    </w:p>
    <w:p w14:paraId="6AA03439" w14:textId="77777777" w:rsidR="00CB59AF" w:rsidRPr="005F16AA" w:rsidRDefault="00CB59AF" w:rsidP="00CB59AF">
      <w:pPr>
        <w:pStyle w:val="ListParagraph"/>
        <w:numPr>
          <w:ilvl w:val="0"/>
          <w:numId w:val="12"/>
        </w:numPr>
      </w:pPr>
      <w:r w:rsidRPr="005F16AA">
        <w:t>04B; Transistor</w:t>
      </w:r>
      <w:r>
        <w:t xml:space="preserve"> amplifiers</w:t>
      </w:r>
    </w:p>
    <w:p w14:paraId="1F0064B9" w14:textId="77777777" w:rsidR="00CB59AF" w:rsidRPr="005F16AA" w:rsidRDefault="00CB59AF" w:rsidP="00CB59AF">
      <w:pPr>
        <w:pStyle w:val="ListParagraph"/>
        <w:numPr>
          <w:ilvl w:val="0"/>
          <w:numId w:val="12"/>
        </w:numPr>
      </w:pPr>
      <w:r w:rsidRPr="005F16AA">
        <w:t>04C; Application specific</w:t>
      </w:r>
      <w:r>
        <w:t xml:space="preserve"> amplifiers</w:t>
      </w:r>
    </w:p>
    <w:p w14:paraId="6D24C3E7" w14:textId="77777777" w:rsidR="00CB59AF" w:rsidRDefault="00CB59AF" w:rsidP="00CB59AF">
      <w:pPr>
        <w:pStyle w:val="Heading4"/>
      </w:pPr>
      <w:r>
        <w:t>Filters, 05</w:t>
      </w:r>
    </w:p>
    <w:p w14:paraId="367C65B0" w14:textId="77777777" w:rsidR="00CB59AF" w:rsidRPr="005F16AA" w:rsidRDefault="00CB59AF" w:rsidP="00CB59AF">
      <w:pPr>
        <w:pStyle w:val="ListParagraph"/>
        <w:numPr>
          <w:ilvl w:val="0"/>
          <w:numId w:val="14"/>
        </w:numPr>
      </w:pPr>
      <w:r w:rsidRPr="005F16AA">
        <w:t>05A; Passive</w:t>
      </w:r>
    </w:p>
    <w:p w14:paraId="5D55D2A6" w14:textId="77777777" w:rsidR="00CB59AF" w:rsidRPr="005F16AA" w:rsidRDefault="00CB59AF" w:rsidP="00CB59AF">
      <w:pPr>
        <w:pStyle w:val="ListParagraph"/>
        <w:numPr>
          <w:ilvl w:val="0"/>
          <w:numId w:val="14"/>
        </w:numPr>
      </w:pPr>
      <w:r w:rsidRPr="005F16AA">
        <w:t>05B; Active</w:t>
      </w:r>
    </w:p>
    <w:p w14:paraId="407F0F9C" w14:textId="77777777" w:rsidR="00CB59AF" w:rsidRDefault="00CB59AF" w:rsidP="00CB59AF">
      <w:pPr>
        <w:pStyle w:val="Heading4"/>
      </w:pPr>
      <w:r>
        <w:lastRenderedPageBreak/>
        <w:t>Oscillators, 06</w:t>
      </w:r>
    </w:p>
    <w:p w14:paraId="65869D53" w14:textId="77777777" w:rsidR="00CB59AF" w:rsidRPr="005F16AA" w:rsidRDefault="00CB59AF" w:rsidP="00CB59AF">
      <w:pPr>
        <w:pStyle w:val="ListParagraph"/>
        <w:numPr>
          <w:ilvl w:val="0"/>
          <w:numId w:val="15"/>
        </w:numPr>
      </w:pPr>
      <w:r w:rsidRPr="005F16AA">
        <w:t>06A; Harmonic (Linear)</w:t>
      </w:r>
    </w:p>
    <w:p w14:paraId="784E6831" w14:textId="77777777" w:rsidR="00CB59AF" w:rsidRPr="005F16AA" w:rsidRDefault="00CB59AF" w:rsidP="00CB59AF">
      <w:pPr>
        <w:pStyle w:val="ListParagraph"/>
        <w:numPr>
          <w:ilvl w:val="0"/>
          <w:numId w:val="15"/>
        </w:numPr>
      </w:pPr>
      <w:r w:rsidRPr="005F16AA">
        <w:t>06B; Relaxation (Nonlinear)</w:t>
      </w:r>
    </w:p>
    <w:p w14:paraId="73002758" w14:textId="77777777" w:rsidR="00CB59AF" w:rsidRDefault="00CB59AF" w:rsidP="00CB59AF">
      <w:pPr>
        <w:pStyle w:val="Heading4"/>
      </w:pPr>
      <w:r>
        <w:t>Radio, 07</w:t>
      </w:r>
    </w:p>
    <w:p w14:paraId="67F24B6F" w14:textId="77777777" w:rsidR="00CB59AF" w:rsidRPr="005F16AA" w:rsidRDefault="00CB59AF" w:rsidP="00CB59AF">
      <w:pPr>
        <w:pStyle w:val="ListParagraph"/>
        <w:numPr>
          <w:ilvl w:val="0"/>
          <w:numId w:val="16"/>
        </w:numPr>
      </w:pPr>
      <w:r w:rsidRPr="005F16AA">
        <w:t>07A; Transmitters</w:t>
      </w:r>
    </w:p>
    <w:p w14:paraId="5544D3E3" w14:textId="77777777" w:rsidR="00CB59AF" w:rsidRPr="005F16AA" w:rsidRDefault="00CB59AF" w:rsidP="00CB59AF">
      <w:pPr>
        <w:pStyle w:val="ListParagraph"/>
        <w:numPr>
          <w:ilvl w:val="0"/>
          <w:numId w:val="16"/>
        </w:numPr>
      </w:pPr>
      <w:r w:rsidRPr="005F16AA">
        <w:t>07B; Receivers</w:t>
      </w:r>
    </w:p>
    <w:p w14:paraId="4C81A140" w14:textId="77777777" w:rsidR="00CB59AF" w:rsidRPr="005F16AA" w:rsidRDefault="00CB59AF" w:rsidP="00CB59AF">
      <w:pPr>
        <w:pStyle w:val="ListParagraph"/>
        <w:numPr>
          <w:ilvl w:val="0"/>
          <w:numId w:val="16"/>
        </w:numPr>
      </w:pPr>
      <w:r w:rsidRPr="005F16AA">
        <w:t>07C; Transceivers</w:t>
      </w:r>
    </w:p>
    <w:p w14:paraId="241402C5" w14:textId="77777777" w:rsidR="00CB59AF" w:rsidRDefault="00CB59AF" w:rsidP="00CB59AF">
      <w:pPr>
        <w:pStyle w:val="Heading4"/>
      </w:pPr>
      <w:r>
        <w:t>Signal Converters, 08</w:t>
      </w:r>
    </w:p>
    <w:p w14:paraId="2EBB1656" w14:textId="77777777" w:rsidR="00CB59AF" w:rsidRDefault="00CB59AF" w:rsidP="00CB59AF">
      <w:pPr>
        <w:pStyle w:val="ListParagraph"/>
        <w:numPr>
          <w:ilvl w:val="0"/>
          <w:numId w:val="24"/>
        </w:numPr>
      </w:pPr>
      <w:r>
        <w:t>08A; Analog to Digital</w:t>
      </w:r>
    </w:p>
    <w:p w14:paraId="5A54A1C1" w14:textId="77777777" w:rsidR="00CB59AF" w:rsidRDefault="00CB59AF" w:rsidP="00CB59AF">
      <w:pPr>
        <w:pStyle w:val="ListParagraph"/>
        <w:numPr>
          <w:ilvl w:val="0"/>
          <w:numId w:val="24"/>
        </w:numPr>
      </w:pPr>
      <w:r>
        <w:t>08B; Digital to Analog</w:t>
      </w:r>
    </w:p>
    <w:p w14:paraId="7BCE5202" w14:textId="77777777" w:rsidR="00CB59AF" w:rsidRDefault="00CB59AF" w:rsidP="00CB59AF">
      <w:pPr>
        <w:pStyle w:val="ListParagraph"/>
        <w:numPr>
          <w:ilvl w:val="0"/>
          <w:numId w:val="24"/>
        </w:numPr>
      </w:pPr>
      <w:r>
        <w:t>08C; Voltage to Current</w:t>
      </w:r>
    </w:p>
    <w:p w14:paraId="352D2252" w14:textId="77777777" w:rsidR="00CB59AF" w:rsidRDefault="00CB59AF" w:rsidP="00CB59AF">
      <w:pPr>
        <w:pStyle w:val="ListParagraph"/>
        <w:numPr>
          <w:ilvl w:val="0"/>
          <w:numId w:val="24"/>
        </w:numPr>
      </w:pPr>
      <w:r>
        <w:t>08D; Current to Voltage</w:t>
      </w:r>
    </w:p>
    <w:p w14:paraId="1F8A668D" w14:textId="77777777" w:rsidR="00CB59AF" w:rsidRDefault="00CB59AF" w:rsidP="00CB59AF">
      <w:pPr>
        <w:pStyle w:val="ListParagraph"/>
        <w:numPr>
          <w:ilvl w:val="0"/>
          <w:numId w:val="24"/>
        </w:numPr>
      </w:pPr>
      <w:r>
        <w:t>08E; Voltage to Frequency</w:t>
      </w:r>
    </w:p>
    <w:p w14:paraId="1B8D02FF" w14:textId="77777777" w:rsidR="00CB59AF" w:rsidRDefault="00CB59AF" w:rsidP="00CB59AF">
      <w:pPr>
        <w:pStyle w:val="ListParagraph"/>
        <w:numPr>
          <w:ilvl w:val="0"/>
          <w:numId w:val="24"/>
        </w:numPr>
      </w:pPr>
      <w:r>
        <w:t>08F; Frequency to Voltage</w:t>
      </w:r>
    </w:p>
    <w:p w14:paraId="0BB8A6F7" w14:textId="77777777" w:rsidR="00CB59AF" w:rsidRDefault="00CB59AF" w:rsidP="00CB59AF">
      <w:pPr>
        <w:pStyle w:val="ListParagraph"/>
        <w:numPr>
          <w:ilvl w:val="0"/>
          <w:numId w:val="24"/>
        </w:numPr>
      </w:pPr>
      <w:r>
        <w:t>08G; Time to Voltage</w:t>
      </w:r>
    </w:p>
    <w:p w14:paraId="3C0D887D" w14:textId="77777777" w:rsidR="00CB59AF" w:rsidRDefault="00CB59AF" w:rsidP="00CB59AF">
      <w:pPr>
        <w:pStyle w:val="Heading4"/>
      </w:pPr>
      <w:r>
        <w:t>Power, 09</w:t>
      </w:r>
    </w:p>
    <w:p w14:paraId="6E39FFDF" w14:textId="77777777" w:rsidR="00CB59AF" w:rsidRPr="005F16AA" w:rsidRDefault="00CB59AF" w:rsidP="00CB59AF">
      <w:pPr>
        <w:pStyle w:val="ListParagraph"/>
        <w:numPr>
          <w:ilvl w:val="0"/>
          <w:numId w:val="17"/>
        </w:numPr>
      </w:pPr>
      <w:r w:rsidRPr="005F16AA">
        <w:t>09A; Voltage limiters, references, regulators</w:t>
      </w:r>
    </w:p>
    <w:p w14:paraId="4219ED65" w14:textId="77777777" w:rsidR="00CB59AF" w:rsidRPr="005F16AA" w:rsidRDefault="00CB59AF" w:rsidP="00CB59AF">
      <w:pPr>
        <w:pStyle w:val="ListParagraph"/>
        <w:numPr>
          <w:ilvl w:val="0"/>
          <w:numId w:val="17"/>
        </w:numPr>
      </w:pPr>
      <w:r w:rsidRPr="005F16AA">
        <w:t>09B; Current limiters, mirrors, regulators</w:t>
      </w:r>
    </w:p>
    <w:p w14:paraId="77B51E5E" w14:textId="77777777" w:rsidR="00CB59AF" w:rsidRPr="005F16AA" w:rsidRDefault="00CB59AF" w:rsidP="00CB59AF">
      <w:pPr>
        <w:pStyle w:val="ListParagraph"/>
        <w:numPr>
          <w:ilvl w:val="0"/>
          <w:numId w:val="17"/>
        </w:numPr>
      </w:pPr>
      <w:r w:rsidRPr="005F16AA">
        <w:t>09C; Power converters, isolators</w:t>
      </w:r>
    </w:p>
    <w:p w14:paraId="7A5B04D0" w14:textId="77777777" w:rsidR="00CB59AF" w:rsidRPr="005F16AA" w:rsidRDefault="00CB59AF" w:rsidP="00CB59AF">
      <w:pPr>
        <w:pStyle w:val="ListParagraph"/>
        <w:numPr>
          <w:ilvl w:val="0"/>
          <w:numId w:val="17"/>
        </w:numPr>
      </w:pPr>
      <w:r w:rsidRPr="005F16AA">
        <w:t>09D; Fuses, rectifiers, filters, transformers</w:t>
      </w:r>
    </w:p>
    <w:p w14:paraId="10D4ABC2" w14:textId="77777777" w:rsidR="00CB59AF" w:rsidRPr="005F16AA" w:rsidRDefault="00CB59AF" w:rsidP="00CB59AF">
      <w:pPr>
        <w:pStyle w:val="ListParagraph"/>
        <w:numPr>
          <w:ilvl w:val="0"/>
          <w:numId w:val="17"/>
        </w:numPr>
      </w:pPr>
      <w:r w:rsidRPr="005F16AA">
        <w:t xml:space="preserve">09E; </w:t>
      </w:r>
      <w:r>
        <w:t>RESERVED</w:t>
      </w:r>
    </w:p>
    <w:p w14:paraId="49CDDF42" w14:textId="77777777" w:rsidR="00CB59AF" w:rsidRDefault="00CB59AF" w:rsidP="00CB59AF">
      <w:pPr>
        <w:pStyle w:val="ListParagraph"/>
        <w:numPr>
          <w:ilvl w:val="0"/>
          <w:numId w:val="17"/>
        </w:numPr>
      </w:pPr>
      <w:r w:rsidRPr="005F16AA">
        <w:t>09F; Optoisolators</w:t>
      </w:r>
    </w:p>
    <w:p w14:paraId="79FAC023" w14:textId="77777777" w:rsidR="00CB59AF" w:rsidRDefault="00CB59AF" w:rsidP="00CB59AF">
      <w:pPr>
        <w:pStyle w:val="Heading4"/>
      </w:pPr>
      <w:r>
        <w:t>Digital, 10</w:t>
      </w:r>
    </w:p>
    <w:p w14:paraId="23AA04C3" w14:textId="77777777" w:rsidR="00CB59AF" w:rsidRDefault="00CB59AF" w:rsidP="00CB59AF">
      <w:pPr>
        <w:pStyle w:val="ListParagraph"/>
        <w:numPr>
          <w:ilvl w:val="0"/>
          <w:numId w:val="19"/>
        </w:numPr>
      </w:pPr>
      <w:r>
        <w:t>10A; Logic Gates</w:t>
      </w:r>
    </w:p>
    <w:p w14:paraId="4C858508" w14:textId="7F598200" w:rsidR="00CB59AF" w:rsidRDefault="00CB59AF" w:rsidP="00CB59AF">
      <w:pPr>
        <w:pStyle w:val="ListParagraph"/>
        <w:numPr>
          <w:ilvl w:val="0"/>
          <w:numId w:val="19"/>
        </w:numPr>
      </w:pPr>
      <w:r>
        <w:t xml:space="preserve">10B; Logic Devices (clocks, registers, </w:t>
      </w:r>
      <w:r w:rsidR="00855B8F">
        <w:t xml:space="preserve">flip-flops, </w:t>
      </w:r>
      <w:r>
        <w:t>etc.)</w:t>
      </w:r>
    </w:p>
    <w:p w14:paraId="394D55BB" w14:textId="77777777" w:rsidR="00CB59AF" w:rsidRPr="0006410C" w:rsidRDefault="00CB59AF" w:rsidP="00CB59AF">
      <w:pPr>
        <w:pStyle w:val="ListParagraph"/>
        <w:numPr>
          <w:ilvl w:val="0"/>
          <w:numId w:val="19"/>
        </w:numPr>
      </w:pPr>
      <w:r>
        <w:t>10C; Digital Systems</w:t>
      </w:r>
    </w:p>
    <w:p w14:paraId="66DEA7E5" w14:textId="77777777" w:rsidR="00CB59AF" w:rsidRDefault="00CB59AF" w:rsidP="00CB59AF">
      <w:pPr>
        <w:pStyle w:val="Heading4"/>
      </w:pPr>
      <w:r>
        <w:lastRenderedPageBreak/>
        <w:t>Computing, 11</w:t>
      </w:r>
    </w:p>
    <w:p w14:paraId="06DBE88B" w14:textId="53E7281F" w:rsidR="00CB59AF" w:rsidRDefault="00CB59AF" w:rsidP="00CB59AF">
      <w:pPr>
        <w:pStyle w:val="ListParagraph"/>
        <w:numPr>
          <w:ilvl w:val="0"/>
          <w:numId w:val="20"/>
        </w:numPr>
      </w:pPr>
      <w:r>
        <w:t xml:space="preserve">11A; </w:t>
      </w:r>
      <w:r w:rsidR="002B5B4E">
        <w:t>Educational</w:t>
      </w:r>
    </w:p>
    <w:p w14:paraId="3D74C2A3" w14:textId="411755C3" w:rsidR="00CB59AF" w:rsidRDefault="00CB59AF" w:rsidP="00CB59AF">
      <w:pPr>
        <w:pStyle w:val="ListParagraph"/>
        <w:numPr>
          <w:ilvl w:val="0"/>
          <w:numId w:val="20"/>
        </w:numPr>
      </w:pPr>
      <w:r>
        <w:t xml:space="preserve">11B; </w:t>
      </w:r>
      <w:r w:rsidR="002B5B4E">
        <w:t>Developmental</w:t>
      </w:r>
    </w:p>
    <w:p w14:paraId="435BAC26" w14:textId="5F9D5651" w:rsidR="00CB59AF" w:rsidRDefault="00CB59AF" w:rsidP="00CB59AF">
      <w:pPr>
        <w:pStyle w:val="ListParagraph"/>
        <w:numPr>
          <w:ilvl w:val="0"/>
          <w:numId w:val="20"/>
        </w:numPr>
      </w:pPr>
      <w:r>
        <w:t xml:space="preserve">11C; </w:t>
      </w:r>
      <w:r w:rsidR="002B5B4E">
        <w:t>Industrial</w:t>
      </w:r>
    </w:p>
    <w:p w14:paraId="569EDDC3" w14:textId="11060BED" w:rsidR="00FB63CA" w:rsidRDefault="00FB63CA" w:rsidP="00FB63CA">
      <w:pPr>
        <w:pStyle w:val="Heading4"/>
      </w:pPr>
      <w:r>
        <w:t>Communication, 12</w:t>
      </w:r>
    </w:p>
    <w:p w14:paraId="300440D7" w14:textId="44240D40" w:rsidR="00FB63CA" w:rsidRDefault="00FB63CA" w:rsidP="00FB63CA">
      <w:pPr>
        <w:pStyle w:val="ListParagraph"/>
        <w:numPr>
          <w:ilvl w:val="0"/>
          <w:numId w:val="26"/>
        </w:numPr>
      </w:pPr>
      <w:r>
        <w:t xml:space="preserve">12A; </w:t>
      </w:r>
      <w:r w:rsidR="00CA59C2">
        <w:t>Wired</w:t>
      </w:r>
    </w:p>
    <w:p w14:paraId="037BEB82" w14:textId="545D3A9D" w:rsidR="00FB63CA" w:rsidRDefault="00FB63CA" w:rsidP="00FB63CA">
      <w:pPr>
        <w:pStyle w:val="ListParagraph"/>
        <w:numPr>
          <w:ilvl w:val="0"/>
          <w:numId w:val="26"/>
        </w:numPr>
      </w:pPr>
      <w:r>
        <w:t xml:space="preserve">12B; </w:t>
      </w:r>
      <w:r w:rsidR="00CA59C2">
        <w:t>Wireless</w:t>
      </w:r>
    </w:p>
    <w:p w14:paraId="3F5DA4D5" w14:textId="733E91BE" w:rsidR="00763744" w:rsidRDefault="00763744" w:rsidP="00763744">
      <w:pPr>
        <w:pStyle w:val="Heading4"/>
      </w:pPr>
      <w:r>
        <w:t>GAMES, 13</w:t>
      </w:r>
    </w:p>
    <w:p w14:paraId="426A185D" w14:textId="2910CCF2" w:rsidR="00763744" w:rsidRDefault="00763744" w:rsidP="00763744">
      <w:pPr>
        <w:pStyle w:val="ListParagraph"/>
        <w:numPr>
          <w:ilvl w:val="0"/>
          <w:numId w:val="27"/>
        </w:numPr>
      </w:pPr>
      <w:r>
        <w:t>13A; Luck</w:t>
      </w:r>
      <w:r w:rsidR="00C56A10">
        <w:t xml:space="preserve"> </w:t>
      </w:r>
      <w:r w:rsidR="00D0337B">
        <w:t xml:space="preserve">Games </w:t>
      </w:r>
      <w:r w:rsidR="00C56A10">
        <w:t>(</w:t>
      </w:r>
      <w:proofErr w:type="gramStart"/>
      <w:r w:rsidR="00C56A10">
        <w:t>i.e.</w:t>
      </w:r>
      <w:proofErr w:type="gramEnd"/>
      <w:r w:rsidR="00C56A10">
        <w:t xml:space="preserve"> chance)</w:t>
      </w:r>
    </w:p>
    <w:p w14:paraId="673F75BE" w14:textId="5FABC9C2" w:rsidR="00763744" w:rsidRDefault="00763744" w:rsidP="00763744">
      <w:pPr>
        <w:pStyle w:val="ListParagraph"/>
        <w:numPr>
          <w:ilvl w:val="0"/>
          <w:numId w:val="27"/>
        </w:numPr>
      </w:pPr>
      <w:r>
        <w:t>13B; Computation</w:t>
      </w:r>
      <w:r w:rsidR="00D0337B">
        <w:t xml:space="preserve"> Games</w:t>
      </w:r>
      <w:r w:rsidR="00505D9D">
        <w:t xml:space="preserve"> (</w:t>
      </w:r>
      <w:proofErr w:type="gramStart"/>
      <w:r w:rsidR="00505D9D">
        <w:t>i.e.</w:t>
      </w:r>
      <w:proofErr w:type="gramEnd"/>
      <w:r w:rsidR="00505D9D">
        <w:t xml:space="preserve"> strategy)</w:t>
      </w:r>
    </w:p>
    <w:p w14:paraId="6C3FB8C8" w14:textId="4C5F671E" w:rsidR="00763744" w:rsidRDefault="00763744" w:rsidP="00763744">
      <w:pPr>
        <w:pStyle w:val="ListParagraph"/>
        <w:numPr>
          <w:ilvl w:val="0"/>
          <w:numId w:val="27"/>
        </w:numPr>
      </w:pPr>
      <w:r>
        <w:t xml:space="preserve">13C; </w:t>
      </w:r>
      <w:r w:rsidR="00C56A10">
        <w:t xml:space="preserve">Empathy </w:t>
      </w:r>
      <w:r w:rsidR="00D0337B">
        <w:t xml:space="preserve">Games </w:t>
      </w:r>
      <w:r w:rsidR="00C56A10">
        <w:t>(</w:t>
      </w:r>
      <w:proofErr w:type="gramStart"/>
      <w:r w:rsidR="00C56A10">
        <w:t>i.e.</w:t>
      </w:r>
      <w:proofErr w:type="gramEnd"/>
      <w:r w:rsidR="00C56A10">
        <w:t xml:space="preserve"> bluffing)</w:t>
      </w:r>
    </w:p>
    <w:p w14:paraId="0F174CDD" w14:textId="0B73C80F" w:rsidR="001A3E43" w:rsidRDefault="001A3E43" w:rsidP="001A3E43">
      <w:pPr>
        <w:pStyle w:val="Heading4"/>
      </w:pPr>
      <w:bookmarkStart w:id="13" w:name="_Ref111895180"/>
      <w:r>
        <w:t>HOME AUTOMATION, 14</w:t>
      </w:r>
    </w:p>
    <w:p w14:paraId="0BEC7542" w14:textId="4DE77F38" w:rsidR="001A3E43" w:rsidRDefault="001A3E43" w:rsidP="001A3E43">
      <w:pPr>
        <w:pStyle w:val="ListParagraph"/>
        <w:numPr>
          <w:ilvl w:val="0"/>
          <w:numId w:val="27"/>
        </w:numPr>
      </w:pPr>
      <w:r>
        <w:t>1</w:t>
      </w:r>
      <w:r w:rsidR="00C73509">
        <w:t>4</w:t>
      </w:r>
      <w:r>
        <w:t xml:space="preserve">A; </w:t>
      </w:r>
      <w:r w:rsidR="00C73509">
        <w:t>Power</w:t>
      </w:r>
    </w:p>
    <w:p w14:paraId="095B1695" w14:textId="24B34353" w:rsidR="001A3E43" w:rsidRDefault="001A3E43" w:rsidP="001A3E43">
      <w:pPr>
        <w:pStyle w:val="ListParagraph"/>
        <w:numPr>
          <w:ilvl w:val="0"/>
          <w:numId w:val="27"/>
        </w:numPr>
      </w:pPr>
      <w:r>
        <w:t>1</w:t>
      </w:r>
      <w:r w:rsidR="00C73509">
        <w:t>4</w:t>
      </w:r>
      <w:r>
        <w:t xml:space="preserve">B; </w:t>
      </w:r>
      <w:r w:rsidR="00C73509">
        <w:t>Sensors</w:t>
      </w:r>
    </w:p>
    <w:p w14:paraId="067E0F0D" w14:textId="4BEF0B0F" w:rsidR="001A3E43" w:rsidRDefault="001A3E43" w:rsidP="001A3E43">
      <w:pPr>
        <w:pStyle w:val="ListParagraph"/>
        <w:numPr>
          <w:ilvl w:val="0"/>
          <w:numId w:val="27"/>
        </w:numPr>
      </w:pPr>
      <w:r>
        <w:t>1</w:t>
      </w:r>
      <w:r w:rsidR="00C73509">
        <w:t>4</w:t>
      </w:r>
      <w:r>
        <w:t xml:space="preserve">C; </w:t>
      </w:r>
      <w:r w:rsidR="00C73509">
        <w:t>Actuators</w:t>
      </w:r>
    </w:p>
    <w:p w14:paraId="2D140CB0" w14:textId="522EF8AE" w:rsidR="001A3E43" w:rsidRDefault="001A3E43" w:rsidP="001A3E43">
      <w:pPr>
        <w:pStyle w:val="Heading4"/>
      </w:pPr>
      <w:r>
        <w:t>WEARABLES, 15</w:t>
      </w:r>
    </w:p>
    <w:p w14:paraId="753780CB" w14:textId="235A69C5" w:rsidR="001A3E43" w:rsidRDefault="001A3E43" w:rsidP="001A3E43">
      <w:pPr>
        <w:pStyle w:val="ListParagraph"/>
        <w:numPr>
          <w:ilvl w:val="0"/>
          <w:numId w:val="27"/>
        </w:numPr>
      </w:pPr>
      <w:r>
        <w:t>1</w:t>
      </w:r>
      <w:r w:rsidR="00C73509">
        <w:t>5</w:t>
      </w:r>
      <w:r>
        <w:t xml:space="preserve">A; </w:t>
      </w:r>
      <w:r w:rsidR="006423D7">
        <w:t>Microphones</w:t>
      </w:r>
    </w:p>
    <w:p w14:paraId="4A2574FA" w14:textId="77777777" w:rsidR="006423D7" w:rsidRDefault="001A3E43" w:rsidP="006423D7">
      <w:pPr>
        <w:pStyle w:val="ListParagraph"/>
        <w:numPr>
          <w:ilvl w:val="0"/>
          <w:numId w:val="27"/>
        </w:numPr>
      </w:pPr>
      <w:r>
        <w:t>1</w:t>
      </w:r>
      <w:r w:rsidR="00C73509">
        <w:t>5</w:t>
      </w:r>
      <w:r>
        <w:t xml:space="preserve">B; </w:t>
      </w:r>
      <w:r w:rsidR="006423D7">
        <w:t>Bio sensors</w:t>
      </w:r>
    </w:p>
    <w:p w14:paraId="599B7507" w14:textId="13F5720F" w:rsidR="001A3E43" w:rsidRPr="006423D7" w:rsidRDefault="001A3E43" w:rsidP="006423D7">
      <w:r>
        <w:br w:type="page"/>
      </w:r>
    </w:p>
    <w:p w14:paraId="02A675C3" w14:textId="5A646C4C" w:rsidR="00E56A8E" w:rsidRDefault="00731DF3" w:rsidP="00E56A8E">
      <w:pPr>
        <w:pStyle w:val="Heading3"/>
      </w:pPr>
      <w:r>
        <w:lastRenderedPageBreak/>
        <w:t>Part</w:t>
      </w:r>
      <w:bookmarkEnd w:id="13"/>
    </w:p>
    <w:p w14:paraId="066AFF39" w14:textId="77777777" w:rsidR="00AD01FF" w:rsidRDefault="00672D2E" w:rsidP="00672D2E">
      <w:r>
        <w:t xml:space="preserve">Each circuit </w:t>
      </w:r>
      <w:r w:rsidR="00BC7295">
        <w:t>is allotted</w:t>
      </w:r>
      <w:r>
        <w:t xml:space="preserve"> five (5) </w:t>
      </w:r>
      <w:r w:rsidR="00AD01FF">
        <w:t xml:space="preserve">sequential </w:t>
      </w:r>
      <w:r>
        <w:t>part numbers, 0-4 or 5-9</w:t>
      </w:r>
      <w:r w:rsidR="00AD01FF">
        <w:t>.</w:t>
      </w:r>
    </w:p>
    <w:tbl>
      <w:tblPr>
        <w:tblStyle w:val="GridTable1Light-Accent1"/>
        <w:tblW w:w="5000" w:type="pct"/>
        <w:tblLook w:val="04A0" w:firstRow="1" w:lastRow="0" w:firstColumn="1" w:lastColumn="0" w:noHBand="0" w:noVBand="1"/>
      </w:tblPr>
      <w:tblGrid>
        <w:gridCol w:w="2682"/>
        <w:gridCol w:w="2623"/>
        <w:gridCol w:w="5485"/>
      </w:tblGrid>
      <w:tr w:rsidR="00CD7BFD" w14:paraId="00251253" w14:textId="77777777" w:rsidTr="00780FD3">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8765977" w14:textId="540A8B20" w:rsidR="00CD7BFD" w:rsidRDefault="00AD01FF" w:rsidP="00780FD3">
            <w:pPr>
              <w:pStyle w:val="NoSpacing"/>
              <w:jc w:val="center"/>
            </w:pPr>
            <w:r>
              <w:t>PART NUMBER</w:t>
            </w:r>
          </w:p>
        </w:tc>
        <w:tc>
          <w:tcPr>
            <w:tcW w:w="2623" w:type="dxa"/>
            <w:vAlign w:val="center"/>
          </w:tcPr>
          <w:p w14:paraId="2F53032C" w14:textId="43E6DCDF" w:rsidR="00CD7BFD" w:rsidRDefault="00AD01FF" w:rsidP="00780FD3">
            <w:pPr>
              <w:pStyle w:val="NoSpacing"/>
              <w:cnfStyle w:val="100000000000" w:firstRow="1" w:lastRow="0" w:firstColumn="0" w:lastColumn="0" w:oddVBand="0" w:evenVBand="0" w:oddHBand="0" w:evenHBand="0" w:firstRowFirstColumn="0" w:firstRowLastColumn="0" w:lastRowFirstColumn="0" w:lastRowLastColumn="0"/>
              <w:rPr>
                <w:b w:val="0"/>
                <w:bCs w:val="0"/>
              </w:rPr>
            </w:pPr>
            <w:r>
              <w:t>LAYOUT</w:t>
            </w:r>
          </w:p>
        </w:tc>
        <w:tc>
          <w:tcPr>
            <w:tcW w:w="5485" w:type="dxa"/>
            <w:vAlign w:val="center"/>
          </w:tcPr>
          <w:p w14:paraId="1EAD79C4" w14:textId="77777777" w:rsidR="00CD7BFD" w:rsidRDefault="00CD7BFD" w:rsidP="00780FD3">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43770C" w:rsidRPr="00237F95" w14:paraId="70C5F351"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93C9D85" w14:textId="1AD357C8" w:rsidR="0043770C" w:rsidRDefault="0043770C" w:rsidP="0043770C">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rsidRPr="00CD7BFD">
              <w:t>0</w:t>
            </w:r>
          </w:p>
        </w:tc>
        <w:tc>
          <w:tcPr>
            <w:tcW w:w="2623" w:type="dxa"/>
            <w:vAlign w:val="center"/>
          </w:tcPr>
          <w:p w14:paraId="1573C6F8" w14:textId="76AADBCE"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THD</w:t>
            </w:r>
          </w:p>
        </w:tc>
        <w:tc>
          <w:tcPr>
            <w:tcW w:w="5485" w:type="dxa"/>
            <w:vAlign w:val="center"/>
          </w:tcPr>
          <w:p w14:paraId="15A4DD2E" w14:textId="45C069DB"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Layout uses through hole device components.</w:t>
            </w:r>
          </w:p>
        </w:tc>
      </w:tr>
      <w:tr w:rsidR="0043770C" w:rsidRPr="00237F95" w14:paraId="5189EE0D"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751460CF" w14:textId="503A7852" w:rsidR="0043770C" w:rsidRDefault="0043770C" w:rsidP="0043770C">
            <w:pPr>
              <w:pStyle w:val="NoSpacing"/>
              <w:jc w:val="center"/>
            </w:pPr>
            <w:r w:rsidRPr="007C2A81">
              <w:rPr>
                <w:color w:val="BFBFBF" w:themeColor="background1" w:themeShade="BF"/>
              </w:rPr>
              <w:t>XXX-XX</w:t>
            </w:r>
            <w:r>
              <w:t>1</w:t>
            </w:r>
          </w:p>
        </w:tc>
        <w:tc>
          <w:tcPr>
            <w:tcW w:w="2623" w:type="dxa"/>
            <w:vAlign w:val="center"/>
          </w:tcPr>
          <w:p w14:paraId="29D2E51A" w14:textId="16FE852C"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1206</w:t>
            </w:r>
          </w:p>
        </w:tc>
        <w:tc>
          <w:tcPr>
            <w:tcW w:w="5485" w:type="dxa"/>
            <w:vAlign w:val="center"/>
          </w:tcPr>
          <w:p w14:paraId="1AABF2AF" w14:textId="568D984F"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1206 surface mount device</w:t>
            </w:r>
            <w:r w:rsidRPr="00FF3C06">
              <w:t xml:space="preserve"> components</w:t>
            </w:r>
          </w:p>
        </w:tc>
      </w:tr>
      <w:tr w:rsidR="0043770C" w:rsidRPr="00237F95" w14:paraId="3A656198"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37E57B1" w14:textId="24AE550F" w:rsidR="0043770C" w:rsidRPr="009146C4" w:rsidRDefault="0043770C" w:rsidP="0043770C">
            <w:pPr>
              <w:pStyle w:val="NoSpacing"/>
              <w:jc w:val="center"/>
            </w:pPr>
            <w:r w:rsidRPr="007C2A81">
              <w:rPr>
                <w:color w:val="BFBFBF" w:themeColor="background1" w:themeShade="BF"/>
              </w:rPr>
              <w:t>XXX-XX</w:t>
            </w:r>
            <w:r>
              <w:t>2</w:t>
            </w:r>
          </w:p>
        </w:tc>
        <w:tc>
          <w:tcPr>
            <w:tcW w:w="2623" w:type="dxa"/>
            <w:vAlign w:val="center"/>
          </w:tcPr>
          <w:p w14:paraId="10F6FB85" w14:textId="7F4A525D"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0805</w:t>
            </w:r>
          </w:p>
        </w:tc>
        <w:tc>
          <w:tcPr>
            <w:tcW w:w="5485" w:type="dxa"/>
            <w:vAlign w:val="center"/>
          </w:tcPr>
          <w:p w14:paraId="6E1BC51A" w14:textId="26294DDC"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0805 surface mount device</w:t>
            </w:r>
            <w:r w:rsidRPr="00FF3C06">
              <w:t xml:space="preserve"> components</w:t>
            </w:r>
          </w:p>
        </w:tc>
      </w:tr>
      <w:tr w:rsidR="0043770C" w:rsidRPr="00237F95" w14:paraId="17B32FF1"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E5DD477" w14:textId="54E185B1" w:rsidR="0043770C" w:rsidRPr="009146C4" w:rsidRDefault="0043770C" w:rsidP="0043770C">
            <w:pPr>
              <w:pStyle w:val="NoSpacing"/>
              <w:jc w:val="center"/>
            </w:pPr>
            <w:r w:rsidRPr="007C2A81">
              <w:rPr>
                <w:color w:val="BFBFBF" w:themeColor="background1" w:themeShade="BF"/>
              </w:rPr>
              <w:t>XXX-XX</w:t>
            </w:r>
            <w:r>
              <w:t>3</w:t>
            </w:r>
          </w:p>
        </w:tc>
        <w:tc>
          <w:tcPr>
            <w:tcW w:w="2623" w:type="dxa"/>
            <w:vAlign w:val="center"/>
          </w:tcPr>
          <w:p w14:paraId="50ACC7AD" w14:textId="0A69A19B"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0402</w:t>
            </w:r>
          </w:p>
        </w:tc>
        <w:tc>
          <w:tcPr>
            <w:tcW w:w="5485" w:type="dxa"/>
            <w:vAlign w:val="center"/>
          </w:tcPr>
          <w:p w14:paraId="0F7507A6" w14:textId="40782A84"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0402 surface mount device</w:t>
            </w:r>
            <w:r w:rsidRPr="00FF3C06">
              <w:t xml:space="preserve"> components</w:t>
            </w:r>
          </w:p>
        </w:tc>
      </w:tr>
      <w:tr w:rsidR="0043770C" w:rsidRPr="00237F95" w14:paraId="75D38F7A"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42F2B6" w14:textId="32EA1EEE" w:rsidR="0043770C" w:rsidRPr="009146C4" w:rsidRDefault="0043770C" w:rsidP="0043770C">
            <w:pPr>
              <w:pStyle w:val="NoSpacing"/>
              <w:jc w:val="center"/>
            </w:pPr>
            <w:r w:rsidRPr="007C2A81">
              <w:rPr>
                <w:color w:val="BFBFBF" w:themeColor="background1" w:themeShade="BF"/>
              </w:rPr>
              <w:t>XXX-XX</w:t>
            </w:r>
            <w:r>
              <w:t>4</w:t>
            </w:r>
          </w:p>
        </w:tc>
        <w:tc>
          <w:tcPr>
            <w:tcW w:w="2623" w:type="dxa"/>
            <w:vAlign w:val="center"/>
          </w:tcPr>
          <w:p w14:paraId="336618DE" w14:textId="1357130F"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6ED4D3F0" w14:textId="758FA71C" w:rsidR="0043770C" w:rsidRDefault="00672D2E" w:rsidP="0043770C">
            <w:pPr>
              <w:pStyle w:val="NoSpacing"/>
              <w:cnfStyle w:val="000000000000" w:firstRow="0" w:lastRow="0" w:firstColumn="0" w:lastColumn="0" w:oddVBand="0" w:evenVBand="0" w:oddHBand="0" w:evenHBand="0" w:firstRowFirstColumn="0" w:firstRowLastColumn="0" w:lastRowFirstColumn="0" w:lastRowLastColumn="0"/>
            </w:pPr>
            <w:r>
              <w:t>Reserved for future use.</w:t>
            </w:r>
          </w:p>
        </w:tc>
      </w:tr>
      <w:tr w:rsidR="00CF0F4A" w:rsidRPr="00237F95" w14:paraId="240AEF52" w14:textId="77777777" w:rsidTr="00A20372">
        <w:trPr>
          <w:trHeight w:val="432"/>
        </w:trPr>
        <w:tc>
          <w:tcPr>
            <w:cnfStyle w:val="001000000000" w:firstRow="0" w:lastRow="0" w:firstColumn="1" w:lastColumn="0" w:oddVBand="0" w:evenVBand="0" w:oddHBand="0" w:evenHBand="0" w:firstRowFirstColumn="0" w:firstRowLastColumn="0" w:lastRowFirstColumn="0" w:lastRowLastColumn="0"/>
            <w:tcW w:w="10790" w:type="dxa"/>
            <w:gridSpan w:val="3"/>
            <w:vAlign w:val="center"/>
          </w:tcPr>
          <w:p w14:paraId="1430827F" w14:textId="77777777" w:rsidR="00CF0F4A" w:rsidRDefault="00CF0F4A" w:rsidP="0043770C">
            <w:pPr>
              <w:pStyle w:val="NoSpacing"/>
            </w:pPr>
          </w:p>
        </w:tc>
      </w:tr>
      <w:tr w:rsidR="00672D2E" w:rsidRPr="00237F95" w14:paraId="1C91D9F4"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342DBC" w14:textId="5D5F1A0E" w:rsidR="00672D2E" w:rsidRPr="009146C4" w:rsidRDefault="00672D2E" w:rsidP="00672D2E">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5</w:t>
            </w:r>
          </w:p>
        </w:tc>
        <w:tc>
          <w:tcPr>
            <w:tcW w:w="2623" w:type="dxa"/>
            <w:vAlign w:val="center"/>
          </w:tcPr>
          <w:p w14:paraId="7CCB6D38" w14:textId="2CEAB648"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THD</w:t>
            </w:r>
          </w:p>
        </w:tc>
        <w:tc>
          <w:tcPr>
            <w:tcW w:w="5485" w:type="dxa"/>
            <w:vAlign w:val="center"/>
          </w:tcPr>
          <w:p w14:paraId="2329FB13" w14:textId="22B124DC"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Layout uses through hole device components.</w:t>
            </w:r>
          </w:p>
        </w:tc>
      </w:tr>
      <w:tr w:rsidR="00672D2E" w:rsidRPr="00237F95" w14:paraId="5AA98E70"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2631526" w14:textId="0C533398" w:rsidR="00672D2E" w:rsidRPr="009146C4" w:rsidRDefault="00672D2E" w:rsidP="00672D2E">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6</w:t>
            </w:r>
          </w:p>
        </w:tc>
        <w:tc>
          <w:tcPr>
            <w:tcW w:w="2623" w:type="dxa"/>
            <w:vAlign w:val="center"/>
          </w:tcPr>
          <w:p w14:paraId="4E2F0C6D" w14:textId="22674B5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1206</w:t>
            </w:r>
          </w:p>
        </w:tc>
        <w:tc>
          <w:tcPr>
            <w:tcW w:w="5485" w:type="dxa"/>
            <w:vAlign w:val="center"/>
          </w:tcPr>
          <w:p w14:paraId="7DFC7F38" w14:textId="00DFD38F"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1206 surface mount device</w:t>
            </w:r>
            <w:r w:rsidRPr="00FF3C06">
              <w:t xml:space="preserve"> components</w:t>
            </w:r>
          </w:p>
        </w:tc>
      </w:tr>
      <w:tr w:rsidR="00672D2E" w:rsidRPr="00237F95" w14:paraId="16DF0226"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5CA4BB6" w14:textId="4A55CCCC" w:rsidR="00672D2E" w:rsidRPr="009146C4" w:rsidRDefault="00672D2E" w:rsidP="00672D2E">
            <w:pPr>
              <w:pStyle w:val="NoSpacing"/>
              <w:jc w:val="center"/>
            </w:pPr>
            <w:r w:rsidRPr="007C2A81">
              <w:rPr>
                <w:color w:val="BFBFBF" w:themeColor="background1" w:themeShade="BF"/>
              </w:rPr>
              <w:t>XXX-XX</w:t>
            </w:r>
            <w:r>
              <w:t>7</w:t>
            </w:r>
          </w:p>
        </w:tc>
        <w:tc>
          <w:tcPr>
            <w:tcW w:w="2623" w:type="dxa"/>
            <w:vAlign w:val="center"/>
          </w:tcPr>
          <w:p w14:paraId="2CC7439C" w14:textId="36D2803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0805</w:t>
            </w:r>
          </w:p>
        </w:tc>
        <w:tc>
          <w:tcPr>
            <w:tcW w:w="5485" w:type="dxa"/>
            <w:vAlign w:val="center"/>
          </w:tcPr>
          <w:p w14:paraId="73797DE0" w14:textId="25C3BAF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0805 surface mount device</w:t>
            </w:r>
            <w:r w:rsidRPr="00FF3C06">
              <w:t xml:space="preserve"> components</w:t>
            </w:r>
          </w:p>
        </w:tc>
      </w:tr>
      <w:tr w:rsidR="00672D2E" w:rsidRPr="00237F95" w14:paraId="1D2565CC"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4622461" w14:textId="126439D7" w:rsidR="00672D2E" w:rsidRPr="009146C4" w:rsidRDefault="00672D2E" w:rsidP="00672D2E">
            <w:pPr>
              <w:pStyle w:val="NoSpacing"/>
              <w:jc w:val="center"/>
            </w:pPr>
            <w:r w:rsidRPr="007C2A81">
              <w:rPr>
                <w:color w:val="BFBFBF" w:themeColor="background1" w:themeShade="BF"/>
              </w:rPr>
              <w:t>XXX-XX</w:t>
            </w:r>
            <w:r>
              <w:t>8</w:t>
            </w:r>
          </w:p>
        </w:tc>
        <w:tc>
          <w:tcPr>
            <w:tcW w:w="2623" w:type="dxa"/>
            <w:vAlign w:val="center"/>
          </w:tcPr>
          <w:p w14:paraId="441A5609" w14:textId="53072E7E"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0402</w:t>
            </w:r>
          </w:p>
        </w:tc>
        <w:tc>
          <w:tcPr>
            <w:tcW w:w="5485" w:type="dxa"/>
            <w:vAlign w:val="center"/>
          </w:tcPr>
          <w:p w14:paraId="416364F8" w14:textId="60E7668C"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0402 surface mount device</w:t>
            </w:r>
            <w:r w:rsidRPr="00FF3C06">
              <w:t xml:space="preserve"> components</w:t>
            </w:r>
          </w:p>
        </w:tc>
      </w:tr>
      <w:tr w:rsidR="0043770C" w:rsidRPr="00237F95" w14:paraId="19CDE516"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EBF0592" w14:textId="20F9F6AC" w:rsidR="0043770C" w:rsidRDefault="0043770C" w:rsidP="0043770C">
            <w:pPr>
              <w:pStyle w:val="NoSpacing"/>
              <w:jc w:val="center"/>
            </w:pPr>
            <w:r w:rsidRPr="007C2A81">
              <w:rPr>
                <w:color w:val="BFBFBF" w:themeColor="background1" w:themeShade="BF"/>
              </w:rPr>
              <w:t>XXX-XX</w:t>
            </w:r>
            <w:r>
              <w:t>9</w:t>
            </w:r>
          </w:p>
        </w:tc>
        <w:tc>
          <w:tcPr>
            <w:tcW w:w="2623" w:type="dxa"/>
            <w:vAlign w:val="center"/>
          </w:tcPr>
          <w:p w14:paraId="4145904D" w14:textId="45790E71"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24BDA0C8" w14:textId="0B9416F1" w:rsidR="0043770C" w:rsidRDefault="00672D2E" w:rsidP="0043770C">
            <w:pPr>
              <w:pStyle w:val="NoSpacing"/>
              <w:cnfStyle w:val="000000000000" w:firstRow="0" w:lastRow="0" w:firstColumn="0" w:lastColumn="0" w:oddVBand="0" w:evenVBand="0" w:oddHBand="0" w:evenHBand="0" w:firstRowFirstColumn="0" w:firstRowLastColumn="0" w:lastRowFirstColumn="0" w:lastRowLastColumn="0"/>
            </w:pPr>
            <w:r>
              <w:t>Reserved for future use.</w:t>
            </w:r>
          </w:p>
        </w:tc>
      </w:tr>
    </w:tbl>
    <w:p w14:paraId="5FEA396E" w14:textId="68F72736" w:rsidR="00CF0F4A" w:rsidRDefault="00CF0F4A" w:rsidP="00CD7BFD"/>
    <w:p w14:paraId="6CA84404" w14:textId="77777777" w:rsidR="00CF0F4A" w:rsidRDefault="00CF0F4A">
      <w:pPr>
        <w:spacing w:line="259" w:lineRule="auto"/>
      </w:pPr>
      <w:r>
        <w:br w:type="page"/>
      </w:r>
    </w:p>
    <w:p w14:paraId="1E01E5C1" w14:textId="48468922" w:rsidR="00E56A8E" w:rsidRDefault="00886928" w:rsidP="00E56A8E">
      <w:pPr>
        <w:pStyle w:val="Heading3"/>
      </w:pPr>
      <w:bookmarkStart w:id="14" w:name="_Ref111381473"/>
      <w:r>
        <w:lastRenderedPageBreak/>
        <w:t>Revision</w:t>
      </w:r>
      <w:bookmarkEnd w:id="14"/>
      <w:r w:rsidR="00836E34">
        <w:t xml:space="preserve"> Identification</w:t>
      </w:r>
    </w:p>
    <w:p w14:paraId="19D7BBDC" w14:textId="7C769C07" w:rsidR="00B33689" w:rsidRPr="00836E34" w:rsidRDefault="00CF0F4A" w:rsidP="00836E34">
      <w:r>
        <w:t>Final release revision identification increments A1, A2, A3, etc. for minor revisions</w:t>
      </w:r>
      <w:r w:rsidR="004A2CB1">
        <w:t xml:space="preserve">, and </w:t>
      </w:r>
      <w:r>
        <w:t>A1, B1, C1, etc. for major revisions.</w:t>
      </w:r>
      <w:r w:rsidR="00B33689">
        <w:t xml:space="preserve"> Prototype revisions increment similar </w:t>
      </w:r>
      <w:proofErr w:type="gramStart"/>
      <w:r w:rsidR="00B33689">
        <w:t>to:</w:t>
      </w:r>
      <w:proofErr w:type="gramEnd"/>
      <w:r w:rsidR="00B33689">
        <w:t xml:space="preserve"> A1-01, A1-02, A1-03, etc.</w:t>
      </w:r>
    </w:p>
    <w:p w14:paraId="3BC8E918" w14:textId="0521820F" w:rsidR="00AD01FF" w:rsidRDefault="00AE52A3" w:rsidP="00AE52A3">
      <w:pPr>
        <w:pStyle w:val="Heading3"/>
      </w:pPr>
      <w:bookmarkStart w:id="15" w:name="_Ref110881279"/>
      <w:r>
        <w:t>Revision History</w:t>
      </w:r>
      <w:r w:rsidR="00AD01FF">
        <w:t xml:space="preserve"> Table</w:t>
      </w:r>
      <w:r w:rsidR="004A2CB1">
        <w:t>s</w:t>
      </w:r>
    </w:p>
    <w:p w14:paraId="509F795D" w14:textId="4B16F908" w:rsidR="00AE52A3" w:rsidRDefault="00AD01FF" w:rsidP="00AE52A3">
      <w:r>
        <w:t xml:space="preserve">A </w:t>
      </w:r>
      <w:r w:rsidR="00AE52A3">
        <w:t xml:space="preserve">revision history table </w:t>
      </w:r>
      <w:r>
        <w:t>will be included on schematic engineering drawings.</w:t>
      </w:r>
    </w:p>
    <w:p w14:paraId="10FFBABB" w14:textId="77777777" w:rsidR="00AE52A3" w:rsidRDefault="00AE52A3" w:rsidP="00AE52A3">
      <w:pPr>
        <w:keepNext/>
        <w:jc w:val="center"/>
      </w:pPr>
      <w:r>
        <w:rPr>
          <w:noProof/>
        </w:rPr>
        <w:drawing>
          <wp:inline distT="0" distB="0" distL="0" distR="0" wp14:anchorId="0F4FD429" wp14:editId="048AF33A">
            <wp:extent cx="3767016" cy="742404"/>
            <wp:effectExtent l="0" t="0" r="508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67016" cy="742404"/>
                    </a:xfrm>
                    <a:prstGeom prst="rect">
                      <a:avLst/>
                    </a:prstGeom>
                  </pic:spPr>
                </pic:pic>
              </a:graphicData>
            </a:graphic>
          </wp:inline>
        </w:drawing>
      </w:r>
    </w:p>
    <w:p w14:paraId="3DAB5886" w14:textId="5F48F05A" w:rsidR="00AE52A3" w:rsidRDefault="00AE52A3" w:rsidP="00AE52A3">
      <w:pPr>
        <w:pStyle w:val="Caption"/>
        <w:jc w:val="center"/>
      </w:pPr>
      <w:bookmarkStart w:id="16" w:name="_Toc111571934"/>
      <w:bookmarkStart w:id="17" w:name="_Toc149218758"/>
      <w:r>
        <w:t xml:space="preserve">Figure </w:t>
      </w:r>
      <w:fldSimple w:instr=" SEQ Figure \* ARABIC ">
        <w:r w:rsidR="00D30C02">
          <w:rPr>
            <w:noProof/>
          </w:rPr>
          <w:t>2</w:t>
        </w:r>
      </w:fldSimple>
      <w:r>
        <w:t xml:space="preserve"> – Exemplar Revision History Table</w:t>
      </w:r>
      <w:bookmarkEnd w:id="16"/>
      <w:bookmarkEnd w:id="17"/>
    </w:p>
    <w:p w14:paraId="716FD62F" w14:textId="3114418D" w:rsidR="00AE52A3" w:rsidRDefault="00AD01FF" w:rsidP="00AE52A3">
      <w:r>
        <w:t>A</w:t>
      </w:r>
      <w:r w:rsidR="00AE52A3">
        <w:t xml:space="preserve"> revision history table </w:t>
      </w:r>
      <w:r>
        <w:t xml:space="preserve">will be included in </w:t>
      </w:r>
      <w:r w:rsidR="00B33689">
        <w:t>documents</w:t>
      </w:r>
      <w:r>
        <w:t>.</w:t>
      </w:r>
    </w:p>
    <w:p w14:paraId="6A78AA2E" w14:textId="06810662" w:rsidR="00AE52A3" w:rsidRDefault="00AE52A3" w:rsidP="00AE52A3">
      <w:pPr>
        <w:pStyle w:val="Caption"/>
        <w:keepNext/>
        <w:jc w:val="center"/>
      </w:pPr>
      <w:bookmarkStart w:id="18" w:name="_Toc111559927"/>
      <w:bookmarkStart w:id="19" w:name="_Toc149218774"/>
      <w:r>
        <w:t xml:space="preserve">Table </w:t>
      </w:r>
      <w:fldSimple w:instr=" SEQ Table \* ARABIC ">
        <w:r w:rsidR="00D30C02">
          <w:rPr>
            <w:noProof/>
          </w:rPr>
          <w:t>1</w:t>
        </w:r>
      </w:fldSimple>
      <w:r>
        <w:t xml:space="preserve"> – Exemplar Revision History Table</w:t>
      </w:r>
      <w:bookmarkEnd w:id="18"/>
      <w:bookmarkEnd w:id="19"/>
    </w:p>
    <w:tbl>
      <w:tblPr>
        <w:tblStyle w:val="GridTable1Light-Accent1"/>
        <w:tblW w:w="0" w:type="auto"/>
        <w:tblLook w:val="04A0" w:firstRow="1" w:lastRow="0" w:firstColumn="1" w:lastColumn="0" w:noHBand="0" w:noVBand="1"/>
      </w:tblPr>
      <w:tblGrid>
        <w:gridCol w:w="895"/>
        <w:gridCol w:w="6840"/>
        <w:gridCol w:w="1350"/>
        <w:gridCol w:w="1705"/>
      </w:tblGrid>
      <w:tr w:rsidR="00AE52A3" w14:paraId="1A79F991"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2259023" w14:textId="77777777" w:rsidR="00AE52A3" w:rsidRDefault="00AE52A3" w:rsidP="00A446A5">
            <w:pPr>
              <w:pStyle w:val="NoSpacing"/>
              <w:jc w:val="center"/>
            </w:pPr>
            <w:r>
              <w:t>REV</w:t>
            </w:r>
          </w:p>
        </w:tc>
        <w:tc>
          <w:tcPr>
            <w:tcW w:w="6840" w:type="dxa"/>
            <w:vAlign w:val="center"/>
          </w:tcPr>
          <w:p w14:paraId="661757FE"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c>
          <w:tcPr>
            <w:tcW w:w="1350" w:type="dxa"/>
            <w:vAlign w:val="center"/>
          </w:tcPr>
          <w:p w14:paraId="28979DD7"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705" w:type="dxa"/>
            <w:vAlign w:val="center"/>
          </w:tcPr>
          <w:p w14:paraId="5B8F1087"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AE52A3" w14:paraId="6626F46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895" w:type="dxa"/>
            <w:tcBorders>
              <w:top w:val="single" w:sz="12" w:space="0" w:color="8EAADB" w:themeColor="accent1" w:themeTint="99"/>
            </w:tcBorders>
            <w:vAlign w:val="center"/>
          </w:tcPr>
          <w:p w14:paraId="5467E014" w14:textId="77777777" w:rsidR="00AE52A3" w:rsidRDefault="00AE52A3" w:rsidP="00A446A5">
            <w:pPr>
              <w:pStyle w:val="NoSpacing"/>
              <w:jc w:val="center"/>
            </w:pPr>
            <w:r>
              <w:t>A</w:t>
            </w:r>
          </w:p>
        </w:tc>
        <w:tc>
          <w:tcPr>
            <w:tcW w:w="6840" w:type="dxa"/>
            <w:tcBorders>
              <w:top w:val="single" w:sz="12" w:space="0" w:color="8EAADB" w:themeColor="accent1" w:themeTint="99"/>
            </w:tcBorders>
            <w:vAlign w:val="center"/>
          </w:tcPr>
          <w:p w14:paraId="300C4625"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1350" w:type="dxa"/>
            <w:tcBorders>
              <w:top w:val="single" w:sz="12" w:space="0" w:color="8EAADB" w:themeColor="accent1" w:themeTint="99"/>
            </w:tcBorders>
            <w:vAlign w:val="center"/>
          </w:tcPr>
          <w:p w14:paraId="61EBBBF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w:t>
            </w:r>
          </w:p>
        </w:tc>
        <w:tc>
          <w:tcPr>
            <w:tcW w:w="1705" w:type="dxa"/>
            <w:vAlign w:val="center"/>
          </w:tcPr>
          <w:p w14:paraId="2B974B0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DDMMMYYYY</w:t>
            </w:r>
          </w:p>
        </w:tc>
      </w:tr>
    </w:tbl>
    <w:p w14:paraId="10CC39A9" w14:textId="77777777" w:rsidR="00AE52A3" w:rsidRPr="003C0750" w:rsidRDefault="00AE52A3" w:rsidP="00AE52A3"/>
    <w:p w14:paraId="05CCB6DB" w14:textId="77777777" w:rsidR="00AE52A3" w:rsidRDefault="00AE52A3" w:rsidP="00AE52A3">
      <w:pPr>
        <w:pStyle w:val="Heading3"/>
      </w:pPr>
      <w:r>
        <w:t>Review and Approval</w:t>
      </w:r>
    </w:p>
    <w:p w14:paraId="198F945A" w14:textId="77777777" w:rsidR="00AE52A3" w:rsidRDefault="00AE52A3" w:rsidP="00AE52A3">
      <w:r>
        <w:t>Engineering documentation will be reviewed, approved, and signed by a qualified engineer prior to release.</w:t>
      </w:r>
    </w:p>
    <w:p w14:paraId="2DE346AD" w14:textId="77777777" w:rsidR="00AE52A3" w:rsidRDefault="00AE52A3" w:rsidP="00AE52A3">
      <w:pPr>
        <w:pStyle w:val="Heading3"/>
      </w:pPr>
      <w:r>
        <w:t>Engineering Change Orders</w:t>
      </w:r>
    </w:p>
    <w:p w14:paraId="031B2601" w14:textId="6C9F9B27" w:rsidR="00AE52A3" w:rsidRDefault="004A2CB1" w:rsidP="00AE52A3">
      <w:r>
        <w:t>ECObase will be used to record engineering change orders.</w:t>
      </w:r>
    </w:p>
    <w:p w14:paraId="55DB512F" w14:textId="2AC8DE58" w:rsidR="00AE52A3" w:rsidRDefault="00DA0DD4" w:rsidP="00AE52A3">
      <w:pPr>
        <w:pStyle w:val="Heading3"/>
      </w:pPr>
      <w:r>
        <w:t>File</w:t>
      </w:r>
      <w:r w:rsidR="00AE52A3">
        <w:t xml:space="preserve"> Repository</w:t>
      </w:r>
    </w:p>
    <w:p w14:paraId="59C64FD0" w14:textId="7706AEE8" w:rsidR="00AE52A3" w:rsidRPr="008A50A5" w:rsidRDefault="00AE52A3" w:rsidP="00AE52A3">
      <w:r>
        <w:t xml:space="preserve">Engineering </w:t>
      </w:r>
      <w:r w:rsidR="00DA0DD4">
        <w:t xml:space="preserve">files and </w:t>
      </w:r>
      <w:r>
        <w:t>records will be saved in a GitHub repository owned by Nolan Manteufel.</w:t>
      </w:r>
    </w:p>
    <w:p w14:paraId="27F0D34D" w14:textId="77777777" w:rsidR="00AE52A3" w:rsidRDefault="00AE52A3" w:rsidP="00AE52A3">
      <w:pPr>
        <w:pStyle w:val="Heading3"/>
      </w:pPr>
      <w:r>
        <w:t>Public Disemination</w:t>
      </w:r>
    </w:p>
    <w:p w14:paraId="5CE70AA9" w14:textId="42101B62" w:rsidR="00AE52A3" w:rsidRDefault="00AE52A3" w:rsidP="00AE52A3">
      <w:r>
        <w:t>Engineering files</w:t>
      </w:r>
      <w:r w:rsidR="00DA0DD4">
        <w:t xml:space="preserve"> and records</w:t>
      </w:r>
      <w:r>
        <w:t xml:space="preserve"> will be published to a public GitHub repository owned by Nolan Manteufel. </w:t>
      </w:r>
    </w:p>
    <w:p w14:paraId="2690DF7F" w14:textId="66A2B293" w:rsidR="00AE52A3" w:rsidRDefault="00AE52A3" w:rsidP="00AE52A3">
      <w:pPr>
        <w:pStyle w:val="Caption"/>
        <w:keepNext/>
      </w:pPr>
      <w:bookmarkStart w:id="20" w:name="_Toc111559928"/>
      <w:bookmarkStart w:id="21" w:name="_Toc149218775"/>
      <w:r>
        <w:t xml:space="preserve">Table </w:t>
      </w:r>
      <w:fldSimple w:instr=" SEQ Table \* ARABIC ">
        <w:r w:rsidR="00D30C02">
          <w:rPr>
            <w:noProof/>
          </w:rPr>
          <w:t>2</w:t>
        </w:r>
      </w:fldSimple>
      <w:r>
        <w:t xml:space="preserve"> – GitHub Repository</w:t>
      </w:r>
      <w:bookmarkEnd w:id="20"/>
      <w:bookmarkEnd w:id="21"/>
    </w:p>
    <w:tbl>
      <w:tblPr>
        <w:tblStyle w:val="GridTable1Light-Accent1"/>
        <w:tblW w:w="0" w:type="auto"/>
        <w:tblLook w:val="04A0" w:firstRow="1" w:lastRow="0" w:firstColumn="1" w:lastColumn="0" w:noHBand="0" w:noVBand="1"/>
      </w:tblPr>
      <w:tblGrid>
        <w:gridCol w:w="2425"/>
        <w:gridCol w:w="8365"/>
      </w:tblGrid>
      <w:tr w:rsidR="00AE52A3" w14:paraId="230C23C6"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1EDAC668" w14:textId="77777777" w:rsidR="00AE52A3" w:rsidRDefault="00AE52A3" w:rsidP="00A446A5">
            <w:pPr>
              <w:pStyle w:val="NoSpacing"/>
            </w:pPr>
            <w:r>
              <w:t>REPOSITORY</w:t>
            </w:r>
          </w:p>
        </w:tc>
        <w:tc>
          <w:tcPr>
            <w:tcW w:w="8365" w:type="dxa"/>
            <w:vAlign w:val="center"/>
          </w:tcPr>
          <w:p w14:paraId="49FA5142" w14:textId="77777777" w:rsidR="00AE52A3" w:rsidRDefault="00AE52A3" w:rsidP="00A446A5">
            <w:pPr>
              <w:pStyle w:val="NoSpacing"/>
              <w:cnfStyle w:val="100000000000" w:firstRow="1" w:lastRow="0" w:firstColumn="0" w:lastColumn="0" w:oddVBand="0" w:evenVBand="0" w:oddHBand="0" w:evenHBand="0" w:firstRowFirstColumn="0" w:firstRowLastColumn="0" w:lastRowFirstColumn="0" w:lastRowLastColumn="0"/>
            </w:pPr>
            <w:r>
              <w:t>LOCATION</w:t>
            </w:r>
          </w:p>
        </w:tc>
      </w:tr>
      <w:tr w:rsidR="00AE52A3" w14:paraId="671AE69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23C531C2" w14:textId="77777777" w:rsidR="00AE52A3" w:rsidRDefault="00AE52A3" w:rsidP="00A446A5">
            <w:pPr>
              <w:pStyle w:val="NoSpacing"/>
            </w:pPr>
            <w:r>
              <w:t>GitHub</w:t>
            </w:r>
          </w:p>
        </w:tc>
        <w:tc>
          <w:tcPr>
            <w:tcW w:w="8365" w:type="dxa"/>
            <w:vAlign w:val="center"/>
          </w:tcPr>
          <w:p w14:paraId="5F12963F" w14:textId="0AB43CE5" w:rsidR="00AE52A3" w:rsidRDefault="00DA0DD4" w:rsidP="00A446A5">
            <w:pPr>
              <w:pStyle w:val="NoSpacing"/>
              <w:cnfStyle w:val="000000000000" w:firstRow="0" w:lastRow="0" w:firstColumn="0" w:lastColumn="0" w:oddVBand="0" w:evenVBand="0" w:oddHBand="0" w:evenHBand="0" w:firstRowFirstColumn="0" w:firstRowLastColumn="0" w:lastRowFirstColumn="0" w:lastRowLastColumn="0"/>
            </w:pPr>
            <w:r w:rsidRPr="00DA0DD4">
              <w:t>https://github.com/miniPCB</w:t>
            </w:r>
          </w:p>
        </w:tc>
      </w:tr>
    </w:tbl>
    <w:p w14:paraId="54928349" w14:textId="77777777" w:rsidR="00AE52A3" w:rsidRDefault="00AE52A3" w:rsidP="00AE52A3">
      <w:pPr>
        <w:spacing w:line="259" w:lineRule="auto"/>
        <w:rPr>
          <w:rFonts w:asciiTheme="majorHAnsi" w:eastAsiaTheme="majorEastAsia" w:hAnsiTheme="majorHAnsi" w:cstheme="majorBidi"/>
          <w:caps/>
          <w:color w:val="2F5496" w:themeColor="accent1" w:themeShade="BF"/>
          <w:sz w:val="26"/>
          <w:szCs w:val="26"/>
        </w:rPr>
      </w:pPr>
      <w:r>
        <w:br w:type="page"/>
      </w:r>
    </w:p>
    <w:p w14:paraId="117B3E91" w14:textId="6E1F9FC9" w:rsidR="00AE52A3" w:rsidRDefault="00AE52A3" w:rsidP="00AE52A3">
      <w:pPr>
        <w:pStyle w:val="Heading2"/>
      </w:pPr>
      <w:r>
        <w:lastRenderedPageBreak/>
        <w:t>Datasheets</w:t>
      </w:r>
    </w:p>
    <w:p w14:paraId="401BFB92" w14:textId="77777777" w:rsidR="00AE52A3" w:rsidRDefault="00AE52A3" w:rsidP="00AE52A3">
      <w:pPr>
        <w:pStyle w:val="Heading3"/>
      </w:pPr>
      <w:r>
        <w:t>Board Views</w:t>
      </w:r>
    </w:p>
    <w:p w14:paraId="0C8EE10A" w14:textId="77777777" w:rsidR="00AE52A3" w:rsidRDefault="00AE52A3" w:rsidP="00AE52A3">
      <w:r>
        <w:t>Include board views of the top and bottom sides. If test points are present, include dimensions to each test point.</w:t>
      </w:r>
    </w:p>
    <w:p w14:paraId="605BFDAB" w14:textId="77777777" w:rsidR="00AE52A3" w:rsidRDefault="00AE52A3" w:rsidP="00AE52A3">
      <w:pPr>
        <w:pStyle w:val="Heading3"/>
      </w:pPr>
      <w:r>
        <w:t>Connector Pinmaps</w:t>
      </w:r>
    </w:p>
    <w:p w14:paraId="441F7C70" w14:textId="77777777" w:rsidR="00AE52A3" w:rsidRPr="004949A3" w:rsidRDefault="00AE52A3" w:rsidP="00AE52A3">
      <w:r>
        <w:t xml:space="preserve">For each connector, include a pinmap table </w:t>
      </w:r>
      <w:proofErr w:type="gramStart"/>
      <w:r>
        <w:t>similar to</w:t>
      </w:r>
      <w:proofErr w:type="gramEnd"/>
      <w:r>
        <w:t xml:space="preserve"> this:</w:t>
      </w:r>
    </w:p>
    <w:p w14:paraId="06F59D12" w14:textId="53C7ED94" w:rsidR="00AE52A3" w:rsidRDefault="00AE52A3" w:rsidP="00AE52A3">
      <w:pPr>
        <w:pStyle w:val="Caption"/>
        <w:keepNext/>
      </w:pPr>
      <w:bookmarkStart w:id="22" w:name="_Toc111559929"/>
      <w:bookmarkStart w:id="23" w:name="_Toc149218776"/>
      <w:r>
        <w:t xml:space="preserve">Table </w:t>
      </w:r>
      <w:fldSimple w:instr=" SEQ Table \* ARABIC ">
        <w:r w:rsidR="00D30C02">
          <w:rPr>
            <w:noProof/>
          </w:rPr>
          <w:t>3</w:t>
        </w:r>
      </w:fldSimple>
      <w:r>
        <w:t xml:space="preserve"> – Exemplar Pinmap Table</w:t>
      </w:r>
      <w:bookmarkEnd w:id="22"/>
      <w:bookmarkEnd w:id="23"/>
    </w:p>
    <w:tbl>
      <w:tblPr>
        <w:tblStyle w:val="GridTable1Light-Accent1"/>
        <w:tblW w:w="5000" w:type="pct"/>
        <w:tblLook w:val="04A0" w:firstRow="1" w:lastRow="0" w:firstColumn="1" w:lastColumn="0" w:noHBand="0" w:noVBand="1"/>
      </w:tblPr>
      <w:tblGrid>
        <w:gridCol w:w="734"/>
        <w:gridCol w:w="1691"/>
        <w:gridCol w:w="3600"/>
        <w:gridCol w:w="4765"/>
      </w:tblGrid>
      <w:tr w:rsidR="00AE52A3" w14:paraId="3CA8C6C9"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34" w:type="dxa"/>
            <w:vAlign w:val="center"/>
          </w:tcPr>
          <w:p w14:paraId="179780DA" w14:textId="77777777" w:rsidR="00AE52A3" w:rsidRDefault="00AE52A3" w:rsidP="00A446A5">
            <w:pPr>
              <w:pStyle w:val="NoSpacing"/>
              <w:jc w:val="center"/>
            </w:pPr>
            <w:r>
              <w:t>PIN</w:t>
            </w:r>
          </w:p>
        </w:tc>
        <w:tc>
          <w:tcPr>
            <w:tcW w:w="1691" w:type="dxa"/>
            <w:vAlign w:val="center"/>
          </w:tcPr>
          <w:p w14:paraId="2A36DF59"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PIN NAME</w:t>
            </w:r>
          </w:p>
        </w:tc>
        <w:tc>
          <w:tcPr>
            <w:tcW w:w="3600" w:type="dxa"/>
            <w:vAlign w:val="center"/>
          </w:tcPr>
          <w:p w14:paraId="16231CFF"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FUNCTION</w:t>
            </w:r>
          </w:p>
        </w:tc>
        <w:tc>
          <w:tcPr>
            <w:tcW w:w="4765" w:type="dxa"/>
            <w:vAlign w:val="center"/>
          </w:tcPr>
          <w:p w14:paraId="5C1C16EF"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NOTE</w:t>
            </w:r>
          </w:p>
        </w:tc>
      </w:tr>
      <w:tr w:rsidR="00AE52A3" w14:paraId="5F7E02D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31DEDF71" w14:textId="77777777" w:rsidR="00AE52A3" w:rsidRDefault="00AE52A3" w:rsidP="00A446A5">
            <w:pPr>
              <w:pStyle w:val="NoSpacing"/>
              <w:jc w:val="center"/>
            </w:pPr>
            <w:r>
              <w:t>1</w:t>
            </w:r>
          </w:p>
        </w:tc>
        <w:tc>
          <w:tcPr>
            <w:tcW w:w="1691" w:type="dxa"/>
            <w:vAlign w:val="center"/>
          </w:tcPr>
          <w:p w14:paraId="4E2EC46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GND</w:t>
            </w:r>
          </w:p>
        </w:tc>
        <w:tc>
          <w:tcPr>
            <w:tcW w:w="3600" w:type="dxa"/>
            <w:vAlign w:val="center"/>
          </w:tcPr>
          <w:p w14:paraId="7331486E"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Ground</w:t>
            </w:r>
          </w:p>
        </w:tc>
        <w:tc>
          <w:tcPr>
            <w:tcW w:w="4765" w:type="dxa"/>
            <w:vAlign w:val="center"/>
          </w:tcPr>
          <w:p w14:paraId="44B499D3" w14:textId="10D48890" w:rsidR="00AE52A3" w:rsidRDefault="00B215E3" w:rsidP="00A446A5">
            <w:pPr>
              <w:pStyle w:val="NoSpacing"/>
              <w:cnfStyle w:val="000000000000" w:firstRow="0" w:lastRow="0" w:firstColumn="0" w:lastColumn="0" w:oddVBand="0" w:evenVBand="0" w:oddHBand="0" w:evenHBand="0" w:firstRowFirstColumn="0" w:firstRowLastColumn="0" w:lastRowFirstColumn="0" w:lastRowLastColumn="0"/>
            </w:pPr>
            <w:r>
              <w:t>Reference for signal measurements.</w:t>
            </w:r>
          </w:p>
        </w:tc>
      </w:tr>
      <w:tr w:rsidR="00AE52A3" w14:paraId="5A09C51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00403ED0" w14:textId="77777777" w:rsidR="00AE52A3" w:rsidRDefault="00AE52A3" w:rsidP="00A446A5">
            <w:pPr>
              <w:pStyle w:val="NoSpacing"/>
              <w:jc w:val="center"/>
            </w:pPr>
            <w:r>
              <w:t>2</w:t>
            </w:r>
          </w:p>
        </w:tc>
        <w:tc>
          <w:tcPr>
            <w:tcW w:w="1691" w:type="dxa"/>
            <w:vAlign w:val="center"/>
          </w:tcPr>
          <w:p w14:paraId="3BB66E5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+V</w:t>
            </w:r>
          </w:p>
        </w:tc>
        <w:tc>
          <w:tcPr>
            <w:tcW w:w="3600" w:type="dxa"/>
            <w:vAlign w:val="center"/>
          </w:tcPr>
          <w:p w14:paraId="60B37245"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DC Supply, Positive</w:t>
            </w:r>
          </w:p>
        </w:tc>
        <w:tc>
          <w:tcPr>
            <w:tcW w:w="4765" w:type="dxa"/>
            <w:vAlign w:val="center"/>
          </w:tcPr>
          <w:p w14:paraId="5F339C8D" w14:textId="0AF0788A"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Limited by component ratings</w:t>
            </w:r>
            <w:r w:rsidR="00B215E3">
              <w:t>.</w:t>
            </w:r>
          </w:p>
        </w:tc>
      </w:tr>
      <w:tr w:rsidR="00AE52A3" w14:paraId="540A2C4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43DB8EA0" w14:textId="77777777" w:rsidR="00AE52A3" w:rsidRDefault="00AE52A3" w:rsidP="00A446A5">
            <w:pPr>
              <w:pStyle w:val="NoSpacing"/>
              <w:jc w:val="center"/>
            </w:pPr>
            <w:r>
              <w:t>3</w:t>
            </w:r>
          </w:p>
        </w:tc>
        <w:tc>
          <w:tcPr>
            <w:tcW w:w="1691" w:type="dxa"/>
            <w:vAlign w:val="center"/>
          </w:tcPr>
          <w:p w14:paraId="58FB6697" w14:textId="1C4B249C" w:rsidR="00AE52A3" w:rsidRDefault="00B215E3" w:rsidP="00A446A5">
            <w:pPr>
              <w:pStyle w:val="NoSpacing"/>
              <w:jc w:val="center"/>
              <w:cnfStyle w:val="000000000000" w:firstRow="0" w:lastRow="0" w:firstColumn="0" w:lastColumn="0" w:oddVBand="0" w:evenVBand="0" w:oddHBand="0" w:evenHBand="0" w:firstRowFirstColumn="0" w:firstRowLastColumn="0" w:lastRowFirstColumn="0" w:lastRowLastColumn="0"/>
            </w:pPr>
            <w:r>
              <w:t>-V</w:t>
            </w:r>
          </w:p>
        </w:tc>
        <w:tc>
          <w:tcPr>
            <w:tcW w:w="3600" w:type="dxa"/>
            <w:vAlign w:val="center"/>
          </w:tcPr>
          <w:p w14:paraId="3F9BA039" w14:textId="1F878A18" w:rsidR="00AE52A3" w:rsidRDefault="00B215E3" w:rsidP="00A446A5">
            <w:pPr>
              <w:pStyle w:val="NoSpacing"/>
              <w:cnfStyle w:val="000000000000" w:firstRow="0" w:lastRow="0" w:firstColumn="0" w:lastColumn="0" w:oddVBand="0" w:evenVBand="0" w:oddHBand="0" w:evenHBand="0" w:firstRowFirstColumn="0" w:firstRowLastColumn="0" w:lastRowFirstColumn="0" w:lastRowLastColumn="0"/>
            </w:pPr>
            <w:r>
              <w:t>DC Supply, Negative</w:t>
            </w:r>
          </w:p>
        </w:tc>
        <w:tc>
          <w:tcPr>
            <w:tcW w:w="4765" w:type="dxa"/>
            <w:vAlign w:val="center"/>
          </w:tcPr>
          <w:p w14:paraId="505E7DBA" w14:textId="66E8C593" w:rsidR="00AE52A3" w:rsidRDefault="00B215E3" w:rsidP="00A446A5">
            <w:pPr>
              <w:pStyle w:val="NoSpacing"/>
              <w:cnfStyle w:val="000000000000" w:firstRow="0" w:lastRow="0" w:firstColumn="0" w:lastColumn="0" w:oddVBand="0" w:evenVBand="0" w:oddHBand="0" w:evenHBand="0" w:firstRowFirstColumn="0" w:firstRowLastColumn="0" w:lastRowFirstColumn="0" w:lastRowLastColumn="0"/>
            </w:pPr>
            <w:r>
              <w:t>Limited by component ratings.</w:t>
            </w:r>
          </w:p>
        </w:tc>
      </w:tr>
      <w:tr w:rsidR="00AE52A3" w14:paraId="7D1B6BD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255256BF" w14:textId="77777777" w:rsidR="00AE52A3" w:rsidRDefault="00AE52A3" w:rsidP="00A446A5">
            <w:pPr>
              <w:pStyle w:val="NoSpacing"/>
              <w:jc w:val="center"/>
            </w:pPr>
            <w:r>
              <w:t>4</w:t>
            </w:r>
          </w:p>
        </w:tc>
        <w:tc>
          <w:tcPr>
            <w:tcW w:w="1691" w:type="dxa"/>
            <w:vAlign w:val="center"/>
          </w:tcPr>
          <w:p w14:paraId="62D6AFE2" w14:textId="3D07C276"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3600" w:type="dxa"/>
            <w:vAlign w:val="center"/>
          </w:tcPr>
          <w:p w14:paraId="61264A6A" w14:textId="2D1295C0"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c>
          <w:tcPr>
            <w:tcW w:w="4765" w:type="dxa"/>
            <w:vAlign w:val="center"/>
          </w:tcPr>
          <w:p w14:paraId="1501B221" w14:textId="4D721814"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r>
      <w:tr w:rsidR="00AE52A3" w14:paraId="2A9347E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2005C8E4" w14:textId="77777777" w:rsidR="00AE52A3" w:rsidRDefault="00AE52A3" w:rsidP="00A446A5">
            <w:pPr>
              <w:pStyle w:val="NoSpacing"/>
              <w:jc w:val="center"/>
            </w:pPr>
            <w:r>
              <w:t>5</w:t>
            </w:r>
          </w:p>
        </w:tc>
        <w:tc>
          <w:tcPr>
            <w:tcW w:w="1691" w:type="dxa"/>
            <w:vAlign w:val="center"/>
          </w:tcPr>
          <w:p w14:paraId="18F890F2" w14:textId="38B2CBC5"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3600" w:type="dxa"/>
            <w:vAlign w:val="center"/>
          </w:tcPr>
          <w:p w14:paraId="12DD5DA6" w14:textId="62A395B2"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c>
          <w:tcPr>
            <w:tcW w:w="4765" w:type="dxa"/>
            <w:vAlign w:val="center"/>
          </w:tcPr>
          <w:p w14:paraId="515E5297" w14:textId="6DBC0F4B"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r>
    </w:tbl>
    <w:p w14:paraId="6F3ACCC6" w14:textId="77777777" w:rsidR="00AE52A3" w:rsidRPr="00E86D11" w:rsidRDefault="00AE52A3" w:rsidP="00AE52A3"/>
    <w:p w14:paraId="3DCEAFEE" w14:textId="77777777" w:rsidR="00AE52A3" w:rsidRDefault="00AE52A3" w:rsidP="00AE52A3">
      <w:pPr>
        <w:pStyle w:val="Heading3"/>
      </w:pPr>
      <w:r>
        <w:t>Component Pinouts</w:t>
      </w:r>
    </w:p>
    <w:p w14:paraId="3D401BCC" w14:textId="77777777" w:rsidR="00AE52A3" w:rsidRDefault="00AE52A3" w:rsidP="00AE52A3">
      <w:r>
        <w:t xml:space="preserve">For components with pinouts that need to be known during component selection, include a pinout table </w:t>
      </w:r>
      <w:proofErr w:type="gramStart"/>
      <w:r>
        <w:t>similar to</w:t>
      </w:r>
      <w:proofErr w:type="gramEnd"/>
      <w:r>
        <w:t xml:space="preserve"> this:</w:t>
      </w:r>
    </w:p>
    <w:p w14:paraId="5F772EE2" w14:textId="7F6DE1A6" w:rsidR="00AE52A3" w:rsidRDefault="00AE52A3" w:rsidP="00AE52A3">
      <w:pPr>
        <w:pStyle w:val="Caption"/>
        <w:keepNext/>
      </w:pPr>
      <w:bookmarkStart w:id="24" w:name="_Toc111559930"/>
      <w:bookmarkStart w:id="25" w:name="_Toc149218777"/>
      <w:r>
        <w:t xml:space="preserve">Table </w:t>
      </w:r>
      <w:fldSimple w:instr=" SEQ Table \* ARABIC ">
        <w:r w:rsidR="00D30C02">
          <w:rPr>
            <w:noProof/>
          </w:rPr>
          <w:t>4</w:t>
        </w:r>
      </w:fldSimple>
      <w:r>
        <w:t xml:space="preserve"> – Exemplar Pinout Table</w:t>
      </w:r>
      <w:bookmarkEnd w:id="24"/>
      <w:bookmarkEnd w:id="25"/>
    </w:p>
    <w:tbl>
      <w:tblPr>
        <w:tblStyle w:val="GridTable1Light-Accent1"/>
        <w:tblW w:w="5000" w:type="pct"/>
        <w:tblLook w:val="04A0" w:firstRow="1" w:lastRow="0" w:firstColumn="1" w:lastColumn="0" w:noHBand="0" w:noVBand="1"/>
      </w:tblPr>
      <w:tblGrid>
        <w:gridCol w:w="746"/>
        <w:gridCol w:w="4649"/>
        <w:gridCol w:w="5395"/>
      </w:tblGrid>
      <w:tr w:rsidR="00AE52A3" w14:paraId="7E1BC1AC"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46" w:type="dxa"/>
            <w:vAlign w:val="center"/>
          </w:tcPr>
          <w:p w14:paraId="7A4E82C4" w14:textId="77777777" w:rsidR="00AE52A3" w:rsidRDefault="00AE52A3" w:rsidP="00A446A5">
            <w:pPr>
              <w:pStyle w:val="NoSpacing"/>
              <w:jc w:val="center"/>
            </w:pPr>
            <w:r>
              <w:t>PIN</w:t>
            </w:r>
          </w:p>
        </w:tc>
        <w:tc>
          <w:tcPr>
            <w:tcW w:w="4649" w:type="dxa"/>
            <w:vAlign w:val="center"/>
          </w:tcPr>
          <w:p w14:paraId="30FBA445"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PIN NAME</w:t>
            </w:r>
          </w:p>
        </w:tc>
        <w:tc>
          <w:tcPr>
            <w:tcW w:w="5395" w:type="dxa"/>
            <w:vAlign w:val="center"/>
          </w:tcPr>
          <w:p w14:paraId="40D9C9B3"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FOOTPRINT (TOP VIEW)</w:t>
            </w:r>
          </w:p>
        </w:tc>
      </w:tr>
      <w:tr w:rsidR="00AE52A3" w14:paraId="1918C3B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09E1E809" w14:textId="77777777" w:rsidR="00AE52A3" w:rsidRDefault="00AE52A3" w:rsidP="00A446A5">
            <w:pPr>
              <w:pStyle w:val="NoSpacing"/>
              <w:jc w:val="center"/>
            </w:pPr>
            <w:r>
              <w:t>1</w:t>
            </w:r>
          </w:p>
        </w:tc>
        <w:tc>
          <w:tcPr>
            <w:tcW w:w="4649" w:type="dxa"/>
            <w:vAlign w:val="center"/>
          </w:tcPr>
          <w:p w14:paraId="3A8F612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restart"/>
            <w:vAlign w:val="center"/>
          </w:tcPr>
          <w:p w14:paraId="29901F98"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635D188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6181CFD" w14:textId="77777777" w:rsidR="00AE52A3" w:rsidRDefault="00AE52A3" w:rsidP="00A446A5">
            <w:pPr>
              <w:pStyle w:val="NoSpacing"/>
              <w:jc w:val="center"/>
            </w:pPr>
            <w:r>
              <w:t>2</w:t>
            </w:r>
          </w:p>
        </w:tc>
        <w:tc>
          <w:tcPr>
            <w:tcW w:w="4649" w:type="dxa"/>
            <w:vAlign w:val="center"/>
          </w:tcPr>
          <w:p w14:paraId="461CFEE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616B104C"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3492113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05833350" w14:textId="77777777" w:rsidR="00AE52A3" w:rsidRDefault="00AE52A3" w:rsidP="00A446A5">
            <w:pPr>
              <w:pStyle w:val="NoSpacing"/>
              <w:jc w:val="center"/>
            </w:pPr>
            <w:r>
              <w:t>3</w:t>
            </w:r>
          </w:p>
        </w:tc>
        <w:tc>
          <w:tcPr>
            <w:tcW w:w="4649" w:type="dxa"/>
            <w:vAlign w:val="center"/>
          </w:tcPr>
          <w:p w14:paraId="15543AF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5B67B4D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1E991BD4"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2AA8A9F" w14:textId="77777777" w:rsidR="00AE52A3" w:rsidRDefault="00AE52A3" w:rsidP="00A446A5">
            <w:pPr>
              <w:pStyle w:val="NoSpacing"/>
              <w:jc w:val="center"/>
            </w:pPr>
            <w:r>
              <w:t>4</w:t>
            </w:r>
          </w:p>
        </w:tc>
        <w:tc>
          <w:tcPr>
            <w:tcW w:w="4649" w:type="dxa"/>
            <w:vAlign w:val="center"/>
          </w:tcPr>
          <w:p w14:paraId="4394DF5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4148BD7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3812EE9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72CD6430" w14:textId="77777777" w:rsidR="00AE52A3" w:rsidRDefault="00AE52A3" w:rsidP="00A446A5">
            <w:pPr>
              <w:pStyle w:val="NoSpacing"/>
              <w:jc w:val="center"/>
            </w:pPr>
            <w:r>
              <w:t>5</w:t>
            </w:r>
          </w:p>
        </w:tc>
        <w:tc>
          <w:tcPr>
            <w:tcW w:w="4649" w:type="dxa"/>
            <w:vAlign w:val="center"/>
          </w:tcPr>
          <w:p w14:paraId="4C896CE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4F242100"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1FB0E53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4957FEC8" w14:textId="77777777" w:rsidR="00AE52A3" w:rsidRDefault="00AE52A3" w:rsidP="00A446A5">
            <w:pPr>
              <w:pStyle w:val="NoSpacing"/>
              <w:jc w:val="center"/>
            </w:pPr>
            <w:r>
              <w:t>6</w:t>
            </w:r>
          </w:p>
        </w:tc>
        <w:tc>
          <w:tcPr>
            <w:tcW w:w="4649" w:type="dxa"/>
            <w:vAlign w:val="center"/>
          </w:tcPr>
          <w:p w14:paraId="4FD6160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6317B61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BF0D78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0559763" w14:textId="77777777" w:rsidR="00AE52A3" w:rsidRDefault="00AE52A3" w:rsidP="00A446A5">
            <w:pPr>
              <w:pStyle w:val="NoSpacing"/>
              <w:jc w:val="center"/>
            </w:pPr>
            <w:r>
              <w:t>7</w:t>
            </w:r>
          </w:p>
        </w:tc>
        <w:tc>
          <w:tcPr>
            <w:tcW w:w="4649" w:type="dxa"/>
            <w:vAlign w:val="center"/>
          </w:tcPr>
          <w:p w14:paraId="4E9DA43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10B146A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09C3D49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18A165C" w14:textId="77777777" w:rsidR="00AE52A3" w:rsidRDefault="00AE52A3" w:rsidP="00A446A5">
            <w:pPr>
              <w:pStyle w:val="NoSpacing"/>
              <w:jc w:val="center"/>
            </w:pPr>
            <w:r>
              <w:t>8</w:t>
            </w:r>
          </w:p>
        </w:tc>
        <w:tc>
          <w:tcPr>
            <w:tcW w:w="4649" w:type="dxa"/>
            <w:vAlign w:val="center"/>
          </w:tcPr>
          <w:p w14:paraId="0988B50C"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5C9636DE"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38C06F71" w14:textId="77777777" w:rsidR="00AE52A3" w:rsidRPr="001161D8" w:rsidRDefault="00AE52A3" w:rsidP="00AE52A3"/>
    <w:p w14:paraId="498004D0" w14:textId="77777777" w:rsidR="00AE52A3" w:rsidRDefault="00AE52A3" w:rsidP="00AE52A3">
      <w:pPr>
        <w:pStyle w:val="Heading3"/>
      </w:pPr>
      <w:r>
        <w:lastRenderedPageBreak/>
        <w:t>Parts List</w:t>
      </w:r>
    </w:p>
    <w:p w14:paraId="4F457355" w14:textId="77777777" w:rsidR="00AE52A3" w:rsidRDefault="00AE52A3" w:rsidP="00AE52A3">
      <w:r>
        <w:t xml:space="preserve">Include a parts list table </w:t>
      </w:r>
      <w:proofErr w:type="gramStart"/>
      <w:r>
        <w:t>similar to</w:t>
      </w:r>
      <w:proofErr w:type="gramEnd"/>
      <w:r>
        <w:t xml:space="preserve"> this:</w:t>
      </w:r>
    </w:p>
    <w:p w14:paraId="36666091" w14:textId="344B0690" w:rsidR="00AE52A3" w:rsidRDefault="00AE52A3" w:rsidP="00AE52A3">
      <w:pPr>
        <w:pStyle w:val="Caption"/>
        <w:keepNext/>
      </w:pPr>
      <w:bookmarkStart w:id="26" w:name="_Toc111559931"/>
      <w:bookmarkStart w:id="27" w:name="_Toc149218778"/>
      <w:r>
        <w:t xml:space="preserve">Table </w:t>
      </w:r>
      <w:fldSimple w:instr=" SEQ Table \* ARABIC ">
        <w:r w:rsidR="00D30C02">
          <w:rPr>
            <w:noProof/>
          </w:rPr>
          <w:t>5</w:t>
        </w:r>
      </w:fldSimple>
      <w:r>
        <w:t xml:space="preserve"> – Exemplar Parts List</w:t>
      </w:r>
      <w:bookmarkEnd w:id="26"/>
      <w:bookmarkEnd w:id="27"/>
    </w:p>
    <w:tbl>
      <w:tblPr>
        <w:tblStyle w:val="GridTable1Light-Accent1"/>
        <w:tblW w:w="5000" w:type="pct"/>
        <w:tblLook w:val="04A0" w:firstRow="1" w:lastRow="0" w:firstColumn="1" w:lastColumn="0" w:noHBand="0" w:noVBand="1"/>
      </w:tblPr>
      <w:tblGrid>
        <w:gridCol w:w="715"/>
        <w:gridCol w:w="1170"/>
        <w:gridCol w:w="1755"/>
        <w:gridCol w:w="1755"/>
        <w:gridCol w:w="2646"/>
        <w:gridCol w:w="2749"/>
      </w:tblGrid>
      <w:tr w:rsidR="00AE52A3" w14:paraId="1E064D03"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093689B" w14:textId="77777777" w:rsidR="00AE52A3" w:rsidRDefault="00AE52A3" w:rsidP="00A446A5">
            <w:pPr>
              <w:pStyle w:val="NoSpacing"/>
              <w:jc w:val="center"/>
            </w:pPr>
            <w:r>
              <w:t>FIND</w:t>
            </w:r>
          </w:p>
        </w:tc>
        <w:tc>
          <w:tcPr>
            <w:tcW w:w="1170" w:type="dxa"/>
            <w:vAlign w:val="center"/>
          </w:tcPr>
          <w:p w14:paraId="0220B231"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REF. DES.</w:t>
            </w:r>
          </w:p>
        </w:tc>
        <w:tc>
          <w:tcPr>
            <w:tcW w:w="1755" w:type="dxa"/>
            <w:vAlign w:val="center"/>
          </w:tcPr>
          <w:p w14:paraId="3B60B7E6"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COMPONENT</w:t>
            </w:r>
          </w:p>
        </w:tc>
        <w:tc>
          <w:tcPr>
            <w:tcW w:w="1755" w:type="dxa"/>
            <w:vAlign w:val="center"/>
          </w:tcPr>
          <w:p w14:paraId="087BD1F2"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FOOTPRINT</w:t>
            </w:r>
          </w:p>
        </w:tc>
        <w:tc>
          <w:tcPr>
            <w:tcW w:w="2646" w:type="dxa"/>
            <w:vAlign w:val="center"/>
          </w:tcPr>
          <w:p w14:paraId="1131DDCD"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PART VALUE</w:t>
            </w:r>
          </w:p>
        </w:tc>
        <w:tc>
          <w:tcPr>
            <w:tcW w:w="2749" w:type="dxa"/>
            <w:vAlign w:val="center"/>
          </w:tcPr>
          <w:p w14:paraId="4116AD62"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COMMENTS</w:t>
            </w:r>
          </w:p>
        </w:tc>
      </w:tr>
      <w:tr w:rsidR="00AE52A3" w14:paraId="4577A6F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2C53FB5" w14:textId="77777777" w:rsidR="00AE52A3" w:rsidRDefault="00AE52A3" w:rsidP="00A446A5">
            <w:pPr>
              <w:pStyle w:val="NoSpacing"/>
              <w:jc w:val="center"/>
            </w:pPr>
            <w:r>
              <w:t>1</w:t>
            </w:r>
          </w:p>
        </w:tc>
        <w:tc>
          <w:tcPr>
            <w:tcW w:w="1170" w:type="dxa"/>
            <w:vAlign w:val="center"/>
          </w:tcPr>
          <w:p w14:paraId="1429F7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R1</w:t>
            </w:r>
          </w:p>
        </w:tc>
        <w:tc>
          <w:tcPr>
            <w:tcW w:w="1755" w:type="dxa"/>
            <w:vAlign w:val="center"/>
          </w:tcPr>
          <w:p w14:paraId="2916D5E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6C18684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7F65BE4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7D411961"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0CC1A0D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A4DD80F" w14:textId="77777777" w:rsidR="00AE52A3" w:rsidRDefault="00AE52A3" w:rsidP="00A446A5">
            <w:pPr>
              <w:pStyle w:val="NoSpacing"/>
              <w:jc w:val="center"/>
            </w:pPr>
            <w:r>
              <w:t>2</w:t>
            </w:r>
          </w:p>
        </w:tc>
        <w:tc>
          <w:tcPr>
            <w:tcW w:w="1170" w:type="dxa"/>
            <w:vAlign w:val="center"/>
          </w:tcPr>
          <w:p w14:paraId="37666801"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R2</w:t>
            </w:r>
          </w:p>
        </w:tc>
        <w:tc>
          <w:tcPr>
            <w:tcW w:w="1755" w:type="dxa"/>
            <w:vAlign w:val="center"/>
          </w:tcPr>
          <w:p w14:paraId="6EB0BCD0"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0D48583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2B6D427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199BE58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285286F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B4463C5" w14:textId="77777777" w:rsidR="00AE52A3" w:rsidRDefault="00AE52A3" w:rsidP="00A446A5">
            <w:pPr>
              <w:pStyle w:val="NoSpacing"/>
              <w:jc w:val="center"/>
            </w:pPr>
            <w:r>
              <w:t>3</w:t>
            </w:r>
          </w:p>
        </w:tc>
        <w:tc>
          <w:tcPr>
            <w:tcW w:w="1170" w:type="dxa"/>
            <w:vAlign w:val="center"/>
          </w:tcPr>
          <w:p w14:paraId="09B46C9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R3</w:t>
            </w:r>
          </w:p>
        </w:tc>
        <w:tc>
          <w:tcPr>
            <w:tcW w:w="1755" w:type="dxa"/>
            <w:vAlign w:val="center"/>
          </w:tcPr>
          <w:p w14:paraId="69B67F3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193C7C0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406F518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09980708"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6A3B818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1106908" w14:textId="77777777" w:rsidR="00AE52A3" w:rsidRDefault="00AE52A3" w:rsidP="00A446A5">
            <w:pPr>
              <w:pStyle w:val="NoSpacing"/>
              <w:jc w:val="center"/>
            </w:pPr>
            <w:r>
              <w:t>4</w:t>
            </w:r>
          </w:p>
        </w:tc>
        <w:tc>
          <w:tcPr>
            <w:tcW w:w="1170" w:type="dxa"/>
            <w:vAlign w:val="center"/>
          </w:tcPr>
          <w:p w14:paraId="6D9A0D5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C1</w:t>
            </w:r>
          </w:p>
        </w:tc>
        <w:tc>
          <w:tcPr>
            <w:tcW w:w="1755" w:type="dxa"/>
            <w:vAlign w:val="center"/>
          </w:tcPr>
          <w:p w14:paraId="49FE3CE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3973A38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2454D5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659D9A7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50DE18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7E4D7A9" w14:textId="77777777" w:rsidR="00AE52A3" w:rsidRDefault="00AE52A3" w:rsidP="00A446A5">
            <w:pPr>
              <w:pStyle w:val="NoSpacing"/>
              <w:jc w:val="center"/>
            </w:pPr>
            <w:r>
              <w:t>5</w:t>
            </w:r>
          </w:p>
        </w:tc>
        <w:tc>
          <w:tcPr>
            <w:tcW w:w="1170" w:type="dxa"/>
            <w:vAlign w:val="center"/>
          </w:tcPr>
          <w:p w14:paraId="71322A0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C2</w:t>
            </w:r>
          </w:p>
        </w:tc>
        <w:tc>
          <w:tcPr>
            <w:tcW w:w="1755" w:type="dxa"/>
            <w:vAlign w:val="center"/>
          </w:tcPr>
          <w:p w14:paraId="2C838B9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4D8EDE1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0805</w:t>
            </w:r>
          </w:p>
        </w:tc>
        <w:tc>
          <w:tcPr>
            <w:tcW w:w="2646" w:type="dxa"/>
            <w:vAlign w:val="center"/>
          </w:tcPr>
          <w:p w14:paraId="7CEC22E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0A04CB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5AD405F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0920F1A" w14:textId="77777777" w:rsidR="00AE52A3" w:rsidRDefault="00AE52A3" w:rsidP="00A446A5">
            <w:pPr>
              <w:pStyle w:val="NoSpacing"/>
              <w:jc w:val="center"/>
            </w:pPr>
            <w:r>
              <w:t>6</w:t>
            </w:r>
          </w:p>
        </w:tc>
        <w:tc>
          <w:tcPr>
            <w:tcW w:w="1170" w:type="dxa"/>
            <w:vAlign w:val="center"/>
          </w:tcPr>
          <w:p w14:paraId="6E5A131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C3</w:t>
            </w:r>
          </w:p>
        </w:tc>
        <w:tc>
          <w:tcPr>
            <w:tcW w:w="1755" w:type="dxa"/>
            <w:vAlign w:val="center"/>
          </w:tcPr>
          <w:p w14:paraId="109C21F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50D0DAD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0805</w:t>
            </w:r>
          </w:p>
        </w:tc>
        <w:tc>
          <w:tcPr>
            <w:tcW w:w="2646" w:type="dxa"/>
            <w:vAlign w:val="center"/>
          </w:tcPr>
          <w:p w14:paraId="7767AA6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5F01959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01544A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2F68FBB" w14:textId="77777777" w:rsidR="00AE52A3" w:rsidRDefault="00AE52A3" w:rsidP="00A446A5">
            <w:pPr>
              <w:pStyle w:val="NoSpacing"/>
              <w:jc w:val="center"/>
            </w:pPr>
            <w:r>
              <w:t>7</w:t>
            </w:r>
          </w:p>
        </w:tc>
        <w:tc>
          <w:tcPr>
            <w:tcW w:w="1170" w:type="dxa"/>
            <w:vAlign w:val="center"/>
          </w:tcPr>
          <w:p w14:paraId="17F4C41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Q1</w:t>
            </w:r>
          </w:p>
        </w:tc>
        <w:tc>
          <w:tcPr>
            <w:tcW w:w="1755" w:type="dxa"/>
            <w:vAlign w:val="center"/>
          </w:tcPr>
          <w:p w14:paraId="241360F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Transistor</w:t>
            </w:r>
          </w:p>
        </w:tc>
        <w:tc>
          <w:tcPr>
            <w:tcW w:w="1755" w:type="dxa"/>
            <w:vAlign w:val="center"/>
          </w:tcPr>
          <w:p w14:paraId="167B25C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SOT-23</w:t>
            </w:r>
          </w:p>
        </w:tc>
        <w:tc>
          <w:tcPr>
            <w:tcW w:w="2646" w:type="dxa"/>
            <w:vAlign w:val="center"/>
          </w:tcPr>
          <w:p w14:paraId="0D64A1B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689D280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Pinout (123: BEC|GSD)</w:t>
            </w:r>
          </w:p>
        </w:tc>
      </w:tr>
      <w:tr w:rsidR="00AE52A3" w14:paraId="0CFAA5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AF75F4E" w14:textId="77777777" w:rsidR="00AE52A3" w:rsidRDefault="00AE52A3" w:rsidP="00A446A5">
            <w:pPr>
              <w:pStyle w:val="NoSpacing"/>
              <w:jc w:val="center"/>
            </w:pPr>
            <w:r>
              <w:t>8</w:t>
            </w:r>
          </w:p>
        </w:tc>
        <w:tc>
          <w:tcPr>
            <w:tcW w:w="1170" w:type="dxa"/>
            <w:vAlign w:val="center"/>
          </w:tcPr>
          <w:p w14:paraId="7F102CC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P1</w:t>
            </w:r>
          </w:p>
        </w:tc>
        <w:tc>
          <w:tcPr>
            <w:tcW w:w="1755" w:type="dxa"/>
            <w:vAlign w:val="center"/>
          </w:tcPr>
          <w:p w14:paraId="2A93528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Header Pins</w:t>
            </w:r>
          </w:p>
        </w:tc>
        <w:tc>
          <w:tcPr>
            <w:tcW w:w="1755" w:type="dxa"/>
            <w:vAlign w:val="center"/>
          </w:tcPr>
          <w:p w14:paraId="70D18C0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5-pin</w:t>
            </w:r>
          </w:p>
        </w:tc>
        <w:tc>
          <w:tcPr>
            <w:tcW w:w="2646" w:type="dxa"/>
            <w:vAlign w:val="center"/>
          </w:tcPr>
          <w:p w14:paraId="31F524C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2491EB3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06B5BD1A" w14:textId="77777777" w:rsidR="00AE52A3" w:rsidRPr="002F1069" w:rsidRDefault="00AE52A3" w:rsidP="00AE52A3"/>
    <w:p w14:paraId="052435B6" w14:textId="77777777" w:rsidR="00AE52A3" w:rsidRDefault="00AE52A3" w:rsidP="00AE52A3">
      <w:r>
        <w:t>The remainder of this page intentionally blank.</w:t>
      </w:r>
    </w:p>
    <w:p w14:paraId="5B2860B1" w14:textId="38361EFE" w:rsidR="00186A06" w:rsidRDefault="00AE52A3" w:rsidP="00AE52A3">
      <w:pPr>
        <w:pStyle w:val="Heading1"/>
      </w:pPr>
      <w:r>
        <w:br w:type="page"/>
      </w:r>
      <w:bookmarkStart w:id="28" w:name="_Toc149218769"/>
      <w:r w:rsidR="00186A06">
        <w:lastRenderedPageBreak/>
        <w:t>Board Fabrication</w:t>
      </w:r>
      <w:bookmarkEnd w:id="28"/>
    </w:p>
    <w:p w14:paraId="37123DF8" w14:textId="77777777" w:rsidR="00186A06" w:rsidRDefault="00186A06" w:rsidP="00186A06">
      <w:pPr>
        <w:pStyle w:val="Heading2"/>
      </w:pPr>
      <w:r>
        <w:t>Introduction</w:t>
      </w:r>
    </w:p>
    <w:p w14:paraId="1D657E50" w14:textId="6C64B5FC" w:rsidR="00186A06" w:rsidRPr="00256A3D" w:rsidRDefault="00186A06" w:rsidP="00186A06">
      <w:r>
        <w:t>This section specifies</w:t>
      </w:r>
      <w:r w:rsidR="00774491">
        <w:t xml:space="preserve"> manufacturing options and </w:t>
      </w:r>
      <w:r w:rsidR="0031421D">
        <w:t>panels.</w:t>
      </w:r>
    </w:p>
    <w:p w14:paraId="285CA269" w14:textId="34C868D6" w:rsidR="00576B71" w:rsidRDefault="00576B71" w:rsidP="00576B71">
      <w:pPr>
        <w:pStyle w:val="Heading2"/>
      </w:pPr>
      <w:r>
        <w:t>Manufacturing Options</w:t>
      </w:r>
    </w:p>
    <w:p w14:paraId="2009A646" w14:textId="0CF2224D" w:rsidR="00A30CD9" w:rsidRDefault="00A30CD9" w:rsidP="00A30CD9">
      <w:pPr>
        <w:pStyle w:val="Caption"/>
        <w:keepNext/>
        <w:jc w:val="center"/>
      </w:pPr>
      <w:bookmarkStart w:id="29" w:name="_Toc149218779"/>
      <w:r>
        <w:t xml:space="preserve">Table </w:t>
      </w:r>
      <w:fldSimple w:instr=" SEQ Table \* ARABIC ">
        <w:r w:rsidR="00D30C02">
          <w:rPr>
            <w:noProof/>
          </w:rPr>
          <w:t>6</w:t>
        </w:r>
      </w:fldSimple>
      <w:r>
        <w:t xml:space="preserve"> – PCB Manufacturing Options</w:t>
      </w:r>
      <w:bookmarkEnd w:id="29"/>
    </w:p>
    <w:tbl>
      <w:tblPr>
        <w:tblStyle w:val="GridTable1Light-Accent1"/>
        <w:tblW w:w="4000" w:type="pct"/>
        <w:jc w:val="center"/>
        <w:tblLook w:val="04A0" w:firstRow="1" w:lastRow="0" w:firstColumn="1" w:lastColumn="0" w:noHBand="0" w:noVBand="1"/>
      </w:tblPr>
      <w:tblGrid>
        <w:gridCol w:w="4316"/>
        <w:gridCol w:w="4316"/>
      </w:tblGrid>
      <w:tr w:rsidR="00774491" w14:paraId="4CDC5129" w14:textId="77777777" w:rsidTr="0031421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41B010A3" w14:textId="7817AC01" w:rsidR="00774491" w:rsidRDefault="00774491" w:rsidP="00780FD3">
            <w:pPr>
              <w:spacing w:line="259" w:lineRule="auto"/>
              <w:jc w:val="center"/>
            </w:pPr>
            <w:r>
              <w:t>PCB PROPERTY</w:t>
            </w:r>
          </w:p>
        </w:tc>
        <w:tc>
          <w:tcPr>
            <w:tcW w:w="4316" w:type="dxa"/>
            <w:vAlign w:val="center"/>
          </w:tcPr>
          <w:p w14:paraId="7E6CCE8C" w14:textId="754B1DDE" w:rsidR="00774491" w:rsidRDefault="00774491" w:rsidP="00780FD3">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774491" w14:paraId="767F4CE1"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3B226DE8" w14:textId="7BFCD76B" w:rsidR="00774491" w:rsidRDefault="00774491" w:rsidP="00780FD3">
            <w:pPr>
              <w:spacing w:line="259" w:lineRule="auto"/>
              <w:jc w:val="center"/>
            </w:pPr>
            <w:r>
              <w:t>Board Material</w:t>
            </w:r>
          </w:p>
        </w:tc>
        <w:tc>
          <w:tcPr>
            <w:tcW w:w="4316" w:type="dxa"/>
            <w:vAlign w:val="center"/>
          </w:tcPr>
          <w:p w14:paraId="38A2EE50" w14:textId="3F0D86C4"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FR4 / Tg130</w:t>
            </w:r>
          </w:p>
        </w:tc>
      </w:tr>
      <w:tr w:rsidR="00774491" w14:paraId="5B2B0976"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CB55657" w14:textId="194516BF" w:rsidR="00774491" w:rsidRDefault="00774491" w:rsidP="00780FD3">
            <w:pPr>
              <w:spacing w:line="259" w:lineRule="auto"/>
              <w:jc w:val="center"/>
            </w:pPr>
            <w:r>
              <w:t>Number of Layers</w:t>
            </w:r>
          </w:p>
        </w:tc>
        <w:tc>
          <w:tcPr>
            <w:tcW w:w="4316" w:type="dxa"/>
            <w:vAlign w:val="center"/>
          </w:tcPr>
          <w:p w14:paraId="4DCB7E78" w14:textId="0A866FE3"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2</w:t>
            </w:r>
          </w:p>
        </w:tc>
      </w:tr>
      <w:tr w:rsidR="00774491" w14:paraId="5970DE5C"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D16DB7F" w14:textId="6407AD56" w:rsidR="00774491" w:rsidRDefault="00774491" w:rsidP="008E6632">
            <w:pPr>
              <w:spacing w:line="259" w:lineRule="auto"/>
              <w:jc w:val="center"/>
            </w:pPr>
            <w:r>
              <w:t>Board Thickness</w:t>
            </w:r>
          </w:p>
        </w:tc>
        <w:tc>
          <w:tcPr>
            <w:tcW w:w="4316" w:type="dxa"/>
            <w:vAlign w:val="center"/>
          </w:tcPr>
          <w:p w14:paraId="4841CCDE" w14:textId="0F59B3BC"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1.6 mm</w:t>
            </w:r>
          </w:p>
        </w:tc>
      </w:tr>
      <w:tr w:rsidR="00774491" w14:paraId="1DE63588"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A0F685B" w14:textId="63707525" w:rsidR="00774491" w:rsidRDefault="00774491" w:rsidP="008E6632">
            <w:pPr>
              <w:spacing w:line="259" w:lineRule="auto"/>
              <w:jc w:val="center"/>
            </w:pPr>
            <w:r>
              <w:t>PCB Color</w:t>
            </w:r>
          </w:p>
        </w:tc>
        <w:tc>
          <w:tcPr>
            <w:tcW w:w="4316" w:type="dxa"/>
            <w:vAlign w:val="center"/>
          </w:tcPr>
          <w:p w14:paraId="110E321C" w14:textId="038B181C"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Green</w:t>
            </w:r>
          </w:p>
        </w:tc>
      </w:tr>
      <w:tr w:rsidR="00774491" w14:paraId="3AC71361"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40744621" w14:textId="1EECA462" w:rsidR="00774491" w:rsidRDefault="00774491" w:rsidP="008E6632">
            <w:pPr>
              <w:spacing w:line="259" w:lineRule="auto"/>
              <w:jc w:val="center"/>
            </w:pPr>
            <w:r>
              <w:t>Surface Finish</w:t>
            </w:r>
          </w:p>
        </w:tc>
        <w:tc>
          <w:tcPr>
            <w:tcW w:w="4316" w:type="dxa"/>
            <w:vAlign w:val="center"/>
          </w:tcPr>
          <w:p w14:paraId="3F73E612" w14:textId="213BDA50"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HASL</w:t>
            </w:r>
          </w:p>
        </w:tc>
      </w:tr>
      <w:tr w:rsidR="00774491" w14:paraId="06E909AC"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EAC5C4B" w14:textId="7BA07AB2" w:rsidR="00774491" w:rsidRDefault="00774491" w:rsidP="008E6632">
            <w:pPr>
              <w:spacing w:line="259" w:lineRule="auto"/>
              <w:jc w:val="center"/>
            </w:pPr>
            <w:r>
              <w:t>Copper Weight</w:t>
            </w:r>
          </w:p>
        </w:tc>
        <w:tc>
          <w:tcPr>
            <w:tcW w:w="4316" w:type="dxa"/>
            <w:vAlign w:val="center"/>
          </w:tcPr>
          <w:p w14:paraId="7E837FC8" w14:textId="50CA28C9"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1 oz.</w:t>
            </w:r>
          </w:p>
        </w:tc>
      </w:tr>
      <w:tr w:rsidR="00774491" w14:paraId="5ABAAD42"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A4BD58D" w14:textId="086261A0" w:rsidR="00774491" w:rsidRDefault="00774491" w:rsidP="008E6632">
            <w:pPr>
              <w:spacing w:line="259" w:lineRule="auto"/>
              <w:jc w:val="center"/>
            </w:pPr>
            <w:r>
              <w:t>Minimum Hole Size</w:t>
            </w:r>
          </w:p>
        </w:tc>
        <w:tc>
          <w:tcPr>
            <w:tcW w:w="4316" w:type="dxa"/>
            <w:vAlign w:val="center"/>
          </w:tcPr>
          <w:p w14:paraId="524BB741" w14:textId="1A7BE6C2"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0.</w:t>
            </w:r>
            <w:r w:rsidR="00777515">
              <w:t>3</w:t>
            </w:r>
            <w:r>
              <w:t xml:space="preserve"> mm</w:t>
            </w:r>
          </w:p>
        </w:tc>
      </w:tr>
      <w:tr w:rsidR="00774491" w14:paraId="4C858FE2"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F68DA13" w14:textId="435F5003" w:rsidR="00774491" w:rsidRDefault="00774491" w:rsidP="008E6632">
            <w:pPr>
              <w:spacing w:line="259" w:lineRule="auto"/>
              <w:jc w:val="center"/>
            </w:pPr>
            <w:r>
              <w:t>Trace Width Spacing</w:t>
            </w:r>
          </w:p>
        </w:tc>
        <w:tc>
          <w:tcPr>
            <w:tcW w:w="4316" w:type="dxa"/>
            <w:vAlign w:val="center"/>
          </w:tcPr>
          <w:p w14:paraId="0D4056AE" w14:textId="23451C87" w:rsidR="00774491" w:rsidRDefault="00777515"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6</w:t>
            </w:r>
            <w:r w:rsidR="00774491">
              <w:t>/</w:t>
            </w:r>
            <w:r>
              <w:t>6</w:t>
            </w:r>
            <w:r w:rsidR="00774491">
              <w:t xml:space="preserve"> mil</w:t>
            </w:r>
          </w:p>
        </w:tc>
      </w:tr>
    </w:tbl>
    <w:p w14:paraId="04CF63C6" w14:textId="6C0AB364" w:rsidR="00576B71" w:rsidRDefault="00576B71" w:rsidP="00576B71"/>
    <w:p w14:paraId="1882CBB1" w14:textId="69ECF635" w:rsidR="00A30CD9" w:rsidRDefault="00A30CD9" w:rsidP="00A30CD9">
      <w:pPr>
        <w:pStyle w:val="Caption"/>
        <w:keepNext/>
        <w:jc w:val="center"/>
      </w:pPr>
      <w:bookmarkStart w:id="30" w:name="_Toc149218780"/>
      <w:r>
        <w:t xml:space="preserve">Table </w:t>
      </w:r>
      <w:fldSimple w:instr=" SEQ Table \* ARABIC ">
        <w:r w:rsidR="00D30C02">
          <w:rPr>
            <w:noProof/>
          </w:rPr>
          <w:t>7</w:t>
        </w:r>
      </w:fldSimple>
      <w:r>
        <w:t xml:space="preserve"> – Stencil Manufacturing Options</w:t>
      </w:r>
      <w:bookmarkEnd w:id="30"/>
    </w:p>
    <w:tbl>
      <w:tblPr>
        <w:tblStyle w:val="GridTable1Light-Accent1"/>
        <w:tblW w:w="4000" w:type="pct"/>
        <w:jc w:val="center"/>
        <w:tblLook w:val="04A0" w:firstRow="1" w:lastRow="0" w:firstColumn="1" w:lastColumn="0" w:noHBand="0" w:noVBand="1"/>
      </w:tblPr>
      <w:tblGrid>
        <w:gridCol w:w="4316"/>
        <w:gridCol w:w="4316"/>
      </w:tblGrid>
      <w:tr w:rsidR="00774491" w14:paraId="76D55EF8" w14:textId="77777777" w:rsidTr="0031421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61E299EE" w14:textId="24EEF2D7" w:rsidR="00774491" w:rsidRDefault="00774491" w:rsidP="00780FD3">
            <w:pPr>
              <w:spacing w:line="259" w:lineRule="auto"/>
              <w:jc w:val="center"/>
            </w:pPr>
            <w:r>
              <w:t>STENCIL PROPERTY</w:t>
            </w:r>
          </w:p>
        </w:tc>
        <w:tc>
          <w:tcPr>
            <w:tcW w:w="4316" w:type="dxa"/>
            <w:vAlign w:val="center"/>
          </w:tcPr>
          <w:p w14:paraId="7DC79E47" w14:textId="27A2F2E8" w:rsidR="00774491" w:rsidRDefault="00774491" w:rsidP="00780FD3">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774491" w14:paraId="3691F184"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2A947E7" w14:textId="404B3C58" w:rsidR="00774491" w:rsidRDefault="00774491" w:rsidP="00780FD3">
            <w:pPr>
              <w:spacing w:line="259" w:lineRule="auto"/>
              <w:jc w:val="center"/>
            </w:pPr>
            <w:r>
              <w:t>Thickness</w:t>
            </w:r>
          </w:p>
        </w:tc>
        <w:tc>
          <w:tcPr>
            <w:tcW w:w="4316" w:type="dxa"/>
            <w:vAlign w:val="center"/>
          </w:tcPr>
          <w:p w14:paraId="02F540BE" w14:textId="3F094189"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0.12 mm</w:t>
            </w:r>
          </w:p>
        </w:tc>
      </w:tr>
      <w:tr w:rsidR="00774491" w14:paraId="70E10D8A"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7EB146C" w14:textId="5C46F2FD" w:rsidR="00774491" w:rsidRDefault="00774491" w:rsidP="00780FD3">
            <w:pPr>
              <w:spacing w:line="259" w:lineRule="auto"/>
              <w:jc w:val="center"/>
            </w:pPr>
            <w:r>
              <w:t>Polishing Technique</w:t>
            </w:r>
          </w:p>
        </w:tc>
        <w:tc>
          <w:tcPr>
            <w:tcW w:w="4316" w:type="dxa"/>
            <w:vAlign w:val="center"/>
          </w:tcPr>
          <w:p w14:paraId="7EAB8FBE" w14:textId="745D9EB8"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Polished</w:t>
            </w:r>
          </w:p>
        </w:tc>
      </w:tr>
    </w:tbl>
    <w:p w14:paraId="23335D4D" w14:textId="77777777" w:rsidR="00576B71" w:rsidRPr="00164F17" w:rsidRDefault="00576B71" w:rsidP="00576B71"/>
    <w:p w14:paraId="374D5237" w14:textId="10BCAF9D" w:rsidR="00186A06" w:rsidRDefault="00186A06" w:rsidP="00186A06">
      <w:pPr>
        <w:pStyle w:val="Heading2"/>
      </w:pPr>
      <w:r>
        <w:t>Panels</w:t>
      </w:r>
    </w:p>
    <w:p w14:paraId="42E6B6AF" w14:textId="2BD0BFA1" w:rsidR="00127259" w:rsidRDefault="004E2DF2" w:rsidP="00186A06">
      <w:r>
        <w:t xml:space="preserve">miniPCBs </w:t>
      </w:r>
      <w:r w:rsidR="00397652">
        <w:t>will be</w:t>
      </w:r>
      <w:r w:rsidR="00101DDB">
        <w:t xml:space="preserve"> paneliz</w:t>
      </w:r>
      <w:r w:rsidR="00397652">
        <w:t>ed</w:t>
      </w:r>
      <w:r w:rsidR="00101DDB">
        <w:t xml:space="preserve"> </w:t>
      </w:r>
      <w:r w:rsidR="0031421D">
        <w:t>so that they are within</w:t>
      </w:r>
      <w:r w:rsidR="00101DDB">
        <w:t xml:space="preserve"> 100 x 100 mm </w:t>
      </w:r>
      <w:r w:rsidR="0031421D">
        <w:t>overall dimensions and can be v-scored</w:t>
      </w:r>
      <w:r w:rsidR="00101DDB">
        <w:t>.</w:t>
      </w:r>
    </w:p>
    <w:p w14:paraId="7212C747" w14:textId="77777777" w:rsidR="00186A06" w:rsidRDefault="00186A06" w:rsidP="00186A06">
      <w:pPr>
        <w:spacing w:line="259" w:lineRule="auto"/>
        <w:rPr>
          <w:rFonts w:asciiTheme="majorHAnsi" w:eastAsiaTheme="majorEastAsia" w:hAnsiTheme="majorHAnsi" w:cstheme="majorBidi"/>
          <w:color w:val="2F5496" w:themeColor="accent1" w:themeShade="BF"/>
          <w:sz w:val="32"/>
          <w:szCs w:val="32"/>
        </w:rPr>
      </w:pPr>
      <w:r>
        <w:br w:type="page"/>
      </w:r>
    </w:p>
    <w:p w14:paraId="23158D46" w14:textId="0E0BE714" w:rsidR="00FB1487" w:rsidRDefault="00FB1487" w:rsidP="00AE63D3">
      <w:pPr>
        <w:pStyle w:val="Heading1"/>
      </w:pPr>
      <w:bookmarkStart w:id="31" w:name="_Hlk115805767"/>
      <w:bookmarkStart w:id="32" w:name="_Toc149218770"/>
      <w:bookmarkEnd w:id="15"/>
      <w:r>
        <w:lastRenderedPageBreak/>
        <w:t>Change and Liability Notice</w:t>
      </w:r>
      <w:bookmarkEnd w:id="32"/>
    </w:p>
    <w:p w14:paraId="0CD96CFB" w14:textId="49962E7F" w:rsidR="00FB1487" w:rsidRDefault="00FB1487" w:rsidP="00FB1487">
      <w:r>
        <w:t xml:space="preserve">This </w:t>
      </w:r>
      <w:r w:rsidR="0018268A">
        <w:t>document</w:t>
      </w:r>
      <w:r>
        <w:t xml:space="preserve">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w:t>
      </w:r>
      <w:r w:rsidR="0018268A">
        <w:t>document</w:t>
      </w:r>
      <w:r>
        <w:t>.</w:t>
      </w:r>
    </w:p>
    <w:p w14:paraId="0C3695A7" w14:textId="25EBE4FD" w:rsidR="00FB1487" w:rsidRPr="00C55262" w:rsidRDefault="00FB1487" w:rsidP="00AE63D3">
      <w:pPr>
        <w:pStyle w:val="Heading1"/>
      </w:pPr>
      <w:bookmarkStart w:id="33" w:name="_Ref110765861"/>
      <w:bookmarkStart w:id="34" w:name="_Toc149218771"/>
      <w:r>
        <w:t>Trademark Notice</w:t>
      </w:r>
      <w:bookmarkEnd w:id="33"/>
      <w:bookmarkEnd w:id="34"/>
    </w:p>
    <w:p w14:paraId="2517F18D" w14:textId="6FCA2E9E" w:rsidR="00FB1487" w:rsidRDefault="00FB1487" w:rsidP="00FB1487">
      <w:r w:rsidRPr="00C55262">
        <w:t>miniPCB</w:t>
      </w:r>
      <w:r>
        <w:t xml:space="preserve"> is a trademark of Nolan Manteufel.</w:t>
      </w:r>
    </w:p>
    <w:p w14:paraId="35ABBA3B" w14:textId="7DD6DB59" w:rsidR="00680ACF" w:rsidRDefault="00680ACF" w:rsidP="00FB1487">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FB1487" w:rsidRPr="00C55262" w14:paraId="2EF5A63C" w14:textId="77777777" w:rsidTr="00873AA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9A6572" w14:textId="1583636C" w:rsidR="00FB1487" w:rsidRPr="00873AA8" w:rsidRDefault="00873AA8" w:rsidP="00873AA8">
            <w:pPr>
              <w:pStyle w:val="NoSpacing"/>
              <w:jc w:val="center"/>
            </w:pPr>
            <w:r w:rsidRPr="00873AA8">
              <w:t>WORDMARK</w:t>
            </w:r>
          </w:p>
        </w:tc>
        <w:tc>
          <w:tcPr>
            <w:tcW w:w="3522" w:type="dxa"/>
            <w:vAlign w:val="center"/>
          </w:tcPr>
          <w:p w14:paraId="18329B3C" w14:textId="26DD8932"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87A17F3" w14:textId="4BA4FBA8"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FB1487" w14:paraId="02503440" w14:textId="77777777" w:rsidTr="00873AA8">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0F72749" w14:textId="77777777" w:rsidR="00FB1487" w:rsidRDefault="00FB1487" w:rsidP="00873AA8">
            <w:pPr>
              <w:pStyle w:val="NoSpacing"/>
              <w:jc w:val="center"/>
            </w:pPr>
            <w:r>
              <w:t>miniPCB™</w:t>
            </w:r>
          </w:p>
        </w:tc>
        <w:tc>
          <w:tcPr>
            <w:tcW w:w="3522" w:type="dxa"/>
            <w:vAlign w:val="center"/>
          </w:tcPr>
          <w:p w14:paraId="44AAED0B"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2670098" wp14:editId="148E935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548A72"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B785CA" wp14:editId="679462A8">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188F43C" w14:textId="77777777" w:rsidR="00265045" w:rsidRDefault="00265045" w:rsidP="00265045"/>
    <w:p w14:paraId="2852C63E" w14:textId="77777777" w:rsidR="00443E76" w:rsidRDefault="00443E76">
      <w:pPr>
        <w:spacing w:line="259" w:lineRule="auto"/>
        <w:rPr>
          <w:rFonts w:asciiTheme="majorHAnsi" w:eastAsiaTheme="majorEastAsia" w:hAnsiTheme="majorHAnsi" w:cstheme="majorBidi"/>
          <w:caps/>
          <w:color w:val="2F5496" w:themeColor="accent1" w:themeShade="BF"/>
          <w:sz w:val="32"/>
          <w:szCs w:val="32"/>
        </w:rPr>
      </w:pPr>
      <w:r>
        <w:br w:type="page"/>
      </w:r>
    </w:p>
    <w:p w14:paraId="036EAA94" w14:textId="2320470F" w:rsidR="00265045" w:rsidRDefault="00265045" w:rsidP="00AE63D3">
      <w:pPr>
        <w:pStyle w:val="Heading1"/>
      </w:pPr>
      <w:bookmarkStart w:id="35" w:name="_Toc149218772"/>
      <w:r>
        <w:lastRenderedPageBreak/>
        <w:t>Revision History</w:t>
      </w:r>
      <w:bookmarkEnd w:id="35"/>
    </w:p>
    <w:tbl>
      <w:tblPr>
        <w:tblStyle w:val="GridTable1Light-Accent1"/>
        <w:tblW w:w="0" w:type="auto"/>
        <w:tblLook w:val="04A0" w:firstRow="1" w:lastRow="0" w:firstColumn="1" w:lastColumn="0" w:noHBand="0" w:noVBand="1"/>
      </w:tblPr>
      <w:tblGrid>
        <w:gridCol w:w="839"/>
        <w:gridCol w:w="7436"/>
        <w:gridCol w:w="871"/>
        <w:gridCol w:w="1644"/>
      </w:tblGrid>
      <w:tr w:rsidR="00601ACF" w14:paraId="1C05A17E" w14:textId="77777777" w:rsidTr="00601A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792A557" w14:textId="5F3D2C42" w:rsidR="00601ACF" w:rsidRDefault="00601ACF" w:rsidP="000C64FB">
            <w:pPr>
              <w:pStyle w:val="NoSpacing"/>
              <w:jc w:val="center"/>
            </w:pPr>
            <w:r>
              <w:t>REV</w:t>
            </w:r>
          </w:p>
        </w:tc>
        <w:tc>
          <w:tcPr>
            <w:tcW w:w="7436" w:type="dxa"/>
            <w:vAlign w:val="center"/>
          </w:tcPr>
          <w:p w14:paraId="5FDDCF93" w14:textId="47425251"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7B6CCA7F" w14:textId="5B19AE05" w:rsidR="00601ACF" w:rsidRDefault="00601ACF" w:rsidP="00601ACF">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B71137E" w14:textId="639F9039"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01ACF" w14:paraId="3C0E9D6A"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F1114A6" w14:textId="77777777" w:rsidR="00601ACF" w:rsidRDefault="00601ACF" w:rsidP="000C64FB">
            <w:pPr>
              <w:pStyle w:val="NoSpacing"/>
              <w:jc w:val="center"/>
            </w:pPr>
            <w:r>
              <w:t>A</w:t>
            </w:r>
          </w:p>
        </w:tc>
        <w:tc>
          <w:tcPr>
            <w:tcW w:w="7436" w:type="dxa"/>
            <w:tcBorders>
              <w:top w:val="single" w:sz="12" w:space="0" w:color="8EAADB" w:themeColor="accent1" w:themeTint="99"/>
            </w:tcBorders>
            <w:vAlign w:val="center"/>
          </w:tcPr>
          <w:p w14:paraId="6D51EEC8" w14:textId="2A8A3114"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684DCD6" w14:textId="173D49E2"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B425D9F" w14:textId="17A16AA4"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r>
              <w:t>19AUG2022</w:t>
            </w:r>
          </w:p>
        </w:tc>
      </w:tr>
      <w:tr w:rsidR="00601ACF" w14:paraId="76DB31C4"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7B9C0B4" w14:textId="6C72428B" w:rsidR="00601ACF" w:rsidRDefault="00601ACF" w:rsidP="000C64FB">
            <w:pPr>
              <w:pStyle w:val="NoSpacing"/>
              <w:jc w:val="center"/>
            </w:pPr>
            <w:r>
              <w:t>B</w:t>
            </w:r>
          </w:p>
        </w:tc>
        <w:tc>
          <w:tcPr>
            <w:tcW w:w="7436" w:type="dxa"/>
            <w:vAlign w:val="center"/>
          </w:tcPr>
          <w:p w14:paraId="4C228106" w14:textId="187D42EB"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Added images for BIN, PIN, and IDB panels.</w:t>
            </w:r>
          </w:p>
        </w:tc>
        <w:tc>
          <w:tcPr>
            <w:tcW w:w="871" w:type="dxa"/>
            <w:vAlign w:val="center"/>
          </w:tcPr>
          <w:p w14:paraId="1C94F201" w14:textId="126C6F25"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2BC8F88" w14:textId="5218CD9D"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r>
              <w:t>20AUG2022</w:t>
            </w:r>
          </w:p>
        </w:tc>
      </w:tr>
      <w:tr w:rsidR="00601ACF" w14:paraId="58AE13F8" w14:textId="77777777" w:rsidTr="00C42C32">
        <w:trPr>
          <w:trHeight w:val="144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DFDCF96" w14:textId="3A319E55" w:rsidR="00601ACF" w:rsidRDefault="00601ACF" w:rsidP="000C64FB">
            <w:pPr>
              <w:pStyle w:val="NoSpacing"/>
              <w:jc w:val="center"/>
            </w:pPr>
            <w:r>
              <w:t>C</w:t>
            </w:r>
          </w:p>
        </w:tc>
        <w:tc>
          <w:tcPr>
            <w:tcW w:w="7436" w:type="dxa"/>
            <w:vAlign w:val="center"/>
          </w:tcPr>
          <w:p w14:paraId="5B498AE0" w14:textId="77777777"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Added URL to the newly created miniPCB GitHub.</w:t>
            </w:r>
          </w:p>
          <w:p w14:paraId="090637EB" w14:textId="77777777" w:rsidR="007B2926" w:rsidRDefault="007B2926" w:rsidP="00C9718C">
            <w:pPr>
              <w:pStyle w:val="NoSpacing"/>
              <w:cnfStyle w:val="000000000000" w:firstRow="0" w:lastRow="0" w:firstColumn="0" w:lastColumn="0" w:oddVBand="0" w:evenVBand="0" w:oddHBand="0" w:evenHBand="0" w:firstRowFirstColumn="0" w:firstRowLastColumn="0" w:lastRowFirstColumn="0" w:lastRowLastColumn="0"/>
            </w:pPr>
            <w:r>
              <w:t>Added ENGINEERING DOCUMENTATION section.</w:t>
            </w:r>
          </w:p>
          <w:p w14:paraId="3D11933F" w14:textId="47E6CA53" w:rsidR="00830416" w:rsidRDefault="007B2926" w:rsidP="00C9718C">
            <w:pPr>
              <w:pStyle w:val="NoSpacing"/>
              <w:cnfStyle w:val="000000000000" w:firstRow="0" w:lastRow="0" w:firstColumn="0" w:lastColumn="0" w:oddVBand="0" w:evenVBand="0" w:oddHBand="0" w:evenHBand="0" w:firstRowFirstColumn="0" w:firstRowLastColumn="0" w:lastRowFirstColumn="0" w:lastRowLastColumn="0"/>
            </w:pPr>
            <w:r>
              <w:t>Added circuit category 12; COMMUNICATION.</w:t>
            </w:r>
          </w:p>
        </w:tc>
        <w:tc>
          <w:tcPr>
            <w:tcW w:w="871" w:type="dxa"/>
            <w:vAlign w:val="center"/>
          </w:tcPr>
          <w:p w14:paraId="4E3F2E8B" w14:textId="6CA6F4A6"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64AA523" w14:textId="6A6847DC" w:rsidR="00601ACF" w:rsidRDefault="00C42C32" w:rsidP="000C64FB">
            <w:pPr>
              <w:pStyle w:val="NoSpacing"/>
              <w:jc w:val="center"/>
              <w:cnfStyle w:val="000000000000" w:firstRow="0" w:lastRow="0" w:firstColumn="0" w:lastColumn="0" w:oddVBand="0" w:evenVBand="0" w:oddHBand="0" w:evenHBand="0" w:firstRowFirstColumn="0" w:firstRowLastColumn="0" w:lastRowFirstColumn="0" w:lastRowLastColumn="0"/>
            </w:pPr>
            <w:r>
              <w:t>10NOV2022</w:t>
            </w:r>
          </w:p>
        </w:tc>
      </w:tr>
      <w:tr w:rsidR="00601ACF" w14:paraId="0D6C18AC" w14:textId="77777777" w:rsidTr="004B3EBA">
        <w:trPr>
          <w:trHeight w:val="2753"/>
        </w:trPr>
        <w:tc>
          <w:tcPr>
            <w:cnfStyle w:val="001000000000" w:firstRow="0" w:lastRow="0" w:firstColumn="1" w:lastColumn="0" w:oddVBand="0" w:evenVBand="0" w:oddHBand="0" w:evenHBand="0" w:firstRowFirstColumn="0" w:firstRowLastColumn="0" w:lastRowFirstColumn="0" w:lastRowLastColumn="0"/>
            <w:tcW w:w="839" w:type="dxa"/>
            <w:vAlign w:val="center"/>
          </w:tcPr>
          <w:p w14:paraId="3DA00C93" w14:textId="3D99C23A" w:rsidR="00601ACF" w:rsidRDefault="00C42C32" w:rsidP="000C64FB">
            <w:pPr>
              <w:pStyle w:val="NoSpacing"/>
              <w:jc w:val="center"/>
            </w:pPr>
            <w:r>
              <w:t>D</w:t>
            </w:r>
          </w:p>
        </w:tc>
        <w:tc>
          <w:tcPr>
            <w:tcW w:w="7436" w:type="dxa"/>
            <w:vAlign w:val="center"/>
          </w:tcPr>
          <w:p w14:paraId="79EBB1C1" w14:textId="1920B201" w:rsidR="00191D63" w:rsidRDefault="00191D63" w:rsidP="00C42C32">
            <w:pPr>
              <w:pStyle w:val="NoSpacing"/>
              <w:cnfStyle w:val="000000000000" w:firstRow="0" w:lastRow="0" w:firstColumn="0" w:lastColumn="0" w:oddVBand="0" w:evenVBand="0" w:oddHBand="0" w:evenHBand="0" w:firstRowFirstColumn="0" w:firstRowLastColumn="0" w:lastRowFirstColumn="0" w:lastRowLastColumn="0"/>
            </w:pPr>
            <w:r>
              <w:t>Added miniPCB board designs (</w:t>
            </w:r>
            <w:proofErr w:type="gramStart"/>
            <w:r>
              <w:t>e.g.</w:t>
            </w:r>
            <w:proofErr w:type="gramEnd"/>
            <w:r>
              <w:t xml:space="preserve"> PCB50</w:t>
            </w:r>
            <w:r w:rsidR="00047A35">
              <w:t xml:space="preserve"> and PCB</w:t>
            </w:r>
            <w:r>
              <w:t>100).</w:t>
            </w:r>
          </w:p>
          <w:p w14:paraId="74F69A6D" w14:textId="6279A377" w:rsidR="00191D63" w:rsidRDefault="00191D63" w:rsidP="00C42C32">
            <w:pPr>
              <w:pStyle w:val="NoSpacing"/>
              <w:cnfStyle w:val="000000000000" w:firstRow="0" w:lastRow="0" w:firstColumn="0" w:lastColumn="0" w:oddVBand="0" w:evenVBand="0" w:oddHBand="0" w:evenHBand="0" w:firstRowFirstColumn="0" w:firstRowLastColumn="0" w:lastRowFirstColumn="0" w:lastRowLastColumn="0"/>
            </w:pPr>
            <w:r>
              <w:t>Modify pin pitch on P1 connector from 2.54 to 2.5 mm.</w:t>
            </w:r>
          </w:p>
          <w:p w14:paraId="043E690E" w14:textId="1C54BD37"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Added URL to miniPCB Channel on YouTube.</w:t>
            </w:r>
          </w:p>
          <w:p w14:paraId="27C4D533" w14:textId="77777777" w:rsidR="00601ACF"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Added COMPONENT FOOTPRINTS section.</w:t>
            </w:r>
          </w:p>
          <w:p w14:paraId="4106A905" w14:textId="77777777"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 xml:space="preserve">Added circuit category </w:t>
            </w:r>
            <w:proofErr w:type="gramStart"/>
            <w:r>
              <w:t>13;</w:t>
            </w:r>
            <w:proofErr w:type="gramEnd"/>
            <w:r>
              <w:t xml:space="preserve"> GAMES.</w:t>
            </w:r>
          </w:p>
          <w:p w14:paraId="1B58680C" w14:textId="77777777" w:rsidR="004B3EBA" w:rsidRDefault="004B3EBA" w:rsidP="00C42C32">
            <w:pPr>
              <w:pStyle w:val="NoSpacing"/>
              <w:cnfStyle w:val="000000000000" w:firstRow="0" w:lastRow="0" w:firstColumn="0" w:lastColumn="0" w:oddVBand="0" w:evenVBand="0" w:oddHBand="0" w:evenHBand="0" w:firstRowFirstColumn="0" w:firstRowLastColumn="0" w:lastRowFirstColumn="0" w:lastRowLastColumn="0"/>
            </w:pPr>
            <w:r>
              <w:t>Modified circuit category 11; COMPUTING.</w:t>
            </w:r>
          </w:p>
          <w:p w14:paraId="18A959A8" w14:textId="77777777" w:rsidR="002B5CD1" w:rsidRDefault="002B5CD1" w:rsidP="00C42C32">
            <w:pPr>
              <w:pStyle w:val="NoSpacing"/>
              <w:cnfStyle w:val="000000000000" w:firstRow="0" w:lastRow="0" w:firstColumn="0" w:lastColumn="0" w:oddVBand="0" w:evenVBand="0" w:oddHBand="0" w:evenHBand="0" w:firstRowFirstColumn="0" w:firstRowLastColumn="0" w:lastRowFirstColumn="0" w:lastRowLastColumn="0"/>
            </w:pPr>
            <w:r>
              <w:t xml:space="preserve">Added circuit category </w:t>
            </w:r>
            <w:proofErr w:type="gramStart"/>
            <w:r>
              <w:t>14;</w:t>
            </w:r>
            <w:proofErr w:type="gramEnd"/>
            <w:r>
              <w:t xml:space="preserve"> HOME AUTOMATION.</w:t>
            </w:r>
          </w:p>
          <w:p w14:paraId="400F4855" w14:textId="1461FFD5" w:rsidR="002B5CD1" w:rsidRDefault="002B5CD1" w:rsidP="00C42C32">
            <w:pPr>
              <w:pStyle w:val="NoSpacing"/>
              <w:cnfStyle w:val="000000000000" w:firstRow="0" w:lastRow="0" w:firstColumn="0" w:lastColumn="0" w:oddVBand="0" w:evenVBand="0" w:oddHBand="0" w:evenHBand="0" w:firstRowFirstColumn="0" w:firstRowLastColumn="0" w:lastRowFirstColumn="0" w:lastRowLastColumn="0"/>
            </w:pPr>
            <w:r>
              <w:t>Added circuit category 15; WEARABLES.</w:t>
            </w:r>
          </w:p>
        </w:tc>
        <w:tc>
          <w:tcPr>
            <w:tcW w:w="871" w:type="dxa"/>
            <w:vAlign w:val="center"/>
          </w:tcPr>
          <w:p w14:paraId="5BD23363" w14:textId="26D6EF3E" w:rsidR="00601ACF" w:rsidRDefault="001634E7"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2556C90F" w14:textId="30862F12" w:rsidR="00601ACF" w:rsidRDefault="001634E7" w:rsidP="000C64FB">
            <w:pPr>
              <w:pStyle w:val="NoSpacing"/>
              <w:jc w:val="center"/>
              <w:cnfStyle w:val="000000000000" w:firstRow="0" w:lastRow="0" w:firstColumn="0" w:lastColumn="0" w:oddVBand="0" w:evenVBand="0" w:oddHBand="0" w:evenHBand="0" w:firstRowFirstColumn="0" w:firstRowLastColumn="0" w:lastRowFirstColumn="0" w:lastRowLastColumn="0"/>
            </w:pPr>
            <w:r>
              <w:t>04OCT2023</w:t>
            </w:r>
          </w:p>
        </w:tc>
      </w:tr>
      <w:tr w:rsidR="00443E76" w14:paraId="68CEAC49" w14:textId="77777777" w:rsidTr="001230B4">
        <w:trPr>
          <w:trHeight w:val="863"/>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128DB73" w14:textId="0A8C106B" w:rsidR="00443E76" w:rsidRDefault="00443E76" w:rsidP="000C64FB">
            <w:pPr>
              <w:pStyle w:val="NoSpacing"/>
              <w:jc w:val="center"/>
            </w:pPr>
            <w:r>
              <w:t>E</w:t>
            </w:r>
          </w:p>
        </w:tc>
        <w:tc>
          <w:tcPr>
            <w:tcW w:w="7436" w:type="dxa"/>
            <w:vAlign w:val="center"/>
          </w:tcPr>
          <w:p w14:paraId="073B0B81" w14:textId="77777777" w:rsidR="00443E76" w:rsidRDefault="00443E76" w:rsidP="00C42C32">
            <w:pPr>
              <w:pStyle w:val="NoSpacing"/>
              <w:cnfStyle w:val="000000000000" w:firstRow="0" w:lastRow="0" w:firstColumn="0" w:lastColumn="0" w:oddVBand="0" w:evenVBand="0" w:oddHBand="0" w:evenHBand="0" w:firstRowFirstColumn="0" w:firstRowLastColumn="0" w:lastRowFirstColumn="0" w:lastRowLastColumn="0"/>
            </w:pPr>
            <w:r>
              <w:t>Rewrote introduction.</w:t>
            </w:r>
          </w:p>
          <w:p w14:paraId="67777EC7" w14:textId="2FFEA4D1" w:rsidR="001230B4" w:rsidRDefault="001230B4" w:rsidP="00C42C32">
            <w:pPr>
              <w:pStyle w:val="NoSpacing"/>
              <w:cnfStyle w:val="000000000000" w:firstRow="0" w:lastRow="0" w:firstColumn="0" w:lastColumn="0" w:oddVBand="0" w:evenVBand="0" w:oddHBand="0" w:evenHBand="0" w:firstRowFirstColumn="0" w:firstRowLastColumn="0" w:lastRowFirstColumn="0" w:lastRowLastColumn="0"/>
            </w:pPr>
            <w:r>
              <w:t>Removed Mechanical and Schematic sections.</w:t>
            </w:r>
          </w:p>
        </w:tc>
        <w:tc>
          <w:tcPr>
            <w:tcW w:w="871" w:type="dxa"/>
            <w:vAlign w:val="center"/>
          </w:tcPr>
          <w:p w14:paraId="6E477461" w14:textId="7AF3796E" w:rsidR="00443E76" w:rsidRDefault="00443E76"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46489025" w14:textId="57F538E2" w:rsidR="00443E76" w:rsidRDefault="00443E76" w:rsidP="000C64FB">
            <w:pPr>
              <w:pStyle w:val="NoSpacing"/>
              <w:jc w:val="center"/>
              <w:cnfStyle w:val="000000000000" w:firstRow="0" w:lastRow="0" w:firstColumn="0" w:lastColumn="0" w:oddVBand="0" w:evenVBand="0" w:oddHBand="0" w:evenHBand="0" w:firstRowFirstColumn="0" w:firstRowLastColumn="0" w:lastRowFirstColumn="0" w:lastRowLastColumn="0"/>
            </w:pPr>
            <w:r>
              <w:t>26OCT2023</w:t>
            </w:r>
          </w:p>
        </w:tc>
      </w:tr>
      <w:bookmarkEnd w:id="31"/>
    </w:tbl>
    <w:p w14:paraId="2B7ADA4D" w14:textId="300A0D12" w:rsidR="00424AFD" w:rsidRDefault="00424AFD" w:rsidP="003237E0"/>
    <w:sectPr w:rsidR="00424AFD" w:rsidSect="006A2F6F">
      <w:headerReference w:type="default" r:id="rId17"/>
      <w:footerReference w:type="default" r:id="rId1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640B8" w14:textId="77777777" w:rsidR="00957852" w:rsidRDefault="00957852" w:rsidP="002E17B7">
      <w:pPr>
        <w:spacing w:after="0" w:line="240" w:lineRule="auto"/>
      </w:pPr>
      <w:r>
        <w:separator/>
      </w:r>
    </w:p>
  </w:endnote>
  <w:endnote w:type="continuationSeparator" w:id="0">
    <w:p w14:paraId="6D1D5C99" w14:textId="77777777" w:rsidR="00957852" w:rsidRDefault="00957852"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296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15422" w14:textId="77777777" w:rsidR="00957852" w:rsidRDefault="00957852" w:rsidP="002E17B7">
      <w:pPr>
        <w:spacing w:after="0" w:line="240" w:lineRule="auto"/>
      </w:pPr>
      <w:r>
        <w:separator/>
      </w:r>
    </w:p>
  </w:footnote>
  <w:footnote w:type="continuationSeparator" w:id="0">
    <w:p w14:paraId="345712DB" w14:textId="77777777" w:rsidR="00957852" w:rsidRDefault="00957852"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AF535D" w14:paraId="710D5DE4" w14:textId="77777777" w:rsidTr="007035E3">
      <w:trPr>
        <w:trHeight w:val="576"/>
      </w:trPr>
      <w:tc>
        <w:tcPr>
          <w:tcW w:w="5400" w:type="dxa"/>
          <w:vAlign w:val="center"/>
        </w:tcPr>
        <w:p w14:paraId="4EC6B316" w14:textId="20D28ABF" w:rsidR="00AF535D" w:rsidRDefault="007853CE" w:rsidP="0086484A">
          <w:pPr>
            <w:pStyle w:val="Header"/>
          </w:pPr>
          <w:bookmarkStart w:id="36" w:name="_Hlk115805718"/>
          <w:bookmarkStart w:id="37" w:name="_Hlk115805719"/>
          <w:r>
            <w:rPr>
              <w:noProof/>
            </w:rPr>
            <w:drawing>
              <wp:inline distT="0" distB="0" distL="0" distR="0" wp14:anchorId="4776F503" wp14:editId="2223BA3C">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619F60BB" wp14:editId="6D14C539">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609FDCAC" w14:textId="21F1AA3B" w:rsidR="00C12E25" w:rsidRDefault="00822D31" w:rsidP="00C12E25">
          <w:pPr>
            <w:pStyle w:val="Header"/>
            <w:jc w:val="right"/>
            <w:rPr>
              <w:noProof/>
              <w:sz w:val="22"/>
            </w:rPr>
          </w:pPr>
          <w:r>
            <w:rPr>
              <w:noProof/>
              <w:sz w:val="22"/>
            </w:rPr>
            <w:t>miniPCB</w:t>
          </w:r>
          <w:r w:rsidR="0038100F">
            <w:rPr>
              <w:noProof/>
              <w:sz w:val="22"/>
            </w:rPr>
            <w:t>™</w:t>
          </w:r>
          <w:r w:rsidR="00C12E25">
            <w:rPr>
              <w:noProof/>
              <w:sz w:val="22"/>
            </w:rPr>
            <w:t xml:space="preserve"> </w:t>
          </w:r>
          <w:r w:rsidR="00E408FF">
            <w:rPr>
              <w:noProof/>
              <w:sz w:val="22"/>
            </w:rPr>
            <w:t>Design Standard</w:t>
          </w:r>
        </w:p>
        <w:p w14:paraId="37D13C91" w14:textId="6A3A1148" w:rsidR="00C12E25" w:rsidRPr="00D54C21" w:rsidRDefault="00E408FF" w:rsidP="00C12E25">
          <w:pPr>
            <w:pStyle w:val="Header"/>
            <w:jc w:val="right"/>
            <w:rPr>
              <w:noProof/>
              <w:sz w:val="22"/>
            </w:rPr>
          </w:pPr>
          <w:r>
            <w:rPr>
              <w:noProof/>
              <w:sz w:val="22"/>
            </w:rPr>
            <w:t>FOR EDUCATIONAL USE ONLY</w:t>
          </w:r>
        </w:p>
      </w:tc>
    </w:tr>
  </w:tbl>
  <w:p w14:paraId="28D7DE27" w14:textId="2E4A9DC0" w:rsidR="00AF535D" w:rsidRPr="002523E8" w:rsidRDefault="00C12E25" w:rsidP="002523E8">
    <w:pPr>
      <w:pStyle w:val="Footer"/>
      <w:jc w:val="right"/>
      <w:rPr>
        <w:sz w:val="16"/>
        <w:szCs w:val="16"/>
      </w:rPr>
    </w:pPr>
    <w:r>
      <w:rPr>
        <w:sz w:val="16"/>
        <w:szCs w:val="16"/>
      </w:rPr>
      <w:t>Revision Date</w:t>
    </w:r>
    <w:r w:rsidR="00AF535D" w:rsidRPr="002523E8">
      <w:rPr>
        <w:sz w:val="16"/>
        <w:szCs w:val="16"/>
      </w:rPr>
      <w:t xml:space="preserve">: </w:t>
    </w:r>
    <w:r w:rsidR="00AF535D" w:rsidRPr="002523E8">
      <w:rPr>
        <w:sz w:val="16"/>
        <w:szCs w:val="16"/>
      </w:rPr>
      <w:fldChar w:fldCharType="begin"/>
    </w:r>
    <w:r w:rsidR="00AF535D" w:rsidRPr="002523E8">
      <w:rPr>
        <w:sz w:val="16"/>
        <w:szCs w:val="16"/>
      </w:rPr>
      <w:instrText xml:space="preserve"> DATE  \@ "d MMMM yyyy"  \* MERGEFORMAT </w:instrText>
    </w:r>
    <w:r w:rsidR="00AF535D" w:rsidRPr="002523E8">
      <w:rPr>
        <w:sz w:val="16"/>
        <w:szCs w:val="16"/>
      </w:rPr>
      <w:fldChar w:fldCharType="separate"/>
    </w:r>
    <w:r w:rsidR="00D30C02">
      <w:rPr>
        <w:noProof/>
        <w:sz w:val="16"/>
        <w:szCs w:val="16"/>
      </w:rPr>
      <w:t>26 October 2023</w:t>
    </w:r>
    <w:r w:rsidR="00AF535D" w:rsidRPr="002523E8">
      <w:rPr>
        <w:sz w:val="16"/>
        <w:szCs w:val="16"/>
      </w:rPr>
      <w:fldChar w:fldCharType="end"/>
    </w:r>
    <w:bookmarkEnd w:id="36"/>
    <w:bookmarkEnd w:id="3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5D9F"/>
    <w:multiLevelType w:val="multilevel"/>
    <w:tmpl w:val="91B0A0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914BF5"/>
    <w:multiLevelType w:val="hybridMultilevel"/>
    <w:tmpl w:val="1CEA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50B0F"/>
    <w:multiLevelType w:val="hybridMultilevel"/>
    <w:tmpl w:val="6E32D418"/>
    <w:lvl w:ilvl="0" w:tplc="04090001">
      <w:start w:val="1"/>
      <w:numFmt w:val="bullet"/>
      <w:lvlText w:val=""/>
      <w:lvlJc w:val="left"/>
      <w:pPr>
        <w:ind w:left="720" w:hanging="360"/>
      </w:pPr>
      <w:rPr>
        <w:rFonts w:ascii="Symbol" w:hAnsi="Symbol" w:hint="default"/>
      </w:rPr>
    </w:lvl>
    <w:lvl w:ilvl="1" w:tplc="3148EA0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1058D"/>
    <w:multiLevelType w:val="hybridMultilevel"/>
    <w:tmpl w:val="527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46DF8"/>
    <w:multiLevelType w:val="hybridMultilevel"/>
    <w:tmpl w:val="8D8A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C08A3"/>
    <w:multiLevelType w:val="hybridMultilevel"/>
    <w:tmpl w:val="1220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74DB7"/>
    <w:multiLevelType w:val="hybridMultilevel"/>
    <w:tmpl w:val="34E0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A3D85"/>
    <w:multiLevelType w:val="hybridMultilevel"/>
    <w:tmpl w:val="B0E6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45C8A"/>
    <w:multiLevelType w:val="hybridMultilevel"/>
    <w:tmpl w:val="C31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277E18"/>
    <w:multiLevelType w:val="hybridMultilevel"/>
    <w:tmpl w:val="6B6C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66513"/>
    <w:multiLevelType w:val="hybridMultilevel"/>
    <w:tmpl w:val="8942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07BFC"/>
    <w:multiLevelType w:val="hybridMultilevel"/>
    <w:tmpl w:val="353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E5EA5"/>
    <w:multiLevelType w:val="hybridMultilevel"/>
    <w:tmpl w:val="8750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620B1"/>
    <w:multiLevelType w:val="hybridMultilevel"/>
    <w:tmpl w:val="CEA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877CD0"/>
    <w:multiLevelType w:val="hybridMultilevel"/>
    <w:tmpl w:val="C2A24524"/>
    <w:lvl w:ilvl="0" w:tplc="04429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0A791B"/>
    <w:multiLevelType w:val="hybridMultilevel"/>
    <w:tmpl w:val="C7F6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226DB"/>
    <w:multiLevelType w:val="hybridMultilevel"/>
    <w:tmpl w:val="A36E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3B2603"/>
    <w:multiLevelType w:val="hybridMultilevel"/>
    <w:tmpl w:val="F5AC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F409F"/>
    <w:multiLevelType w:val="hybridMultilevel"/>
    <w:tmpl w:val="9D52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3A2E48"/>
    <w:multiLevelType w:val="hybridMultilevel"/>
    <w:tmpl w:val="65FE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B95371"/>
    <w:multiLevelType w:val="hybridMultilevel"/>
    <w:tmpl w:val="C15E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1B1C31"/>
    <w:multiLevelType w:val="hybridMultilevel"/>
    <w:tmpl w:val="7D3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DA7813"/>
    <w:multiLevelType w:val="hybridMultilevel"/>
    <w:tmpl w:val="A446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9E667D"/>
    <w:multiLevelType w:val="hybridMultilevel"/>
    <w:tmpl w:val="21A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F3159"/>
    <w:multiLevelType w:val="hybridMultilevel"/>
    <w:tmpl w:val="AFE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2119E3"/>
    <w:multiLevelType w:val="hybridMultilevel"/>
    <w:tmpl w:val="95E4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46586E"/>
    <w:multiLevelType w:val="hybridMultilevel"/>
    <w:tmpl w:val="8A7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7220">
    <w:abstractNumId w:val="22"/>
  </w:num>
  <w:num w:numId="2" w16cid:durableId="2037389929">
    <w:abstractNumId w:val="24"/>
  </w:num>
  <w:num w:numId="3" w16cid:durableId="2057898851">
    <w:abstractNumId w:val="0"/>
  </w:num>
  <w:num w:numId="4" w16cid:durableId="59986453">
    <w:abstractNumId w:val="8"/>
  </w:num>
  <w:num w:numId="5" w16cid:durableId="1941328915">
    <w:abstractNumId w:val="11"/>
  </w:num>
  <w:num w:numId="6" w16cid:durableId="1051229580">
    <w:abstractNumId w:val="12"/>
  </w:num>
  <w:num w:numId="7" w16cid:durableId="311913833">
    <w:abstractNumId w:val="3"/>
  </w:num>
  <w:num w:numId="8" w16cid:durableId="1792016961">
    <w:abstractNumId w:val="7"/>
  </w:num>
  <w:num w:numId="9" w16cid:durableId="1799373054">
    <w:abstractNumId w:val="14"/>
  </w:num>
  <w:num w:numId="10" w16cid:durableId="1588078636">
    <w:abstractNumId w:val="23"/>
  </w:num>
  <w:num w:numId="11" w16cid:durableId="1437142303">
    <w:abstractNumId w:val="1"/>
  </w:num>
  <w:num w:numId="12" w16cid:durableId="1408111163">
    <w:abstractNumId w:val="2"/>
  </w:num>
  <w:num w:numId="13" w16cid:durableId="2062971519">
    <w:abstractNumId w:val="16"/>
  </w:num>
  <w:num w:numId="14" w16cid:durableId="1396929057">
    <w:abstractNumId w:val="10"/>
  </w:num>
  <w:num w:numId="15" w16cid:durableId="2005819106">
    <w:abstractNumId w:val="18"/>
  </w:num>
  <w:num w:numId="16" w16cid:durableId="935748649">
    <w:abstractNumId w:val="19"/>
  </w:num>
  <w:num w:numId="17" w16cid:durableId="950471751">
    <w:abstractNumId w:val="4"/>
  </w:num>
  <w:num w:numId="18" w16cid:durableId="356931827">
    <w:abstractNumId w:val="9"/>
  </w:num>
  <w:num w:numId="19" w16cid:durableId="131287760">
    <w:abstractNumId w:val="20"/>
  </w:num>
  <w:num w:numId="20" w16cid:durableId="338166805">
    <w:abstractNumId w:val="13"/>
  </w:num>
  <w:num w:numId="21" w16cid:durableId="1426148715">
    <w:abstractNumId w:val="15"/>
  </w:num>
  <w:num w:numId="22" w16cid:durableId="1415081713">
    <w:abstractNumId w:val="25"/>
  </w:num>
  <w:num w:numId="23" w16cid:durableId="854424725">
    <w:abstractNumId w:val="5"/>
  </w:num>
  <w:num w:numId="24" w16cid:durableId="827401339">
    <w:abstractNumId w:val="17"/>
  </w:num>
  <w:num w:numId="25" w16cid:durableId="1101219523">
    <w:abstractNumId w:val="26"/>
  </w:num>
  <w:num w:numId="26" w16cid:durableId="1150558128">
    <w:abstractNumId w:val="21"/>
  </w:num>
  <w:num w:numId="27" w16cid:durableId="124441248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2D"/>
    <w:rsid w:val="000006D3"/>
    <w:rsid w:val="000017FE"/>
    <w:rsid w:val="00002CD2"/>
    <w:rsid w:val="000042FA"/>
    <w:rsid w:val="00004A0B"/>
    <w:rsid w:val="0001041B"/>
    <w:rsid w:val="00011513"/>
    <w:rsid w:val="00013802"/>
    <w:rsid w:val="00016B61"/>
    <w:rsid w:val="00017308"/>
    <w:rsid w:val="00017562"/>
    <w:rsid w:val="00020B36"/>
    <w:rsid w:val="00021276"/>
    <w:rsid w:val="000238F5"/>
    <w:rsid w:val="00024828"/>
    <w:rsid w:val="00024FE9"/>
    <w:rsid w:val="0002511D"/>
    <w:rsid w:val="000258D7"/>
    <w:rsid w:val="00025B09"/>
    <w:rsid w:val="00026669"/>
    <w:rsid w:val="00027DBF"/>
    <w:rsid w:val="00030AC5"/>
    <w:rsid w:val="00032024"/>
    <w:rsid w:val="00032B34"/>
    <w:rsid w:val="0003384B"/>
    <w:rsid w:val="000408DE"/>
    <w:rsid w:val="000410FA"/>
    <w:rsid w:val="00041C83"/>
    <w:rsid w:val="00042FF2"/>
    <w:rsid w:val="00043047"/>
    <w:rsid w:val="00044975"/>
    <w:rsid w:val="00045C6E"/>
    <w:rsid w:val="00047582"/>
    <w:rsid w:val="00047A35"/>
    <w:rsid w:val="0005047E"/>
    <w:rsid w:val="00050D4A"/>
    <w:rsid w:val="000543CF"/>
    <w:rsid w:val="00055BB7"/>
    <w:rsid w:val="00056CC3"/>
    <w:rsid w:val="00056F78"/>
    <w:rsid w:val="000619A2"/>
    <w:rsid w:val="00062241"/>
    <w:rsid w:val="00063D1B"/>
    <w:rsid w:val="0006410C"/>
    <w:rsid w:val="00064BD5"/>
    <w:rsid w:val="00064DCB"/>
    <w:rsid w:val="000654A2"/>
    <w:rsid w:val="000658E5"/>
    <w:rsid w:val="000672E8"/>
    <w:rsid w:val="000674D7"/>
    <w:rsid w:val="0006795D"/>
    <w:rsid w:val="00071BD0"/>
    <w:rsid w:val="00071ED6"/>
    <w:rsid w:val="00072621"/>
    <w:rsid w:val="00072D86"/>
    <w:rsid w:val="00072EBE"/>
    <w:rsid w:val="00072F61"/>
    <w:rsid w:val="00072FAB"/>
    <w:rsid w:val="000749BD"/>
    <w:rsid w:val="00074BA2"/>
    <w:rsid w:val="00076C57"/>
    <w:rsid w:val="00077F20"/>
    <w:rsid w:val="00077FC3"/>
    <w:rsid w:val="000802F6"/>
    <w:rsid w:val="0008054D"/>
    <w:rsid w:val="00082656"/>
    <w:rsid w:val="000829E5"/>
    <w:rsid w:val="00085FB4"/>
    <w:rsid w:val="000871DA"/>
    <w:rsid w:val="00087567"/>
    <w:rsid w:val="00087A0D"/>
    <w:rsid w:val="0009055B"/>
    <w:rsid w:val="0009074C"/>
    <w:rsid w:val="00090C00"/>
    <w:rsid w:val="00091F39"/>
    <w:rsid w:val="000920D2"/>
    <w:rsid w:val="00094AC0"/>
    <w:rsid w:val="00096023"/>
    <w:rsid w:val="00097469"/>
    <w:rsid w:val="00097A63"/>
    <w:rsid w:val="000A0A71"/>
    <w:rsid w:val="000A2025"/>
    <w:rsid w:val="000A2CD2"/>
    <w:rsid w:val="000A394C"/>
    <w:rsid w:val="000A5CDE"/>
    <w:rsid w:val="000A5EC2"/>
    <w:rsid w:val="000A6A80"/>
    <w:rsid w:val="000B0DBA"/>
    <w:rsid w:val="000B0FA0"/>
    <w:rsid w:val="000B4482"/>
    <w:rsid w:val="000B4F17"/>
    <w:rsid w:val="000B58C0"/>
    <w:rsid w:val="000B68F0"/>
    <w:rsid w:val="000B7DAC"/>
    <w:rsid w:val="000C0D96"/>
    <w:rsid w:val="000C1226"/>
    <w:rsid w:val="000C2054"/>
    <w:rsid w:val="000C2553"/>
    <w:rsid w:val="000C3731"/>
    <w:rsid w:val="000C3BA3"/>
    <w:rsid w:val="000C4482"/>
    <w:rsid w:val="000C461F"/>
    <w:rsid w:val="000C478E"/>
    <w:rsid w:val="000C4D85"/>
    <w:rsid w:val="000C644F"/>
    <w:rsid w:val="000C64FB"/>
    <w:rsid w:val="000C6FEC"/>
    <w:rsid w:val="000C74B6"/>
    <w:rsid w:val="000C7652"/>
    <w:rsid w:val="000D0AE0"/>
    <w:rsid w:val="000D15C5"/>
    <w:rsid w:val="000D1BB5"/>
    <w:rsid w:val="000D21D9"/>
    <w:rsid w:val="000D2658"/>
    <w:rsid w:val="000D32FC"/>
    <w:rsid w:val="000D37AF"/>
    <w:rsid w:val="000D3914"/>
    <w:rsid w:val="000D57B1"/>
    <w:rsid w:val="000D5ED4"/>
    <w:rsid w:val="000D6C64"/>
    <w:rsid w:val="000D731D"/>
    <w:rsid w:val="000D76F0"/>
    <w:rsid w:val="000E1C44"/>
    <w:rsid w:val="000E3128"/>
    <w:rsid w:val="000E33B8"/>
    <w:rsid w:val="000E5B1F"/>
    <w:rsid w:val="000E7A27"/>
    <w:rsid w:val="000F0201"/>
    <w:rsid w:val="000F0DD6"/>
    <w:rsid w:val="000F15EF"/>
    <w:rsid w:val="000F29B0"/>
    <w:rsid w:val="000F38F8"/>
    <w:rsid w:val="000F46F2"/>
    <w:rsid w:val="000F52FB"/>
    <w:rsid w:val="000F63E4"/>
    <w:rsid w:val="000F6F08"/>
    <w:rsid w:val="000F7D65"/>
    <w:rsid w:val="000F7E7D"/>
    <w:rsid w:val="00100B58"/>
    <w:rsid w:val="00101DDB"/>
    <w:rsid w:val="00102742"/>
    <w:rsid w:val="00102795"/>
    <w:rsid w:val="001038B1"/>
    <w:rsid w:val="00105C7D"/>
    <w:rsid w:val="001061DF"/>
    <w:rsid w:val="00106724"/>
    <w:rsid w:val="001068DF"/>
    <w:rsid w:val="00106A13"/>
    <w:rsid w:val="00111F02"/>
    <w:rsid w:val="00112E2D"/>
    <w:rsid w:val="00113002"/>
    <w:rsid w:val="0011379C"/>
    <w:rsid w:val="00113CCF"/>
    <w:rsid w:val="001140C4"/>
    <w:rsid w:val="00114792"/>
    <w:rsid w:val="00115AB2"/>
    <w:rsid w:val="001161D8"/>
    <w:rsid w:val="0011632F"/>
    <w:rsid w:val="001170F8"/>
    <w:rsid w:val="00117284"/>
    <w:rsid w:val="00120267"/>
    <w:rsid w:val="00121270"/>
    <w:rsid w:val="00122AE0"/>
    <w:rsid w:val="00122DDA"/>
    <w:rsid w:val="001230B4"/>
    <w:rsid w:val="00124586"/>
    <w:rsid w:val="00124A3A"/>
    <w:rsid w:val="00124A55"/>
    <w:rsid w:val="0012520E"/>
    <w:rsid w:val="00126EDD"/>
    <w:rsid w:val="00127259"/>
    <w:rsid w:val="0012779C"/>
    <w:rsid w:val="00130469"/>
    <w:rsid w:val="001305C7"/>
    <w:rsid w:val="00132841"/>
    <w:rsid w:val="00132EC1"/>
    <w:rsid w:val="00133075"/>
    <w:rsid w:val="00133D75"/>
    <w:rsid w:val="00134918"/>
    <w:rsid w:val="0013559A"/>
    <w:rsid w:val="00136A0F"/>
    <w:rsid w:val="00137D1A"/>
    <w:rsid w:val="0014064C"/>
    <w:rsid w:val="0014097F"/>
    <w:rsid w:val="00140AE1"/>
    <w:rsid w:val="001410EF"/>
    <w:rsid w:val="00143574"/>
    <w:rsid w:val="00143913"/>
    <w:rsid w:val="00144AB3"/>
    <w:rsid w:val="00145793"/>
    <w:rsid w:val="0014581D"/>
    <w:rsid w:val="00145C38"/>
    <w:rsid w:val="00145E2F"/>
    <w:rsid w:val="00146002"/>
    <w:rsid w:val="001479D2"/>
    <w:rsid w:val="00151788"/>
    <w:rsid w:val="00151C8F"/>
    <w:rsid w:val="001522E0"/>
    <w:rsid w:val="001527E0"/>
    <w:rsid w:val="0015311B"/>
    <w:rsid w:val="00155928"/>
    <w:rsid w:val="00155A5F"/>
    <w:rsid w:val="00156C45"/>
    <w:rsid w:val="001576D7"/>
    <w:rsid w:val="0016135A"/>
    <w:rsid w:val="0016269B"/>
    <w:rsid w:val="001634E7"/>
    <w:rsid w:val="00163D59"/>
    <w:rsid w:val="00164485"/>
    <w:rsid w:val="00164F17"/>
    <w:rsid w:val="001650C2"/>
    <w:rsid w:val="00165C0D"/>
    <w:rsid w:val="00165FE8"/>
    <w:rsid w:val="00166CA3"/>
    <w:rsid w:val="001706FD"/>
    <w:rsid w:val="00170FCD"/>
    <w:rsid w:val="00171F05"/>
    <w:rsid w:val="001732A7"/>
    <w:rsid w:val="00173D14"/>
    <w:rsid w:val="00177D14"/>
    <w:rsid w:val="0018049E"/>
    <w:rsid w:val="0018081C"/>
    <w:rsid w:val="0018268A"/>
    <w:rsid w:val="001862A2"/>
    <w:rsid w:val="001863B6"/>
    <w:rsid w:val="00186A06"/>
    <w:rsid w:val="00186CFD"/>
    <w:rsid w:val="001915A5"/>
    <w:rsid w:val="001919D7"/>
    <w:rsid w:val="00191D63"/>
    <w:rsid w:val="00194255"/>
    <w:rsid w:val="00195757"/>
    <w:rsid w:val="001958B6"/>
    <w:rsid w:val="00197488"/>
    <w:rsid w:val="00197E9E"/>
    <w:rsid w:val="001A0B08"/>
    <w:rsid w:val="001A3E43"/>
    <w:rsid w:val="001A41BD"/>
    <w:rsid w:val="001A5B3E"/>
    <w:rsid w:val="001A5D6A"/>
    <w:rsid w:val="001A6F59"/>
    <w:rsid w:val="001A71A7"/>
    <w:rsid w:val="001B1136"/>
    <w:rsid w:val="001B1DEA"/>
    <w:rsid w:val="001B1F6B"/>
    <w:rsid w:val="001B25D0"/>
    <w:rsid w:val="001B2E14"/>
    <w:rsid w:val="001B36EB"/>
    <w:rsid w:val="001B3AF2"/>
    <w:rsid w:val="001B3B9B"/>
    <w:rsid w:val="001B64A0"/>
    <w:rsid w:val="001B7138"/>
    <w:rsid w:val="001B7D6C"/>
    <w:rsid w:val="001B7FAE"/>
    <w:rsid w:val="001C1965"/>
    <w:rsid w:val="001C1F3F"/>
    <w:rsid w:val="001C265A"/>
    <w:rsid w:val="001C2A94"/>
    <w:rsid w:val="001C33CC"/>
    <w:rsid w:val="001C37F2"/>
    <w:rsid w:val="001C39BF"/>
    <w:rsid w:val="001C3A23"/>
    <w:rsid w:val="001C737D"/>
    <w:rsid w:val="001C7F14"/>
    <w:rsid w:val="001D35AC"/>
    <w:rsid w:val="001D49F0"/>
    <w:rsid w:val="001D73A6"/>
    <w:rsid w:val="001D781E"/>
    <w:rsid w:val="001E171D"/>
    <w:rsid w:val="001E1AD9"/>
    <w:rsid w:val="001E21DE"/>
    <w:rsid w:val="001E707A"/>
    <w:rsid w:val="001E7502"/>
    <w:rsid w:val="001F19A4"/>
    <w:rsid w:val="001F2292"/>
    <w:rsid w:val="001F2B6E"/>
    <w:rsid w:val="001F2BAB"/>
    <w:rsid w:val="001F4191"/>
    <w:rsid w:val="001F4B25"/>
    <w:rsid w:val="001F4F25"/>
    <w:rsid w:val="001F5F55"/>
    <w:rsid w:val="001F7065"/>
    <w:rsid w:val="001F7527"/>
    <w:rsid w:val="001F7FF4"/>
    <w:rsid w:val="00201184"/>
    <w:rsid w:val="00201882"/>
    <w:rsid w:val="0020346C"/>
    <w:rsid w:val="00203822"/>
    <w:rsid w:val="00203BB5"/>
    <w:rsid w:val="00205D1A"/>
    <w:rsid w:val="0021051A"/>
    <w:rsid w:val="00211C4F"/>
    <w:rsid w:val="00211DD9"/>
    <w:rsid w:val="00214CE3"/>
    <w:rsid w:val="00215F36"/>
    <w:rsid w:val="0021632F"/>
    <w:rsid w:val="00216D41"/>
    <w:rsid w:val="002174C3"/>
    <w:rsid w:val="00217C30"/>
    <w:rsid w:val="002215DF"/>
    <w:rsid w:val="00222917"/>
    <w:rsid w:val="00223568"/>
    <w:rsid w:val="002235C1"/>
    <w:rsid w:val="002239B0"/>
    <w:rsid w:val="00224E99"/>
    <w:rsid w:val="00225FAF"/>
    <w:rsid w:val="00230DA9"/>
    <w:rsid w:val="00231B8E"/>
    <w:rsid w:val="00237F95"/>
    <w:rsid w:val="002404A0"/>
    <w:rsid w:val="0024162C"/>
    <w:rsid w:val="00242997"/>
    <w:rsid w:val="0024367A"/>
    <w:rsid w:val="0024370E"/>
    <w:rsid w:val="00243DA0"/>
    <w:rsid w:val="002449D8"/>
    <w:rsid w:val="0024597C"/>
    <w:rsid w:val="00247299"/>
    <w:rsid w:val="002523E8"/>
    <w:rsid w:val="002539C6"/>
    <w:rsid w:val="00253B06"/>
    <w:rsid w:val="002540E5"/>
    <w:rsid w:val="00254A31"/>
    <w:rsid w:val="002557B9"/>
    <w:rsid w:val="002565F1"/>
    <w:rsid w:val="002568A3"/>
    <w:rsid w:val="00256A3D"/>
    <w:rsid w:val="00257975"/>
    <w:rsid w:val="002616C2"/>
    <w:rsid w:val="00264E35"/>
    <w:rsid w:val="00265045"/>
    <w:rsid w:val="00265E41"/>
    <w:rsid w:val="00266A6D"/>
    <w:rsid w:val="002700E8"/>
    <w:rsid w:val="0027109A"/>
    <w:rsid w:val="00271E5E"/>
    <w:rsid w:val="00271F6C"/>
    <w:rsid w:val="00272537"/>
    <w:rsid w:val="00272E56"/>
    <w:rsid w:val="002735D5"/>
    <w:rsid w:val="00277452"/>
    <w:rsid w:val="002806C5"/>
    <w:rsid w:val="002812F5"/>
    <w:rsid w:val="00281AA5"/>
    <w:rsid w:val="00283DC5"/>
    <w:rsid w:val="00284EC5"/>
    <w:rsid w:val="00285C32"/>
    <w:rsid w:val="00286D9C"/>
    <w:rsid w:val="00287D92"/>
    <w:rsid w:val="00287F51"/>
    <w:rsid w:val="002905AE"/>
    <w:rsid w:val="00293A59"/>
    <w:rsid w:val="0029664A"/>
    <w:rsid w:val="00296775"/>
    <w:rsid w:val="00296BB8"/>
    <w:rsid w:val="00296D5A"/>
    <w:rsid w:val="002970E1"/>
    <w:rsid w:val="00297266"/>
    <w:rsid w:val="00297B2A"/>
    <w:rsid w:val="002A1822"/>
    <w:rsid w:val="002A490F"/>
    <w:rsid w:val="002A4D4D"/>
    <w:rsid w:val="002A4F34"/>
    <w:rsid w:val="002A53DE"/>
    <w:rsid w:val="002A562C"/>
    <w:rsid w:val="002A5922"/>
    <w:rsid w:val="002B092A"/>
    <w:rsid w:val="002B09D6"/>
    <w:rsid w:val="002B0E25"/>
    <w:rsid w:val="002B2683"/>
    <w:rsid w:val="002B33B5"/>
    <w:rsid w:val="002B4101"/>
    <w:rsid w:val="002B4722"/>
    <w:rsid w:val="002B53E5"/>
    <w:rsid w:val="002B5B4E"/>
    <w:rsid w:val="002B5CD1"/>
    <w:rsid w:val="002C0EDE"/>
    <w:rsid w:val="002C262C"/>
    <w:rsid w:val="002C346E"/>
    <w:rsid w:val="002C3511"/>
    <w:rsid w:val="002C3637"/>
    <w:rsid w:val="002C3E85"/>
    <w:rsid w:val="002C490E"/>
    <w:rsid w:val="002C4A06"/>
    <w:rsid w:val="002C4CB1"/>
    <w:rsid w:val="002C7850"/>
    <w:rsid w:val="002C7BD2"/>
    <w:rsid w:val="002D065C"/>
    <w:rsid w:val="002D24C0"/>
    <w:rsid w:val="002D32DD"/>
    <w:rsid w:val="002D4B89"/>
    <w:rsid w:val="002D4BBD"/>
    <w:rsid w:val="002D678B"/>
    <w:rsid w:val="002D7EAA"/>
    <w:rsid w:val="002E023E"/>
    <w:rsid w:val="002E17B7"/>
    <w:rsid w:val="002E3326"/>
    <w:rsid w:val="002E33C3"/>
    <w:rsid w:val="002E35B3"/>
    <w:rsid w:val="002E42E6"/>
    <w:rsid w:val="002E55AC"/>
    <w:rsid w:val="002E79C5"/>
    <w:rsid w:val="002E7E8A"/>
    <w:rsid w:val="002F1007"/>
    <w:rsid w:val="002F1069"/>
    <w:rsid w:val="002F113C"/>
    <w:rsid w:val="002F1E09"/>
    <w:rsid w:val="002F2453"/>
    <w:rsid w:val="002F5090"/>
    <w:rsid w:val="002F61FD"/>
    <w:rsid w:val="002F6852"/>
    <w:rsid w:val="002F6DC7"/>
    <w:rsid w:val="002F74CC"/>
    <w:rsid w:val="0030027F"/>
    <w:rsid w:val="003005B2"/>
    <w:rsid w:val="00301638"/>
    <w:rsid w:val="00301F17"/>
    <w:rsid w:val="0030265A"/>
    <w:rsid w:val="003028C6"/>
    <w:rsid w:val="0030449B"/>
    <w:rsid w:val="00304AA9"/>
    <w:rsid w:val="003050E7"/>
    <w:rsid w:val="0030605C"/>
    <w:rsid w:val="00306FB1"/>
    <w:rsid w:val="00310A73"/>
    <w:rsid w:val="003110C9"/>
    <w:rsid w:val="003120A0"/>
    <w:rsid w:val="0031421D"/>
    <w:rsid w:val="00315D0E"/>
    <w:rsid w:val="00321488"/>
    <w:rsid w:val="003237E0"/>
    <w:rsid w:val="00324C71"/>
    <w:rsid w:val="00325734"/>
    <w:rsid w:val="00326005"/>
    <w:rsid w:val="00326D2B"/>
    <w:rsid w:val="00326D8B"/>
    <w:rsid w:val="0032788E"/>
    <w:rsid w:val="00327A39"/>
    <w:rsid w:val="00327C12"/>
    <w:rsid w:val="00330173"/>
    <w:rsid w:val="00330D26"/>
    <w:rsid w:val="00330E16"/>
    <w:rsid w:val="0033227C"/>
    <w:rsid w:val="00332C3C"/>
    <w:rsid w:val="00332E1D"/>
    <w:rsid w:val="00333B1B"/>
    <w:rsid w:val="00334F80"/>
    <w:rsid w:val="003350F8"/>
    <w:rsid w:val="003362EB"/>
    <w:rsid w:val="003374E5"/>
    <w:rsid w:val="00337522"/>
    <w:rsid w:val="00340764"/>
    <w:rsid w:val="0034118D"/>
    <w:rsid w:val="003438A2"/>
    <w:rsid w:val="003454E7"/>
    <w:rsid w:val="003464B0"/>
    <w:rsid w:val="00346F78"/>
    <w:rsid w:val="00350762"/>
    <w:rsid w:val="003513DE"/>
    <w:rsid w:val="003514F0"/>
    <w:rsid w:val="0035168B"/>
    <w:rsid w:val="00352047"/>
    <w:rsid w:val="00353070"/>
    <w:rsid w:val="00353223"/>
    <w:rsid w:val="00353488"/>
    <w:rsid w:val="00353EC6"/>
    <w:rsid w:val="0035493F"/>
    <w:rsid w:val="0035631A"/>
    <w:rsid w:val="0035742F"/>
    <w:rsid w:val="00357B1F"/>
    <w:rsid w:val="00357E86"/>
    <w:rsid w:val="00357F5D"/>
    <w:rsid w:val="00360182"/>
    <w:rsid w:val="00360246"/>
    <w:rsid w:val="00360B43"/>
    <w:rsid w:val="00360BE6"/>
    <w:rsid w:val="00361D8C"/>
    <w:rsid w:val="00362CE3"/>
    <w:rsid w:val="00364013"/>
    <w:rsid w:val="00365589"/>
    <w:rsid w:val="00366DEF"/>
    <w:rsid w:val="00367E18"/>
    <w:rsid w:val="003703E9"/>
    <w:rsid w:val="003709BC"/>
    <w:rsid w:val="003709E3"/>
    <w:rsid w:val="0037510F"/>
    <w:rsid w:val="00375EB7"/>
    <w:rsid w:val="00376B5E"/>
    <w:rsid w:val="003777D8"/>
    <w:rsid w:val="00377C39"/>
    <w:rsid w:val="00377C93"/>
    <w:rsid w:val="0038030A"/>
    <w:rsid w:val="003809A3"/>
    <w:rsid w:val="003809E2"/>
    <w:rsid w:val="0038100F"/>
    <w:rsid w:val="003816BC"/>
    <w:rsid w:val="00382FB6"/>
    <w:rsid w:val="00383E2D"/>
    <w:rsid w:val="00384368"/>
    <w:rsid w:val="00384388"/>
    <w:rsid w:val="003847EB"/>
    <w:rsid w:val="00385ADB"/>
    <w:rsid w:val="00385CB6"/>
    <w:rsid w:val="003862C4"/>
    <w:rsid w:val="00386AB4"/>
    <w:rsid w:val="00387967"/>
    <w:rsid w:val="00390112"/>
    <w:rsid w:val="00391089"/>
    <w:rsid w:val="00391339"/>
    <w:rsid w:val="0039203D"/>
    <w:rsid w:val="0039336C"/>
    <w:rsid w:val="003935E7"/>
    <w:rsid w:val="0039440E"/>
    <w:rsid w:val="00396EBD"/>
    <w:rsid w:val="00397165"/>
    <w:rsid w:val="00397652"/>
    <w:rsid w:val="003A1A97"/>
    <w:rsid w:val="003A2E99"/>
    <w:rsid w:val="003A31B8"/>
    <w:rsid w:val="003A54D0"/>
    <w:rsid w:val="003A572E"/>
    <w:rsid w:val="003A60B0"/>
    <w:rsid w:val="003B1EAC"/>
    <w:rsid w:val="003B2768"/>
    <w:rsid w:val="003B4A2F"/>
    <w:rsid w:val="003B4EAB"/>
    <w:rsid w:val="003B550F"/>
    <w:rsid w:val="003B598F"/>
    <w:rsid w:val="003B67C3"/>
    <w:rsid w:val="003B7096"/>
    <w:rsid w:val="003B78FD"/>
    <w:rsid w:val="003C000F"/>
    <w:rsid w:val="003C041F"/>
    <w:rsid w:val="003C044C"/>
    <w:rsid w:val="003C0750"/>
    <w:rsid w:val="003C2452"/>
    <w:rsid w:val="003C24B1"/>
    <w:rsid w:val="003C2532"/>
    <w:rsid w:val="003C388F"/>
    <w:rsid w:val="003C47DF"/>
    <w:rsid w:val="003C658D"/>
    <w:rsid w:val="003C68C3"/>
    <w:rsid w:val="003C6B1B"/>
    <w:rsid w:val="003D0968"/>
    <w:rsid w:val="003D0F57"/>
    <w:rsid w:val="003D1E9F"/>
    <w:rsid w:val="003D1EB4"/>
    <w:rsid w:val="003D2006"/>
    <w:rsid w:val="003D23A7"/>
    <w:rsid w:val="003D26B9"/>
    <w:rsid w:val="003D5470"/>
    <w:rsid w:val="003D5871"/>
    <w:rsid w:val="003D59F4"/>
    <w:rsid w:val="003D5D8F"/>
    <w:rsid w:val="003D6605"/>
    <w:rsid w:val="003D6819"/>
    <w:rsid w:val="003D687A"/>
    <w:rsid w:val="003D6D98"/>
    <w:rsid w:val="003E06FE"/>
    <w:rsid w:val="003E0FC5"/>
    <w:rsid w:val="003E19D3"/>
    <w:rsid w:val="003E2D4B"/>
    <w:rsid w:val="003E30D4"/>
    <w:rsid w:val="003E406F"/>
    <w:rsid w:val="003E5417"/>
    <w:rsid w:val="003E598C"/>
    <w:rsid w:val="003E6CE0"/>
    <w:rsid w:val="003F0769"/>
    <w:rsid w:val="003F0DCC"/>
    <w:rsid w:val="003F19AA"/>
    <w:rsid w:val="003F28AE"/>
    <w:rsid w:val="003F294B"/>
    <w:rsid w:val="003F2E01"/>
    <w:rsid w:val="003F2E6E"/>
    <w:rsid w:val="003F3696"/>
    <w:rsid w:val="003F3726"/>
    <w:rsid w:val="003F4607"/>
    <w:rsid w:val="003F5BD1"/>
    <w:rsid w:val="003F5C80"/>
    <w:rsid w:val="003F6233"/>
    <w:rsid w:val="003F65B3"/>
    <w:rsid w:val="003F7A14"/>
    <w:rsid w:val="00401B03"/>
    <w:rsid w:val="00402186"/>
    <w:rsid w:val="00402A25"/>
    <w:rsid w:val="00402A7E"/>
    <w:rsid w:val="00402B46"/>
    <w:rsid w:val="00402BDC"/>
    <w:rsid w:val="00407E18"/>
    <w:rsid w:val="00411EF8"/>
    <w:rsid w:val="00416E78"/>
    <w:rsid w:val="004175B8"/>
    <w:rsid w:val="004201E8"/>
    <w:rsid w:val="00421B63"/>
    <w:rsid w:val="00421E8D"/>
    <w:rsid w:val="00424AFD"/>
    <w:rsid w:val="00432391"/>
    <w:rsid w:val="00432680"/>
    <w:rsid w:val="0043287F"/>
    <w:rsid w:val="00433BA2"/>
    <w:rsid w:val="004340B0"/>
    <w:rsid w:val="0043448A"/>
    <w:rsid w:val="00435DA2"/>
    <w:rsid w:val="00435E57"/>
    <w:rsid w:val="00437480"/>
    <w:rsid w:val="0043770C"/>
    <w:rsid w:val="00437CC3"/>
    <w:rsid w:val="00440155"/>
    <w:rsid w:val="004409EC"/>
    <w:rsid w:val="00440B6C"/>
    <w:rsid w:val="0044333A"/>
    <w:rsid w:val="00443C41"/>
    <w:rsid w:val="00443E76"/>
    <w:rsid w:val="00443EAF"/>
    <w:rsid w:val="004441DD"/>
    <w:rsid w:val="004447E6"/>
    <w:rsid w:val="004448B2"/>
    <w:rsid w:val="004457C5"/>
    <w:rsid w:val="00446BE1"/>
    <w:rsid w:val="00447625"/>
    <w:rsid w:val="00447674"/>
    <w:rsid w:val="00447AEC"/>
    <w:rsid w:val="00450522"/>
    <w:rsid w:val="0045168A"/>
    <w:rsid w:val="004523FC"/>
    <w:rsid w:val="004533DA"/>
    <w:rsid w:val="00455013"/>
    <w:rsid w:val="00455165"/>
    <w:rsid w:val="0045579F"/>
    <w:rsid w:val="00457585"/>
    <w:rsid w:val="004601B0"/>
    <w:rsid w:val="0046104B"/>
    <w:rsid w:val="00461F96"/>
    <w:rsid w:val="004624FA"/>
    <w:rsid w:val="00462AE4"/>
    <w:rsid w:val="00462C74"/>
    <w:rsid w:val="00463EB2"/>
    <w:rsid w:val="00464369"/>
    <w:rsid w:val="00464FFF"/>
    <w:rsid w:val="004701AD"/>
    <w:rsid w:val="00471C04"/>
    <w:rsid w:val="00471ECF"/>
    <w:rsid w:val="004738A7"/>
    <w:rsid w:val="00474867"/>
    <w:rsid w:val="00474FE7"/>
    <w:rsid w:val="00476E05"/>
    <w:rsid w:val="004770FC"/>
    <w:rsid w:val="004809B9"/>
    <w:rsid w:val="004840A3"/>
    <w:rsid w:val="00484669"/>
    <w:rsid w:val="0048470B"/>
    <w:rsid w:val="00484C2A"/>
    <w:rsid w:val="00485131"/>
    <w:rsid w:val="004851CC"/>
    <w:rsid w:val="00485AFE"/>
    <w:rsid w:val="00485C36"/>
    <w:rsid w:val="00486F5C"/>
    <w:rsid w:val="00490042"/>
    <w:rsid w:val="00491F4D"/>
    <w:rsid w:val="004949A3"/>
    <w:rsid w:val="00495FD7"/>
    <w:rsid w:val="004965DF"/>
    <w:rsid w:val="00497151"/>
    <w:rsid w:val="004A0D37"/>
    <w:rsid w:val="004A1E0D"/>
    <w:rsid w:val="004A23FC"/>
    <w:rsid w:val="004A2CB1"/>
    <w:rsid w:val="004A568E"/>
    <w:rsid w:val="004A5A4E"/>
    <w:rsid w:val="004A5D26"/>
    <w:rsid w:val="004A79E9"/>
    <w:rsid w:val="004B0696"/>
    <w:rsid w:val="004B0EBF"/>
    <w:rsid w:val="004B2338"/>
    <w:rsid w:val="004B34EB"/>
    <w:rsid w:val="004B3A02"/>
    <w:rsid w:val="004B3EBA"/>
    <w:rsid w:val="004B44E6"/>
    <w:rsid w:val="004B48D9"/>
    <w:rsid w:val="004B4A11"/>
    <w:rsid w:val="004B5EF7"/>
    <w:rsid w:val="004B6015"/>
    <w:rsid w:val="004B66D3"/>
    <w:rsid w:val="004B6C4B"/>
    <w:rsid w:val="004C0392"/>
    <w:rsid w:val="004C137A"/>
    <w:rsid w:val="004C1838"/>
    <w:rsid w:val="004C25BD"/>
    <w:rsid w:val="004C2E8A"/>
    <w:rsid w:val="004C54E9"/>
    <w:rsid w:val="004C570A"/>
    <w:rsid w:val="004C5CF8"/>
    <w:rsid w:val="004C5E9B"/>
    <w:rsid w:val="004D068C"/>
    <w:rsid w:val="004D091E"/>
    <w:rsid w:val="004D17E3"/>
    <w:rsid w:val="004D1FFF"/>
    <w:rsid w:val="004D2C48"/>
    <w:rsid w:val="004D3030"/>
    <w:rsid w:val="004D4097"/>
    <w:rsid w:val="004D4AB3"/>
    <w:rsid w:val="004D605F"/>
    <w:rsid w:val="004D6DB9"/>
    <w:rsid w:val="004D775E"/>
    <w:rsid w:val="004D7CED"/>
    <w:rsid w:val="004E19EF"/>
    <w:rsid w:val="004E2A2A"/>
    <w:rsid w:val="004E2DF2"/>
    <w:rsid w:val="004E42BB"/>
    <w:rsid w:val="004E441C"/>
    <w:rsid w:val="004E46BF"/>
    <w:rsid w:val="004E5A56"/>
    <w:rsid w:val="004E6436"/>
    <w:rsid w:val="004E6EBB"/>
    <w:rsid w:val="004E7319"/>
    <w:rsid w:val="004E7447"/>
    <w:rsid w:val="004F003E"/>
    <w:rsid w:val="004F04DB"/>
    <w:rsid w:val="004F12BE"/>
    <w:rsid w:val="004F17D5"/>
    <w:rsid w:val="004F28BC"/>
    <w:rsid w:val="004F2984"/>
    <w:rsid w:val="004F32DD"/>
    <w:rsid w:val="004F4808"/>
    <w:rsid w:val="004F49DC"/>
    <w:rsid w:val="004F52E1"/>
    <w:rsid w:val="004F563F"/>
    <w:rsid w:val="004F5B4A"/>
    <w:rsid w:val="004F66AF"/>
    <w:rsid w:val="005035C8"/>
    <w:rsid w:val="00503706"/>
    <w:rsid w:val="00504795"/>
    <w:rsid w:val="00505D9D"/>
    <w:rsid w:val="00506EDE"/>
    <w:rsid w:val="00507368"/>
    <w:rsid w:val="00507F4F"/>
    <w:rsid w:val="00511348"/>
    <w:rsid w:val="00511BB2"/>
    <w:rsid w:val="005126F4"/>
    <w:rsid w:val="00515737"/>
    <w:rsid w:val="005169FD"/>
    <w:rsid w:val="00520936"/>
    <w:rsid w:val="00522358"/>
    <w:rsid w:val="005223A0"/>
    <w:rsid w:val="00524878"/>
    <w:rsid w:val="005265C0"/>
    <w:rsid w:val="00531FFE"/>
    <w:rsid w:val="0053285E"/>
    <w:rsid w:val="00535EE5"/>
    <w:rsid w:val="00536289"/>
    <w:rsid w:val="00537380"/>
    <w:rsid w:val="00537615"/>
    <w:rsid w:val="00541DD4"/>
    <w:rsid w:val="0054262C"/>
    <w:rsid w:val="0054366D"/>
    <w:rsid w:val="00543BAA"/>
    <w:rsid w:val="005443F1"/>
    <w:rsid w:val="00545686"/>
    <w:rsid w:val="00546623"/>
    <w:rsid w:val="00546D3A"/>
    <w:rsid w:val="00547875"/>
    <w:rsid w:val="005502A0"/>
    <w:rsid w:val="005517AD"/>
    <w:rsid w:val="005522B5"/>
    <w:rsid w:val="00553E15"/>
    <w:rsid w:val="00554896"/>
    <w:rsid w:val="00554C92"/>
    <w:rsid w:val="005553B8"/>
    <w:rsid w:val="00557AC2"/>
    <w:rsid w:val="00560626"/>
    <w:rsid w:val="0056102A"/>
    <w:rsid w:val="00562115"/>
    <w:rsid w:val="00562593"/>
    <w:rsid w:val="005628BC"/>
    <w:rsid w:val="00564DDE"/>
    <w:rsid w:val="00564FB0"/>
    <w:rsid w:val="005653E1"/>
    <w:rsid w:val="005660C0"/>
    <w:rsid w:val="00566877"/>
    <w:rsid w:val="00567432"/>
    <w:rsid w:val="00570CAD"/>
    <w:rsid w:val="005726EF"/>
    <w:rsid w:val="00573200"/>
    <w:rsid w:val="005742C6"/>
    <w:rsid w:val="005761E5"/>
    <w:rsid w:val="0057653C"/>
    <w:rsid w:val="00576B71"/>
    <w:rsid w:val="0057716D"/>
    <w:rsid w:val="0057749C"/>
    <w:rsid w:val="00582496"/>
    <w:rsid w:val="005825E3"/>
    <w:rsid w:val="00583B86"/>
    <w:rsid w:val="00583E98"/>
    <w:rsid w:val="00584205"/>
    <w:rsid w:val="0058439D"/>
    <w:rsid w:val="00584C9C"/>
    <w:rsid w:val="00585716"/>
    <w:rsid w:val="00585957"/>
    <w:rsid w:val="00585FE6"/>
    <w:rsid w:val="00586CC1"/>
    <w:rsid w:val="00587451"/>
    <w:rsid w:val="005875F3"/>
    <w:rsid w:val="005878A7"/>
    <w:rsid w:val="005878DD"/>
    <w:rsid w:val="00590129"/>
    <w:rsid w:val="00590A72"/>
    <w:rsid w:val="00590DDE"/>
    <w:rsid w:val="00590DF2"/>
    <w:rsid w:val="00591DBB"/>
    <w:rsid w:val="0059225C"/>
    <w:rsid w:val="0059249C"/>
    <w:rsid w:val="00593A20"/>
    <w:rsid w:val="00594017"/>
    <w:rsid w:val="00594DF5"/>
    <w:rsid w:val="00595F66"/>
    <w:rsid w:val="00597069"/>
    <w:rsid w:val="00597164"/>
    <w:rsid w:val="00597279"/>
    <w:rsid w:val="00597B15"/>
    <w:rsid w:val="005A01FF"/>
    <w:rsid w:val="005A0B78"/>
    <w:rsid w:val="005A41F4"/>
    <w:rsid w:val="005A444C"/>
    <w:rsid w:val="005A6E57"/>
    <w:rsid w:val="005B1016"/>
    <w:rsid w:val="005B22D1"/>
    <w:rsid w:val="005B2BBA"/>
    <w:rsid w:val="005B47AA"/>
    <w:rsid w:val="005B6158"/>
    <w:rsid w:val="005B6D89"/>
    <w:rsid w:val="005C07C1"/>
    <w:rsid w:val="005C0F5E"/>
    <w:rsid w:val="005C1F87"/>
    <w:rsid w:val="005C3215"/>
    <w:rsid w:val="005C3DA2"/>
    <w:rsid w:val="005C4437"/>
    <w:rsid w:val="005C506E"/>
    <w:rsid w:val="005C5BA2"/>
    <w:rsid w:val="005D0041"/>
    <w:rsid w:val="005D2B0E"/>
    <w:rsid w:val="005D31C9"/>
    <w:rsid w:val="005D5009"/>
    <w:rsid w:val="005D6048"/>
    <w:rsid w:val="005D629A"/>
    <w:rsid w:val="005D6AE6"/>
    <w:rsid w:val="005D72C2"/>
    <w:rsid w:val="005D7D86"/>
    <w:rsid w:val="005E09C9"/>
    <w:rsid w:val="005E1321"/>
    <w:rsid w:val="005E2416"/>
    <w:rsid w:val="005E2932"/>
    <w:rsid w:val="005E3B4E"/>
    <w:rsid w:val="005E6131"/>
    <w:rsid w:val="005E76E1"/>
    <w:rsid w:val="005F16AA"/>
    <w:rsid w:val="005F3420"/>
    <w:rsid w:val="005F3CBB"/>
    <w:rsid w:val="005F4912"/>
    <w:rsid w:val="005F4B5C"/>
    <w:rsid w:val="005F55CC"/>
    <w:rsid w:val="005F5715"/>
    <w:rsid w:val="00601473"/>
    <w:rsid w:val="006014F3"/>
    <w:rsid w:val="00601ACF"/>
    <w:rsid w:val="006020CD"/>
    <w:rsid w:val="00603A52"/>
    <w:rsid w:val="00605859"/>
    <w:rsid w:val="0060603B"/>
    <w:rsid w:val="00606E57"/>
    <w:rsid w:val="00607BA4"/>
    <w:rsid w:val="00610356"/>
    <w:rsid w:val="006123D4"/>
    <w:rsid w:val="00612E0E"/>
    <w:rsid w:val="006130CD"/>
    <w:rsid w:val="006131FA"/>
    <w:rsid w:val="0061448B"/>
    <w:rsid w:val="00616113"/>
    <w:rsid w:val="006164A4"/>
    <w:rsid w:val="006215C9"/>
    <w:rsid w:val="00621F24"/>
    <w:rsid w:val="00623913"/>
    <w:rsid w:val="0062659D"/>
    <w:rsid w:val="006307ED"/>
    <w:rsid w:val="00631274"/>
    <w:rsid w:val="006323E8"/>
    <w:rsid w:val="006345A3"/>
    <w:rsid w:val="0063462A"/>
    <w:rsid w:val="006356C4"/>
    <w:rsid w:val="0063637F"/>
    <w:rsid w:val="006373A7"/>
    <w:rsid w:val="00637782"/>
    <w:rsid w:val="00637791"/>
    <w:rsid w:val="00637E2B"/>
    <w:rsid w:val="006413EA"/>
    <w:rsid w:val="006423D7"/>
    <w:rsid w:val="00642625"/>
    <w:rsid w:val="00643612"/>
    <w:rsid w:val="00643F6B"/>
    <w:rsid w:val="00644475"/>
    <w:rsid w:val="0064475D"/>
    <w:rsid w:val="00644D5D"/>
    <w:rsid w:val="00646F1A"/>
    <w:rsid w:val="00646F5C"/>
    <w:rsid w:val="00650ADF"/>
    <w:rsid w:val="006534B7"/>
    <w:rsid w:val="00653687"/>
    <w:rsid w:val="00653CAA"/>
    <w:rsid w:val="0065539B"/>
    <w:rsid w:val="006553CE"/>
    <w:rsid w:val="00655BEF"/>
    <w:rsid w:val="006560B0"/>
    <w:rsid w:val="00656A54"/>
    <w:rsid w:val="00656AD6"/>
    <w:rsid w:val="00662B8A"/>
    <w:rsid w:val="0066328D"/>
    <w:rsid w:val="006659ED"/>
    <w:rsid w:val="00665D89"/>
    <w:rsid w:val="00670BC3"/>
    <w:rsid w:val="00671D5C"/>
    <w:rsid w:val="00671F56"/>
    <w:rsid w:val="00672219"/>
    <w:rsid w:val="00672326"/>
    <w:rsid w:val="0067287C"/>
    <w:rsid w:val="00672D2E"/>
    <w:rsid w:val="006748CA"/>
    <w:rsid w:val="00676750"/>
    <w:rsid w:val="00677D60"/>
    <w:rsid w:val="00680ACF"/>
    <w:rsid w:val="00681080"/>
    <w:rsid w:val="0068153D"/>
    <w:rsid w:val="00681BAC"/>
    <w:rsid w:val="00682EF2"/>
    <w:rsid w:val="00683100"/>
    <w:rsid w:val="00684326"/>
    <w:rsid w:val="0068483B"/>
    <w:rsid w:val="006849E5"/>
    <w:rsid w:val="00685D93"/>
    <w:rsid w:val="00686A4C"/>
    <w:rsid w:val="0069025A"/>
    <w:rsid w:val="006910C1"/>
    <w:rsid w:val="006916C2"/>
    <w:rsid w:val="00691B2B"/>
    <w:rsid w:val="006929B2"/>
    <w:rsid w:val="0069379E"/>
    <w:rsid w:val="00693929"/>
    <w:rsid w:val="006947C8"/>
    <w:rsid w:val="00694860"/>
    <w:rsid w:val="006960F8"/>
    <w:rsid w:val="00696551"/>
    <w:rsid w:val="00696AAD"/>
    <w:rsid w:val="00697956"/>
    <w:rsid w:val="006A0910"/>
    <w:rsid w:val="006A2AA9"/>
    <w:rsid w:val="006A2F6F"/>
    <w:rsid w:val="006A38B9"/>
    <w:rsid w:val="006A44D9"/>
    <w:rsid w:val="006A5924"/>
    <w:rsid w:val="006A5A19"/>
    <w:rsid w:val="006A62CE"/>
    <w:rsid w:val="006A64D5"/>
    <w:rsid w:val="006B250B"/>
    <w:rsid w:val="006B273F"/>
    <w:rsid w:val="006B2D21"/>
    <w:rsid w:val="006B3E99"/>
    <w:rsid w:val="006B5A67"/>
    <w:rsid w:val="006B7A15"/>
    <w:rsid w:val="006B7D2B"/>
    <w:rsid w:val="006C0CF3"/>
    <w:rsid w:val="006C1431"/>
    <w:rsid w:val="006C2657"/>
    <w:rsid w:val="006C2E63"/>
    <w:rsid w:val="006C3364"/>
    <w:rsid w:val="006C4526"/>
    <w:rsid w:val="006C4B43"/>
    <w:rsid w:val="006C7380"/>
    <w:rsid w:val="006C7406"/>
    <w:rsid w:val="006C767E"/>
    <w:rsid w:val="006C7BC3"/>
    <w:rsid w:val="006D228C"/>
    <w:rsid w:val="006D2787"/>
    <w:rsid w:val="006D39C4"/>
    <w:rsid w:val="006D4227"/>
    <w:rsid w:val="006D646E"/>
    <w:rsid w:val="006D65EB"/>
    <w:rsid w:val="006E0CBB"/>
    <w:rsid w:val="006E0D2C"/>
    <w:rsid w:val="006E1456"/>
    <w:rsid w:val="006E5685"/>
    <w:rsid w:val="006E7B0C"/>
    <w:rsid w:val="006F0D24"/>
    <w:rsid w:val="006F1135"/>
    <w:rsid w:val="006F309C"/>
    <w:rsid w:val="006F3B5F"/>
    <w:rsid w:val="006F4B49"/>
    <w:rsid w:val="006F5143"/>
    <w:rsid w:val="006F5220"/>
    <w:rsid w:val="006F6F7A"/>
    <w:rsid w:val="006F7006"/>
    <w:rsid w:val="006F70DC"/>
    <w:rsid w:val="006F7903"/>
    <w:rsid w:val="007006F3"/>
    <w:rsid w:val="00700C68"/>
    <w:rsid w:val="007010E2"/>
    <w:rsid w:val="00701CC0"/>
    <w:rsid w:val="00702B6E"/>
    <w:rsid w:val="00702D3D"/>
    <w:rsid w:val="00703394"/>
    <w:rsid w:val="00703586"/>
    <w:rsid w:val="007035E3"/>
    <w:rsid w:val="00704636"/>
    <w:rsid w:val="007055BC"/>
    <w:rsid w:val="00706757"/>
    <w:rsid w:val="007073BA"/>
    <w:rsid w:val="00707622"/>
    <w:rsid w:val="00707E19"/>
    <w:rsid w:val="00710043"/>
    <w:rsid w:val="0071027B"/>
    <w:rsid w:val="007127A1"/>
    <w:rsid w:val="0071319B"/>
    <w:rsid w:val="00713B82"/>
    <w:rsid w:val="0071411B"/>
    <w:rsid w:val="00714515"/>
    <w:rsid w:val="007156FE"/>
    <w:rsid w:val="00717091"/>
    <w:rsid w:val="007248DA"/>
    <w:rsid w:val="00725A9F"/>
    <w:rsid w:val="00727BFA"/>
    <w:rsid w:val="00731D60"/>
    <w:rsid w:val="00731DF3"/>
    <w:rsid w:val="007336D9"/>
    <w:rsid w:val="007354C8"/>
    <w:rsid w:val="00735A7F"/>
    <w:rsid w:val="007373CE"/>
    <w:rsid w:val="00737844"/>
    <w:rsid w:val="00737AF3"/>
    <w:rsid w:val="007407E3"/>
    <w:rsid w:val="00740EA1"/>
    <w:rsid w:val="007411E0"/>
    <w:rsid w:val="00741565"/>
    <w:rsid w:val="007417A4"/>
    <w:rsid w:val="00742D6A"/>
    <w:rsid w:val="007438EF"/>
    <w:rsid w:val="0074395D"/>
    <w:rsid w:val="00744158"/>
    <w:rsid w:val="007456BB"/>
    <w:rsid w:val="00747652"/>
    <w:rsid w:val="0075053C"/>
    <w:rsid w:val="00751239"/>
    <w:rsid w:val="00752FA2"/>
    <w:rsid w:val="00755377"/>
    <w:rsid w:val="00755683"/>
    <w:rsid w:val="0075585A"/>
    <w:rsid w:val="007564B4"/>
    <w:rsid w:val="007565A2"/>
    <w:rsid w:val="00756F29"/>
    <w:rsid w:val="007577E1"/>
    <w:rsid w:val="00760652"/>
    <w:rsid w:val="00760CAE"/>
    <w:rsid w:val="007623C4"/>
    <w:rsid w:val="007626E2"/>
    <w:rsid w:val="0076299C"/>
    <w:rsid w:val="00763744"/>
    <w:rsid w:val="007641FC"/>
    <w:rsid w:val="00765A7A"/>
    <w:rsid w:val="0077175D"/>
    <w:rsid w:val="00771F5E"/>
    <w:rsid w:val="00772E59"/>
    <w:rsid w:val="0077394C"/>
    <w:rsid w:val="00774491"/>
    <w:rsid w:val="00774B87"/>
    <w:rsid w:val="007754CF"/>
    <w:rsid w:val="00775664"/>
    <w:rsid w:val="0077730F"/>
    <w:rsid w:val="00777515"/>
    <w:rsid w:val="0077787E"/>
    <w:rsid w:val="0078081A"/>
    <w:rsid w:val="00781BAC"/>
    <w:rsid w:val="00782E19"/>
    <w:rsid w:val="007853CE"/>
    <w:rsid w:val="007854AC"/>
    <w:rsid w:val="00786013"/>
    <w:rsid w:val="0078664D"/>
    <w:rsid w:val="00787B40"/>
    <w:rsid w:val="0079066F"/>
    <w:rsid w:val="00791A80"/>
    <w:rsid w:val="00791DE3"/>
    <w:rsid w:val="007924A3"/>
    <w:rsid w:val="007924F2"/>
    <w:rsid w:val="007932FD"/>
    <w:rsid w:val="0079442B"/>
    <w:rsid w:val="0079543A"/>
    <w:rsid w:val="00795DC1"/>
    <w:rsid w:val="00796A77"/>
    <w:rsid w:val="007A071F"/>
    <w:rsid w:val="007A1623"/>
    <w:rsid w:val="007A17F5"/>
    <w:rsid w:val="007A3EF5"/>
    <w:rsid w:val="007A4579"/>
    <w:rsid w:val="007A5C7C"/>
    <w:rsid w:val="007A5E55"/>
    <w:rsid w:val="007A697E"/>
    <w:rsid w:val="007A7F4F"/>
    <w:rsid w:val="007B1938"/>
    <w:rsid w:val="007B2926"/>
    <w:rsid w:val="007B2A5D"/>
    <w:rsid w:val="007B2FE5"/>
    <w:rsid w:val="007B3B4C"/>
    <w:rsid w:val="007B3C26"/>
    <w:rsid w:val="007B4D74"/>
    <w:rsid w:val="007B50EB"/>
    <w:rsid w:val="007B7948"/>
    <w:rsid w:val="007B7967"/>
    <w:rsid w:val="007C0FAC"/>
    <w:rsid w:val="007C10FA"/>
    <w:rsid w:val="007C1746"/>
    <w:rsid w:val="007C2005"/>
    <w:rsid w:val="007C2451"/>
    <w:rsid w:val="007C279C"/>
    <w:rsid w:val="007C2DD2"/>
    <w:rsid w:val="007C3EE6"/>
    <w:rsid w:val="007C4719"/>
    <w:rsid w:val="007C47A1"/>
    <w:rsid w:val="007D0015"/>
    <w:rsid w:val="007D0F67"/>
    <w:rsid w:val="007D236E"/>
    <w:rsid w:val="007D634E"/>
    <w:rsid w:val="007D71BD"/>
    <w:rsid w:val="007D75AE"/>
    <w:rsid w:val="007D78FC"/>
    <w:rsid w:val="007E2067"/>
    <w:rsid w:val="007E2926"/>
    <w:rsid w:val="007E2A9C"/>
    <w:rsid w:val="007E3242"/>
    <w:rsid w:val="007E4C0A"/>
    <w:rsid w:val="007E4C2E"/>
    <w:rsid w:val="007E5350"/>
    <w:rsid w:val="007E5847"/>
    <w:rsid w:val="007F2BC5"/>
    <w:rsid w:val="007F3198"/>
    <w:rsid w:val="007F52D9"/>
    <w:rsid w:val="007F57AB"/>
    <w:rsid w:val="007F7048"/>
    <w:rsid w:val="008000D7"/>
    <w:rsid w:val="00803B0C"/>
    <w:rsid w:val="008043AF"/>
    <w:rsid w:val="00804AC3"/>
    <w:rsid w:val="00806992"/>
    <w:rsid w:val="00810146"/>
    <w:rsid w:val="00811FBE"/>
    <w:rsid w:val="00812131"/>
    <w:rsid w:val="00812947"/>
    <w:rsid w:val="00813328"/>
    <w:rsid w:val="008136A5"/>
    <w:rsid w:val="00814DE7"/>
    <w:rsid w:val="0081613E"/>
    <w:rsid w:val="00816C49"/>
    <w:rsid w:val="00817297"/>
    <w:rsid w:val="00820903"/>
    <w:rsid w:val="00820AAA"/>
    <w:rsid w:val="0082120F"/>
    <w:rsid w:val="0082146B"/>
    <w:rsid w:val="00822362"/>
    <w:rsid w:val="00822D31"/>
    <w:rsid w:val="00824126"/>
    <w:rsid w:val="008242AC"/>
    <w:rsid w:val="00824724"/>
    <w:rsid w:val="00824D8C"/>
    <w:rsid w:val="00830416"/>
    <w:rsid w:val="00830DC9"/>
    <w:rsid w:val="00830E78"/>
    <w:rsid w:val="00832373"/>
    <w:rsid w:val="00833011"/>
    <w:rsid w:val="008339D0"/>
    <w:rsid w:val="00833DB6"/>
    <w:rsid w:val="00833EC5"/>
    <w:rsid w:val="0083407F"/>
    <w:rsid w:val="008348F4"/>
    <w:rsid w:val="0083621E"/>
    <w:rsid w:val="00836DB7"/>
    <w:rsid w:val="00836E34"/>
    <w:rsid w:val="00837DAD"/>
    <w:rsid w:val="00841AED"/>
    <w:rsid w:val="00842012"/>
    <w:rsid w:val="008421B0"/>
    <w:rsid w:val="0084522E"/>
    <w:rsid w:val="00847D91"/>
    <w:rsid w:val="00847F30"/>
    <w:rsid w:val="00852EB7"/>
    <w:rsid w:val="008530BB"/>
    <w:rsid w:val="00853DB6"/>
    <w:rsid w:val="00855426"/>
    <w:rsid w:val="008559F5"/>
    <w:rsid w:val="00855B8F"/>
    <w:rsid w:val="008614A3"/>
    <w:rsid w:val="008622D4"/>
    <w:rsid w:val="008634A1"/>
    <w:rsid w:val="0086484A"/>
    <w:rsid w:val="008655B7"/>
    <w:rsid w:val="008667F9"/>
    <w:rsid w:val="00866CCE"/>
    <w:rsid w:val="00867120"/>
    <w:rsid w:val="00867304"/>
    <w:rsid w:val="00867377"/>
    <w:rsid w:val="008724FE"/>
    <w:rsid w:val="00873644"/>
    <w:rsid w:val="00873AA8"/>
    <w:rsid w:val="00873CD0"/>
    <w:rsid w:val="0087507B"/>
    <w:rsid w:val="008758E3"/>
    <w:rsid w:val="008775DB"/>
    <w:rsid w:val="008804CF"/>
    <w:rsid w:val="0088132B"/>
    <w:rsid w:val="008828D1"/>
    <w:rsid w:val="00883DC9"/>
    <w:rsid w:val="00884F5B"/>
    <w:rsid w:val="008863CB"/>
    <w:rsid w:val="00886826"/>
    <w:rsid w:val="00886928"/>
    <w:rsid w:val="0088754A"/>
    <w:rsid w:val="00890208"/>
    <w:rsid w:val="008905BB"/>
    <w:rsid w:val="00891D74"/>
    <w:rsid w:val="00891FDC"/>
    <w:rsid w:val="00892F7F"/>
    <w:rsid w:val="00893549"/>
    <w:rsid w:val="008945AA"/>
    <w:rsid w:val="00895DD5"/>
    <w:rsid w:val="008965EF"/>
    <w:rsid w:val="00897C51"/>
    <w:rsid w:val="00897DB0"/>
    <w:rsid w:val="00897E9F"/>
    <w:rsid w:val="008A03F5"/>
    <w:rsid w:val="008A194C"/>
    <w:rsid w:val="008A19B7"/>
    <w:rsid w:val="008A31E1"/>
    <w:rsid w:val="008A505F"/>
    <w:rsid w:val="008A50A5"/>
    <w:rsid w:val="008A71CB"/>
    <w:rsid w:val="008B0CA5"/>
    <w:rsid w:val="008B2046"/>
    <w:rsid w:val="008B21DB"/>
    <w:rsid w:val="008B2A48"/>
    <w:rsid w:val="008B3D8A"/>
    <w:rsid w:val="008B4F5D"/>
    <w:rsid w:val="008B6170"/>
    <w:rsid w:val="008B617B"/>
    <w:rsid w:val="008B6768"/>
    <w:rsid w:val="008B6C24"/>
    <w:rsid w:val="008C0C40"/>
    <w:rsid w:val="008C20C1"/>
    <w:rsid w:val="008C305A"/>
    <w:rsid w:val="008C3475"/>
    <w:rsid w:val="008C3A4B"/>
    <w:rsid w:val="008C3BFF"/>
    <w:rsid w:val="008C4707"/>
    <w:rsid w:val="008C5359"/>
    <w:rsid w:val="008C70B3"/>
    <w:rsid w:val="008C7506"/>
    <w:rsid w:val="008D0A0D"/>
    <w:rsid w:val="008D0DC5"/>
    <w:rsid w:val="008D11A2"/>
    <w:rsid w:val="008D1315"/>
    <w:rsid w:val="008D2EE6"/>
    <w:rsid w:val="008D4B56"/>
    <w:rsid w:val="008D5D18"/>
    <w:rsid w:val="008D6330"/>
    <w:rsid w:val="008D7F28"/>
    <w:rsid w:val="008E0067"/>
    <w:rsid w:val="008E0F52"/>
    <w:rsid w:val="008E1F8D"/>
    <w:rsid w:val="008E2FB3"/>
    <w:rsid w:val="008E30F9"/>
    <w:rsid w:val="008E33EB"/>
    <w:rsid w:val="008E4AD4"/>
    <w:rsid w:val="008E6344"/>
    <w:rsid w:val="008E6632"/>
    <w:rsid w:val="008F0649"/>
    <w:rsid w:val="008F0878"/>
    <w:rsid w:val="008F29AC"/>
    <w:rsid w:val="008F3F37"/>
    <w:rsid w:val="008F5456"/>
    <w:rsid w:val="008F56DF"/>
    <w:rsid w:val="008F5740"/>
    <w:rsid w:val="008F743B"/>
    <w:rsid w:val="00900526"/>
    <w:rsid w:val="00901578"/>
    <w:rsid w:val="00901FF4"/>
    <w:rsid w:val="00902D12"/>
    <w:rsid w:val="0090311D"/>
    <w:rsid w:val="009042F2"/>
    <w:rsid w:val="00904D75"/>
    <w:rsid w:val="00905D4C"/>
    <w:rsid w:val="00910A4C"/>
    <w:rsid w:val="00910CAE"/>
    <w:rsid w:val="009129E9"/>
    <w:rsid w:val="00913AE2"/>
    <w:rsid w:val="00913C4E"/>
    <w:rsid w:val="00913F3D"/>
    <w:rsid w:val="009146C4"/>
    <w:rsid w:val="00914724"/>
    <w:rsid w:val="009159E8"/>
    <w:rsid w:val="009160A9"/>
    <w:rsid w:val="009161BD"/>
    <w:rsid w:val="00916D27"/>
    <w:rsid w:val="0092044D"/>
    <w:rsid w:val="00920650"/>
    <w:rsid w:val="00920CFA"/>
    <w:rsid w:val="00920F59"/>
    <w:rsid w:val="00921AC2"/>
    <w:rsid w:val="00921D8B"/>
    <w:rsid w:val="00923463"/>
    <w:rsid w:val="00924022"/>
    <w:rsid w:val="00924F04"/>
    <w:rsid w:val="00925709"/>
    <w:rsid w:val="009272C0"/>
    <w:rsid w:val="009278DC"/>
    <w:rsid w:val="00931AC2"/>
    <w:rsid w:val="00932AAF"/>
    <w:rsid w:val="00932CF7"/>
    <w:rsid w:val="0093389A"/>
    <w:rsid w:val="00933CDA"/>
    <w:rsid w:val="00934801"/>
    <w:rsid w:val="00936481"/>
    <w:rsid w:val="00936AB7"/>
    <w:rsid w:val="009379B2"/>
    <w:rsid w:val="00937FA4"/>
    <w:rsid w:val="00940189"/>
    <w:rsid w:val="009403EE"/>
    <w:rsid w:val="0094284B"/>
    <w:rsid w:val="00943F1F"/>
    <w:rsid w:val="00944011"/>
    <w:rsid w:val="00944661"/>
    <w:rsid w:val="00945CC3"/>
    <w:rsid w:val="00946A47"/>
    <w:rsid w:val="0094700D"/>
    <w:rsid w:val="00947D23"/>
    <w:rsid w:val="009515E1"/>
    <w:rsid w:val="009519CB"/>
    <w:rsid w:val="0095252C"/>
    <w:rsid w:val="0095298B"/>
    <w:rsid w:val="00953988"/>
    <w:rsid w:val="00953AC1"/>
    <w:rsid w:val="009561A8"/>
    <w:rsid w:val="00957852"/>
    <w:rsid w:val="00957CD3"/>
    <w:rsid w:val="00960193"/>
    <w:rsid w:val="009602F5"/>
    <w:rsid w:val="00961045"/>
    <w:rsid w:val="009629C6"/>
    <w:rsid w:val="009633E8"/>
    <w:rsid w:val="0096382E"/>
    <w:rsid w:val="0096476B"/>
    <w:rsid w:val="00965970"/>
    <w:rsid w:val="00965E5F"/>
    <w:rsid w:val="00966925"/>
    <w:rsid w:val="00967747"/>
    <w:rsid w:val="00970EF1"/>
    <w:rsid w:val="009729A5"/>
    <w:rsid w:val="00973562"/>
    <w:rsid w:val="00973609"/>
    <w:rsid w:val="00974E84"/>
    <w:rsid w:val="00977283"/>
    <w:rsid w:val="009773DC"/>
    <w:rsid w:val="00977B8A"/>
    <w:rsid w:val="00980569"/>
    <w:rsid w:val="00981092"/>
    <w:rsid w:val="00981703"/>
    <w:rsid w:val="00982314"/>
    <w:rsid w:val="00984F30"/>
    <w:rsid w:val="009909D3"/>
    <w:rsid w:val="0099159B"/>
    <w:rsid w:val="00991C6E"/>
    <w:rsid w:val="00991D3A"/>
    <w:rsid w:val="009928C9"/>
    <w:rsid w:val="0099399E"/>
    <w:rsid w:val="00993A1C"/>
    <w:rsid w:val="00993A9F"/>
    <w:rsid w:val="00993D6B"/>
    <w:rsid w:val="00994CF5"/>
    <w:rsid w:val="00994DBC"/>
    <w:rsid w:val="00995C57"/>
    <w:rsid w:val="00995FA6"/>
    <w:rsid w:val="00997502"/>
    <w:rsid w:val="009A0541"/>
    <w:rsid w:val="009A0D79"/>
    <w:rsid w:val="009A396E"/>
    <w:rsid w:val="009A3AE3"/>
    <w:rsid w:val="009A3F46"/>
    <w:rsid w:val="009A6E34"/>
    <w:rsid w:val="009B1AB4"/>
    <w:rsid w:val="009B1F9D"/>
    <w:rsid w:val="009B3B2E"/>
    <w:rsid w:val="009B3C9D"/>
    <w:rsid w:val="009B47D1"/>
    <w:rsid w:val="009B5B77"/>
    <w:rsid w:val="009B600A"/>
    <w:rsid w:val="009B71A8"/>
    <w:rsid w:val="009C0805"/>
    <w:rsid w:val="009C09AB"/>
    <w:rsid w:val="009C1646"/>
    <w:rsid w:val="009C2331"/>
    <w:rsid w:val="009C31F0"/>
    <w:rsid w:val="009C3C2D"/>
    <w:rsid w:val="009C483E"/>
    <w:rsid w:val="009C60DA"/>
    <w:rsid w:val="009C7AF1"/>
    <w:rsid w:val="009D0016"/>
    <w:rsid w:val="009D0666"/>
    <w:rsid w:val="009D1349"/>
    <w:rsid w:val="009D2A73"/>
    <w:rsid w:val="009D2B99"/>
    <w:rsid w:val="009D4EC7"/>
    <w:rsid w:val="009D6D5E"/>
    <w:rsid w:val="009D6F19"/>
    <w:rsid w:val="009D7499"/>
    <w:rsid w:val="009D79A0"/>
    <w:rsid w:val="009E07BC"/>
    <w:rsid w:val="009E0E81"/>
    <w:rsid w:val="009E28C6"/>
    <w:rsid w:val="009E3261"/>
    <w:rsid w:val="009E3266"/>
    <w:rsid w:val="009E42AC"/>
    <w:rsid w:val="009E5CC7"/>
    <w:rsid w:val="009E769A"/>
    <w:rsid w:val="009F2028"/>
    <w:rsid w:val="009F52E0"/>
    <w:rsid w:val="009F627F"/>
    <w:rsid w:val="009F641D"/>
    <w:rsid w:val="009F6C52"/>
    <w:rsid w:val="009F6E65"/>
    <w:rsid w:val="00A02710"/>
    <w:rsid w:val="00A03800"/>
    <w:rsid w:val="00A03909"/>
    <w:rsid w:val="00A03A89"/>
    <w:rsid w:val="00A04EEA"/>
    <w:rsid w:val="00A05655"/>
    <w:rsid w:val="00A05837"/>
    <w:rsid w:val="00A05D4E"/>
    <w:rsid w:val="00A06863"/>
    <w:rsid w:val="00A0768A"/>
    <w:rsid w:val="00A154D0"/>
    <w:rsid w:val="00A159C9"/>
    <w:rsid w:val="00A15ED0"/>
    <w:rsid w:val="00A1626D"/>
    <w:rsid w:val="00A16BF1"/>
    <w:rsid w:val="00A20FDF"/>
    <w:rsid w:val="00A2374E"/>
    <w:rsid w:val="00A241E0"/>
    <w:rsid w:val="00A24F0D"/>
    <w:rsid w:val="00A25368"/>
    <w:rsid w:val="00A260A4"/>
    <w:rsid w:val="00A277F5"/>
    <w:rsid w:val="00A30CD9"/>
    <w:rsid w:val="00A319F7"/>
    <w:rsid w:val="00A34F37"/>
    <w:rsid w:val="00A363C7"/>
    <w:rsid w:val="00A37E4E"/>
    <w:rsid w:val="00A408AA"/>
    <w:rsid w:val="00A40D91"/>
    <w:rsid w:val="00A41358"/>
    <w:rsid w:val="00A41E60"/>
    <w:rsid w:val="00A43B5A"/>
    <w:rsid w:val="00A445DE"/>
    <w:rsid w:val="00A454E1"/>
    <w:rsid w:val="00A45665"/>
    <w:rsid w:val="00A45817"/>
    <w:rsid w:val="00A4613B"/>
    <w:rsid w:val="00A53C95"/>
    <w:rsid w:val="00A548C2"/>
    <w:rsid w:val="00A56D89"/>
    <w:rsid w:val="00A57581"/>
    <w:rsid w:val="00A579A6"/>
    <w:rsid w:val="00A607F6"/>
    <w:rsid w:val="00A60F32"/>
    <w:rsid w:val="00A616F1"/>
    <w:rsid w:val="00A61E7E"/>
    <w:rsid w:val="00A62BBD"/>
    <w:rsid w:val="00A70F9A"/>
    <w:rsid w:val="00A7114D"/>
    <w:rsid w:val="00A732AF"/>
    <w:rsid w:val="00A739ED"/>
    <w:rsid w:val="00A7492B"/>
    <w:rsid w:val="00A76331"/>
    <w:rsid w:val="00A76924"/>
    <w:rsid w:val="00A76ADA"/>
    <w:rsid w:val="00A80AFA"/>
    <w:rsid w:val="00A810C1"/>
    <w:rsid w:val="00A817EC"/>
    <w:rsid w:val="00A81AE0"/>
    <w:rsid w:val="00A81B6D"/>
    <w:rsid w:val="00A825A8"/>
    <w:rsid w:val="00A830D6"/>
    <w:rsid w:val="00A8419A"/>
    <w:rsid w:val="00A85429"/>
    <w:rsid w:val="00A85B05"/>
    <w:rsid w:val="00A86216"/>
    <w:rsid w:val="00A867A2"/>
    <w:rsid w:val="00A87E87"/>
    <w:rsid w:val="00A90D88"/>
    <w:rsid w:val="00A90DE6"/>
    <w:rsid w:val="00A91624"/>
    <w:rsid w:val="00A91AC2"/>
    <w:rsid w:val="00A928D3"/>
    <w:rsid w:val="00A928F8"/>
    <w:rsid w:val="00A92D5E"/>
    <w:rsid w:val="00A92E37"/>
    <w:rsid w:val="00A92EBC"/>
    <w:rsid w:val="00A94B68"/>
    <w:rsid w:val="00A9609F"/>
    <w:rsid w:val="00A96878"/>
    <w:rsid w:val="00A96C96"/>
    <w:rsid w:val="00A9718A"/>
    <w:rsid w:val="00A97875"/>
    <w:rsid w:val="00AA11CE"/>
    <w:rsid w:val="00AA19DB"/>
    <w:rsid w:val="00AA326B"/>
    <w:rsid w:val="00AA341A"/>
    <w:rsid w:val="00AA3830"/>
    <w:rsid w:val="00AA4876"/>
    <w:rsid w:val="00AA4FD0"/>
    <w:rsid w:val="00AA5A2A"/>
    <w:rsid w:val="00AA79A6"/>
    <w:rsid w:val="00AB16A3"/>
    <w:rsid w:val="00AB1846"/>
    <w:rsid w:val="00AB5259"/>
    <w:rsid w:val="00AB54A5"/>
    <w:rsid w:val="00AB6C89"/>
    <w:rsid w:val="00AB6E35"/>
    <w:rsid w:val="00AC0D09"/>
    <w:rsid w:val="00AC1CA7"/>
    <w:rsid w:val="00AC258E"/>
    <w:rsid w:val="00AC291F"/>
    <w:rsid w:val="00AC3CE3"/>
    <w:rsid w:val="00AC41E4"/>
    <w:rsid w:val="00AC473D"/>
    <w:rsid w:val="00AC4C0F"/>
    <w:rsid w:val="00AC5DBD"/>
    <w:rsid w:val="00AC6061"/>
    <w:rsid w:val="00AC6EF9"/>
    <w:rsid w:val="00AC7262"/>
    <w:rsid w:val="00AC7656"/>
    <w:rsid w:val="00AD01FF"/>
    <w:rsid w:val="00AD34AB"/>
    <w:rsid w:val="00AD3761"/>
    <w:rsid w:val="00AD4C3D"/>
    <w:rsid w:val="00AD4D63"/>
    <w:rsid w:val="00AD5E0E"/>
    <w:rsid w:val="00AD6207"/>
    <w:rsid w:val="00AD64BB"/>
    <w:rsid w:val="00AD6AB9"/>
    <w:rsid w:val="00AD7204"/>
    <w:rsid w:val="00AE1A6A"/>
    <w:rsid w:val="00AE264E"/>
    <w:rsid w:val="00AE52A3"/>
    <w:rsid w:val="00AE63D3"/>
    <w:rsid w:val="00AE6B4D"/>
    <w:rsid w:val="00AE792C"/>
    <w:rsid w:val="00AF0EC1"/>
    <w:rsid w:val="00AF1CC7"/>
    <w:rsid w:val="00AF1F34"/>
    <w:rsid w:val="00AF25A8"/>
    <w:rsid w:val="00AF30CD"/>
    <w:rsid w:val="00AF49A9"/>
    <w:rsid w:val="00AF535D"/>
    <w:rsid w:val="00AF53C3"/>
    <w:rsid w:val="00AF70AF"/>
    <w:rsid w:val="00AF7342"/>
    <w:rsid w:val="00AF75A9"/>
    <w:rsid w:val="00B00360"/>
    <w:rsid w:val="00B009B8"/>
    <w:rsid w:val="00B04940"/>
    <w:rsid w:val="00B06069"/>
    <w:rsid w:val="00B0725A"/>
    <w:rsid w:val="00B10936"/>
    <w:rsid w:val="00B11B8D"/>
    <w:rsid w:val="00B13B3B"/>
    <w:rsid w:val="00B14C57"/>
    <w:rsid w:val="00B14D9B"/>
    <w:rsid w:val="00B1594F"/>
    <w:rsid w:val="00B169DE"/>
    <w:rsid w:val="00B16A88"/>
    <w:rsid w:val="00B16AD0"/>
    <w:rsid w:val="00B215E3"/>
    <w:rsid w:val="00B21DA5"/>
    <w:rsid w:val="00B22B09"/>
    <w:rsid w:val="00B23A40"/>
    <w:rsid w:val="00B23F44"/>
    <w:rsid w:val="00B25CCB"/>
    <w:rsid w:val="00B26192"/>
    <w:rsid w:val="00B300DC"/>
    <w:rsid w:val="00B30D4C"/>
    <w:rsid w:val="00B31ADE"/>
    <w:rsid w:val="00B32AA5"/>
    <w:rsid w:val="00B33062"/>
    <w:rsid w:val="00B33689"/>
    <w:rsid w:val="00B33D1C"/>
    <w:rsid w:val="00B33FFA"/>
    <w:rsid w:val="00B34A25"/>
    <w:rsid w:val="00B3701C"/>
    <w:rsid w:val="00B37170"/>
    <w:rsid w:val="00B37719"/>
    <w:rsid w:val="00B415C0"/>
    <w:rsid w:val="00B421F6"/>
    <w:rsid w:val="00B424CA"/>
    <w:rsid w:val="00B42CDA"/>
    <w:rsid w:val="00B45D62"/>
    <w:rsid w:val="00B463B6"/>
    <w:rsid w:val="00B4729E"/>
    <w:rsid w:val="00B47F5C"/>
    <w:rsid w:val="00B5233E"/>
    <w:rsid w:val="00B54DEF"/>
    <w:rsid w:val="00B55D2B"/>
    <w:rsid w:val="00B56F59"/>
    <w:rsid w:val="00B601F4"/>
    <w:rsid w:val="00B60AD2"/>
    <w:rsid w:val="00B60D75"/>
    <w:rsid w:val="00B61678"/>
    <w:rsid w:val="00B62218"/>
    <w:rsid w:val="00B62E91"/>
    <w:rsid w:val="00B637B6"/>
    <w:rsid w:val="00B64EA3"/>
    <w:rsid w:val="00B6585D"/>
    <w:rsid w:val="00B65B55"/>
    <w:rsid w:val="00B66068"/>
    <w:rsid w:val="00B6688F"/>
    <w:rsid w:val="00B66997"/>
    <w:rsid w:val="00B67976"/>
    <w:rsid w:val="00B700C3"/>
    <w:rsid w:val="00B712CC"/>
    <w:rsid w:val="00B721FA"/>
    <w:rsid w:val="00B72340"/>
    <w:rsid w:val="00B72C14"/>
    <w:rsid w:val="00B73050"/>
    <w:rsid w:val="00B7516E"/>
    <w:rsid w:val="00B7605D"/>
    <w:rsid w:val="00B76A6A"/>
    <w:rsid w:val="00B77573"/>
    <w:rsid w:val="00B77C47"/>
    <w:rsid w:val="00B77E40"/>
    <w:rsid w:val="00B80628"/>
    <w:rsid w:val="00B80AA1"/>
    <w:rsid w:val="00B81FAA"/>
    <w:rsid w:val="00B823C4"/>
    <w:rsid w:val="00B828FD"/>
    <w:rsid w:val="00B82E99"/>
    <w:rsid w:val="00B838DB"/>
    <w:rsid w:val="00B841BB"/>
    <w:rsid w:val="00B843D0"/>
    <w:rsid w:val="00B85310"/>
    <w:rsid w:val="00B87CF0"/>
    <w:rsid w:val="00B90D69"/>
    <w:rsid w:val="00B92402"/>
    <w:rsid w:val="00B93F70"/>
    <w:rsid w:val="00B94494"/>
    <w:rsid w:val="00B9521E"/>
    <w:rsid w:val="00B9582D"/>
    <w:rsid w:val="00B965D0"/>
    <w:rsid w:val="00B96877"/>
    <w:rsid w:val="00BA0F5C"/>
    <w:rsid w:val="00BA1450"/>
    <w:rsid w:val="00BA35B3"/>
    <w:rsid w:val="00BA440C"/>
    <w:rsid w:val="00BA54B6"/>
    <w:rsid w:val="00BA6EEC"/>
    <w:rsid w:val="00BA7290"/>
    <w:rsid w:val="00BB04A0"/>
    <w:rsid w:val="00BB23F6"/>
    <w:rsid w:val="00BB767B"/>
    <w:rsid w:val="00BC0882"/>
    <w:rsid w:val="00BC1035"/>
    <w:rsid w:val="00BC12A1"/>
    <w:rsid w:val="00BC323D"/>
    <w:rsid w:val="00BC45E4"/>
    <w:rsid w:val="00BC5FF1"/>
    <w:rsid w:val="00BC6CA2"/>
    <w:rsid w:val="00BC6D2A"/>
    <w:rsid w:val="00BC7280"/>
    <w:rsid w:val="00BC7295"/>
    <w:rsid w:val="00BD03C4"/>
    <w:rsid w:val="00BD04F8"/>
    <w:rsid w:val="00BD07EF"/>
    <w:rsid w:val="00BD1A30"/>
    <w:rsid w:val="00BD2516"/>
    <w:rsid w:val="00BD274C"/>
    <w:rsid w:val="00BD36BA"/>
    <w:rsid w:val="00BD4C68"/>
    <w:rsid w:val="00BD5868"/>
    <w:rsid w:val="00BD59DB"/>
    <w:rsid w:val="00BD638F"/>
    <w:rsid w:val="00BD7C17"/>
    <w:rsid w:val="00BE09B2"/>
    <w:rsid w:val="00BE0CB9"/>
    <w:rsid w:val="00BE292C"/>
    <w:rsid w:val="00BE3B93"/>
    <w:rsid w:val="00BE4587"/>
    <w:rsid w:val="00BE49BD"/>
    <w:rsid w:val="00BE50E7"/>
    <w:rsid w:val="00BF0835"/>
    <w:rsid w:val="00BF0EC7"/>
    <w:rsid w:val="00BF111E"/>
    <w:rsid w:val="00BF14E8"/>
    <w:rsid w:val="00BF157B"/>
    <w:rsid w:val="00BF1FCE"/>
    <w:rsid w:val="00BF1FD6"/>
    <w:rsid w:val="00BF26F3"/>
    <w:rsid w:val="00BF2DA5"/>
    <w:rsid w:val="00BF2F36"/>
    <w:rsid w:val="00BF41C1"/>
    <w:rsid w:val="00BF4A28"/>
    <w:rsid w:val="00BF5381"/>
    <w:rsid w:val="00BF56D7"/>
    <w:rsid w:val="00BF6E01"/>
    <w:rsid w:val="00BF7C80"/>
    <w:rsid w:val="00C00819"/>
    <w:rsid w:val="00C015CB"/>
    <w:rsid w:val="00C015D2"/>
    <w:rsid w:val="00C023F3"/>
    <w:rsid w:val="00C031C8"/>
    <w:rsid w:val="00C05F1F"/>
    <w:rsid w:val="00C06A06"/>
    <w:rsid w:val="00C107B3"/>
    <w:rsid w:val="00C11E8E"/>
    <w:rsid w:val="00C122F0"/>
    <w:rsid w:val="00C12380"/>
    <w:rsid w:val="00C12E25"/>
    <w:rsid w:val="00C153F9"/>
    <w:rsid w:val="00C1656F"/>
    <w:rsid w:val="00C167B8"/>
    <w:rsid w:val="00C20EC1"/>
    <w:rsid w:val="00C244AC"/>
    <w:rsid w:val="00C24598"/>
    <w:rsid w:val="00C250E0"/>
    <w:rsid w:val="00C25F07"/>
    <w:rsid w:val="00C268C2"/>
    <w:rsid w:val="00C27C39"/>
    <w:rsid w:val="00C30B9D"/>
    <w:rsid w:val="00C30D32"/>
    <w:rsid w:val="00C31B07"/>
    <w:rsid w:val="00C35DB5"/>
    <w:rsid w:val="00C35E94"/>
    <w:rsid w:val="00C36ABE"/>
    <w:rsid w:val="00C378CA"/>
    <w:rsid w:val="00C42C32"/>
    <w:rsid w:val="00C436B1"/>
    <w:rsid w:val="00C46513"/>
    <w:rsid w:val="00C46FD5"/>
    <w:rsid w:val="00C502C0"/>
    <w:rsid w:val="00C521F2"/>
    <w:rsid w:val="00C5296D"/>
    <w:rsid w:val="00C536AC"/>
    <w:rsid w:val="00C55262"/>
    <w:rsid w:val="00C56A10"/>
    <w:rsid w:val="00C57708"/>
    <w:rsid w:val="00C6121B"/>
    <w:rsid w:val="00C61A20"/>
    <w:rsid w:val="00C62B11"/>
    <w:rsid w:val="00C62BF8"/>
    <w:rsid w:val="00C62C44"/>
    <w:rsid w:val="00C6453F"/>
    <w:rsid w:val="00C654B2"/>
    <w:rsid w:val="00C65547"/>
    <w:rsid w:val="00C66410"/>
    <w:rsid w:val="00C666AA"/>
    <w:rsid w:val="00C66CA7"/>
    <w:rsid w:val="00C67F6D"/>
    <w:rsid w:val="00C702BE"/>
    <w:rsid w:val="00C7287C"/>
    <w:rsid w:val="00C72FB0"/>
    <w:rsid w:val="00C73060"/>
    <w:rsid w:val="00C73509"/>
    <w:rsid w:val="00C758B8"/>
    <w:rsid w:val="00C75DA4"/>
    <w:rsid w:val="00C760E0"/>
    <w:rsid w:val="00C76FA1"/>
    <w:rsid w:val="00C77B75"/>
    <w:rsid w:val="00C81283"/>
    <w:rsid w:val="00C8157C"/>
    <w:rsid w:val="00C81665"/>
    <w:rsid w:val="00C82546"/>
    <w:rsid w:val="00C82AAE"/>
    <w:rsid w:val="00C82B94"/>
    <w:rsid w:val="00C84923"/>
    <w:rsid w:val="00C84974"/>
    <w:rsid w:val="00C85A75"/>
    <w:rsid w:val="00C90AEC"/>
    <w:rsid w:val="00C90C7A"/>
    <w:rsid w:val="00C93995"/>
    <w:rsid w:val="00C942D3"/>
    <w:rsid w:val="00C95742"/>
    <w:rsid w:val="00C96C2B"/>
    <w:rsid w:val="00C9718C"/>
    <w:rsid w:val="00C9787B"/>
    <w:rsid w:val="00C97A93"/>
    <w:rsid w:val="00CA2ED0"/>
    <w:rsid w:val="00CA56A6"/>
    <w:rsid w:val="00CA59C2"/>
    <w:rsid w:val="00CA5EBD"/>
    <w:rsid w:val="00CB1375"/>
    <w:rsid w:val="00CB144B"/>
    <w:rsid w:val="00CB3009"/>
    <w:rsid w:val="00CB31E1"/>
    <w:rsid w:val="00CB324E"/>
    <w:rsid w:val="00CB4BB0"/>
    <w:rsid w:val="00CB535E"/>
    <w:rsid w:val="00CB594D"/>
    <w:rsid w:val="00CB59AF"/>
    <w:rsid w:val="00CB63B7"/>
    <w:rsid w:val="00CB6737"/>
    <w:rsid w:val="00CC1A32"/>
    <w:rsid w:val="00CC23F7"/>
    <w:rsid w:val="00CC2513"/>
    <w:rsid w:val="00CC2826"/>
    <w:rsid w:val="00CC5A24"/>
    <w:rsid w:val="00CC730C"/>
    <w:rsid w:val="00CD2BF7"/>
    <w:rsid w:val="00CD3071"/>
    <w:rsid w:val="00CD45FE"/>
    <w:rsid w:val="00CD4E46"/>
    <w:rsid w:val="00CD5755"/>
    <w:rsid w:val="00CD5C4A"/>
    <w:rsid w:val="00CD62EE"/>
    <w:rsid w:val="00CD7679"/>
    <w:rsid w:val="00CD7BA1"/>
    <w:rsid w:val="00CD7BFD"/>
    <w:rsid w:val="00CE01F6"/>
    <w:rsid w:val="00CE1386"/>
    <w:rsid w:val="00CE4395"/>
    <w:rsid w:val="00CE4BED"/>
    <w:rsid w:val="00CE4C61"/>
    <w:rsid w:val="00CE50AC"/>
    <w:rsid w:val="00CE5500"/>
    <w:rsid w:val="00CE593C"/>
    <w:rsid w:val="00CE6022"/>
    <w:rsid w:val="00CE69B1"/>
    <w:rsid w:val="00CE6BD4"/>
    <w:rsid w:val="00CF0F4A"/>
    <w:rsid w:val="00CF102B"/>
    <w:rsid w:val="00CF1439"/>
    <w:rsid w:val="00CF1A97"/>
    <w:rsid w:val="00CF2E0D"/>
    <w:rsid w:val="00CF335C"/>
    <w:rsid w:val="00CF3A9C"/>
    <w:rsid w:val="00CF4E6B"/>
    <w:rsid w:val="00CF6039"/>
    <w:rsid w:val="00CF61FE"/>
    <w:rsid w:val="00CF7271"/>
    <w:rsid w:val="00CF77AA"/>
    <w:rsid w:val="00D00831"/>
    <w:rsid w:val="00D0111B"/>
    <w:rsid w:val="00D0191F"/>
    <w:rsid w:val="00D01AEC"/>
    <w:rsid w:val="00D02456"/>
    <w:rsid w:val="00D0337B"/>
    <w:rsid w:val="00D04FC5"/>
    <w:rsid w:val="00D05167"/>
    <w:rsid w:val="00D05E8E"/>
    <w:rsid w:val="00D06CB4"/>
    <w:rsid w:val="00D07459"/>
    <w:rsid w:val="00D07FB9"/>
    <w:rsid w:val="00D1004C"/>
    <w:rsid w:val="00D11C37"/>
    <w:rsid w:val="00D11D20"/>
    <w:rsid w:val="00D11DA4"/>
    <w:rsid w:val="00D126AA"/>
    <w:rsid w:val="00D171A2"/>
    <w:rsid w:val="00D177D5"/>
    <w:rsid w:val="00D2025F"/>
    <w:rsid w:val="00D204D2"/>
    <w:rsid w:val="00D23074"/>
    <w:rsid w:val="00D24A76"/>
    <w:rsid w:val="00D25208"/>
    <w:rsid w:val="00D252E3"/>
    <w:rsid w:val="00D254CF"/>
    <w:rsid w:val="00D27890"/>
    <w:rsid w:val="00D27F48"/>
    <w:rsid w:val="00D300EF"/>
    <w:rsid w:val="00D30C02"/>
    <w:rsid w:val="00D317A5"/>
    <w:rsid w:val="00D31927"/>
    <w:rsid w:val="00D321BD"/>
    <w:rsid w:val="00D33740"/>
    <w:rsid w:val="00D34E51"/>
    <w:rsid w:val="00D35DE9"/>
    <w:rsid w:val="00D36411"/>
    <w:rsid w:val="00D37E2F"/>
    <w:rsid w:val="00D37E3B"/>
    <w:rsid w:val="00D37F53"/>
    <w:rsid w:val="00D401E3"/>
    <w:rsid w:val="00D40AED"/>
    <w:rsid w:val="00D40D2F"/>
    <w:rsid w:val="00D41102"/>
    <w:rsid w:val="00D42465"/>
    <w:rsid w:val="00D42E80"/>
    <w:rsid w:val="00D436D5"/>
    <w:rsid w:val="00D44AC1"/>
    <w:rsid w:val="00D45FE5"/>
    <w:rsid w:val="00D472D7"/>
    <w:rsid w:val="00D5107D"/>
    <w:rsid w:val="00D51999"/>
    <w:rsid w:val="00D52B0D"/>
    <w:rsid w:val="00D53DEA"/>
    <w:rsid w:val="00D546B1"/>
    <w:rsid w:val="00D548D6"/>
    <w:rsid w:val="00D54B64"/>
    <w:rsid w:val="00D54C21"/>
    <w:rsid w:val="00D54D47"/>
    <w:rsid w:val="00D5609A"/>
    <w:rsid w:val="00D564C6"/>
    <w:rsid w:val="00D5726E"/>
    <w:rsid w:val="00D600C7"/>
    <w:rsid w:val="00D602AB"/>
    <w:rsid w:val="00D60A5E"/>
    <w:rsid w:val="00D622DD"/>
    <w:rsid w:val="00D63D63"/>
    <w:rsid w:val="00D662E5"/>
    <w:rsid w:val="00D67541"/>
    <w:rsid w:val="00D706EC"/>
    <w:rsid w:val="00D70AAF"/>
    <w:rsid w:val="00D71B05"/>
    <w:rsid w:val="00D73B4F"/>
    <w:rsid w:val="00D752D6"/>
    <w:rsid w:val="00D75488"/>
    <w:rsid w:val="00D7575C"/>
    <w:rsid w:val="00D80922"/>
    <w:rsid w:val="00D810E9"/>
    <w:rsid w:val="00D82079"/>
    <w:rsid w:val="00D83030"/>
    <w:rsid w:val="00D836BB"/>
    <w:rsid w:val="00D83F4B"/>
    <w:rsid w:val="00D8576D"/>
    <w:rsid w:val="00D869CF"/>
    <w:rsid w:val="00D86E8F"/>
    <w:rsid w:val="00D90505"/>
    <w:rsid w:val="00D9079D"/>
    <w:rsid w:val="00D917B7"/>
    <w:rsid w:val="00D91FB4"/>
    <w:rsid w:val="00D92038"/>
    <w:rsid w:val="00D93257"/>
    <w:rsid w:val="00D93649"/>
    <w:rsid w:val="00D942C2"/>
    <w:rsid w:val="00D96908"/>
    <w:rsid w:val="00D96BD8"/>
    <w:rsid w:val="00D977F8"/>
    <w:rsid w:val="00D97D92"/>
    <w:rsid w:val="00DA0B22"/>
    <w:rsid w:val="00DA0DD4"/>
    <w:rsid w:val="00DA212F"/>
    <w:rsid w:val="00DA2D1D"/>
    <w:rsid w:val="00DA3F26"/>
    <w:rsid w:val="00DB051B"/>
    <w:rsid w:val="00DB23A9"/>
    <w:rsid w:val="00DB2957"/>
    <w:rsid w:val="00DB5801"/>
    <w:rsid w:val="00DB7B8A"/>
    <w:rsid w:val="00DB7D2F"/>
    <w:rsid w:val="00DC0165"/>
    <w:rsid w:val="00DC131D"/>
    <w:rsid w:val="00DC1D9D"/>
    <w:rsid w:val="00DC22DF"/>
    <w:rsid w:val="00DC2424"/>
    <w:rsid w:val="00DC29C9"/>
    <w:rsid w:val="00DC3D99"/>
    <w:rsid w:val="00DC3DDB"/>
    <w:rsid w:val="00DC413E"/>
    <w:rsid w:val="00DC5500"/>
    <w:rsid w:val="00DC6018"/>
    <w:rsid w:val="00DC6214"/>
    <w:rsid w:val="00DC6430"/>
    <w:rsid w:val="00DC68E4"/>
    <w:rsid w:val="00DC7880"/>
    <w:rsid w:val="00DC78AB"/>
    <w:rsid w:val="00DD08A8"/>
    <w:rsid w:val="00DD18EE"/>
    <w:rsid w:val="00DD366D"/>
    <w:rsid w:val="00DD3B82"/>
    <w:rsid w:val="00DD6118"/>
    <w:rsid w:val="00DD7010"/>
    <w:rsid w:val="00DE00B7"/>
    <w:rsid w:val="00DE17F7"/>
    <w:rsid w:val="00DE197E"/>
    <w:rsid w:val="00DE202F"/>
    <w:rsid w:val="00DE2573"/>
    <w:rsid w:val="00DE4708"/>
    <w:rsid w:val="00DE4A1A"/>
    <w:rsid w:val="00DE58D3"/>
    <w:rsid w:val="00DE5B11"/>
    <w:rsid w:val="00DE64C4"/>
    <w:rsid w:val="00DE67EE"/>
    <w:rsid w:val="00DE6C4D"/>
    <w:rsid w:val="00DE6DC2"/>
    <w:rsid w:val="00DE76EA"/>
    <w:rsid w:val="00DE7E77"/>
    <w:rsid w:val="00DF003E"/>
    <w:rsid w:val="00DF067C"/>
    <w:rsid w:val="00DF07D8"/>
    <w:rsid w:val="00DF1066"/>
    <w:rsid w:val="00DF17C4"/>
    <w:rsid w:val="00DF1B8A"/>
    <w:rsid w:val="00DF226B"/>
    <w:rsid w:val="00DF2CBD"/>
    <w:rsid w:val="00DF3228"/>
    <w:rsid w:val="00DF32C3"/>
    <w:rsid w:val="00DF3CCA"/>
    <w:rsid w:val="00DF3DD6"/>
    <w:rsid w:val="00DF639E"/>
    <w:rsid w:val="00DF6F89"/>
    <w:rsid w:val="00DF7272"/>
    <w:rsid w:val="00DF74BD"/>
    <w:rsid w:val="00E00C03"/>
    <w:rsid w:val="00E0148A"/>
    <w:rsid w:val="00E018D4"/>
    <w:rsid w:val="00E02499"/>
    <w:rsid w:val="00E02CE8"/>
    <w:rsid w:val="00E041D6"/>
    <w:rsid w:val="00E04A22"/>
    <w:rsid w:val="00E05308"/>
    <w:rsid w:val="00E05CB7"/>
    <w:rsid w:val="00E06AB8"/>
    <w:rsid w:val="00E105CF"/>
    <w:rsid w:val="00E10E2C"/>
    <w:rsid w:val="00E12EE8"/>
    <w:rsid w:val="00E16DAB"/>
    <w:rsid w:val="00E20104"/>
    <w:rsid w:val="00E20274"/>
    <w:rsid w:val="00E209AB"/>
    <w:rsid w:val="00E2284A"/>
    <w:rsid w:val="00E24864"/>
    <w:rsid w:val="00E26916"/>
    <w:rsid w:val="00E26A9C"/>
    <w:rsid w:val="00E278BD"/>
    <w:rsid w:val="00E27F30"/>
    <w:rsid w:val="00E30AE7"/>
    <w:rsid w:val="00E31D0C"/>
    <w:rsid w:val="00E3371D"/>
    <w:rsid w:val="00E33916"/>
    <w:rsid w:val="00E36061"/>
    <w:rsid w:val="00E37014"/>
    <w:rsid w:val="00E3775D"/>
    <w:rsid w:val="00E408FF"/>
    <w:rsid w:val="00E42AA3"/>
    <w:rsid w:val="00E448DA"/>
    <w:rsid w:val="00E513A9"/>
    <w:rsid w:val="00E51DC2"/>
    <w:rsid w:val="00E53EBF"/>
    <w:rsid w:val="00E54484"/>
    <w:rsid w:val="00E54CC1"/>
    <w:rsid w:val="00E56A8E"/>
    <w:rsid w:val="00E56B0C"/>
    <w:rsid w:val="00E5775A"/>
    <w:rsid w:val="00E57AB1"/>
    <w:rsid w:val="00E600DC"/>
    <w:rsid w:val="00E609D2"/>
    <w:rsid w:val="00E60F57"/>
    <w:rsid w:val="00E60FEC"/>
    <w:rsid w:val="00E6157B"/>
    <w:rsid w:val="00E623BC"/>
    <w:rsid w:val="00E62A0D"/>
    <w:rsid w:val="00E6350F"/>
    <w:rsid w:val="00E6355B"/>
    <w:rsid w:val="00E64921"/>
    <w:rsid w:val="00E65564"/>
    <w:rsid w:val="00E6599D"/>
    <w:rsid w:val="00E66454"/>
    <w:rsid w:val="00E667AF"/>
    <w:rsid w:val="00E709FC"/>
    <w:rsid w:val="00E71E3D"/>
    <w:rsid w:val="00E724E9"/>
    <w:rsid w:val="00E728BE"/>
    <w:rsid w:val="00E72F32"/>
    <w:rsid w:val="00E73B8F"/>
    <w:rsid w:val="00E74648"/>
    <w:rsid w:val="00E74C47"/>
    <w:rsid w:val="00E75BFA"/>
    <w:rsid w:val="00E76AA2"/>
    <w:rsid w:val="00E80059"/>
    <w:rsid w:val="00E80DC2"/>
    <w:rsid w:val="00E81C02"/>
    <w:rsid w:val="00E8298A"/>
    <w:rsid w:val="00E834B0"/>
    <w:rsid w:val="00E8497C"/>
    <w:rsid w:val="00E85D88"/>
    <w:rsid w:val="00E86D11"/>
    <w:rsid w:val="00E86E00"/>
    <w:rsid w:val="00E872F6"/>
    <w:rsid w:val="00E904BC"/>
    <w:rsid w:val="00E92A4B"/>
    <w:rsid w:val="00E941D8"/>
    <w:rsid w:val="00E94470"/>
    <w:rsid w:val="00E9537A"/>
    <w:rsid w:val="00E96427"/>
    <w:rsid w:val="00E96D70"/>
    <w:rsid w:val="00E97A5D"/>
    <w:rsid w:val="00EA05A4"/>
    <w:rsid w:val="00EA0ACF"/>
    <w:rsid w:val="00EA1563"/>
    <w:rsid w:val="00EA1763"/>
    <w:rsid w:val="00EA194E"/>
    <w:rsid w:val="00EA4130"/>
    <w:rsid w:val="00EA5A34"/>
    <w:rsid w:val="00EA6099"/>
    <w:rsid w:val="00EA648C"/>
    <w:rsid w:val="00EA743E"/>
    <w:rsid w:val="00EA764F"/>
    <w:rsid w:val="00EA7A3F"/>
    <w:rsid w:val="00EB0EBB"/>
    <w:rsid w:val="00EB2A51"/>
    <w:rsid w:val="00EB4533"/>
    <w:rsid w:val="00EB4A1D"/>
    <w:rsid w:val="00EB5A22"/>
    <w:rsid w:val="00EB7549"/>
    <w:rsid w:val="00EC27CE"/>
    <w:rsid w:val="00EC441E"/>
    <w:rsid w:val="00EC4C95"/>
    <w:rsid w:val="00EC75AC"/>
    <w:rsid w:val="00ED12F0"/>
    <w:rsid w:val="00ED15C5"/>
    <w:rsid w:val="00ED1C50"/>
    <w:rsid w:val="00ED2176"/>
    <w:rsid w:val="00ED2B86"/>
    <w:rsid w:val="00ED3859"/>
    <w:rsid w:val="00ED4053"/>
    <w:rsid w:val="00ED6A3E"/>
    <w:rsid w:val="00EE0086"/>
    <w:rsid w:val="00EE0F17"/>
    <w:rsid w:val="00EE0F3F"/>
    <w:rsid w:val="00EE20A5"/>
    <w:rsid w:val="00EE2273"/>
    <w:rsid w:val="00EE254B"/>
    <w:rsid w:val="00EE45BE"/>
    <w:rsid w:val="00EE529F"/>
    <w:rsid w:val="00EF092A"/>
    <w:rsid w:val="00EF1063"/>
    <w:rsid w:val="00EF1336"/>
    <w:rsid w:val="00EF180D"/>
    <w:rsid w:val="00EF23FD"/>
    <w:rsid w:val="00EF56E5"/>
    <w:rsid w:val="00F00187"/>
    <w:rsid w:val="00F02B50"/>
    <w:rsid w:val="00F04061"/>
    <w:rsid w:val="00F041AD"/>
    <w:rsid w:val="00F0569A"/>
    <w:rsid w:val="00F056F1"/>
    <w:rsid w:val="00F05AD2"/>
    <w:rsid w:val="00F06EFE"/>
    <w:rsid w:val="00F110F1"/>
    <w:rsid w:val="00F164AB"/>
    <w:rsid w:val="00F17750"/>
    <w:rsid w:val="00F20654"/>
    <w:rsid w:val="00F2091E"/>
    <w:rsid w:val="00F20A27"/>
    <w:rsid w:val="00F21A4C"/>
    <w:rsid w:val="00F2352B"/>
    <w:rsid w:val="00F2587D"/>
    <w:rsid w:val="00F25FA5"/>
    <w:rsid w:val="00F26E7D"/>
    <w:rsid w:val="00F2786E"/>
    <w:rsid w:val="00F3359A"/>
    <w:rsid w:val="00F35283"/>
    <w:rsid w:val="00F3555E"/>
    <w:rsid w:val="00F35A70"/>
    <w:rsid w:val="00F35F7E"/>
    <w:rsid w:val="00F367C2"/>
    <w:rsid w:val="00F377AC"/>
    <w:rsid w:val="00F37B8D"/>
    <w:rsid w:val="00F37D0A"/>
    <w:rsid w:val="00F4078E"/>
    <w:rsid w:val="00F44060"/>
    <w:rsid w:val="00F44246"/>
    <w:rsid w:val="00F47B2B"/>
    <w:rsid w:val="00F5047C"/>
    <w:rsid w:val="00F516C8"/>
    <w:rsid w:val="00F5181D"/>
    <w:rsid w:val="00F51CE7"/>
    <w:rsid w:val="00F52C42"/>
    <w:rsid w:val="00F53D0E"/>
    <w:rsid w:val="00F53D0F"/>
    <w:rsid w:val="00F54921"/>
    <w:rsid w:val="00F559B4"/>
    <w:rsid w:val="00F62E44"/>
    <w:rsid w:val="00F633B5"/>
    <w:rsid w:val="00F66A5F"/>
    <w:rsid w:val="00F66E59"/>
    <w:rsid w:val="00F6778E"/>
    <w:rsid w:val="00F701CE"/>
    <w:rsid w:val="00F71597"/>
    <w:rsid w:val="00F71E73"/>
    <w:rsid w:val="00F72137"/>
    <w:rsid w:val="00F724AC"/>
    <w:rsid w:val="00F72916"/>
    <w:rsid w:val="00F72D70"/>
    <w:rsid w:val="00F734FB"/>
    <w:rsid w:val="00F73574"/>
    <w:rsid w:val="00F73984"/>
    <w:rsid w:val="00F74195"/>
    <w:rsid w:val="00F753EA"/>
    <w:rsid w:val="00F759AA"/>
    <w:rsid w:val="00F76BF6"/>
    <w:rsid w:val="00F805E3"/>
    <w:rsid w:val="00F817EB"/>
    <w:rsid w:val="00F850FC"/>
    <w:rsid w:val="00F854F5"/>
    <w:rsid w:val="00F864EB"/>
    <w:rsid w:val="00F86F54"/>
    <w:rsid w:val="00F9069B"/>
    <w:rsid w:val="00F90FAF"/>
    <w:rsid w:val="00F92EE1"/>
    <w:rsid w:val="00F94048"/>
    <w:rsid w:val="00F94714"/>
    <w:rsid w:val="00F95BEA"/>
    <w:rsid w:val="00FA04A7"/>
    <w:rsid w:val="00FA1498"/>
    <w:rsid w:val="00FA1570"/>
    <w:rsid w:val="00FA24E5"/>
    <w:rsid w:val="00FA5106"/>
    <w:rsid w:val="00FA5DF0"/>
    <w:rsid w:val="00FA74F8"/>
    <w:rsid w:val="00FA7EB9"/>
    <w:rsid w:val="00FB08AD"/>
    <w:rsid w:val="00FB1487"/>
    <w:rsid w:val="00FB2BA1"/>
    <w:rsid w:val="00FB384C"/>
    <w:rsid w:val="00FB5D52"/>
    <w:rsid w:val="00FB63CA"/>
    <w:rsid w:val="00FB646D"/>
    <w:rsid w:val="00FB75C9"/>
    <w:rsid w:val="00FC02C9"/>
    <w:rsid w:val="00FC0F31"/>
    <w:rsid w:val="00FC2A25"/>
    <w:rsid w:val="00FC33FC"/>
    <w:rsid w:val="00FC56D7"/>
    <w:rsid w:val="00FC57FD"/>
    <w:rsid w:val="00FC580B"/>
    <w:rsid w:val="00FC6906"/>
    <w:rsid w:val="00FC72AE"/>
    <w:rsid w:val="00FC7E46"/>
    <w:rsid w:val="00FD011C"/>
    <w:rsid w:val="00FD0A79"/>
    <w:rsid w:val="00FD1EFC"/>
    <w:rsid w:val="00FD45EB"/>
    <w:rsid w:val="00FD705C"/>
    <w:rsid w:val="00FE024B"/>
    <w:rsid w:val="00FE1C4D"/>
    <w:rsid w:val="00FE2472"/>
    <w:rsid w:val="00FE2A67"/>
    <w:rsid w:val="00FE4284"/>
    <w:rsid w:val="00FE4676"/>
    <w:rsid w:val="00FE4FFC"/>
    <w:rsid w:val="00FE53BA"/>
    <w:rsid w:val="00FE540A"/>
    <w:rsid w:val="00FE55F4"/>
    <w:rsid w:val="00FE5D80"/>
    <w:rsid w:val="00FE675C"/>
    <w:rsid w:val="00FE6E36"/>
    <w:rsid w:val="00FE6F84"/>
    <w:rsid w:val="00FE745E"/>
    <w:rsid w:val="00FE77C3"/>
    <w:rsid w:val="00FF0BF2"/>
    <w:rsid w:val="00FF2783"/>
    <w:rsid w:val="00FF2BBB"/>
    <w:rsid w:val="00FF3C9B"/>
    <w:rsid w:val="00FF407C"/>
    <w:rsid w:val="00FF49FB"/>
    <w:rsid w:val="00FF52C3"/>
    <w:rsid w:val="00FF5ECF"/>
    <w:rsid w:val="00FF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9803F"/>
  <w15:chartTrackingRefBased/>
  <w15:docId w15:val="{8CCB844E-810B-48C5-93C3-527E327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2A53DE"/>
    <w:pPr>
      <w:keepNext/>
      <w:keepLines/>
      <w:numPr>
        <w:numId w:val="3"/>
      </w:numPr>
      <w:spacing w:before="240" w:after="0"/>
      <w:outlineLvl w:val="0"/>
    </w:pPr>
    <w:rPr>
      <w:rFonts w:asciiTheme="majorHAnsi" w:eastAsiaTheme="majorEastAsia" w:hAnsiTheme="majorHAnsi" w:cstheme="majorBidi"/>
      <w:caps/>
      <w:color w:val="2F5496" w:themeColor="accent1" w:themeShade="BF"/>
      <w:sz w:val="32"/>
      <w:szCs w:val="32"/>
    </w:rPr>
  </w:style>
  <w:style w:type="paragraph" w:styleId="Heading2">
    <w:name w:val="heading 2"/>
    <w:basedOn w:val="Heading1"/>
    <w:next w:val="Normal"/>
    <w:link w:val="Heading2Char"/>
    <w:uiPriority w:val="9"/>
    <w:unhideWhenUsed/>
    <w:qFormat/>
    <w:rsid w:val="002A53DE"/>
    <w:pPr>
      <w:numPr>
        <w:ilvl w:val="1"/>
      </w:numPr>
      <w:spacing w:before="120"/>
      <w:ind w:hanging="792"/>
      <w:outlineLvl w:val="1"/>
    </w:pPr>
    <w:rPr>
      <w:sz w:val="26"/>
      <w:szCs w:val="26"/>
    </w:rPr>
  </w:style>
  <w:style w:type="paragraph" w:styleId="Heading3">
    <w:name w:val="heading 3"/>
    <w:basedOn w:val="Heading2"/>
    <w:next w:val="Normal"/>
    <w:link w:val="Heading3Char"/>
    <w:uiPriority w:val="9"/>
    <w:unhideWhenUsed/>
    <w:qFormat/>
    <w:rsid w:val="000A2CD2"/>
    <w:pPr>
      <w:numPr>
        <w:ilvl w:val="2"/>
      </w:numPr>
      <w:spacing w:before="40"/>
      <w:ind w:left="1080" w:hanging="1080"/>
      <w:outlineLvl w:val="2"/>
    </w:pPr>
    <w:rPr>
      <w:color w:val="1F3763" w:themeColor="accent1" w:themeShade="7F"/>
      <w:szCs w:val="24"/>
    </w:rPr>
  </w:style>
  <w:style w:type="paragraph" w:styleId="Heading4">
    <w:name w:val="heading 4"/>
    <w:basedOn w:val="Heading3"/>
    <w:next w:val="Normal"/>
    <w:link w:val="Heading4Char"/>
    <w:uiPriority w:val="9"/>
    <w:unhideWhenUsed/>
    <w:qFormat/>
    <w:rsid w:val="00701CC0"/>
    <w:pPr>
      <w:numPr>
        <w:ilvl w:val="3"/>
      </w:numPr>
      <w:ind w:left="1080" w:hanging="1080"/>
      <w:outlineLvl w:val="3"/>
    </w:pPr>
    <w:rPr>
      <w:color w:val="auto"/>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2A53DE"/>
    <w:rPr>
      <w:rFonts w:asciiTheme="majorHAnsi" w:eastAsiaTheme="majorEastAsia" w:hAnsiTheme="majorHAnsi" w:cstheme="majorBidi"/>
      <w:caps/>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A53DE"/>
    <w:rPr>
      <w:rFonts w:asciiTheme="majorHAnsi" w:eastAsiaTheme="majorEastAsia" w:hAnsiTheme="majorHAnsi" w:cstheme="majorBidi"/>
      <w:caps/>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2CD2"/>
    <w:rPr>
      <w:rFonts w:asciiTheme="majorHAnsi" w:eastAsiaTheme="majorEastAsia" w:hAnsiTheme="majorHAnsi" w:cstheme="majorBidi"/>
      <w:caps/>
      <w:color w:val="1F3763" w:themeColor="accent1" w:themeShade="7F"/>
      <w:sz w:val="26"/>
      <w:szCs w:val="24"/>
    </w:rPr>
  </w:style>
  <w:style w:type="character" w:customStyle="1" w:styleId="Heading4Char">
    <w:name w:val="Heading 4 Char"/>
    <w:basedOn w:val="DefaultParagraphFont"/>
    <w:link w:val="Heading4"/>
    <w:uiPriority w:val="9"/>
    <w:rsid w:val="00701CC0"/>
    <w:rPr>
      <w:rFonts w:asciiTheme="majorHAnsi" w:eastAsiaTheme="majorEastAsia" w:hAnsiTheme="majorHAnsi" w:cstheme="majorBidi"/>
      <w:caps/>
      <w:sz w:val="26"/>
      <w:szCs w:val="24"/>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BB04A0"/>
    <w:pPr>
      <w:spacing w:after="0" w:line="240" w:lineRule="auto"/>
    </w:pPr>
    <w:rPr>
      <w:sz w:val="24"/>
    </w:rPr>
  </w:style>
  <w:style w:type="paragraph" w:styleId="TableofFigures">
    <w:name w:val="table of figures"/>
    <w:basedOn w:val="Normal"/>
    <w:next w:val="Normal"/>
    <w:uiPriority w:val="99"/>
    <w:unhideWhenUsed/>
    <w:rsid w:val="005D31C9"/>
    <w:pPr>
      <w:spacing w:after="0"/>
    </w:pPr>
  </w:style>
  <w:style w:type="paragraph" w:customStyle="1" w:styleId="myTitle">
    <w:name w:val="myTitle"/>
    <w:basedOn w:val="Title"/>
    <w:link w:val="myTitleChar"/>
    <w:qFormat/>
    <w:rsid w:val="00932AAF"/>
    <w:pPr>
      <w:jc w:val="center"/>
    </w:pPr>
    <w:rPr>
      <w:rFonts w:ascii="Arial Black" w:hAnsi="Arial Black"/>
    </w:rPr>
  </w:style>
  <w:style w:type="character" w:styleId="UnresolvedMention">
    <w:name w:val="Unresolved Mention"/>
    <w:basedOn w:val="DefaultParagraphFont"/>
    <w:uiPriority w:val="99"/>
    <w:semiHidden/>
    <w:unhideWhenUsed/>
    <w:rsid w:val="00EA743E"/>
    <w:rPr>
      <w:color w:val="605E5C"/>
      <w:shd w:val="clear" w:color="auto" w:fill="E1DFDD"/>
    </w:rPr>
  </w:style>
  <w:style w:type="character" w:customStyle="1" w:styleId="myTitleChar">
    <w:name w:val="myTitle Char"/>
    <w:basedOn w:val="TitleChar"/>
    <w:link w:val="myTitle"/>
    <w:rsid w:val="00932AAF"/>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FE4284"/>
    <w:pPr>
      <w:spacing w:before="400" w:after="120" w:line="240" w:lineRule="auto"/>
    </w:pPr>
    <w:rPr>
      <w:b/>
      <w:bCs/>
    </w:rPr>
  </w:style>
  <w:style w:type="table" w:styleId="TableGridLight">
    <w:name w:val="Grid Table Light"/>
    <w:basedOn w:val="TableNormal"/>
    <w:uiPriority w:val="40"/>
    <w:rsid w:val="00F74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LDHEADERChar">
    <w:name w:val="BOLD HEADER Char"/>
    <w:basedOn w:val="DefaultParagraphFont"/>
    <w:link w:val="BOLDHEADER"/>
    <w:rsid w:val="00FE4284"/>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6905">
      <w:bodyDiv w:val="1"/>
      <w:marLeft w:val="0"/>
      <w:marRight w:val="0"/>
      <w:marTop w:val="0"/>
      <w:marBottom w:val="0"/>
      <w:divBdr>
        <w:top w:val="none" w:sz="0" w:space="0" w:color="auto"/>
        <w:left w:val="none" w:sz="0" w:space="0" w:color="auto"/>
        <w:bottom w:val="none" w:sz="0" w:space="0" w:color="auto"/>
        <w:right w:val="none" w:sz="0" w:space="0" w:color="auto"/>
      </w:divBdr>
    </w:div>
    <w:div w:id="522596421">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minipcb"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miniPCB"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inipcb.com"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CB78E-0AAC-4853-A993-C417376A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 General Document.dotx</Template>
  <TotalTime>16890</TotalTime>
  <Pages>1</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159</cp:revision>
  <cp:lastPrinted>2023-10-26T18:19:00Z</cp:lastPrinted>
  <dcterms:created xsi:type="dcterms:W3CDTF">2022-08-17T21:08:00Z</dcterms:created>
  <dcterms:modified xsi:type="dcterms:W3CDTF">2023-10-26T18:19:00Z</dcterms:modified>
</cp:coreProperties>
</file>