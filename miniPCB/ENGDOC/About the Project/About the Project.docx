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43DB2" w14:textId="4FA11D94" w:rsidR="002523E8" w:rsidRDefault="00611F43" w:rsidP="00401B03">
      <w:pPr>
        <w:pStyle w:val="Title"/>
      </w:pPr>
      <w:r>
        <w:t>About the Project</w:t>
      </w:r>
    </w:p>
    <w:p w14:paraId="111F8DB7" w14:textId="1E556445" w:rsidR="00A96878" w:rsidRDefault="005C3607" w:rsidP="00545686">
      <w:pPr>
        <w:pStyle w:val="Heading1"/>
        <w:tabs>
          <w:tab w:val="left" w:pos="6160"/>
        </w:tabs>
      </w:pPr>
      <w:r>
        <w:t>Abstract</w:t>
      </w:r>
      <w:r w:rsidR="00336E6A">
        <w:t xml:space="preserve"> Introduction</w:t>
      </w:r>
    </w:p>
    <w:p w14:paraId="6AFCE912" w14:textId="12DACB54" w:rsidR="009F6018" w:rsidRDefault="00885B47" w:rsidP="00885B47">
      <w:r>
        <w:t>W</w:t>
      </w:r>
      <w:r w:rsidR="005C3607">
        <w:t>e are creating an educational dataset that can be used to go from “not knowing electronics” to “knowing electronics”.</w:t>
      </w:r>
      <w:r w:rsidR="00486102">
        <w:t xml:space="preserve"> The sooner we put it out there, the better. Educational content probably has an exponential effect on economies (gain on the gain).</w:t>
      </w:r>
    </w:p>
    <w:p w14:paraId="5F69D595" w14:textId="188B55DF" w:rsidR="009F6018" w:rsidRDefault="00336E6A" w:rsidP="00885B47">
      <w:r>
        <w:t>Our educational quality is something we</w:t>
      </w:r>
      <w:r w:rsidR="00885B47">
        <w:t xml:space="preserve"> obsess</w:t>
      </w:r>
      <w:r w:rsidR="005C3607">
        <w:t xml:space="preserve"> over</w:t>
      </w:r>
      <w:r w:rsidR="00885B47">
        <w:t>.</w:t>
      </w:r>
      <w:r>
        <w:t xml:space="preserve"> We would rather release nothing, than release something that has quality issues that cause students to lose interest in electronic circuits.</w:t>
      </w:r>
    </w:p>
    <w:p w14:paraId="31DEC365" w14:textId="27C98376" w:rsidR="005C3607" w:rsidRDefault="00DB541A" w:rsidP="00885B47">
      <w:r>
        <w:t>Our</w:t>
      </w:r>
      <w:r w:rsidR="009F6018">
        <w:t xml:space="preserve"> GitHub repository </w:t>
      </w:r>
      <w:r w:rsidR="00BB17AE">
        <w:t>contains files and records</w:t>
      </w:r>
      <w:r w:rsidR="009F6018">
        <w:t>.</w:t>
      </w:r>
      <w:r w:rsidR="00C07B1F">
        <w:t xml:space="preserve"> </w:t>
      </w:r>
      <w:r w:rsidR="009E32BA">
        <w:t>Maybe one day it will be used</w:t>
      </w:r>
      <w:r w:rsidR="00C07B1F">
        <w:t xml:space="preserve"> </w:t>
      </w:r>
      <w:r w:rsidR="009E32BA">
        <w:t>as a training</w:t>
      </w:r>
      <w:r w:rsidR="00C07B1F">
        <w:t xml:space="preserve"> dataset for AI.</w:t>
      </w:r>
    </w:p>
    <w:p w14:paraId="1B8D2F58" w14:textId="5D5822D5" w:rsidR="00C07B1F" w:rsidRDefault="00336E6A" w:rsidP="00C44488">
      <w:r>
        <w:t xml:space="preserve">Our YouTube channel </w:t>
      </w:r>
      <w:r w:rsidR="00BB17AE">
        <w:t>contains</w:t>
      </w:r>
      <w:r>
        <w:t xml:space="preserve"> </w:t>
      </w:r>
      <w:r w:rsidR="00BB17AE">
        <w:t>stories and announcements</w:t>
      </w:r>
      <w:r>
        <w:t>.</w:t>
      </w:r>
      <w:r w:rsidR="00C07B1F">
        <w:t xml:space="preserve"> It </w:t>
      </w:r>
      <w:r w:rsidR="009E32BA">
        <w:t>tells the</w:t>
      </w:r>
      <w:r w:rsidR="00C07B1F">
        <w:t xml:space="preserve"> story </w:t>
      </w:r>
      <w:r w:rsidR="009E32BA">
        <w:t>of</w:t>
      </w:r>
      <w:r w:rsidR="00C07B1F">
        <w:t xml:space="preserve"> the project.</w:t>
      </w:r>
    </w:p>
    <w:p w14:paraId="50CD8678" w14:textId="262604A7" w:rsidR="00611F43" w:rsidRPr="00C44488" w:rsidRDefault="00611F43" w:rsidP="00C44488">
      <w:r>
        <w:br w:type="page"/>
      </w:r>
    </w:p>
    <w:p w14:paraId="461C0A45" w14:textId="575AC893" w:rsidR="00486102" w:rsidRDefault="00417E5D" w:rsidP="00486102">
      <w:pPr>
        <w:pStyle w:val="Heading1"/>
      </w:pPr>
      <w:r>
        <w:lastRenderedPageBreak/>
        <w:t>Historical Timeline</w:t>
      </w:r>
    </w:p>
    <w:p w14:paraId="75CDD28C" w14:textId="636C02F4" w:rsidR="00486102" w:rsidRDefault="00A20A11" w:rsidP="00486102">
      <w:r>
        <w:t xml:space="preserve">2013, </w:t>
      </w:r>
      <w:r w:rsidR="00417E5D">
        <w:t>Registered miniPCB.com. First products sold less than ten (10) pieces</w:t>
      </w:r>
      <w:r>
        <w:t>.</w:t>
      </w:r>
    </w:p>
    <w:p w14:paraId="46585DB8" w14:textId="70167470" w:rsidR="00A20A11" w:rsidRDefault="00A20A11" w:rsidP="00486102">
      <w:r>
        <w:t xml:space="preserve">2014 – 2019, </w:t>
      </w:r>
      <w:r w:rsidR="00417E5D">
        <w:t xml:space="preserve">Designed the rectangular logo. </w:t>
      </w:r>
      <w:r w:rsidR="003A5B47">
        <w:t xml:space="preserve">Numerous prototypes; </w:t>
      </w:r>
      <w:r w:rsidR="00417E5D">
        <w:t>nothing amazing</w:t>
      </w:r>
      <w:r>
        <w:t>.</w:t>
      </w:r>
    </w:p>
    <w:p w14:paraId="41F1BF4D" w14:textId="5C058C73" w:rsidR="003A5B47" w:rsidRDefault="003A5B47" w:rsidP="00486102">
      <w:r>
        <w:t>2020</w:t>
      </w:r>
      <w:r w:rsidR="008B525B">
        <w:t xml:space="preserve">, Designed </w:t>
      </w:r>
      <w:r w:rsidR="00417E5D">
        <w:t>board</w:t>
      </w:r>
      <w:r w:rsidR="008B525B">
        <w:t xml:space="preserve"> outline with logo at top center and connector in the bottom left.</w:t>
      </w:r>
    </w:p>
    <w:p w14:paraId="47086B18" w14:textId="2D51A8BB" w:rsidR="008B525B" w:rsidRDefault="00417E5D" w:rsidP="00486102">
      <w:r>
        <w:t>2021, Designed small batch of prototypes. Closer than ever before to the right product. Not quite there.</w:t>
      </w:r>
    </w:p>
    <w:p w14:paraId="30C2D065" w14:textId="73C38E39" w:rsidR="00417E5D" w:rsidRDefault="00417E5D" w:rsidP="00486102">
      <w:r>
        <w:t>2022, Created the design standard</w:t>
      </w:r>
      <w:r w:rsidR="004261DE">
        <w:t xml:space="preserve"> and </w:t>
      </w:r>
      <w:r>
        <w:t>GitHub repository, launched the YouTube channel, and made the project open source.</w:t>
      </w:r>
    </w:p>
    <w:p w14:paraId="30342003" w14:textId="65266532" w:rsidR="00F6177B" w:rsidRDefault="006C0801" w:rsidP="00486102">
      <w:r>
        <w:t>2023, Began imagining an AI enabled CAD tool.</w:t>
      </w:r>
    </w:p>
    <w:p w14:paraId="1753C221" w14:textId="77777777" w:rsidR="00BC586E" w:rsidRDefault="00BC586E">
      <w:pPr>
        <w:spacing w:line="259" w:lineRule="auto"/>
      </w:pPr>
      <w:r>
        <w:br w:type="page"/>
      </w:r>
    </w:p>
    <w:p w14:paraId="74FA1EC7" w14:textId="3DCA9F06" w:rsidR="00BC586E" w:rsidRDefault="00BC586E" w:rsidP="00BC586E">
      <w:pPr>
        <w:pStyle w:val="Heading1"/>
      </w:pPr>
      <w:r>
        <w:lastRenderedPageBreak/>
        <w:t>Current Plan</w:t>
      </w:r>
    </w:p>
    <w:p w14:paraId="74CD66C7" w14:textId="4D19E948" w:rsidR="00F66BDB" w:rsidRDefault="002F5F2D" w:rsidP="00611F43">
      <w:r>
        <w:t>NOW</w:t>
      </w:r>
    </w:p>
    <w:p w14:paraId="2F968DC3" w14:textId="77777777" w:rsidR="00F66BDB" w:rsidRDefault="00611F43" w:rsidP="00F66BDB">
      <w:pPr>
        <w:pStyle w:val="ListParagraph"/>
        <w:numPr>
          <w:ilvl w:val="0"/>
          <w:numId w:val="18"/>
        </w:numPr>
      </w:pPr>
      <w:r>
        <w:t>Release first several miniPCBs with the new standards and procedures.</w:t>
      </w:r>
    </w:p>
    <w:p w14:paraId="69FCD338" w14:textId="4CC657C6" w:rsidR="00F66BDB" w:rsidRDefault="00F66BDB" w:rsidP="00F66BDB">
      <w:pPr>
        <w:pStyle w:val="ListParagraph"/>
        <w:numPr>
          <w:ilvl w:val="0"/>
          <w:numId w:val="18"/>
        </w:numPr>
      </w:pPr>
      <w:r>
        <w:t>Release first game product</w:t>
      </w:r>
      <w:r w:rsidR="003E21A1">
        <w:t xml:space="preserve"> (Lucky Number Generator).</w:t>
      </w:r>
    </w:p>
    <w:p w14:paraId="31B28C02" w14:textId="3F6F6017" w:rsidR="00644E79" w:rsidRDefault="002F5F2D" w:rsidP="00611F43">
      <w:r>
        <w:t>SOON</w:t>
      </w:r>
    </w:p>
    <w:p w14:paraId="1DBB83E6" w14:textId="283208A9" w:rsidR="00644E79" w:rsidRDefault="00644E79" w:rsidP="00644E79">
      <w:pPr>
        <w:pStyle w:val="ListParagraph"/>
        <w:numPr>
          <w:ilvl w:val="0"/>
          <w:numId w:val="20"/>
        </w:numPr>
      </w:pPr>
      <w:r>
        <w:t>Develop set</w:t>
      </w:r>
      <w:r w:rsidR="002F5F2D">
        <w:t>s</w:t>
      </w:r>
      <w:r>
        <w:t xml:space="preserve"> of miniPCBs</w:t>
      </w:r>
      <w:r w:rsidR="002F5F2D">
        <w:t xml:space="preserve"> (product bundles).</w:t>
      </w:r>
    </w:p>
    <w:p w14:paraId="7239D805" w14:textId="3BEE0A0D" w:rsidR="00611F43" w:rsidRDefault="002F5F2D" w:rsidP="00611F43">
      <w:r>
        <w:t>SOON AFTER</w:t>
      </w:r>
    </w:p>
    <w:p w14:paraId="234B3861" w14:textId="77777777" w:rsidR="002F5F2D" w:rsidRDefault="002F5F2D" w:rsidP="002F5F2D">
      <w:pPr>
        <w:pStyle w:val="ListParagraph"/>
        <w:numPr>
          <w:ilvl w:val="0"/>
          <w:numId w:val="19"/>
        </w:numPr>
      </w:pPr>
      <w:r>
        <w:t>Begin advertising to teachers and professors.</w:t>
      </w:r>
    </w:p>
    <w:p w14:paraId="36A9719C" w14:textId="2C0B505A" w:rsidR="001B2560" w:rsidRDefault="001B2560" w:rsidP="00644E79">
      <w:r>
        <w:t>EVENTUALLY</w:t>
      </w:r>
    </w:p>
    <w:p w14:paraId="17E78475" w14:textId="07A84640" w:rsidR="00644E79" w:rsidRDefault="001B2560" w:rsidP="00644E79">
      <w:pPr>
        <w:pStyle w:val="ListParagraph"/>
        <w:numPr>
          <w:ilvl w:val="0"/>
          <w:numId w:val="21"/>
        </w:numPr>
      </w:pPr>
      <w:r>
        <w:t>Begin working with an AI tool to create electronics hardware.</w:t>
      </w:r>
    </w:p>
    <w:p w14:paraId="5D9BAB89" w14:textId="53B919F4" w:rsidR="007068C1" w:rsidRDefault="007068C1" w:rsidP="00644E79">
      <w:pPr>
        <w:pStyle w:val="ListParagraph"/>
        <w:numPr>
          <w:ilvl w:val="0"/>
          <w:numId w:val="21"/>
        </w:numPr>
      </w:pPr>
      <w:r>
        <w:t xml:space="preserve">Be the first Design Engineer </w:t>
      </w:r>
      <w:r w:rsidR="00C2757D">
        <w:t xml:space="preserve">to become AI-enabled </w:t>
      </w:r>
      <w:r>
        <w:t>on YouTube.</w:t>
      </w:r>
    </w:p>
    <w:p w14:paraId="17292F1F" w14:textId="738716C1" w:rsidR="002F5F2D" w:rsidRDefault="002F5F2D" w:rsidP="002F5F2D">
      <w:r>
        <w:t>SOON AFTER</w:t>
      </w:r>
    </w:p>
    <w:p w14:paraId="73DB17E6" w14:textId="6590851F" w:rsidR="002F5F2D" w:rsidRDefault="002F5F2D" w:rsidP="002F5F2D">
      <w:pPr>
        <w:pStyle w:val="ListParagraph"/>
        <w:numPr>
          <w:ilvl w:val="0"/>
          <w:numId w:val="19"/>
        </w:numPr>
      </w:pPr>
      <w:r>
        <w:t>Rapidly develop the miniPCB product catalog.</w:t>
      </w:r>
    </w:p>
    <w:p w14:paraId="2080D9C2" w14:textId="11695075" w:rsidR="002F5F2D" w:rsidRDefault="00C2757D" w:rsidP="002F5F2D">
      <w:r>
        <w:t>POSSIBLY</w:t>
      </w:r>
    </w:p>
    <w:p w14:paraId="21AA23FF" w14:textId="2A71ECC2" w:rsidR="008C7AC1" w:rsidRDefault="008C7AC1" w:rsidP="00C2757D">
      <w:pPr>
        <w:pStyle w:val="ListParagraph"/>
        <w:numPr>
          <w:ilvl w:val="0"/>
          <w:numId w:val="21"/>
        </w:numPr>
      </w:pPr>
      <w:r>
        <w:t xml:space="preserve">Partner with a large company </w:t>
      </w:r>
      <w:r w:rsidR="003C7B0A">
        <w:t>who can sell/distribute miniPCBs</w:t>
      </w:r>
      <w:r>
        <w:t>.</w:t>
      </w:r>
      <w:r w:rsidR="003C7B0A">
        <w:t xml:space="preserve"> (Imagine: </w:t>
      </w:r>
      <w:r w:rsidR="0063756F">
        <w:t>sponsorship or distribution</w:t>
      </w:r>
      <w:r w:rsidR="003C7B0A">
        <w:t>)</w:t>
      </w:r>
    </w:p>
    <w:p w14:paraId="520D849A" w14:textId="4E475DF7" w:rsidR="003C7B0A" w:rsidRDefault="003C7B0A" w:rsidP="00C2757D">
      <w:pPr>
        <w:pStyle w:val="ListParagraph"/>
        <w:numPr>
          <w:ilvl w:val="0"/>
          <w:numId w:val="21"/>
        </w:numPr>
      </w:pPr>
      <w:r>
        <w:t xml:space="preserve">Partner with numerous individuals who can sell/distribute miniPCBs. (Imagine: </w:t>
      </w:r>
      <w:r w:rsidR="0063756F">
        <w:t>distributed fulfilment</w:t>
      </w:r>
      <w:r>
        <w:t>)</w:t>
      </w:r>
    </w:p>
    <w:p w14:paraId="17333DC2" w14:textId="2B13EFD9" w:rsidR="00C2757D" w:rsidRDefault="008C7AC1" w:rsidP="00C2757D">
      <w:pPr>
        <w:pStyle w:val="ListParagraph"/>
        <w:numPr>
          <w:ilvl w:val="0"/>
          <w:numId w:val="21"/>
        </w:numPr>
      </w:pPr>
      <w:r>
        <w:t>Use my</w:t>
      </w:r>
      <w:r w:rsidR="00C2757D">
        <w:t xml:space="preserve"> AI</w:t>
      </w:r>
      <w:r>
        <w:t xml:space="preserve"> tool</w:t>
      </w:r>
      <w:r w:rsidR="00C2757D">
        <w:t xml:space="preserve"> to rapidly develop products for customers.</w:t>
      </w:r>
      <w:r w:rsidR="003C7B0A">
        <w:t xml:space="preserve"> (Imagine: </w:t>
      </w:r>
      <w:r w:rsidR="0087356F">
        <w:t>sensor solution provider</w:t>
      </w:r>
      <w:r w:rsidR="003C7B0A">
        <w:t>)</w:t>
      </w:r>
    </w:p>
    <w:p w14:paraId="10404517" w14:textId="77777777" w:rsidR="00C2757D" w:rsidRPr="00611F43" w:rsidRDefault="00C2757D" w:rsidP="002F5F2D"/>
    <w:p w14:paraId="76142999" w14:textId="77777777" w:rsidR="000355C2" w:rsidRDefault="000355C2">
      <w:pPr>
        <w:spacing w:line="259" w:lineRule="auto"/>
        <w:rPr>
          <w:rFonts w:asciiTheme="majorHAnsi" w:eastAsiaTheme="majorEastAsia" w:hAnsiTheme="majorHAnsi" w:cstheme="majorBidi"/>
          <w:color w:val="2F5496" w:themeColor="accent1" w:themeShade="BF"/>
          <w:sz w:val="32"/>
          <w:szCs w:val="32"/>
        </w:rPr>
      </w:pPr>
      <w:bookmarkStart w:id="0" w:name="_Toc111895375"/>
      <w:r>
        <w:br w:type="page"/>
      </w:r>
    </w:p>
    <w:p w14:paraId="7E8CC4EB" w14:textId="77777777" w:rsidR="000355C2" w:rsidRDefault="000355C2" w:rsidP="000355C2">
      <w:pPr>
        <w:pStyle w:val="Heading1"/>
      </w:pPr>
      <w:r>
        <w:lastRenderedPageBreak/>
        <w:t>Change and Liability Notice</w:t>
      </w:r>
      <w:bookmarkEnd w:id="0"/>
    </w:p>
    <w:p w14:paraId="796B72C3" w14:textId="77777777" w:rsidR="000355C2" w:rsidRDefault="000355C2" w:rsidP="000355C2">
      <w:r>
        <w:t>This document is subject to change without notice. While effort has been made to ensure the accuracy of the material contained within this document, Nolan Manteufel shall under no circumstances be liable for incidental or consequential damages or related expenses resulting from the use of this document.</w:t>
      </w:r>
    </w:p>
    <w:p w14:paraId="2A1EABBC" w14:textId="77777777" w:rsidR="000355C2" w:rsidRPr="00C55262" w:rsidRDefault="000355C2" w:rsidP="000355C2">
      <w:pPr>
        <w:pStyle w:val="Heading1"/>
      </w:pPr>
      <w:bookmarkStart w:id="1" w:name="_Ref110765861"/>
      <w:bookmarkStart w:id="2" w:name="_Toc111895376"/>
      <w:r>
        <w:t>Trademark Notice</w:t>
      </w:r>
      <w:bookmarkEnd w:id="1"/>
      <w:bookmarkEnd w:id="2"/>
    </w:p>
    <w:p w14:paraId="75AF1FBD" w14:textId="77777777" w:rsidR="000355C2" w:rsidRDefault="000355C2" w:rsidP="000355C2">
      <w:r w:rsidRPr="00C55262">
        <w:t>miniPCB</w:t>
      </w:r>
      <w:r>
        <w:t xml:space="preserve"> is a trademark of Nolan Manteufel.</w:t>
      </w:r>
    </w:p>
    <w:p w14:paraId="5A618AB2" w14:textId="5D8EBAE6" w:rsidR="000355C2" w:rsidRDefault="000355C2" w:rsidP="000355C2">
      <w:r>
        <w:t xml:space="preserve">This </w:t>
      </w:r>
      <w:r w:rsidR="009E32BA">
        <w:t>document</w:t>
      </w:r>
      <w:r>
        <w:t xml:space="preserve"> does not constitute permission to use the miniPCB trademark.</w:t>
      </w:r>
    </w:p>
    <w:tbl>
      <w:tblPr>
        <w:tblStyle w:val="GridTable1Light-Accent1"/>
        <w:tblW w:w="0" w:type="auto"/>
        <w:tblLook w:val="04A0" w:firstRow="1" w:lastRow="0" w:firstColumn="1" w:lastColumn="0" w:noHBand="0" w:noVBand="1"/>
      </w:tblPr>
      <w:tblGrid>
        <w:gridCol w:w="3521"/>
        <w:gridCol w:w="3522"/>
        <w:gridCol w:w="3522"/>
      </w:tblGrid>
      <w:tr w:rsidR="000355C2" w:rsidRPr="00C55262" w14:paraId="3A6C994A"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6B12C460" w14:textId="77777777" w:rsidR="000355C2" w:rsidRPr="00873AA8" w:rsidRDefault="000355C2" w:rsidP="00782BDC">
            <w:pPr>
              <w:pStyle w:val="NoSpacing"/>
              <w:jc w:val="center"/>
            </w:pPr>
            <w:r w:rsidRPr="00873AA8">
              <w:t>WORDMARK</w:t>
            </w:r>
          </w:p>
        </w:tc>
        <w:tc>
          <w:tcPr>
            <w:tcW w:w="3522" w:type="dxa"/>
            <w:vAlign w:val="center"/>
          </w:tcPr>
          <w:p w14:paraId="4A047E6D"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c>
          <w:tcPr>
            <w:tcW w:w="3522" w:type="dxa"/>
            <w:vAlign w:val="center"/>
          </w:tcPr>
          <w:p w14:paraId="2972F6A3" w14:textId="77777777" w:rsidR="000355C2" w:rsidRPr="00873AA8"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rPr>
                <w:noProof/>
              </w:rPr>
            </w:pPr>
            <w:r w:rsidRPr="00873AA8">
              <w:rPr>
                <w:noProof/>
              </w:rPr>
              <w:t>FIGUREMARK</w:t>
            </w:r>
          </w:p>
        </w:tc>
      </w:tr>
      <w:tr w:rsidR="000355C2" w14:paraId="718B9C31" w14:textId="77777777" w:rsidTr="00782BDC">
        <w:trPr>
          <w:trHeight w:val="1080"/>
        </w:trPr>
        <w:tc>
          <w:tcPr>
            <w:cnfStyle w:val="001000000000" w:firstRow="0" w:lastRow="0" w:firstColumn="1" w:lastColumn="0" w:oddVBand="0" w:evenVBand="0" w:oddHBand="0" w:evenHBand="0" w:firstRowFirstColumn="0" w:firstRowLastColumn="0" w:lastRowFirstColumn="0" w:lastRowLastColumn="0"/>
            <w:tcW w:w="3521" w:type="dxa"/>
            <w:vAlign w:val="center"/>
          </w:tcPr>
          <w:p w14:paraId="7341900F" w14:textId="77777777" w:rsidR="000355C2" w:rsidRDefault="000355C2" w:rsidP="00782BDC">
            <w:pPr>
              <w:pStyle w:val="NoSpacing"/>
              <w:jc w:val="center"/>
            </w:pPr>
            <w:r>
              <w:t>miniPCB™</w:t>
            </w:r>
          </w:p>
        </w:tc>
        <w:tc>
          <w:tcPr>
            <w:tcW w:w="3522" w:type="dxa"/>
            <w:vAlign w:val="center"/>
          </w:tcPr>
          <w:p w14:paraId="35408A0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rPr>
                <w:noProof/>
              </w:rPr>
            </w:pPr>
            <w:r>
              <w:rPr>
                <w:noProof/>
              </w:rPr>
              <w:drawing>
                <wp:inline distT="0" distB="0" distL="0" distR="0" wp14:anchorId="3B1BEEFB" wp14:editId="39ABF9C3">
                  <wp:extent cx="1428448" cy="457200"/>
                  <wp:effectExtent l="0" t="0" r="635" b="0"/>
                  <wp:docPr id="25" name="Picture 25"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28448" cy="457200"/>
                          </a:xfrm>
                          <a:prstGeom prst="rect">
                            <a:avLst/>
                          </a:prstGeom>
                        </pic:spPr>
                      </pic:pic>
                    </a:graphicData>
                  </a:graphic>
                </wp:inline>
              </w:drawing>
            </w:r>
            <w:r>
              <w:rPr>
                <w:noProof/>
              </w:rPr>
              <w:t>™</w:t>
            </w:r>
          </w:p>
        </w:tc>
        <w:tc>
          <w:tcPr>
            <w:tcW w:w="3522" w:type="dxa"/>
            <w:vAlign w:val="center"/>
          </w:tcPr>
          <w:p w14:paraId="07FC350B"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5997ADE" wp14:editId="3C0B6600">
                  <wp:extent cx="457200" cy="457200"/>
                  <wp:effectExtent l="0" t="0" r="0" b="0"/>
                  <wp:docPr id="26" name="Picture 2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inline>
              </w:drawing>
            </w:r>
            <w:r>
              <w:t>™</w:t>
            </w:r>
          </w:p>
        </w:tc>
      </w:tr>
    </w:tbl>
    <w:p w14:paraId="13F402A8" w14:textId="77777777" w:rsidR="000355C2" w:rsidRDefault="000355C2" w:rsidP="000355C2"/>
    <w:p w14:paraId="1316AE71" w14:textId="77777777" w:rsidR="000355C2" w:rsidRDefault="000355C2" w:rsidP="000355C2">
      <w:pPr>
        <w:pStyle w:val="Heading1"/>
      </w:pPr>
      <w:bookmarkStart w:id="3" w:name="_Toc111895377"/>
      <w:r>
        <w:t>Revision History</w:t>
      </w:r>
      <w:bookmarkEnd w:id="3"/>
    </w:p>
    <w:tbl>
      <w:tblPr>
        <w:tblStyle w:val="GridTable1Light-Accent1"/>
        <w:tblW w:w="0" w:type="auto"/>
        <w:tblLook w:val="04A0" w:firstRow="1" w:lastRow="0" w:firstColumn="1" w:lastColumn="0" w:noHBand="0" w:noVBand="1"/>
      </w:tblPr>
      <w:tblGrid>
        <w:gridCol w:w="839"/>
        <w:gridCol w:w="7436"/>
        <w:gridCol w:w="871"/>
        <w:gridCol w:w="1644"/>
      </w:tblGrid>
      <w:tr w:rsidR="000355C2" w14:paraId="635DFC78"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682EDC7F" w14:textId="77777777" w:rsidR="000355C2" w:rsidRDefault="000355C2" w:rsidP="00782BDC">
            <w:pPr>
              <w:pStyle w:val="NoSpacing"/>
              <w:jc w:val="center"/>
            </w:pPr>
            <w:r>
              <w:t>REV</w:t>
            </w:r>
          </w:p>
        </w:tc>
        <w:tc>
          <w:tcPr>
            <w:tcW w:w="7436" w:type="dxa"/>
            <w:vAlign w:val="center"/>
          </w:tcPr>
          <w:p w14:paraId="68CDDDDC"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CC52613"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725288FB"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0C1F6BAA"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AB6807"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75C2A59D"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p>
        </w:tc>
        <w:tc>
          <w:tcPr>
            <w:tcW w:w="871" w:type="dxa"/>
            <w:vAlign w:val="center"/>
          </w:tcPr>
          <w:p w14:paraId="4758666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55D6CB0" w14:textId="69BC6117" w:rsidR="000355C2" w:rsidRDefault="0060111E" w:rsidP="00782BDC">
            <w:pPr>
              <w:pStyle w:val="NoSpacing"/>
              <w:jc w:val="center"/>
              <w:cnfStyle w:val="000000000000" w:firstRow="0" w:lastRow="0" w:firstColumn="0" w:lastColumn="0" w:oddVBand="0" w:evenVBand="0" w:oddHBand="0" w:evenHBand="0" w:firstRowFirstColumn="0" w:firstRowLastColumn="0" w:lastRowFirstColumn="0" w:lastRowLastColumn="0"/>
            </w:pPr>
            <w:r>
              <w:t>04FEB2023</w:t>
            </w:r>
          </w:p>
        </w:tc>
      </w:tr>
      <w:tr w:rsidR="000355C2" w14:paraId="174ED9DE"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2C72166D" w14:textId="78944D3F" w:rsidR="000355C2" w:rsidRDefault="009864E8" w:rsidP="00782BDC">
            <w:pPr>
              <w:pStyle w:val="NoSpacing"/>
              <w:jc w:val="center"/>
            </w:pPr>
            <w:r>
              <w:t>B</w:t>
            </w:r>
          </w:p>
        </w:tc>
        <w:tc>
          <w:tcPr>
            <w:tcW w:w="7436" w:type="dxa"/>
            <w:vAlign w:val="center"/>
          </w:tcPr>
          <w:p w14:paraId="2FD319E2" w14:textId="4422B285" w:rsidR="000355C2" w:rsidRDefault="009864E8" w:rsidP="00782BDC">
            <w:pPr>
              <w:pStyle w:val="NoSpacing"/>
              <w:cnfStyle w:val="000000000000" w:firstRow="0" w:lastRow="0" w:firstColumn="0" w:lastColumn="0" w:oddVBand="0" w:evenVBand="0" w:oddHBand="0" w:evenHBand="0" w:firstRowFirstColumn="0" w:firstRowLastColumn="0" w:lastRowFirstColumn="0" w:lastRowLastColumn="0"/>
            </w:pPr>
            <w:r>
              <w:t>Update per new interest in AI CAD tools.</w:t>
            </w:r>
          </w:p>
        </w:tc>
        <w:tc>
          <w:tcPr>
            <w:tcW w:w="871" w:type="dxa"/>
            <w:vAlign w:val="center"/>
          </w:tcPr>
          <w:p w14:paraId="5094B51D" w14:textId="6A74A025"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3F4F458" w14:textId="176CC16F" w:rsidR="000355C2" w:rsidRDefault="009864E8" w:rsidP="00782BDC">
            <w:pPr>
              <w:pStyle w:val="NoSpacing"/>
              <w:jc w:val="center"/>
              <w:cnfStyle w:val="000000000000" w:firstRow="0" w:lastRow="0" w:firstColumn="0" w:lastColumn="0" w:oddVBand="0" w:evenVBand="0" w:oddHBand="0" w:evenHBand="0" w:firstRowFirstColumn="0" w:firstRowLastColumn="0" w:lastRowFirstColumn="0" w:lastRowLastColumn="0"/>
            </w:pPr>
            <w:r>
              <w:t>05MAR2023</w:t>
            </w:r>
          </w:p>
        </w:tc>
      </w:tr>
      <w:tr w:rsidR="009864E8" w14:paraId="5951340C"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5D105A75" w14:textId="47A4E32C" w:rsidR="009864E8" w:rsidRDefault="009E32BA" w:rsidP="00782BDC">
            <w:pPr>
              <w:pStyle w:val="NoSpacing"/>
              <w:jc w:val="center"/>
            </w:pPr>
            <w:r>
              <w:t>C</w:t>
            </w:r>
          </w:p>
        </w:tc>
        <w:tc>
          <w:tcPr>
            <w:tcW w:w="7436" w:type="dxa"/>
            <w:vAlign w:val="center"/>
          </w:tcPr>
          <w:p w14:paraId="576B32EA" w14:textId="79C44C41" w:rsidR="009864E8" w:rsidRDefault="009E32BA" w:rsidP="00782BDC">
            <w:pPr>
              <w:pStyle w:val="NoSpacing"/>
              <w:cnfStyle w:val="000000000000" w:firstRow="0" w:lastRow="0" w:firstColumn="0" w:lastColumn="0" w:oddVBand="0" w:evenVBand="0" w:oddHBand="0" w:evenHBand="0" w:firstRowFirstColumn="0" w:firstRowLastColumn="0" w:lastRowFirstColumn="0" w:lastRowLastColumn="0"/>
            </w:pPr>
            <w:r>
              <w:t>Update per April Fools</w:t>
            </w:r>
          </w:p>
        </w:tc>
        <w:tc>
          <w:tcPr>
            <w:tcW w:w="871" w:type="dxa"/>
            <w:vAlign w:val="center"/>
          </w:tcPr>
          <w:p w14:paraId="468D10E0" w14:textId="6DB2E382" w:rsidR="009864E8"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2CCD415C" w14:textId="4769A7CD" w:rsidR="009864E8"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r>
              <w:t>01APR2023</w:t>
            </w:r>
          </w:p>
        </w:tc>
      </w:tr>
      <w:tr w:rsidR="009E32BA" w14:paraId="417CB3AF"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30DDF440" w14:textId="77777777" w:rsidR="009E32BA" w:rsidRDefault="009E32BA" w:rsidP="00782BDC">
            <w:pPr>
              <w:pStyle w:val="NoSpacing"/>
              <w:jc w:val="center"/>
            </w:pPr>
          </w:p>
        </w:tc>
        <w:tc>
          <w:tcPr>
            <w:tcW w:w="7436" w:type="dxa"/>
            <w:vAlign w:val="center"/>
          </w:tcPr>
          <w:p w14:paraId="4DF005CE" w14:textId="77777777" w:rsidR="009E32BA" w:rsidRDefault="009E32BA"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0C1B7F6A" w14:textId="77777777" w:rsidR="009E32BA"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15F3B53D" w14:textId="77777777" w:rsidR="009E32BA" w:rsidRDefault="009E32BA"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4708E3E7" w14:textId="77777777" w:rsidR="000355C2" w:rsidRPr="000A5CDE" w:rsidRDefault="000355C2" w:rsidP="000A5CDE"/>
    <w:sectPr w:rsidR="000355C2" w:rsidRPr="000A5CDE" w:rsidSect="00EE2273">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A7331" w14:textId="77777777" w:rsidR="00651FB7" w:rsidRDefault="00651FB7" w:rsidP="002E17B7">
      <w:pPr>
        <w:spacing w:after="0" w:line="240" w:lineRule="auto"/>
      </w:pPr>
      <w:r>
        <w:separator/>
      </w:r>
    </w:p>
  </w:endnote>
  <w:endnote w:type="continuationSeparator" w:id="0">
    <w:p w14:paraId="60EC38AF" w14:textId="77777777" w:rsidR="00651FB7" w:rsidRDefault="00651FB7"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9A1A0"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A7856" w14:textId="77777777" w:rsidR="00651FB7" w:rsidRDefault="00651FB7" w:rsidP="002E17B7">
      <w:pPr>
        <w:spacing w:after="0" w:line="240" w:lineRule="auto"/>
      </w:pPr>
      <w:r>
        <w:separator/>
      </w:r>
    </w:p>
  </w:footnote>
  <w:footnote w:type="continuationSeparator" w:id="0">
    <w:p w14:paraId="145D8157" w14:textId="77777777" w:rsidR="00651FB7" w:rsidRDefault="00651FB7"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639C5BF3" w14:textId="77777777" w:rsidTr="00782BDC">
      <w:trPr>
        <w:trHeight w:val="576"/>
      </w:trPr>
      <w:tc>
        <w:tcPr>
          <w:tcW w:w="5400" w:type="dxa"/>
          <w:vAlign w:val="center"/>
        </w:tcPr>
        <w:p w14:paraId="24B0110C" w14:textId="77777777" w:rsidR="000355C2" w:rsidRDefault="000355C2" w:rsidP="000355C2">
          <w:pPr>
            <w:pStyle w:val="Header"/>
          </w:pPr>
          <w:r>
            <w:rPr>
              <w:noProof/>
            </w:rPr>
            <w:drawing>
              <wp:inline distT="0" distB="0" distL="0" distR="0" wp14:anchorId="20D072F3" wp14:editId="77D685E0">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7BDAEC04" wp14:editId="189D4938">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118AB874" w14:textId="58DA949F" w:rsidR="000355C2" w:rsidRDefault="00611F43" w:rsidP="000355C2">
          <w:pPr>
            <w:pStyle w:val="Header"/>
            <w:jc w:val="right"/>
            <w:rPr>
              <w:noProof/>
              <w:sz w:val="22"/>
            </w:rPr>
          </w:pPr>
          <w:r>
            <w:rPr>
              <w:noProof/>
              <w:sz w:val="22"/>
            </w:rPr>
            <w:t>About the Project</w:t>
          </w:r>
        </w:p>
        <w:p w14:paraId="11D2EB5F" w14:textId="77777777" w:rsidR="000355C2" w:rsidRPr="00D54C21" w:rsidRDefault="000355C2" w:rsidP="000355C2">
          <w:pPr>
            <w:pStyle w:val="Header"/>
            <w:jc w:val="right"/>
            <w:rPr>
              <w:noProof/>
              <w:sz w:val="22"/>
            </w:rPr>
          </w:pPr>
          <w:r>
            <w:rPr>
              <w:noProof/>
              <w:sz w:val="22"/>
            </w:rPr>
            <w:t>FOR EDUCATIONAL USE ONLY</w:t>
          </w:r>
        </w:p>
      </w:tc>
    </w:tr>
  </w:tbl>
  <w:p w14:paraId="00805B36" w14:textId="754D3016"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4300AC">
      <w:rPr>
        <w:noProof/>
        <w:sz w:val="16"/>
        <w:szCs w:val="16"/>
      </w:rPr>
      <w:t>1 April 2023</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16363"/>
    <w:multiLevelType w:val="hybridMultilevel"/>
    <w:tmpl w:val="47A8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F03529"/>
    <w:multiLevelType w:val="hybridMultilevel"/>
    <w:tmpl w:val="6406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6860DE"/>
    <w:multiLevelType w:val="hybridMultilevel"/>
    <w:tmpl w:val="BA2A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B66C1D"/>
    <w:multiLevelType w:val="hybridMultilevel"/>
    <w:tmpl w:val="B896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06DAB"/>
    <w:multiLevelType w:val="hybridMultilevel"/>
    <w:tmpl w:val="EB2C7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4"/>
  </w:num>
  <w:num w:numId="2" w16cid:durableId="1112624229">
    <w:abstractNumId w:val="0"/>
  </w:num>
  <w:num w:numId="3" w16cid:durableId="2046561128">
    <w:abstractNumId w:val="8"/>
  </w:num>
  <w:num w:numId="4" w16cid:durableId="146672341">
    <w:abstractNumId w:val="13"/>
  </w:num>
  <w:num w:numId="5" w16cid:durableId="977761880">
    <w:abstractNumId w:val="7"/>
  </w:num>
  <w:num w:numId="6" w16cid:durableId="1163668002">
    <w:abstractNumId w:val="5"/>
  </w:num>
  <w:num w:numId="7" w16cid:durableId="42144940">
    <w:abstractNumId w:val="6"/>
  </w:num>
  <w:num w:numId="8" w16cid:durableId="1127554245">
    <w:abstractNumId w:val="20"/>
  </w:num>
  <w:num w:numId="9" w16cid:durableId="380711500">
    <w:abstractNumId w:val="19"/>
  </w:num>
  <w:num w:numId="10" w16cid:durableId="174345934">
    <w:abstractNumId w:val="16"/>
  </w:num>
  <w:num w:numId="11" w16cid:durableId="589585565">
    <w:abstractNumId w:val="2"/>
  </w:num>
  <w:num w:numId="12" w16cid:durableId="1023552574">
    <w:abstractNumId w:val="3"/>
  </w:num>
  <w:num w:numId="13" w16cid:durableId="862283421">
    <w:abstractNumId w:val="10"/>
  </w:num>
  <w:num w:numId="14" w16cid:durableId="1549949672">
    <w:abstractNumId w:val="18"/>
  </w:num>
  <w:num w:numId="15" w16cid:durableId="1707608210">
    <w:abstractNumId w:val="17"/>
  </w:num>
  <w:num w:numId="16" w16cid:durableId="564418092">
    <w:abstractNumId w:val="4"/>
  </w:num>
  <w:num w:numId="17" w16cid:durableId="617298784">
    <w:abstractNumId w:val="1"/>
  </w:num>
  <w:num w:numId="18" w16cid:durableId="94256834">
    <w:abstractNumId w:val="12"/>
  </w:num>
  <w:num w:numId="19" w16cid:durableId="120078806">
    <w:abstractNumId w:val="15"/>
  </w:num>
  <w:num w:numId="20" w16cid:durableId="95100517">
    <w:abstractNumId w:val="11"/>
  </w:num>
  <w:num w:numId="21" w16cid:durableId="1464033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07"/>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5CDA"/>
    <w:rsid w:val="00076C57"/>
    <w:rsid w:val="00077F20"/>
    <w:rsid w:val="000871DA"/>
    <w:rsid w:val="00096023"/>
    <w:rsid w:val="00097A63"/>
    <w:rsid w:val="000A5CDE"/>
    <w:rsid w:val="000B4F17"/>
    <w:rsid w:val="000C0D96"/>
    <w:rsid w:val="000D21D9"/>
    <w:rsid w:val="000E7A27"/>
    <w:rsid w:val="000F0DD6"/>
    <w:rsid w:val="000F15EF"/>
    <w:rsid w:val="001038B1"/>
    <w:rsid w:val="00105C7D"/>
    <w:rsid w:val="00111F02"/>
    <w:rsid w:val="001256ED"/>
    <w:rsid w:val="001305C7"/>
    <w:rsid w:val="00132EC1"/>
    <w:rsid w:val="00140AE1"/>
    <w:rsid w:val="001410EF"/>
    <w:rsid w:val="00145E2F"/>
    <w:rsid w:val="0015311B"/>
    <w:rsid w:val="00155A5F"/>
    <w:rsid w:val="00156C45"/>
    <w:rsid w:val="001576D7"/>
    <w:rsid w:val="00165FE8"/>
    <w:rsid w:val="001706FD"/>
    <w:rsid w:val="0018049E"/>
    <w:rsid w:val="001919D7"/>
    <w:rsid w:val="00194255"/>
    <w:rsid w:val="001A71A7"/>
    <w:rsid w:val="001B2560"/>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729C8"/>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5F2D"/>
    <w:rsid w:val="002F61FD"/>
    <w:rsid w:val="002F6852"/>
    <w:rsid w:val="002F6DC7"/>
    <w:rsid w:val="003005B2"/>
    <w:rsid w:val="00301F17"/>
    <w:rsid w:val="0030449B"/>
    <w:rsid w:val="0030605C"/>
    <w:rsid w:val="00324C71"/>
    <w:rsid w:val="00326D8B"/>
    <w:rsid w:val="00327C12"/>
    <w:rsid w:val="00330173"/>
    <w:rsid w:val="0033227C"/>
    <w:rsid w:val="003350F8"/>
    <w:rsid w:val="00336E6A"/>
    <w:rsid w:val="003374E5"/>
    <w:rsid w:val="00350762"/>
    <w:rsid w:val="00352047"/>
    <w:rsid w:val="0035742F"/>
    <w:rsid w:val="00357E86"/>
    <w:rsid w:val="00357F5D"/>
    <w:rsid w:val="00361D8C"/>
    <w:rsid w:val="003709E3"/>
    <w:rsid w:val="0038030A"/>
    <w:rsid w:val="003816BC"/>
    <w:rsid w:val="00384388"/>
    <w:rsid w:val="00385CB6"/>
    <w:rsid w:val="00390112"/>
    <w:rsid w:val="003A2E99"/>
    <w:rsid w:val="003A31B8"/>
    <w:rsid w:val="003A5B47"/>
    <w:rsid w:val="003C68C3"/>
    <w:rsid w:val="003C7B0A"/>
    <w:rsid w:val="003D0F57"/>
    <w:rsid w:val="003D23A7"/>
    <w:rsid w:val="003D6D98"/>
    <w:rsid w:val="003E06FE"/>
    <w:rsid w:val="003E21A1"/>
    <w:rsid w:val="003E598C"/>
    <w:rsid w:val="003F0DCC"/>
    <w:rsid w:val="003F3726"/>
    <w:rsid w:val="00401B03"/>
    <w:rsid w:val="00402A7E"/>
    <w:rsid w:val="00402B46"/>
    <w:rsid w:val="00407E18"/>
    <w:rsid w:val="00417E5D"/>
    <w:rsid w:val="00421B63"/>
    <w:rsid w:val="004261DE"/>
    <w:rsid w:val="004300AC"/>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86102"/>
    <w:rsid w:val="00490042"/>
    <w:rsid w:val="004A0D37"/>
    <w:rsid w:val="004A1E0D"/>
    <w:rsid w:val="004A2CA7"/>
    <w:rsid w:val="004A568E"/>
    <w:rsid w:val="004A6158"/>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C3607"/>
    <w:rsid w:val="005D5009"/>
    <w:rsid w:val="005D6048"/>
    <w:rsid w:val="005D6AE6"/>
    <w:rsid w:val="005D72C2"/>
    <w:rsid w:val="005D7D86"/>
    <w:rsid w:val="005E2416"/>
    <w:rsid w:val="005E76E1"/>
    <w:rsid w:val="005F3420"/>
    <w:rsid w:val="005F4B5C"/>
    <w:rsid w:val="0060111E"/>
    <w:rsid w:val="006014F3"/>
    <w:rsid w:val="006020CD"/>
    <w:rsid w:val="0060631D"/>
    <w:rsid w:val="00607BA4"/>
    <w:rsid w:val="00611F43"/>
    <w:rsid w:val="00623913"/>
    <w:rsid w:val="0062659D"/>
    <w:rsid w:val="006345A3"/>
    <w:rsid w:val="0063756F"/>
    <w:rsid w:val="00637E2B"/>
    <w:rsid w:val="00644E79"/>
    <w:rsid w:val="00646F5C"/>
    <w:rsid w:val="00651FB7"/>
    <w:rsid w:val="00653CAA"/>
    <w:rsid w:val="006553CE"/>
    <w:rsid w:val="0066328D"/>
    <w:rsid w:val="0067070D"/>
    <w:rsid w:val="00671D5C"/>
    <w:rsid w:val="00672326"/>
    <w:rsid w:val="0067287C"/>
    <w:rsid w:val="00681080"/>
    <w:rsid w:val="00682EF2"/>
    <w:rsid w:val="006849E5"/>
    <w:rsid w:val="006929B2"/>
    <w:rsid w:val="006947C8"/>
    <w:rsid w:val="00696AA4"/>
    <w:rsid w:val="00696AAD"/>
    <w:rsid w:val="006A16F0"/>
    <w:rsid w:val="006A38B9"/>
    <w:rsid w:val="006A62CE"/>
    <w:rsid w:val="006B2D21"/>
    <w:rsid w:val="006B7A15"/>
    <w:rsid w:val="006C0801"/>
    <w:rsid w:val="006C4526"/>
    <w:rsid w:val="006D4227"/>
    <w:rsid w:val="006D646E"/>
    <w:rsid w:val="006E0D2C"/>
    <w:rsid w:val="006F1135"/>
    <w:rsid w:val="006F309C"/>
    <w:rsid w:val="006F3B5F"/>
    <w:rsid w:val="006F6F7A"/>
    <w:rsid w:val="00702D3D"/>
    <w:rsid w:val="007035E3"/>
    <w:rsid w:val="007068C1"/>
    <w:rsid w:val="00710043"/>
    <w:rsid w:val="007156FE"/>
    <w:rsid w:val="00727BFA"/>
    <w:rsid w:val="00731970"/>
    <w:rsid w:val="00731D60"/>
    <w:rsid w:val="00737AF3"/>
    <w:rsid w:val="00741565"/>
    <w:rsid w:val="0074395D"/>
    <w:rsid w:val="00744158"/>
    <w:rsid w:val="0075053C"/>
    <w:rsid w:val="00752FA2"/>
    <w:rsid w:val="007538C4"/>
    <w:rsid w:val="00755683"/>
    <w:rsid w:val="00756F29"/>
    <w:rsid w:val="007623C4"/>
    <w:rsid w:val="00771F5E"/>
    <w:rsid w:val="00774B87"/>
    <w:rsid w:val="0077730F"/>
    <w:rsid w:val="00786013"/>
    <w:rsid w:val="0078664D"/>
    <w:rsid w:val="00793DBA"/>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24DE1"/>
    <w:rsid w:val="00837DAD"/>
    <w:rsid w:val="00847D91"/>
    <w:rsid w:val="00852EB7"/>
    <w:rsid w:val="0086484A"/>
    <w:rsid w:val="00867120"/>
    <w:rsid w:val="00867304"/>
    <w:rsid w:val="008724FE"/>
    <w:rsid w:val="0087356F"/>
    <w:rsid w:val="008758E3"/>
    <w:rsid w:val="0088132B"/>
    <w:rsid w:val="00883741"/>
    <w:rsid w:val="00885B47"/>
    <w:rsid w:val="008905BB"/>
    <w:rsid w:val="00891FDC"/>
    <w:rsid w:val="00895DD5"/>
    <w:rsid w:val="008965EF"/>
    <w:rsid w:val="00897DB0"/>
    <w:rsid w:val="008A194C"/>
    <w:rsid w:val="008B0ABE"/>
    <w:rsid w:val="008B2A48"/>
    <w:rsid w:val="008B3F36"/>
    <w:rsid w:val="008B525B"/>
    <w:rsid w:val="008B617B"/>
    <w:rsid w:val="008C5359"/>
    <w:rsid w:val="008C7AC1"/>
    <w:rsid w:val="008D0DC5"/>
    <w:rsid w:val="008D4B56"/>
    <w:rsid w:val="008D7F28"/>
    <w:rsid w:val="008E0F52"/>
    <w:rsid w:val="008E2FB3"/>
    <w:rsid w:val="008E3A33"/>
    <w:rsid w:val="00901FF4"/>
    <w:rsid w:val="009042F2"/>
    <w:rsid w:val="00910A4C"/>
    <w:rsid w:val="00920650"/>
    <w:rsid w:val="00922F23"/>
    <w:rsid w:val="00924F04"/>
    <w:rsid w:val="00925709"/>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864E8"/>
    <w:rsid w:val="00991D3A"/>
    <w:rsid w:val="00993A9F"/>
    <w:rsid w:val="00993D6B"/>
    <w:rsid w:val="00994DBC"/>
    <w:rsid w:val="009B3B2E"/>
    <w:rsid w:val="009C3C2D"/>
    <w:rsid w:val="009D2B99"/>
    <w:rsid w:val="009D6D5E"/>
    <w:rsid w:val="009E3261"/>
    <w:rsid w:val="009E32BA"/>
    <w:rsid w:val="009E5CC7"/>
    <w:rsid w:val="009F2028"/>
    <w:rsid w:val="009F6018"/>
    <w:rsid w:val="009F641D"/>
    <w:rsid w:val="009F6C52"/>
    <w:rsid w:val="00A05655"/>
    <w:rsid w:val="00A05837"/>
    <w:rsid w:val="00A20A11"/>
    <w:rsid w:val="00A4613B"/>
    <w:rsid w:val="00A548C2"/>
    <w:rsid w:val="00A607F6"/>
    <w:rsid w:val="00A617B9"/>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E756A"/>
    <w:rsid w:val="00AF0EC1"/>
    <w:rsid w:val="00AF535D"/>
    <w:rsid w:val="00AF70AF"/>
    <w:rsid w:val="00B009B8"/>
    <w:rsid w:val="00B04940"/>
    <w:rsid w:val="00B0725A"/>
    <w:rsid w:val="00B11B8D"/>
    <w:rsid w:val="00B13B3B"/>
    <w:rsid w:val="00B14A71"/>
    <w:rsid w:val="00B1594F"/>
    <w:rsid w:val="00B169DE"/>
    <w:rsid w:val="00B203BC"/>
    <w:rsid w:val="00B21DA5"/>
    <w:rsid w:val="00B23F44"/>
    <w:rsid w:val="00B30D4C"/>
    <w:rsid w:val="00B31ADE"/>
    <w:rsid w:val="00B32AA5"/>
    <w:rsid w:val="00B34A25"/>
    <w:rsid w:val="00B6688F"/>
    <w:rsid w:val="00B70E2D"/>
    <w:rsid w:val="00B7516E"/>
    <w:rsid w:val="00B76A6A"/>
    <w:rsid w:val="00B80628"/>
    <w:rsid w:val="00B92402"/>
    <w:rsid w:val="00B9521E"/>
    <w:rsid w:val="00B9582D"/>
    <w:rsid w:val="00BA1450"/>
    <w:rsid w:val="00BA35B3"/>
    <w:rsid w:val="00BA440C"/>
    <w:rsid w:val="00BA6EEC"/>
    <w:rsid w:val="00BB17AE"/>
    <w:rsid w:val="00BC0882"/>
    <w:rsid w:val="00BC586E"/>
    <w:rsid w:val="00BC7280"/>
    <w:rsid w:val="00BD04F8"/>
    <w:rsid w:val="00BD274C"/>
    <w:rsid w:val="00BD638F"/>
    <w:rsid w:val="00BD7C17"/>
    <w:rsid w:val="00BE4587"/>
    <w:rsid w:val="00BE49BD"/>
    <w:rsid w:val="00BF0EC7"/>
    <w:rsid w:val="00C06A06"/>
    <w:rsid w:val="00C07B1F"/>
    <w:rsid w:val="00C1656F"/>
    <w:rsid w:val="00C24598"/>
    <w:rsid w:val="00C268C2"/>
    <w:rsid w:val="00C2757D"/>
    <w:rsid w:val="00C35E94"/>
    <w:rsid w:val="00C378CA"/>
    <w:rsid w:val="00C44488"/>
    <w:rsid w:val="00C46513"/>
    <w:rsid w:val="00C521F2"/>
    <w:rsid w:val="00C5296D"/>
    <w:rsid w:val="00C57708"/>
    <w:rsid w:val="00C6121B"/>
    <w:rsid w:val="00C61A20"/>
    <w:rsid w:val="00C62BF8"/>
    <w:rsid w:val="00C6453F"/>
    <w:rsid w:val="00C760E0"/>
    <w:rsid w:val="00C77B75"/>
    <w:rsid w:val="00C8049E"/>
    <w:rsid w:val="00C8157C"/>
    <w:rsid w:val="00C81665"/>
    <w:rsid w:val="00C82546"/>
    <w:rsid w:val="00C82AAE"/>
    <w:rsid w:val="00C90C7A"/>
    <w:rsid w:val="00C93995"/>
    <w:rsid w:val="00C942D3"/>
    <w:rsid w:val="00C96C2B"/>
    <w:rsid w:val="00C97A93"/>
    <w:rsid w:val="00CB3009"/>
    <w:rsid w:val="00CC1A32"/>
    <w:rsid w:val="00CD3071"/>
    <w:rsid w:val="00CD5062"/>
    <w:rsid w:val="00CD5755"/>
    <w:rsid w:val="00CD62EE"/>
    <w:rsid w:val="00CE01F6"/>
    <w:rsid w:val="00CE50AC"/>
    <w:rsid w:val="00CF2E0D"/>
    <w:rsid w:val="00D04FC5"/>
    <w:rsid w:val="00D11C37"/>
    <w:rsid w:val="00D11D20"/>
    <w:rsid w:val="00D177D5"/>
    <w:rsid w:val="00D23074"/>
    <w:rsid w:val="00D31927"/>
    <w:rsid w:val="00D321BD"/>
    <w:rsid w:val="00D36411"/>
    <w:rsid w:val="00D436D5"/>
    <w:rsid w:val="00D44E4E"/>
    <w:rsid w:val="00D472D7"/>
    <w:rsid w:val="00D51999"/>
    <w:rsid w:val="00D53DEA"/>
    <w:rsid w:val="00D54C21"/>
    <w:rsid w:val="00D63D63"/>
    <w:rsid w:val="00D662E5"/>
    <w:rsid w:val="00D67541"/>
    <w:rsid w:val="00D73B4F"/>
    <w:rsid w:val="00D752D6"/>
    <w:rsid w:val="00D83D71"/>
    <w:rsid w:val="00DA3F26"/>
    <w:rsid w:val="00DB23A9"/>
    <w:rsid w:val="00DB541A"/>
    <w:rsid w:val="00DB5801"/>
    <w:rsid w:val="00DB7B8A"/>
    <w:rsid w:val="00DB7D2F"/>
    <w:rsid w:val="00DC29C9"/>
    <w:rsid w:val="00DC413E"/>
    <w:rsid w:val="00DC48D4"/>
    <w:rsid w:val="00DC5500"/>
    <w:rsid w:val="00DC6214"/>
    <w:rsid w:val="00DC6430"/>
    <w:rsid w:val="00DC68E4"/>
    <w:rsid w:val="00DD6118"/>
    <w:rsid w:val="00DD7010"/>
    <w:rsid w:val="00DE00B7"/>
    <w:rsid w:val="00DE197E"/>
    <w:rsid w:val="00DE202F"/>
    <w:rsid w:val="00DE5B11"/>
    <w:rsid w:val="00DE6C4D"/>
    <w:rsid w:val="00DF1066"/>
    <w:rsid w:val="00DF3228"/>
    <w:rsid w:val="00DF32C3"/>
    <w:rsid w:val="00E105CF"/>
    <w:rsid w:val="00E10E2C"/>
    <w:rsid w:val="00E12F85"/>
    <w:rsid w:val="00E16DAB"/>
    <w:rsid w:val="00E209AB"/>
    <w:rsid w:val="00E30C33"/>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EF32AB"/>
    <w:rsid w:val="00F06EFE"/>
    <w:rsid w:val="00F17750"/>
    <w:rsid w:val="00F2352B"/>
    <w:rsid w:val="00F3359A"/>
    <w:rsid w:val="00F35A70"/>
    <w:rsid w:val="00F37D0A"/>
    <w:rsid w:val="00F44246"/>
    <w:rsid w:val="00F50E06"/>
    <w:rsid w:val="00F52C42"/>
    <w:rsid w:val="00F53D0F"/>
    <w:rsid w:val="00F54AF9"/>
    <w:rsid w:val="00F559B4"/>
    <w:rsid w:val="00F6177B"/>
    <w:rsid w:val="00F62E44"/>
    <w:rsid w:val="00F633B5"/>
    <w:rsid w:val="00F65592"/>
    <w:rsid w:val="00F66BDB"/>
    <w:rsid w:val="00F71597"/>
    <w:rsid w:val="00F72137"/>
    <w:rsid w:val="00F724AC"/>
    <w:rsid w:val="00F73574"/>
    <w:rsid w:val="00F753EA"/>
    <w:rsid w:val="00F86F54"/>
    <w:rsid w:val="00F94048"/>
    <w:rsid w:val="00FA1498"/>
    <w:rsid w:val="00FA5106"/>
    <w:rsid w:val="00FA7219"/>
    <w:rsid w:val="00FB646D"/>
    <w:rsid w:val="00FC33FC"/>
    <w:rsid w:val="00FC56D7"/>
    <w:rsid w:val="00FC6906"/>
    <w:rsid w:val="00FC7E46"/>
    <w:rsid w:val="00FE1C4D"/>
    <w:rsid w:val="00FE53BA"/>
    <w:rsid w:val="00FE6E36"/>
    <w:rsid w:val="00FE77C3"/>
    <w:rsid w:val="00FF2783"/>
    <w:rsid w:val="00FF2BBB"/>
    <w:rsid w:val="00FF3C9B"/>
    <w:rsid w:val="00FF407C"/>
    <w:rsid w:val="00FF434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4C0BCE"/>
  <w15:chartTrackingRefBased/>
  <w15:docId w15:val="{5CF61883-BB02-457D-BC45-D90C4AB4B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AGLE\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120</TotalTime>
  <Pages>4</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76</cp:revision>
  <cp:lastPrinted>2023-04-01T17:02:00Z</cp:lastPrinted>
  <dcterms:created xsi:type="dcterms:W3CDTF">2023-02-05T02:09:00Z</dcterms:created>
  <dcterms:modified xsi:type="dcterms:W3CDTF">2023-04-01T17:02:00Z</dcterms:modified>
</cp:coreProperties>
</file>