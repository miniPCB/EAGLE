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57632" w14:textId="141BA7A5" w:rsidR="002523E8" w:rsidRDefault="00F1576C" w:rsidP="00401B03">
      <w:pPr>
        <w:pStyle w:val="Title"/>
      </w:pPr>
      <w:r>
        <w:t>miniPCB Component Vending Machine</w:t>
      </w:r>
    </w:p>
    <w:p w14:paraId="08A41CAE" w14:textId="7C1F7CAD" w:rsidR="00A96878" w:rsidRDefault="00BE790A" w:rsidP="00545686">
      <w:pPr>
        <w:pStyle w:val="Heading1"/>
        <w:tabs>
          <w:tab w:val="left" w:pos="6160"/>
        </w:tabs>
      </w:pPr>
      <w:r>
        <w:t>Idea</w:t>
      </w:r>
    </w:p>
    <w:p w14:paraId="5EFEE292" w14:textId="5722BDDB" w:rsidR="00BE790A" w:rsidRDefault="00BE790A" w:rsidP="00BE790A">
      <w:r>
        <w:t>An electronic component vending machine that was designed around the miniPCB product catalog.</w:t>
      </w:r>
    </w:p>
    <w:p w14:paraId="6ADA597E" w14:textId="3925644C" w:rsidR="00BE790A" w:rsidRDefault="00F1576C" w:rsidP="00BE790A">
      <w:r>
        <w:t>Features:</w:t>
      </w:r>
    </w:p>
    <w:p w14:paraId="6A858FCC" w14:textId="16F656AD" w:rsidR="00F1576C" w:rsidRDefault="00F1576C" w:rsidP="00F1576C">
      <w:pPr>
        <w:pStyle w:val="ListParagraph"/>
        <w:numPr>
          <w:ilvl w:val="0"/>
          <w:numId w:val="17"/>
        </w:numPr>
      </w:pPr>
      <w:r>
        <w:t>Barcode in datasheet</w:t>
      </w:r>
    </w:p>
    <w:p w14:paraId="0367F10F" w14:textId="74128194" w:rsidR="00F1576C" w:rsidRDefault="00F1576C" w:rsidP="00F1576C">
      <w:pPr>
        <w:pStyle w:val="ListParagraph"/>
        <w:numPr>
          <w:ilvl w:val="0"/>
          <w:numId w:val="17"/>
        </w:numPr>
      </w:pPr>
      <w:r>
        <w:t>Components per design examples in datasheets</w:t>
      </w:r>
    </w:p>
    <w:p w14:paraId="1FA68F42" w14:textId="79099962" w:rsidR="00F1576C" w:rsidRDefault="00F1576C" w:rsidP="00F1576C">
      <w:pPr>
        <w:pStyle w:val="ListParagraph"/>
        <w:numPr>
          <w:ilvl w:val="0"/>
          <w:numId w:val="17"/>
        </w:numPr>
      </w:pPr>
      <w:r>
        <w:t>Ideal for electrical engineering colleges and labs</w:t>
      </w:r>
    </w:p>
    <w:p w14:paraId="0501F8CD" w14:textId="0201F1D1" w:rsidR="00F1576C" w:rsidRDefault="00F1576C" w:rsidP="00F1576C">
      <w:pPr>
        <w:pStyle w:val="ListParagraph"/>
        <w:numPr>
          <w:ilvl w:val="0"/>
          <w:numId w:val="17"/>
        </w:numPr>
      </w:pPr>
      <w:r>
        <w:t>Unclear business plan… who maintains, etc.</w:t>
      </w:r>
    </w:p>
    <w:p w14:paraId="0909E62A" w14:textId="77777777" w:rsidR="00F1576C" w:rsidRPr="00BE790A" w:rsidRDefault="00F1576C" w:rsidP="00F1576C"/>
    <w:p w14:paraId="586271CB"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0" w:name="_Toc111895375"/>
      <w:r>
        <w:br w:type="page"/>
      </w:r>
    </w:p>
    <w:p w14:paraId="53B459A1" w14:textId="77777777" w:rsidR="000355C2" w:rsidRDefault="000355C2" w:rsidP="000355C2">
      <w:pPr>
        <w:pStyle w:val="Heading1"/>
      </w:pPr>
      <w:r>
        <w:lastRenderedPageBreak/>
        <w:t>Change and Liability Notice</w:t>
      </w:r>
      <w:bookmarkEnd w:id="0"/>
    </w:p>
    <w:p w14:paraId="48DF4A02"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3927045F" w14:textId="77777777" w:rsidR="000355C2" w:rsidRPr="00C55262" w:rsidRDefault="000355C2" w:rsidP="000355C2">
      <w:pPr>
        <w:pStyle w:val="Heading1"/>
      </w:pPr>
      <w:bookmarkStart w:id="1" w:name="_Ref110765861"/>
      <w:bookmarkStart w:id="2" w:name="_Toc111895376"/>
      <w:r>
        <w:t>Trademark Notice</w:t>
      </w:r>
      <w:bookmarkEnd w:id="1"/>
      <w:bookmarkEnd w:id="2"/>
    </w:p>
    <w:p w14:paraId="28DF7B97" w14:textId="77777777" w:rsidR="000355C2" w:rsidRDefault="000355C2" w:rsidP="000355C2">
      <w:r w:rsidRPr="00C55262">
        <w:t>miniPCB</w:t>
      </w:r>
      <w:r>
        <w:t xml:space="preserve"> is a trademark of Nolan Manteufel.</w:t>
      </w:r>
    </w:p>
    <w:p w14:paraId="209529D9" w14:textId="3632B7CB" w:rsidR="000355C2" w:rsidRDefault="000355C2" w:rsidP="000355C2">
      <w:r>
        <w:t xml:space="preserve">This </w:t>
      </w:r>
      <w:r w:rsidR="00E23535">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0A63A5E9"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5732315" w14:textId="77777777" w:rsidR="000355C2" w:rsidRPr="00873AA8" w:rsidRDefault="000355C2" w:rsidP="00782BDC">
            <w:pPr>
              <w:pStyle w:val="NoSpacing"/>
              <w:jc w:val="center"/>
            </w:pPr>
            <w:r w:rsidRPr="00873AA8">
              <w:t>WORDMARK</w:t>
            </w:r>
          </w:p>
        </w:tc>
        <w:tc>
          <w:tcPr>
            <w:tcW w:w="3522" w:type="dxa"/>
            <w:vAlign w:val="center"/>
          </w:tcPr>
          <w:p w14:paraId="7D158769"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3DF8BC7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11E5A7B5"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BE08C59" w14:textId="77777777" w:rsidR="000355C2" w:rsidRDefault="000355C2" w:rsidP="00782BDC">
            <w:pPr>
              <w:pStyle w:val="NoSpacing"/>
              <w:jc w:val="center"/>
            </w:pPr>
            <w:r>
              <w:t>miniPCB™</w:t>
            </w:r>
          </w:p>
        </w:tc>
        <w:tc>
          <w:tcPr>
            <w:tcW w:w="3522" w:type="dxa"/>
            <w:vAlign w:val="center"/>
          </w:tcPr>
          <w:p w14:paraId="60750EB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C065647" wp14:editId="2A28B710">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5C28143"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03AF69" wp14:editId="636D3DB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325F7F5B" w14:textId="77777777" w:rsidR="000355C2" w:rsidRDefault="000355C2" w:rsidP="000355C2"/>
    <w:p w14:paraId="14A58D2B"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7C9A4E2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E256C8F" w14:textId="77777777" w:rsidR="000355C2" w:rsidRDefault="000355C2" w:rsidP="00782BDC">
            <w:pPr>
              <w:pStyle w:val="NoSpacing"/>
              <w:jc w:val="center"/>
            </w:pPr>
            <w:r>
              <w:t>REV</w:t>
            </w:r>
          </w:p>
        </w:tc>
        <w:tc>
          <w:tcPr>
            <w:tcW w:w="7436" w:type="dxa"/>
            <w:vAlign w:val="center"/>
          </w:tcPr>
          <w:p w14:paraId="6CC27DC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C60B866"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58F116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62ECAA42"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46B492BF"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186E70F2"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5FEFB94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0AA47A18" w14:textId="518318B8" w:rsidR="000355C2" w:rsidRDefault="00E23535" w:rsidP="00782BDC">
            <w:pPr>
              <w:pStyle w:val="NoSpacing"/>
              <w:jc w:val="center"/>
              <w:cnfStyle w:val="000000000000" w:firstRow="0" w:lastRow="0" w:firstColumn="0" w:lastColumn="0" w:oddVBand="0" w:evenVBand="0" w:oddHBand="0" w:evenHBand="0" w:firstRowFirstColumn="0" w:firstRowLastColumn="0" w:lastRowFirstColumn="0" w:lastRowLastColumn="0"/>
            </w:pPr>
            <w:r>
              <w:t>09MAR2023</w:t>
            </w:r>
          </w:p>
        </w:tc>
      </w:tr>
      <w:tr w:rsidR="000355C2" w14:paraId="76E3353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4C8104" w14:textId="77777777" w:rsidR="000355C2" w:rsidRDefault="000355C2" w:rsidP="00782BDC">
            <w:pPr>
              <w:pStyle w:val="NoSpacing"/>
              <w:jc w:val="center"/>
            </w:pPr>
          </w:p>
        </w:tc>
        <w:tc>
          <w:tcPr>
            <w:tcW w:w="7436" w:type="dxa"/>
            <w:vAlign w:val="center"/>
          </w:tcPr>
          <w:p w14:paraId="0DFE4488"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6E97D33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18F05E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57DF400"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05DE" w14:textId="77777777" w:rsidR="002B2EC8" w:rsidRDefault="002B2EC8" w:rsidP="002E17B7">
      <w:pPr>
        <w:spacing w:after="0" w:line="240" w:lineRule="auto"/>
      </w:pPr>
      <w:r>
        <w:separator/>
      </w:r>
    </w:p>
  </w:endnote>
  <w:endnote w:type="continuationSeparator" w:id="0">
    <w:p w14:paraId="675BB611" w14:textId="77777777" w:rsidR="002B2EC8" w:rsidRDefault="002B2EC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493F"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B5A5" w14:textId="77777777" w:rsidR="002B2EC8" w:rsidRDefault="002B2EC8" w:rsidP="002E17B7">
      <w:pPr>
        <w:spacing w:after="0" w:line="240" w:lineRule="auto"/>
      </w:pPr>
      <w:r>
        <w:separator/>
      </w:r>
    </w:p>
  </w:footnote>
  <w:footnote w:type="continuationSeparator" w:id="0">
    <w:p w14:paraId="2D580E21" w14:textId="77777777" w:rsidR="002B2EC8" w:rsidRDefault="002B2EC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6F3CAF77" w14:textId="77777777" w:rsidTr="00782BDC">
      <w:trPr>
        <w:trHeight w:val="576"/>
      </w:trPr>
      <w:tc>
        <w:tcPr>
          <w:tcW w:w="5400" w:type="dxa"/>
          <w:vAlign w:val="center"/>
        </w:tcPr>
        <w:p w14:paraId="6930A2C6" w14:textId="77777777" w:rsidR="000355C2" w:rsidRDefault="000355C2" w:rsidP="000355C2">
          <w:pPr>
            <w:pStyle w:val="Header"/>
          </w:pPr>
          <w:r>
            <w:rPr>
              <w:noProof/>
            </w:rPr>
            <w:drawing>
              <wp:inline distT="0" distB="0" distL="0" distR="0" wp14:anchorId="6917FF36" wp14:editId="58A6AB88">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D0F7659" wp14:editId="253BE410">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09E17880" w14:textId="32E84D90" w:rsidR="000355C2" w:rsidRDefault="00F1576C" w:rsidP="000355C2">
          <w:pPr>
            <w:pStyle w:val="Header"/>
            <w:jc w:val="right"/>
            <w:rPr>
              <w:noProof/>
              <w:sz w:val="22"/>
            </w:rPr>
          </w:pPr>
          <w:r>
            <w:rPr>
              <w:noProof/>
              <w:sz w:val="22"/>
            </w:rPr>
            <w:t>miniPCB Component Vending Machine</w:t>
          </w:r>
        </w:p>
        <w:p w14:paraId="29D86F90" w14:textId="77777777" w:rsidR="000355C2" w:rsidRPr="00D54C21" w:rsidRDefault="000355C2" w:rsidP="000355C2">
          <w:pPr>
            <w:pStyle w:val="Header"/>
            <w:jc w:val="right"/>
            <w:rPr>
              <w:noProof/>
              <w:sz w:val="22"/>
            </w:rPr>
          </w:pPr>
          <w:r>
            <w:rPr>
              <w:noProof/>
              <w:sz w:val="22"/>
            </w:rPr>
            <w:t>FOR EDUCATIONAL USE ONLY</w:t>
          </w:r>
        </w:p>
      </w:tc>
    </w:tr>
  </w:tbl>
  <w:p w14:paraId="0624655D" w14:textId="6D7C15BB"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224E90">
      <w:rPr>
        <w:noProof/>
        <w:sz w:val="16"/>
        <w:szCs w:val="16"/>
      </w:rPr>
      <w:t>9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7B4025"/>
    <w:multiLevelType w:val="hybridMultilevel"/>
    <w:tmpl w:val="1AA6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1"/>
  </w:num>
  <w:num w:numId="2" w16cid:durableId="1112624229">
    <w:abstractNumId w:val="0"/>
  </w:num>
  <w:num w:numId="3" w16cid:durableId="2046561128">
    <w:abstractNumId w:val="8"/>
  </w:num>
  <w:num w:numId="4" w16cid:durableId="146672341">
    <w:abstractNumId w:val="10"/>
  </w:num>
  <w:num w:numId="5" w16cid:durableId="977761880">
    <w:abstractNumId w:val="6"/>
  </w:num>
  <w:num w:numId="6" w16cid:durableId="1163668002">
    <w:abstractNumId w:val="4"/>
  </w:num>
  <w:num w:numId="7" w16cid:durableId="42144940">
    <w:abstractNumId w:val="5"/>
  </w:num>
  <w:num w:numId="8" w16cid:durableId="1127554245">
    <w:abstractNumId w:val="16"/>
  </w:num>
  <w:num w:numId="9" w16cid:durableId="380711500">
    <w:abstractNumId w:val="15"/>
  </w:num>
  <w:num w:numId="10" w16cid:durableId="174345934">
    <w:abstractNumId w:val="12"/>
  </w:num>
  <w:num w:numId="11" w16cid:durableId="589585565">
    <w:abstractNumId w:val="1"/>
  </w:num>
  <w:num w:numId="12" w16cid:durableId="1023552574">
    <w:abstractNumId w:val="2"/>
  </w:num>
  <w:num w:numId="13" w16cid:durableId="862283421">
    <w:abstractNumId w:val="9"/>
  </w:num>
  <w:num w:numId="14" w16cid:durableId="1549949672">
    <w:abstractNumId w:val="14"/>
  </w:num>
  <w:num w:numId="15" w16cid:durableId="1707608210">
    <w:abstractNumId w:val="13"/>
  </w:num>
  <w:num w:numId="16" w16cid:durableId="564418092">
    <w:abstractNumId w:val="3"/>
  </w:num>
  <w:num w:numId="17" w16cid:durableId="460811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0A"/>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4E9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2EC8"/>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E790A"/>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23535"/>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576C"/>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1B2DE"/>
  <w15:chartTrackingRefBased/>
  <w15:docId w15:val="{73AC711E-3870-4144-B5FD-7896747D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72</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cp:revision>
  <cp:lastPrinted>2023-03-10T03:35:00Z</cp:lastPrinted>
  <dcterms:created xsi:type="dcterms:W3CDTF">2023-03-10T02:20:00Z</dcterms:created>
  <dcterms:modified xsi:type="dcterms:W3CDTF">2023-03-10T03:35:00Z</dcterms:modified>
</cp:coreProperties>
</file>