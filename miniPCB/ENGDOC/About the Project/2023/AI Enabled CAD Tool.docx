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EDAFE" w14:textId="37A6C4A3" w:rsidR="002523E8" w:rsidRDefault="00F04D29" w:rsidP="00401B03">
      <w:pPr>
        <w:pStyle w:val="Title"/>
      </w:pPr>
      <w:r>
        <w:t>AI Enabled CAD Tool</w:t>
      </w:r>
    </w:p>
    <w:p w14:paraId="3983FAFF" w14:textId="7FD47656" w:rsidR="00A96878" w:rsidRDefault="007801C8" w:rsidP="00545686">
      <w:pPr>
        <w:pStyle w:val="Heading1"/>
        <w:tabs>
          <w:tab w:val="left" w:pos="6160"/>
        </w:tabs>
      </w:pPr>
      <w:r>
        <w:t>Purpose</w:t>
      </w:r>
    </w:p>
    <w:p w14:paraId="00FA9C26" w14:textId="5F490042" w:rsidR="00F04D29" w:rsidRPr="00F04D29" w:rsidRDefault="00F04D29" w:rsidP="00F04D29">
      <w:r>
        <w:t>I am interested in using an AI enabled CAD tool to develop electronic hardware</w:t>
      </w:r>
      <w:r w:rsidR="007801C8">
        <w:t xml:space="preserve"> faster and better than currently possible</w:t>
      </w:r>
      <w:r>
        <w:t>.</w:t>
      </w:r>
    </w:p>
    <w:p w14:paraId="6864D9DC" w14:textId="76FC873E" w:rsidR="00F04D29" w:rsidRDefault="007801C8" w:rsidP="00F04D29">
      <w:pPr>
        <w:pStyle w:val="Heading1"/>
      </w:pPr>
      <w:bookmarkStart w:id="0" w:name="_Toc111895375"/>
      <w:r>
        <w:t>System Components</w:t>
      </w:r>
    </w:p>
    <w:p w14:paraId="2028F41A" w14:textId="5AA31ACA" w:rsidR="00F04D29" w:rsidRDefault="007801C8" w:rsidP="007801C8">
      <w:pPr>
        <w:pStyle w:val="ListParagraph"/>
        <w:numPr>
          <w:ilvl w:val="0"/>
          <w:numId w:val="17"/>
        </w:numPr>
        <w:spacing w:line="259" w:lineRule="auto"/>
      </w:pPr>
      <w:r>
        <w:t>CAD file training dataset (e.g. miniPCB repository)</w:t>
      </w:r>
    </w:p>
    <w:p w14:paraId="39F9F3B5" w14:textId="339D1477" w:rsidR="007801C8" w:rsidRDefault="007801C8" w:rsidP="007801C8">
      <w:pPr>
        <w:pStyle w:val="ListParagraph"/>
        <w:numPr>
          <w:ilvl w:val="0"/>
          <w:numId w:val="17"/>
        </w:numPr>
        <w:spacing w:line="259" w:lineRule="auto"/>
      </w:pPr>
      <w:r>
        <w:t>Engineering training dataset (e.g. Bexar Intel repository)</w:t>
      </w:r>
    </w:p>
    <w:p w14:paraId="2C26F864" w14:textId="0B021D7F" w:rsidR="007801C8" w:rsidRDefault="008156D0" w:rsidP="007801C8">
      <w:pPr>
        <w:pStyle w:val="ListParagraph"/>
        <w:numPr>
          <w:ilvl w:val="0"/>
          <w:numId w:val="17"/>
        </w:numPr>
        <w:spacing w:line="259" w:lineRule="auto"/>
      </w:pPr>
      <w:r>
        <w:t>AI CAD Tool Server(s)</w:t>
      </w:r>
    </w:p>
    <w:p w14:paraId="0F93D38C" w14:textId="224F02A3" w:rsidR="008156D0" w:rsidRDefault="008156D0" w:rsidP="007801C8">
      <w:pPr>
        <w:pStyle w:val="ListParagraph"/>
        <w:numPr>
          <w:ilvl w:val="0"/>
          <w:numId w:val="17"/>
        </w:numPr>
        <w:spacing w:line="259" w:lineRule="auto"/>
      </w:pPr>
      <w:r>
        <w:t>AI CAD Tool Client(s)</w:t>
      </w:r>
    </w:p>
    <w:p w14:paraId="00E9BEF2" w14:textId="49B73CFB" w:rsidR="008156D0" w:rsidRDefault="00C111D1" w:rsidP="007801C8">
      <w:pPr>
        <w:pStyle w:val="ListParagraph"/>
        <w:numPr>
          <w:ilvl w:val="0"/>
          <w:numId w:val="17"/>
        </w:numPr>
        <w:spacing w:line="259" w:lineRule="auto"/>
      </w:pPr>
      <w:r>
        <w:t>AI CAD Tool Program(s)</w:t>
      </w:r>
    </w:p>
    <w:p w14:paraId="1124EB03" w14:textId="04A2C011" w:rsidR="00D57EF1" w:rsidRDefault="00D57EF1" w:rsidP="00D57EF1">
      <w:pPr>
        <w:pStyle w:val="Heading1"/>
      </w:pPr>
      <w:r>
        <w:t>Process</w:t>
      </w:r>
    </w:p>
    <w:p w14:paraId="72AEF007" w14:textId="32301F7E" w:rsidR="00087D50" w:rsidRDefault="00087D50" w:rsidP="00087D50">
      <w:pPr>
        <w:pStyle w:val="ListParagraph"/>
        <w:numPr>
          <w:ilvl w:val="0"/>
          <w:numId w:val="21"/>
        </w:numPr>
      </w:pPr>
      <w:r>
        <w:t>Imagine the future of work.</w:t>
      </w:r>
    </w:p>
    <w:p w14:paraId="7B34F338" w14:textId="7D51EF83" w:rsidR="00087D50" w:rsidRDefault="00087D50" w:rsidP="00087D50">
      <w:pPr>
        <w:pStyle w:val="ListParagraph"/>
        <w:numPr>
          <w:ilvl w:val="0"/>
          <w:numId w:val="21"/>
        </w:numPr>
      </w:pPr>
      <w:r>
        <w:t>Learn about the system design.</w:t>
      </w:r>
    </w:p>
    <w:p w14:paraId="4B5E637C" w14:textId="2FECB99A" w:rsidR="00087D50" w:rsidRDefault="00087D50" w:rsidP="00087D50">
      <w:pPr>
        <w:pStyle w:val="ListParagraph"/>
        <w:numPr>
          <w:ilvl w:val="0"/>
          <w:numId w:val="21"/>
        </w:numPr>
      </w:pPr>
      <w:r>
        <w:t>Identify an actionable plan.</w:t>
      </w:r>
    </w:p>
    <w:p w14:paraId="27991CF1" w14:textId="34811D1F" w:rsidR="00087D50" w:rsidRPr="00087D50" w:rsidRDefault="00087D50" w:rsidP="00087D50">
      <w:pPr>
        <w:pStyle w:val="ListParagraph"/>
        <w:numPr>
          <w:ilvl w:val="0"/>
          <w:numId w:val="21"/>
        </w:numPr>
      </w:pPr>
      <w:r>
        <w:t>… pause for effect …</w:t>
      </w:r>
    </w:p>
    <w:p w14:paraId="06DA6D60" w14:textId="77777777" w:rsidR="00087D50" w:rsidRDefault="00087D50">
      <w:pPr>
        <w:spacing w:line="259" w:lineRule="auto"/>
        <w:rPr>
          <w:rFonts w:asciiTheme="majorHAnsi" w:eastAsiaTheme="majorEastAsia" w:hAnsiTheme="majorHAnsi" w:cstheme="majorBidi"/>
          <w:color w:val="2F5496" w:themeColor="accent1" w:themeShade="BF"/>
          <w:sz w:val="26"/>
          <w:szCs w:val="26"/>
        </w:rPr>
      </w:pPr>
      <w:r>
        <w:br w:type="page"/>
      </w:r>
    </w:p>
    <w:p w14:paraId="054B91AF" w14:textId="0048DE2A" w:rsidR="00D57EF1" w:rsidRDefault="00D57EF1" w:rsidP="00D57EF1">
      <w:pPr>
        <w:pStyle w:val="Heading2"/>
      </w:pPr>
      <w:r>
        <w:lastRenderedPageBreak/>
        <w:t>Imagine</w:t>
      </w:r>
    </w:p>
    <w:p w14:paraId="067F97ED" w14:textId="2F5D03A4" w:rsidR="00527DA5" w:rsidRPr="00527DA5" w:rsidRDefault="00527DA5" w:rsidP="00527DA5">
      <w:pPr>
        <w:pStyle w:val="Heading3"/>
      </w:pPr>
      <w:r>
        <w:t>Imagination Seeds</w:t>
      </w:r>
    </w:p>
    <w:p w14:paraId="591510AD" w14:textId="0D6EFF97" w:rsidR="00D57EF1" w:rsidRDefault="00D57EF1" w:rsidP="00D57EF1">
      <w:pPr>
        <w:pStyle w:val="ListParagraph"/>
        <w:numPr>
          <w:ilvl w:val="0"/>
          <w:numId w:val="19"/>
        </w:numPr>
      </w:pPr>
      <w:r>
        <w:t>What will the AI CAD tool be doing?</w:t>
      </w:r>
    </w:p>
    <w:p w14:paraId="764FF1DC" w14:textId="695AE52B" w:rsidR="00D57EF1" w:rsidRDefault="00D57EF1" w:rsidP="00D57EF1">
      <w:pPr>
        <w:pStyle w:val="ListParagraph"/>
        <w:numPr>
          <w:ilvl w:val="0"/>
          <w:numId w:val="19"/>
        </w:numPr>
      </w:pPr>
      <w:r>
        <w:t>How will I want to be interacting with the AI CAD tool?</w:t>
      </w:r>
    </w:p>
    <w:p w14:paraId="0FC7F37D" w14:textId="0D60E9D7" w:rsidR="00087D50" w:rsidRDefault="00087D50" w:rsidP="00087D50">
      <w:pPr>
        <w:pStyle w:val="ListParagraph"/>
        <w:numPr>
          <w:ilvl w:val="0"/>
          <w:numId w:val="19"/>
        </w:numPr>
      </w:pPr>
      <w:r>
        <w:t>What are the best AI CAD tools</w:t>
      </w:r>
      <w:r w:rsidR="00527DA5">
        <w:t xml:space="preserve"> currently available</w:t>
      </w:r>
      <w:r>
        <w:t>?</w:t>
      </w:r>
    </w:p>
    <w:p w14:paraId="59F78724" w14:textId="165F3952" w:rsidR="00527DA5" w:rsidRDefault="00527DA5" w:rsidP="00087D50">
      <w:pPr>
        <w:pStyle w:val="ListParagraph"/>
        <w:numPr>
          <w:ilvl w:val="0"/>
          <w:numId w:val="19"/>
        </w:numPr>
      </w:pPr>
      <w:r>
        <w:t>What might the future’s best AI CAD tools look like?</w:t>
      </w:r>
    </w:p>
    <w:p w14:paraId="5F16A24C" w14:textId="5BE09ED8" w:rsidR="00D57EF1" w:rsidRDefault="00087D50" w:rsidP="00D57EF1">
      <w:pPr>
        <w:pStyle w:val="ListParagraph"/>
        <w:numPr>
          <w:ilvl w:val="0"/>
          <w:numId w:val="19"/>
        </w:numPr>
      </w:pPr>
      <w:r>
        <w:t>What hardware is best for running an AI CAD tool?</w:t>
      </w:r>
    </w:p>
    <w:p w14:paraId="533AA5BA" w14:textId="5E26CA8A" w:rsidR="00087D50" w:rsidRDefault="00087D50" w:rsidP="00D57EF1">
      <w:pPr>
        <w:pStyle w:val="ListParagraph"/>
        <w:numPr>
          <w:ilvl w:val="0"/>
          <w:numId w:val="19"/>
        </w:numPr>
      </w:pPr>
      <w:r>
        <w:t>What will future hardware look like for AI CAD tool systems?</w:t>
      </w:r>
    </w:p>
    <w:p w14:paraId="1135027A" w14:textId="07A50BBA" w:rsidR="00527DA5" w:rsidRPr="00D57EF1" w:rsidRDefault="00527DA5" w:rsidP="00D57EF1">
      <w:pPr>
        <w:pStyle w:val="ListParagraph"/>
        <w:numPr>
          <w:ilvl w:val="0"/>
          <w:numId w:val="19"/>
        </w:numPr>
      </w:pPr>
      <w:r>
        <w:t>What fears and hopes will be in the mind of the manager considering purchasing an AI CAD tool?</w:t>
      </w:r>
    </w:p>
    <w:p w14:paraId="15AB559C" w14:textId="24D16BE5" w:rsidR="00C111D1" w:rsidRDefault="00D57EF1" w:rsidP="00527DA5">
      <w:pPr>
        <w:pStyle w:val="Heading3"/>
      </w:pPr>
      <w:r>
        <w:t>Server</w:t>
      </w:r>
    </w:p>
    <w:p w14:paraId="177CA2CA" w14:textId="7C40BC14" w:rsidR="00D57EF1" w:rsidRDefault="00D57EF1" w:rsidP="00D57EF1">
      <w:pPr>
        <w:pStyle w:val="ListParagraph"/>
        <w:numPr>
          <w:ilvl w:val="0"/>
          <w:numId w:val="18"/>
        </w:numPr>
      </w:pPr>
      <w:r>
        <w:t>Select hardware</w:t>
      </w:r>
    </w:p>
    <w:p w14:paraId="26E0AD52" w14:textId="44D81D7A" w:rsidR="00D57EF1" w:rsidRDefault="00D57EF1" w:rsidP="00D57EF1">
      <w:pPr>
        <w:pStyle w:val="ListParagraph"/>
        <w:numPr>
          <w:ilvl w:val="0"/>
          <w:numId w:val="18"/>
        </w:numPr>
      </w:pPr>
      <w:r>
        <w:t>Select operating system</w:t>
      </w:r>
    </w:p>
    <w:p w14:paraId="31EF99B4" w14:textId="0E8BD0AE" w:rsidR="00D57EF1" w:rsidRDefault="00D57EF1" w:rsidP="00D57EF1">
      <w:pPr>
        <w:pStyle w:val="ListParagraph"/>
        <w:numPr>
          <w:ilvl w:val="0"/>
          <w:numId w:val="18"/>
        </w:numPr>
      </w:pPr>
      <w:r>
        <w:t>Install computer chassis</w:t>
      </w:r>
    </w:p>
    <w:p w14:paraId="4699EE81" w14:textId="43567EE8" w:rsidR="00D57EF1" w:rsidRDefault="00D57EF1" w:rsidP="00D57EF1">
      <w:pPr>
        <w:pStyle w:val="ListParagraph"/>
        <w:numPr>
          <w:ilvl w:val="0"/>
          <w:numId w:val="18"/>
        </w:numPr>
      </w:pPr>
      <w:r>
        <w:t>Configure the server</w:t>
      </w:r>
    </w:p>
    <w:p w14:paraId="684F51D6" w14:textId="2079D082" w:rsidR="00D57EF1" w:rsidRPr="00D57EF1" w:rsidRDefault="00D57EF1" w:rsidP="00D57EF1">
      <w:pPr>
        <w:pStyle w:val="ListParagraph"/>
        <w:numPr>
          <w:ilvl w:val="0"/>
          <w:numId w:val="18"/>
        </w:numPr>
      </w:pPr>
      <w:r>
        <w:t>Implement security</w:t>
      </w:r>
    </w:p>
    <w:p w14:paraId="2ADB0BD4" w14:textId="07B0A7A8" w:rsidR="00C111D1" w:rsidRDefault="00087D50" w:rsidP="00527DA5">
      <w:pPr>
        <w:pStyle w:val="Heading3"/>
      </w:pPr>
      <w:r>
        <w:t>Client</w:t>
      </w:r>
    </w:p>
    <w:p w14:paraId="1F1C8763" w14:textId="6E0B7D1A" w:rsidR="00087D50" w:rsidRDefault="00087D50" w:rsidP="00087D50">
      <w:pPr>
        <w:pStyle w:val="ListParagraph"/>
        <w:numPr>
          <w:ilvl w:val="0"/>
          <w:numId w:val="20"/>
        </w:numPr>
        <w:spacing w:line="259" w:lineRule="auto"/>
      </w:pPr>
      <w:r>
        <w:t>Desktop PC</w:t>
      </w:r>
    </w:p>
    <w:p w14:paraId="731EBBFD" w14:textId="311F7A3C" w:rsidR="00087D50" w:rsidRDefault="00087D50" w:rsidP="00087D50">
      <w:pPr>
        <w:pStyle w:val="ListParagraph"/>
        <w:numPr>
          <w:ilvl w:val="0"/>
          <w:numId w:val="20"/>
        </w:numPr>
        <w:spacing w:line="259" w:lineRule="auto"/>
      </w:pPr>
      <w:r>
        <w:t>EAGLE</w:t>
      </w:r>
    </w:p>
    <w:p w14:paraId="14EB1448" w14:textId="0006CE67"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1975C336" w14:textId="77777777" w:rsidR="000355C2" w:rsidRDefault="000355C2" w:rsidP="000355C2">
      <w:pPr>
        <w:pStyle w:val="Heading1"/>
      </w:pPr>
      <w:r>
        <w:lastRenderedPageBreak/>
        <w:t>Change and Liability Notice</w:t>
      </w:r>
      <w:bookmarkEnd w:id="0"/>
    </w:p>
    <w:p w14:paraId="55CEA9CF"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4555711" w14:textId="77777777" w:rsidR="000355C2" w:rsidRPr="00C55262" w:rsidRDefault="000355C2" w:rsidP="000355C2">
      <w:pPr>
        <w:pStyle w:val="Heading1"/>
      </w:pPr>
      <w:bookmarkStart w:id="1" w:name="_Ref110765861"/>
      <w:bookmarkStart w:id="2" w:name="_Toc111895376"/>
      <w:r>
        <w:t>Trademark Notice</w:t>
      </w:r>
      <w:bookmarkEnd w:id="1"/>
      <w:bookmarkEnd w:id="2"/>
    </w:p>
    <w:p w14:paraId="08FA2476" w14:textId="77777777" w:rsidR="000355C2" w:rsidRDefault="000355C2" w:rsidP="000355C2">
      <w:r w:rsidRPr="00C55262">
        <w:t>miniPCB</w:t>
      </w:r>
      <w:r>
        <w:t xml:space="preserve"> is a trademark of Nolan Manteufel.</w:t>
      </w:r>
    </w:p>
    <w:p w14:paraId="7F556AF3" w14:textId="77777777" w:rsidR="000355C2" w:rsidRDefault="000355C2" w:rsidP="000355C2">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1BC44863"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AF4F34D" w14:textId="77777777" w:rsidR="000355C2" w:rsidRPr="00873AA8" w:rsidRDefault="000355C2" w:rsidP="00782BDC">
            <w:pPr>
              <w:pStyle w:val="NoSpacing"/>
              <w:jc w:val="center"/>
            </w:pPr>
            <w:r w:rsidRPr="00873AA8">
              <w:t>WORDMARK</w:t>
            </w:r>
          </w:p>
        </w:tc>
        <w:tc>
          <w:tcPr>
            <w:tcW w:w="3522" w:type="dxa"/>
            <w:vAlign w:val="center"/>
          </w:tcPr>
          <w:p w14:paraId="722690BC"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4C8B6C3D"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777F2F8B"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419CAD7" w14:textId="77777777" w:rsidR="000355C2" w:rsidRDefault="000355C2" w:rsidP="00782BDC">
            <w:pPr>
              <w:pStyle w:val="NoSpacing"/>
              <w:jc w:val="center"/>
            </w:pPr>
            <w:r>
              <w:t>miniPCB™</w:t>
            </w:r>
          </w:p>
        </w:tc>
        <w:tc>
          <w:tcPr>
            <w:tcW w:w="3522" w:type="dxa"/>
            <w:vAlign w:val="center"/>
          </w:tcPr>
          <w:p w14:paraId="7C8781E1"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4162C61" wp14:editId="61B12A07">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758E8487"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A62F80" wp14:editId="56791CFD">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54FD51D" w14:textId="77777777" w:rsidR="000355C2" w:rsidRDefault="000355C2" w:rsidP="000355C2"/>
    <w:p w14:paraId="42AFAFD9"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0D2D3555"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8F9EA67" w14:textId="77777777" w:rsidR="000355C2" w:rsidRDefault="000355C2" w:rsidP="00782BDC">
            <w:pPr>
              <w:pStyle w:val="NoSpacing"/>
              <w:jc w:val="center"/>
            </w:pPr>
            <w:r>
              <w:t>REV</w:t>
            </w:r>
          </w:p>
        </w:tc>
        <w:tc>
          <w:tcPr>
            <w:tcW w:w="7436" w:type="dxa"/>
            <w:vAlign w:val="center"/>
          </w:tcPr>
          <w:p w14:paraId="56A251B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2C252987"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28B6F04B"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30C5DB6B"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A63A751"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C16930F"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09148EFA"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4BDCF47" w14:textId="0DB25B1C" w:rsidR="000355C2" w:rsidRDefault="00122E8E" w:rsidP="00782BDC">
            <w:pPr>
              <w:pStyle w:val="NoSpacing"/>
              <w:jc w:val="center"/>
              <w:cnfStyle w:val="000000000000" w:firstRow="0" w:lastRow="0" w:firstColumn="0" w:lastColumn="0" w:oddVBand="0" w:evenVBand="0" w:oddHBand="0" w:evenHBand="0" w:firstRowFirstColumn="0" w:firstRowLastColumn="0" w:lastRowFirstColumn="0" w:lastRowLastColumn="0"/>
            </w:pPr>
            <w:r>
              <w:t>05MAR2023</w:t>
            </w:r>
          </w:p>
        </w:tc>
      </w:tr>
      <w:tr w:rsidR="000355C2" w14:paraId="6B8F3D2A"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17F5ED4" w14:textId="77777777" w:rsidR="000355C2" w:rsidRDefault="000355C2" w:rsidP="00782BDC">
            <w:pPr>
              <w:pStyle w:val="NoSpacing"/>
              <w:jc w:val="center"/>
            </w:pPr>
          </w:p>
        </w:tc>
        <w:tc>
          <w:tcPr>
            <w:tcW w:w="7436" w:type="dxa"/>
            <w:vAlign w:val="center"/>
          </w:tcPr>
          <w:p w14:paraId="7E65C560"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2151F654"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6063B122"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712A6FF6"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CC2DD" w14:textId="77777777" w:rsidR="00573570" w:rsidRDefault="00573570" w:rsidP="002E17B7">
      <w:pPr>
        <w:spacing w:after="0" w:line="240" w:lineRule="auto"/>
      </w:pPr>
      <w:r>
        <w:separator/>
      </w:r>
    </w:p>
  </w:endnote>
  <w:endnote w:type="continuationSeparator" w:id="0">
    <w:p w14:paraId="1786CF60" w14:textId="77777777" w:rsidR="00573570" w:rsidRDefault="00573570"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A492"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8EBB6" w14:textId="77777777" w:rsidR="00573570" w:rsidRDefault="00573570" w:rsidP="002E17B7">
      <w:pPr>
        <w:spacing w:after="0" w:line="240" w:lineRule="auto"/>
      </w:pPr>
      <w:r>
        <w:separator/>
      </w:r>
    </w:p>
  </w:footnote>
  <w:footnote w:type="continuationSeparator" w:id="0">
    <w:p w14:paraId="63E0A19D" w14:textId="77777777" w:rsidR="00573570" w:rsidRDefault="00573570"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0893845D" w14:textId="77777777" w:rsidTr="00782BDC">
      <w:trPr>
        <w:trHeight w:val="576"/>
      </w:trPr>
      <w:tc>
        <w:tcPr>
          <w:tcW w:w="5400" w:type="dxa"/>
          <w:vAlign w:val="center"/>
        </w:tcPr>
        <w:p w14:paraId="6C71A8C4" w14:textId="77777777" w:rsidR="000355C2" w:rsidRDefault="000355C2" w:rsidP="000355C2">
          <w:pPr>
            <w:pStyle w:val="Header"/>
          </w:pPr>
          <w:r>
            <w:rPr>
              <w:noProof/>
            </w:rPr>
            <w:drawing>
              <wp:inline distT="0" distB="0" distL="0" distR="0" wp14:anchorId="711D94F7" wp14:editId="16E8BC3F">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798A81BE" wp14:editId="51A05374">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5F646994" w14:textId="59D2F723" w:rsidR="000355C2" w:rsidRDefault="00F04D29" w:rsidP="000355C2">
          <w:pPr>
            <w:pStyle w:val="Header"/>
            <w:jc w:val="right"/>
            <w:rPr>
              <w:noProof/>
              <w:sz w:val="22"/>
            </w:rPr>
          </w:pPr>
          <w:r>
            <w:rPr>
              <w:noProof/>
              <w:sz w:val="22"/>
            </w:rPr>
            <w:t>AI Enabled CAD Tool</w:t>
          </w:r>
        </w:p>
        <w:p w14:paraId="2A332EB4" w14:textId="77777777" w:rsidR="000355C2" w:rsidRPr="00D54C21" w:rsidRDefault="000355C2" w:rsidP="000355C2">
          <w:pPr>
            <w:pStyle w:val="Header"/>
            <w:jc w:val="right"/>
            <w:rPr>
              <w:noProof/>
              <w:sz w:val="22"/>
            </w:rPr>
          </w:pPr>
          <w:r>
            <w:rPr>
              <w:noProof/>
              <w:sz w:val="22"/>
            </w:rPr>
            <w:t>FOR EDUCATIONAL USE ONLY</w:t>
          </w:r>
        </w:p>
      </w:tc>
    </w:tr>
  </w:tbl>
  <w:p w14:paraId="1E499684" w14:textId="06AD75CF"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123B93">
      <w:rPr>
        <w:noProof/>
        <w:sz w:val="16"/>
        <w:szCs w:val="16"/>
      </w:rPr>
      <w:t>5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834706"/>
    <w:multiLevelType w:val="hybridMultilevel"/>
    <w:tmpl w:val="F5B6E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70FDB"/>
    <w:multiLevelType w:val="hybridMultilevel"/>
    <w:tmpl w:val="E9D6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A064A"/>
    <w:multiLevelType w:val="hybridMultilevel"/>
    <w:tmpl w:val="093E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383E54"/>
    <w:multiLevelType w:val="hybridMultilevel"/>
    <w:tmpl w:val="AA52B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D83FE4"/>
    <w:multiLevelType w:val="hybridMultilevel"/>
    <w:tmpl w:val="82A8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3"/>
  </w:num>
  <w:num w:numId="2" w16cid:durableId="1112624229">
    <w:abstractNumId w:val="0"/>
  </w:num>
  <w:num w:numId="3" w16cid:durableId="2046561128">
    <w:abstractNumId w:val="9"/>
  </w:num>
  <w:num w:numId="4" w16cid:durableId="146672341">
    <w:abstractNumId w:val="12"/>
  </w:num>
  <w:num w:numId="5" w16cid:durableId="977761880">
    <w:abstractNumId w:val="6"/>
  </w:num>
  <w:num w:numId="6" w16cid:durableId="1163668002">
    <w:abstractNumId w:val="4"/>
  </w:num>
  <w:num w:numId="7" w16cid:durableId="42144940">
    <w:abstractNumId w:val="5"/>
  </w:num>
  <w:num w:numId="8" w16cid:durableId="1127554245">
    <w:abstractNumId w:val="19"/>
  </w:num>
  <w:num w:numId="9" w16cid:durableId="380711500">
    <w:abstractNumId w:val="18"/>
  </w:num>
  <w:num w:numId="10" w16cid:durableId="174345934">
    <w:abstractNumId w:val="14"/>
  </w:num>
  <w:num w:numId="11" w16cid:durableId="589585565">
    <w:abstractNumId w:val="1"/>
  </w:num>
  <w:num w:numId="12" w16cid:durableId="1023552574">
    <w:abstractNumId w:val="2"/>
  </w:num>
  <w:num w:numId="13" w16cid:durableId="862283421">
    <w:abstractNumId w:val="10"/>
  </w:num>
  <w:num w:numId="14" w16cid:durableId="1549949672">
    <w:abstractNumId w:val="17"/>
  </w:num>
  <w:num w:numId="15" w16cid:durableId="1707608210">
    <w:abstractNumId w:val="15"/>
  </w:num>
  <w:num w:numId="16" w16cid:durableId="564418092">
    <w:abstractNumId w:val="3"/>
  </w:num>
  <w:num w:numId="17" w16cid:durableId="1171947237">
    <w:abstractNumId w:val="20"/>
  </w:num>
  <w:num w:numId="18" w16cid:durableId="1423650315">
    <w:abstractNumId w:val="7"/>
  </w:num>
  <w:num w:numId="19" w16cid:durableId="1460949593">
    <w:abstractNumId w:val="16"/>
  </w:num>
  <w:num w:numId="20" w16cid:durableId="388303139">
    <w:abstractNumId w:val="8"/>
  </w:num>
  <w:num w:numId="21" w16cid:durableId="5013137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D29"/>
    <w:rsid w:val="000006D3"/>
    <w:rsid w:val="000042FA"/>
    <w:rsid w:val="00011513"/>
    <w:rsid w:val="00013802"/>
    <w:rsid w:val="00017562"/>
    <w:rsid w:val="00020B36"/>
    <w:rsid w:val="00021276"/>
    <w:rsid w:val="00027DBF"/>
    <w:rsid w:val="000355C2"/>
    <w:rsid w:val="00042FF2"/>
    <w:rsid w:val="00043BB1"/>
    <w:rsid w:val="00044975"/>
    <w:rsid w:val="00056CC3"/>
    <w:rsid w:val="000619A2"/>
    <w:rsid w:val="00064BD5"/>
    <w:rsid w:val="00064DCB"/>
    <w:rsid w:val="000674D7"/>
    <w:rsid w:val="00072D86"/>
    <w:rsid w:val="00072FAB"/>
    <w:rsid w:val="00076C57"/>
    <w:rsid w:val="00077F20"/>
    <w:rsid w:val="000871DA"/>
    <w:rsid w:val="00087D50"/>
    <w:rsid w:val="00096023"/>
    <w:rsid w:val="00097A63"/>
    <w:rsid w:val="000A5CDE"/>
    <w:rsid w:val="000B4F17"/>
    <w:rsid w:val="000C0D96"/>
    <w:rsid w:val="000C1EFB"/>
    <w:rsid w:val="000D21D9"/>
    <w:rsid w:val="000E7A27"/>
    <w:rsid w:val="000F0DD6"/>
    <w:rsid w:val="000F15EF"/>
    <w:rsid w:val="001038B1"/>
    <w:rsid w:val="00105C7D"/>
    <w:rsid w:val="00111F02"/>
    <w:rsid w:val="00122E8E"/>
    <w:rsid w:val="00123B93"/>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16C"/>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27DA5"/>
    <w:rsid w:val="00531704"/>
    <w:rsid w:val="0054282B"/>
    <w:rsid w:val="0054366D"/>
    <w:rsid w:val="00545686"/>
    <w:rsid w:val="00546623"/>
    <w:rsid w:val="005522B5"/>
    <w:rsid w:val="00554896"/>
    <w:rsid w:val="0056102A"/>
    <w:rsid w:val="005660C0"/>
    <w:rsid w:val="00567432"/>
    <w:rsid w:val="00570CAD"/>
    <w:rsid w:val="00573200"/>
    <w:rsid w:val="0057357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A23"/>
    <w:rsid w:val="00731D60"/>
    <w:rsid w:val="00737AF3"/>
    <w:rsid w:val="00741565"/>
    <w:rsid w:val="0074395D"/>
    <w:rsid w:val="00744158"/>
    <w:rsid w:val="0075053C"/>
    <w:rsid w:val="00752FA2"/>
    <w:rsid w:val="00755683"/>
    <w:rsid w:val="00756F29"/>
    <w:rsid w:val="007623C4"/>
    <w:rsid w:val="00771F5E"/>
    <w:rsid w:val="00774B87"/>
    <w:rsid w:val="0077730F"/>
    <w:rsid w:val="007801C8"/>
    <w:rsid w:val="00786013"/>
    <w:rsid w:val="0078664D"/>
    <w:rsid w:val="007A1623"/>
    <w:rsid w:val="007A17F5"/>
    <w:rsid w:val="007B2A5D"/>
    <w:rsid w:val="007B3B4C"/>
    <w:rsid w:val="007B7948"/>
    <w:rsid w:val="007C47A1"/>
    <w:rsid w:val="007D0F67"/>
    <w:rsid w:val="007D78FC"/>
    <w:rsid w:val="007E4C2E"/>
    <w:rsid w:val="00801A58"/>
    <w:rsid w:val="00804AC3"/>
    <w:rsid w:val="00810146"/>
    <w:rsid w:val="00811FBE"/>
    <w:rsid w:val="008156D0"/>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C06A06"/>
    <w:rsid w:val="00C111D1"/>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57EF1"/>
    <w:rsid w:val="00D63D63"/>
    <w:rsid w:val="00D662E5"/>
    <w:rsid w:val="00D67541"/>
    <w:rsid w:val="00D73B4F"/>
    <w:rsid w:val="00D752D6"/>
    <w:rsid w:val="00DA3F26"/>
    <w:rsid w:val="00DB23A9"/>
    <w:rsid w:val="00DB5801"/>
    <w:rsid w:val="00DB7B8A"/>
    <w:rsid w:val="00DB7D2F"/>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B68C7"/>
    <w:rsid w:val="00ED12F0"/>
    <w:rsid w:val="00ED2B86"/>
    <w:rsid w:val="00ED3859"/>
    <w:rsid w:val="00EE0F17"/>
    <w:rsid w:val="00EE2273"/>
    <w:rsid w:val="00EE254B"/>
    <w:rsid w:val="00EE5420"/>
    <w:rsid w:val="00EF1336"/>
    <w:rsid w:val="00EF180D"/>
    <w:rsid w:val="00F04D29"/>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F8433"/>
  <w15:chartTrackingRefBased/>
  <w15:docId w15:val="{4C83F2B7-D81B-49EE-AF49-DBB63603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43</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19</cp:revision>
  <cp:lastPrinted>2023-03-05T20:58:00Z</cp:lastPrinted>
  <dcterms:created xsi:type="dcterms:W3CDTF">2023-03-05T20:15:00Z</dcterms:created>
  <dcterms:modified xsi:type="dcterms:W3CDTF">2023-03-05T20:58:00Z</dcterms:modified>
</cp:coreProperties>
</file>