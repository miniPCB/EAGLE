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7E31C" w14:textId="7348CA79" w:rsidR="002523E8" w:rsidRDefault="00B41C21" w:rsidP="00401B03">
      <w:pPr>
        <w:pStyle w:val="Title"/>
      </w:pPr>
      <w:r>
        <w:t>Home Automation Systems</w:t>
      </w:r>
    </w:p>
    <w:p w14:paraId="38C0ACE6" w14:textId="13E3ED4F" w:rsidR="00A96878" w:rsidRDefault="00B41C21" w:rsidP="00545686">
      <w:pPr>
        <w:pStyle w:val="Heading1"/>
        <w:tabs>
          <w:tab w:val="left" w:pos="6160"/>
        </w:tabs>
      </w:pPr>
      <w:r>
        <w:t>Idea</w:t>
      </w:r>
    </w:p>
    <w:p w14:paraId="7880F2FA" w14:textId="452E06D5" w:rsidR="00B41C21" w:rsidRDefault="00B41C21">
      <w:pPr>
        <w:spacing w:line="259" w:lineRule="auto"/>
      </w:pPr>
      <w:bookmarkStart w:id="0" w:name="_Toc111895375"/>
      <w:r>
        <w:t xml:space="preserve">In the </w:t>
      </w:r>
      <w:r w:rsidR="0060653F">
        <w:t>inevitable</w:t>
      </w:r>
      <w:r>
        <w:t xml:space="preserve"> future, home maintenance and improvement stores will begin selling home automation systems</w:t>
      </w:r>
      <w:r w:rsidR="0060653F">
        <w:t xml:space="preserve"> and all the </w:t>
      </w:r>
      <w:r w:rsidR="00E33D81">
        <w:t xml:space="preserve">devices, </w:t>
      </w:r>
      <w:r w:rsidR="0060653F">
        <w:t>tools and hardware needed to modify and maintain them</w:t>
      </w:r>
      <w:r>
        <w:t>.</w:t>
      </w:r>
      <w:r w:rsidR="0060653F">
        <w:t xml:space="preserve"> At least </w:t>
      </w:r>
      <w:r w:rsidR="00681A1B">
        <w:t>we will see</w:t>
      </w:r>
      <w:r w:rsidR="0060653F">
        <w:t xml:space="preserve"> </w:t>
      </w:r>
      <w:r>
        <w:t>a</w:t>
      </w:r>
      <w:r w:rsidR="0060653F">
        <w:t>n extra</w:t>
      </w:r>
      <w:r>
        <w:t xml:space="preserve"> shelf section next to the RJ11 / RJ45 products.</w:t>
      </w:r>
      <w:r w:rsidR="00B50F3D">
        <w:t xml:space="preserve"> It feels like a </w:t>
      </w:r>
      <w:r w:rsidR="0060653F">
        <w:t xml:space="preserve">consumer </w:t>
      </w:r>
      <w:r w:rsidR="00B50F3D">
        <w:t>market that is about to “come online” at stores near us.</w:t>
      </w:r>
    </w:p>
    <w:p w14:paraId="76306E1A" w14:textId="057D48E0" w:rsidR="00681A1B" w:rsidRDefault="00312E9E">
      <w:pPr>
        <w:spacing w:line="259" w:lineRule="auto"/>
      </w:pPr>
      <w:r>
        <w:t>In the physical world, h</w:t>
      </w:r>
      <w:r w:rsidR="00681A1B">
        <w:t xml:space="preserve">ome automation systems will </w:t>
      </w:r>
      <w:r>
        <w:t>always</w:t>
      </w:r>
      <w:r w:rsidR="00947CFA">
        <w:t xml:space="preserve"> </w:t>
      </w:r>
      <w:r w:rsidR="00681A1B">
        <w:t>be a series of nested systems</w:t>
      </w:r>
      <w:r w:rsidR="00947CFA">
        <w:t xml:space="preserve"> </w:t>
      </w:r>
      <w:r>
        <w:t>with standard</w:t>
      </w:r>
      <w:r w:rsidR="00947CFA">
        <w:t xml:space="preserve"> device</w:t>
      </w:r>
      <w:r>
        <w:t xml:space="preserve"> interfaces</w:t>
      </w:r>
      <w:r w:rsidR="00681A1B">
        <w:t>.</w:t>
      </w:r>
      <w:r w:rsidR="00E33D81">
        <w:t xml:space="preserve"> Most likely there will be a separate network for higher security systems.</w:t>
      </w:r>
    </w:p>
    <w:p w14:paraId="42FF323F" w14:textId="0F5FA32E" w:rsidR="00352025" w:rsidRDefault="00E33D81">
      <w:pPr>
        <w:spacing w:line="259" w:lineRule="auto"/>
      </w:pPr>
      <w:r>
        <w:t xml:space="preserve">In 2013 I </w:t>
      </w:r>
      <w:r w:rsidR="00352025">
        <w:t>was</w:t>
      </w:r>
      <w:r>
        <w:t xml:space="preserve"> excited </w:t>
      </w:r>
      <w:r w:rsidR="00352025">
        <w:t>by the idea of a</w:t>
      </w:r>
      <w:r>
        <w:t xml:space="preserve"> </w:t>
      </w:r>
      <w:r w:rsidR="00352025">
        <w:t>“</w:t>
      </w:r>
      <w:proofErr w:type="spellStart"/>
      <w:r w:rsidR="00352025">
        <w:t>Smartgadget</w:t>
      </w:r>
      <w:proofErr w:type="spellEnd"/>
      <w:r w:rsidR="00352025">
        <w:t xml:space="preserve">” that ran apps downloaded from an </w:t>
      </w:r>
      <w:r>
        <w:t>“App Store”</w:t>
      </w:r>
      <w:r w:rsidR="00352025">
        <w:t>. Like an Arduino with no programming cable.</w:t>
      </w:r>
      <w:r>
        <w:t xml:space="preserve"> </w:t>
      </w:r>
      <w:r w:rsidR="00352025">
        <w:t>I was envisioning a simple, easy to use, highly adaptable home automation system.</w:t>
      </w:r>
      <w:r w:rsidR="003359C0">
        <w:t xml:space="preserve"> </w:t>
      </w:r>
      <w:r w:rsidR="00C77C32">
        <w:t>Today,</w:t>
      </w:r>
      <w:r w:rsidR="003359C0">
        <w:t xml:space="preserve"> I envision a more complex system where the “App” is downloaded from an “App Store” transferred to the main controller, transferred to the next controller, </w:t>
      </w:r>
      <w:r w:rsidR="00C77C32">
        <w:t xml:space="preserve">etc., </w:t>
      </w:r>
      <w:r w:rsidR="003359C0">
        <w:t xml:space="preserve">until finally arriving at the target processor: where </w:t>
      </w:r>
      <w:r w:rsidR="00067C8C">
        <w:t>the “App”</w:t>
      </w:r>
      <w:r w:rsidR="003359C0">
        <w:t xml:space="preserve"> </w:t>
      </w:r>
      <w:r w:rsidR="00067C8C">
        <w:t>is</w:t>
      </w:r>
      <w:r w:rsidR="003359C0">
        <w:t xml:space="preserve"> programmed/installed/configured</w:t>
      </w:r>
      <w:r w:rsidR="00067C8C">
        <w:t>/…/used</w:t>
      </w:r>
      <w:r w:rsidR="003359C0">
        <w:t>.</w:t>
      </w:r>
      <w:r w:rsidR="00067C8C">
        <w:t xml:space="preserve"> Now abstract that.</w:t>
      </w:r>
    </w:p>
    <w:p w14:paraId="67386538" w14:textId="5769E9ED" w:rsidR="00E33D81" w:rsidRDefault="00836F74">
      <w:pPr>
        <w:spacing w:line="259" w:lineRule="auto"/>
      </w:pPr>
      <w:r>
        <w:t xml:space="preserve">The smartphone app </w:t>
      </w:r>
      <w:r w:rsidR="00067C8C">
        <w:t>i</w:t>
      </w:r>
      <w:r>
        <w:t xml:space="preserve">s </w:t>
      </w:r>
      <w:r w:rsidR="00067C8C">
        <w:t>a</w:t>
      </w:r>
      <w:r>
        <w:t xml:space="preserve"> </w:t>
      </w:r>
      <w:r w:rsidR="00067C8C">
        <w:t>marketplace gateway for an</w:t>
      </w:r>
      <w:r>
        <w:t xml:space="preserve"> AI enabled ecosystem. </w:t>
      </w:r>
      <w:r w:rsidR="00067C8C">
        <w:t>We can put a black box in our garage that controls our sprinklers and buys data from the system next door because the home owner doesn’t want to buy additional sensors, etc. Black boxes buying and selling [objects of knowledge]</w:t>
      </w:r>
      <w:r w:rsidR="001E76D1">
        <w:t>, with approval being the only human inputs</w:t>
      </w:r>
      <w:r w:rsidR="00067C8C">
        <w:t>.</w:t>
      </w:r>
      <w:r w:rsidR="001E76D1">
        <w:t xml:space="preserve"> Also, imagine a</w:t>
      </w:r>
      <w:r w:rsidR="00067C8C">
        <w:t xml:space="preserve"> home automation system</w:t>
      </w:r>
      <w:r>
        <w:t xml:space="preserve"> app that </w:t>
      </w:r>
      <w:r w:rsidR="001E76D1">
        <w:t xml:space="preserve">helps you </w:t>
      </w:r>
      <w:r>
        <w:t>manage your</w:t>
      </w:r>
      <w:r w:rsidR="00067C8C">
        <w:t xml:space="preserve"> home</w:t>
      </w:r>
      <w:r w:rsidR="00607D61">
        <w:t xml:space="preserve"> </w:t>
      </w:r>
      <w:r>
        <w:t>maintenance</w:t>
      </w:r>
      <w:r w:rsidR="001E76D1">
        <w:t xml:space="preserve"> service providers.</w:t>
      </w:r>
      <w:r w:rsidR="00E513CF">
        <w:t xml:space="preserve"> </w:t>
      </w:r>
      <w:r w:rsidR="00067C8C">
        <w:t xml:space="preserve">Of course, no money gets spent unless you </w:t>
      </w:r>
      <w:r w:rsidR="00E513CF">
        <w:t xml:space="preserve">click </w:t>
      </w:r>
      <w:r w:rsidR="001E76D1">
        <w:t>[approve], but money will be spent though an AI capable commerce channel</w:t>
      </w:r>
      <w:r w:rsidR="00E513CF">
        <w:t>.</w:t>
      </w:r>
      <w:r w:rsidR="00607D61">
        <w:t xml:space="preserve"> Imagine the economic possibilities.</w:t>
      </w:r>
    </w:p>
    <w:p w14:paraId="06475479" w14:textId="6E621FA6" w:rsidR="001E76D1" w:rsidRDefault="001E76D1">
      <w:pPr>
        <w:spacing w:line="259" w:lineRule="auto"/>
      </w:pPr>
      <w:r>
        <w:t>In the future, will I be able to sell “AI enabled CAD tool outputs” through “AI capable commerce channel”?</w:t>
      </w:r>
    </w:p>
    <w:p w14:paraId="4F40371B" w14:textId="59093DCD" w:rsidR="00681A1B" w:rsidRDefault="001D5520">
      <w:pPr>
        <w:spacing w:line="259" w:lineRule="auto"/>
      </w:pPr>
      <w:r>
        <w:rPr>
          <w:noProof/>
        </w:rPr>
        <w:drawing>
          <wp:inline distT="0" distB="0" distL="0" distR="0" wp14:anchorId="5294C13B" wp14:editId="083317C3">
            <wp:extent cx="4946239" cy="3200400"/>
            <wp:effectExtent l="0" t="0" r="6985" b="0"/>
            <wp:docPr id="110642203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22039" name=""/>
                    <pic:cNvPicPr/>
                  </pic:nvPicPr>
                  <pic:blipFill>
                    <a:blip r:embed="rId7">
                      <a:extLst>
                        <a:ext uri="{96DAC541-7B7A-43D3-8B79-37D633B846F1}">
                          <asvg:svgBlip xmlns:asvg="http://schemas.microsoft.com/office/drawing/2016/SVG/main" r:embed="rId8"/>
                        </a:ext>
                      </a:extLst>
                    </a:blip>
                    <a:stretch>
                      <a:fillRect/>
                    </a:stretch>
                  </pic:blipFill>
                  <pic:spPr>
                    <a:xfrm>
                      <a:off x="0" y="0"/>
                      <a:ext cx="4946239" cy="3200400"/>
                    </a:xfrm>
                    <a:prstGeom prst="rect">
                      <a:avLst/>
                    </a:prstGeom>
                  </pic:spPr>
                </pic:pic>
              </a:graphicData>
            </a:graphic>
          </wp:inline>
        </w:drawing>
      </w:r>
    </w:p>
    <w:p w14:paraId="4B42AA72" w14:textId="22D3A6F9" w:rsidR="00681A1B" w:rsidRDefault="00E513CF" w:rsidP="00681A1B">
      <w:pPr>
        <w:spacing w:line="259" w:lineRule="auto"/>
      </w:pPr>
      <w:r>
        <w:lastRenderedPageBreak/>
        <w:t>P</w:t>
      </w:r>
      <w:r w:rsidR="00681A1B">
        <w:t>roducts on the shelves will be:</w:t>
      </w:r>
    </w:p>
    <w:p w14:paraId="5791A3C4" w14:textId="77777777" w:rsidR="00681A1B" w:rsidRDefault="00681A1B" w:rsidP="00681A1B">
      <w:pPr>
        <w:pStyle w:val="ListParagraph"/>
        <w:numPr>
          <w:ilvl w:val="0"/>
          <w:numId w:val="17"/>
        </w:numPr>
        <w:spacing w:line="259" w:lineRule="auto"/>
      </w:pPr>
      <w:r>
        <w:t xml:space="preserve">Devices to enable the network </w:t>
      </w:r>
    </w:p>
    <w:p w14:paraId="09447391" w14:textId="4AAA6622" w:rsidR="00681A1B" w:rsidRDefault="00681A1B" w:rsidP="00681A1B">
      <w:pPr>
        <w:pStyle w:val="ListParagraph"/>
        <w:numPr>
          <w:ilvl w:val="1"/>
          <w:numId w:val="17"/>
        </w:numPr>
        <w:spacing w:line="259" w:lineRule="auto"/>
      </w:pPr>
      <w:r>
        <w:t xml:space="preserve">RJ11, RJ45, </w:t>
      </w:r>
      <w:r w:rsidR="00E513CF">
        <w:t xml:space="preserve">wire, routers, multiplexers, </w:t>
      </w:r>
      <w:r>
        <w:t>etc.</w:t>
      </w:r>
    </w:p>
    <w:p w14:paraId="22124197" w14:textId="4A0F5E4E" w:rsidR="00681A1B" w:rsidRDefault="00681A1B" w:rsidP="00681A1B">
      <w:pPr>
        <w:pStyle w:val="ListParagraph"/>
        <w:numPr>
          <w:ilvl w:val="1"/>
          <w:numId w:val="17"/>
        </w:numPr>
        <w:spacing w:line="259" w:lineRule="auto"/>
      </w:pPr>
      <w:r>
        <w:t xml:space="preserve">Boxes, panels, </w:t>
      </w:r>
      <w:r w:rsidR="00E513CF">
        <w:t xml:space="preserve">conduits, connections, </w:t>
      </w:r>
      <w:r>
        <w:t>etc.</w:t>
      </w:r>
    </w:p>
    <w:p w14:paraId="316B155F" w14:textId="77777777" w:rsidR="00681A1B" w:rsidRDefault="00681A1B" w:rsidP="00681A1B">
      <w:pPr>
        <w:pStyle w:val="ListParagraph"/>
        <w:numPr>
          <w:ilvl w:val="0"/>
          <w:numId w:val="17"/>
        </w:numPr>
        <w:spacing w:line="259" w:lineRule="auto"/>
      </w:pPr>
      <w:r>
        <w:t>Devices to connect to the network</w:t>
      </w:r>
    </w:p>
    <w:p w14:paraId="741FBD58" w14:textId="79166C24" w:rsidR="00681A1B" w:rsidRDefault="00681A1B" w:rsidP="00681A1B">
      <w:pPr>
        <w:pStyle w:val="ListParagraph"/>
        <w:numPr>
          <w:ilvl w:val="1"/>
          <w:numId w:val="17"/>
        </w:numPr>
        <w:spacing w:line="259" w:lineRule="auto"/>
      </w:pPr>
      <w:r>
        <w:t>Controllers, inputs, outputs, processors, interfaces</w:t>
      </w:r>
      <w:r w:rsidR="00607D61">
        <w:t>, etc.</w:t>
      </w:r>
    </w:p>
    <w:p w14:paraId="00AFBF06" w14:textId="77777777" w:rsidR="00681A1B" w:rsidRDefault="00681A1B" w:rsidP="00681A1B">
      <w:pPr>
        <w:pStyle w:val="ListParagraph"/>
        <w:numPr>
          <w:ilvl w:val="0"/>
          <w:numId w:val="17"/>
        </w:numPr>
        <w:spacing w:line="259" w:lineRule="auto"/>
      </w:pPr>
      <w:r>
        <w:t>Tools to modify and maintain the network</w:t>
      </w:r>
    </w:p>
    <w:p w14:paraId="71400BF0" w14:textId="13C69A2D" w:rsidR="00681A1B" w:rsidRDefault="00681A1B" w:rsidP="00681A1B">
      <w:pPr>
        <w:pStyle w:val="ListParagraph"/>
        <w:numPr>
          <w:ilvl w:val="1"/>
          <w:numId w:val="17"/>
        </w:numPr>
        <w:spacing w:line="259" w:lineRule="auto"/>
      </w:pPr>
      <w:r>
        <w:t>RJ11, RJ45, etc.</w:t>
      </w:r>
    </w:p>
    <w:p w14:paraId="4116F052" w14:textId="77777777" w:rsidR="00681A1B" w:rsidRDefault="00681A1B" w:rsidP="00681A1B">
      <w:pPr>
        <w:pStyle w:val="ListParagraph"/>
        <w:numPr>
          <w:ilvl w:val="0"/>
          <w:numId w:val="17"/>
        </w:numPr>
        <w:spacing w:line="259" w:lineRule="auto"/>
      </w:pPr>
      <w:r>
        <w:t>Tools to install and service connected devices</w:t>
      </w:r>
    </w:p>
    <w:p w14:paraId="280E6204" w14:textId="77777777" w:rsidR="00681A1B" w:rsidRDefault="00681A1B" w:rsidP="00681A1B">
      <w:pPr>
        <w:pStyle w:val="ListParagraph"/>
        <w:numPr>
          <w:ilvl w:val="1"/>
          <w:numId w:val="17"/>
        </w:numPr>
        <w:spacing w:line="259" w:lineRule="auto"/>
      </w:pPr>
      <w:r>
        <w:t>Application specific tools and testers</w:t>
      </w:r>
    </w:p>
    <w:p w14:paraId="7C5EABB0" w14:textId="4F6F0373" w:rsidR="006A4236" w:rsidRDefault="006A4236" w:rsidP="006A4236">
      <w:pPr>
        <w:spacing w:line="259" w:lineRule="auto"/>
      </w:pPr>
      <w:r>
        <w:t>THE REMAINDER OF THIS PAGE IS INTENTIONALLY BLANK.</w:t>
      </w:r>
    </w:p>
    <w:p w14:paraId="3131F10F" w14:textId="77777777" w:rsidR="006A4236" w:rsidRDefault="006A4236">
      <w:pPr>
        <w:spacing w:line="259" w:lineRule="auto"/>
      </w:pPr>
      <w:r>
        <w:br w:type="page"/>
      </w:r>
    </w:p>
    <w:p w14:paraId="712FA10F" w14:textId="1EA14477" w:rsidR="00681A1B" w:rsidRDefault="001D5520">
      <w:pPr>
        <w:spacing w:line="259" w:lineRule="auto"/>
      </w:pPr>
      <w:r>
        <w:lastRenderedPageBreak/>
        <w:t xml:space="preserve">The networks formed by the devices </w:t>
      </w:r>
      <w:r w:rsidR="0010205D">
        <w:t xml:space="preserve">will be clustered around </w:t>
      </w:r>
      <w:r w:rsidR="006A4236">
        <w:t>home-</w:t>
      </w:r>
      <w:r w:rsidR="0010205D">
        <w:t>life solutions.</w:t>
      </w:r>
      <w:r w:rsidR="00433385">
        <w:t xml:space="preserve"> Perhaps describable like this:</w:t>
      </w:r>
    </w:p>
    <w:p w14:paraId="313E9B3A" w14:textId="77777777" w:rsidR="003C2EBF" w:rsidRDefault="003C2EBF">
      <w:pPr>
        <w:spacing w:line="259" w:lineRule="auto"/>
        <w:sectPr w:rsidR="003C2EBF" w:rsidSect="00EE2273">
          <w:headerReference w:type="default" r:id="rId9"/>
          <w:footerReference w:type="default" r:id="rId10"/>
          <w:pgSz w:w="12240" w:h="15840"/>
          <w:pgMar w:top="720" w:right="720" w:bottom="720" w:left="720" w:header="720" w:footer="720" w:gutter="0"/>
          <w:cols w:space="720"/>
          <w:docGrid w:linePitch="360"/>
        </w:sectPr>
      </w:pPr>
    </w:p>
    <w:p w14:paraId="3E09F78B" w14:textId="4B4BD7D7" w:rsidR="0010205D" w:rsidRDefault="0010205D" w:rsidP="0010205D">
      <w:pPr>
        <w:pStyle w:val="ListParagraph"/>
        <w:numPr>
          <w:ilvl w:val="0"/>
          <w:numId w:val="18"/>
        </w:numPr>
        <w:spacing w:line="259" w:lineRule="auto"/>
      </w:pPr>
      <w:r>
        <w:t>YARD</w:t>
      </w:r>
    </w:p>
    <w:p w14:paraId="549356CC" w14:textId="41CD0043" w:rsidR="0010205D" w:rsidRDefault="0010205D" w:rsidP="003C2EBF">
      <w:pPr>
        <w:pStyle w:val="ListParagraph"/>
        <w:numPr>
          <w:ilvl w:val="1"/>
          <w:numId w:val="18"/>
        </w:numPr>
        <w:spacing w:line="259" w:lineRule="auto"/>
        <w:ind w:left="1080" w:hanging="720"/>
      </w:pPr>
      <w:r>
        <w:t>LIGHTING</w:t>
      </w:r>
    </w:p>
    <w:p w14:paraId="5BDE029F" w14:textId="057573B7" w:rsidR="0010205D" w:rsidRDefault="003C2EBF" w:rsidP="003C2EBF">
      <w:pPr>
        <w:pStyle w:val="ListParagraph"/>
        <w:numPr>
          <w:ilvl w:val="1"/>
          <w:numId w:val="18"/>
        </w:numPr>
        <w:spacing w:line="259" w:lineRule="auto"/>
        <w:ind w:left="1080" w:hanging="720"/>
      </w:pPr>
      <w:r>
        <w:t>PREMISES</w:t>
      </w:r>
      <w:r w:rsidR="0010205D">
        <w:t xml:space="preserve"> MONITORING</w:t>
      </w:r>
    </w:p>
    <w:p w14:paraId="6F01C2A1" w14:textId="2983ABB4" w:rsidR="0010205D" w:rsidRDefault="0010205D" w:rsidP="003C2EBF">
      <w:pPr>
        <w:pStyle w:val="ListParagraph"/>
        <w:numPr>
          <w:ilvl w:val="1"/>
          <w:numId w:val="18"/>
        </w:numPr>
        <w:spacing w:line="259" w:lineRule="auto"/>
        <w:ind w:left="1080" w:hanging="720"/>
      </w:pPr>
      <w:r>
        <w:t>CLIMATE MONITORING</w:t>
      </w:r>
    </w:p>
    <w:p w14:paraId="2F1DFFF1" w14:textId="437AA7C9" w:rsidR="0010205D" w:rsidRDefault="0010205D" w:rsidP="0010205D">
      <w:pPr>
        <w:pStyle w:val="ListParagraph"/>
        <w:numPr>
          <w:ilvl w:val="0"/>
          <w:numId w:val="18"/>
        </w:numPr>
        <w:spacing w:line="259" w:lineRule="auto"/>
      </w:pPr>
      <w:r>
        <w:t>LAWN</w:t>
      </w:r>
    </w:p>
    <w:p w14:paraId="058ECDB7" w14:textId="25CB90CF" w:rsidR="0010205D" w:rsidRDefault="0010205D" w:rsidP="003C2EBF">
      <w:pPr>
        <w:pStyle w:val="ListParagraph"/>
        <w:numPr>
          <w:ilvl w:val="1"/>
          <w:numId w:val="18"/>
        </w:numPr>
        <w:spacing w:line="259" w:lineRule="auto"/>
        <w:ind w:left="1080" w:hanging="720"/>
      </w:pPr>
      <w:r>
        <w:t>WATERING</w:t>
      </w:r>
    </w:p>
    <w:p w14:paraId="5DC76328" w14:textId="1140F758" w:rsidR="0010205D" w:rsidRDefault="0010205D" w:rsidP="003C2EBF">
      <w:pPr>
        <w:pStyle w:val="ListParagraph"/>
        <w:numPr>
          <w:ilvl w:val="1"/>
          <w:numId w:val="18"/>
        </w:numPr>
        <w:spacing w:line="259" w:lineRule="auto"/>
        <w:ind w:left="1080" w:hanging="720"/>
      </w:pPr>
      <w:r>
        <w:t>FERTILIZING</w:t>
      </w:r>
    </w:p>
    <w:p w14:paraId="14CE2186" w14:textId="2F1FEAAB" w:rsidR="0010205D" w:rsidRDefault="0010205D" w:rsidP="003C2EBF">
      <w:pPr>
        <w:pStyle w:val="ListParagraph"/>
        <w:numPr>
          <w:ilvl w:val="1"/>
          <w:numId w:val="18"/>
        </w:numPr>
        <w:spacing w:line="259" w:lineRule="auto"/>
        <w:ind w:left="1080" w:hanging="720"/>
      </w:pPr>
      <w:r>
        <w:t>MOWING</w:t>
      </w:r>
    </w:p>
    <w:p w14:paraId="7E376950" w14:textId="4AF6CFED" w:rsidR="0010205D" w:rsidRDefault="0010205D" w:rsidP="0010205D">
      <w:pPr>
        <w:pStyle w:val="ListParagraph"/>
        <w:numPr>
          <w:ilvl w:val="0"/>
          <w:numId w:val="18"/>
        </w:numPr>
        <w:spacing w:line="259" w:lineRule="auto"/>
      </w:pPr>
      <w:r>
        <w:t>GARDEN</w:t>
      </w:r>
    </w:p>
    <w:p w14:paraId="2EB9E89E" w14:textId="2F8F6BD3" w:rsidR="0010205D" w:rsidRDefault="0010205D" w:rsidP="003C2EBF">
      <w:pPr>
        <w:pStyle w:val="ListParagraph"/>
        <w:numPr>
          <w:ilvl w:val="1"/>
          <w:numId w:val="18"/>
        </w:numPr>
        <w:spacing w:line="259" w:lineRule="auto"/>
        <w:ind w:left="1080" w:hanging="720"/>
      </w:pPr>
      <w:r>
        <w:t>CLIMATE CONTROLLING</w:t>
      </w:r>
    </w:p>
    <w:p w14:paraId="237D6544" w14:textId="187EA254" w:rsidR="0010205D" w:rsidRDefault="0010205D" w:rsidP="003C2EBF">
      <w:pPr>
        <w:pStyle w:val="ListParagraph"/>
        <w:numPr>
          <w:ilvl w:val="1"/>
          <w:numId w:val="18"/>
        </w:numPr>
        <w:spacing w:line="259" w:lineRule="auto"/>
        <w:ind w:left="1080" w:hanging="720"/>
      </w:pPr>
      <w:r>
        <w:t>NURTIRIENT CONTROLLING</w:t>
      </w:r>
    </w:p>
    <w:p w14:paraId="4B67D722" w14:textId="0D8BE65C" w:rsidR="0010205D" w:rsidRDefault="0010205D" w:rsidP="003C2EBF">
      <w:pPr>
        <w:pStyle w:val="ListParagraph"/>
        <w:numPr>
          <w:ilvl w:val="1"/>
          <w:numId w:val="18"/>
        </w:numPr>
        <w:spacing w:line="259" w:lineRule="auto"/>
        <w:ind w:left="1080" w:hanging="720"/>
      </w:pPr>
      <w:r>
        <w:t>WATERING</w:t>
      </w:r>
    </w:p>
    <w:p w14:paraId="6723F380" w14:textId="4A430FD0" w:rsidR="0010205D" w:rsidRDefault="0010205D" w:rsidP="003C2EBF">
      <w:pPr>
        <w:pStyle w:val="ListParagraph"/>
        <w:numPr>
          <w:ilvl w:val="1"/>
          <w:numId w:val="18"/>
        </w:numPr>
        <w:spacing w:line="259" w:lineRule="auto"/>
        <w:ind w:left="1080" w:hanging="720"/>
      </w:pPr>
      <w:r>
        <w:t>INSECT CONTROL</w:t>
      </w:r>
    </w:p>
    <w:p w14:paraId="2D5736EC" w14:textId="7DD39EFD" w:rsidR="0010205D" w:rsidRDefault="0010205D" w:rsidP="0010205D">
      <w:pPr>
        <w:pStyle w:val="ListParagraph"/>
        <w:numPr>
          <w:ilvl w:val="0"/>
          <w:numId w:val="18"/>
        </w:numPr>
        <w:spacing w:line="259" w:lineRule="auto"/>
      </w:pPr>
      <w:r>
        <w:t>POOL</w:t>
      </w:r>
    </w:p>
    <w:p w14:paraId="0DC66977" w14:textId="77777777" w:rsidR="0010205D" w:rsidRDefault="0010205D" w:rsidP="003C2EBF">
      <w:pPr>
        <w:pStyle w:val="ListParagraph"/>
        <w:numPr>
          <w:ilvl w:val="1"/>
          <w:numId w:val="18"/>
        </w:numPr>
        <w:spacing w:line="259" w:lineRule="auto"/>
        <w:ind w:left="1080" w:hanging="720"/>
      </w:pPr>
      <w:r>
        <w:t>FILLING</w:t>
      </w:r>
    </w:p>
    <w:p w14:paraId="0FC8B01B" w14:textId="77777777" w:rsidR="0010205D" w:rsidRDefault="0010205D" w:rsidP="003C2EBF">
      <w:pPr>
        <w:pStyle w:val="ListParagraph"/>
        <w:numPr>
          <w:ilvl w:val="1"/>
          <w:numId w:val="18"/>
        </w:numPr>
        <w:spacing w:line="259" w:lineRule="auto"/>
        <w:ind w:left="1080" w:hanging="720"/>
      </w:pPr>
      <w:r>
        <w:t>PUMP</w:t>
      </w:r>
    </w:p>
    <w:p w14:paraId="2118C64A" w14:textId="77777777" w:rsidR="0010205D" w:rsidRDefault="0010205D" w:rsidP="003C2EBF">
      <w:pPr>
        <w:pStyle w:val="ListParagraph"/>
        <w:numPr>
          <w:ilvl w:val="1"/>
          <w:numId w:val="18"/>
        </w:numPr>
        <w:spacing w:line="259" w:lineRule="auto"/>
        <w:ind w:left="1080" w:hanging="720"/>
      </w:pPr>
      <w:r>
        <w:t>FILTER</w:t>
      </w:r>
    </w:p>
    <w:p w14:paraId="4E7BCD7D" w14:textId="583CD1D4" w:rsidR="0010205D" w:rsidRDefault="0010205D" w:rsidP="003C2EBF">
      <w:pPr>
        <w:pStyle w:val="ListParagraph"/>
        <w:numPr>
          <w:ilvl w:val="1"/>
          <w:numId w:val="18"/>
        </w:numPr>
        <w:spacing w:line="259" w:lineRule="auto"/>
        <w:ind w:left="1080" w:hanging="720"/>
      </w:pPr>
      <w:r>
        <w:t>SENSOR</w:t>
      </w:r>
    </w:p>
    <w:p w14:paraId="1E48DE47" w14:textId="7980AB69" w:rsidR="0010205D" w:rsidRDefault="0010205D" w:rsidP="003C2EBF">
      <w:pPr>
        <w:pStyle w:val="ListParagraph"/>
        <w:numPr>
          <w:ilvl w:val="1"/>
          <w:numId w:val="18"/>
        </w:numPr>
        <w:spacing w:line="259" w:lineRule="auto"/>
        <w:ind w:left="1080" w:hanging="720"/>
      </w:pPr>
      <w:r>
        <w:t>CONDITIONER</w:t>
      </w:r>
    </w:p>
    <w:p w14:paraId="731685EB" w14:textId="4ED9BDA4" w:rsidR="0010205D" w:rsidRDefault="0010205D" w:rsidP="0010205D">
      <w:pPr>
        <w:pStyle w:val="ListParagraph"/>
        <w:numPr>
          <w:ilvl w:val="0"/>
          <w:numId w:val="18"/>
        </w:numPr>
        <w:spacing w:line="259" w:lineRule="auto"/>
      </w:pPr>
      <w:r>
        <w:t>POND</w:t>
      </w:r>
    </w:p>
    <w:p w14:paraId="1BFD30A7" w14:textId="6802CF7F" w:rsidR="0010205D" w:rsidRDefault="0010205D" w:rsidP="003C2EBF">
      <w:pPr>
        <w:pStyle w:val="ListParagraph"/>
        <w:numPr>
          <w:ilvl w:val="1"/>
          <w:numId w:val="18"/>
        </w:numPr>
        <w:spacing w:line="259" w:lineRule="auto"/>
        <w:ind w:left="1080" w:hanging="720"/>
      </w:pPr>
      <w:r>
        <w:t>FILLING</w:t>
      </w:r>
    </w:p>
    <w:p w14:paraId="1472C35B" w14:textId="64A4A93B" w:rsidR="0010205D" w:rsidRDefault="0010205D" w:rsidP="003C2EBF">
      <w:pPr>
        <w:pStyle w:val="ListParagraph"/>
        <w:numPr>
          <w:ilvl w:val="1"/>
          <w:numId w:val="18"/>
        </w:numPr>
        <w:spacing w:line="259" w:lineRule="auto"/>
        <w:ind w:left="1080" w:hanging="720"/>
      </w:pPr>
      <w:r>
        <w:t>PUMP</w:t>
      </w:r>
    </w:p>
    <w:p w14:paraId="3831AE8E" w14:textId="431476DC" w:rsidR="0010205D" w:rsidRDefault="0010205D" w:rsidP="003C2EBF">
      <w:pPr>
        <w:pStyle w:val="ListParagraph"/>
        <w:numPr>
          <w:ilvl w:val="1"/>
          <w:numId w:val="18"/>
        </w:numPr>
        <w:spacing w:line="259" w:lineRule="auto"/>
        <w:ind w:left="1080" w:hanging="720"/>
      </w:pPr>
      <w:r>
        <w:t>FILTER</w:t>
      </w:r>
    </w:p>
    <w:p w14:paraId="19F7C703" w14:textId="304AA76E" w:rsidR="0010205D" w:rsidRDefault="0010205D" w:rsidP="003C2EBF">
      <w:pPr>
        <w:pStyle w:val="ListParagraph"/>
        <w:numPr>
          <w:ilvl w:val="1"/>
          <w:numId w:val="18"/>
        </w:numPr>
        <w:spacing w:line="259" w:lineRule="auto"/>
        <w:ind w:left="1080" w:hanging="720"/>
      </w:pPr>
      <w:r>
        <w:t>SENSOR</w:t>
      </w:r>
    </w:p>
    <w:p w14:paraId="33D4A7DC" w14:textId="66793D4E" w:rsidR="0010205D" w:rsidRDefault="0010205D" w:rsidP="0010205D">
      <w:pPr>
        <w:pStyle w:val="ListParagraph"/>
        <w:numPr>
          <w:ilvl w:val="0"/>
          <w:numId w:val="18"/>
        </w:numPr>
        <w:spacing w:line="259" w:lineRule="auto"/>
      </w:pPr>
      <w:r>
        <w:t>FOUNTAIN</w:t>
      </w:r>
    </w:p>
    <w:p w14:paraId="39147B74" w14:textId="5CF2186E" w:rsidR="0010205D" w:rsidRDefault="0010205D" w:rsidP="0010205D">
      <w:pPr>
        <w:pStyle w:val="ListParagraph"/>
        <w:numPr>
          <w:ilvl w:val="1"/>
          <w:numId w:val="18"/>
        </w:numPr>
        <w:spacing w:line="259" w:lineRule="auto"/>
      </w:pPr>
      <w:r>
        <w:t>PUMP</w:t>
      </w:r>
    </w:p>
    <w:p w14:paraId="6F0D0E52" w14:textId="0B7DD55D" w:rsidR="0010205D" w:rsidRDefault="0010205D" w:rsidP="0010205D">
      <w:pPr>
        <w:pStyle w:val="ListParagraph"/>
        <w:numPr>
          <w:ilvl w:val="1"/>
          <w:numId w:val="18"/>
        </w:numPr>
        <w:spacing w:line="259" w:lineRule="auto"/>
      </w:pPr>
      <w:r>
        <w:t>FILTER</w:t>
      </w:r>
    </w:p>
    <w:p w14:paraId="41AC915D" w14:textId="3B05F2A4" w:rsidR="0010205D" w:rsidRDefault="0010205D" w:rsidP="0010205D">
      <w:pPr>
        <w:pStyle w:val="ListParagraph"/>
        <w:numPr>
          <w:ilvl w:val="1"/>
          <w:numId w:val="18"/>
        </w:numPr>
        <w:spacing w:line="259" w:lineRule="auto"/>
      </w:pPr>
      <w:r>
        <w:t>SENSOR</w:t>
      </w:r>
    </w:p>
    <w:p w14:paraId="0220B77E" w14:textId="77777777" w:rsidR="0010205D" w:rsidRDefault="0010205D" w:rsidP="0010205D">
      <w:pPr>
        <w:pStyle w:val="ListParagraph"/>
        <w:numPr>
          <w:ilvl w:val="0"/>
          <w:numId w:val="18"/>
        </w:numPr>
        <w:spacing w:line="259" w:lineRule="auto"/>
      </w:pPr>
      <w:r>
        <w:t>PATIO</w:t>
      </w:r>
    </w:p>
    <w:p w14:paraId="12D30A17" w14:textId="52CB8A74" w:rsidR="0010205D" w:rsidRDefault="0010205D" w:rsidP="003C2EBF">
      <w:pPr>
        <w:pStyle w:val="ListParagraph"/>
        <w:numPr>
          <w:ilvl w:val="1"/>
          <w:numId w:val="18"/>
        </w:numPr>
        <w:spacing w:line="259" w:lineRule="auto"/>
        <w:ind w:left="1080" w:hanging="720"/>
      </w:pPr>
      <w:r>
        <w:t>LIGHTING</w:t>
      </w:r>
    </w:p>
    <w:p w14:paraId="74883EF9" w14:textId="7267BE2C" w:rsidR="0010205D" w:rsidRDefault="0010205D" w:rsidP="003C2EBF">
      <w:pPr>
        <w:pStyle w:val="ListParagraph"/>
        <w:numPr>
          <w:ilvl w:val="1"/>
          <w:numId w:val="18"/>
        </w:numPr>
        <w:spacing w:line="259" w:lineRule="auto"/>
        <w:ind w:left="1080" w:hanging="720"/>
      </w:pPr>
      <w:r>
        <w:t>FAN</w:t>
      </w:r>
    </w:p>
    <w:p w14:paraId="3D7909B1" w14:textId="6F94F40B" w:rsidR="0010205D" w:rsidRDefault="0010205D" w:rsidP="003C2EBF">
      <w:pPr>
        <w:pStyle w:val="ListParagraph"/>
        <w:numPr>
          <w:ilvl w:val="0"/>
          <w:numId w:val="18"/>
        </w:numPr>
        <w:spacing w:line="259" w:lineRule="auto"/>
      </w:pPr>
      <w:r>
        <w:t>PLANT</w:t>
      </w:r>
    </w:p>
    <w:p w14:paraId="045761D1" w14:textId="2E2FD4B1" w:rsidR="003C2EBF" w:rsidRDefault="003C2EBF" w:rsidP="003C2EBF">
      <w:pPr>
        <w:pStyle w:val="ListParagraph"/>
        <w:numPr>
          <w:ilvl w:val="1"/>
          <w:numId w:val="18"/>
        </w:numPr>
        <w:spacing w:line="259" w:lineRule="auto"/>
      </w:pPr>
      <w:r>
        <w:t>WATERING</w:t>
      </w:r>
    </w:p>
    <w:p w14:paraId="0D8103F9" w14:textId="024C2A41" w:rsidR="003C2EBF" w:rsidRDefault="003C2EBF" w:rsidP="003C2EBF">
      <w:pPr>
        <w:pStyle w:val="ListParagraph"/>
        <w:numPr>
          <w:ilvl w:val="1"/>
          <w:numId w:val="18"/>
        </w:numPr>
        <w:spacing w:line="259" w:lineRule="auto"/>
      </w:pPr>
      <w:r>
        <w:t>NUTRIENT MONITORING</w:t>
      </w:r>
    </w:p>
    <w:p w14:paraId="61473D0A" w14:textId="06A4C438" w:rsidR="0010205D" w:rsidRDefault="0010205D" w:rsidP="0010205D">
      <w:pPr>
        <w:pStyle w:val="ListParagraph"/>
        <w:numPr>
          <w:ilvl w:val="0"/>
          <w:numId w:val="18"/>
        </w:numPr>
        <w:spacing w:line="259" w:lineRule="auto"/>
      </w:pPr>
      <w:r>
        <w:t>PET UTILITY</w:t>
      </w:r>
    </w:p>
    <w:p w14:paraId="137C8005" w14:textId="77777777" w:rsidR="0010205D" w:rsidRDefault="0010205D" w:rsidP="003C2EBF">
      <w:pPr>
        <w:pStyle w:val="ListParagraph"/>
        <w:numPr>
          <w:ilvl w:val="1"/>
          <w:numId w:val="18"/>
        </w:numPr>
        <w:spacing w:line="259" w:lineRule="auto"/>
        <w:ind w:left="1080" w:hanging="720"/>
      </w:pPr>
      <w:r>
        <w:t>FOOD</w:t>
      </w:r>
    </w:p>
    <w:p w14:paraId="591CCDC9" w14:textId="42FA7943" w:rsidR="0010205D" w:rsidRDefault="0010205D" w:rsidP="003C2EBF">
      <w:pPr>
        <w:pStyle w:val="ListParagraph"/>
        <w:numPr>
          <w:ilvl w:val="1"/>
          <w:numId w:val="18"/>
        </w:numPr>
        <w:spacing w:line="259" w:lineRule="auto"/>
        <w:ind w:left="1080" w:hanging="720"/>
      </w:pPr>
      <w:r>
        <w:t>HEALTH</w:t>
      </w:r>
    </w:p>
    <w:p w14:paraId="1F911E86" w14:textId="150A1E71" w:rsidR="0010205D" w:rsidRDefault="0010205D" w:rsidP="003C2EBF">
      <w:pPr>
        <w:pStyle w:val="ListParagraph"/>
        <w:numPr>
          <w:ilvl w:val="1"/>
          <w:numId w:val="18"/>
        </w:numPr>
        <w:spacing w:line="259" w:lineRule="auto"/>
        <w:ind w:left="1080" w:hanging="720"/>
      </w:pPr>
      <w:r>
        <w:t>PLAY</w:t>
      </w:r>
    </w:p>
    <w:p w14:paraId="798C495E" w14:textId="37ACC6E8" w:rsidR="0010205D" w:rsidRDefault="0010205D" w:rsidP="003C2EBF">
      <w:pPr>
        <w:pStyle w:val="ListParagraph"/>
        <w:numPr>
          <w:ilvl w:val="1"/>
          <w:numId w:val="18"/>
        </w:numPr>
        <w:spacing w:line="259" w:lineRule="auto"/>
        <w:ind w:left="1080" w:hanging="720"/>
      </w:pPr>
      <w:r>
        <w:t>WASTE</w:t>
      </w:r>
    </w:p>
    <w:p w14:paraId="2C5CFEB9" w14:textId="5DD365EA" w:rsidR="0010205D" w:rsidRDefault="0010205D" w:rsidP="0010205D">
      <w:pPr>
        <w:pStyle w:val="ListParagraph"/>
        <w:numPr>
          <w:ilvl w:val="0"/>
          <w:numId w:val="18"/>
        </w:numPr>
        <w:spacing w:line="259" w:lineRule="auto"/>
      </w:pPr>
      <w:r>
        <w:t>GARAGE</w:t>
      </w:r>
    </w:p>
    <w:p w14:paraId="3F75F8EC" w14:textId="77777777" w:rsidR="00105B8C" w:rsidRDefault="00105B8C" w:rsidP="003C2EBF">
      <w:pPr>
        <w:pStyle w:val="ListParagraph"/>
        <w:numPr>
          <w:ilvl w:val="1"/>
          <w:numId w:val="18"/>
        </w:numPr>
        <w:spacing w:line="259" w:lineRule="auto"/>
        <w:ind w:left="1080" w:hanging="720"/>
      </w:pPr>
      <w:r>
        <w:t>ACCESS CONTROL</w:t>
      </w:r>
    </w:p>
    <w:p w14:paraId="18B93E5E" w14:textId="540848AC" w:rsidR="00105B8C" w:rsidRDefault="003C2EBF" w:rsidP="003C2EBF">
      <w:pPr>
        <w:pStyle w:val="ListParagraph"/>
        <w:numPr>
          <w:ilvl w:val="1"/>
          <w:numId w:val="18"/>
        </w:numPr>
        <w:spacing w:line="259" w:lineRule="auto"/>
        <w:ind w:left="1080" w:hanging="720"/>
      </w:pPr>
      <w:r>
        <w:t>PREMISES</w:t>
      </w:r>
      <w:r w:rsidR="00105B8C">
        <w:t xml:space="preserve"> MONITORING</w:t>
      </w:r>
    </w:p>
    <w:p w14:paraId="7B0B287D" w14:textId="5329ED04" w:rsidR="0010205D" w:rsidRDefault="0010205D" w:rsidP="003C2EBF">
      <w:pPr>
        <w:pStyle w:val="ListParagraph"/>
        <w:numPr>
          <w:ilvl w:val="1"/>
          <w:numId w:val="18"/>
        </w:numPr>
        <w:spacing w:line="259" w:lineRule="auto"/>
        <w:ind w:left="1080" w:hanging="720"/>
      </w:pPr>
      <w:r>
        <w:t>LIGHTING</w:t>
      </w:r>
    </w:p>
    <w:p w14:paraId="7FB79903" w14:textId="443CC120" w:rsidR="0010205D" w:rsidRDefault="00105B8C" w:rsidP="003C2EBF">
      <w:pPr>
        <w:pStyle w:val="ListParagraph"/>
        <w:numPr>
          <w:ilvl w:val="1"/>
          <w:numId w:val="18"/>
        </w:numPr>
        <w:spacing w:line="259" w:lineRule="auto"/>
        <w:ind w:left="1080" w:hanging="720"/>
      </w:pPr>
      <w:r>
        <w:t>BACKUP POWER</w:t>
      </w:r>
    </w:p>
    <w:p w14:paraId="3B6262C2" w14:textId="69C9C083" w:rsidR="00105B8C" w:rsidRDefault="00105B8C" w:rsidP="003C2EBF">
      <w:pPr>
        <w:pStyle w:val="ListParagraph"/>
        <w:numPr>
          <w:ilvl w:val="1"/>
          <w:numId w:val="18"/>
        </w:numPr>
        <w:spacing w:line="259" w:lineRule="auto"/>
        <w:ind w:left="1080" w:hanging="720"/>
      </w:pPr>
      <w:r>
        <w:t>SOLAR POWER</w:t>
      </w:r>
    </w:p>
    <w:p w14:paraId="1EA17C65" w14:textId="28567314" w:rsidR="00105B8C" w:rsidRDefault="006A4236" w:rsidP="003C2EBF">
      <w:pPr>
        <w:pStyle w:val="ListParagraph"/>
        <w:numPr>
          <w:ilvl w:val="1"/>
          <w:numId w:val="18"/>
        </w:numPr>
        <w:spacing w:line="259" w:lineRule="auto"/>
        <w:ind w:left="1080" w:hanging="720"/>
      </w:pPr>
      <w:r>
        <w:t>VEHICLE</w:t>
      </w:r>
      <w:r w:rsidR="00105B8C">
        <w:t xml:space="preserve"> CHARGING</w:t>
      </w:r>
    </w:p>
    <w:p w14:paraId="13A53671" w14:textId="3E175540" w:rsidR="006A4236" w:rsidRDefault="006A4236" w:rsidP="003C2EBF">
      <w:pPr>
        <w:pStyle w:val="ListParagraph"/>
        <w:numPr>
          <w:ilvl w:val="1"/>
          <w:numId w:val="18"/>
        </w:numPr>
        <w:spacing w:line="259" w:lineRule="auto"/>
        <w:ind w:left="1080" w:hanging="720"/>
      </w:pPr>
      <w:r>
        <w:t>VEHICLE MONITORING</w:t>
      </w:r>
    </w:p>
    <w:p w14:paraId="34E74B70" w14:textId="51BDF1E4" w:rsidR="0010205D" w:rsidRDefault="0010205D" w:rsidP="0010205D">
      <w:pPr>
        <w:pStyle w:val="ListParagraph"/>
        <w:numPr>
          <w:ilvl w:val="0"/>
          <w:numId w:val="18"/>
        </w:numPr>
        <w:spacing w:line="259" w:lineRule="auto"/>
      </w:pPr>
      <w:r>
        <w:t>SHED</w:t>
      </w:r>
    </w:p>
    <w:p w14:paraId="517C2EDB" w14:textId="77777777" w:rsidR="003C2EBF" w:rsidRDefault="003C2EBF" w:rsidP="003C2EBF">
      <w:pPr>
        <w:pStyle w:val="ListParagraph"/>
        <w:numPr>
          <w:ilvl w:val="1"/>
          <w:numId w:val="18"/>
        </w:numPr>
        <w:spacing w:line="259" w:lineRule="auto"/>
        <w:ind w:left="1080" w:hanging="720"/>
      </w:pPr>
      <w:r>
        <w:t>ACCESS CONTROL</w:t>
      </w:r>
    </w:p>
    <w:p w14:paraId="241E63F2" w14:textId="18CD35CC" w:rsidR="003C2EBF" w:rsidRDefault="003C2EBF" w:rsidP="003C2EBF">
      <w:pPr>
        <w:pStyle w:val="ListParagraph"/>
        <w:numPr>
          <w:ilvl w:val="1"/>
          <w:numId w:val="18"/>
        </w:numPr>
        <w:spacing w:line="259" w:lineRule="auto"/>
        <w:ind w:left="1080" w:hanging="720"/>
      </w:pPr>
      <w:r>
        <w:t>PREMISES MONITORING</w:t>
      </w:r>
    </w:p>
    <w:p w14:paraId="2E8037AE" w14:textId="3CED1354" w:rsidR="0010205D" w:rsidRDefault="003C2EBF" w:rsidP="003C2EBF">
      <w:pPr>
        <w:pStyle w:val="ListParagraph"/>
        <w:numPr>
          <w:ilvl w:val="1"/>
          <w:numId w:val="18"/>
        </w:numPr>
        <w:spacing w:line="259" w:lineRule="auto"/>
        <w:ind w:left="1080" w:hanging="720"/>
      </w:pPr>
      <w:r>
        <w:t>LIGHTING</w:t>
      </w:r>
    </w:p>
    <w:p w14:paraId="23E0C125" w14:textId="269730EF" w:rsidR="003C2EBF" w:rsidRDefault="003C2EBF" w:rsidP="003C2EBF">
      <w:pPr>
        <w:pStyle w:val="ListParagraph"/>
        <w:numPr>
          <w:ilvl w:val="0"/>
          <w:numId w:val="18"/>
        </w:numPr>
        <w:spacing w:line="259" w:lineRule="auto"/>
      </w:pPr>
      <w:r>
        <w:t>HOME</w:t>
      </w:r>
    </w:p>
    <w:p w14:paraId="63BCF4B9" w14:textId="77777777" w:rsidR="004B4A38" w:rsidRDefault="004B4A38" w:rsidP="004B4A38">
      <w:pPr>
        <w:pStyle w:val="ListParagraph"/>
        <w:numPr>
          <w:ilvl w:val="1"/>
          <w:numId w:val="18"/>
        </w:numPr>
        <w:spacing w:line="259" w:lineRule="auto"/>
        <w:ind w:left="1080" w:hanging="720"/>
      </w:pPr>
      <w:r>
        <w:t>ACCESS CONTROL</w:t>
      </w:r>
    </w:p>
    <w:p w14:paraId="630554DE" w14:textId="77777777" w:rsidR="004B4A38" w:rsidRDefault="004B4A38" w:rsidP="004B4A38">
      <w:pPr>
        <w:pStyle w:val="ListParagraph"/>
        <w:numPr>
          <w:ilvl w:val="1"/>
          <w:numId w:val="18"/>
        </w:numPr>
        <w:spacing w:line="259" w:lineRule="auto"/>
        <w:ind w:left="1080" w:hanging="720"/>
      </w:pPr>
      <w:r>
        <w:t>PREMISES MONITORING</w:t>
      </w:r>
    </w:p>
    <w:p w14:paraId="79D14532" w14:textId="54894A9B" w:rsidR="003C2EBF" w:rsidRDefault="003C2EBF" w:rsidP="003C2EBF">
      <w:pPr>
        <w:pStyle w:val="ListParagraph"/>
        <w:numPr>
          <w:ilvl w:val="1"/>
          <w:numId w:val="18"/>
        </w:numPr>
        <w:spacing w:line="259" w:lineRule="auto"/>
        <w:ind w:left="1080" w:hanging="720"/>
      </w:pPr>
      <w:r>
        <w:t>SECURITY</w:t>
      </w:r>
    </w:p>
    <w:p w14:paraId="6A7E41D3" w14:textId="09B5B761" w:rsidR="006A4236" w:rsidRDefault="006A4236" w:rsidP="003C2EBF">
      <w:pPr>
        <w:pStyle w:val="ListParagraph"/>
        <w:numPr>
          <w:ilvl w:val="1"/>
          <w:numId w:val="18"/>
        </w:numPr>
        <w:spacing w:line="259" w:lineRule="auto"/>
        <w:ind w:left="1080" w:hanging="720"/>
      </w:pPr>
      <w:r>
        <w:t>SAFETY</w:t>
      </w:r>
    </w:p>
    <w:p w14:paraId="0C74AD95" w14:textId="77777777" w:rsidR="006A4236" w:rsidRDefault="006A4236" w:rsidP="006A4236">
      <w:pPr>
        <w:pStyle w:val="ListParagraph"/>
        <w:numPr>
          <w:ilvl w:val="1"/>
          <w:numId w:val="18"/>
        </w:numPr>
        <w:spacing w:line="259" w:lineRule="auto"/>
        <w:ind w:left="1080" w:hanging="720"/>
      </w:pPr>
      <w:r>
        <w:t>ENERGY MONITORING</w:t>
      </w:r>
    </w:p>
    <w:p w14:paraId="13A10110" w14:textId="46F0A676" w:rsidR="006A4236" w:rsidRDefault="006A4236" w:rsidP="006A4236">
      <w:pPr>
        <w:pStyle w:val="ListParagraph"/>
        <w:numPr>
          <w:ilvl w:val="1"/>
          <w:numId w:val="18"/>
        </w:numPr>
        <w:spacing w:line="259" w:lineRule="auto"/>
        <w:ind w:left="1080" w:hanging="720"/>
      </w:pPr>
      <w:r>
        <w:t>WATER</w:t>
      </w:r>
      <w:r w:rsidR="004B4A38">
        <w:t xml:space="preserve"> TREATMENT</w:t>
      </w:r>
    </w:p>
    <w:p w14:paraId="5F803FAC" w14:textId="192EE47F" w:rsidR="006A4236" w:rsidRDefault="006A4236" w:rsidP="006A4236">
      <w:pPr>
        <w:pStyle w:val="ListParagraph"/>
        <w:numPr>
          <w:ilvl w:val="1"/>
          <w:numId w:val="18"/>
        </w:numPr>
        <w:spacing w:line="259" w:lineRule="auto"/>
        <w:ind w:left="1080" w:hanging="720"/>
      </w:pPr>
      <w:r>
        <w:t>HVAC</w:t>
      </w:r>
    </w:p>
    <w:p w14:paraId="607989EB" w14:textId="38E78E61" w:rsidR="006A4236" w:rsidRDefault="006A4236" w:rsidP="006A4236">
      <w:pPr>
        <w:pStyle w:val="ListParagraph"/>
        <w:numPr>
          <w:ilvl w:val="1"/>
          <w:numId w:val="18"/>
        </w:numPr>
        <w:spacing w:line="259" w:lineRule="auto"/>
        <w:ind w:left="1080" w:hanging="720"/>
      </w:pPr>
      <w:r>
        <w:t>APPLIANCE</w:t>
      </w:r>
      <w:r w:rsidR="004B4A38">
        <w:t>S</w:t>
      </w:r>
    </w:p>
    <w:p w14:paraId="7FF75BA7" w14:textId="15A4851C" w:rsidR="003C2EBF" w:rsidRDefault="003C2EBF" w:rsidP="003C2EBF">
      <w:pPr>
        <w:pStyle w:val="ListParagraph"/>
        <w:numPr>
          <w:ilvl w:val="1"/>
          <w:numId w:val="18"/>
        </w:numPr>
        <w:spacing w:line="259" w:lineRule="auto"/>
        <w:ind w:left="1080" w:hanging="720"/>
      </w:pPr>
      <w:r>
        <w:t>LIGHTING</w:t>
      </w:r>
    </w:p>
    <w:p w14:paraId="54A9600A" w14:textId="639331ED" w:rsidR="003C2EBF" w:rsidRDefault="003C2EBF" w:rsidP="003C2EBF">
      <w:pPr>
        <w:pStyle w:val="ListParagraph"/>
        <w:numPr>
          <w:ilvl w:val="1"/>
          <w:numId w:val="18"/>
        </w:numPr>
        <w:spacing w:line="259" w:lineRule="auto"/>
        <w:ind w:left="1080" w:hanging="720"/>
      </w:pPr>
      <w:r>
        <w:t>ENTERTAINMENT</w:t>
      </w:r>
    </w:p>
    <w:p w14:paraId="3E6BA56F" w14:textId="664AE85A" w:rsidR="006A4236" w:rsidRDefault="004B4A38" w:rsidP="004B4A38">
      <w:pPr>
        <w:pStyle w:val="ListParagraph"/>
        <w:numPr>
          <w:ilvl w:val="0"/>
          <w:numId w:val="18"/>
        </w:numPr>
        <w:spacing w:line="259" w:lineRule="auto"/>
      </w:pPr>
      <w:r>
        <w:t>FARM</w:t>
      </w:r>
    </w:p>
    <w:p w14:paraId="178DE5E5" w14:textId="0DB5BE1D" w:rsidR="004B4A38" w:rsidRDefault="004B4A38" w:rsidP="004B4A38">
      <w:pPr>
        <w:pStyle w:val="ListParagraph"/>
        <w:numPr>
          <w:ilvl w:val="1"/>
          <w:numId w:val="18"/>
        </w:numPr>
        <w:spacing w:line="259" w:lineRule="auto"/>
        <w:ind w:left="1080" w:hanging="720"/>
      </w:pPr>
      <w:r>
        <w:t>EQUIPMENT MONITORING</w:t>
      </w:r>
    </w:p>
    <w:p w14:paraId="1286E521" w14:textId="309D05D2" w:rsidR="004B4A38" w:rsidRDefault="004B4A38" w:rsidP="004B4A38">
      <w:pPr>
        <w:pStyle w:val="ListParagraph"/>
        <w:numPr>
          <w:ilvl w:val="1"/>
          <w:numId w:val="18"/>
        </w:numPr>
        <w:spacing w:line="259" w:lineRule="auto"/>
        <w:ind w:left="1080" w:hanging="720"/>
      </w:pPr>
      <w:r>
        <w:t>CLIMATE MONITORING</w:t>
      </w:r>
    </w:p>
    <w:p w14:paraId="5CE20DBE" w14:textId="383549B8" w:rsidR="004B4A38" w:rsidRDefault="004B4A38" w:rsidP="004B4A38">
      <w:pPr>
        <w:pStyle w:val="ListParagraph"/>
        <w:numPr>
          <w:ilvl w:val="1"/>
          <w:numId w:val="18"/>
        </w:numPr>
        <w:spacing w:line="259" w:lineRule="auto"/>
        <w:ind w:left="1080" w:hanging="720"/>
      </w:pPr>
      <w:r>
        <w:t>IRRIGATION</w:t>
      </w:r>
    </w:p>
    <w:p w14:paraId="646C7A23" w14:textId="77777777" w:rsidR="003C2EBF" w:rsidRDefault="003C2EBF">
      <w:pPr>
        <w:spacing w:line="259" w:lineRule="auto"/>
      </w:pPr>
    </w:p>
    <w:p w14:paraId="49D5D018" w14:textId="77777777" w:rsidR="003C2EBF" w:rsidRDefault="003C2EBF">
      <w:pPr>
        <w:spacing w:line="259" w:lineRule="auto"/>
        <w:sectPr w:rsidR="003C2EBF" w:rsidSect="003C2EBF">
          <w:type w:val="continuous"/>
          <w:pgSz w:w="12240" w:h="15840"/>
          <w:pgMar w:top="720" w:right="720" w:bottom="720" w:left="720" w:header="720" w:footer="720" w:gutter="0"/>
          <w:cols w:num="2" w:space="720"/>
          <w:docGrid w:linePitch="360"/>
        </w:sectPr>
      </w:pPr>
    </w:p>
    <w:p w14:paraId="4D4C632D" w14:textId="77777777" w:rsidR="001D5520" w:rsidRDefault="001D5520">
      <w:pPr>
        <w:spacing w:line="259" w:lineRule="auto"/>
      </w:pPr>
    </w:p>
    <w:p w14:paraId="5797A286" w14:textId="77777777" w:rsidR="00433385" w:rsidRDefault="00433385">
      <w:pPr>
        <w:spacing w:line="259" w:lineRule="auto"/>
      </w:pPr>
      <w:r>
        <w:br w:type="page"/>
      </w:r>
    </w:p>
    <w:p w14:paraId="73C7FD4F" w14:textId="65DBDF1F" w:rsidR="00433385" w:rsidRDefault="00C77C32" w:rsidP="00433385">
      <w:pPr>
        <w:pStyle w:val="Heading1"/>
      </w:pPr>
      <w:r>
        <w:lastRenderedPageBreak/>
        <w:t>NM.</w:t>
      </w:r>
      <w:r w:rsidR="00433385">
        <w:t>08JUL2023</w:t>
      </w:r>
    </w:p>
    <w:p w14:paraId="476D0081" w14:textId="20133CCF" w:rsidR="00433385" w:rsidRDefault="00433385" w:rsidP="00433385">
      <w:r>
        <w:t>Can we make a simple</w:t>
      </w:r>
      <w:r w:rsidR="0032097D">
        <w:t>-</w:t>
      </w:r>
      <w:r>
        <w:t>task simpler, by adding extreme complexity?</w:t>
      </w:r>
      <w:r w:rsidR="0032097D">
        <w:t xml:space="preserve"> Does it make sense?</w:t>
      </w:r>
    </w:p>
    <w:p w14:paraId="5E48C46C" w14:textId="65B28AE8" w:rsidR="00433385" w:rsidRDefault="00433385" w:rsidP="00433385">
      <w:r>
        <w:t>Can we develop an AI enabled engineering setup to rapidly innovate in this area?</w:t>
      </w:r>
      <w:r w:rsidR="0032097D">
        <w:t xml:space="preserve"> Find the wealth wave.</w:t>
      </w:r>
    </w:p>
    <w:p w14:paraId="6DBAA6D8" w14:textId="4DD9F22E" w:rsidR="00075A31" w:rsidRDefault="00752719" w:rsidP="00433385">
      <w:r>
        <w:t>What is inevitable development work</w:t>
      </w:r>
      <w:r w:rsidR="00075A31">
        <w:t>?</w:t>
      </w:r>
      <w:r w:rsidR="00117098">
        <w:t xml:space="preserve"> What can I do?</w:t>
      </w:r>
    </w:p>
    <w:p w14:paraId="0B77F022" w14:textId="28AFE284" w:rsidR="00433385" w:rsidRDefault="00075A31" w:rsidP="00433385">
      <w:r>
        <w:t>H</w:t>
      </w:r>
      <w:r w:rsidR="00752719">
        <w:t xml:space="preserve">ow can I prepare myself to do that </w:t>
      </w:r>
      <w:r>
        <w:t xml:space="preserve">[inevitable </w:t>
      </w:r>
      <w:r w:rsidR="00752719">
        <w:t>work</w:t>
      </w:r>
      <w:r>
        <w:t>]</w:t>
      </w:r>
      <w:r w:rsidR="00752719">
        <w:t xml:space="preserve"> </w:t>
      </w:r>
      <w:r w:rsidR="00117098">
        <w:t xml:space="preserve">more efficiently </w:t>
      </w:r>
      <w:r w:rsidR="00752719">
        <w:t>when I get an AI enabled CAD?</w:t>
      </w:r>
    </w:p>
    <w:p w14:paraId="09824901" w14:textId="257FCD83" w:rsidR="00075A31" w:rsidRDefault="00075A31" w:rsidP="00433385">
      <w:r>
        <w:t>How much value can one highly ambitious engineer create</w:t>
      </w:r>
      <w:r w:rsidR="00117098">
        <w:t xml:space="preserve"> during my lifetime</w:t>
      </w:r>
      <w:r>
        <w:t>?</w:t>
      </w:r>
    </w:p>
    <w:p w14:paraId="2ADC6BA4" w14:textId="487AB45C" w:rsidR="00075A31" w:rsidRDefault="00C77C32" w:rsidP="00433385">
      <w:r>
        <w:t>With AI enabled CAD, h</w:t>
      </w:r>
      <w:r w:rsidR="00075A31">
        <w:t>ow far can I go with the miniPCB brand?</w:t>
      </w:r>
    </w:p>
    <w:p w14:paraId="27A4706F" w14:textId="073575C1" w:rsidR="00075A31" w:rsidRDefault="00075A31" w:rsidP="00075A31">
      <w:pPr>
        <w:pStyle w:val="ListParagraph"/>
        <w:numPr>
          <w:ilvl w:val="0"/>
          <w:numId w:val="19"/>
        </w:numPr>
      </w:pPr>
      <w:r>
        <w:t>Sweep through hundreds of fundamental, classic, and creative circuits</w:t>
      </w:r>
      <w:r w:rsidR="0032097D">
        <w:t>?</w:t>
      </w:r>
    </w:p>
    <w:p w14:paraId="64DDDF74" w14:textId="6BCBE481" w:rsidR="00075A31" w:rsidRDefault="00075A31" w:rsidP="00075A31">
      <w:pPr>
        <w:pStyle w:val="ListParagraph"/>
        <w:numPr>
          <w:ilvl w:val="0"/>
          <w:numId w:val="19"/>
        </w:numPr>
      </w:pPr>
      <w:r>
        <w:t>Sweep through dozens of instruments, tools, and toys</w:t>
      </w:r>
      <w:r w:rsidR="0032097D">
        <w:t>?</w:t>
      </w:r>
    </w:p>
    <w:p w14:paraId="28B771FC" w14:textId="2F094A31" w:rsidR="00075A31" w:rsidRDefault="00075A31" w:rsidP="00075A31">
      <w:pPr>
        <w:pStyle w:val="ListParagraph"/>
        <w:numPr>
          <w:ilvl w:val="0"/>
          <w:numId w:val="19"/>
        </w:numPr>
      </w:pPr>
      <w:r>
        <w:t xml:space="preserve">Sweep through </w:t>
      </w:r>
      <w:r w:rsidR="0032097D">
        <w:t>… a building automation system product space?</w:t>
      </w:r>
    </w:p>
    <w:p w14:paraId="334865FA" w14:textId="624C770E" w:rsidR="00C77C32" w:rsidRDefault="00C77C32" w:rsidP="00C77C32">
      <w:r>
        <w:t xml:space="preserve">Continuing with EAGLE 9 may preclude many AI enabled CAD tools. </w:t>
      </w:r>
    </w:p>
    <w:p w14:paraId="71553A99" w14:textId="50B5AEEC" w:rsidR="00C77C32" w:rsidRDefault="00C77C32" w:rsidP="00C77C32">
      <w:r>
        <w:t>I might need to continue to struggle with EAGLE 6.</w:t>
      </w:r>
    </w:p>
    <w:p w14:paraId="0F5B4A7D" w14:textId="4324723F" w:rsidR="00C77C32" w:rsidRPr="00433385" w:rsidRDefault="00C77C32" w:rsidP="00C77C32">
      <w:r>
        <w:t xml:space="preserve">Is </w:t>
      </w:r>
      <w:proofErr w:type="spellStart"/>
      <w:r>
        <w:t>KiCAD</w:t>
      </w:r>
      <w:proofErr w:type="spellEnd"/>
      <w:r>
        <w:t xml:space="preserve"> a good CAD tool for making the transition to being AI enabled?</w:t>
      </w:r>
    </w:p>
    <w:p w14:paraId="13E460D3" w14:textId="6F42E13E"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3B633A39" w14:textId="77777777" w:rsidR="000355C2" w:rsidRDefault="000355C2" w:rsidP="000355C2">
      <w:pPr>
        <w:pStyle w:val="Heading1"/>
      </w:pPr>
      <w:r>
        <w:lastRenderedPageBreak/>
        <w:t>Change and Liability Notice</w:t>
      </w:r>
      <w:bookmarkEnd w:id="0"/>
    </w:p>
    <w:p w14:paraId="68BD5FB1"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440CF1FA" w14:textId="77777777" w:rsidR="000355C2" w:rsidRPr="00C55262" w:rsidRDefault="000355C2" w:rsidP="000355C2">
      <w:pPr>
        <w:pStyle w:val="Heading1"/>
      </w:pPr>
      <w:bookmarkStart w:id="1" w:name="_Ref110765861"/>
      <w:bookmarkStart w:id="2" w:name="_Toc111895376"/>
      <w:r>
        <w:t>Trademark Notice</w:t>
      </w:r>
      <w:bookmarkEnd w:id="1"/>
      <w:bookmarkEnd w:id="2"/>
    </w:p>
    <w:p w14:paraId="3FABD425" w14:textId="77777777" w:rsidR="000355C2" w:rsidRDefault="000355C2" w:rsidP="000355C2">
      <w:r w:rsidRPr="00C55262">
        <w:t>miniPCB</w:t>
      </w:r>
      <w:r>
        <w:t xml:space="preserve"> is a trademark of Nolan Manteufel.</w:t>
      </w:r>
    </w:p>
    <w:p w14:paraId="3DF65E7E" w14:textId="29F63C08" w:rsidR="000355C2" w:rsidRDefault="000355C2" w:rsidP="000355C2">
      <w:r>
        <w:t xml:space="preserve">This </w:t>
      </w:r>
      <w:r w:rsidR="00BF40C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2D631558"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F93D374" w14:textId="77777777" w:rsidR="000355C2" w:rsidRPr="00873AA8" w:rsidRDefault="000355C2" w:rsidP="00782BDC">
            <w:pPr>
              <w:pStyle w:val="NoSpacing"/>
              <w:jc w:val="center"/>
            </w:pPr>
            <w:r w:rsidRPr="00873AA8">
              <w:t>WORDMARK</w:t>
            </w:r>
          </w:p>
        </w:tc>
        <w:tc>
          <w:tcPr>
            <w:tcW w:w="3522" w:type="dxa"/>
            <w:vAlign w:val="center"/>
          </w:tcPr>
          <w:p w14:paraId="5523CE26"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59A86CCF"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6C9E77D1"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D36AA22" w14:textId="77777777" w:rsidR="000355C2" w:rsidRDefault="000355C2" w:rsidP="00782BDC">
            <w:pPr>
              <w:pStyle w:val="NoSpacing"/>
              <w:jc w:val="center"/>
            </w:pPr>
            <w:r>
              <w:t>miniPCB™</w:t>
            </w:r>
          </w:p>
        </w:tc>
        <w:tc>
          <w:tcPr>
            <w:tcW w:w="3522" w:type="dxa"/>
            <w:vAlign w:val="center"/>
          </w:tcPr>
          <w:p w14:paraId="4529BA09"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E25B03C" wp14:editId="76E6BF8A">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6CD2C362"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4F17DB" wp14:editId="2E52F6D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6677873" w14:textId="77777777" w:rsidR="000355C2" w:rsidRDefault="000355C2" w:rsidP="000355C2"/>
    <w:p w14:paraId="1A84A06E"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210D22A3"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D0B6ED4" w14:textId="77777777" w:rsidR="000355C2" w:rsidRDefault="000355C2" w:rsidP="00782BDC">
            <w:pPr>
              <w:pStyle w:val="NoSpacing"/>
              <w:jc w:val="center"/>
            </w:pPr>
            <w:r>
              <w:t>REV</w:t>
            </w:r>
          </w:p>
        </w:tc>
        <w:tc>
          <w:tcPr>
            <w:tcW w:w="7436" w:type="dxa"/>
            <w:vAlign w:val="center"/>
          </w:tcPr>
          <w:p w14:paraId="6AA7B72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F2AEC1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6CAF6D9D"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140ED95B"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0FF691C6"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01430225"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02B5F52D"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198B6783" w14:textId="67A2C1EF" w:rsidR="000355C2" w:rsidRDefault="00C77C32" w:rsidP="00782BDC">
            <w:pPr>
              <w:pStyle w:val="NoSpacing"/>
              <w:jc w:val="center"/>
              <w:cnfStyle w:val="000000000000" w:firstRow="0" w:lastRow="0" w:firstColumn="0" w:lastColumn="0" w:oddVBand="0" w:evenVBand="0" w:oddHBand="0" w:evenHBand="0" w:firstRowFirstColumn="0" w:firstRowLastColumn="0" w:lastRowFirstColumn="0" w:lastRowLastColumn="0"/>
            </w:pPr>
            <w:r>
              <w:t>08JUL2023</w:t>
            </w:r>
          </w:p>
        </w:tc>
      </w:tr>
      <w:tr w:rsidR="000355C2" w14:paraId="20917F31"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8B52B33" w14:textId="77777777" w:rsidR="000355C2" w:rsidRDefault="000355C2" w:rsidP="00782BDC">
            <w:pPr>
              <w:pStyle w:val="NoSpacing"/>
              <w:jc w:val="center"/>
            </w:pPr>
          </w:p>
        </w:tc>
        <w:tc>
          <w:tcPr>
            <w:tcW w:w="7436" w:type="dxa"/>
            <w:vAlign w:val="center"/>
          </w:tcPr>
          <w:p w14:paraId="79470905"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353203EF"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5ACDB479"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08C95099" w14:textId="77777777" w:rsidR="000355C2" w:rsidRPr="000A5CDE" w:rsidRDefault="000355C2" w:rsidP="000A5CDE"/>
    <w:sectPr w:rsidR="000355C2" w:rsidRPr="000A5CDE" w:rsidSect="003C2EBF">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8C4D3" w14:textId="77777777" w:rsidR="00A7048B" w:rsidRDefault="00A7048B" w:rsidP="002E17B7">
      <w:pPr>
        <w:spacing w:after="0" w:line="240" w:lineRule="auto"/>
      </w:pPr>
      <w:r>
        <w:separator/>
      </w:r>
    </w:p>
  </w:endnote>
  <w:endnote w:type="continuationSeparator" w:id="0">
    <w:p w14:paraId="5FC636A1" w14:textId="77777777" w:rsidR="00A7048B" w:rsidRDefault="00A7048B"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EB3F"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EF86A" w14:textId="77777777" w:rsidR="00A7048B" w:rsidRDefault="00A7048B" w:rsidP="002E17B7">
      <w:pPr>
        <w:spacing w:after="0" w:line="240" w:lineRule="auto"/>
      </w:pPr>
      <w:r>
        <w:separator/>
      </w:r>
    </w:p>
  </w:footnote>
  <w:footnote w:type="continuationSeparator" w:id="0">
    <w:p w14:paraId="4BE2AD80" w14:textId="77777777" w:rsidR="00A7048B" w:rsidRDefault="00A7048B"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3C78C71D" w14:textId="77777777" w:rsidTr="00782BDC">
      <w:trPr>
        <w:trHeight w:val="576"/>
      </w:trPr>
      <w:tc>
        <w:tcPr>
          <w:tcW w:w="5400" w:type="dxa"/>
          <w:vAlign w:val="center"/>
        </w:tcPr>
        <w:p w14:paraId="4561B8F7" w14:textId="77777777" w:rsidR="000355C2" w:rsidRDefault="000355C2" w:rsidP="000355C2">
          <w:pPr>
            <w:pStyle w:val="Header"/>
          </w:pPr>
          <w:r>
            <w:rPr>
              <w:noProof/>
            </w:rPr>
            <w:drawing>
              <wp:inline distT="0" distB="0" distL="0" distR="0" wp14:anchorId="03189114" wp14:editId="608260F0">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04CDCBA2" wp14:editId="6609B44E">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5101AE4D" w14:textId="2ED2838E" w:rsidR="000355C2" w:rsidRDefault="00E513CF" w:rsidP="000355C2">
          <w:pPr>
            <w:pStyle w:val="Header"/>
            <w:jc w:val="right"/>
            <w:rPr>
              <w:noProof/>
              <w:sz w:val="22"/>
            </w:rPr>
          </w:pPr>
          <w:r>
            <w:rPr>
              <w:noProof/>
              <w:sz w:val="22"/>
            </w:rPr>
            <w:t>Home Automation Systems</w:t>
          </w:r>
        </w:p>
        <w:p w14:paraId="4888A041" w14:textId="77777777" w:rsidR="000355C2" w:rsidRPr="00D54C21" w:rsidRDefault="000355C2" w:rsidP="000355C2">
          <w:pPr>
            <w:pStyle w:val="Header"/>
            <w:jc w:val="right"/>
            <w:rPr>
              <w:noProof/>
              <w:sz w:val="22"/>
            </w:rPr>
          </w:pPr>
          <w:r>
            <w:rPr>
              <w:noProof/>
              <w:sz w:val="22"/>
            </w:rPr>
            <w:t>FOR EDUCATIONAL USE ONLY</w:t>
          </w:r>
        </w:p>
      </w:tc>
    </w:tr>
  </w:tbl>
  <w:p w14:paraId="007B73CA" w14:textId="0FC4DE26"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BC62E0">
      <w:rPr>
        <w:noProof/>
        <w:sz w:val="16"/>
        <w:szCs w:val="16"/>
      </w:rPr>
      <w:t>8 July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785C"/>
    <w:multiLevelType w:val="hybridMultilevel"/>
    <w:tmpl w:val="8988A90E"/>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E65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67E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3653860">
    <w:abstractNumId w:val="12"/>
  </w:num>
  <w:num w:numId="2" w16cid:durableId="1112624229">
    <w:abstractNumId w:val="0"/>
  </w:num>
  <w:num w:numId="3" w16cid:durableId="2046561128">
    <w:abstractNumId w:val="9"/>
  </w:num>
  <w:num w:numId="4" w16cid:durableId="146672341">
    <w:abstractNumId w:val="11"/>
  </w:num>
  <w:num w:numId="5" w16cid:durableId="977761880">
    <w:abstractNumId w:val="8"/>
  </w:num>
  <w:num w:numId="6" w16cid:durableId="1163668002">
    <w:abstractNumId w:val="6"/>
  </w:num>
  <w:num w:numId="7" w16cid:durableId="42144940">
    <w:abstractNumId w:val="7"/>
  </w:num>
  <w:num w:numId="8" w16cid:durableId="1127554245">
    <w:abstractNumId w:val="17"/>
  </w:num>
  <w:num w:numId="9" w16cid:durableId="380711500">
    <w:abstractNumId w:val="16"/>
  </w:num>
  <w:num w:numId="10" w16cid:durableId="174345934">
    <w:abstractNumId w:val="13"/>
  </w:num>
  <w:num w:numId="11" w16cid:durableId="589585565">
    <w:abstractNumId w:val="1"/>
  </w:num>
  <w:num w:numId="12" w16cid:durableId="1023552574">
    <w:abstractNumId w:val="3"/>
  </w:num>
  <w:num w:numId="13" w16cid:durableId="862283421">
    <w:abstractNumId w:val="10"/>
  </w:num>
  <w:num w:numId="14" w16cid:durableId="1549949672">
    <w:abstractNumId w:val="15"/>
  </w:num>
  <w:num w:numId="15" w16cid:durableId="1707608210">
    <w:abstractNumId w:val="14"/>
  </w:num>
  <w:num w:numId="16" w16cid:durableId="564418092">
    <w:abstractNumId w:val="4"/>
  </w:num>
  <w:num w:numId="17" w16cid:durableId="663709172">
    <w:abstractNumId w:val="2"/>
  </w:num>
  <w:num w:numId="18" w16cid:durableId="300119994">
    <w:abstractNumId w:val="18"/>
  </w:num>
  <w:num w:numId="19" w16cid:durableId="1929927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C21"/>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67C8C"/>
    <w:rsid w:val="00072D86"/>
    <w:rsid w:val="00072FAB"/>
    <w:rsid w:val="00075A31"/>
    <w:rsid w:val="00076C57"/>
    <w:rsid w:val="00077F20"/>
    <w:rsid w:val="000871DA"/>
    <w:rsid w:val="00096023"/>
    <w:rsid w:val="00097A63"/>
    <w:rsid w:val="000A5CDE"/>
    <w:rsid w:val="000B4F17"/>
    <w:rsid w:val="000C0D96"/>
    <w:rsid w:val="000D21D9"/>
    <w:rsid w:val="000E7A27"/>
    <w:rsid w:val="000F0DD6"/>
    <w:rsid w:val="000F15EF"/>
    <w:rsid w:val="0010205D"/>
    <w:rsid w:val="001038B1"/>
    <w:rsid w:val="00105B8C"/>
    <w:rsid w:val="00105C7D"/>
    <w:rsid w:val="00111F02"/>
    <w:rsid w:val="00117098"/>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C2A94"/>
    <w:rsid w:val="001C33CC"/>
    <w:rsid w:val="001C3A23"/>
    <w:rsid w:val="001D35AC"/>
    <w:rsid w:val="001D49F0"/>
    <w:rsid w:val="001D5520"/>
    <w:rsid w:val="001E1AD9"/>
    <w:rsid w:val="001E76D1"/>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12E9E"/>
    <w:rsid w:val="0032097D"/>
    <w:rsid w:val="00324C71"/>
    <w:rsid w:val="00326D8B"/>
    <w:rsid w:val="00327C12"/>
    <w:rsid w:val="00330173"/>
    <w:rsid w:val="0033227C"/>
    <w:rsid w:val="003350F8"/>
    <w:rsid w:val="003359C0"/>
    <w:rsid w:val="003374E5"/>
    <w:rsid w:val="00350762"/>
    <w:rsid w:val="00352025"/>
    <w:rsid w:val="00352047"/>
    <w:rsid w:val="0035742F"/>
    <w:rsid w:val="00357E86"/>
    <w:rsid w:val="00357F5D"/>
    <w:rsid w:val="00361D8C"/>
    <w:rsid w:val="003709E3"/>
    <w:rsid w:val="0038030A"/>
    <w:rsid w:val="003816BC"/>
    <w:rsid w:val="00384388"/>
    <w:rsid w:val="00385CB6"/>
    <w:rsid w:val="00390112"/>
    <w:rsid w:val="003A2E99"/>
    <w:rsid w:val="003A31B8"/>
    <w:rsid w:val="003C2EBF"/>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385"/>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4A38"/>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115B5"/>
    <w:rsid w:val="00520936"/>
    <w:rsid w:val="005223A0"/>
    <w:rsid w:val="00524878"/>
    <w:rsid w:val="005250BA"/>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76E1"/>
    <w:rsid w:val="005F3420"/>
    <w:rsid w:val="005F4B5C"/>
    <w:rsid w:val="006014F3"/>
    <w:rsid w:val="006020CD"/>
    <w:rsid w:val="0060653F"/>
    <w:rsid w:val="00607BA4"/>
    <w:rsid w:val="00607D61"/>
    <w:rsid w:val="00623913"/>
    <w:rsid w:val="0062659D"/>
    <w:rsid w:val="006345A3"/>
    <w:rsid w:val="00637E2B"/>
    <w:rsid w:val="00646F5C"/>
    <w:rsid w:val="00653CAA"/>
    <w:rsid w:val="006553CE"/>
    <w:rsid w:val="0066328D"/>
    <w:rsid w:val="0067070D"/>
    <w:rsid w:val="00671D5C"/>
    <w:rsid w:val="00672326"/>
    <w:rsid w:val="0067287C"/>
    <w:rsid w:val="00681080"/>
    <w:rsid w:val="00681A1B"/>
    <w:rsid w:val="00682EF2"/>
    <w:rsid w:val="006849E5"/>
    <w:rsid w:val="006929B2"/>
    <w:rsid w:val="006947C8"/>
    <w:rsid w:val="00696AAD"/>
    <w:rsid w:val="006A38B9"/>
    <w:rsid w:val="006A4236"/>
    <w:rsid w:val="006A62CE"/>
    <w:rsid w:val="006B2D21"/>
    <w:rsid w:val="006B7A15"/>
    <w:rsid w:val="006C4526"/>
    <w:rsid w:val="006D4227"/>
    <w:rsid w:val="006D646E"/>
    <w:rsid w:val="006E0D2C"/>
    <w:rsid w:val="006F1135"/>
    <w:rsid w:val="006F309C"/>
    <w:rsid w:val="006F3B5F"/>
    <w:rsid w:val="006F6F7A"/>
    <w:rsid w:val="00702D3D"/>
    <w:rsid w:val="007035E3"/>
    <w:rsid w:val="00710043"/>
    <w:rsid w:val="007156FE"/>
    <w:rsid w:val="00727BFA"/>
    <w:rsid w:val="00731D60"/>
    <w:rsid w:val="00737AF3"/>
    <w:rsid w:val="00741565"/>
    <w:rsid w:val="0074395D"/>
    <w:rsid w:val="00744158"/>
    <w:rsid w:val="0075053C"/>
    <w:rsid w:val="00752719"/>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6F74"/>
    <w:rsid w:val="00837DAD"/>
    <w:rsid w:val="00847D91"/>
    <w:rsid w:val="00852EB7"/>
    <w:rsid w:val="0086484A"/>
    <w:rsid w:val="00867120"/>
    <w:rsid w:val="00867304"/>
    <w:rsid w:val="008724FE"/>
    <w:rsid w:val="008758E3"/>
    <w:rsid w:val="0088132B"/>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72C0"/>
    <w:rsid w:val="0093389A"/>
    <w:rsid w:val="00933CDA"/>
    <w:rsid w:val="00936AB7"/>
    <w:rsid w:val="0094284B"/>
    <w:rsid w:val="00944661"/>
    <w:rsid w:val="00946A47"/>
    <w:rsid w:val="00947CFA"/>
    <w:rsid w:val="00947D23"/>
    <w:rsid w:val="00951375"/>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48B"/>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41C21"/>
    <w:rsid w:val="00B50F3D"/>
    <w:rsid w:val="00B6688F"/>
    <w:rsid w:val="00B7516E"/>
    <w:rsid w:val="00B76A6A"/>
    <w:rsid w:val="00B80628"/>
    <w:rsid w:val="00B92402"/>
    <w:rsid w:val="00B9521E"/>
    <w:rsid w:val="00B9582D"/>
    <w:rsid w:val="00BA1450"/>
    <w:rsid w:val="00BA35B3"/>
    <w:rsid w:val="00BA440C"/>
    <w:rsid w:val="00BA6EEC"/>
    <w:rsid w:val="00BC0882"/>
    <w:rsid w:val="00BC62E0"/>
    <w:rsid w:val="00BC7280"/>
    <w:rsid w:val="00BD04F8"/>
    <w:rsid w:val="00BD274C"/>
    <w:rsid w:val="00BD638F"/>
    <w:rsid w:val="00BD7C17"/>
    <w:rsid w:val="00BE4587"/>
    <w:rsid w:val="00BE49BD"/>
    <w:rsid w:val="00BF0EC7"/>
    <w:rsid w:val="00BF40CA"/>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77C32"/>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50AC"/>
    <w:rsid w:val="00CF2E0D"/>
    <w:rsid w:val="00D0465F"/>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90F3A"/>
    <w:rsid w:val="00DA3F26"/>
    <w:rsid w:val="00DB23A9"/>
    <w:rsid w:val="00DB5801"/>
    <w:rsid w:val="00DB7B8A"/>
    <w:rsid w:val="00DB7D2F"/>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6DAB"/>
    <w:rsid w:val="00E209AB"/>
    <w:rsid w:val="00E31D0C"/>
    <w:rsid w:val="00E33D81"/>
    <w:rsid w:val="00E3775D"/>
    <w:rsid w:val="00E448DA"/>
    <w:rsid w:val="00E513CF"/>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85D27"/>
  <w15:chartTrackingRefBased/>
  <w15:docId w15:val="{C81EF170-2B60-4B1A-B818-C1428603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314</TotalTime>
  <Pages>1</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15</cp:revision>
  <cp:lastPrinted>2023-07-09T01:56:00Z</cp:lastPrinted>
  <dcterms:created xsi:type="dcterms:W3CDTF">2023-07-08T20:39:00Z</dcterms:created>
  <dcterms:modified xsi:type="dcterms:W3CDTF">2023-07-09T01:56:00Z</dcterms:modified>
</cp:coreProperties>
</file>