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57A3" w14:textId="078CA146" w:rsidR="003328C4" w:rsidRDefault="003328C4" w:rsidP="003328C4">
      <w:pPr>
        <w:pStyle w:val="Title"/>
      </w:pPr>
      <w:r>
        <w:t>Camera for Datasheet Pictures</w:t>
      </w:r>
    </w:p>
    <w:p w14:paraId="757D740E" w14:textId="094A4515" w:rsidR="00A96878" w:rsidRDefault="003328C4" w:rsidP="00545686">
      <w:pPr>
        <w:pStyle w:val="Heading1"/>
        <w:tabs>
          <w:tab w:val="left" w:pos="6160"/>
        </w:tabs>
      </w:pPr>
      <w:r>
        <w:t>Idea</w:t>
      </w:r>
    </w:p>
    <w:p w14:paraId="6996B467" w14:textId="4B34B6AA" w:rsidR="003B7101" w:rsidRDefault="003B7101" w:rsidP="003B7101">
      <w:pPr>
        <w:spacing w:line="259" w:lineRule="auto"/>
      </w:pPr>
      <w:bookmarkStart w:id="0" w:name="_Toc111895375"/>
      <w:r>
        <w:t xml:space="preserve">I want a camera to take professional </w:t>
      </w:r>
      <w:proofErr w:type="gramStart"/>
      <w:r>
        <w:t>high</w:t>
      </w:r>
      <w:r w:rsidR="00945E87">
        <w:t xml:space="preserve"> </w:t>
      </w:r>
      <w:r>
        <w:t>quality</w:t>
      </w:r>
      <w:proofErr w:type="gramEnd"/>
      <w:r>
        <w:t xml:space="preserve"> pictures. I’m looking at the Canon </w:t>
      </w:r>
      <w:r>
        <w:t>EOS Rebel SL3 EF-S 18-55mm f/4-5.6 IS STM Lens Kit Black</w:t>
      </w:r>
      <w:r>
        <w:t xml:space="preserve">, </w:t>
      </w:r>
      <w:r>
        <w:t>SKU</w:t>
      </w:r>
      <w:r>
        <w:t xml:space="preserve"> </w:t>
      </w:r>
      <w:r>
        <w:t>3453C002</w:t>
      </w:r>
      <w:r>
        <w:t>.</w:t>
      </w:r>
      <w:r w:rsidR="00DD317C">
        <w:t xml:space="preserve"> I don’t currently have the budget.</w:t>
      </w:r>
    </w:p>
    <w:p w14:paraId="7360CE22" w14:textId="1B942CD8" w:rsidR="003B7101" w:rsidRDefault="009333E6" w:rsidP="009333E6">
      <w:pPr>
        <w:pStyle w:val="Heading1"/>
      </w:pPr>
      <w:r>
        <w:t>Inspirational Content</w:t>
      </w:r>
    </w:p>
    <w:p w14:paraId="20DFE6D1" w14:textId="261303BE" w:rsidR="003B7101" w:rsidRDefault="003B7101">
      <w:pPr>
        <w:spacing w:line="259" w:lineRule="auto"/>
      </w:pPr>
      <w:r>
        <w:t xml:space="preserve">I want to include the pictures in the documentation. I think the high quality, </w:t>
      </w:r>
      <w:proofErr w:type="gramStart"/>
      <w:r>
        <w:t>close up</w:t>
      </w:r>
      <w:proofErr w:type="gramEnd"/>
      <w:r>
        <w:t xml:space="preserve">, pictures will bring the miniPCB to life in everyone’s imagination. </w:t>
      </w:r>
      <w:r w:rsidR="00945E87">
        <w:t>I believe the</w:t>
      </w:r>
      <w:r>
        <w:t xml:space="preserve"> pictures will have a significant, positive, inspirational effect</w:t>
      </w:r>
      <w:r w:rsidR="00945E87">
        <w:t xml:space="preserve"> on teachers, students, professionals, and hobbyists</w:t>
      </w:r>
      <w:r>
        <w:t>.</w:t>
      </w:r>
    </w:p>
    <w:p w14:paraId="3EA1AC57" w14:textId="0BCDADBA" w:rsidR="003B7101" w:rsidRDefault="009333E6" w:rsidP="009333E6">
      <w:pPr>
        <w:pStyle w:val="Heading1"/>
      </w:pPr>
      <w:r>
        <w:t>Large File Size</w:t>
      </w:r>
    </w:p>
    <w:p w14:paraId="08F493F3" w14:textId="562D6258" w:rsidR="003328C4" w:rsidRDefault="003B7101">
      <w:pPr>
        <w:spacing w:line="259" w:lineRule="auto"/>
      </w:pPr>
      <w:r>
        <w:t xml:space="preserve">This will cause the documentation </w:t>
      </w:r>
      <w:r w:rsidR="00945E87">
        <w:t xml:space="preserve">file sizes </w:t>
      </w:r>
      <w:r>
        <w:t>to become very large</w:t>
      </w:r>
      <w:r w:rsidR="00945E87">
        <w:t>. I may need to create a second repository.</w:t>
      </w:r>
    </w:p>
    <w:p w14:paraId="2622A59C" w14:textId="7364C305" w:rsidR="00945E87" w:rsidRDefault="009333E6" w:rsidP="009333E6">
      <w:pPr>
        <w:pStyle w:val="Heading1"/>
      </w:pPr>
      <w:r>
        <w:t>Publish Books</w:t>
      </w:r>
    </w:p>
    <w:p w14:paraId="614DB41A" w14:textId="0957F3AA" w:rsidR="007A0D2D" w:rsidRDefault="00945E87">
      <w:pPr>
        <w:spacing w:line="259" w:lineRule="auto"/>
      </w:pPr>
      <w:r>
        <w:t>Given enough pictures, I’ll have enough content to publish a book</w:t>
      </w:r>
      <w:r w:rsidR="009333E6">
        <w:t xml:space="preserve"> for each miniPCB</w:t>
      </w:r>
      <w:r>
        <w:t xml:space="preserve">. Imagine a library collection </w:t>
      </w:r>
      <w:r w:rsidR="007A0D2D">
        <w:t>at</w:t>
      </w:r>
      <w:r w:rsidR="009333E6">
        <w:t xml:space="preserve"> every high school.</w:t>
      </w:r>
    </w:p>
    <w:p w14:paraId="7301EAC6" w14:textId="7476256C" w:rsidR="00945E87" w:rsidRDefault="007A0D2D" w:rsidP="007A0D2D">
      <w:pPr>
        <w:pStyle w:val="Heading1"/>
      </w:pPr>
      <w:r>
        <w:t>miniPCB Collectables</w:t>
      </w:r>
    </w:p>
    <w:p w14:paraId="73869D36" w14:textId="023BA8A2" w:rsidR="007A0D2D" w:rsidRPr="007A0D2D" w:rsidRDefault="007A0D2D" w:rsidP="007A0D2D">
      <w:r>
        <w:t>Given a display stand to hold the book and board, it is possible that people might begin collecting the entire catalog.</w:t>
      </w:r>
    </w:p>
    <w:p w14:paraId="50AE68B6" w14:textId="1B2C2E2F"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4DF3DF7D" w14:textId="77777777" w:rsidR="000355C2" w:rsidRDefault="000355C2" w:rsidP="000355C2">
      <w:pPr>
        <w:pStyle w:val="Heading1"/>
      </w:pPr>
      <w:r>
        <w:lastRenderedPageBreak/>
        <w:t>Change and Liability Notice</w:t>
      </w:r>
      <w:bookmarkEnd w:id="0"/>
    </w:p>
    <w:p w14:paraId="1FD1A24B"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84BCF98" w14:textId="77777777" w:rsidR="000355C2" w:rsidRPr="00C55262" w:rsidRDefault="000355C2" w:rsidP="000355C2">
      <w:pPr>
        <w:pStyle w:val="Heading1"/>
      </w:pPr>
      <w:bookmarkStart w:id="1" w:name="_Ref110765861"/>
      <w:bookmarkStart w:id="2" w:name="_Toc111895376"/>
      <w:r>
        <w:t>Trademark Notice</w:t>
      </w:r>
      <w:bookmarkEnd w:id="1"/>
      <w:bookmarkEnd w:id="2"/>
    </w:p>
    <w:p w14:paraId="1F67C47A" w14:textId="77777777" w:rsidR="000355C2" w:rsidRDefault="000355C2" w:rsidP="000355C2">
      <w:r w:rsidRPr="00C55262">
        <w:t>miniPCB</w:t>
      </w:r>
      <w:r>
        <w:t xml:space="preserve"> is a trademark of Nolan Manteufel.</w:t>
      </w:r>
    </w:p>
    <w:p w14:paraId="6AE93005" w14:textId="3CABF80A" w:rsidR="000355C2" w:rsidRDefault="000355C2" w:rsidP="000355C2">
      <w:r>
        <w:t xml:space="preserve">This </w:t>
      </w:r>
      <w:r w:rsidR="00E86AE2">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C98583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EE41666" w14:textId="77777777" w:rsidR="000355C2" w:rsidRPr="00873AA8" w:rsidRDefault="000355C2" w:rsidP="00782BDC">
            <w:pPr>
              <w:pStyle w:val="NoSpacing"/>
              <w:jc w:val="center"/>
            </w:pPr>
            <w:r w:rsidRPr="00873AA8">
              <w:t>WORDMARK</w:t>
            </w:r>
          </w:p>
        </w:tc>
        <w:tc>
          <w:tcPr>
            <w:tcW w:w="3522" w:type="dxa"/>
            <w:vAlign w:val="center"/>
          </w:tcPr>
          <w:p w14:paraId="5F3BEDC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91E5B11"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011D654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B7E1DC9" w14:textId="77777777" w:rsidR="000355C2" w:rsidRDefault="000355C2" w:rsidP="00782BDC">
            <w:pPr>
              <w:pStyle w:val="NoSpacing"/>
              <w:jc w:val="center"/>
            </w:pPr>
            <w:r>
              <w:t>miniPCB™</w:t>
            </w:r>
          </w:p>
        </w:tc>
        <w:tc>
          <w:tcPr>
            <w:tcW w:w="3522" w:type="dxa"/>
            <w:vAlign w:val="center"/>
          </w:tcPr>
          <w:p w14:paraId="70498AF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FCBA546" wp14:editId="62903E4D">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06656D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B301F0" wp14:editId="385E389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FC2DDA2" w14:textId="77777777" w:rsidR="000355C2" w:rsidRDefault="000355C2" w:rsidP="000355C2"/>
    <w:p w14:paraId="51BD7A53"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2971868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0AABB9" w14:textId="77777777" w:rsidR="000355C2" w:rsidRDefault="000355C2" w:rsidP="00782BDC">
            <w:pPr>
              <w:pStyle w:val="NoSpacing"/>
              <w:jc w:val="center"/>
            </w:pPr>
            <w:r>
              <w:t>REV</w:t>
            </w:r>
          </w:p>
        </w:tc>
        <w:tc>
          <w:tcPr>
            <w:tcW w:w="7436" w:type="dxa"/>
            <w:vAlign w:val="center"/>
          </w:tcPr>
          <w:p w14:paraId="4D6AD5C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6986A5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034822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6DB65B33"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0343C99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5A99245B"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0149EF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22417EA" w14:textId="0B6C35BD" w:rsidR="000355C2" w:rsidRDefault="00E86AE2" w:rsidP="00782BDC">
            <w:pPr>
              <w:pStyle w:val="NoSpacing"/>
              <w:jc w:val="center"/>
              <w:cnfStyle w:val="000000000000" w:firstRow="0" w:lastRow="0" w:firstColumn="0" w:lastColumn="0" w:oddVBand="0" w:evenVBand="0" w:oddHBand="0" w:evenHBand="0" w:firstRowFirstColumn="0" w:firstRowLastColumn="0" w:lastRowFirstColumn="0" w:lastRowLastColumn="0"/>
            </w:pPr>
            <w:r>
              <w:t>01APR2023</w:t>
            </w:r>
          </w:p>
        </w:tc>
      </w:tr>
      <w:tr w:rsidR="000355C2" w14:paraId="7A08C76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7D5A2A6" w14:textId="77777777" w:rsidR="000355C2" w:rsidRDefault="000355C2" w:rsidP="00782BDC">
            <w:pPr>
              <w:pStyle w:val="NoSpacing"/>
              <w:jc w:val="center"/>
            </w:pPr>
          </w:p>
        </w:tc>
        <w:tc>
          <w:tcPr>
            <w:tcW w:w="7436" w:type="dxa"/>
            <w:vAlign w:val="center"/>
          </w:tcPr>
          <w:p w14:paraId="29CD7C2B"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B214A7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733D1E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DD7EDD4"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73DA2" w14:textId="77777777" w:rsidR="001159C7" w:rsidRDefault="001159C7" w:rsidP="002E17B7">
      <w:pPr>
        <w:spacing w:after="0" w:line="240" w:lineRule="auto"/>
      </w:pPr>
      <w:r>
        <w:separator/>
      </w:r>
    </w:p>
  </w:endnote>
  <w:endnote w:type="continuationSeparator" w:id="0">
    <w:p w14:paraId="1C464CFF" w14:textId="77777777" w:rsidR="001159C7" w:rsidRDefault="001159C7"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34A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C235" w14:textId="77777777" w:rsidR="001159C7" w:rsidRDefault="001159C7" w:rsidP="002E17B7">
      <w:pPr>
        <w:spacing w:after="0" w:line="240" w:lineRule="auto"/>
      </w:pPr>
      <w:r>
        <w:separator/>
      </w:r>
    </w:p>
  </w:footnote>
  <w:footnote w:type="continuationSeparator" w:id="0">
    <w:p w14:paraId="71D52AC3" w14:textId="77777777" w:rsidR="001159C7" w:rsidRDefault="001159C7"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F11DCBB" w14:textId="77777777" w:rsidTr="00782BDC">
      <w:trPr>
        <w:trHeight w:val="576"/>
      </w:trPr>
      <w:tc>
        <w:tcPr>
          <w:tcW w:w="5400" w:type="dxa"/>
          <w:vAlign w:val="center"/>
        </w:tcPr>
        <w:p w14:paraId="405A161C" w14:textId="77777777" w:rsidR="000355C2" w:rsidRDefault="000355C2" w:rsidP="000355C2">
          <w:pPr>
            <w:pStyle w:val="Header"/>
          </w:pPr>
          <w:r>
            <w:rPr>
              <w:noProof/>
            </w:rPr>
            <w:drawing>
              <wp:inline distT="0" distB="0" distL="0" distR="0" wp14:anchorId="0F0094C0" wp14:editId="24574F83">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44920C30" wp14:editId="31EA5EBC">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B0F0C68" w14:textId="40703803" w:rsidR="000355C2" w:rsidRDefault="003328C4" w:rsidP="000355C2">
          <w:pPr>
            <w:pStyle w:val="Header"/>
            <w:jc w:val="right"/>
            <w:rPr>
              <w:noProof/>
              <w:sz w:val="22"/>
            </w:rPr>
          </w:pPr>
          <w:r>
            <w:rPr>
              <w:noProof/>
              <w:sz w:val="22"/>
            </w:rPr>
            <w:t>Camera for Datasheet Pictures</w:t>
          </w:r>
        </w:p>
        <w:p w14:paraId="6B5BE29F" w14:textId="77777777" w:rsidR="000355C2" w:rsidRPr="00D54C21" w:rsidRDefault="000355C2" w:rsidP="000355C2">
          <w:pPr>
            <w:pStyle w:val="Header"/>
            <w:jc w:val="right"/>
            <w:rPr>
              <w:noProof/>
              <w:sz w:val="22"/>
            </w:rPr>
          </w:pPr>
          <w:r>
            <w:rPr>
              <w:noProof/>
              <w:sz w:val="22"/>
            </w:rPr>
            <w:t>FOR EDUCATIONAL USE ONLY</w:t>
          </w:r>
        </w:p>
      </w:tc>
    </w:tr>
  </w:tbl>
  <w:p w14:paraId="2B4DCC39" w14:textId="7C7E613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63598">
      <w:rPr>
        <w:noProof/>
        <w:sz w:val="16"/>
        <w:szCs w:val="16"/>
      </w:rPr>
      <w:t>1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C4"/>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159C7"/>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28C4"/>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7101"/>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3598"/>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1FD6"/>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0D2D"/>
    <w:rsid w:val="007A1623"/>
    <w:rsid w:val="007A17F5"/>
    <w:rsid w:val="007B2A5D"/>
    <w:rsid w:val="007B3B4C"/>
    <w:rsid w:val="007B7948"/>
    <w:rsid w:val="007C47A1"/>
    <w:rsid w:val="007D0F67"/>
    <w:rsid w:val="007D78FC"/>
    <w:rsid w:val="007E4C2E"/>
    <w:rsid w:val="007E7E00"/>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3E6"/>
    <w:rsid w:val="0093389A"/>
    <w:rsid w:val="00933CDA"/>
    <w:rsid w:val="00936AB7"/>
    <w:rsid w:val="0094284B"/>
    <w:rsid w:val="00944661"/>
    <w:rsid w:val="00945E87"/>
    <w:rsid w:val="00946A47"/>
    <w:rsid w:val="00947D23"/>
    <w:rsid w:val="00950458"/>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4725"/>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317C"/>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6AE2"/>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CE715"/>
  <w15:chartTrackingRefBased/>
  <w15:docId w15:val="{08603B00-C364-466D-BBD1-7821C8E6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character" w:styleId="SubtleReference">
    <w:name w:val="Subtle Reference"/>
    <w:basedOn w:val="DefaultParagraphFont"/>
    <w:uiPriority w:val="31"/>
    <w:qFormat/>
    <w:rsid w:val="003328C4"/>
    <w:rPr>
      <w:smallCaps/>
      <w:color w:val="5A5A5A" w:themeColor="text1" w:themeTint="A5"/>
    </w:rPr>
  </w:style>
  <w:style w:type="paragraph" w:styleId="Subtitle">
    <w:name w:val="Subtitle"/>
    <w:basedOn w:val="Normal"/>
    <w:next w:val="Normal"/>
    <w:link w:val="SubtitleChar"/>
    <w:uiPriority w:val="11"/>
    <w:qFormat/>
    <w:rsid w:val="003328C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328C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354499350">
      <w:bodyDiv w:val="1"/>
      <w:marLeft w:val="0"/>
      <w:marRight w:val="0"/>
      <w:marTop w:val="0"/>
      <w:marBottom w:val="0"/>
      <w:divBdr>
        <w:top w:val="none" w:sz="0" w:space="0" w:color="auto"/>
        <w:left w:val="none" w:sz="0" w:space="0" w:color="auto"/>
        <w:bottom w:val="none" w:sz="0" w:space="0" w:color="auto"/>
        <w:right w:val="none" w:sz="0" w:space="0" w:color="auto"/>
      </w:divBdr>
      <w:divsChild>
        <w:div w:id="1229152071">
          <w:marLeft w:val="0"/>
          <w:marRight w:val="0"/>
          <w:marTop w:val="0"/>
          <w:marBottom w:val="75"/>
          <w:divBdr>
            <w:top w:val="none" w:sz="0" w:space="0" w:color="auto"/>
            <w:left w:val="none" w:sz="0" w:space="0" w:color="auto"/>
            <w:bottom w:val="none" w:sz="0" w:space="0" w:color="auto"/>
            <w:right w:val="none" w:sz="0" w:space="0" w:color="auto"/>
          </w:divBdr>
        </w:div>
      </w:divsChild>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38</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cp:revision>
  <cp:lastPrinted>2023-04-01T18:30:00Z</cp:lastPrinted>
  <dcterms:created xsi:type="dcterms:W3CDTF">2023-04-01T17:53:00Z</dcterms:created>
  <dcterms:modified xsi:type="dcterms:W3CDTF">2023-04-01T18:31:00Z</dcterms:modified>
</cp:coreProperties>
</file>