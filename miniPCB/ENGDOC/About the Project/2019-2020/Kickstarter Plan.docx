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1D55" w14:textId="5CE7E9BD" w:rsidR="002523E8" w:rsidRDefault="009370EE" w:rsidP="00401B03">
      <w:pPr>
        <w:pStyle w:val="Title"/>
      </w:pPr>
      <w:r>
        <w:t>Business</w:t>
      </w:r>
      <w:r w:rsidR="005551AF">
        <w:t xml:space="preserve"> Plan</w:t>
      </w:r>
    </w:p>
    <w:p w14:paraId="5EE5F3B0" w14:textId="1065E465" w:rsidR="007C67FF" w:rsidRDefault="003F02EA" w:rsidP="00545686">
      <w:pPr>
        <w:pStyle w:val="Heading1"/>
        <w:tabs>
          <w:tab w:val="left" w:pos="6160"/>
        </w:tabs>
      </w:pPr>
      <w:r>
        <w:t>Product</w:t>
      </w:r>
      <w:r w:rsidR="00636650">
        <w:t>s</w:t>
      </w:r>
    </w:p>
    <w:p w14:paraId="11871B86" w14:textId="24A6128F" w:rsidR="00A96878" w:rsidRDefault="007C67FF" w:rsidP="007C67FF">
      <w:pPr>
        <w:pStyle w:val="Heading2"/>
      </w:pPr>
      <w:r>
        <w:t>miniPCB</w:t>
      </w:r>
      <w:r w:rsidR="00636650">
        <w:t>s</w:t>
      </w:r>
    </w:p>
    <w:p w14:paraId="1222B5D8" w14:textId="47DC1BFE" w:rsidR="00636650" w:rsidRDefault="00636650" w:rsidP="00636650">
      <w:pPr>
        <w:pStyle w:val="ListParagraph"/>
        <w:numPr>
          <w:ilvl w:val="0"/>
          <w:numId w:val="19"/>
        </w:numPr>
      </w:pPr>
      <w:r>
        <w:t>100x100mm printed circuit boards</w:t>
      </w:r>
    </w:p>
    <w:p w14:paraId="162CB045" w14:textId="1E23CE94" w:rsidR="009C4A6F" w:rsidRDefault="009C4A6F" w:rsidP="00636650">
      <w:pPr>
        <w:pStyle w:val="ListParagraph"/>
        <w:numPr>
          <w:ilvl w:val="0"/>
          <w:numId w:val="19"/>
        </w:numPr>
      </w:pPr>
      <w:r>
        <w:t>PDF datasheet / EAGLE files propriety</w:t>
      </w:r>
    </w:p>
    <w:p w14:paraId="5429364B" w14:textId="648AAEFF" w:rsidR="001B5AFC" w:rsidRDefault="001B5AFC" w:rsidP="009C4A6F">
      <w:pPr>
        <w:pStyle w:val="ListParagraph"/>
        <w:numPr>
          <w:ilvl w:val="0"/>
          <w:numId w:val="19"/>
        </w:numPr>
      </w:pPr>
      <w:r>
        <w:t>At least 5X cost at qty 1</w:t>
      </w:r>
    </w:p>
    <w:p w14:paraId="7EE7C1E3" w14:textId="6CAEA164" w:rsidR="00636650" w:rsidRPr="00636650" w:rsidRDefault="00636650" w:rsidP="00636650">
      <w:pPr>
        <w:pStyle w:val="Heading2"/>
      </w:pPr>
      <w:r>
        <w:t>miniPCB dock</w:t>
      </w:r>
      <w:r w:rsidR="00AB2A85">
        <w:t>s</w:t>
      </w:r>
    </w:p>
    <w:p w14:paraId="78579A12" w14:textId="19691563" w:rsidR="00AB2A85" w:rsidRDefault="00AB2A85" w:rsidP="00376C91">
      <w:pPr>
        <w:pStyle w:val="ListParagraph"/>
        <w:numPr>
          <w:ilvl w:val="0"/>
          <w:numId w:val="16"/>
        </w:numPr>
      </w:pPr>
      <w:r>
        <w:t>Rechargeable battery powered sources</w:t>
      </w:r>
    </w:p>
    <w:p w14:paraId="09FF339E" w14:textId="2D12B3F2" w:rsidR="00AB2A85" w:rsidRDefault="00784A39" w:rsidP="00362300">
      <w:pPr>
        <w:pStyle w:val="ListParagraph"/>
        <w:numPr>
          <w:ilvl w:val="0"/>
          <w:numId w:val="16"/>
        </w:numPr>
      </w:pPr>
      <w:r>
        <w:t xml:space="preserve">Two sizes: </w:t>
      </w:r>
      <w:r w:rsidR="00AB2A85">
        <w:t xml:space="preserve">60mm </w:t>
      </w:r>
      <w:r w:rsidR="00DA3BE5">
        <w:t xml:space="preserve">and </w:t>
      </w:r>
      <w:r w:rsidR="00AB2A85">
        <w:t>40mm</w:t>
      </w:r>
    </w:p>
    <w:p w14:paraId="418E1279" w14:textId="3EE8C523" w:rsidR="009C347F" w:rsidRDefault="009C347F" w:rsidP="00362300">
      <w:pPr>
        <w:pStyle w:val="ListParagraph"/>
        <w:numPr>
          <w:ilvl w:val="0"/>
          <w:numId w:val="16"/>
        </w:numPr>
      </w:pPr>
      <w:r>
        <w:t>At least 10X cost at qty 1</w:t>
      </w:r>
    </w:p>
    <w:p w14:paraId="687F6CF8" w14:textId="2EFEFCDF" w:rsidR="007C67FF" w:rsidRDefault="007C67FF" w:rsidP="007C67FF">
      <w:pPr>
        <w:pStyle w:val="Heading2"/>
      </w:pPr>
      <w:r>
        <w:t xml:space="preserve">Tools </w:t>
      </w:r>
      <w:r w:rsidR="00A70997">
        <w:t>Kit</w:t>
      </w:r>
    </w:p>
    <w:p w14:paraId="1658132B" w14:textId="77777777" w:rsidR="00376C91" w:rsidRPr="007C67FF" w:rsidRDefault="00376C91" w:rsidP="00A70997">
      <w:pPr>
        <w:pStyle w:val="ListParagraph"/>
        <w:numPr>
          <w:ilvl w:val="0"/>
          <w:numId w:val="16"/>
        </w:numPr>
      </w:pPr>
      <w:r w:rsidRPr="007C67FF">
        <w:t>Tweezers</w:t>
      </w:r>
    </w:p>
    <w:p w14:paraId="37F50FDF" w14:textId="213C5FEF" w:rsidR="007C67FF" w:rsidRDefault="00A54A69" w:rsidP="00A70997">
      <w:pPr>
        <w:pStyle w:val="ListParagraph"/>
        <w:numPr>
          <w:ilvl w:val="0"/>
          <w:numId w:val="16"/>
        </w:numPr>
      </w:pPr>
      <w:r>
        <w:t>Solder, flux, iron</w:t>
      </w:r>
    </w:p>
    <w:p w14:paraId="24D935D6" w14:textId="3B526B11" w:rsidR="00376C91" w:rsidRDefault="007C67FF" w:rsidP="00A70997">
      <w:pPr>
        <w:pStyle w:val="ListParagraph"/>
        <w:numPr>
          <w:ilvl w:val="0"/>
          <w:numId w:val="16"/>
        </w:numPr>
      </w:pPr>
      <w:r w:rsidRPr="007C67FF">
        <w:t>Wire strippers</w:t>
      </w:r>
    </w:p>
    <w:p w14:paraId="63E2411E" w14:textId="2F83E4EC" w:rsidR="009370EE" w:rsidRDefault="009370EE" w:rsidP="00A70997">
      <w:pPr>
        <w:pStyle w:val="ListParagraph"/>
        <w:numPr>
          <w:ilvl w:val="0"/>
          <w:numId w:val="16"/>
        </w:numPr>
      </w:pPr>
      <w:r>
        <w:t>$8 Multimeter</w:t>
      </w:r>
    </w:p>
    <w:p w14:paraId="71F1F372" w14:textId="68D931E0" w:rsidR="009370EE" w:rsidRDefault="009C347F" w:rsidP="00A70997">
      <w:pPr>
        <w:pStyle w:val="ListParagraph"/>
        <w:numPr>
          <w:ilvl w:val="0"/>
          <w:numId w:val="16"/>
        </w:numPr>
      </w:pPr>
      <w:r>
        <w:t>$8 Component tester</w:t>
      </w:r>
    </w:p>
    <w:p w14:paraId="6F5B5608" w14:textId="6453A915" w:rsidR="009C347F" w:rsidRDefault="00F3526A" w:rsidP="00A70997">
      <w:pPr>
        <w:pStyle w:val="ListParagraph"/>
        <w:numPr>
          <w:ilvl w:val="0"/>
          <w:numId w:val="16"/>
        </w:numPr>
      </w:pPr>
      <w:r>
        <w:t>Tool bag</w:t>
      </w:r>
    </w:p>
    <w:p w14:paraId="0FE42AC2" w14:textId="7747EFA3" w:rsidR="009441E2" w:rsidRDefault="009441E2" w:rsidP="00C90948">
      <w:pPr>
        <w:pStyle w:val="Heading2"/>
      </w:pPr>
      <w:r>
        <w:t>School Package</w:t>
      </w:r>
    </w:p>
    <w:p w14:paraId="1DC13D46" w14:textId="34B65278" w:rsidR="009441E2" w:rsidRDefault="00A70997" w:rsidP="00A70997">
      <w:pPr>
        <w:pStyle w:val="ListParagraph"/>
        <w:numPr>
          <w:ilvl w:val="0"/>
          <w:numId w:val="16"/>
        </w:numPr>
      </w:pPr>
      <w:r>
        <w:t>miniPCB collection</w:t>
      </w:r>
    </w:p>
    <w:p w14:paraId="51869158" w14:textId="077EE630" w:rsidR="00A70997" w:rsidRDefault="00A70997" w:rsidP="00A70997">
      <w:pPr>
        <w:pStyle w:val="ListParagraph"/>
        <w:numPr>
          <w:ilvl w:val="0"/>
          <w:numId w:val="16"/>
        </w:numPr>
      </w:pPr>
      <w:r>
        <w:t>miniPCB docks</w:t>
      </w:r>
    </w:p>
    <w:p w14:paraId="2A516AE6" w14:textId="741A3A44" w:rsidR="00A70997" w:rsidRPr="007C67FF" w:rsidRDefault="00A70997" w:rsidP="00A70997">
      <w:pPr>
        <w:pStyle w:val="ListParagraph"/>
        <w:numPr>
          <w:ilvl w:val="0"/>
          <w:numId w:val="16"/>
        </w:numPr>
      </w:pPr>
      <w:r>
        <w:t>Tool Kits</w:t>
      </w:r>
    </w:p>
    <w:p w14:paraId="1196C066" w14:textId="70D44173" w:rsidR="004F74C6" w:rsidRDefault="004F74C6" w:rsidP="007D539D">
      <w:r>
        <w:br w:type="page"/>
      </w:r>
    </w:p>
    <w:p w14:paraId="1D031032" w14:textId="1B70B229" w:rsidR="004F74C6" w:rsidRDefault="004F74C6" w:rsidP="004F74C6">
      <w:pPr>
        <w:pStyle w:val="Heading1"/>
      </w:pPr>
      <w:r>
        <w:lastRenderedPageBreak/>
        <w:t>miniPCB Collections</w:t>
      </w:r>
    </w:p>
    <w:p w14:paraId="5FA9F00F" w14:textId="705C819C" w:rsidR="009A560F" w:rsidRDefault="009A560F" w:rsidP="004F74C6">
      <w:pPr>
        <w:pStyle w:val="ListParagraph"/>
        <w:numPr>
          <w:ilvl w:val="0"/>
          <w:numId w:val="16"/>
        </w:numPr>
      </w:pPr>
      <w:r>
        <w:t>Component Collection</w:t>
      </w:r>
    </w:p>
    <w:p w14:paraId="27E52214" w14:textId="569CEF02" w:rsidR="009A560F" w:rsidRDefault="009A560F" w:rsidP="009A560F">
      <w:pPr>
        <w:pStyle w:val="ListParagraph"/>
        <w:numPr>
          <w:ilvl w:val="1"/>
          <w:numId w:val="16"/>
        </w:numPr>
      </w:pPr>
      <w:r>
        <w:t>Passives</w:t>
      </w:r>
    </w:p>
    <w:p w14:paraId="422D86E0" w14:textId="38F08A85" w:rsidR="009A560F" w:rsidRDefault="009A560F" w:rsidP="009A560F">
      <w:pPr>
        <w:pStyle w:val="ListParagraph"/>
        <w:numPr>
          <w:ilvl w:val="1"/>
          <w:numId w:val="16"/>
        </w:numPr>
      </w:pPr>
      <w:r>
        <w:t>Actives</w:t>
      </w:r>
    </w:p>
    <w:p w14:paraId="7EFED8B2" w14:textId="77777777" w:rsidR="009A560F" w:rsidRDefault="009A560F" w:rsidP="009A560F">
      <w:pPr>
        <w:pStyle w:val="ListParagraph"/>
        <w:numPr>
          <w:ilvl w:val="1"/>
          <w:numId w:val="16"/>
        </w:numPr>
      </w:pPr>
    </w:p>
    <w:p w14:paraId="6318A931" w14:textId="56A3A97C" w:rsidR="004F74C6" w:rsidRDefault="004F74C6" w:rsidP="004F74C6">
      <w:pPr>
        <w:pStyle w:val="ListParagraph"/>
        <w:numPr>
          <w:ilvl w:val="0"/>
          <w:numId w:val="16"/>
        </w:numPr>
      </w:pPr>
      <w:r>
        <w:t>Amplifier Collection (AMP)</w:t>
      </w:r>
    </w:p>
    <w:p w14:paraId="441F9A9C" w14:textId="77777777" w:rsidR="004F74C6" w:rsidRDefault="004F74C6" w:rsidP="004F74C6">
      <w:pPr>
        <w:pStyle w:val="ListParagraph"/>
        <w:numPr>
          <w:ilvl w:val="1"/>
          <w:numId w:val="16"/>
        </w:numPr>
      </w:pPr>
      <w:r>
        <w:t>Transistor</w:t>
      </w:r>
    </w:p>
    <w:p w14:paraId="0B7B3C66" w14:textId="77777777" w:rsidR="004F74C6" w:rsidRDefault="004F74C6" w:rsidP="004F74C6">
      <w:pPr>
        <w:pStyle w:val="ListParagraph"/>
        <w:numPr>
          <w:ilvl w:val="1"/>
          <w:numId w:val="16"/>
        </w:numPr>
      </w:pPr>
      <w:r>
        <w:t>Opamp</w:t>
      </w:r>
    </w:p>
    <w:p w14:paraId="11C8D3D9" w14:textId="77777777" w:rsidR="004F74C6" w:rsidRDefault="004F74C6" w:rsidP="004F74C6">
      <w:pPr>
        <w:pStyle w:val="ListParagraph"/>
        <w:numPr>
          <w:ilvl w:val="1"/>
          <w:numId w:val="16"/>
        </w:numPr>
      </w:pPr>
      <w:r>
        <w:t>Integrated Circuit</w:t>
      </w:r>
    </w:p>
    <w:p w14:paraId="1881E28F" w14:textId="17E99A8F" w:rsidR="00E372C1" w:rsidRPr="00E7739D" w:rsidRDefault="00E372C1" w:rsidP="00E372C1">
      <w:pPr>
        <w:pStyle w:val="ListParagraph"/>
        <w:numPr>
          <w:ilvl w:val="0"/>
          <w:numId w:val="16"/>
        </w:numPr>
      </w:pPr>
      <w:r w:rsidRPr="00E7739D">
        <w:t>Timer / Counter</w:t>
      </w:r>
    </w:p>
    <w:p w14:paraId="2990B944" w14:textId="57235169" w:rsidR="00E372C1" w:rsidRPr="00E7739D" w:rsidRDefault="00E372C1" w:rsidP="004F74C6">
      <w:pPr>
        <w:pStyle w:val="ListParagraph"/>
        <w:numPr>
          <w:ilvl w:val="0"/>
          <w:numId w:val="16"/>
        </w:numPr>
      </w:pPr>
      <w:r w:rsidRPr="00E7739D">
        <w:t>Sensors</w:t>
      </w:r>
    </w:p>
    <w:p w14:paraId="00F711F9" w14:textId="0AFEACEF" w:rsidR="00E372C1" w:rsidRPr="00E7739D" w:rsidRDefault="00E372C1" w:rsidP="00E372C1">
      <w:pPr>
        <w:pStyle w:val="ListParagraph"/>
        <w:numPr>
          <w:ilvl w:val="1"/>
          <w:numId w:val="16"/>
        </w:numPr>
      </w:pPr>
      <w:r w:rsidRPr="00E7739D">
        <w:t>Light, magnetism, temperature</w:t>
      </w:r>
    </w:p>
    <w:p w14:paraId="673D14E7" w14:textId="77777777" w:rsidR="00E372C1" w:rsidRPr="00E7739D" w:rsidRDefault="00E372C1" w:rsidP="00E372C1">
      <w:pPr>
        <w:pStyle w:val="ListParagraph"/>
        <w:numPr>
          <w:ilvl w:val="1"/>
          <w:numId w:val="16"/>
        </w:numPr>
      </w:pPr>
    </w:p>
    <w:p w14:paraId="6073E78C" w14:textId="77DB0D0E" w:rsidR="004F74C6" w:rsidRPr="00E7739D" w:rsidRDefault="004F74C6" w:rsidP="004F74C6">
      <w:pPr>
        <w:pStyle w:val="ListParagraph"/>
        <w:numPr>
          <w:ilvl w:val="0"/>
          <w:numId w:val="16"/>
        </w:numPr>
      </w:pPr>
      <w:r w:rsidRPr="00E7739D">
        <w:t>Oscillator Collection (OSC)</w:t>
      </w:r>
    </w:p>
    <w:p w14:paraId="5986DD25" w14:textId="77777777" w:rsidR="004F74C6" w:rsidRDefault="004F74C6" w:rsidP="004F74C6">
      <w:pPr>
        <w:pStyle w:val="ListParagraph"/>
        <w:numPr>
          <w:ilvl w:val="0"/>
          <w:numId w:val="16"/>
        </w:numPr>
      </w:pPr>
      <w:r>
        <w:t>Filter Collection (FIL)</w:t>
      </w:r>
    </w:p>
    <w:p w14:paraId="25DEB4E0" w14:textId="77777777" w:rsidR="004F74C6" w:rsidRDefault="004F74C6" w:rsidP="004F74C6">
      <w:pPr>
        <w:pStyle w:val="ListParagraph"/>
        <w:numPr>
          <w:ilvl w:val="1"/>
          <w:numId w:val="16"/>
        </w:numPr>
      </w:pPr>
      <w:r>
        <w:t>Passive</w:t>
      </w:r>
    </w:p>
    <w:p w14:paraId="6BCDC672" w14:textId="77777777" w:rsidR="004F74C6" w:rsidRDefault="004F74C6" w:rsidP="004F74C6">
      <w:pPr>
        <w:pStyle w:val="ListParagraph"/>
        <w:numPr>
          <w:ilvl w:val="1"/>
          <w:numId w:val="16"/>
        </w:numPr>
      </w:pPr>
      <w:r>
        <w:t>Active</w:t>
      </w:r>
    </w:p>
    <w:p w14:paraId="5042F1C8" w14:textId="77777777" w:rsidR="004F74C6" w:rsidRPr="00E7739D" w:rsidRDefault="004F74C6" w:rsidP="004F74C6">
      <w:pPr>
        <w:pStyle w:val="ListParagraph"/>
        <w:numPr>
          <w:ilvl w:val="0"/>
          <w:numId w:val="16"/>
        </w:numPr>
      </w:pPr>
      <w:r w:rsidRPr="00E7739D">
        <w:t>Simple Circuit Collection (SCC)</w:t>
      </w:r>
    </w:p>
    <w:p w14:paraId="334274ED" w14:textId="77777777" w:rsidR="004F74C6" w:rsidRPr="00E7739D" w:rsidRDefault="004F74C6" w:rsidP="004F74C6">
      <w:pPr>
        <w:pStyle w:val="ListParagraph"/>
        <w:numPr>
          <w:ilvl w:val="1"/>
          <w:numId w:val="16"/>
        </w:numPr>
      </w:pPr>
      <w:r w:rsidRPr="00E7739D">
        <w:t>XXS, XXP, divider, etc.</w:t>
      </w:r>
    </w:p>
    <w:p w14:paraId="178C77D3" w14:textId="77777777" w:rsidR="004F74C6" w:rsidRDefault="004F74C6" w:rsidP="004F74C6">
      <w:pPr>
        <w:pStyle w:val="ListParagraph"/>
        <w:numPr>
          <w:ilvl w:val="0"/>
          <w:numId w:val="16"/>
        </w:numPr>
      </w:pPr>
      <w:r>
        <w:t>Power Collection (PWR)</w:t>
      </w:r>
    </w:p>
    <w:p w14:paraId="56834414" w14:textId="2DF6424F" w:rsidR="006475CD" w:rsidRDefault="006475CD" w:rsidP="004F74C6">
      <w:pPr>
        <w:pStyle w:val="ListParagraph"/>
        <w:numPr>
          <w:ilvl w:val="1"/>
          <w:numId w:val="16"/>
        </w:numPr>
      </w:pPr>
      <w:r>
        <w:t>Rectifiers</w:t>
      </w:r>
      <w:bookmarkStart w:id="0" w:name="_GoBack"/>
      <w:bookmarkEnd w:id="0"/>
    </w:p>
    <w:p w14:paraId="02DD9753" w14:textId="144E29D0" w:rsidR="004F74C6" w:rsidRDefault="004F74C6" w:rsidP="004F74C6">
      <w:pPr>
        <w:pStyle w:val="ListParagraph"/>
        <w:numPr>
          <w:ilvl w:val="1"/>
          <w:numId w:val="16"/>
        </w:numPr>
      </w:pPr>
      <w:r>
        <w:t>Voltage Regulators</w:t>
      </w:r>
    </w:p>
    <w:p w14:paraId="0A02EB13" w14:textId="77777777" w:rsidR="004F74C6" w:rsidRDefault="004F74C6" w:rsidP="004F74C6">
      <w:pPr>
        <w:pStyle w:val="ListParagraph"/>
        <w:numPr>
          <w:ilvl w:val="1"/>
          <w:numId w:val="16"/>
        </w:numPr>
      </w:pPr>
      <w:r>
        <w:t>Current Limiters</w:t>
      </w:r>
    </w:p>
    <w:p w14:paraId="2D00F9EB" w14:textId="543D9A55" w:rsidR="004F74C6" w:rsidRDefault="004F74C6" w:rsidP="004F74C6">
      <w:pPr>
        <w:pStyle w:val="ListParagraph"/>
        <w:numPr>
          <w:ilvl w:val="1"/>
          <w:numId w:val="16"/>
        </w:numPr>
      </w:pPr>
      <w:r>
        <w:t>DCDC Converters</w:t>
      </w:r>
    </w:p>
    <w:p w14:paraId="5A568F3C" w14:textId="00D3208D" w:rsidR="000C46AE" w:rsidRDefault="000C46AE" w:rsidP="004F74C6">
      <w:pPr>
        <w:pStyle w:val="ListParagraph"/>
        <w:numPr>
          <w:ilvl w:val="1"/>
          <w:numId w:val="16"/>
        </w:numPr>
      </w:pPr>
      <w:r>
        <w:t>SC circuits</w:t>
      </w:r>
    </w:p>
    <w:p w14:paraId="198077D1" w14:textId="77777777" w:rsidR="004F74C6" w:rsidRPr="00E7739D" w:rsidRDefault="004F74C6" w:rsidP="004F74C6">
      <w:pPr>
        <w:pStyle w:val="ListParagraph"/>
        <w:numPr>
          <w:ilvl w:val="0"/>
          <w:numId w:val="16"/>
        </w:numPr>
      </w:pPr>
      <w:r w:rsidRPr="00E7739D">
        <w:t>Radio Frequency Collection (RF)</w:t>
      </w:r>
    </w:p>
    <w:p w14:paraId="70815424" w14:textId="77777777" w:rsidR="004F74C6" w:rsidRPr="00E7739D" w:rsidRDefault="004F74C6" w:rsidP="004F74C6">
      <w:pPr>
        <w:pStyle w:val="ListParagraph"/>
        <w:numPr>
          <w:ilvl w:val="1"/>
          <w:numId w:val="16"/>
        </w:numPr>
      </w:pPr>
      <w:r w:rsidRPr="00E7739D">
        <w:t>Transmitter</w:t>
      </w:r>
    </w:p>
    <w:p w14:paraId="2C85EF04" w14:textId="77777777" w:rsidR="004F74C6" w:rsidRPr="00E7739D" w:rsidRDefault="004F74C6" w:rsidP="004F74C6">
      <w:pPr>
        <w:pStyle w:val="ListParagraph"/>
        <w:numPr>
          <w:ilvl w:val="1"/>
          <w:numId w:val="16"/>
        </w:numPr>
      </w:pPr>
      <w:r w:rsidRPr="00E7739D">
        <w:t>Receiver</w:t>
      </w:r>
    </w:p>
    <w:p w14:paraId="292F26F9" w14:textId="77777777" w:rsidR="004F74C6" w:rsidRPr="00E7739D" w:rsidRDefault="004F74C6" w:rsidP="004F74C6">
      <w:pPr>
        <w:pStyle w:val="ListParagraph"/>
        <w:numPr>
          <w:ilvl w:val="1"/>
          <w:numId w:val="16"/>
        </w:numPr>
      </w:pPr>
      <w:r w:rsidRPr="00E7739D">
        <w:t>Transceiver</w:t>
      </w:r>
    </w:p>
    <w:p w14:paraId="676045F9" w14:textId="77777777" w:rsidR="004F74C6" w:rsidRDefault="004F74C6" w:rsidP="004F74C6">
      <w:pPr>
        <w:pStyle w:val="ListParagraph"/>
        <w:numPr>
          <w:ilvl w:val="0"/>
          <w:numId w:val="16"/>
        </w:numPr>
      </w:pPr>
    </w:p>
    <w:sectPr w:rsidR="004F74C6" w:rsidSect="00EE227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0FD29" w14:textId="77777777" w:rsidR="004F0CAC" w:rsidRDefault="004F0CAC" w:rsidP="002E17B7">
      <w:pPr>
        <w:spacing w:after="0" w:line="240" w:lineRule="auto"/>
      </w:pPr>
      <w:r>
        <w:separator/>
      </w:r>
    </w:p>
  </w:endnote>
  <w:endnote w:type="continuationSeparator" w:id="0">
    <w:p w14:paraId="03AAD20B" w14:textId="77777777" w:rsidR="004F0CAC" w:rsidRDefault="004F0CAC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2133E" w14:textId="64FE759E" w:rsidR="00AF535D" w:rsidRPr="001D49F0" w:rsidRDefault="00AF535D" w:rsidP="00EE2273">
    <w:pPr>
      <w:pStyle w:val="Footer"/>
      <w:pBdr>
        <w:top w:val="single" w:sz="12" w:space="1" w:color="4472C4" w:themeColor="accent1"/>
      </w:pBdr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7D539D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7D539D">
      <w:rPr>
        <w:noProof/>
        <w:sz w:val="16"/>
        <w:szCs w:val="16"/>
      </w:rPr>
      <w:t>2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ab/>
      <w:t xml:space="preserve">Copyright ©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DATE  \@ "yyyy"  \* MERGEFORMAT </w:instrText>
    </w:r>
    <w:r w:rsidRPr="001D49F0">
      <w:rPr>
        <w:sz w:val="16"/>
        <w:szCs w:val="16"/>
      </w:rPr>
      <w:fldChar w:fldCharType="separate"/>
    </w:r>
    <w:r w:rsidR="0006442A">
      <w:rPr>
        <w:noProof/>
        <w:sz w:val="16"/>
        <w:szCs w:val="16"/>
      </w:rPr>
      <w:t>2019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>,  Exergy Labs</w:t>
    </w:r>
    <w:r w:rsidRPr="001D49F0">
      <w:rPr>
        <w:sz w:val="16"/>
        <w:szCs w:val="16"/>
      </w:rPr>
      <w:tab/>
      <w:t>www.exergylabs.com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42371" w14:textId="77777777" w:rsidR="004F0CAC" w:rsidRDefault="004F0CAC" w:rsidP="002E17B7">
      <w:pPr>
        <w:spacing w:after="0" w:line="240" w:lineRule="auto"/>
      </w:pPr>
      <w:r>
        <w:separator/>
      </w:r>
    </w:p>
  </w:footnote>
  <w:footnote w:type="continuationSeparator" w:id="0">
    <w:p w14:paraId="7403DE34" w14:textId="77777777" w:rsidR="004F0CAC" w:rsidRDefault="004F0CAC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2"/>
      <w:gridCol w:w="5818"/>
    </w:tblGrid>
    <w:tr w:rsidR="00AF535D" w14:paraId="0D24D9FB" w14:textId="77777777" w:rsidTr="00EE2273">
      <w:trPr>
        <w:trHeight w:val="576"/>
      </w:trPr>
      <w:tc>
        <w:tcPr>
          <w:tcW w:w="4982" w:type="dxa"/>
          <w:vAlign w:val="center"/>
        </w:tcPr>
        <w:p w14:paraId="75E47361" w14:textId="77777777" w:rsidR="00AF535D" w:rsidRDefault="00AF535D" w:rsidP="0086484A">
          <w:pPr>
            <w:pStyle w:val="Header"/>
          </w:pPr>
          <w:r>
            <w:rPr>
              <w:noProof/>
            </w:rPr>
            <w:drawing>
              <wp:inline distT="0" distB="0" distL="0" distR="0" wp14:anchorId="3C482B5B" wp14:editId="4C8262E4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8" w:type="dxa"/>
          <w:vAlign w:val="center"/>
        </w:tcPr>
        <w:p w14:paraId="582B388A" w14:textId="57342C02" w:rsidR="00AF535D" w:rsidRPr="00D54C21" w:rsidRDefault="005551AF" w:rsidP="00D54C21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Kickstarter Plan</w:t>
          </w:r>
        </w:p>
      </w:tc>
    </w:tr>
  </w:tbl>
  <w:p w14:paraId="59CB2F79" w14:textId="1EF2598A" w:rsidR="00AF535D" w:rsidRPr="002523E8" w:rsidRDefault="00AF535D" w:rsidP="002523E8">
    <w:pPr>
      <w:pStyle w:val="Footer"/>
      <w:jc w:val="right"/>
      <w:rPr>
        <w:sz w:val="16"/>
        <w:szCs w:val="16"/>
      </w:rPr>
    </w:pPr>
    <w:r w:rsidRPr="002523E8">
      <w:rPr>
        <w:sz w:val="16"/>
        <w:szCs w:val="16"/>
      </w:rPr>
      <w:t xml:space="preserve">Revised: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06442A">
      <w:rPr>
        <w:noProof/>
        <w:sz w:val="16"/>
        <w:szCs w:val="16"/>
      </w:rPr>
      <w:t>21 April 2019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14BF5"/>
    <w:multiLevelType w:val="hybridMultilevel"/>
    <w:tmpl w:val="5CCE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3AA9"/>
    <w:multiLevelType w:val="hybridMultilevel"/>
    <w:tmpl w:val="4746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258AA"/>
    <w:multiLevelType w:val="hybridMultilevel"/>
    <w:tmpl w:val="3110B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2B653B"/>
    <w:multiLevelType w:val="hybridMultilevel"/>
    <w:tmpl w:val="B0A8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5"/>
  </w:num>
  <w:num w:numId="7">
    <w:abstractNumId w:val="6"/>
  </w:num>
  <w:num w:numId="8">
    <w:abstractNumId w:val="18"/>
  </w:num>
  <w:num w:numId="9">
    <w:abstractNumId w:val="17"/>
  </w:num>
  <w:num w:numId="10">
    <w:abstractNumId w:val="14"/>
  </w:num>
  <w:num w:numId="11">
    <w:abstractNumId w:val="1"/>
  </w:num>
  <w:num w:numId="12">
    <w:abstractNumId w:val="2"/>
  </w:num>
  <w:num w:numId="13">
    <w:abstractNumId w:val="10"/>
  </w:num>
  <w:num w:numId="14">
    <w:abstractNumId w:val="16"/>
  </w:num>
  <w:num w:numId="15">
    <w:abstractNumId w:val="15"/>
  </w:num>
  <w:num w:numId="16">
    <w:abstractNumId w:val="3"/>
  </w:num>
  <w:num w:numId="17">
    <w:abstractNumId w:val="12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AF"/>
    <w:rsid w:val="000006D3"/>
    <w:rsid w:val="000042FA"/>
    <w:rsid w:val="00011513"/>
    <w:rsid w:val="00013802"/>
    <w:rsid w:val="00017562"/>
    <w:rsid w:val="00020B36"/>
    <w:rsid w:val="00021276"/>
    <w:rsid w:val="00027DBF"/>
    <w:rsid w:val="00042FF2"/>
    <w:rsid w:val="00044975"/>
    <w:rsid w:val="000503EB"/>
    <w:rsid w:val="00056CC3"/>
    <w:rsid w:val="000619A2"/>
    <w:rsid w:val="0006442A"/>
    <w:rsid w:val="00064BD5"/>
    <w:rsid w:val="00064DCB"/>
    <w:rsid w:val="000674D7"/>
    <w:rsid w:val="00072D86"/>
    <w:rsid w:val="00072FAB"/>
    <w:rsid w:val="00076C57"/>
    <w:rsid w:val="00077F20"/>
    <w:rsid w:val="00085DE3"/>
    <w:rsid w:val="000871DA"/>
    <w:rsid w:val="00096023"/>
    <w:rsid w:val="00097A63"/>
    <w:rsid w:val="000A15C7"/>
    <w:rsid w:val="000A5CDE"/>
    <w:rsid w:val="000B4F17"/>
    <w:rsid w:val="000C0D96"/>
    <w:rsid w:val="000C46AE"/>
    <w:rsid w:val="000D21D9"/>
    <w:rsid w:val="000D2CF1"/>
    <w:rsid w:val="000E4AEC"/>
    <w:rsid w:val="000E7A27"/>
    <w:rsid w:val="000F0DD6"/>
    <w:rsid w:val="000F15EF"/>
    <w:rsid w:val="001038B1"/>
    <w:rsid w:val="00105C7D"/>
    <w:rsid w:val="00111F02"/>
    <w:rsid w:val="001305C7"/>
    <w:rsid w:val="00132EC1"/>
    <w:rsid w:val="00140AE1"/>
    <w:rsid w:val="001410EF"/>
    <w:rsid w:val="00145E2F"/>
    <w:rsid w:val="0015311B"/>
    <w:rsid w:val="00155A5F"/>
    <w:rsid w:val="00156C45"/>
    <w:rsid w:val="001576D7"/>
    <w:rsid w:val="00165FE8"/>
    <w:rsid w:val="001706FD"/>
    <w:rsid w:val="0018049E"/>
    <w:rsid w:val="00187F49"/>
    <w:rsid w:val="001919D7"/>
    <w:rsid w:val="00194255"/>
    <w:rsid w:val="001A71A7"/>
    <w:rsid w:val="001B5AFC"/>
    <w:rsid w:val="001B6D36"/>
    <w:rsid w:val="001C2A94"/>
    <w:rsid w:val="001C2FD9"/>
    <w:rsid w:val="001C33CC"/>
    <w:rsid w:val="001C3A23"/>
    <w:rsid w:val="001D35AC"/>
    <w:rsid w:val="001D49F0"/>
    <w:rsid w:val="001E0567"/>
    <w:rsid w:val="001E1AD9"/>
    <w:rsid w:val="001F2292"/>
    <w:rsid w:val="001F2BAB"/>
    <w:rsid w:val="001F4191"/>
    <w:rsid w:val="001F4B25"/>
    <w:rsid w:val="001F7065"/>
    <w:rsid w:val="0021051A"/>
    <w:rsid w:val="00211C4F"/>
    <w:rsid w:val="00214CE3"/>
    <w:rsid w:val="00214D9A"/>
    <w:rsid w:val="00217C30"/>
    <w:rsid w:val="002215DF"/>
    <w:rsid w:val="002239B0"/>
    <w:rsid w:val="00225FAF"/>
    <w:rsid w:val="00231B8E"/>
    <w:rsid w:val="00243D12"/>
    <w:rsid w:val="002449D8"/>
    <w:rsid w:val="00247299"/>
    <w:rsid w:val="002523E8"/>
    <w:rsid w:val="002557B9"/>
    <w:rsid w:val="002568A3"/>
    <w:rsid w:val="00266B3A"/>
    <w:rsid w:val="0027109A"/>
    <w:rsid w:val="00271E5E"/>
    <w:rsid w:val="00272537"/>
    <w:rsid w:val="002905AE"/>
    <w:rsid w:val="00290877"/>
    <w:rsid w:val="002A4D4D"/>
    <w:rsid w:val="002A562C"/>
    <w:rsid w:val="002B09D6"/>
    <w:rsid w:val="002B2683"/>
    <w:rsid w:val="002B33B5"/>
    <w:rsid w:val="002C346E"/>
    <w:rsid w:val="002C3E85"/>
    <w:rsid w:val="002C43C8"/>
    <w:rsid w:val="002C490E"/>
    <w:rsid w:val="002C7850"/>
    <w:rsid w:val="002D24C0"/>
    <w:rsid w:val="002E023E"/>
    <w:rsid w:val="002E17B7"/>
    <w:rsid w:val="002E33C3"/>
    <w:rsid w:val="002F61FD"/>
    <w:rsid w:val="002F6852"/>
    <w:rsid w:val="002F6DC7"/>
    <w:rsid w:val="003005B2"/>
    <w:rsid w:val="00301F17"/>
    <w:rsid w:val="0030449B"/>
    <w:rsid w:val="0030605C"/>
    <w:rsid w:val="00324C71"/>
    <w:rsid w:val="00326D8B"/>
    <w:rsid w:val="00327C12"/>
    <w:rsid w:val="00330173"/>
    <w:rsid w:val="0033227C"/>
    <w:rsid w:val="003350F8"/>
    <w:rsid w:val="003374E5"/>
    <w:rsid w:val="00350762"/>
    <w:rsid w:val="00352047"/>
    <w:rsid w:val="0035742F"/>
    <w:rsid w:val="00357E86"/>
    <w:rsid w:val="00357F5D"/>
    <w:rsid w:val="003618E8"/>
    <w:rsid w:val="00361D8C"/>
    <w:rsid w:val="003709E3"/>
    <w:rsid w:val="00376C91"/>
    <w:rsid w:val="0038030A"/>
    <w:rsid w:val="003816BC"/>
    <w:rsid w:val="00384388"/>
    <w:rsid w:val="00385CB6"/>
    <w:rsid w:val="00390112"/>
    <w:rsid w:val="003A2E99"/>
    <w:rsid w:val="003A31B8"/>
    <w:rsid w:val="003A3E46"/>
    <w:rsid w:val="003B0516"/>
    <w:rsid w:val="003C68C3"/>
    <w:rsid w:val="003D0F57"/>
    <w:rsid w:val="003D1FBE"/>
    <w:rsid w:val="003D23A7"/>
    <w:rsid w:val="003D6D98"/>
    <w:rsid w:val="003E06FE"/>
    <w:rsid w:val="003E598C"/>
    <w:rsid w:val="003F02EA"/>
    <w:rsid w:val="003F0DCC"/>
    <w:rsid w:val="003F3726"/>
    <w:rsid w:val="00401B03"/>
    <w:rsid w:val="00402A7E"/>
    <w:rsid w:val="00402B46"/>
    <w:rsid w:val="00407E18"/>
    <w:rsid w:val="00421B63"/>
    <w:rsid w:val="00432680"/>
    <w:rsid w:val="00433BA2"/>
    <w:rsid w:val="004340B0"/>
    <w:rsid w:val="0043448A"/>
    <w:rsid w:val="00443EAF"/>
    <w:rsid w:val="004447E6"/>
    <w:rsid w:val="004448B2"/>
    <w:rsid w:val="004458A5"/>
    <w:rsid w:val="00446BE1"/>
    <w:rsid w:val="00447674"/>
    <w:rsid w:val="00447AEC"/>
    <w:rsid w:val="004601B0"/>
    <w:rsid w:val="004738A7"/>
    <w:rsid w:val="004770FC"/>
    <w:rsid w:val="0048470B"/>
    <w:rsid w:val="00485C36"/>
    <w:rsid w:val="00490042"/>
    <w:rsid w:val="004A0D37"/>
    <w:rsid w:val="004A1E0D"/>
    <w:rsid w:val="004A568E"/>
    <w:rsid w:val="004B0696"/>
    <w:rsid w:val="004B2D6B"/>
    <w:rsid w:val="004B5EF7"/>
    <w:rsid w:val="004C0392"/>
    <w:rsid w:val="004C25BD"/>
    <w:rsid w:val="004C3AF6"/>
    <w:rsid w:val="004C570A"/>
    <w:rsid w:val="004D4097"/>
    <w:rsid w:val="004D6591"/>
    <w:rsid w:val="004D6DB9"/>
    <w:rsid w:val="004D775E"/>
    <w:rsid w:val="004D7CED"/>
    <w:rsid w:val="004E19EF"/>
    <w:rsid w:val="004E2A2A"/>
    <w:rsid w:val="004E6EBB"/>
    <w:rsid w:val="004E7447"/>
    <w:rsid w:val="004F003E"/>
    <w:rsid w:val="004F0CAC"/>
    <w:rsid w:val="004F49DC"/>
    <w:rsid w:val="004F66AF"/>
    <w:rsid w:val="004F74C6"/>
    <w:rsid w:val="00520936"/>
    <w:rsid w:val="005223A0"/>
    <w:rsid w:val="00524878"/>
    <w:rsid w:val="005423AF"/>
    <w:rsid w:val="0054366D"/>
    <w:rsid w:val="005444A6"/>
    <w:rsid w:val="00545686"/>
    <w:rsid w:val="00546623"/>
    <w:rsid w:val="005522B5"/>
    <w:rsid w:val="00554896"/>
    <w:rsid w:val="005551AF"/>
    <w:rsid w:val="0056102A"/>
    <w:rsid w:val="005660C0"/>
    <w:rsid w:val="00567432"/>
    <w:rsid w:val="00570CAD"/>
    <w:rsid w:val="00573200"/>
    <w:rsid w:val="0057653C"/>
    <w:rsid w:val="0057716D"/>
    <w:rsid w:val="00585957"/>
    <w:rsid w:val="005875F3"/>
    <w:rsid w:val="00595F66"/>
    <w:rsid w:val="005A01FF"/>
    <w:rsid w:val="005A6E57"/>
    <w:rsid w:val="005B6158"/>
    <w:rsid w:val="005D5009"/>
    <w:rsid w:val="005D6048"/>
    <w:rsid w:val="005D6AE6"/>
    <w:rsid w:val="005D72C2"/>
    <w:rsid w:val="005D7D86"/>
    <w:rsid w:val="005E2416"/>
    <w:rsid w:val="005E76E1"/>
    <w:rsid w:val="005F3420"/>
    <w:rsid w:val="005F4B5C"/>
    <w:rsid w:val="006014F3"/>
    <w:rsid w:val="006020CD"/>
    <w:rsid w:val="00607BA4"/>
    <w:rsid w:val="00623913"/>
    <w:rsid w:val="0062659D"/>
    <w:rsid w:val="006345A3"/>
    <w:rsid w:val="00636650"/>
    <w:rsid w:val="00637E2B"/>
    <w:rsid w:val="00645E49"/>
    <w:rsid w:val="00646F5C"/>
    <w:rsid w:val="006475CD"/>
    <w:rsid w:val="00647CAD"/>
    <w:rsid w:val="00653CAA"/>
    <w:rsid w:val="00654156"/>
    <w:rsid w:val="006553CE"/>
    <w:rsid w:val="0066328D"/>
    <w:rsid w:val="00671D5C"/>
    <w:rsid w:val="00672326"/>
    <w:rsid w:val="0067287C"/>
    <w:rsid w:val="006743F5"/>
    <w:rsid w:val="00681080"/>
    <w:rsid w:val="00682EF2"/>
    <w:rsid w:val="006849E5"/>
    <w:rsid w:val="006929B2"/>
    <w:rsid w:val="006947C8"/>
    <w:rsid w:val="00696AAD"/>
    <w:rsid w:val="00697C93"/>
    <w:rsid w:val="006A2A1F"/>
    <w:rsid w:val="006A38B9"/>
    <w:rsid w:val="006A62CE"/>
    <w:rsid w:val="006B2D21"/>
    <w:rsid w:val="006B7A15"/>
    <w:rsid w:val="006C4526"/>
    <w:rsid w:val="006D4227"/>
    <w:rsid w:val="006D646E"/>
    <w:rsid w:val="006E0D2C"/>
    <w:rsid w:val="006F1135"/>
    <w:rsid w:val="006F309C"/>
    <w:rsid w:val="006F3B5F"/>
    <w:rsid w:val="006F6F7A"/>
    <w:rsid w:val="00702D3D"/>
    <w:rsid w:val="00710043"/>
    <w:rsid w:val="007156FE"/>
    <w:rsid w:val="00727BFA"/>
    <w:rsid w:val="00731D60"/>
    <w:rsid w:val="00737AF3"/>
    <w:rsid w:val="00741565"/>
    <w:rsid w:val="0074395D"/>
    <w:rsid w:val="00744158"/>
    <w:rsid w:val="0075053C"/>
    <w:rsid w:val="00752FA2"/>
    <w:rsid w:val="00755683"/>
    <w:rsid w:val="00756F29"/>
    <w:rsid w:val="007623C4"/>
    <w:rsid w:val="00771F5E"/>
    <w:rsid w:val="00774B87"/>
    <w:rsid w:val="0077730F"/>
    <w:rsid w:val="00784A39"/>
    <w:rsid w:val="00786013"/>
    <w:rsid w:val="0078664D"/>
    <w:rsid w:val="007878CC"/>
    <w:rsid w:val="007A1623"/>
    <w:rsid w:val="007A17F5"/>
    <w:rsid w:val="007B2A5D"/>
    <w:rsid w:val="007B3B4C"/>
    <w:rsid w:val="007B7948"/>
    <w:rsid w:val="007C12CB"/>
    <w:rsid w:val="007C47A1"/>
    <w:rsid w:val="007C67FF"/>
    <w:rsid w:val="007D0F67"/>
    <w:rsid w:val="007D20F5"/>
    <w:rsid w:val="007D539D"/>
    <w:rsid w:val="007D78FC"/>
    <w:rsid w:val="007E4C2E"/>
    <w:rsid w:val="00804AC3"/>
    <w:rsid w:val="00810146"/>
    <w:rsid w:val="00811FBE"/>
    <w:rsid w:val="0081613E"/>
    <w:rsid w:val="00816C49"/>
    <w:rsid w:val="0082146B"/>
    <w:rsid w:val="008242AC"/>
    <w:rsid w:val="00837DAD"/>
    <w:rsid w:val="00847D91"/>
    <w:rsid w:val="00852EB7"/>
    <w:rsid w:val="0086484A"/>
    <w:rsid w:val="00864953"/>
    <w:rsid w:val="00867120"/>
    <w:rsid w:val="00867304"/>
    <w:rsid w:val="008724FE"/>
    <w:rsid w:val="008758E3"/>
    <w:rsid w:val="0088132B"/>
    <w:rsid w:val="008905BB"/>
    <w:rsid w:val="00891FDC"/>
    <w:rsid w:val="00895DD5"/>
    <w:rsid w:val="008965EF"/>
    <w:rsid w:val="00897DB0"/>
    <w:rsid w:val="008A194C"/>
    <w:rsid w:val="008B2A48"/>
    <w:rsid w:val="008B3231"/>
    <w:rsid w:val="008B617B"/>
    <w:rsid w:val="008C5359"/>
    <w:rsid w:val="008D0870"/>
    <w:rsid w:val="008D0DC5"/>
    <w:rsid w:val="008D4B56"/>
    <w:rsid w:val="008D7F28"/>
    <w:rsid w:val="008E0F52"/>
    <w:rsid w:val="008E2FB3"/>
    <w:rsid w:val="00901FF4"/>
    <w:rsid w:val="009042F2"/>
    <w:rsid w:val="00910A4C"/>
    <w:rsid w:val="00924F04"/>
    <w:rsid w:val="00925709"/>
    <w:rsid w:val="009272C0"/>
    <w:rsid w:val="0093389A"/>
    <w:rsid w:val="00933CDA"/>
    <w:rsid w:val="00936AB7"/>
    <w:rsid w:val="009370EE"/>
    <w:rsid w:val="0094284B"/>
    <w:rsid w:val="009441E2"/>
    <w:rsid w:val="0094454B"/>
    <w:rsid w:val="00944661"/>
    <w:rsid w:val="00946A47"/>
    <w:rsid w:val="00947D23"/>
    <w:rsid w:val="009515E1"/>
    <w:rsid w:val="009561A8"/>
    <w:rsid w:val="00960193"/>
    <w:rsid w:val="009633E8"/>
    <w:rsid w:val="00977B8A"/>
    <w:rsid w:val="00981703"/>
    <w:rsid w:val="00982314"/>
    <w:rsid w:val="00991D3A"/>
    <w:rsid w:val="00993A9F"/>
    <w:rsid w:val="00993D6B"/>
    <w:rsid w:val="00994DBC"/>
    <w:rsid w:val="00996824"/>
    <w:rsid w:val="009A560F"/>
    <w:rsid w:val="009B3B2E"/>
    <w:rsid w:val="009C2A55"/>
    <w:rsid w:val="009C347F"/>
    <w:rsid w:val="009C3C2D"/>
    <w:rsid w:val="009C4A6F"/>
    <w:rsid w:val="009D2B99"/>
    <w:rsid w:val="009D6D5E"/>
    <w:rsid w:val="009E3261"/>
    <w:rsid w:val="009E5CC7"/>
    <w:rsid w:val="009E62E8"/>
    <w:rsid w:val="009F2028"/>
    <w:rsid w:val="009F641D"/>
    <w:rsid w:val="009F6C52"/>
    <w:rsid w:val="00A05655"/>
    <w:rsid w:val="00A05837"/>
    <w:rsid w:val="00A4613B"/>
    <w:rsid w:val="00A548C2"/>
    <w:rsid w:val="00A54A69"/>
    <w:rsid w:val="00A607F6"/>
    <w:rsid w:val="00A70997"/>
    <w:rsid w:val="00A70F9A"/>
    <w:rsid w:val="00A76ADA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A4CEC"/>
    <w:rsid w:val="00AB2A85"/>
    <w:rsid w:val="00AC0D09"/>
    <w:rsid w:val="00AC38BE"/>
    <w:rsid w:val="00AC5DBD"/>
    <w:rsid w:val="00AC6061"/>
    <w:rsid w:val="00AC73A0"/>
    <w:rsid w:val="00AC7656"/>
    <w:rsid w:val="00AD6AB9"/>
    <w:rsid w:val="00AD7F2E"/>
    <w:rsid w:val="00AF0EC1"/>
    <w:rsid w:val="00AF4CA3"/>
    <w:rsid w:val="00AF535D"/>
    <w:rsid w:val="00AF70AF"/>
    <w:rsid w:val="00B009B8"/>
    <w:rsid w:val="00B04940"/>
    <w:rsid w:val="00B0725A"/>
    <w:rsid w:val="00B11B8D"/>
    <w:rsid w:val="00B13B3B"/>
    <w:rsid w:val="00B1594F"/>
    <w:rsid w:val="00B169DE"/>
    <w:rsid w:val="00B21DA5"/>
    <w:rsid w:val="00B23F44"/>
    <w:rsid w:val="00B30D4C"/>
    <w:rsid w:val="00B31ADE"/>
    <w:rsid w:val="00B32AA5"/>
    <w:rsid w:val="00B34A25"/>
    <w:rsid w:val="00B51749"/>
    <w:rsid w:val="00B53B72"/>
    <w:rsid w:val="00B6688F"/>
    <w:rsid w:val="00B7516E"/>
    <w:rsid w:val="00B76A6A"/>
    <w:rsid w:val="00B80628"/>
    <w:rsid w:val="00B92402"/>
    <w:rsid w:val="00B9521E"/>
    <w:rsid w:val="00B9582D"/>
    <w:rsid w:val="00BA1450"/>
    <w:rsid w:val="00BA35B3"/>
    <w:rsid w:val="00BA440C"/>
    <w:rsid w:val="00BA4526"/>
    <w:rsid w:val="00BA6EEC"/>
    <w:rsid w:val="00BA7C17"/>
    <w:rsid w:val="00BC0882"/>
    <w:rsid w:val="00BC15AE"/>
    <w:rsid w:val="00BC7280"/>
    <w:rsid w:val="00BD04F8"/>
    <w:rsid w:val="00BD274C"/>
    <w:rsid w:val="00BD638F"/>
    <w:rsid w:val="00BD7C17"/>
    <w:rsid w:val="00BE4587"/>
    <w:rsid w:val="00BE49BD"/>
    <w:rsid w:val="00BF0EC7"/>
    <w:rsid w:val="00C06A06"/>
    <w:rsid w:val="00C1296B"/>
    <w:rsid w:val="00C1656F"/>
    <w:rsid w:val="00C24598"/>
    <w:rsid w:val="00C268C2"/>
    <w:rsid w:val="00C35E94"/>
    <w:rsid w:val="00C378CA"/>
    <w:rsid w:val="00C46513"/>
    <w:rsid w:val="00C521F2"/>
    <w:rsid w:val="00C5296D"/>
    <w:rsid w:val="00C57708"/>
    <w:rsid w:val="00C6121B"/>
    <w:rsid w:val="00C61A20"/>
    <w:rsid w:val="00C62BF8"/>
    <w:rsid w:val="00C641E3"/>
    <w:rsid w:val="00C6453F"/>
    <w:rsid w:val="00C760E0"/>
    <w:rsid w:val="00C77B75"/>
    <w:rsid w:val="00C8157C"/>
    <w:rsid w:val="00C81665"/>
    <w:rsid w:val="00C82546"/>
    <w:rsid w:val="00C82AAE"/>
    <w:rsid w:val="00C90948"/>
    <w:rsid w:val="00C90C7A"/>
    <w:rsid w:val="00C93995"/>
    <w:rsid w:val="00C942D3"/>
    <w:rsid w:val="00C96C2B"/>
    <w:rsid w:val="00C97A93"/>
    <w:rsid w:val="00CA7206"/>
    <w:rsid w:val="00CB3009"/>
    <w:rsid w:val="00CC1A32"/>
    <w:rsid w:val="00CD3071"/>
    <w:rsid w:val="00CD5755"/>
    <w:rsid w:val="00CD62EE"/>
    <w:rsid w:val="00CD751F"/>
    <w:rsid w:val="00CE01F6"/>
    <w:rsid w:val="00CE50AC"/>
    <w:rsid w:val="00CE6F23"/>
    <w:rsid w:val="00CF2E0D"/>
    <w:rsid w:val="00D04FC5"/>
    <w:rsid w:val="00D11C37"/>
    <w:rsid w:val="00D11D20"/>
    <w:rsid w:val="00D161B6"/>
    <w:rsid w:val="00D177D5"/>
    <w:rsid w:val="00D23074"/>
    <w:rsid w:val="00D31927"/>
    <w:rsid w:val="00D321BD"/>
    <w:rsid w:val="00D36411"/>
    <w:rsid w:val="00D436D5"/>
    <w:rsid w:val="00D44A07"/>
    <w:rsid w:val="00D472D7"/>
    <w:rsid w:val="00D51999"/>
    <w:rsid w:val="00D53DEA"/>
    <w:rsid w:val="00D54C21"/>
    <w:rsid w:val="00D63D63"/>
    <w:rsid w:val="00D662E5"/>
    <w:rsid w:val="00D67541"/>
    <w:rsid w:val="00D73B4F"/>
    <w:rsid w:val="00D752D6"/>
    <w:rsid w:val="00DA3BE5"/>
    <w:rsid w:val="00DA3F26"/>
    <w:rsid w:val="00DB23A9"/>
    <w:rsid w:val="00DB5801"/>
    <w:rsid w:val="00DB7B8A"/>
    <w:rsid w:val="00DB7D2F"/>
    <w:rsid w:val="00DC29C9"/>
    <w:rsid w:val="00DC413E"/>
    <w:rsid w:val="00DC5500"/>
    <w:rsid w:val="00DC6214"/>
    <w:rsid w:val="00DC6430"/>
    <w:rsid w:val="00DC68E4"/>
    <w:rsid w:val="00DD6118"/>
    <w:rsid w:val="00DD7010"/>
    <w:rsid w:val="00DE00B7"/>
    <w:rsid w:val="00DE118C"/>
    <w:rsid w:val="00DE197E"/>
    <w:rsid w:val="00DE202F"/>
    <w:rsid w:val="00DE5B11"/>
    <w:rsid w:val="00DE6C4D"/>
    <w:rsid w:val="00DF1066"/>
    <w:rsid w:val="00DF3228"/>
    <w:rsid w:val="00DF32C3"/>
    <w:rsid w:val="00DF7C20"/>
    <w:rsid w:val="00E03AFA"/>
    <w:rsid w:val="00E105CF"/>
    <w:rsid w:val="00E10E2C"/>
    <w:rsid w:val="00E16DAB"/>
    <w:rsid w:val="00E209AB"/>
    <w:rsid w:val="00E31D0C"/>
    <w:rsid w:val="00E372C1"/>
    <w:rsid w:val="00E3775D"/>
    <w:rsid w:val="00E448DA"/>
    <w:rsid w:val="00E51DC2"/>
    <w:rsid w:val="00E54CC1"/>
    <w:rsid w:val="00E5775A"/>
    <w:rsid w:val="00E60F57"/>
    <w:rsid w:val="00E6355B"/>
    <w:rsid w:val="00E66454"/>
    <w:rsid w:val="00E72F32"/>
    <w:rsid w:val="00E7739D"/>
    <w:rsid w:val="00E834B0"/>
    <w:rsid w:val="00E872F6"/>
    <w:rsid w:val="00E904BC"/>
    <w:rsid w:val="00E92A4B"/>
    <w:rsid w:val="00E96D70"/>
    <w:rsid w:val="00EA1563"/>
    <w:rsid w:val="00EA1763"/>
    <w:rsid w:val="00EA4130"/>
    <w:rsid w:val="00EA5A34"/>
    <w:rsid w:val="00EA6099"/>
    <w:rsid w:val="00EA648C"/>
    <w:rsid w:val="00EB0EBB"/>
    <w:rsid w:val="00ED12F0"/>
    <w:rsid w:val="00ED2B86"/>
    <w:rsid w:val="00ED3859"/>
    <w:rsid w:val="00EE0F17"/>
    <w:rsid w:val="00EE2273"/>
    <w:rsid w:val="00EE254B"/>
    <w:rsid w:val="00EF1336"/>
    <w:rsid w:val="00EF180D"/>
    <w:rsid w:val="00EF362F"/>
    <w:rsid w:val="00EF3CA9"/>
    <w:rsid w:val="00F06EFE"/>
    <w:rsid w:val="00F17750"/>
    <w:rsid w:val="00F2352B"/>
    <w:rsid w:val="00F3359A"/>
    <w:rsid w:val="00F3526A"/>
    <w:rsid w:val="00F35A70"/>
    <w:rsid w:val="00F37D0A"/>
    <w:rsid w:val="00F44246"/>
    <w:rsid w:val="00F52C42"/>
    <w:rsid w:val="00F53D0F"/>
    <w:rsid w:val="00F559B4"/>
    <w:rsid w:val="00F62E44"/>
    <w:rsid w:val="00F633B5"/>
    <w:rsid w:val="00F71597"/>
    <w:rsid w:val="00F72137"/>
    <w:rsid w:val="00F724AC"/>
    <w:rsid w:val="00F72C35"/>
    <w:rsid w:val="00F73574"/>
    <w:rsid w:val="00F753EA"/>
    <w:rsid w:val="00F86F54"/>
    <w:rsid w:val="00F94048"/>
    <w:rsid w:val="00FA1498"/>
    <w:rsid w:val="00FA5106"/>
    <w:rsid w:val="00FB646D"/>
    <w:rsid w:val="00FC33FC"/>
    <w:rsid w:val="00FC56D7"/>
    <w:rsid w:val="00FC6906"/>
    <w:rsid w:val="00FC7E46"/>
    <w:rsid w:val="00FE1C4D"/>
    <w:rsid w:val="00FE53BA"/>
    <w:rsid w:val="00FE6E36"/>
    <w:rsid w:val="00FE77C3"/>
    <w:rsid w:val="00FF2783"/>
    <w:rsid w:val="00FF2BBB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DAD85"/>
  <w15:chartTrackingRefBased/>
  <w15:docId w15:val="{971E5EF7-CB81-4000-BD46-8B08C105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7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styleId="GridTable1Light-Accent1">
    <w:name w:val="Grid Table 1 Light Accent 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lan\Documents\Custom%20Office%20Templates\miniPCB%20Exergy%20Lab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miniPCB Exergy Labs</Template>
  <TotalTime>4594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107</cp:revision>
  <cp:lastPrinted>2017-08-27T19:53:00Z</cp:lastPrinted>
  <dcterms:created xsi:type="dcterms:W3CDTF">2018-02-21T01:51:00Z</dcterms:created>
  <dcterms:modified xsi:type="dcterms:W3CDTF">2019-04-22T01:30:00Z</dcterms:modified>
</cp:coreProperties>
</file>