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3CD2" w14:textId="77777777" w:rsidR="002523E8" w:rsidRDefault="00BA6EAC" w:rsidP="00401B03">
      <w:pPr>
        <w:pStyle w:val="Title"/>
      </w:pPr>
      <w:r>
        <w:t>Purchase Request Form</w:t>
      </w:r>
    </w:p>
    <w:p w14:paraId="24761F2E" w14:textId="77777777" w:rsidR="0030426E" w:rsidRPr="0030426E" w:rsidRDefault="0030426E" w:rsidP="0030426E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2160"/>
        <w:gridCol w:w="5310"/>
        <w:gridCol w:w="995"/>
        <w:gridCol w:w="1700"/>
      </w:tblGrid>
      <w:tr w:rsidR="00BA6EAC" w14:paraId="621E4BA1" w14:textId="77777777" w:rsidTr="0030426E">
        <w:trPr>
          <w:trHeight w:val="43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E7D9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bookmarkStart w:id="0" w:name="_Toc111895375"/>
            <w:bookmarkEnd w:id="0"/>
            <w:r w:rsidRPr="0030426E">
              <w:rPr>
                <w:b/>
                <w:bCs/>
              </w:rPr>
              <w:t>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5C41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PART NUMBER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FD15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DESCRIPTION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DF5CE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QTY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BE3F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30426E">
              <w:rPr>
                <w:b/>
                <w:bCs/>
              </w:rPr>
              <w:t>COST</w:t>
            </w:r>
          </w:p>
        </w:tc>
      </w:tr>
      <w:tr w:rsidR="00BA6EAC" w14:paraId="597EFFE8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4A09" w14:textId="77777777" w:rsidR="00BA6EAC" w:rsidRPr="0030426E" w:rsidRDefault="0030426E" w:rsidP="0030426E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2059" w14:textId="70336326" w:rsidR="00BA6EAC" w:rsidRDefault="0016154F" w:rsidP="0030426E">
            <w:pPr>
              <w:pStyle w:val="NoSpacing"/>
            </w:pPr>
            <w:r>
              <w:t>00A-053-A1-01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D172" w14:textId="1377977A" w:rsidR="00BA6EAC" w:rsidRDefault="0016154F" w:rsidP="0030426E">
            <w:pPr>
              <w:pStyle w:val="NoSpacing"/>
            </w:pPr>
            <w:r>
              <w:t>INTERFACE BOARD, 5P, ANALOG DISCOVERY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D776" w14:textId="4C0096EB" w:rsidR="00BA6EAC" w:rsidRDefault="0016154F" w:rsidP="0030426E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8390" w14:textId="194D328B" w:rsidR="00BA6EAC" w:rsidRDefault="00BA6EAC" w:rsidP="0030426E">
            <w:pPr>
              <w:pStyle w:val="NoSpacing"/>
            </w:pPr>
          </w:p>
        </w:tc>
      </w:tr>
      <w:tr w:rsidR="00045F03" w14:paraId="3A52BE30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43E4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6F26" w14:textId="662752CE" w:rsidR="00045F03" w:rsidRDefault="00045F03" w:rsidP="00045F03">
            <w:pPr>
              <w:pStyle w:val="NoSpacing"/>
            </w:pPr>
            <w:r>
              <w:t>00A-054-A1-01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DF3D" w14:textId="0DA08CDE" w:rsidR="00045F03" w:rsidRDefault="00045F03" w:rsidP="00045F03">
            <w:pPr>
              <w:pStyle w:val="NoSpacing"/>
            </w:pPr>
            <w:r>
              <w:t>CASCADE ANALOG PROCESSOR BOARD, 5P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3094" w14:textId="6348E6EE" w:rsidR="00045F03" w:rsidRDefault="00045F03" w:rsidP="00045F03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7CB4" w14:textId="77777777" w:rsidR="00045F03" w:rsidRDefault="00045F03" w:rsidP="00045F03">
            <w:pPr>
              <w:pStyle w:val="NoSpacing"/>
            </w:pPr>
          </w:p>
        </w:tc>
      </w:tr>
      <w:tr w:rsidR="00045F03" w14:paraId="2A32C0E5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0524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76B" w14:textId="7ED020D5" w:rsidR="00045F03" w:rsidRDefault="00045F03" w:rsidP="00045F03">
            <w:pPr>
              <w:pStyle w:val="NoSpacing"/>
            </w:pPr>
            <w:r w:rsidRPr="008416D2">
              <w:t>04B-345-A1-01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8655" w14:textId="11888C8F" w:rsidR="00045F03" w:rsidRDefault="00045F03" w:rsidP="00045F03">
            <w:pPr>
              <w:pStyle w:val="NoSpacing"/>
            </w:pPr>
            <w:r>
              <w:t>CASCADE AMPLIFIER, 5P, THD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4924" w14:textId="3E85031F" w:rsidR="00045F03" w:rsidRDefault="00045F03" w:rsidP="00045F03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B0E3" w14:textId="77777777" w:rsidR="00045F03" w:rsidRDefault="00045F03" w:rsidP="00045F03">
            <w:pPr>
              <w:pStyle w:val="NoSpacing"/>
            </w:pPr>
          </w:p>
        </w:tc>
      </w:tr>
      <w:tr w:rsidR="00045F03" w14:paraId="6004D29E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CF27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13B0" w14:textId="0FD58672" w:rsidR="00045F03" w:rsidRDefault="00045F03" w:rsidP="00045F03">
            <w:pPr>
              <w:pStyle w:val="NoSpacing"/>
            </w:pPr>
            <w:r w:rsidRPr="008416D2">
              <w:t>04B-340-A1-01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61EFB" w14:textId="0D937026" w:rsidR="00045F03" w:rsidRPr="008416D2" w:rsidRDefault="00045F03" w:rsidP="00045F03">
            <w:pPr>
              <w:pStyle w:val="NoSpacing"/>
            </w:pPr>
            <w:r>
              <w:t>CASCODE AMPLIFIER, 5P, THD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4712" w14:textId="6C422623" w:rsidR="00045F03" w:rsidRDefault="00045F03" w:rsidP="00045F03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46C0" w14:textId="77777777" w:rsidR="00045F03" w:rsidRDefault="00045F03" w:rsidP="00045F03">
            <w:pPr>
              <w:pStyle w:val="NoSpacing"/>
            </w:pPr>
          </w:p>
        </w:tc>
      </w:tr>
      <w:tr w:rsidR="00045F03" w14:paraId="1CE698B8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F14F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427D" w14:textId="40BDFFBB" w:rsidR="00045F03" w:rsidRDefault="00045F03" w:rsidP="00045F03">
            <w:pPr>
              <w:pStyle w:val="NoSpacing"/>
            </w:pPr>
            <w:r w:rsidRPr="008416D2">
              <w:t>04B-060-A1-01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6045" w14:textId="54087BE1" w:rsidR="00045F03" w:rsidRDefault="00045F03" w:rsidP="00045F03">
            <w:pPr>
              <w:pStyle w:val="NoSpacing"/>
            </w:pPr>
            <w:r w:rsidRPr="008416D2">
              <w:t>COMMON BASE AMPLIFIER, 5P, TH</w:t>
            </w:r>
            <w:r>
              <w:t>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0D03" w14:textId="6485437F" w:rsidR="00045F03" w:rsidRDefault="00045F03" w:rsidP="00045F03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AECAD" w14:textId="77777777" w:rsidR="00045F03" w:rsidRDefault="00045F03" w:rsidP="00045F03">
            <w:pPr>
              <w:pStyle w:val="NoSpacing"/>
            </w:pPr>
          </w:p>
        </w:tc>
      </w:tr>
      <w:tr w:rsidR="00045F03" w14:paraId="102FBBC1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85A9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94C9" w14:textId="677B5A64" w:rsidR="00045F03" w:rsidRDefault="00045F03" w:rsidP="00045F03">
            <w:pPr>
              <w:pStyle w:val="NoSpacing"/>
            </w:pPr>
            <w:r w:rsidRPr="008416D2">
              <w:t>04B-352-A1-01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CE8B" w14:textId="0247A6D1" w:rsidR="00045F03" w:rsidRDefault="00045F03" w:rsidP="00045F03">
            <w:pPr>
              <w:pStyle w:val="NoSpacing"/>
            </w:pPr>
            <w:r>
              <w:t>CASCODE CASCADE, 5P, SMD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7713" w14:textId="11D75667" w:rsidR="00045F03" w:rsidRDefault="00045F03" w:rsidP="00045F03">
            <w:pPr>
              <w:pStyle w:val="NoSpacing"/>
            </w:pPr>
            <w: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DFCF" w14:textId="77777777" w:rsidR="00045F03" w:rsidRDefault="00045F03" w:rsidP="00045F03">
            <w:pPr>
              <w:pStyle w:val="NoSpacing"/>
            </w:pPr>
          </w:p>
        </w:tc>
      </w:tr>
      <w:tr w:rsidR="00045F03" w14:paraId="60EEAC4B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8D65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0A99" w14:textId="29878849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5E2F" w14:textId="2F8C0423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F94F" w14:textId="5A88074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0313" w14:textId="77777777" w:rsidR="00045F03" w:rsidRDefault="00045F03" w:rsidP="00045F03">
            <w:pPr>
              <w:pStyle w:val="NoSpacing"/>
            </w:pPr>
          </w:p>
        </w:tc>
      </w:tr>
      <w:tr w:rsidR="00045F03" w14:paraId="6BEA1F19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A285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AA06" w14:textId="50AE0ED1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7C9F" w14:textId="1A4B2A9A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D4CE" w14:textId="4F841CA1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8BAC" w14:textId="77777777" w:rsidR="00045F03" w:rsidRDefault="00045F03" w:rsidP="00045F03">
            <w:pPr>
              <w:pStyle w:val="NoSpacing"/>
            </w:pPr>
          </w:p>
        </w:tc>
      </w:tr>
      <w:tr w:rsidR="00045F03" w14:paraId="6EA51E41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E537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2E72" w14:textId="226A5950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9F7D" w14:textId="52D076CC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2A3F" w14:textId="407B3C98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7054" w14:textId="77777777" w:rsidR="00045F03" w:rsidRDefault="00045F03" w:rsidP="00045F03">
            <w:pPr>
              <w:pStyle w:val="NoSpacing"/>
            </w:pPr>
          </w:p>
        </w:tc>
      </w:tr>
      <w:tr w:rsidR="00045F03" w14:paraId="6B0D9F53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985A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F8E88" w14:textId="076BBEEB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EF72" w14:textId="0D90CF42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9B97" w14:textId="64F1066F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CC04" w14:textId="77777777" w:rsidR="00045F03" w:rsidRDefault="00045F03" w:rsidP="00045F03">
            <w:pPr>
              <w:pStyle w:val="NoSpacing"/>
            </w:pPr>
          </w:p>
        </w:tc>
      </w:tr>
      <w:tr w:rsidR="00045F03" w14:paraId="1A6F6B68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263F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F25C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AB74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810C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5F28" w14:textId="77777777" w:rsidR="00045F03" w:rsidRDefault="00045F03" w:rsidP="00045F03">
            <w:pPr>
              <w:pStyle w:val="NoSpacing"/>
            </w:pPr>
          </w:p>
        </w:tc>
      </w:tr>
      <w:tr w:rsidR="00045F03" w14:paraId="4AA3C594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4182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F212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47D9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293A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3DEE" w14:textId="77777777" w:rsidR="00045F03" w:rsidRDefault="00045F03" w:rsidP="00045F03">
            <w:pPr>
              <w:pStyle w:val="NoSpacing"/>
            </w:pPr>
          </w:p>
        </w:tc>
      </w:tr>
      <w:tr w:rsidR="00045F03" w14:paraId="1DE1B6D0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F8ABF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7BE8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47CD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591D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9EFB" w14:textId="77777777" w:rsidR="00045F03" w:rsidRDefault="00045F03" w:rsidP="00045F03">
            <w:pPr>
              <w:pStyle w:val="NoSpacing"/>
            </w:pPr>
          </w:p>
        </w:tc>
      </w:tr>
      <w:tr w:rsidR="00045F03" w14:paraId="0689FF44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02CE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9058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7562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FC47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1B2A" w14:textId="77777777" w:rsidR="00045F03" w:rsidRDefault="00045F03" w:rsidP="00045F03">
            <w:pPr>
              <w:pStyle w:val="NoSpacing"/>
            </w:pPr>
          </w:p>
        </w:tc>
      </w:tr>
      <w:tr w:rsidR="00045F03" w14:paraId="4C49A61B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817B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4B37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3674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BFD5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10FD" w14:textId="77777777" w:rsidR="00045F03" w:rsidRDefault="00045F03" w:rsidP="00045F03">
            <w:pPr>
              <w:pStyle w:val="NoSpacing"/>
            </w:pPr>
          </w:p>
        </w:tc>
      </w:tr>
      <w:tr w:rsidR="00045F03" w14:paraId="74AA5BD6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63EBD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A5D7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E007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4BDA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C5D4" w14:textId="77777777" w:rsidR="00045F03" w:rsidRDefault="00045F03" w:rsidP="00045F03">
            <w:pPr>
              <w:pStyle w:val="NoSpacing"/>
            </w:pPr>
          </w:p>
        </w:tc>
      </w:tr>
      <w:tr w:rsidR="00045F03" w14:paraId="64A97069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0A77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5C75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DD8E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5D89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3F84" w14:textId="77777777" w:rsidR="00045F03" w:rsidRDefault="00045F03" w:rsidP="00045F03">
            <w:pPr>
              <w:pStyle w:val="NoSpacing"/>
            </w:pPr>
          </w:p>
        </w:tc>
      </w:tr>
      <w:tr w:rsidR="00045F03" w14:paraId="37B0C635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5498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2D00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346A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910F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E262" w14:textId="77777777" w:rsidR="00045F03" w:rsidRDefault="00045F03" w:rsidP="00045F03">
            <w:pPr>
              <w:pStyle w:val="NoSpacing"/>
            </w:pPr>
          </w:p>
        </w:tc>
      </w:tr>
      <w:tr w:rsidR="00045F03" w14:paraId="62DCC2BE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BBCB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1ABB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7CC8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E071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3C73" w14:textId="77777777" w:rsidR="00045F03" w:rsidRDefault="00045F03" w:rsidP="00045F03">
            <w:pPr>
              <w:pStyle w:val="NoSpacing"/>
            </w:pPr>
          </w:p>
        </w:tc>
      </w:tr>
      <w:tr w:rsidR="00045F03" w14:paraId="5466310A" w14:textId="77777777" w:rsidTr="0030426E">
        <w:trPr>
          <w:trHeight w:val="5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15A" w14:textId="77777777" w:rsidR="00045F03" w:rsidRPr="0030426E" w:rsidRDefault="00045F03" w:rsidP="00045F03">
            <w:pPr>
              <w:pStyle w:val="NoSpacing"/>
              <w:jc w:val="center"/>
              <w:rPr>
                <w:b/>
                <w:bCs/>
              </w:rPr>
            </w:pPr>
            <w:r w:rsidRPr="0030426E">
              <w:rPr>
                <w:b/>
                <w:bCs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ECF9" w14:textId="77777777" w:rsidR="00045F03" w:rsidRDefault="00045F03" w:rsidP="00045F03">
            <w:pPr>
              <w:pStyle w:val="NoSpacing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0025" w14:textId="77777777" w:rsidR="00045F03" w:rsidRDefault="00045F03" w:rsidP="00045F03">
            <w:pPr>
              <w:pStyle w:val="NoSpacing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476AA" w14:textId="77777777" w:rsidR="00045F03" w:rsidRDefault="00045F03" w:rsidP="00045F03">
            <w:pPr>
              <w:pStyle w:val="NoSpacing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2ED4" w14:textId="77777777" w:rsidR="00045F03" w:rsidRDefault="00045F03" w:rsidP="00045F03">
            <w:pPr>
              <w:pStyle w:val="NoSpacing"/>
            </w:pPr>
          </w:p>
        </w:tc>
      </w:tr>
    </w:tbl>
    <w:p w14:paraId="6F74250C" w14:textId="77777777" w:rsidR="000355C2" w:rsidRDefault="000355C2" w:rsidP="00BA6EAC">
      <w:pPr>
        <w:pStyle w:val="NoSpacing"/>
      </w:pPr>
    </w:p>
    <w:sectPr w:rsidR="000355C2" w:rsidSect="00EE227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3CC4" w14:textId="77777777" w:rsidR="005E6B87" w:rsidRDefault="005E6B87" w:rsidP="002E17B7">
      <w:pPr>
        <w:spacing w:after="0" w:line="240" w:lineRule="auto"/>
      </w:pPr>
      <w:r>
        <w:separator/>
      </w:r>
    </w:p>
  </w:endnote>
  <w:endnote w:type="continuationSeparator" w:id="0">
    <w:p w14:paraId="2BA45F8B" w14:textId="77777777" w:rsidR="005E6B87" w:rsidRDefault="005E6B87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90A4" w14:textId="77777777" w:rsidR="00AF535D" w:rsidRPr="001D49F0" w:rsidRDefault="00AF535D" w:rsidP="007035E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sz w:val="16"/>
        <w:szCs w:val="16"/>
      </w:rPr>
    </w:pP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C942D3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C942D3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9998" w14:textId="77777777" w:rsidR="005E6B87" w:rsidRDefault="005E6B87" w:rsidP="002E17B7">
      <w:pPr>
        <w:spacing w:after="0" w:line="240" w:lineRule="auto"/>
      </w:pPr>
      <w:r>
        <w:separator/>
      </w:r>
    </w:p>
  </w:footnote>
  <w:footnote w:type="continuationSeparator" w:id="0">
    <w:p w14:paraId="26E0B23A" w14:textId="77777777" w:rsidR="005E6B87" w:rsidRDefault="005E6B87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0355C2" w14:paraId="4E7A8DE5" w14:textId="77777777" w:rsidTr="00782BDC">
      <w:trPr>
        <w:trHeight w:val="576"/>
      </w:trPr>
      <w:tc>
        <w:tcPr>
          <w:tcW w:w="5400" w:type="dxa"/>
          <w:vAlign w:val="center"/>
        </w:tcPr>
        <w:p w14:paraId="362BFB76" w14:textId="77777777" w:rsidR="000355C2" w:rsidRDefault="000355C2" w:rsidP="000355C2">
          <w:pPr>
            <w:pStyle w:val="Header"/>
          </w:pPr>
          <w:r>
            <w:rPr>
              <w:noProof/>
            </w:rPr>
            <w:drawing>
              <wp:inline distT="0" distB="0" distL="0" distR="0" wp14:anchorId="3EA6FF3C" wp14:editId="279A7CD0">
                <wp:extent cx="799931" cy="256032"/>
                <wp:effectExtent l="0" t="0" r="635" b="0"/>
                <wp:docPr id="47" name="Picture 47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drawing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931" cy="25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>
            <w:rPr>
              <w:noProof/>
            </w:rPr>
            <w:drawing>
              <wp:inline distT="0" distB="0" distL="0" distR="0" wp14:anchorId="6CB2ED22" wp14:editId="27402CAF">
                <wp:extent cx="256032" cy="256032"/>
                <wp:effectExtent l="0" t="0" r="0" b="0"/>
                <wp:docPr id="48" name="Picture 4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32" cy="25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14:paraId="505AB874" w14:textId="77777777" w:rsidR="000355C2" w:rsidRDefault="00BA6EAC" w:rsidP="000355C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PURCHASE REQUEST FORM</w:t>
          </w:r>
        </w:p>
        <w:p w14:paraId="43632B22" w14:textId="77777777" w:rsidR="000355C2" w:rsidRPr="00D54C21" w:rsidRDefault="000355C2" w:rsidP="000355C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FOR EDUCATIONAL USE ONLY</w:t>
          </w:r>
        </w:p>
      </w:tc>
    </w:tr>
  </w:tbl>
  <w:p w14:paraId="4EA25C2A" w14:textId="29BBC009" w:rsidR="00AF535D" w:rsidRPr="000355C2" w:rsidRDefault="000355C2" w:rsidP="000355C2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Revision Date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045F03">
      <w:rPr>
        <w:noProof/>
        <w:sz w:val="16"/>
        <w:szCs w:val="16"/>
      </w:rPr>
      <w:t>9 November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53860">
    <w:abstractNumId w:val="10"/>
  </w:num>
  <w:num w:numId="2" w16cid:durableId="1112624229">
    <w:abstractNumId w:val="0"/>
  </w:num>
  <w:num w:numId="3" w16cid:durableId="2046561128">
    <w:abstractNumId w:val="7"/>
  </w:num>
  <w:num w:numId="4" w16cid:durableId="146672341">
    <w:abstractNumId w:val="9"/>
  </w:num>
  <w:num w:numId="5" w16cid:durableId="977761880">
    <w:abstractNumId w:val="6"/>
  </w:num>
  <w:num w:numId="6" w16cid:durableId="1163668002">
    <w:abstractNumId w:val="4"/>
  </w:num>
  <w:num w:numId="7" w16cid:durableId="42144940">
    <w:abstractNumId w:val="5"/>
  </w:num>
  <w:num w:numId="8" w16cid:durableId="1127554245">
    <w:abstractNumId w:val="15"/>
  </w:num>
  <w:num w:numId="9" w16cid:durableId="380711500">
    <w:abstractNumId w:val="14"/>
  </w:num>
  <w:num w:numId="10" w16cid:durableId="174345934">
    <w:abstractNumId w:val="11"/>
  </w:num>
  <w:num w:numId="11" w16cid:durableId="589585565">
    <w:abstractNumId w:val="1"/>
  </w:num>
  <w:num w:numId="12" w16cid:durableId="1023552574">
    <w:abstractNumId w:val="2"/>
  </w:num>
  <w:num w:numId="13" w16cid:durableId="862283421">
    <w:abstractNumId w:val="8"/>
  </w:num>
  <w:num w:numId="14" w16cid:durableId="1549949672">
    <w:abstractNumId w:val="13"/>
  </w:num>
  <w:num w:numId="15" w16cid:durableId="1707608210">
    <w:abstractNumId w:val="12"/>
  </w:num>
  <w:num w:numId="16" w16cid:durableId="564418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4F"/>
    <w:rsid w:val="000006D3"/>
    <w:rsid w:val="000042FA"/>
    <w:rsid w:val="00011513"/>
    <w:rsid w:val="00013802"/>
    <w:rsid w:val="00017562"/>
    <w:rsid w:val="00020B36"/>
    <w:rsid w:val="00021276"/>
    <w:rsid w:val="00027DBF"/>
    <w:rsid w:val="000355C2"/>
    <w:rsid w:val="00042FF2"/>
    <w:rsid w:val="00044975"/>
    <w:rsid w:val="00045F03"/>
    <w:rsid w:val="00056CC3"/>
    <w:rsid w:val="000619A2"/>
    <w:rsid w:val="00064BD5"/>
    <w:rsid w:val="00064DCB"/>
    <w:rsid w:val="000674D7"/>
    <w:rsid w:val="00072D86"/>
    <w:rsid w:val="00072FAB"/>
    <w:rsid w:val="00076C57"/>
    <w:rsid w:val="00077F20"/>
    <w:rsid w:val="000871DA"/>
    <w:rsid w:val="00096023"/>
    <w:rsid w:val="00097A63"/>
    <w:rsid w:val="000A5CDE"/>
    <w:rsid w:val="000B4F17"/>
    <w:rsid w:val="000C0D96"/>
    <w:rsid w:val="000D21D9"/>
    <w:rsid w:val="000E0179"/>
    <w:rsid w:val="000E7A27"/>
    <w:rsid w:val="000F0DD6"/>
    <w:rsid w:val="000F15EF"/>
    <w:rsid w:val="001038B1"/>
    <w:rsid w:val="00105C7D"/>
    <w:rsid w:val="00111F02"/>
    <w:rsid w:val="00122013"/>
    <w:rsid w:val="001305C7"/>
    <w:rsid w:val="00132EC1"/>
    <w:rsid w:val="00140AE1"/>
    <w:rsid w:val="001410EF"/>
    <w:rsid w:val="00145E2F"/>
    <w:rsid w:val="0015311B"/>
    <w:rsid w:val="00155A5F"/>
    <w:rsid w:val="00156C45"/>
    <w:rsid w:val="001576D7"/>
    <w:rsid w:val="0016154F"/>
    <w:rsid w:val="00165FE8"/>
    <w:rsid w:val="001706FD"/>
    <w:rsid w:val="0018049E"/>
    <w:rsid w:val="001919D7"/>
    <w:rsid w:val="00194255"/>
    <w:rsid w:val="001A71A7"/>
    <w:rsid w:val="001C2A94"/>
    <w:rsid w:val="001C33CC"/>
    <w:rsid w:val="001C3A23"/>
    <w:rsid w:val="001D35AC"/>
    <w:rsid w:val="001D49F0"/>
    <w:rsid w:val="001E1AD9"/>
    <w:rsid w:val="001F2292"/>
    <w:rsid w:val="001F2BAB"/>
    <w:rsid w:val="001F4191"/>
    <w:rsid w:val="001F4B25"/>
    <w:rsid w:val="001F7065"/>
    <w:rsid w:val="0021051A"/>
    <w:rsid w:val="00211C4F"/>
    <w:rsid w:val="00214CE3"/>
    <w:rsid w:val="00217C30"/>
    <w:rsid w:val="002215DF"/>
    <w:rsid w:val="002239B0"/>
    <w:rsid w:val="00225FAF"/>
    <w:rsid w:val="00231B8E"/>
    <w:rsid w:val="002449D8"/>
    <w:rsid w:val="00247299"/>
    <w:rsid w:val="002523E8"/>
    <w:rsid w:val="002557B9"/>
    <w:rsid w:val="002568A3"/>
    <w:rsid w:val="0027109A"/>
    <w:rsid w:val="00271E5E"/>
    <w:rsid w:val="00272537"/>
    <w:rsid w:val="002905AE"/>
    <w:rsid w:val="002A4D4D"/>
    <w:rsid w:val="002A562C"/>
    <w:rsid w:val="002B09D6"/>
    <w:rsid w:val="002B2683"/>
    <w:rsid w:val="002B33B5"/>
    <w:rsid w:val="002C346E"/>
    <w:rsid w:val="002C3E85"/>
    <w:rsid w:val="002C490E"/>
    <w:rsid w:val="002C7850"/>
    <w:rsid w:val="002D24C0"/>
    <w:rsid w:val="002E023E"/>
    <w:rsid w:val="002E17B7"/>
    <w:rsid w:val="002E33C3"/>
    <w:rsid w:val="002F61FD"/>
    <w:rsid w:val="002F6852"/>
    <w:rsid w:val="002F6DC7"/>
    <w:rsid w:val="003005B2"/>
    <w:rsid w:val="00301F17"/>
    <w:rsid w:val="0030426E"/>
    <w:rsid w:val="0030449B"/>
    <w:rsid w:val="0030605C"/>
    <w:rsid w:val="00324C71"/>
    <w:rsid w:val="00326D8B"/>
    <w:rsid w:val="00327C12"/>
    <w:rsid w:val="00330173"/>
    <w:rsid w:val="0033227C"/>
    <w:rsid w:val="003350F8"/>
    <w:rsid w:val="003374E5"/>
    <w:rsid w:val="00350762"/>
    <w:rsid w:val="00352047"/>
    <w:rsid w:val="0035742F"/>
    <w:rsid w:val="00357E86"/>
    <w:rsid w:val="00357F5D"/>
    <w:rsid w:val="00361D8C"/>
    <w:rsid w:val="003709E3"/>
    <w:rsid w:val="0038030A"/>
    <w:rsid w:val="003816BC"/>
    <w:rsid w:val="00384388"/>
    <w:rsid w:val="00385CB6"/>
    <w:rsid w:val="00390112"/>
    <w:rsid w:val="003A2E99"/>
    <w:rsid w:val="003A31B8"/>
    <w:rsid w:val="003B4B9A"/>
    <w:rsid w:val="003C68C3"/>
    <w:rsid w:val="003D0F57"/>
    <w:rsid w:val="003D23A7"/>
    <w:rsid w:val="003D6D98"/>
    <w:rsid w:val="003E06FE"/>
    <w:rsid w:val="003E598C"/>
    <w:rsid w:val="003F0DCC"/>
    <w:rsid w:val="003F3726"/>
    <w:rsid w:val="00401B03"/>
    <w:rsid w:val="00402A7E"/>
    <w:rsid w:val="00402B46"/>
    <w:rsid w:val="00407E18"/>
    <w:rsid w:val="00421B63"/>
    <w:rsid w:val="00432680"/>
    <w:rsid w:val="00433BA2"/>
    <w:rsid w:val="004340B0"/>
    <w:rsid w:val="0043448A"/>
    <w:rsid w:val="00443EAF"/>
    <w:rsid w:val="004447E6"/>
    <w:rsid w:val="004448B2"/>
    <w:rsid w:val="00446BE1"/>
    <w:rsid w:val="00447674"/>
    <w:rsid w:val="00447AEC"/>
    <w:rsid w:val="004601B0"/>
    <w:rsid w:val="00465A00"/>
    <w:rsid w:val="004738A7"/>
    <w:rsid w:val="004770FC"/>
    <w:rsid w:val="0048470B"/>
    <w:rsid w:val="00485C36"/>
    <w:rsid w:val="00490042"/>
    <w:rsid w:val="004A0D37"/>
    <w:rsid w:val="004A1E0D"/>
    <w:rsid w:val="004A568E"/>
    <w:rsid w:val="004B0696"/>
    <w:rsid w:val="004B5EF7"/>
    <w:rsid w:val="004C0392"/>
    <w:rsid w:val="004C25BD"/>
    <w:rsid w:val="004C570A"/>
    <w:rsid w:val="004D4097"/>
    <w:rsid w:val="004D6DB9"/>
    <w:rsid w:val="004D775E"/>
    <w:rsid w:val="004D7CED"/>
    <w:rsid w:val="004E19EF"/>
    <w:rsid w:val="004E2A2A"/>
    <w:rsid w:val="004E6EBB"/>
    <w:rsid w:val="004E7447"/>
    <w:rsid w:val="004F003E"/>
    <w:rsid w:val="004F49DC"/>
    <w:rsid w:val="004F66AF"/>
    <w:rsid w:val="00520936"/>
    <w:rsid w:val="005223A0"/>
    <w:rsid w:val="00524878"/>
    <w:rsid w:val="00531704"/>
    <w:rsid w:val="0054366D"/>
    <w:rsid w:val="00545686"/>
    <w:rsid w:val="00546623"/>
    <w:rsid w:val="005522B5"/>
    <w:rsid w:val="00554896"/>
    <w:rsid w:val="0056102A"/>
    <w:rsid w:val="005660C0"/>
    <w:rsid w:val="00567432"/>
    <w:rsid w:val="00570CAD"/>
    <w:rsid w:val="00573200"/>
    <w:rsid w:val="0057653C"/>
    <w:rsid w:val="0057716D"/>
    <w:rsid w:val="00585957"/>
    <w:rsid w:val="005875F3"/>
    <w:rsid w:val="00595F66"/>
    <w:rsid w:val="005A01FF"/>
    <w:rsid w:val="005A6E57"/>
    <w:rsid w:val="005B6158"/>
    <w:rsid w:val="005D5009"/>
    <w:rsid w:val="005D6048"/>
    <w:rsid w:val="005D6AE6"/>
    <w:rsid w:val="005D72C2"/>
    <w:rsid w:val="005D7D86"/>
    <w:rsid w:val="005E2416"/>
    <w:rsid w:val="005E6B87"/>
    <w:rsid w:val="005E76E1"/>
    <w:rsid w:val="005F3420"/>
    <w:rsid w:val="005F4B5C"/>
    <w:rsid w:val="006014F3"/>
    <w:rsid w:val="006020CD"/>
    <w:rsid w:val="00607BA4"/>
    <w:rsid w:val="00623913"/>
    <w:rsid w:val="0062659D"/>
    <w:rsid w:val="006345A3"/>
    <w:rsid w:val="00637E2B"/>
    <w:rsid w:val="00646F5C"/>
    <w:rsid w:val="00653CAA"/>
    <w:rsid w:val="006553CE"/>
    <w:rsid w:val="0066328D"/>
    <w:rsid w:val="0067070D"/>
    <w:rsid w:val="00671D5C"/>
    <w:rsid w:val="00672326"/>
    <w:rsid w:val="0067287C"/>
    <w:rsid w:val="00681080"/>
    <w:rsid w:val="00682EF2"/>
    <w:rsid w:val="006849E5"/>
    <w:rsid w:val="006929B2"/>
    <w:rsid w:val="006947C8"/>
    <w:rsid w:val="00696AAD"/>
    <w:rsid w:val="006A38B9"/>
    <w:rsid w:val="006A62CE"/>
    <w:rsid w:val="006B2D21"/>
    <w:rsid w:val="006B7A15"/>
    <w:rsid w:val="006C4526"/>
    <w:rsid w:val="006D4227"/>
    <w:rsid w:val="006D646E"/>
    <w:rsid w:val="006E0D2C"/>
    <w:rsid w:val="006F1135"/>
    <w:rsid w:val="006F309C"/>
    <w:rsid w:val="006F3B5F"/>
    <w:rsid w:val="006F6F7A"/>
    <w:rsid w:val="00702D3D"/>
    <w:rsid w:val="007035E3"/>
    <w:rsid w:val="00710043"/>
    <w:rsid w:val="007156FE"/>
    <w:rsid w:val="00727BFA"/>
    <w:rsid w:val="00731D60"/>
    <w:rsid w:val="00737AF3"/>
    <w:rsid w:val="00741565"/>
    <w:rsid w:val="0074395D"/>
    <w:rsid w:val="00744158"/>
    <w:rsid w:val="0075053C"/>
    <w:rsid w:val="00752FA2"/>
    <w:rsid w:val="00755683"/>
    <w:rsid w:val="00756F29"/>
    <w:rsid w:val="007623C4"/>
    <w:rsid w:val="00771F5E"/>
    <w:rsid w:val="00774B87"/>
    <w:rsid w:val="0077730F"/>
    <w:rsid w:val="00786013"/>
    <w:rsid w:val="0078664D"/>
    <w:rsid w:val="007A1623"/>
    <w:rsid w:val="007A17F5"/>
    <w:rsid w:val="007B2A5D"/>
    <w:rsid w:val="007B3B4C"/>
    <w:rsid w:val="007B7948"/>
    <w:rsid w:val="007C47A1"/>
    <w:rsid w:val="007D0F67"/>
    <w:rsid w:val="007D78FC"/>
    <w:rsid w:val="007E4C2E"/>
    <w:rsid w:val="00804AC3"/>
    <w:rsid w:val="00810146"/>
    <w:rsid w:val="00811FBE"/>
    <w:rsid w:val="0081613E"/>
    <w:rsid w:val="00816C49"/>
    <w:rsid w:val="0082146B"/>
    <w:rsid w:val="008242AC"/>
    <w:rsid w:val="00837DAD"/>
    <w:rsid w:val="008416D2"/>
    <w:rsid w:val="00847D91"/>
    <w:rsid w:val="00852EB7"/>
    <w:rsid w:val="0086484A"/>
    <w:rsid w:val="00867120"/>
    <w:rsid w:val="00867304"/>
    <w:rsid w:val="008724FE"/>
    <w:rsid w:val="008758E3"/>
    <w:rsid w:val="0088132B"/>
    <w:rsid w:val="008905BB"/>
    <w:rsid w:val="00891FDC"/>
    <w:rsid w:val="00895DD5"/>
    <w:rsid w:val="008965EF"/>
    <w:rsid w:val="00897DB0"/>
    <w:rsid w:val="008A194C"/>
    <w:rsid w:val="008B2A48"/>
    <w:rsid w:val="008B617B"/>
    <w:rsid w:val="008C5359"/>
    <w:rsid w:val="008D0DC5"/>
    <w:rsid w:val="008D4B56"/>
    <w:rsid w:val="008D7F28"/>
    <w:rsid w:val="008E0F52"/>
    <w:rsid w:val="008E2FB3"/>
    <w:rsid w:val="00901FF4"/>
    <w:rsid w:val="009042F2"/>
    <w:rsid w:val="00910A4C"/>
    <w:rsid w:val="00920650"/>
    <w:rsid w:val="00924F04"/>
    <w:rsid w:val="00925709"/>
    <w:rsid w:val="009272C0"/>
    <w:rsid w:val="0093389A"/>
    <w:rsid w:val="00933CDA"/>
    <w:rsid w:val="00936AB7"/>
    <w:rsid w:val="0094284B"/>
    <w:rsid w:val="00944661"/>
    <w:rsid w:val="00946A47"/>
    <w:rsid w:val="00947D23"/>
    <w:rsid w:val="009515E1"/>
    <w:rsid w:val="009561A8"/>
    <w:rsid w:val="00960193"/>
    <w:rsid w:val="009633E8"/>
    <w:rsid w:val="00977B8A"/>
    <w:rsid w:val="00981703"/>
    <w:rsid w:val="00982314"/>
    <w:rsid w:val="00991D3A"/>
    <w:rsid w:val="00993A9F"/>
    <w:rsid w:val="00993D6B"/>
    <w:rsid w:val="00994DBC"/>
    <w:rsid w:val="009B3B2E"/>
    <w:rsid w:val="009C3C2D"/>
    <w:rsid w:val="009D003C"/>
    <w:rsid w:val="009D2B99"/>
    <w:rsid w:val="009D6D5E"/>
    <w:rsid w:val="009E3261"/>
    <w:rsid w:val="009E5CC7"/>
    <w:rsid w:val="009F2028"/>
    <w:rsid w:val="009F641D"/>
    <w:rsid w:val="009F6C52"/>
    <w:rsid w:val="00A05655"/>
    <w:rsid w:val="00A05837"/>
    <w:rsid w:val="00A4613B"/>
    <w:rsid w:val="00A548C2"/>
    <w:rsid w:val="00A607F6"/>
    <w:rsid w:val="00A70F9A"/>
    <w:rsid w:val="00A76ADA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C0D09"/>
    <w:rsid w:val="00AC5DBD"/>
    <w:rsid w:val="00AC6061"/>
    <w:rsid w:val="00AC7656"/>
    <w:rsid w:val="00AD6AB9"/>
    <w:rsid w:val="00AF0EC1"/>
    <w:rsid w:val="00AF535D"/>
    <w:rsid w:val="00AF70AF"/>
    <w:rsid w:val="00B009B8"/>
    <w:rsid w:val="00B04940"/>
    <w:rsid w:val="00B0725A"/>
    <w:rsid w:val="00B11B8D"/>
    <w:rsid w:val="00B13B3B"/>
    <w:rsid w:val="00B1594F"/>
    <w:rsid w:val="00B169DE"/>
    <w:rsid w:val="00B21DA5"/>
    <w:rsid w:val="00B23F44"/>
    <w:rsid w:val="00B30D4C"/>
    <w:rsid w:val="00B31ADE"/>
    <w:rsid w:val="00B32AA5"/>
    <w:rsid w:val="00B34A25"/>
    <w:rsid w:val="00B6688F"/>
    <w:rsid w:val="00B7516E"/>
    <w:rsid w:val="00B76A6A"/>
    <w:rsid w:val="00B80628"/>
    <w:rsid w:val="00B92402"/>
    <w:rsid w:val="00B9521E"/>
    <w:rsid w:val="00B9582D"/>
    <w:rsid w:val="00BA1450"/>
    <w:rsid w:val="00BA35B3"/>
    <w:rsid w:val="00BA440C"/>
    <w:rsid w:val="00BA6EAC"/>
    <w:rsid w:val="00BA6EEC"/>
    <w:rsid w:val="00BC0882"/>
    <w:rsid w:val="00BC7280"/>
    <w:rsid w:val="00BD04F8"/>
    <w:rsid w:val="00BD274C"/>
    <w:rsid w:val="00BD638F"/>
    <w:rsid w:val="00BD7C17"/>
    <w:rsid w:val="00BE4587"/>
    <w:rsid w:val="00BE49BD"/>
    <w:rsid w:val="00BF0EC7"/>
    <w:rsid w:val="00BF4E2D"/>
    <w:rsid w:val="00C06A06"/>
    <w:rsid w:val="00C1656F"/>
    <w:rsid w:val="00C24598"/>
    <w:rsid w:val="00C268C2"/>
    <w:rsid w:val="00C35E94"/>
    <w:rsid w:val="00C378CA"/>
    <w:rsid w:val="00C46513"/>
    <w:rsid w:val="00C521F2"/>
    <w:rsid w:val="00C5296D"/>
    <w:rsid w:val="00C57708"/>
    <w:rsid w:val="00C6121B"/>
    <w:rsid w:val="00C61A20"/>
    <w:rsid w:val="00C62BF8"/>
    <w:rsid w:val="00C6453F"/>
    <w:rsid w:val="00C760E0"/>
    <w:rsid w:val="00C77B75"/>
    <w:rsid w:val="00C8157C"/>
    <w:rsid w:val="00C81665"/>
    <w:rsid w:val="00C82546"/>
    <w:rsid w:val="00C82AAE"/>
    <w:rsid w:val="00C90C7A"/>
    <w:rsid w:val="00C93995"/>
    <w:rsid w:val="00C942D3"/>
    <w:rsid w:val="00C96C2B"/>
    <w:rsid w:val="00C97A93"/>
    <w:rsid w:val="00CB3009"/>
    <w:rsid w:val="00CC1A32"/>
    <w:rsid w:val="00CD3071"/>
    <w:rsid w:val="00CD5755"/>
    <w:rsid w:val="00CD62EE"/>
    <w:rsid w:val="00CE01F6"/>
    <w:rsid w:val="00CE50AC"/>
    <w:rsid w:val="00CF2E0D"/>
    <w:rsid w:val="00D04FC5"/>
    <w:rsid w:val="00D11C37"/>
    <w:rsid w:val="00D11D20"/>
    <w:rsid w:val="00D177D5"/>
    <w:rsid w:val="00D23074"/>
    <w:rsid w:val="00D31927"/>
    <w:rsid w:val="00D321BD"/>
    <w:rsid w:val="00D36411"/>
    <w:rsid w:val="00D436D5"/>
    <w:rsid w:val="00D472D7"/>
    <w:rsid w:val="00D51999"/>
    <w:rsid w:val="00D53DEA"/>
    <w:rsid w:val="00D54C21"/>
    <w:rsid w:val="00D63D63"/>
    <w:rsid w:val="00D662E5"/>
    <w:rsid w:val="00D67541"/>
    <w:rsid w:val="00D73B4F"/>
    <w:rsid w:val="00D752D6"/>
    <w:rsid w:val="00DA3F26"/>
    <w:rsid w:val="00DB23A9"/>
    <w:rsid w:val="00DB5801"/>
    <w:rsid w:val="00DB7B8A"/>
    <w:rsid w:val="00DB7D2F"/>
    <w:rsid w:val="00DC25A0"/>
    <w:rsid w:val="00DC29C9"/>
    <w:rsid w:val="00DC413E"/>
    <w:rsid w:val="00DC5500"/>
    <w:rsid w:val="00DC6214"/>
    <w:rsid w:val="00DC6430"/>
    <w:rsid w:val="00DC68E4"/>
    <w:rsid w:val="00DD6118"/>
    <w:rsid w:val="00DD7010"/>
    <w:rsid w:val="00DE00B7"/>
    <w:rsid w:val="00DE197E"/>
    <w:rsid w:val="00DE202F"/>
    <w:rsid w:val="00DE5B11"/>
    <w:rsid w:val="00DE6C4D"/>
    <w:rsid w:val="00DF1066"/>
    <w:rsid w:val="00DF3228"/>
    <w:rsid w:val="00DF32C3"/>
    <w:rsid w:val="00E105CF"/>
    <w:rsid w:val="00E10E2C"/>
    <w:rsid w:val="00E16DAB"/>
    <w:rsid w:val="00E209AB"/>
    <w:rsid w:val="00E31D0C"/>
    <w:rsid w:val="00E3775D"/>
    <w:rsid w:val="00E448DA"/>
    <w:rsid w:val="00E51DC2"/>
    <w:rsid w:val="00E54CC1"/>
    <w:rsid w:val="00E5775A"/>
    <w:rsid w:val="00E60F57"/>
    <w:rsid w:val="00E6355B"/>
    <w:rsid w:val="00E66454"/>
    <w:rsid w:val="00E72F32"/>
    <w:rsid w:val="00E834B0"/>
    <w:rsid w:val="00E872F6"/>
    <w:rsid w:val="00E904BC"/>
    <w:rsid w:val="00E92A4B"/>
    <w:rsid w:val="00E96D70"/>
    <w:rsid w:val="00EA1563"/>
    <w:rsid w:val="00EA1763"/>
    <w:rsid w:val="00EA4130"/>
    <w:rsid w:val="00EA5A34"/>
    <w:rsid w:val="00EA6099"/>
    <w:rsid w:val="00EA648C"/>
    <w:rsid w:val="00EB0EBB"/>
    <w:rsid w:val="00ED12F0"/>
    <w:rsid w:val="00ED2B86"/>
    <w:rsid w:val="00ED3859"/>
    <w:rsid w:val="00EE0F17"/>
    <w:rsid w:val="00EE2273"/>
    <w:rsid w:val="00EE254B"/>
    <w:rsid w:val="00EF1336"/>
    <w:rsid w:val="00EF180D"/>
    <w:rsid w:val="00F06EFE"/>
    <w:rsid w:val="00F17750"/>
    <w:rsid w:val="00F2352B"/>
    <w:rsid w:val="00F3359A"/>
    <w:rsid w:val="00F35A70"/>
    <w:rsid w:val="00F37D0A"/>
    <w:rsid w:val="00F44246"/>
    <w:rsid w:val="00F52C42"/>
    <w:rsid w:val="00F53D0F"/>
    <w:rsid w:val="00F559B4"/>
    <w:rsid w:val="00F62E44"/>
    <w:rsid w:val="00F633B5"/>
    <w:rsid w:val="00F71597"/>
    <w:rsid w:val="00F72137"/>
    <w:rsid w:val="00F724AC"/>
    <w:rsid w:val="00F73574"/>
    <w:rsid w:val="00F753EA"/>
    <w:rsid w:val="00F86F54"/>
    <w:rsid w:val="00F94048"/>
    <w:rsid w:val="00FA1498"/>
    <w:rsid w:val="00FA5106"/>
    <w:rsid w:val="00FB646D"/>
    <w:rsid w:val="00FC33FC"/>
    <w:rsid w:val="00FC56D7"/>
    <w:rsid w:val="00FC6906"/>
    <w:rsid w:val="00FC7E46"/>
    <w:rsid w:val="00FE1C4D"/>
    <w:rsid w:val="00FE53BA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82837"/>
  <w15:chartTrackingRefBased/>
  <w15:docId w15:val="{19859417-B938-47DB-8CCE-600A9E6B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55C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EAGLE\miniPCB\ENGDOC\Templates\Purchase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Purchase Request Form.dotx</Template>
  <TotalTime>725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</cp:revision>
  <cp:lastPrinted>2017-08-27T19:53:00Z</cp:lastPrinted>
  <dcterms:created xsi:type="dcterms:W3CDTF">2023-11-08T01:58:00Z</dcterms:created>
  <dcterms:modified xsi:type="dcterms:W3CDTF">2023-11-09T15:50:00Z</dcterms:modified>
</cp:coreProperties>
</file>