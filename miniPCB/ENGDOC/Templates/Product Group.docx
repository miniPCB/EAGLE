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0790"/>
      </w:tblGrid>
      <w:tr w:rsidR="000C655E" w14:paraId="57A5C96A" w14:textId="77777777" w:rsidTr="00626969">
        <w:trPr>
          <w:trHeight w:val="1691"/>
        </w:trPr>
        <w:tc>
          <w:tcPr>
            <w:tcW w:w="10790" w:type="dxa"/>
            <w:shd w:val="clear" w:color="auto" w:fill="auto"/>
            <w:vAlign w:val="center"/>
          </w:tcPr>
          <w:p w14:paraId="3030B53E" w14:textId="5DACA6F0" w:rsidR="000C655E" w:rsidRDefault="000C655E" w:rsidP="00626969">
            <w:pPr>
              <w:spacing w:line="259" w:lineRule="auto"/>
            </w:pPr>
            <w:bookmarkStart w:id="0" w:name="_Toc111895375"/>
          </w:p>
        </w:tc>
      </w:tr>
      <w:tr w:rsidR="000C655E" w14:paraId="663602AD" w14:textId="77777777" w:rsidTr="000C655E">
        <w:trPr>
          <w:trHeight w:val="8640"/>
        </w:trPr>
        <w:tc>
          <w:tcPr>
            <w:tcW w:w="10790" w:type="dxa"/>
            <w:vAlign w:val="center"/>
          </w:tcPr>
          <w:p w14:paraId="0E2CC2B3" w14:textId="303C5CCE" w:rsidR="000C655E" w:rsidRDefault="000C655E" w:rsidP="000C655E">
            <w:pPr>
              <w:spacing w:line="259" w:lineRule="auto"/>
              <w:jc w:val="center"/>
            </w:pPr>
          </w:p>
        </w:tc>
      </w:tr>
      <w:tr w:rsidR="000C655E" w14:paraId="57D32DFD" w14:textId="77777777" w:rsidTr="00626969">
        <w:trPr>
          <w:trHeight w:val="2060"/>
        </w:trPr>
        <w:tc>
          <w:tcPr>
            <w:tcW w:w="10790" w:type="dxa"/>
          </w:tcPr>
          <w:p w14:paraId="411182C9" w14:textId="77777777" w:rsidR="000C655E" w:rsidRDefault="000C655E">
            <w:pPr>
              <w:spacing w:line="259" w:lineRule="auto"/>
            </w:pPr>
          </w:p>
        </w:tc>
      </w:tr>
    </w:tbl>
    <w:p w14:paraId="76FCF782" w14:textId="77777777" w:rsidR="00626969" w:rsidRDefault="000355C2">
      <w:pPr>
        <w:spacing w:line="259" w:lineRule="auto"/>
      </w:pPr>
      <w:r>
        <w:br w:type="page"/>
      </w:r>
    </w:p>
    <w:p w14:paraId="3EE5D9FD" w14:textId="23B20856" w:rsidR="00626969" w:rsidRDefault="00626969" w:rsidP="00626969">
      <w:pPr>
        <w:pStyle w:val="Heading1"/>
      </w:pPr>
      <w:r>
        <w:lastRenderedPageBreak/>
        <w:t>Market and Products</w:t>
      </w:r>
    </w:p>
    <w:p w14:paraId="30289658" w14:textId="077172AB" w:rsidR="00626969" w:rsidRPr="00626969" w:rsidRDefault="00626969" w:rsidP="00626969">
      <w:r>
        <w:t>We have been</w:t>
      </w:r>
      <w:r>
        <w:t xml:space="preserve"> </w:t>
      </w:r>
      <w:r>
        <w:t xml:space="preserve">supplying </w:t>
      </w:r>
      <w:r>
        <w:t>professors and teachers with</w:t>
      </w:r>
      <w:r>
        <w:t xml:space="preserve"> </w:t>
      </w:r>
      <w:r>
        <w:t>PCBs and custom PCB designs since 2014</w:t>
      </w:r>
      <w:r>
        <w:t xml:space="preserve">. All of our products are designed </w:t>
      </w:r>
      <w:r>
        <w:t>with students in mind</w:t>
      </w:r>
      <w:r w:rsidR="008D4C3E">
        <w:t>. Q</w:t>
      </w:r>
      <w:r>
        <w:t xml:space="preserve">uality </w:t>
      </w:r>
      <w:r w:rsidR="008D4C3E">
        <w:t>of the educational experience is very important</w:t>
      </w:r>
      <w:r>
        <w:t>.</w:t>
      </w:r>
    </w:p>
    <w:p w14:paraId="3B4CC2E4" w14:textId="77777777" w:rsidR="00626969" w:rsidRDefault="00626969">
      <w:pPr>
        <w:spacing w:line="259" w:lineRule="auto"/>
      </w:pPr>
    </w:p>
    <w:p w14:paraId="7FB7753D" w14:textId="77777777" w:rsidR="00626969" w:rsidRDefault="00626969">
      <w:pPr>
        <w:spacing w:line="259" w:lineRule="auto"/>
      </w:pPr>
    </w:p>
    <w:p w14:paraId="226FACAA" w14:textId="12E89561" w:rsidR="00626969" w:rsidRDefault="00626969">
      <w:pPr>
        <w:spacing w:line="259" w:lineRule="auto"/>
      </w:pPr>
      <w:r>
        <w:br w:type="page"/>
      </w:r>
    </w:p>
    <w:p w14:paraId="313FC70E" w14:textId="77777777" w:rsidR="000355C2" w:rsidRDefault="000355C2" w:rsidP="000355C2">
      <w:pPr>
        <w:pStyle w:val="Heading1"/>
      </w:pPr>
      <w:r>
        <w:lastRenderedPageBreak/>
        <w:t>Change and Liability Notice</w:t>
      </w:r>
      <w:bookmarkEnd w:id="0"/>
    </w:p>
    <w:p w14:paraId="76C440FE"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61FE5977" w14:textId="77777777" w:rsidR="000355C2" w:rsidRPr="00C55262" w:rsidRDefault="000355C2" w:rsidP="000355C2">
      <w:pPr>
        <w:pStyle w:val="Heading1"/>
      </w:pPr>
      <w:bookmarkStart w:id="1" w:name="_Ref110765861"/>
      <w:bookmarkStart w:id="2" w:name="_Toc111895376"/>
      <w:r>
        <w:t>Trademark Notice</w:t>
      </w:r>
      <w:bookmarkEnd w:id="1"/>
      <w:bookmarkEnd w:id="2"/>
    </w:p>
    <w:p w14:paraId="75BB1A8C" w14:textId="77777777" w:rsidR="000355C2" w:rsidRDefault="000355C2" w:rsidP="000355C2">
      <w:r w:rsidRPr="00C55262">
        <w:t>miniPCB</w:t>
      </w:r>
      <w:r>
        <w:t xml:space="preserve"> is a trademark of Nolan Manteufel.</w:t>
      </w:r>
    </w:p>
    <w:p w14:paraId="25F6516A"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672CB9B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59E205A" w14:textId="77777777" w:rsidR="000355C2" w:rsidRPr="00873AA8" w:rsidRDefault="000355C2" w:rsidP="00782BDC">
            <w:pPr>
              <w:pStyle w:val="NoSpacing"/>
              <w:jc w:val="center"/>
            </w:pPr>
            <w:r w:rsidRPr="00873AA8">
              <w:t>WORDMARK</w:t>
            </w:r>
          </w:p>
        </w:tc>
        <w:tc>
          <w:tcPr>
            <w:tcW w:w="3522" w:type="dxa"/>
            <w:vAlign w:val="center"/>
          </w:tcPr>
          <w:p w14:paraId="4E4C1C86"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8EF1606"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1D9F7FC0"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9DEBEDC" w14:textId="77777777" w:rsidR="000355C2" w:rsidRDefault="000355C2" w:rsidP="00782BDC">
            <w:pPr>
              <w:pStyle w:val="NoSpacing"/>
              <w:jc w:val="center"/>
            </w:pPr>
            <w:r>
              <w:t>miniPCB™</w:t>
            </w:r>
          </w:p>
        </w:tc>
        <w:tc>
          <w:tcPr>
            <w:tcW w:w="3522" w:type="dxa"/>
            <w:vAlign w:val="center"/>
          </w:tcPr>
          <w:p w14:paraId="314CDC0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FA0677F" wp14:editId="67AF2470">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A1FE23"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15CA75" wp14:editId="7004C85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AF4A61F" w14:textId="77777777" w:rsidR="000355C2" w:rsidRDefault="000355C2" w:rsidP="000355C2"/>
    <w:p w14:paraId="66959DAB"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557A7E72"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4CEA1FC" w14:textId="77777777" w:rsidR="000355C2" w:rsidRDefault="000355C2" w:rsidP="00782BDC">
            <w:pPr>
              <w:pStyle w:val="NoSpacing"/>
              <w:jc w:val="center"/>
            </w:pPr>
            <w:r>
              <w:t>REV</w:t>
            </w:r>
          </w:p>
        </w:tc>
        <w:tc>
          <w:tcPr>
            <w:tcW w:w="7436" w:type="dxa"/>
            <w:vAlign w:val="center"/>
          </w:tcPr>
          <w:p w14:paraId="5628F37F"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C123CC1"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62B1AE59"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2209896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751CDC1"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84F45F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143D1C2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076E002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55EF9CD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2E9F496" w14:textId="77777777" w:rsidR="000355C2" w:rsidRDefault="000355C2" w:rsidP="00782BDC">
            <w:pPr>
              <w:pStyle w:val="NoSpacing"/>
              <w:jc w:val="center"/>
            </w:pPr>
          </w:p>
        </w:tc>
        <w:tc>
          <w:tcPr>
            <w:tcW w:w="7436" w:type="dxa"/>
            <w:vAlign w:val="center"/>
          </w:tcPr>
          <w:p w14:paraId="4458FE1A"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518FC9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4A9F223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4620681" w14:textId="77777777" w:rsidR="000355C2" w:rsidRPr="000A5CDE" w:rsidRDefault="000355C2" w:rsidP="000A5CDE"/>
    <w:sectPr w:rsidR="000355C2" w:rsidRPr="000A5CDE" w:rsidSect="000C655E">
      <w:headerReference w:type="default" r:id="rId9"/>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98AC" w14:textId="77777777" w:rsidR="001C67C6" w:rsidRDefault="001C67C6" w:rsidP="002E17B7">
      <w:pPr>
        <w:spacing w:after="0" w:line="240" w:lineRule="auto"/>
      </w:pPr>
      <w:r>
        <w:separator/>
      </w:r>
    </w:p>
  </w:endnote>
  <w:endnote w:type="continuationSeparator" w:id="0">
    <w:p w14:paraId="04D1D4C9" w14:textId="77777777" w:rsidR="001C67C6" w:rsidRDefault="001C67C6"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98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743F" w14:textId="77777777" w:rsidR="001C67C6" w:rsidRDefault="001C67C6" w:rsidP="002E17B7">
      <w:pPr>
        <w:spacing w:after="0" w:line="240" w:lineRule="auto"/>
      </w:pPr>
      <w:r>
        <w:separator/>
      </w:r>
    </w:p>
  </w:footnote>
  <w:footnote w:type="continuationSeparator" w:id="0">
    <w:p w14:paraId="5BDBD705" w14:textId="77777777" w:rsidR="001C67C6" w:rsidRDefault="001C67C6"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79F823EF" w14:textId="77777777" w:rsidTr="00782BDC">
      <w:trPr>
        <w:trHeight w:val="576"/>
      </w:trPr>
      <w:tc>
        <w:tcPr>
          <w:tcW w:w="5400" w:type="dxa"/>
          <w:vAlign w:val="center"/>
        </w:tcPr>
        <w:p w14:paraId="0901B20C" w14:textId="77777777" w:rsidR="000355C2" w:rsidRDefault="000355C2" w:rsidP="000355C2">
          <w:pPr>
            <w:pStyle w:val="Header"/>
          </w:pPr>
          <w:r>
            <w:rPr>
              <w:noProof/>
            </w:rPr>
            <w:drawing>
              <wp:inline distT="0" distB="0" distL="0" distR="0" wp14:anchorId="69B05EBC" wp14:editId="2E2F4AA2">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74EF7C0" wp14:editId="5B8364DA">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1181D79" w14:textId="18849A7F" w:rsidR="000355C2" w:rsidRDefault="00626969" w:rsidP="000355C2">
          <w:pPr>
            <w:pStyle w:val="Header"/>
            <w:jc w:val="right"/>
            <w:rPr>
              <w:noProof/>
              <w:sz w:val="22"/>
            </w:rPr>
          </w:pPr>
          <w:r>
            <w:rPr>
              <w:noProof/>
              <w:sz w:val="22"/>
            </w:rPr>
            <w:t>Product Group Name</w:t>
          </w:r>
        </w:p>
        <w:p w14:paraId="352F7DC1" w14:textId="0AE9DC1B" w:rsidR="000355C2" w:rsidRPr="00D54C21" w:rsidRDefault="00626969" w:rsidP="000355C2">
          <w:pPr>
            <w:pStyle w:val="Header"/>
            <w:jc w:val="right"/>
            <w:rPr>
              <w:noProof/>
              <w:sz w:val="22"/>
            </w:rPr>
          </w:pPr>
          <w:r>
            <w:rPr>
              <w:noProof/>
              <w:sz w:val="22"/>
            </w:rPr>
            <w:t>Product Catalog</w:t>
          </w:r>
        </w:p>
      </w:tc>
    </w:tr>
  </w:tbl>
  <w:p w14:paraId="3F878B53" w14:textId="77777777"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6E0FD1">
      <w:rPr>
        <w:noProof/>
        <w:sz w:val="16"/>
        <w:szCs w:val="16"/>
      </w:rPr>
      <w:t>3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FD1"/>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C655E"/>
    <w:rsid w:val="000D21D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C67C6"/>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26969"/>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E0FD1"/>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4C3E"/>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FD374"/>
  <w15:chartTrackingRefBased/>
  <w15:docId w15:val="{61E74F6D-F2C3-40E6-8BE9-98BDAE8D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21</TotalTime>
  <Pages>3</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cp:revision>
  <cp:lastPrinted>2017-08-27T19:53:00Z</cp:lastPrinted>
  <dcterms:created xsi:type="dcterms:W3CDTF">2023-11-03T20:11:00Z</dcterms:created>
  <dcterms:modified xsi:type="dcterms:W3CDTF">2023-11-03T20:32:00Z</dcterms:modified>
</cp:coreProperties>
</file>