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7097AF04" w14:textId="77777777" w:rsidTr="004D41CA">
        <w:tc>
          <w:tcPr>
            <w:tcW w:w="10790" w:type="dxa"/>
            <w:gridSpan w:val="6"/>
          </w:tcPr>
          <w:p w14:paraId="366234FD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64AE2217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D0BF821378BC4DBC90DFCD7859BA5FAD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062215E2" w14:textId="25A17AE0" w:rsidR="007D7AE9" w:rsidRDefault="00FE305B" w:rsidP="00634756">
                <w:pPr>
                  <w:pStyle w:val="Title"/>
                </w:pPr>
                <w:r>
                  <w:rPr>
                    <w:rStyle w:val="TitleChar"/>
                  </w:rPr>
                  <w:t>Quality Manual, Rev B</w:t>
                </w:r>
              </w:p>
            </w:tc>
          </w:sdtContent>
        </w:sdt>
      </w:tr>
      <w:tr w:rsidR="00D24BB8" w14:paraId="5A5D6476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75EC5E5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CA344F5DF1D84F8EB019D61449265470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9DA8721" w14:textId="792886FD" w:rsidR="007D7AE9" w:rsidRDefault="00FE305B" w:rsidP="00634756">
                <w:pPr>
                  <w:spacing w:line="259" w:lineRule="auto"/>
                </w:pPr>
                <w:r>
                  <w:t>1025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F7EEBE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0EEB0A010D954763973F188FF214312D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32C1059" w14:textId="7EA1CC0C" w:rsidR="007D7AE9" w:rsidRDefault="00FE305B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C7BF89B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EEB4391D13314BF0807EDFADACC1BC78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AFD16B7" w14:textId="38809644" w:rsidR="007D7AE9" w:rsidRDefault="00FE305B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4D41CA" w14:paraId="1FF3BE04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BE3F7FB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977174CA974E49C4B18C2996674762CF"/>
            </w:placeholder>
            <w:showingPlcHdr/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3AD2E5B" w14:textId="77777777" w:rsidR="007D7AE9" w:rsidRDefault="00997D2A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5D80831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AB3B3709722E45D3857B9D8E87944DAC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BBEFCF1" w14:textId="66AE79B1" w:rsidR="007D7AE9" w:rsidRDefault="003F26C8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18FA8BC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2A03ACC2375B4C41AF648394E6940621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ED15697" w14:textId="07D50207" w:rsidR="007D7AE9" w:rsidRDefault="003F26C8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5A42C1" w14:paraId="5B46378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64CD6D27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50C4E88AE3244354BAA5A634B18F0426"/>
            </w:placeholder>
            <w:showingPlcHdr/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7E158DF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99" w:type="dxa"/>
            <w:vAlign w:val="center"/>
          </w:tcPr>
          <w:p w14:paraId="5B1B257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B36A0EFFED274AFD9D1E9C9AD7EC2E52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B797138" w14:textId="1553F8EE" w:rsidR="007D7AE9" w:rsidRDefault="003F26C8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3CF9382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5CAA02E80A5E4476A282E9268A612477"/>
            </w:placeholder>
            <w:date w:fullDate="2023-10-29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EBFC98" w14:textId="7139CB77" w:rsidR="007D7AE9" w:rsidRDefault="003F26C8" w:rsidP="00634756">
                <w:pPr>
                  <w:spacing w:line="259" w:lineRule="auto"/>
                </w:pPr>
                <w:r>
                  <w:t>29Oct2023</w:t>
                </w:r>
              </w:p>
            </w:tc>
          </w:sdtContent>
        </w:sdt>
      </w:tr>
      <w:tr w:rsidR="007D7AE9" w14:paraId="06E4E959" w14:textId="77777777" w:rsidTr="004D41CA">
        <w:tc>
          <w:tcPr>
            <w:tcW w:w="10790" w:type="dxa"/>
            <w:gridSpan w:val="6"/>
          </w:tcPr>
          <w:p w14:paraId="2FCDD804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215E89B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16D8B149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466DB456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D8946CA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59394E6C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51023315659C4729BA084DC742015E0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79AC11F1" w14:textId="58E5576E" w:rsidR="00634756" w:rsidRDefault="00705939" w:rsidP="004D41CA">
                <w:pPr>
                  <w:spacing w:line="259" w:lineRule="auto"/>
                </w:pPr>
                <w:r>
                  <w:t>Added miniPCB Product Management Procedure to Quality Manual.</w:t>
                </w:r>
              </w:p>
            </w:tc>
          </w:sdtContent>
        </w:sdt>
      </w:tr>
      <w:tr w:rsidR="00634756" w:rsidRPr="004D41CA" w14:paraId="567A000D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6827974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1A973659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1869BAE356D848F8A62FD8DDD64EF3D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2160D34F" w14:textId="3D1B7B98" w:rsidR="00634756" w:rsidRDefault="00705939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2065ECAA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60CB419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68069BE5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30824C766DEE4AACB86BD8109F09C58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0134F779" w14:textId="24BBF0EA" w:rsidR="00634756" w:rsidRDefault="00705939" w:rsidP="004D41CA">
                <w:pPr>
                  <w:spacing w:line="259" w:lineRule="auto"/>
                </w:pPr>
                <w:r>
                  <w:t>Continual improvement.</w:t>
                </w:r>
              </w:p>
            </w:tc>
          </w:sdtContent>
        </w:sdt>
      </w:tr>
    </w:tbl>
    <w:p w14:paraId="60979035" w14:textId="77777777" w:rsidR="000A0426" w:rsidRDefault="000A0426">
      <w:pPr>
        <w:spacing w:line="259" w:lineRule="auto"/>
      </w:pPr>
    </w:p>
    <w:p w14:paraId="31843BC3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3D62E30C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showingPlcHdr/>
              <w:picture/>
            </w:sdtPr>
            <w:sdtEndPr/>
            <w:sdtContent>
              <w:p w14:paraId="38F58101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BB9D296" wp14:editId="62D08C32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2D03E22D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F9D2D936EBF44418B05A40BD1395528E"/>
            </w:placeholder>
            <w:showingPlcHdr/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15AD1B7A" w14:textId="77777777" w:rsidR="000A75AD" w:rsidRDefault="000A75AD" w:rsidP="000A75AD">
                <w:pPr>
                  <w:spacing w:line="259" w:lineRule="auto"/>
                  <w:jc w:val="center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9089D6F" w14:textId="77777777" w:rsidR="004D41CA" w:rsidRDefault="004D41CA">
      <w:pPr>
        <w:spacing w:line="259" w:lineRule="auto"/>
      </w:pPr>
      <w:r>
        <w:br w:type="page"/>
      </w:r>
    </w:p>
    <w:p w14:paraId="2A8C70EF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8"/>
        <w:gridCol w:w="1168"/>
        <w:gridCol w:w="2660"/>
        <w:gridCol w:w="2890"/>
        <w:gridCol w:w="2624"/>
      </w:tblGrid>
      <w:tr w:rsidR="00EC0168" w:rsidRPr="00EC0168" w14:paraId="5A8B6E5F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8D550D8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906AE9D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60EAD" w14:textId="49AD98FF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59F53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1in;height:24pt" o:ole="">
                  <v:imagedata r:id="rId9" o:title=""/>
                </v:shape>
                <w:control r:id="rId10" w:name="saveButton" w:shapeid="_x0000_i1054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DC65C" w14:textId="7031C2E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C608511">
                <v:shape id="_x0000_i1049" type="#_x0000_t75" style="width:99.75pt;height:24pt" o:ole="">
                  <v:imagedata r:id="rId11" o:title=""/>
                </v:shape>
                <w:control r:id="rId12" w:name="saveAndCloseButton" w:shapeid="_x0000_i1049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F8426" w14:textId="0FD1341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DDDEA45">
                <v:shape id="_x0000_i1055" type="#_x0000_t75" style="width:99.75pt;height:24pt" o:ole="">
                  <v:imagedata r:id="rId13" o:title=""/>
                </v:shape>
                <w:control r:id="rId14" w:name="closeWithoutSavingButton" w:shapeid="_x0000_i1055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D7FA5" w14:textId="5969E3C9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5710DBD">
                <v:shape id="_x0000_i1056" type="#_x0000_t75" style="width:1in;height:24pt" o:ole="">
                  <v:imagedata r:id="rId15" o:title=""/>
                </v:shape>
                <w:control r:id="rId16" w:name="deleteButton" w:shapeid="_x0000_i1056"/>
              </w:object>
            </w:r>
          </w:p>
        </w:tc>
      </w:tr>
      <w:tr w:rsidR="00563AB7" w:rsidRPr="00CC5B02" w14:paraId="7174E767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5966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4EC6511ABCCC4E11A8D58459F2F7D53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448A1D4" w14:textId="35C73CC5" w:rsidR="00563AB7" w:rsidRPr="0041404C" w:rsidRDefault="00FE305B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20231029102659</w:t>
                </w:r>
              </w:p>
            </w:tc>
          </w:sdtContent>
        </w:sdt>
      </w:tr>
      <w:tr w:rsidR="00563AB7" w:rsidRPr="00CC5B02" w14:paraId="401550A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E4CC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1952444453DA44D0AAEC2D2F53032F4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7338F82" w14:textId="1870D9D8" w:rsidR="00563AB7" w:rsidRPr="0041404C" w:rsidRDefault="00CE137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42FF34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516F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6CCC5054C43C462DAEB510A1A0CB4C5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00F40A7" w14:textId="14BD0E61" w:rsidR="00563AB7" w:rsidRPr="0041404C" w:rsidRDefault="00CE137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1A75C2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3BB0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43EA57162F484DD7B70E3F9EA9E838A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47A449F" w14:textId="4EDD2F94" w:rsidR="00563AB7" w:rsidRPr="0041404C" w:rsidRDefault="00CE137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BDDA04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64C1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DAF43FB74179469386F89D2DA74B0BF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20AEC6" w14:textId="759757B2" w:rsidR="00563AB7" w:rsidRPr="0041404C" w:rsidRDefault="00CE1376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605BC5A2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D431" w14:textId="77777777" w:rsidR="00FE305B" w:rsidRDefault="00FE305B" w:rsidP="002E17B7">
      <w:pPr>
        <w:spacing w:after="0" w:line="240" w:lineRule="auto"/>
      </w:pPr>
      <w:r>
        <w:separator/>
      </w:r>
    </w:p>
  </w:endnote>
  <w:endnote w:type="continuationSeparator" w:id="0">
    <w:p w14:paraId="488FE894" w14:textId="77777777" w:rsidR="00FE305B" w:rsidRDefault="00FE305B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42A1087F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6175C92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4946F7E6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CE1376">
            <w:fldChar w:fldCharType="begin"/>
          </w:r>
          <w:r w:rsidR="00CE1376">
            <w:instrText xml:space="preserve"> NUMPAGES   \* MERGEFORMAT </w:instrText>
          </w:r>
          <w:r w:rsidR="00CE1376">
            <w:fldChar w:fldCharType="separate"/>
          </w:r>
          <w:r w:rsidR="00590E3C">
            <w:rPr>
              <w:noProof/>
            </w:rPr>
            <w:t>3</w:t>
          </w:r>
          <w:r w:rsidR="00CE1376">
            <w:rPr>
              <w:noProof/>
            </w:rPr>
            <w:fldChar w:fldCharType="end"/>
          </w:r>
        </w:p>
      </w:tc>
    </w:tr>
    <w:tr w:rsidR="006E4D09" w14:paraId="5E7B56DC" w14:textId="77777777" w:rsidTr="004A4495">
      <w:trPr>
        <w:jc w:val="right"/>
      </w:trPr>
      <w:sdt>
        <w:sdtPr>
          <w:tag w:val="datetimestamp"/>
          <w:id w:val="-639416851"/>
          <w:placeholder>
            <w:docPart w:val="AB6F2206D16A40A595058B99BFB3EB60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36CFD717" w14:textId="2489FF4E" w:rsidR="006E4D09" w:rsidRDefault="00CE1376" w:rsidP="0039368B">
              <w:pPr>
                <w:pStyle w:val="NoSpacing"/>
                <w:jc w:val="right"/>
              </w:pPr>
              <w:r w:rsidRPr="003C321A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3CC01708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0019" w14:textId="77777777" w:rsidR="00FE305B" w:rsidRDefault="00FE305B" w:rsidP="002E17B7">
      <w:pPr>
        <w:spacing w:after="0" w:line="240" w:lineRule="auto"/>
      </w:pPr>
      <w:r>
        <w:separator/>
      </w:r>
    </w:p>
  </w:footnote>
  <w:footnote w:type="continuationSeparator" w:id="0">
    <w:p w14:paraId="3285158F" w14:textId="77777777" w:rsidR="00FE305B" w:rsidRDefault="00FE305B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2B57E25A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78B9C426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73E14613" wp14:editId="244A3CB1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09A6F0F3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64765997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5937122" w14:textId="2D1E9487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CE1376">
      <w:rPr>
        <w:noProof/>
        <w:sz w:val="16"/>
        <w:szCs w:val="16"/>
      </w:rPr>
      <w:t>29 October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5B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26C8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5939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BF7500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1376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0CC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1CAD"/>
    <w:rsid w:val="00FE0F37"/>
    <w:rsid w:val="00FE1C4D"/>
    <w:rsid w:val="00FE305B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E8ED145"/>
  <w15:docId w15:val="{D178118D-D76A-4A1A-B773-1DB3A317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F821378BC4DBC90DFCD7859BA5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7A643-1EAD-4AF2-85C1-E827982B61E8}"/>
      </w:docPartPr>
      <w:docPartBody>
        <w:p w:rsidR="001D41F3" w:rsidRDefault="001D41F3">
          <w:pPr>
            <w:pStyle w:val="D0BF821378BC4DBC90DFCD7859BA5FA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344F5DF1D84F8EB019D61449265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F4E4-7470-4058-A64C-1922B3E26E89}"/>
      </w:docPartPr>
      <w:docPartBody>
        <w:p w:rsidR="001D41F3" w:rsidRDefault="001D41F3">
          <w:pPr>
            <w:pStyle w:val="CA344F5DF1D84F8EB019D6144926547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EB0A010D954763973F188FF2143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0B62D-B19B-4599-A214-52C130FA13B0}"/>
      </w:docPartPr>
      <w:docPartBody>
        <w:p w:rsidR="001D41F3" w:rsidRDefault="001D41F3">
          <w:pPr>
            <w:pStyle w:val="0EEB0A010D954763973F188FF214312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B4391D13314BF0807EDFADACC1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24393-5C53-4D74-B2BB-0E16AD4AA9F9}"/>
      </w:docPartPr>
      <w:docPartBody>
        <w:p w:rsidR="001D41F3" w:rsidRDefault="001D41F3">
          <w:pPr>
            <w:pStyle w:val="EEB4391D13314BF0807EDFADACC1BC7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77174CA974E49C4B18C299667476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B8E81-B92D-4C08-B766-F3A01D4CD7A2}"/>
      </w:docPartPr>
      <w:docPartBody>
        <w:p w:rsidR="001D41F3" w:rsidRDefault="001D41F3">
          <w:pPr>
            <w:pStyle w:val="977174CA974E49C4B18C2996674762C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3B3709722E45D3857B9D8E87944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CA4CE-09C1-4F6C-A145-E213E57AD702}"/>
      </w:docPartPr>
      <w:docPartBody>
        <w:p w:rsidR="001D41F3" w:rsidRDefault="001D41F3">
          <w:pPr>
            <w:pStyle w:val="AB3B3709722E45D3857B9D8E87944DA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03ACC2375B4C41AF648394E6940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0B61-4669-46C1-842F-8F563AAEE8A9}"/>
      </w:docPartPr>
      <w:docPartBody>
        <w:p w:rsidR="001D41F3" w:rsidRDefault="001D41F3">
          <w:pPr>
            <w:pStyle w:val="2A03ACC2375B4C41AF648394E6940621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50C4E88AE3244354BAA5A634B18F0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51B1-34AD-4519-A6D7-A3BC5AF66236}"/>
      </w:docPartPr>
      <w:docPartBody>
        <w:p w:rsidR="001D41F3" w:rsidRDefault="001D41F3">
          <w:pPr>
            <w:pStyle w:val="50C4E88AE3244354BAA5A634B18F042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6A0EFFED274AFD9D1E9C9AD7EC2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514F-C7F7-49F6-9097-8D573EF549F7}"/>
      </w:docPartPr>
      <w:docPartBody>
        <w:p w:rsidR="001D41F3" w:rsidRDefault="001D41F3">
          <w:pPr>
            <w:pStyle w:val="B36A0EFFED274AFD9D1E9C9AD7EC2E5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AA02E80A5E4476A282E9268A612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F7262-10C2-4673-B253-589011DD7B37}"/>
      </w:docPartPr>
      <w:docPartBody>
        <w:p w:rsidR="001D41F3" w:rsidRDefault="001D41F3">
          <w:pPr>
            <w:pStyle w:val="5CAA02E80A5E4476A282E9268A612477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51023315659C4729BA084DC742015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E3D2-68E3-4C4C-9934-D713E32178D4}"/>
      </w:docPartPr>
      <w:docPartBody>
        <w:p w:rsidR="001D41F3" w:rsidRDefault="001D41F3">
          <w:pPr>
            <w:pStyle w:val="51023315659C4729BA084DC742015E0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69BAE356D848F8A62FD8DDD64EF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57870-4507-4556-8DEA-92CB81B71C71}"/>
      </w:docPartPr>
      <w:docPartBody>
        <w:p w:rsidR="001D41F3" w:rsidRDefault="001D41F3">
          <w:pPr>
            <w:pStyle w:val="1869BAE356D848F8A62FD8DDD64EF3D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824C766DEE4AACB86BD8109F09C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E37C-3695-4500-9C71-78D4937601A7}"/>
      </w:docPartPr>
      <w:docPartBody>
        <w:p w:rsidR="001D41F3" w:rsidRDefault="001D41F3">
          <w:pPr>
            <w:pStyle w:val="30824C766DEE4AACB86BD8109F09C58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D2D936EBF44418B05A40BD13955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D8627-35AF-43FC-8F23-3BFE138B3C27}"/>
      </w:docPartPr>
      <w:docPartBody>
        <w:p w:rsidR="001D41F3" w:rsidRDefault="001D41F3">
          <w:pPr>
            <w:pStyle w:val="F9D2D936EBF44418B05A40BD1395528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6511ABCCC4E11A8D58459F2F7D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28EFE-CA1D-4E24-9CFC-0EC556895244}"/>
      </w:docPartPr>
      <w:docPartBody>
        <w:p w:rsidR="001D41F3" w:rsidRDefault="001D41F3">
          <w:pPr>
            <w:pStyle w:val="4EC6511ABCCC4E11A8D58459F2F7D53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952444453DA44D0AAEC2D2F53032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F16B3-C699-421B-AEBA-75A84B7BCE5F}"/>
      </w:docPartPr>
      <w:docPartBody>
        <w:p w:rsidR="001D41F3" w:rsidRDefault="001D41F3">
          <w:pPr>
            <w:pStyle w:val="1952444453DA44D0AAEC2D2F53032F4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6CCC5054C43C462DAEB510A1A0CB4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4B68B-4E16-4D64-9662-41E7AB8CB1D3}"/>
      </w:docPartPr>
      <w:docPartBody>
        <w:p w:rsidR="001D41F3" w:rsidRDefault="001D41F3">
          <w:pPr>
            <w:pStyle w:val="6CCC5054C43C462DAEB510A1A0CB4C58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43EA57162F484DD7B70E3F9EA9E83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C45C-68CC-4A4C-9C1B-ABC57FF873DA}"/>
      </w:docPartPr>
      <w:docPartBody>
        <w:p w:rsidR="001D41F3" w:rsidRDefault="001D41F3">
          <w:pPr>
            <w:pStyle w:val="43EA57162F484DD7B70E3F9EA9E838A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AF43FB74179469386F89D2DA74B0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0F93F-E93D-4417-85CF-5431A0E5D5BD}"/>
      </w:docPartPr>
      <w:docPartBody>
        <w:p w:rsidR="001D41F3" w:rsidRDefault="001D41F3">
          <w:pPr>
            <w:pStyle w:val="DAF43FB74179469386F89D2DA74B0BF5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AB6F2206D16A40A595058B99BFB3E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7A792-76F0-4C7C-8F0F-761122B91753}"/>
      </w:docPartPr>
      <w:docPartBody>
        <w:p w:rsidR="005B56E0" w:rsidRDefault="005B56E0">
          <w:r w:rsidRPr="003C321A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F3"/>
    <w:rsid w:val="001D41F3"/>
    <w:rsid w:val="005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6E0"/>
    <w:rPr>
      <w:color w:val="808080"/>
    </w:rPr>
  </w:style>
  <w:style w:type="paragraph" w:customStyle="1" w:styleId="D0BF821378BC4DBC90DFCD7859BA5FAD">
    <w:name w:val="D0BF821378BC4DBC90DFCD7859BA5FAD"/>
  </w:style>
  <w:style w:type="paragraph" w:customStyle="1" w:styleId="CA344F5DF1D84F8EB019D61449265470">
    <w:name w:val="CA344F5DF1D84F8EB019D61449265470"/>
  </w:style>
  <w:style w:type="paragraph" w:customStyle="1" w:styleId="0EEB0A010D954763973F188FF214312D">
    <w:name w:val="0EEB0A010D954763973F188FF214312D"/>
  </w:style>
  <w:style w:type="paragraph" w:customStyle="1" w:styleId="EEB4391D13314BF0807EDFADACC1BC78">
    <w:name w:val="EEB4391D13314BF0807EDFADACC1BC78"/>
  </w:style>
  <w:style w:type="paragraph" w:customStyle="1" w:styleId="977174CA974E49C4B18C2996674762CF">
    <w:name w:val="977174CA974E49C4B18C2996674762CF"/>
  </w:style>
  <w:style w:type="paragraph" w:customStyle="1" w:styleId="AB3B3709722E45D3857B9D8E87944DAC">
    <w:name w:val="AB3B3709722E45D3857B9D8E87944DAC"/>
  </w:style>
  <w:style w:type="paragraph" w:customStyle="1" w:styleId="2A03ACC2375B4C41AF648394E6940621">
    <w:name w:val="2A03ACC2375B4C41AF648394E6940621"/>
  </w:style>
  <w:style w:type="paragraph" w:customStyle="1" w:styleId="50C4E88AE3244354BAA5A634B18F0426">
    <w:name w:val="50C4E88AE3244354BAA5A634B18F0426"/>
  </w:style>
  <w:style w:type="paragraph" w:customStyle="1" w:styleId="B36A0EFFED274AFD9D1E9C9AD7EC2E52">
    <w:name w:val="B36A0EFFED274AFD9D1E9C9AD7EC2E52"/>
  </w:style>
  <w:style w:type="paragraph" w:customStyle="1" w:styleId="5CAA02E80A5E4476A282E9268A612477">
    <w:name w:val="5CAA02E80A5E4476A282E9268A612477"/>
  </w:style>
  <w:style w:type="paragraph" w:customStyle="1" w:styleId="51023315659C4729BA084DC742015E0F">
    <w:name w:val="51023315659C4729BA084DC742015E0F"/>
  </w:style>
  <w:style w:type="paragraph" w:customStyle="1" w:styleId="1869BAE356D848F8A62FD8DDD64EF3D5">
    <w:name w:val="1869BAE356D848F8A62FD8DDD64EF3D5"/>
  </w:style>
  <w:style w:type="paragraph" w:customStyle="1" w:styleId="30824C766DEE4AACB86BD8109F09C583">
    <w:name w:val="30824C766DEE4AACB86BD8109F09C583"/>
  </w:style>
  <w:style w:type="paragraph" w:customStyle="1" w:styleId="F9D2D936EBF44418B05A40BD1395528E">
    <w:name w:val="F9D2D936EBF44418B05A40BD1395528E"/>
  </w:style>
  <w:style w:type="paragraph" w:customStyle="1" w:styleId="4EC6511ABCCC4E11A8D58459F2F7D536">
    <w:name w:val="4EC6511ABCCC4E11A8D58459F2F7D536"/>
  </w:style>
  <w:style w:type="paragraph" w:customStyle="1" w:styleId="1952444453DA44D0AAEC2D2F53032F41">
    <w:name w:val="1952444453DA44D0AAEC2D2F53032F41"/>
  </w:style>
  <w:style w:type="paragraph" w:customStyle="1" w:styleId="6CCC5054C43C462DAEB510A1A0CB4C58">
    <w:name w:val="6CCC5054C43C462DAEB510A1A0CB4C58"/>
  </w:style>
  <w:style w:type="paragraph" w:customStyle="1" w:styleId="43EA57162F484DD7B70E3F9EA9E838A7">
    <w:name w:val="43EA57162F484DD7B70E3F9EA9E838A7"/>
  </w:style>
  <w:style w:type="paragraph" w:customStyle="1" w:styleId="DAF43FB74179469386F89D2DA74B0BF5">
    <w:name w:val="DAF43FB74179469386F89D2DA74B0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6</cp:revision>
  <cp:lastPrinted>2023-10-29T15:28:00Z</cp:lastPrinted>
  <dcterms:created xsi:type="dcterms:W3CDTF">2023-10-29T15:26:00Z</dcterms:created>
  <dcterms:modified xsi:type="dcterms:W3CDTF">2023-10-29T15:28:00Z</dcterms:modified>
</cp:coreProperties>
</file>