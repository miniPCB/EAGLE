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9D3777A" w14:textId="77777777" w:rsidTr="004D41CA">
        <w:tc>
          <w:tcPr>
            <w:tcW w:w="10790" w:type="dxa"/>
            <w:gridSpan w:val="6"/>
          </w:tcPr>
          <w:p w14:paraId="17D4CD44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0670DB9E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D6D4919036A447D3BA0683F740D4EA2A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209B71FE" w14:textId="120FA585" w:rsidR="007D7AE9" w:rsidRDefault="00CC0CCD" w:rsidP="00634756">
                <w:pPr>
                  <w:pStyle w:val="Title"/>
                </w:pPr>
                <w:r>
                  <w:rPr>
                    <w:rStyle w:val="TitleChar"/>
                  </w:rPr>
                  <w:t>Product Management Procedure</w:t>
                </w:r>
              </w:p>
            </w:tc>
          </w:sdtContent>
        </w:sdt>
      </w:tr>
      <w:tr w:rsidR="00D24BB8" w14:paraId="55805EE0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2A5F4AC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E00F32FC0C394DCB87692F5087001397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3A82DC6" w14:textId="0472B5D3" w:rsidR="007D7AE9" w:rsidRDefault="00CC0CCD" w:rsidP="00634756">
                <w:pPr>
                  <w:spacing w:line="259" w:lineRule="auto"/>
                </w:pPr>
                <w:r>
                  <w:t>1026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5F0BCC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BEFE9B3C66244AEFA8E421B06CE35B61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F85F7F3" w14:textId="09F234ED" w:rsidR="007D7AE9" w:rsidRDefault="00CC0CCD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1861C3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FAD2AF4536FA4245856ACBE7D0C69CBD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0F44178" w14:textId="0F850665" w:rsidR="007D7AE9" w:rsidRDefault="00CC0CCD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4D41CA" w14:paraId="784E849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8C49FC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A258594E80594C27B3DE08333ABC18BF"/>
            </w:placeholder>
            <w:showingPlcHdr/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A316390" w14:textId="77777777" w:rsidR="007D7AE9" w:rsidRDefault="00997D2A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3C56AD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8E3644A823E44BEFB6AAEEC3EAA6D738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7A0D103" w14:textId="53EFF4BA" w:rsidR="007D7AE9" w:rsidRDefault="00E034FE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F7F332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75A30FD9A65D4A98AD9C29E8F8154CE8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DDB7CC6" w14:textId="21D974EF" w:rsidR="007D7AE9" w:rsidRDefault="00E034FE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5A42C1" w14:paraId="63846848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7411AFF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1CB3AF60E9414001BCD69919197DBB35"/>
            </w:placeholder>
            <w:showingPlcHdr/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7B5A4F2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E85989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B0F8A8754A9446A4B86978CC16AA6B21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3B363D" w14:textId="1126A419" w:rsidR="007D7AE9" w:rsidRDefault="00E034FE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89C9F26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BDB187B794924EF681AA8FA285AC5213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B92383D" w14:textId="3D9774EC" w:rsidR="007D7AE9" w:rsidRDefault="00E034FE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7D7AE9" w14:paraId="7159E010" w14:textId="77777777" w:rsidTr="004D41CA">
        <w:tc>
          <w:tcPr>
            <w:tcW w:w="10790" w:type="dxa"/>
            <w:gridSpan w:val="6"/>
          </w:tcPr>
          <w:p w14:paraId="69A17030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32921B03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1FF5C4F8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1E1340BC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A230F6B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1D106564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29F25A45C0C44FB5AD736E9A2BFE89A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63A71D00" w14:textId="1C0279F7" w:rsidR="00634756" w:rsidRDefault="00CC0CCD" w:rsidP="004D41CA">
                <w:pPr>
                  <w:spacing w:line="259" w:lineRule="auto"/>
                </w:pPr>
                <w:r>
                  <w:t>Revised wording throughout.</w:t>
                </w:r>
              </w:p>
            </w:tc>
          </w:sdtContent>
        </w:sdt>
      </w:tr>
      <w:tr w:rsidR="00634756" w:rsidRPr="004D41CA" w14:paraId="576DF2F7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90E5F62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42361BC5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04028AA162B9417D9AF3528C163BEE91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00EC8B2" w14:textId="5DBABB74" w:rsidR="00634756" w:rsidRDefault="00CC0CCD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592FE47E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0D43CDE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2AD3DAC4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797D503C623A429CA16D4B7246C44B07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1D5D996E" w14:textId="1B2BBDA4" w:rsidR="00634756" w:rsidRDefault="00CC0CCD" w:rsidP="004D41CA">
                <w:pPr>
                  <w:spacing w:line="259" w:lineRule="auto"/>
                </w:pPr>
                <w:r>
                  <w:t>Continual improvement.</w:t>
                </w:r>
              </w:p>
            </w:tc>
          </w:sdtContent>
        </w:sdt>
      </w:tr>
    </w:tbl>
    <w:p w14:paraId="1C7C67D3" w14:textId="77777777" w:rsidR="000A0426" w:rsidRDefault="000A0426">
      <w:pPr>
        <w:spacing w:line="259" w:lineRule="auto"/>
      </w:pPr>
    </w:p>
    <w:p w14:paraId="6BA7BC3A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487B723F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1CECEE37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25D11EF" wp14:editId="6785D03E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5B00B8FE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CB7A7327228940B4B24E496BE6721E72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2DAB28E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5C5C615" w14:textId="77777777" w:rsidR="004D41CA" w:rsidRDefault="004D41CA">
      <w:pPr>
        <w:spacing w:line="259" w:lineRule="auto"/>
      </w:pPr>
      <w:r>
        <w:br w:type="page"/>
      </w:r>
    </w:p>
    <w:p w14:paraId="4F4CFD5A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8"/>
        <w:gridCol w:w="1168"/>
        <w:gridCol w:w="2660"/>
        <w:gridCol w:w="2890"/>
        <w:gridCol w:w="2624"/>
      </w:tblGrid>
      <w:tr w:rsidR="00EC0168" w:rsidRPr="00EC0168" w14:paraId="3B6448E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7A04AD9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3588A3B1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E09EF" w14:textId="76653DD5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392D3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in;height:24pt" o:ole="">
                  <v:imagedata r:id="rId9" o:title=""/>
                </v:shape>
                <w:control r:id="rId10" w:name="saveButton" w:shapeid="_x0000_i105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FCFE4" w14:textId="4075CAC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2BE702E">
                <v:shape id="_x0000_i1051" type="#_x0000_t75" style="width:99.75pt;height:24pt" o:ole="">
                  <v:imagedata r:id="rId11" o:title=""/>
                </v:shape>
                <w:control r:id="rId12" w:name="saveAndCloseButton" w:shapeid="_x0000_i105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5544" w14:textId="497F0CC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EE23DD8">
                <v:shape id="_x0000_i1057" type="#_x0000_t75" style="width:99.75pt;height:24pt" o:ole="">
                  <v:imagedata r:id="rId13" o:title=""/>
                </v:shape>
                <w:control r:id="rId14" w:name="closeWithoutSavingButton" w:shapeid="_x0000_i105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D9DC" w14:textId="690A6C7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86B7CF6">
                <v:shape id="_x0000_i1058" type="#_x0000_t75" style="width:1in;height:24pt" o:ole="">
                  <v:imagedata r:id="rId15" o:title=""/>
                </v:shape>
                <w:control r:id="rId16" w:name="deleteButton" w:shapeid="_x0000_i1058"/>
              </w:object>
            </w:r>
          </w:p>
        </w:tc>
      </w:tr>
      <w:tr w:rsidR="00563AB7" w:rsidRPr="00CC5B02" w14:paraId="33A0FD1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C7DD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172223BA6EA74E1C8089357066541BC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737D76" w14:textId="76301DC0" w:rsidR="00563AB7" w:rsidRPr="0041404C" w:rsidRDefault="00CC0CCD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20231029103437</w:t>
                </w:r>
              </w:p>
            </w:tc>
          </w:sdtContent>
        </w:sdt>
      </w:tr>
      <w:tr w:rsidR="00563AB7" w:rsidRPr="00CC5B02" w14:paraId="3EA5FAF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A6AC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399B2B6A05F7421AACFB3CA0A88A351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A7ED45F" w14:textId="1B879495" w:rsidR="00563AB7" w:rsidRPr="0041404C" w:rsidRDefault="009969E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E48CA6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9568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A9DD917115AE4E80B121EDF7267584D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59A5F5A" w14:textId="4DC3D247" w:rsidR="00563AB7" w:rsidRPr="0041404C" w:rsidRDefault="009969E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477489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9941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85D280BAFE7C4B88BD0E293371B753A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E022CA4" w14:textId="40BA245B" w:rsidR="00563AB7" w:rsidRPr="0041404C" w:rsidRDefault="009969E4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97DA9F5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F82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05F4440DE2404994B5BE1AC11106A48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1C624C6" w14:textId="7D861280" w:rsidR="00563AB7" w:rsidRPr="0041404C" w:rsidRDefault="009969E4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4EDD04E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5C5FA" w14:textId="77777777" w:rsidR="00CC0CCD" w:rsidRDefault="00CC0CCD" w:rsidP="002E17B7">
      <w:pPr>
        <w:spacing w:after="0" w:line="240" w:lineRule="auto"/>
      </w:pPr>
      <w:r>
        <w:separator/>
      </w:r>
    </w:p>
  </w:endnote>
  <w:endnote w:type="continuationSeparator" w:id="0">
    <w:p w14:paraId="5607A3D2" w14:textId="77777777" w:rsidR="00CC0CCD" w:rsidRDefault="00CC0CCD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ACAB0B6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6AF2A704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9FE45DA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774E1FE2" w14:textId="77777777" w:rsidTr="004A4495">
      <w:trPr>
        <w:jc w:val="right"/>
      </w:trPr>
      <w:sdt>
        <w:sdtPr>
          <w:tag w:val="datetimestamp"/>
          <w:id w:val="-639416851"/>
          <w:placeholder>
            <w:docPart w:val="B4BCA613FA594C8F9E6D2CCE749186EF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CE9FAFA" w14:textId="24781C6D" w:rsidR="006E4D09" w:rsidRDefault="009969E4" w:rsidP="0039368B">
              <w:pPr>
                <w:pStyle w:val="NoSpacing"/>
                <w:jc w:val="right"/>
              </w:pPr>
              <w:r w:rsidRPr="0054059F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B2A23DB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ACA7" w14:textId="77777777" w:rsidR="00CC0CCD" w:rsidRDefault="00CC0CCD" w:rsidP="002E17B7">
      <w:pPr>
        <w:spacing w:after="0" w:line="240" w:lineRule="auto"/>
      </w:pPr>
      <w:r>
        <w:separator/>
      </w:r>
    </w:p>
  </w:footnote>
  <w:footnote w:type="continuationSeparator" w:id="0">
    <w:p w14:paraId="6BD97165" w14:textId="77777777" w:rsidR="00CC0CCD" w:rsidRDefault="00CC0CCD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065E35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AD2E6FA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71B7E2E8" wp14:editId="3688CC21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7F3F56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151BA3C1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FCEDA8B" w14:textId="2CE31950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9969E4">
      <w:rPr>
        <w:noProof/>
        <w:sz w:val="16"/>
        <w:szCs w:val="16"/>
      </w:rPr>
      <w:t>29 October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CD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69E4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0CC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4FE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57A2B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1F7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330C4"/>
  <w15:docId w15:val="{AE3CBC4A-B5DB-482F-8BDE-22CBA811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D4919036A447D3BA0683F740D4E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96A1-D08C-4DEF-A394-22208BA130B6}"/>
      </w:docPartPr>
      <w:docPartBody>
        <w:p w:rsidR="00797210" w:rsidRDefault="00797210">
          <w:pPr>
            <w:pStyle w:val="D6D4919036A447D3BA0683F740D4EA2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0F32FC0C394DCB87692F5087001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406CC-B613-4FAF-9084-E24B364FABBD}"/>
      </w:docPartPr>
      <w:docPartBody>
        <w:p w:rsidR="00797210" w:rsidRDefault="00797210">
          <w:pPr>
            <w:pStyle w:val="E00F32FC0C394DCB87692F508700139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E9B3C66244AEFA8E421B06CE35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D7C6-C4C1-413B-8F95-9D3B00DB3030}"/>
      </w:docPartPr>
      <w:docPartBody>
        <w:p w:rsidR="00797210" w:rsidRDefault="00797210">
          <w:pPr>
            <w:pStyle w:val="BEFE9B3C66244AEFA8E421B06CE35B6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2AF4536FA4245856ACBE7D0C6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AE0ED-9A29-46F4-8F8E-934333F13DC6}"/>
      </w:docPartPr>
      <w:docPartBody>
        <w:p w:rsidR="00797210" w:rsidRDefault="00797210">
          <w:pPr>
            <w:pStyle w:val="FAD2AF4536FA4245856ACBE7D0C69CBD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A258594E80594C27B3DE08333ABC1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B5DF7-3A2F-4822-902B-BD850CABBA12}"/>
      </w:docPartPr>
      <w:docPartBody>
        <w:p w:rsidR="00797210" w:rsidRDefault="00797210">
          <w:pPr>
            <w:pStyle w:val="A258594E80594C27B3DE08333ABC18B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3644A823E44BEFB6AAEEC3EAA6D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50C83-4700-47EF-9370-A5A4D77C13D8}"/>
      </w:docPartPr>
      <w:docPartBody>
        <w:p w:rsidR="00797210" w:rsidRDefault="00797210">
          <w:pPr>
            <w:pStyle w:val="8E3644A823E44BEFB6AAEEC3EAA6D73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30FD9A65D4A98AD9C29E8F8154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8ABA0-2F09-4C21-B000-7B6B104E5713}"/>
      </w:docPartPr>
      <w:docPartBody>
        <w:p w:rsidR="00797210" w:rsidRDefault="00797210">
          <w:pPr>
            <w:pStyle w:val="75A30FD9A65D4A98AD9C29E8F8154CE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B3AF60E9414001BCD69919197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C89B3-6339-4057-9EDC-5F390E2B6F48}"/>
      </w:docPartPr>
      <w:docPartBody>
        <w:p w:rsidR="00797210" w:rsidRDefault="00797210">
          <w:pPr>
            <w:pStyle w:val="1CB3AF60E9414001BCD69919197DBB35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B0F8A8754A9446A4B86978CC16AA6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87271-1400-458F-9B20-A9DE3ED2B513}"/>
      </w:docPartPr>
      <w:docPartBody>
        <w:p w:rsidR="00797210" w:rsidRDefault="00797210">
          <w:pPr>
            <w:pStyle w:val="B0F8A8754A9446A4B86978CC16AA6B2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187B794924EF681AA8FA285AC5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761D-EB36-4643-A1A4-A57C26508CD2}"/>
      </w:docPartPr>
      <w:docPartBody>
        <w:p w:rsidR="00797210" w:rsidRDefault="00797210">
          <w:pPr>
            <w:pStyle w:val="BDB187B794924EF681AA8FA285AC5213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9F25A45C0C44FB5AD736E9A2BFE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F816D-3F70-4497-9ABF-B80136045CBC}"/>
      </w:docPartPr>
      <w:docPartBody>
        <w:p w:rsidR="00797210" w:rsidRDefault="00797210">
          <w:pPr>
            <w:pStyle w:val="29F25A45C0C44FB5AD736E9A2BFE89A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028AA162B9417D9AF3528C163B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D7FDF-AD05-46C7-8C50-EEEF4D4AADDD}"/>
      </w:docPartPr>
      <w:docPartBody>
        <w:p w:rsidR="00797210" w:rsidRDefault="00797210">
          <w:pPr>
            <w:pStyle w:val="04028AA162B9417D9AF3528C163BEE9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7D503C623A429CA16D4B7246C44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2BED9-84E3-4DFB-AA82-3C636773B718}"/>
      </w:docPartPr>
      <w:docPartBody>
        <w:p w:rsidR="00797210" w:rsidRDefault="00797210">
          <w:pPr>
            <w:pStyle w:val="797D503C623A429CA16D4B7246C44B0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A7327228940B4B24E496BE6721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B130C-1943-48F2-8E06-C948A29DCE61}"/>
      </w:docPartPr>
      <w:docPartBody>
        <w:p w:rsidR="00797210" w:rsidRDefault="00797210">
          <w:pPr>
            <w:pStyle w:val="CB7A7327228940B4B24E496BE6721E7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2223BA6EA74E1C8089357066541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ED58-4CCA-428A-9217-51D339D457FA}"/>
      </w:docPartPr>
      <w:docPartBody>
        <w:p w:rsidR="00797210" w:rsidRDefault="00797210">
          <w:pPr>
            <w:pStyle w:val="172223BA6EA74E1C8089357066541BC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399B2B6A05F7421AACFB3CA0A88A3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1F29C-04CC-4ECB-8804-E88D36412048}"/>
      </w:docPartPr>
      <w:docPartBody>
        <w:p w:rsidR="00797210" w:rsidRDefault="00797210">
          <w:pPr>
            <w:pStyle w:val="399B2B6A05F7421AACFB3CA0A88A351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A9DD917115AE4E80B121EDF726758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3C27-FA3F-4C7B-97C4-22B0B0FE757D}"/>
      </w:docPartPr>
      <w:docPartBody>
        <w:p w:rsidR="00797210" w:rsidRDefault="00797210">
          <w:pPr>
            <w:pStyle w:val="A9DD917115AE4E80B121EDF7267584D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5D280BAFE7C4B88BD0E293371B7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C8765-ECF9-4746-B415-6559B312043B}"/>
      </w:docPartPr>
      <w:docPartBody>
        <w:p w:rsidR="00797210" w:rsidRDefault="00797210">
          <w:pPr>
            <w:pStyle w:val="85D280BAFE7C4B88BD0E293371B753A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5F4440DE2404994B5BE1AC11106A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A658-4D71-4628-BEDB-5DE6B8C453F1}"/>
      </w:docPartPr>
      <w:docPartBody>
        <w:p w:rsidR="00797210" w:rsidRDefault="00797210">
          <w:pPr>
            <w:pStyle w:val="05F4440DE2404994B5BE1AC11106A483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B4BCA613FA594C8F9E6D2CCE7491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0B32-C287-4C90-A007-207028C20B6B}"/>
      </w:docPartPr>
      <w:docPartBody>
        <w:p w:rsidR="00797210" w:rsidRDefault="00797210">
          <w:r w:rsidRPr="0054059F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0"/>
    <w:rsid w:val="007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210"/>
    <w:rPr>
      <w:color w:val="808080"/>
    </w:rPr>
  </w:style>
  <w:style w:type="paragraph" w:customStyle="1" w:styleId="D6D4919036A447D3BA0683F740D4EA2A">
    <w:name w:val="D6D4919036A447D3BA0683F740D4EA2A"/>
  </w:style>
  <w:style w:type="paragraph" w:customStyle="1" w:styleId="E00F32FC0C394DCB87692F5087001397">
    <w:name w:val="E00F32FC0C394DCB87692F5087001397"/>
  </w:style>
  <w:style w:type="paragraph" w:customStyle="1" w:styleId="BEFE9B3C66244AEFA8E421B06CE35B61">
    <w:name w:val="BEFE9B3C66244AEFA8E421B06CE35B61"/>
  </w:style>
  <w:style w:type="paragraph" w:customStyle="1" w:styleId="FAD2AF4536FA4245856ACBE7D0C69CBD">
    <w:name w:val="FAD2AF4536FA4245856ACBE7D0C69CBD"/>
  </w:style>
  <w:style w:type="paragraph" w:customStyle="1" w:styleId="A258594E80594C27B3DE08333ABC18BF">
    <w:name w:val="A258594E80594C27B3DE08333ABC18BF"/>
  </w:style>
  <w:style w:type="paragraph" w:customStyle="1" w:styleId="8E3644A823E44BEFB6AAEEC3EAA6D738">
    <w:name w:val="8E3644A823E44BEFB6AAEEC3EAA6D738"/>
  </w:style>
  <w:style w:type="paragraph" w:customStyle="1" w:styleId="75A30FD9A65D4A98AD9C29E8F8154CE8">
    <w:name w:val="75A30FD9A65D4A98AD9C29E8F8154CE8"/>
  </w:style>
  <w:style w:type="paragraph" w:customStyle="1" w:styleId="1CB3AF60E9414001BCD69919197DBB35">
    <w:name w:val="1CB3AF60E9414001BCD69919197DBB35"/>
  </w:style>
  <w:style w:type="paragraph" w:customStyle="1" w:styleId="B0F8A8754A9446A4B86978CC16AA6B21">
    <w:name w:val="B0F8A8754A9446A4B86978CC16AA6B21"/>
  </w:style>
  <w:style w:type="paragraph" w:customStyle="1" w:styleId="BDB187B794924EF681AA8FA285AC5213">
    <w:name w:val="BDB187B794924EF681AA8FA285AC5213"/>
  </w:style>
  <w:style w:type="paragraph" w:customStyle="1" w:styleId="29F25A45C0C44FB5AD736E9A2BFE89A6">
    <w:name w:val="29F25A45C0C44FB5AD736E9A2BFE89A6"/>
  </w:style>
  <w:style w:type="paragraph" w:customStyle="1" w:styleId="04028AA162B9417D9AF3528C163BEE91">
    <w:name w:val="04028AA162B9417D9AF3528C163BEE91"/>
  </w:style>
  <w:style w:type="paragraph" w:customStyle="1" w:styleId="797D503C623A429CA16D4B7246C44B07">
    <w:name w:val="797D503C623A429CA16D4B7246C44B07"/>
  </w:style>
  <w:style w:type="paragraph" w:customStyle="1" w:styleId="CB7A7327228940B4B24E496BE6721E72">
    <w:name w:val="CB7A7327228940B4B24E496BE6721E72"/>
  </w:style>
  <w:style w:type="paragraph" w:customStyle="1" w:styleId="172223BA6EA74E1C8089357066541BCE">
    <w:name w:val="172223BA6EA74E1C8089357066541BCE"/>
  </w:style>
  <w:style w:type="paragraph" w:customStyle="1" w:styleId="399B2B6A05F7421AACFB3CA0A88A351F">
    <w:name w:val="399B2B6A05F7421AACFB3CA0A88A351F"/>
  </w:style>
  <w:style w:type="paragraph" w:customStyle="1" w:styleId="A9DD917115AE4E80B121EDF7267584D2">
    <w:name w:val="A9DD917115AE4E80B121EDF7267584D2"/>
  </w:style>
  <w:style w:type="paragraph" w:customStyle="1" w:styleId="85D280BAFE7C4B88BD0E293371B753A1">
    <w:name w:val="85D280BAFE7C4B88BD0E293371B753A1"/>
  </w:style>
  <w:style w:type="paragraph" w:customStyle="1" w:styleId="05F4440DE2404994B5BE1AC11106A483">
    <w:name w:val="05F4440DE2404994B5BE1AC11106A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2023-10-29T15:35:00Z</cp:lastPrinted>
  <dcterms:created xsi:type="dcterms:W3CDTF">2023-10-29T15:33:00Z</dcterms:created>
  <dcterms:modified xsi:type="dcterms:W3CDTF">2023-10-29T15:35:00Z</dcterms:modified>
</cp:coreProperties>
</file>