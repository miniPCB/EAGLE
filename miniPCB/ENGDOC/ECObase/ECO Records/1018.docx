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47358F19" w14:textId="77777777" w:rsidTr="004D41CA">
        <w:tc>
          <w:tcPr>
            <w:tcW w:w="10790" w:type="dxa"/>
            <w:gridSpan w:val="6"/>
          </w:tcPr>
          <w:p w14:paraId="7D873628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09DB0042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527F9B9C7C3F47EB808544497C9E551F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6CBF8194" w14:textId="7CD2F8C5" w:rsidR="007D7AE9" w:rsidRDefault="00F94E40" w:rsidP="00634756">
                <w:pPr>
                  <w:pStyle w:val="Title"/>
                </w:pPr>
                <w:r>
                  <w:rPr>
                    <w:rStyle w:val="TitleChar"/>
                  </w:rPr>
                  <w:t>00A-094, Probe Board, 8P, KE6060</w:t>
                </w:r>
              </w:p>
            </w:tc>
          </w:sdtContent>
        </w:sdt>
      </w:tr>
      <w:tr w:rsidR="00D24BB8" w14:paraId="078903C0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1A59043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E8C87EA023B848C09DB1A36800022CDB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79C1B3B" w14:textId="5294B083" w:rsidR="007D7AE9" w:rsidRDefault="00F94E40" w:rsidP="00634756">
                <w:pPr>
                  <w:spacing w:line="259" w:lineRule="auto"/>
                </w:pPr>
                <w:r>
                  <w:t>1018</w:t>
                </w:r>
              </w:p>
            </w:tc>
          </w:sdtContent>
        </w:sdt>
        <w:tc>
          <w:tcPr>
            <w:tcW w:w="1799" w:type="dxa"/>
            <w:vAlign w:val="center"/>
          </w:tcPr>
          <w:p w14:paraId="7ACD6572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CB5CBDB90F6C4962BC322F826069641F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4B9BD67" w14:textId="0C9E4894" w:rsidR="007D7AE9" w:rsidRDefault="00F94E40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54A3DCF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1012FCC3501D444A85B84CE753B1E59A"/>
            </w:placeholder>
            <w:date w:fullDate="2023-01-31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D614461" w14:textId="22ACDDA2" w:rsidR="007D7AE9" w:rsidRDefault="00F94E40" w:rsidP="00634756">
                <w:pPr>
                  <w:spacing w:line="259" w:lineRule="auto"/>
                </w:pPr>
                <w:r>
                  <w:t>31Jan2023</w:t>
                </w:r>
              </w:p>
            </w:tc>
          </w:sdtContent>
        </w:sdt>
      </w:tr>
      <w:tr w:rsidR="004D41CA" w14:paraId="651A984A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2E618D4E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39680619FC27433993D327973024082F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F76B7C9" w14:textId="0ACD42B4" w:rsidR="007D7AE9" w:rsidRDefault="00F94E40" w:rsidP="00634756">
                <w:pPr>
                  <w:spacing w:line="259" w:lineRule="auto"/>
                </w:pPr>
                <w:r>
                  <w:t>00A-094</w:t>
                </w:r>
              </w:p>
            </w:tc>
          </w:sdtContent>
        </w:sdt>
        <w:tc>
          <w:tcPr>
            <w:tcW w:w="1799" w:type="dxa"/>
            <w:vAlign w:val="center"/>
          </w:tcPr>
          <w:p w14:paraId="38757AAE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1FDDFE58C1B847F2A701C6FC91589631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DF024FA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50C75466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BE880A1A28854A7CA50A3A06AB66F257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9FDB522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143DD03D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8513EE7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8D8EEC2D00014F4C9E672F51DC1B4703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FE6EC99" w14:textId="79139ED2" w:rsidR="007D7AE9" w:rsidRDefault="00F94E40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090F8AC5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1887816F9CA94266AC0B1D4DE8A72408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44B4B4F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4794E1D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A4FADF0BCFC1496B9026107B97F6D4EA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5A84A79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66926FD5" w14:textId="77777777" w:rsidTr="004D41CA">
        <w:tc>
          <w:tcPr>
            <w:tcW w:w="10790" w:type="dxa"/>
            <w:gridSpan w:val="6"/>
          </w:tcPr>
          <w:p w14:paraId="226A6431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1ADB3076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1AD93BE3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2F639536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65DECCCC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7254E850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C575D1E4BD0A49548324CA7CA5381834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1A601010" w14:textId="4EA2DB41" w:rsidR="00634756" w:rsidRDefault="00F94E40" w:rsidP="004D41CA">
                <w:pPr>
                  <w:spacing w:line="259" w:lineRule="auto"/>
                </w:pPr>
                <w:r>
                  <w:t>Initial release</w:t>
                </w:r>
              </w:p>
            </w:tc>
          </w:sdtContent>
        </w:sdt>
      </w:tr>
      <w:tr w:rsidR="00634756" w:rsidRPr="004D41CA" w14:paraId="315DF979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3E612F3C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77DF0434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64EC1F977C65439DAE43A79EC277D8C5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7D386747" w14:textId="289346D9" w:rsidR="00634756" w:rsidRDefault="00F94E40" w:rsidP="004D41CA">
                <w:pPr>
                  <w:spacing w:line="259" w:lineRule="auto"/>
                </w:pPr>
                <w:r>
                  <w:t>No known risk</w:t>
                </w:r>
              </w:p>
            </w:tc>
          </w:sdtContent>
        </w:sdt>
      </w:tr>
      <w:tr w:rsidR="00634756" w:rsidRPr="004D41CA" w14:paraId="45B1E5C7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41B13102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3AF1BAD7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79C657025AD4438294E80A6CCB778F3F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54C8EB25" w14:textId="52C6776C" w:rsidR="00634756" w:rsidRDefault="00F94E40" w:rsidP="004D41CA">
                <w:pPr>
                  <w:spacing w:line="259" w:lineRule="auto"/>
                </w:pPr>
                <w:r>
                  <w:t>Product development</w:t>
                </w:r>
              </w:p>
            </w:tc>
          </w:sdtContent>
        </w:sdt>
      </w:tr>
    </w:tbl>
    <w:p w14:paraId="6699A01F" w14:textId="77777777" w:rsidR="000A0426" w:rsidRDefault="000A0426">
      <w:pPr>
        <w:spacing w:line="259" w:lineRule="auto"/>
      </w:pPr>
    </w:p>
    <w:p w14:paraId="2EA0B32F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2F8484FD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6606D775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D76106B" wp14:editId="7C0AB329">
                      <wp:extent cx="6481573" cy="5190067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07877" cy="5211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221B1FD1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F6D39D6C828D40B6A848A07E97A7549C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09EE9D74" w14:textId="23056BF4" w:rsidR="000A75AD" w:rsidRDefault="00D91CD9" w:rsidP="000A75AD">
                <w:pPr>
                  <w:spacing w:line="259" w:lineRule="auto"/>
                  <w:jc w:val="center"/>
                </w:pPr>
                <w:r>
                  <w:t>Schematic</w:t>
                </w:r>
              </w:p>
            </w:tc>
          </w:sdtContent>
        </w:sdt>
      </w:tr>
    </w:tbl>
    <w:p w14:paraId="05A06301" w14:textId="77777777" w:rsidR="004D41CA" w:rsidRDefault="004D41CA">
      <w:pPr>
        <w:spacing w:line="259" w:lineRule="auto"/>
      </w:pPr>
      <w:r>
        <w:br w:type="page"/>
      </w:r>
    </w:p>
    <w:p w14:paraId="7502DB2D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3E975598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099F47EF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2290DF6F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B83C8" w14:textId="7A91910D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AABF6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1in;height:24pt" o:ole="">
                  <v:imagedata r:id="rId9" o:title=""/>
                </v:shape>
                <w:control r:id="rId10" w:name="save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B6826" w14:textId="7B4B55E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222CE5E">
                <v:shape id="_x0000_i1042" type="#_x0000_t75" style="width:100pt;height:24pt" o:ole="">
                  <v:imagedata r:id="rId11" o:title=""/>
                </v:shape>
                <w:control r:id="rId12" w:name="saveAndCloseButton" w:shapeid="_x0000_i1042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74123" w14:textId="65FF67F1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C53DA98">
                <v:shape id="_x0000_i1048" type="#_x0000_t75" style="width:100pt;height:24pt" o:ole="">
                  <v:imagedata r:id="rId13" o:title=""/>
                </v:shape>
                <w:control r:id="rId14" w:name="closeWithoutSaving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AB28F" w14:textId="4727136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7F5C92A">
                <v:shape id="_x0000_i1049" type="#_x0000_t75" style="width:1in;height:24pt" o:ole="">
                  <v:imagedata r:id="rId15" o:title=""/>
                </v:shape>
                <w:control r:id="rId16" w:name="deleteButton" w:shapeid="_x0000_i1049"/>
              </w:object>
            </w:r>
          </w:p>
        </w:tc>
      </w:tr>
      <w:tr w:rsidR="00563AB7" w:rsidRPr="00CC5B02" w14:paraId="595D02D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863B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63D24B0BC87540F2B2C8D605CF890D15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A772F43" w14:textId="3C250F80" w:rsidR="00563AB7" w:rsidRPr="0041404C" w:rsidRDefault="00F94E40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20230131182808</w:t>
                </w:r>
              </w:p>
            </w:tc>
          </w:sdtContent>
        </w:sdt>
      </w:tr>
      <w:tr w:rsidR="00563AB7" w:rsidRPr="00CC5B02" w14:paraId="1B84DF2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3DD3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1640F9029F6642059A87EA9A11BFD7F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68A1CF0" w14:textId="3BD327A3" w:rsidR="00563AB7" w:rsidRPr="0041404C" w:rsidRDefault="00EC714D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247A3D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DAD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0EC0F84B24D243E9B80361ACE38C06F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B8757FF" w14:textId="76594D83" w:rsidR="00563AB7" w:rsidRPr="0041404C" w:rsidRDefault="00EC714D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CB1074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50630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FD0CA77CB8844346A9BD1EC563D6D51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BAB10D1" w14:textId="1AB9F14E" w:rsidR="00563AB7" w:rsidRPr="0041404C" w:rsidRDefault="00EC714D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70DEF8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20C0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930C3571D2E74A2D9CE2020C639BB8E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84480CD" w14:textId="2784E09E" w:rsidR="00563AB7" w:rsidRPr="0041404C" w:rsidRDefault="00EC714D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7CAB94BD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7EA5" w14:textId="77777777" w:rsidR="00F94E40" w:rsidRDefault="00F94E40" w:rsidP="002E17B7">
      <w:pPr>
        <w:spacing w:after="0" w:line="240" w:lineRule="auto"/>
      </w:pPr>
      <w:r>
        <w:separator/>
      </w:r>
    </w:p>
  </w:endnote>
  <w:endnote w:type="continuationSeparator" w:id="0">
    <w:p w14:paraId="58737A99" w14:textId="77777777" w:rsidR="00F94E40" w:rsidRDefault="00F94E40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400CDA8C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32DA40CD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79F4D142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EC714D">
            <w:fldChar w:fldCharType="begin"/>
          </w:r>
          <w:r w:rsidR="00EC714D">
            <w:instrText xml:space="preserve"> NUMPAGES   \* MERGEFORMAT </w:instrText>
          </w:r>
          <w:r w:rsidR="00EC714D">
            <w:fldChar w:fldCharType="separate"/>
          </w:r>
          <w:r w:rsidR="00590E3C">
            <w:rPr>
              <w:noProof/>
            </w:rPr>
            <w:t>3</w:t>
          </w:r>
          <w:r w:rsidR="00EC714D">
            <w:rPr>
              <w:noProof/>
            </w:rPr>
            <w:fldChar w:fldCharType="end"/>
          </w:r>
        </w:p>
      </w:tc>
    </w:tr>
    <w:tr w:rsidR="006E4D09" w14:paraId="66077452" w14:textId="77777777" w:rsidTr="004A4495">
      <w:trPr>
        <w:jc w:val="right"/>
      </w:trPr>
      <w:sdt>
        <w:sdtPr>
          <w:tag w:val="datetimestamp"/>
          <w:id w:val="-639416851"/>
          <w:placeholder>
            <w:docPart w:val="8E85B1915DD3441085DE1E92F381F01B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4828F338" w14:textId="6099ED70" w:rsidR="006E4D09" w:rsidRDefault="00EC714D" w:rsidP="0039368B">
              <w:pPr>
                <w:pStyle w:val="NoSpacing"/>
                <w:jc w:val="right"/>
              </w:pPr>
              <w:r w:rsidRPr="00D0583A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47066AD8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4932" w14:textId="77777777" w:rsidR="00F94E40" w:rsidRDefault="00F94E40" w:rsidP="002E17B7">
      <w:pPr>
        <w:spacing w:after="0" w:line="240" w:lineRule="auto"/>
      </w:pPr>
      <w:r>
        <w:separator/>
      </w:r>
    </w:p>
  </w:footnote>
  <w:footnote w:type="continuationSeparator" w:id="0">
    <w:p w14:paraId="30E777DF" w14:textId="77777777" w:rsidR="00F94E40" w:rsidRDefault="00F94E40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6C558FB8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03263619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4510A90B" wp14:editId="2B31F792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6BF5FFC5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57622C97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29777125" w14:textId="07F680DF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EC714D">
      <w:rPr>
        <w:noProof/>
        <w:sz w:val="16"/>
        <w:szCs w:val="16"/>
      </w:rPr>
      <w:t>31 January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40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18B9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5189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91CD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C714D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94E40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0609F90"/>
  <w15:docId w15:val="{8C5D8BE9-C370-4CA4-9F3D-FC572F62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7F9B9C7C3F47EB808544497C9E5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CE32D-CF18-40AE-823A-80F871765AB8}"/>
      </w:docPartPr>
      <w:docPartBody>
        <w:p w:rsidR="005E4530" w:rsidRDefault="00BC7726">
          <w:pPr>
            <w:pStyle w:val="527F9B9C7C3F47EB808544497C9E551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C87EA023B848C09DB1A36800022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6888D-7157-478F-A8A6-4A274F1A7691}"/>
      </w:docPartPr>
      <w:docPartBody>
        <w:p w:rsidR="005E4530" w:rsidRDefault="00BC7726">
          <w:pPr>
            <w:pStyle w:val="E8C87EA023B848C09DB1A36800022CD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5CBDB90F6C4962BC322F8260696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326BD-083A-4D91-9385-222DC7392911}"/>
      </w:docPartPr>
      <w:docPartBody>
        <w:p w:rsidR="005E4530" w:rsidRDefault="00BC7726">
          <w:pPr>
            <w:pStyle w:val="CB5CBDB90F6C4962BC322F826069641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12FCC3501D444A85B84CE753B1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B69D8-1782-4708-A27E-0F8BCC38C5AC}"/>
      </w:docPartPr>
      <w:docPartBody>
        <w:p w:rsidR="005E4530" w:rsidRDefault="00BC7726">
          <w:pPr>
            <w:pStyle w:val="1012FCC3501D444A85B84CE753B1E59A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39680619FC27433993D3279730240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A4731-E9F2-4E5E-AF79-759F38C0F61E}"/>
      </w:docPartPr>
      <w:docPartBody>
        <w:p w:rsidR="005E4530" w:rsidRDefault="00BC7726">
          <w:pPr>
            <w:pStyle w:val="39680619FC27433993D327973024082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DDFE58C1B847F2A701C6FC91589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89978-5800-48C9-BF65-6BC7C9D85D9C}"/>
      </w:docPartPr>
      <w:docPartBody>
        <w:p w:rsidR="005E4530" w:rsidRDefault="00BC7726">
          <w:pPr>
            <w:pStyle w:val="1FDDFE58C1B847F2A701C6FC9158963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80A1A28854A7CA50A3A06AB66F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FA72B-42DA-466B-BD9D-D9B6EA874631}"/>
      </w:docPartPr>
      <w:docPartBody>
        <w:p w:rsidR="005E4530" w:rsidRDefault="00BC7726">
          <w:pPr>
            <w:pStyle w:val="BE880A1A28854A7CA50A3A06AB66F257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8D8EEC2D00014F4C9E672F51DC1B4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7B3B9-ADE1-4BF3-83CC-CBCE51EBED39}"/>
      </w:docPartPr>
      <w:docPartBody>
        <w:p w:rsidR="005E4530" w:rsidRDefault="00BC7726">
          <w:pPr>
            <w:pStyle w:val="8D8EEC2D00014F4C9E672F51DC1B470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87816F9CA94266AC0B1D4DE8A72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4E926-F3D4-48B6-B329-9F3DCC7DFE4F}"/>
      </w:docPartPr>
      <w:docPartBody>
        <w:p w:rsidR="005E4530" w:rsidRDefault="00BC7726">
          <w:pPr>
            <w:pStyle w:val="1887816F9CA94266AC0B1D4DE8A7240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FADF0BCFC1496B9026107B97F6D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16512-E8DA-40E3-866B-04E5E6C11714}"/>
      </w:docPartPr>
      <w:docPartBody>
        <w:p w:rsidR="005E4530" w:rsidRDefault="00BC7726">
          <w:pPr>
            <w:pStyle w:val="A4FADF0BCFC1496B9026107B97F6D4EA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C575D1E4BD0A49548324CA7CA5381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735B8-8F94-4750-AC74-96BA91E8B9D4}"/>
      </w:docPartPr>
      <w:docPartBody>
        <w:p w:rsidR="005E4530" w:rsidRDefault="00BC7726">
          <w:pPr>
            <w:pStyle w:val="C575D1E4BD0A49548324CA7CA538183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EC1F977C65439DAE43A79EC277D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CB088-5853-422A-8AA5-7248095B0E78}"/>
      </w:docPartPr>
      <w:docPartBody>
        <w:p w:rsidR="005E4530" w:rsidRDefault="00BC7726">
          <w:pPr>
            <w:pStyle w:val="64EC1F977C65439DAE43A79EC277D8C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C657025AD4438294E80A6CCB778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98E2-6CA3-44B1-84A3-75D8471FD108}"/>
      </w:docPartPr>
      <w:docPartBody>
        <w:p w:rsidR="005E4530" w:rsidRDefault="00BC7726">
          <w:pPr>
            <w:pStyle w:val="79C657025AD4438294E80A6CCB778F3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D39D6C828D40B6A848A07E97A75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B67C5-FB1F-4998-A0C8-7981713BA2D8}"/>
      </w:docPartPr>
      <w:docPartBody>
        <w:p w:rsidR="005E4530" w:rsidRDefault="00BC7726">
          <w:pPr>
            <w:pStyle w:val="F6D39D6C828D40B6A848A07E97A7549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D24B0BC87540F2B2C8D605CF890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A262-CDE0-434B-BD60-80A2993EA75C}"/>
      </w:docPartPr>
      <w:docPartBody>
        <w:p w:rsidR="005E4530" w:rsidRDefault="00BC7726">
          <w:pPr>
            <w:pStyle w:val="63D24B0BC87540F2B2C8D605CF890D15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640F9029F6642059A87EA9A11BFD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BCEA-FE1C-496C-A3CB-3161DD9BA216}"/>
      </w:docPartPr>
      <w:docPartBody>
        <w:p w:rsidR="005E4530" w:rsidRDefault="00BC7726">
          <w:pPr>
            <w:pStyle w:val="1640F9029F6642059A87EA9A11BFD7F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EC0F84B24D243E9B80361ACE38C0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4C1F2-F6A5-489E-99A6-D4628FEF8C3B}"/>
      </w:docPartPr>
      <w:docPartBody>
        <w:p w:rsidR="005E4530" w:rsidRDefault="00BC7726">
          <w:pPr>
            <w:pStyle w:val="0EC0F84B24D243E9B80361ACE38C06F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D0CA77CB8844346A9BD1EC563D6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3D045-72C6-4934-9886-711A62BDE530}"/>
      </w:docPartPr>
      <w:docPartBody>
        <w:p w:rsidR="005E4530" w:rsidRDefault="00BC7726">
          <w:pPr>
            <w:pStyle w:val="FD0CA77CB8844346A9BD1EC563D6D51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30C3571D2E74A2D9CE2020C639BB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7FB0D-C472-432C-9F94-34D4F124263E}"/>
      </w:docPartPr>
      <w:docPartBody>
        <w:p w:rsidR="005E4530" w:rsidRDefault="00BC7726">
          <w:pPr>
            <w:pStyle w:val="930C3571D2E74A2D9CE2020C639BB8EB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8E85B1915DD3441085DE1E92F381F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55E9-37EA-47A6-A32C-DDA828DB743F}"/>
      </w:docPartPr>
      <w:docPartBody>
        <w:p w:rsidR="00000000" w:rsidRDefault="005E4530">
          <w:r w:rsidRPr="00D0583A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26"/>
    <w:rsid w:val="005E4530"/>
    <w:rsid w:val="00BC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530"/>
    <w:rPr>
      <w:color w:val="808080"/>
    </w:rPr>
  </w:style>
  <w:style w:type="paragraph" w:customStyle="1" w:styleId="527F9B9C7C3F47EB808544497C9E551F">
    <w:name w:val="527F9B9C7C3F47EB808544497C9E551F"/>
  </w:style>
  <w:style w:type="paragraph" w:customStyle="1" w:styleId="E8C87EA023B848C09DB1A36800022CDB">
    <w:name w:val="E8C87EA023B848C09DB1A36800022CDB"/>
  </w:style>
  <w:style w:type="paragraph" w:customStyle="1" w:styleId="CB5CBDB90F6C4962BC322F826069641F">
    <w:name w:val="CB5CBDB90F6C4962BC322F826069641F"/>
  </w:style>
  <w:style w:type="paragraph" w:customStyle="1" w:styleId="1012FCC3501D444A85B84CE753B1E59A">
    <w:name w:val="1012FCC3501D444A85B84CE753B1E59A"/>
  </w:style>
  <w:style w:type="paragraph" w:customStyle="1" w:styleId="39680619FC27433993D327973024082F">
    <w:name w:val="39680619FC27433993D327973024082F"/>
  </w:style>
  <w:style w:type="paragraph" w:customStyle="1" w:styleId="1FDDFE58C1B847F2A701C6FC91589631">
    <w:name w:val="1FDDFE58C1B847F2A701C6FC91589631"/>
  </w:style>
  <w:style w:type="paragraph" w:customStyle="1" w:styleId="BE880A1A28854A7CA50A3A06AB66F257">
    <w:name w:val="BE880A1A28854A7CA50A3A06AB66F257"/>
  </w:style>
  <w:style w:type="paragraph" w:customStyle="1" w:styleId="8D8EEC2D00014F4C9E672F51DC1B4703">
    <w:name w:val="8D8EEC2D00014F4C9E672F51DC1B4703"/>
  </w:style>
  <w:style w:type="paragraph" w:customStyle="1" w:styleId="1887816F9CA94266AC0B1D4DE8A72408">
    <w:name w:val="1887816F9CA94266AC0B1D4DE8A72408"/>
  </w:style>
  <w:style w:type="paragraph" w:customStyle="1" w:styleId="A4FADF0BCFC1496B9026107B97F6D4EA">
    <w:name w:val="A4FADF0BCFC1496B9026107B97F6D4EA"/>
  </w:style>
  <w:style w:type="paragraph" w:customStyle="1" w:styleId="C575D1E4BD0A49548324CA7CA5381834">
    <w:name w:val="C575D1E4BD0A49548324CA7CA5381834"/>
  </w:style>
  <w:style w:type="paragraph" w:customStyle="1" w:styleId="64EC1F977C65439DAE43A79EC277D8C5">
    <w:name w:val="64EC1F977C65439DAE43A79EC277D8C5"/>
  </w:style>
  <w:style w:type="paragraph" w:customStyle="1" w:styleId="79C657025AD4438294E80A6CCB778F3F">
    <w:name w:val="79C657025AD4438294E80A6CCB778F3F"/>
  </w:style>
  <w:style w:type="paragraph" w:customStyle="1" w:styleId="F6D39D6C828D40B6A848A07E97A7549C">
    <w:name w:val="F6D39D6C828D40B6A848A07E97A7549C"/>
  </w:style>
  <w:style w:type="paragraph" w:customStyle="1" w:styleId="63D24B0BC87540F2B2C8D605CF890D15">
    <w:name w:val="63D24B0BC87540F2B2C8D605CF890D15"/>
  </w:style>
  <w:style w:type="paragraph" w:customStyle="1" w:styleId="1640F9029F6642059A87EA9A11BFD7FA">
    <w:name w:val="1640F9029F6642059A87EA9A11BFD7FA"/>
  </w:style>
  <w:style w:type="paragraph" w:customStyle="1" w:styleId="0EC0F84B24D243E9B80361ACE38C06FC">
    <w:name w:val="0EC0F84B24D243E9B80361ACE38C06FC"/>
  </w:style>
  <w:style w:type="paragraph" w:customStyle="1" w:styleId="FD0CA77CB8844346A9BD1EC563D6D51C">
    <w:name w:val="FD0CA77CB8844346A9BD1EC563D6D51C"/>
  </w:style>
  <w:style w:type="paragraph" w:customStyle="1" w:styleId="930C3571D2E74A2D9CE2020C639BB8EB">
    <w:name w:val="930C3571D2E74A2D9CE2020C639BB8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24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4</cp:revision>
  <cp:lastPrinted>2023-02-01T00:52:00Z</cp:lastPrinted>
  <dcterms:created xsi:type="dcterms:W3CDTF">2023-02-01T00:26:00Z</dcterms:created>
  <dcterms:modified xsi:type="dcterms:W3CDTF">2023-02-01T00:52:00Z</dcterms:modified>
</cp:coreProperties>
</file>