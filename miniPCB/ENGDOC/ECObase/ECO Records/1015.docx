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3FFB97EF" w14:textId="77777777" w:rsidTr="004D41CA">
        <w:tc>
          <w:tcPr>
            <w:tcW w:w="10790" w:type="dxa"/>
            <w:gridSpan w:val="6"/>
          </w:tcPr>
          <w:p w14:paraId="4928DEE3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5B3F6378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EC57B779A9DF49539C6B03B276093A7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32009420" w14:textId="39ADF105" w:rsidR="007D7AE9" w:rsidRDefault="008D658F" w:rsidP="00634756">
                <w:pPr>
                  <w:pStyle w:val="Title"/>
                </w:pPr>
                <w:r>
                  <w:rPr>
                    <w:rStyle w:val="TitleChar"/>
                  </w:rPr>
                  <w:t>miniPCB</w:t>
                </w:r>
                <w:r w:rsidR="009723AD">
                  <w:rPr>
                    <w:rStyle w:val="TitleChar"/>
                  </w:rPr>
                  <w:t>™</w:t>
                </w:r>
                <w:r>
                  <w:rPr>
                    <w:rStyle w:val="TitleChar"/>
                  </w:rPr>
                  <w:t xml:space="preserve"> Development Procedure, Rev B</w:t>
                </w:r>
              </w:p>
            </w:tc>
          </w:sdtContent>
        </w:sdt>
      </w:tr>
      <w:tr w:rsidR="00D24BB8" w14:paraId="3D498352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9D7D64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3AE2F2B698464A64B9744D88A95D9216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8431F0E" w14:textId="687F5F0F" w:rsidR="007D7AE9" w:rsidRDefault="008D658F" w:rsidP="00634756">
                <w:pPr>
                  <w:spacing w:line="259" w:lineRule="auto"/>
                </w:pPr>
                <w:r>
                  <w:t>1015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20B32B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AF9DB989E0F647158B7FE079E4759238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2A4FC55" w14:textId="2807FB54" w:rsidR="007D7AE9" w:rsidRDefault="008D658F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2E7113A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4665E26999304C0FB4490CD7080BE977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30BF883" w14:textId="4C4FB3FF" w:rsidR="007D7AE9" w:rsidRDefault="008D658F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4D41CA" w14:paraId="604DFD1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83FB07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D65ADB8C02FC45FC96BA4F521D288C9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E6095BF" w14:textId="0170AEC8" w:rsidR="007D7AE9" w:rsidRDefault="008D658F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A5DB12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EDCDA2DE542E4F988F33CA89DC5E289A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7620D2C" w14:textId="16D11B26" w:rsidR="007D7AE9" w:rsidRDefault="008D658F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7A008F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C952754F1E804102B58DACE7AD94FFA8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1846CC7" w14:textId="6B5CC56F" w:rsidR="007D7AE9" w:rsidRDefault="008D658F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5A42C1" w14:paraId="671BD8A9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AF40DD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F4B15536953C42A6BF180D49B01EA44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FC2BAF4" w14:textId="6E0BF0F9" w:rsidR="007D7AE9" w:rsidRDefault="008D658F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C8B0D0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5A6541CDC1794B4B9B27DBA2CCDA620D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D800FC7" w14:textId="7F9DD93A" w:rsidR="007D7AE9" w:rsidRDefault="008D658F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4EA024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0BBE60B4A8174CA9A4EA3A5EF511C3E4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0667ED1" w14:textId="1E1C0085" w:rsidR="007D7AE9" w:rsidRDefault="008D658F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7D7AE9" w14:paraId="535A8264" w14:textId="77777777" w:rsidTr="004D41CA">
        <w:tc>
          <w:tcPr>
            <w:tcW w:w="10790" w:type="dxa"/>
            <w:gridSpan w:val="6"/>
          </w:tcPr>
          <w:p w14:paraId="3253C933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5A70B719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52492080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2CA970A5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12D29CD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422E7A6B" w14:textId="77777777" w:rsidTr="004D41CA">
        <w:trPr>
          <w:trHeight w:val="2880"/>
        </w:trPr>
        <w:sdt>
          <w:sdtPr>
            <w:rPr>
              <w:sz w:val="24"/>
            </w:rPr>
            <w:alias w:val="STATEMENT_OF_CHANGE"/>
            <w:tag w:val="STATEMENT_OF_CHANGE"/>
            <w:id w:val="2037613132"/>
            <w:lock w:val="sdtLocked"/>
            <w:placeholder>
              <w:docPart w:val="06A6E7EF4107435F86776A93FFC30577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B53353E" w14:textId="16BB510B" w:rsidR="00634756" w:rsidRDefault="008D658F" w:rsidP="008D658F">
                <w:pPr>
                  <w:spacing w:line="259" w:lineRule="auto"/>
                </w:pPr>
                <w:r w:rsidRPr="008D658F">
                  <w:rPr>
                    <w:sz w:val="24"/>
                  </w:rPr>
                  <w:t>Moved sections included in Initial Release to the miniPCB Quality Manual.</w:t>
                </w:r>
                <w:r>
                  <w:rPr>
                    <w:sz w:val="24"/>
                  </w:rPr>
                  <w:br/>
                </w:r>
                <w:r w:rsidRPr="008D658F">
                  <w:rPr>
                    <w:sz w:val="24"/>
                  </w:rPr>
                  <w:t>Added sections Idea, Prototype, Released, and Obsolete phases.</w:t>
                </w:r>
              </w:p>
            </w:tc>
          </w:sdtContent>
        </w:sdt>
      </w:tr>
      <w:tr w:rsidR="00634756" w:rsidRPr="004D41CA" w14:paraId="09C5072C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C1B2E1F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2BA9E150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B4BCA3E6A98047E29E9558A50A5AFE1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66B0E764" w14:textId="58CB8A5C" w:rsidR="00634756" w:rsidRDefault="008D658F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33CE69BB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F3588D0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710C391A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AE71BC264F72496D8D60A9EA979989E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10BB006E" w14:textId="75FBE989" w:rsidR="00634756" w:rsidRDefault="008D658F" w:rsidP="004D41CA">
                <w:pPr>
                  <w:spacing w:line="259" w:lineRule="auto"/>
                </w:pPr>
                <w:r>
                  <w:t>Quality System improvement.</w:t>
                </w:r>
              </w:p>
            </w:tc>
          </w:sdtContent>
        </w:sdt>
      </w:tr>
    </w:tbl>
    <w:p w14:paraId="7CF77CAC" w14:textId="77777777" w:rsidR="000A0426" w:rsidRDefault="000A0426">
      <w:pPr>
        <w:spacing w:line="259" w:lineRule="auto"/>
      </w:pPr>
    </w:p>
    <w:p w14:paraId="3D76D7C8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DB2E97F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1340F2E5" w14:textId="0E6E8A8F" w:rsidR="000A75AD" w:rsidRDefault="008D658F" w:rsidP="000A75AD">
                <w:pPr>
                  <w:spacing w:line="259" w:lineRule="auto"/>
                  <w:jc w:val="center"/>
                </w:pPr>
                <w:r w:rsidRPr="008D658F">
                  <w:rPr>
                    <w:noProof/>
                  </w:rPr>
                  <w:drawing>
                    <wp:inline distT="0" distB="0" distL="0" distR="0" wp14:anchorId="41C659FB" wp14:editId="7176B757">
                      <wp:extent cx="5082980" cy="6576630"/>
                      <wp:effectExtent l="0" t="0" r="381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2980" cy="65766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120A5AF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C47FC9E0AA494A318F6D7507FAEDA86E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13B490B8" w14:textId="7A329B4A" w:rsidR="000A75AD" w:rsidRDefault="008D658F" w:rsidP="000A75AD">
                <w:pPr>
                  <w:spacing w:line="259" w:lineRule="auto"/>
                  <w:jc w:val="center"/>
                </w:pPr>
                <w:r>
                  <w:t>Cover Sheet</w:t>
                </w:r>
              </w:p>
            </w:tc>
          </w:sdtContent>
        </w:sdt>
      </w:tr>
    </w:tbl>
    <w:p w14:paraId="2C80DEF3" w14:textId="77777777" w:rsidR="004D41CA" w:rsidRDefault="004D41CA">
      <w:pPr>
        <w:spacing w:line="259" w:lineRule="auto"/>
      </w:pPr>
      <w:r>
        <w:br w:type="page"/>
      </w:r>
    </w:p>
    <w:p w14:paraId="66F5E8D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2A767C4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2F274C6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4D5566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AEABE" w14:textId="6CAEAF4D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06112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4CEB" w14:textId="018B3C6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707AC06">
                <v:shape id="_x0000_i1041" type="#_x0000_t75" style="width:100.15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FC1AB" w14:textId="3F73E85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C5F47C7">
                <v:shape id="_x0000_i1047" type="#_x0000_t75" style="width:100.15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57EFC" w14:textId="3FE387B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E51A92E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7804517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1550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F5387E778F6C4A37B3155F392FAF157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071D85" w14:textId="3AF6D69B" w:rsidR="00563AB7" w:rsidRPr="0041404C" w:rsidRDefault="008D658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20230116005835</w:t>
                </w:r>
              </w:p>
            </w:tc>
          </w:sdtContent>
        </w:sdt>
      </w:tr>
      <w:tr w:rsidR="00563AB7" w:rsidRPr="00CC5B02" w14:paraId="5ED911E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5BCA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9BEB17507D764EC481A098A8A81DBD2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1474FE" w14:textId="765B203A" w:rsidR="00563AB7" w:rsidRPr="0041404C" w:rsidRDefault="00A728E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98C248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1D99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96F16957A97847178C62FC3CA1377B0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562312" w14:textId="3AF28437" w:rsidR="00563AB7" w:rsidRPr="0041404C" w:rsidRDefault="00A728E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0B040F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673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313D390162B4F848848054B7BBDFD7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3C0A614" w14:textId="607F8718" w:rsidR="00563AB7" w:rsidRPr="0041404C" w:rsidRDefault="00A728E7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9442D1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8BBD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519AEAA43914844926CBD7EF2C450F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0BE459" w14:textId="04ED8776" w:rsidR="00563AB7" w:rsidRPr="0041404C" w:rsidRDefault="00A728E7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782571F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F4A1" w14:textId="77777777" w:rsidR="008D658F" w:rsidRDefault="008D658F" w:rsidP="002E17B7">
      <w:pPr>
        <w:spacing w:after="0" w:line="240" w:lineRule="auto"/>
      </w:pPr>
      <w:r>
        <w:separator/>
      </w:r>
    </w:p>
  </w:endnote>
  <w:endnote w:type="continuationSeparator" w:id="0">
    <w:p w14:paraId="1C0B16C8" w14:textId="77777777" w:rsidR="008D658F" w:rsidRDefault="008D658F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4F40F969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3370FE4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2695DD0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728E7">
            <w:fldChar w:fldCharType="begin"/>
          </w:r>
          <w:r w:rsidR="00A728E7">
            <w:instrText xml:space="preserve"> NUMPAGES   \* MERGEFORMAT </w:instrText>
          </w:r>
          <w:r w:rsidR="00A728E7">
            <w:fldChar w:fldCharType="separate"/>
          </w:r>
          <w:r w:rsidR="00590E3C">
            <w:rPr>
              <w:noProof/>
            </w:rPr>
            <w:t>3</w:t>
          </w:r>
          <w:r w:rsidR="00A728E7">
            <w:rPr>
              <w:noProof/>
            </w:rPr>
            <w:fldChar w:fldCharType="end"/>
          </w:r>
        </w:p>
      </w:tc>
    </w:tr>
    <w:tr w:rsidR="006E4D09" w14:paraId="2F458C49" w14:textId="77777777" w:rsidTr="004A4495">
      <w:trPr>
        <w:jc w:val="right"/>
      </w:trPr>
      <w:sdt>
        <w:sdtPr>
          <w:tag w:val="datetimestamp"/>
          <w:id w:val="-639416851"/>
          <w:placeholder>
            <w:docPart w:val="45BEC0D713C540FAB961139A0889B245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AAD23DD" w14:textId="6083AEA6" w:rsidR="006E4D09" w:rsidRDefault="00A728E7" w:rsidP="0039368B">
              <w:pPr>
                <w:pStyle w:val="NoSpacing"/>
                <w:jc w:val="right"/>
              </w:pPr>
              <w:r w:rsidRPr="005E33AA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1A238C70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4EB5" w14:textId="77777777" w:rsidR="008D658F" w:rsidRDefault="008D658F" w:rsidP="002E17B7">
      <w:pPr>
        <w:spacing w:after="0" w:line="240" w:lineRule="auto"/>
      </w:pPr>
      <w:r>
        <w:separator/>
      </w:r>
    </w:p>
  </w:footnote>
  <w:footnote w:type="continuationSeparator" w:id="0">
    <w:p w14:paraId="7547B078" w14:textId="77777777" w:rsidR="008D658F" w:rsidRDefault="008D658F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4ABE42A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02EA7F0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B86F53E" wp14:editId="737B0E22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48EDA32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5F9866C8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15D137A" w14:textId="01E5DFB2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728E7">
      <w:rPr>
        <w:noProof/>
        <w:sz w:val="16"/>
        <w:szCs w:val="16"/>
      </w:rPr>
      <w:t>16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F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0D49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658F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23AD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28E7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B7F1E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43951CA"/>
  <w15:docId w15:val="{282CC1EB-B554-4F83-A373-3D305A58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57B779A9DF49539C6B03B27609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FA346-B165-4E66-83F3-EE8291B36DAE}"/>
      </w:docPartPr>
      <w:docPartBody>
        <w:p w:rsidR="00405450" w:rsidRDefault="001F5243">
          <w:pPr>
            <w:pStyle w:val="EC57B779A9DF49539C6B03B276093A7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E2F2B698464A64B9744D88A95D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16575-847D-4DDE-9332-BE71D8855E3A}"/>
      </w:docPartPr>
      <w:docPartBody>
        <w:p w:rsidR="00405450" w:rsidRDefault="001F5243">
          <w:pPr>
            <w:pStyle w:val="3AE2F2B698464A64B9744D88A95D921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9DB989E0F647158B7FE079E4759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65CE9-C2D4-45D6-A6DF-7051BA4D0C75}"/>
      </w:docPartPr>
      <w:docPartBody>
        <w:p w:rsidR="00405450" w:rsidRDefault="001F5243">
          <w:pPr>
            <w:pStyle w:val="AF9DB989E0F647158B7FE079E475923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65E26999304C0FB4490CD7080BE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C540-5267-44E5-96D7-712AC69C21B7}"/>
      </w:docPartPr>
      <w:docPartBody>
        <w:p w:rsidR="00405450" w:rsidRDefault="001F5243">
          <w:pPr>
            <w:pStyle w:val="4665E26999304C0FB4490CD7080BE97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65ADB8C02FC45FC96BA4F521D28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982A6-CD28-4540-AAE9-5037A4391753}"/>
      </w:docPartPr>
      <w:docPartBody>
        <w:p w:rsidR="00405450" w:rsidRDefault="001F5243">
          <w:pPr>
            <w:pStyle w:val="D65ADB8C02FC45FC96BA4F521D288C9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CDA2DE542E4F988F33CA89DC5E2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DDF90-352C-4E82-9924-28BAFA3F63D0}"/>
      </w:docPartPr>
      <w:docPartBody>
        <w:p w:rsidR="00405450" w:rsidRDefault="001F5243">
          <w:pPr>
            <w:pStyle w:val="EDCDA2DE542E4F988F33CA89DC5E289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52754F1E804102B58DACE7AD94F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DFD0C-CC5C-4EEB-8AA7-0DF7133353DB}"/>
      </w:docPartPr>
      <w:docPartBody>
        <w:p w:rsidR="00405450" w:rsidRDefault="001F5243">
          <w:pPr>
            <w:pStyle w:val="C952754F1E804102B58DACE7AD94FFA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B15536953C42A6BF180D49B01EA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9901-0EEC-41EA-90B8-F8366C42BF1F}"/>
      </w:docPartPr>
      <w:docPartBody>
        <w:p w:rsidR="00405450" w:rsidRDefault="001F5243">
          <w:pPr>
            <w:pStyle w:val="F4B15536953C42A6BF180D49B01EA44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6541CDC1794B4B9B27DBA2CCDA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6FF01-5A80-4382-B414-9EE310DA50E7}"/>
      </w:docPartPr>
      <w:docPartBody>
        <w:p w:rsidR="00405450" w:rsidRDefault="001F5243">
          <w:pPr>
            <w:pStyle w:val="5A6541CDC1794B4B9B27DBA2CCDA620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BE60B4A8174CA9A4EA3A5EF511C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A92BF-97FF-4FF0-9F0B-412616351436}"/>
      </w:docPartPr>
      <w:docPartBody>
        <w:p w:rsidR="00405450" w:rsidRDefault="001F5243">
          <w:pPr>
            <w:pStyle w:val="0BBE60B4A8174CA9A4EA3A5EF511C3E4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6A6E7EF4107435F86776A93FFC30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911CA-7651-4028-8A2D-4B2E339B877D}"/>
      </w:docPartPr>
      <w:docPartBody>
        <w:p w:rsidR="00405450" w:rsidRDefault="001F5243">
          <w:pPr>
            <w:pStyle w:val="06A6E7EF4107435F86776A93FFC3057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CA3E6A98047E29E9558A50A5AF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B871C-A87F-4FA0-A29E-5951788ADF9A}"/>
      </w:docPartPr>
      <w:docPartBody>
        <w:p w:rsidR="00405450" w:rsidRDefault="001F5243">
          <w:pPr>
            <w:pStyle w:val="B4BCA3E6A98047E29E9558A50A5AFE1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1BC264F72496D8D60A9EA97998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D37D2-B673-4585-9301-2F0E36133D81}"/>
      </w:docPartPr>
      <w:docPartBody>
        <w:p w:rsidR="00405450" w:rsidRDefault="001F5243">
          <w:pPr>
            <w:pStyle w:val="AE71BC264F72496D8D60A9EA979989E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FC9E0AA494A318F6D7507FAEDA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86504-01A1-4629-8DAB-D73627035D9A}"/>
      </w:docPartPr>
      <w:docPartBody>
        <w:p w:rsidR="00405450" w:rsidRDefault="001F5243">
          <w:pPr>
            <w:pStyle w:val="C47FC9E0AA494A318F6D7507FAEDA86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87E778F6C4A37B3155F392FAF1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6210-3693-4E1A-A2D5-676D530F59C1}"/>
      </w:docPartPr>
      <w:docPartBody>
        <w:p w:rsidR="00405450" w:rsidRDefault="001F5243">
          <w:pPr>
            <w:pStyle w:val="F5387E778F6C4A37B3155F392FAF157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BEB17507D764EC481A098A8A81D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18161-4B2B-4739-9837-5903F6BBC795}"/>
      </w:docPartPr>
      <w:docPartBody>
        <w:p w:rsidR="00405450" w:rsidRDefault="001F5243">
          <w:pPr>
            <w:pStyle w:val="9BEB17507D764EC481A098A8A81DBD2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6F16957A97847178C62FC3CA1377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7EC82-1B0F-4F92-A412-941AF642117E}"/>
      </w:docPartPr>
      <w:docPartBody>
        <w:p w:rsidR="00405450" w:rsidRDefault="001F5243">
          <w:pPr>
            <w:pStyle w:val="96F16957A97847178C62FC3CA1377B0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313D390162B4F848848054B7BBD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0B622-A835-4090-8566-B5184E416C1E}"/>
      </w:docPartPr>
      <w:docPartBody>
        <w:p w:rsidR="00405450" w:rsidRDefault="001F5243">
          <w:pPr>
            <w:pStyle w:val="0313D390162B4F848848054B7BBDFD7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519AEAA43914844926CBD7EF2C4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17B21-3C82-4029-B15D-A1BF000AA858}"/>
      </w:docPartPr>
      <w:docPartBody>
        <w:p w:rsidR="00405450" w:rsidRDefault="001F5243">
          <w:pPr>
            <w:pStyle w:val="1519AEAA43914844926CBD7EF2C450F6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45BEC0D713C540FAB961139A0889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C2877-92FA-4BD4-B742-CC7AD22F5404}"/>
      </w:docPartPr>
      <w:docPartBody>
        <w:p w:rsidR="00000000" w:rsidRDefault="00405450">
          <w:r w:rsidRPr="005E33AA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43"/>
    <w:rsid w:val="001F5243"/>
    <w:rsid w:val="004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5450"/>
    <w:rPr>
      <w:color w:val="808080"/>
    </w:rPr>
  </w:style>
  <w:style w:type="paragraph" w:customStyle="1" w:styleId="EC57B779A9DF49539C6B03B276093A7F">
    <w:name w:val="EC57B779A9DF49539C6B03B276093A7F"/>
  </w:style>
  <w:style w:type="paragraph" w:customStyle="1" w:styleId="3AE2F2B698464A64B9744D88A95D9216">
    <w:name w:val="3AE2F2B698464A64B9744D88A95D9216"/>
  </w:style>
  <w:style w:type="paragraph" w:customStyle="1" w:styleId="AF9DB989E0F647158B7FE079E4759238">
    <w:name w:val="AF9DB989E0F647158B7FE079E4759238"/>
  </w:style>
  <w:style w:type="paragraph" w:customStyle="1" w:styleId="4665E26999304C0FB4490CD7080BE977">
    <w:name w:val="4665E26999304C0FB4490CD7080BE977"/>
  </w:style>
  <w:style w:type="paragraph" w:customStyle="1" w:styleId="D65ADB8C02FC45FC96BA4F521D288C92">
    <w:name w:val="D65ADB8C02FC45FC96BA4F521D288C92"/>
  </w:style>
  <w:style w:type="paragraph" w:customStyle="1" w:styleId="EDCDA2DE542E4F988F33CA89DC5E289A">
    <w:name w:val="EDCDA2DE542E4F988F33CA89DC5E289A"/>
  </w:style>
  <w:style w:type="paragraph" w:customStyle="1" w:styleId="C952754F1E804102B58DACE7AD94FFA8">
    <w:name w:val="C952754F1E804102B58DACE7AD94FFA8"/>
  </w:style>
  <w:style w:type="paragraph" w:customStyle="1" w:styleId="F4B15536953C42A6BF180D49B01EA44C">
    <w:name w:val="F4B15536953C42A6BF180D49B01EA44C"/>
  </w:style>
  <w:style w:type="paragraph" w:customStyle="1" w:styleId="5A6541CDC1794B4B9B27DBA2CCDA620D">
    <w:name w:val="5A6541CDC1794B4B9B27DBA2CCDA620D"/>
  </w:style>
  <w:style w:type="paragraph" w:customStyle="1" w:styleId="0BBE60B4A8174CA9A4EA3A5EF511C3E4">
    <w:name w:val="0BBE60B4A8174CA9A4EA3A5EF511C3E4"/>
  </w:style>
  <w:style w:type="paragraph" w:customStyle="1" w:styleId="06A6E7EF4107435F86776A93FFC30577">
    <w:name w:val="06A6E7EF4107435F86776A93FFC30577"/>
  </w:style>
  <w:style w:type="paragraph" w:customStyle="1" w:styleId="B4BCA3E6A98047E29E9558A50A5AFE13">
    <w:name w:val="B4BCA3E6A98047E29E9558A50A5AFE13"/>
  </w:style>
  <w:style w:type="paragraph" w:customStyle="1" w:styleId="AE71BC264F72496D8D60A9EA979989E5">
    <w:name w:val="AE71BC264F72496D8D60A9EA979989E5"/>
  </w:style>
  <w:style w:type="paragraph" w:customStyle="1" w:styleId="C47FC9E0AA494A318F6D7507FAEDA86E">
    <w:name w:val="C47FC9E0AA494A318F6D7507FAEDA86E"/>
  </w:style>
  <w:style w:type="paragraph" w:customStyle="1" w:styleId="F5387E778F6C4A37B3155F392FAF157A">
    <w:name w:val="F5387E778F6C4A37B3155F392FAF157A"/>
  </w:style>
  <w:style w:type="paragraph" w:customStyle="1" w:styleId="9BEB17507D764EC481A098A8A81DBD2D">
    <w:name w:val="9BEB17507D764EC481A098A8A81DBD2D"/>
  </w:style>
  <w:style w:type="paragraph" w:customStyle="1" w:styleId="96F16957A97847178C62FC3CA1377B04">
    <w:name w:val="96F16957A97847178C62FC3CA1377B04"/>
  </w:style>
  <w:style w:type="paragraph" w:customStyle="1" w:styleId="0313D390162B4F848848054B7BBDFD77">
    <w:name w:val="0313D390162B4F848848054B7BBDFD77"/>
  </w:style>
  <w:style w:type="paragraph" w:customStyle="1" w:styleId="1519AEAA43914844926CBD7EF2C450F6">
    <w:name w:val="1519AEAA43914844926CBD7EF2C45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1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2023-01-16T06:59:00Z</cp:lastPrinted>
  <dcterms:created xsi:type="dcterms:W3CDTF">2023-01-16T06:55:00Z</dcterms:created>
  <dcterms:modified xsi:type="dcterms:W3CDTF">2023-01-16T06:59:00Z</dcterms:modified>
</cp:coreProperties>
</file>