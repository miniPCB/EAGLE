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30DAB8EB" w14:textId="77777777" w:rsidTr="004D41CA">
        <w:tc>
          <w:tcPr>
            <w:tcW w:w="10790" w:type="dxa"/>
            <w:gridSpan w:val="6"/>
          </w:tcPr>
          <w:p w14:paraId="26E4C15C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3B8F6F32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5D870A218AE7407994FBF5D7EB007564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51F4E8AF" w14:textId="584D73A9" w:rsidR="007D7AE9" w:rsidRDefault="005D2EBF" w:rsidP="00634756">
                <w:pPr>
                  <w:pStyle w:val="Title"/>
                </w:pPr>
                <w:r>
                  <w:rPr>
                    <w:rStyle w:val="TitleChar"/>
                  </w:rPr>
                  <w:t>miniPCB™ Development Procedure</w:t>
                </w:r>
              </w:p>
            </w:tc>
          </w:sdtContent>
        </w:sdt>
      </w:tr>
      <w:tr w:rsidR="00D24BB8" w14:paraId="1112B6E1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08A9A10B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F011AA27FA2949D6891D5A625B1C878D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E93C83C" w14:textId="7F3CFBB5" w:rsidR="007D7AE9" w:rsidRDefault="005D2EBF" w:rsidP="00634756">
                <w:pPr>
                  <w:spacing w:line="259" w:lineRule="auto"/>
                </w:pPr>
                <w:r>
                  <w:t>1013</w:t>
                </w:r>
              </w:p>
            </w:tc>
          </w:sdtContent>
        </w:sdt>
        <w:tc>
          <w:tcPr>
            <w:tcW w:w="1799" w:type="dxa"/>
            <w:vAlign w:val="center"/>
          </w:tcPr>
          <w:p w14:paraId="36758A34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C04ED5062A22472096762AEC2B97F048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643AFA7" w14:textId="7018ED86" w:rsidR="007D7AE9" w:rsidRDefault="005D2EBF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7DB66D6F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86DBA2E7196B415D90F36D9C5DFB4A86"/>
            </w:placeholder>
            <w:date w:fullDate="2023-01-15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A913E5F" w14:textId="1BCD3367" w:rsidR="007D7AE9" w:rsidRDefault="005D2EBF" w:rsidP="00634756">
                <w:pPr>
                  <w:spacing w:line="259" w:lineRule="auto"/>
                </w:pPr>
                <w:r>
                  <w:t>15Jan2023</w:t>
                </w:r>
              </w:p>
            </w:tc>
          </w:sdtContent>
        </w:sdt>
      </w:tr>
      <w:tr w:rsidR="004D41CA" w14:paraId="6163E591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15FE8C97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CD1EF16485D04A8CB20A7C6D763F3AC9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1642ED5" w14:textId="254A10D5" w:rsidR="007D7AE9" w:rsidRDefault="005D2EBF" w:rsidP="00634756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5B658123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03AACAA8E8154B3F8175C9275D20BE95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017FACC" w14:textId="79CE7AF9" w:rsidR="007D7AE9" w:rsidRDefault="005D2EBF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12FD5135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C364A332A3C14BB1ADF3EA4ACCD107AE"/>
            </w:placeholder>
            <w:date w:fullDate="2023-01-15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B2123B7" w14:textId="0B693725" w:rsidR="007D7AE9" w:rsidRDefault="005D2EBF" w:rsidP="00634756">
                <w:pPr>
                  <w:spacing w:line="259" w:lineRule="auto"/>
                </w:pPr>
                <w:r>
                  <w:t>15Jan2023</w:t>
                </w:r>
              </w:p>
            </w:tc>
          </w:sdtContent>
        </w:sdt>
      </w:tr>
      <w:tr w:rsidR="005A42C1" w14:paraId="0AE72283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506ACD75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C6CCFACBF0D14841B23C28DE5B805FCA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C58DCEB" w14:textId="365F7BC8" w:rsidR="007D7AE9" w:rsidRDefault="005D2EBF" w:rsidP="00634756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681FEDEC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AEE6C181151D4898940BDB38CFDAF643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BF76CAC" w14:textId="160155BE" w:rsidR="007D7AE9" w:rsidRDefault="005D2EBF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4E10D894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25631D32A325480AB789F429975DFAF7"/>
            </w:placeholder>
            <w:date w:fullDate="2023-01-15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751744A" w14:textId="437258C9" w:rsidR="007D7AE9" w:rsidRDefault="005D2EBF" w:rsidP="00634756">
                <w:pPr>
                  <w:spacing w:line="259" w:lineRule="auto"/>
                </w:pPr>
                <w:r>
                  <w:t>15Jan2023</w:t>
                </w:r>
              </w:p>
            </w:tc>
          </w:sdtContent>
        </w:sdt>
      </w:tr>
      <w:tr w:rsidR="007D7AE9" w14:paraId="553662E1" w14:textId="77777777" w:rsidTr="004D41CA">
        <w:tc>
          <w:tcPr>
            <w:tcW w:w="10790" w:type="dxa"/>
            <w:gridSpan w:val="6"/>
          </w:tcPr>
          <w:p w14:paraId="6023B728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12D9C4D6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227C3A6A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6CA7BDA3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4760EE6E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2C00BC92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2ACD0D4409354F01BE8A860A6760E638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7A230195" w14:textId="1A362FC9" w:rsidR="00634756" w:rsidRDefault="005D2EBF" w:rsidP="004D41CA">
                <w:pPr>
                  <w:spacing w:line="259" w:lineRule="auto"/>
                </w:pPr>
                <w:r>
                  <w:t>Initial release of a development procedure.</w:t>
                </w:r>
              </w:p>
            </w:tc>
          </w:sdtContent>
        </w:sdt>
      </w:tr>
      <w:tr w:rsidR="00634756" w:rsidRPr="004D41CA" w14:paraId="79FB7514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334F083A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06E8C9B9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21FCF961539947AFB48655366BB9BA73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3EC78291" w14:textId="13B08D6B" w:rsidR="00634756" w:rsidRDefault="005D2EBF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39F7AD83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2B8F77E7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39C62CD9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D16BC8CA4244426C821E3ADEBD6E4C08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6DC85733" w14:textId="52B8D218" w:rsidR="00634756" w:rsidRDefault="005D2EBF" w:rsidP="004D41CA">
                <w:pPr>
                  <w:spacing w:line="259" w:lineRule="auto"/>
                </w:pPr>
                <w:r>
                  <w:t>Enable more consistency within the miniPCB project.</w:t>
                </w:r>
              </w:p>
            </w:tc>
          </w:sdtContent>
        </w:sdt>
      </w:tr>
    </w:tbl>
    <w:p w14:paraId="02B35B46" w14:textId="77777777" w:rsidR="000A0426" w:rsidRDefault="000A0426">
      <w:pPr>
        <w:spacing w:line="259" w:lineRule="auto"/>
      </w:pPr>
    </w:p>
    <w:p w14:paraId="35C1491F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68AAF995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Content>
              <w:p w14:paraId="531F090C" w14:textId="1F6E8E41" w:rsidR="000A75AD" w:rsidRDefault="005D2EBF" w:rsidP="000A75AD">
                <w:pPr>
                  <w:spacing w:line="259" w:lineRule="auto"/>
                  <w:jc w:val="center"/>
                </w:pPr>
                <w:r w:rsidRPr="005D2EBF">
                  <w:drawing>
                    <wp:inline distT="0" distB="0" distL="0" distR="0" wp14:anchorId="6F5404EA" wp14:editId="054D72C8">
                      <wp:extent cx="5098222" cy="6576630"/>
                      <wp:effectExtent l="0" t="0" r="762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98222" cy="65766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628849EC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85F253F983914FD08F0E870A59EF3AF8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0235BC5F" w14:textId="44252B23" w:rsidR="000A75AD" w:rsidRDefault="005D2EBF" w:rsidP="000A75AD">
                <w:pPr>
                  <w:spacing w:line="259" w:lineRule="auto"/>
                  <w:jc w:val="center"/>
                </w:pPr>
                <w:r>
                  <w:t>Cover Sheet</w:t>
                </w:r>
              </w:p>
            </w:tc>
          </w:sdtContent>
        </w:sdt>
      </w:tr>
    </w:tbl>
    <w:p w14:paraId="2188D288" w14:textId="77777777" w:rsidR="004D41CA" w:rsidRDefault="004D41CA">
      <w:pPr>
        <w:spacing w:line="259" w:lineRule="auto"/>
      </w:pPr>
      <w:r>
        <w:br w:type="page"/>
      </w:r>
    </w:p>
    <w:p w14:paraId="19017630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271D8A51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681FCD8D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265FC708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01513" w14:textId="3AB23D5D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CB30B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9" o:title=""/>
                </v:shape>
                <w:control r:id="rId10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556F7" w14:textId="436B0C3A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BCED101">
                <v:shape id="_x0000_i1047" type="#_x0000_t75" style="width:100.3pt;height:24pt" o:ole="">
                  <v:imagedata r:id="rId11" o:title=""/>
                </v:shape>
                <w:control r:id="rId12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60C22" w14:textId="1F7D5DDF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834D05C">
                <v:shape id="_x0000_i1049" type="#_x0000_t75" style="width:100.3pt;height:24pt" o:ole="">
                  <v:imagedata r:id="rId13" o:title=""/>
                </v:shape>
                <w:control r:id="rId14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C5C5B" w14:textId="1202B4B6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D2A075A">
                <v:shape id="_x0000_i1050" type="#_x0000_t75" style="width:1in;height:24pt" o:ole="">
                  <v:imagedata r:id="rId15" o:title=""/>
                </v:shape>
                <w:control r:id="rId16" w:name="deleteButton" w:shapeid="_x0000_i1050"/>
              </w:object>
            </w:r>
          </w:p>
        </w:tc>
      </w:tr>
      <w:tr w:rsidR="00563AB7" w:rsidRPr="00CC5B02" w14:paraId="6ED4DC7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34BA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C3C62F6FBDA041A28FF575CB51C2686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35B40E1" w14:textId="568A193C" w:rsidR="00563AB7" w:rsidRPr="0041404C" w:rsidRDefault="005D2EBF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20230115133623</w:t>
                </w:r>
              </w:p>
            </w:tc>
          </w:sdtContent>
        </w:sdt>
      </w:tr>
      <w:tr w:rsidR="00563AB7" w:rsidRPr="00CC5B02" w14:paraId="4F4940D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9B9A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2CF4CCEEAC2E45A09B37EE5FB3CFC739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0F5584D" w14:textId="34125190" w:rsidR="00563AB7" w:rsidRPr="0041404C" w:rsidRDefault="00F36DE2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B75BDA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93AC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0EDC772757734342BCC0D8BDE068334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C614A8C" w14:textId="65AD8BAA" w:rsidR="00563AB7" w:rsidRPr="0041404C" w:rsidRDefault="00F36DE2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27AA7E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A16A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E89C6211F23545DDA448E8C0FF1FD77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B449E54" w14:textId="5370DBAC" w:rsidR="00563AB7" w:rsidRPr="0041404C" w:rsidRDefault="00F36DE2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E3945A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802EA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8272941FA3AA4726B61DED1CAB63EEE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AE4951C" w14:textId="723FC5E0" w:rsidR="00563AB7" w:rsidRPr="0041404C" w:rsidRDefault="00F36DE2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66325336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76DC" w14:textId="77777777" w:rsidR="005D2EBF" w:rsidRDefault="005D2EBF" w:rsidP="002E17B7">
      <w:pPr>
        <w:spacing w:after="0" w:line="240" w:lineRule="auto"/>
      </w:pPr>
      <w:r>
        <w:separator/>
      </w:r>
    </w:p>
  </w:endnote>
  <w:endnote w:type="continuationSeparator" w:id="0">
    <w:p w14:paraId="6ED639F6" w14:textId="77777777" w:rsidR="005D2EBF" w:rsidRDefault="005D2EBF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57909E88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026CF675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2937AA65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4C44FDBF" w14:textId="77777777" w:rsidTr="004A4495">
      <w:trPr>
        <w:jc w:val="right"/>
      </w:trPr>
      <w:sdt>
        <w:sdtPr>
          <w:tag w:val="datetimestamp"/>
          <w:id w:val="-639416851"/>
          <w:placeholder>
            <w:docPart w:val="2144C9DC5BAE4B58AD8697ABF99716A0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621EA24B" w14:textId="695B7099" w:rsidR="006E4D09" w:rsidRDefault="00F36DE2" w:rsidP="0039368B">
              <w:pPr>
                <w:pStyle w:val="NoSpacing"/>
                <w:jc w:val="right"/>
              </w:pPr>
              <w:r w:rsidRPr="00E217A0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0DC774D0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8EECD" w14:textId="77777777" w:rsidR="005D2EBF" w:rsidRDefault="005D2EBF" w:rsidP="002E17B7">
      <w:pPr>
        <w:spacing w:after="0" w:line="240" w:lineRule="auto"/>
      </w:pPr>
      <w:r>
        <w:separator/>
      </w:r>
    </w:p>
  </w:footnote>
  <w:footnote w:type="continuationSeparator" w:id="0">
    <w:p w14:paraId="5795FD16" w14:textId="77777777" w:rsidR="005D2EBF" w:rsidRDefault="005D2EBF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3907D083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162815E1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3F8B2905" wp14:editId="58B1798F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1ADC0C97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06DBCB02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7BD701AF" w14:textId="5B370E3F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F36DE2">
      <w:rPr>
        <w:noProof/>
        <w:sz w:val="16"/>
        <w:szCs w:val="16"/>
      </w:rPr>
      <w:t>15 January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BF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243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2EBF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6DE2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6E638"/>
  <w15:docId w15:val="{E2970154-AB39-4D7A-AFBB-6D808F2A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ENGDOC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70A218AE7407994FBF5D7EB007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3232C-3298-4F56-AC33-F54600F9F4AC}"/>
      </w:docPartPr>
      <w:docPartBody>
        <w:p w:rsidR="00000000" w:rsidRDefault="00E81928">
          <w:pPr>
            <w:pStyle w:val="5D870A218AE7407994FBF5D7EB00756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11AA27FA2949D6891D5A625B1C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36330-9B21-481F-BFCE-BAD0A55D57AF}"/>
      </w:docPartPr>
      <w:docPartBody>
        <w:p w:rsidR="00000000" w:rsidRDefault="00E81928">
          <w:pPr>
            <w:pStyle w:val="F011AA27FA2949D6891D5A625B1C878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4ED5062A22472096762AEC2B97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FAC0-C28F-4C91-BFCD-393C00E95E1A}"/>
      </w:docPartPr>
      <w:docPartBody>
        <w:p w:rsidR="00000000" w:rsidRDefault="00E81928">
          <w:pPr>
            <w:pStyle w:val="C04ED5062A22472096762AEC2B97F04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DBA2E7196B415D90F36D9C5DFB4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3B2F0-2DB3-4B23-8AA2-D5A7ECB815C4}"/>
      </w:docPartPr>
      <w:docPartBody>
        <w:p w:rsidR="00000000" w:rsidRDefault="00E81928">
          <w:pPr>
            <w:pStyle w:val="86DBA2E7196B415D90F36D9C5DFB4A86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CD1EF16485D04A8CB20A7C6D763F3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5655E-ECE9-4A3E-8717-8CA04D4F984B}"/>
      </w:docPartPr>
      <w:docPartBody>
        <w:p w:rsidR="00000000" w:rsidRDefault="00E81928">
          <w:pPr>
            <w:pStyle w:val="CD1EF16485D04A8CB20A7C6D763F3AC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AACAA8E8154B3F8175C9275D20B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61CF0-BE6B-400B-B50E-1C742ACDBD33}"/>
      </w:docPartPr>
      <w:docPartBody>
        <w:p w:rsidR="00000000" w:rsidRDefault="00E81928">
          <w:pPr>
            <w:pStyle w:val="03AACAA8E8154B3F8175C9275D20BE9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64A332A3C14BB1ADF3EA4ACCD10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742DC-F988-42C9-9833-B678618BE931}"/>
      </w:docPartPr>
      <w:docPartBody>
        <w:p w:rsidR="00000000" w:rsidRDefault="00E81928">
          <w:pPr>
            <w:pStyle w:val="C364A332A3C14BB1ADF3EA4ACCD107AE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C6CCFACBF0D14841B23C28DE5B805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2A80-8831-430F-97F4-B0CDA9CD66E9}"/>
      </w:docPartPr>
      <w:docPartBody>
        <w:p w:rsidR="00000000" w:rsidRDefault="00E81928">
          <w:pPr>
            <w:pStyle w:val="C6CCFACBF0D14841B23C28DE5B805FCA"/>
          </w:pPr>
          <w:r w:rsidRPr="006E1149">
            <w:rPr>
              <w:rStyle w:val="PlaceholderText"/>
            </w:rPr>
            <w:t xml:space="preserve">Click or tap here to </w:t>
          </w:r>
          <w:r w:rsidRPr="006E1149">
            <w:rPr>
              <w:rStyle w:val="PlaceholderText"/>
            </w:rPr>
            <w:t>enter text.</w:t>
          </w:r>
        </w:p>
      </w:docPartBody>
    </w:docPart>
    <w:docPart>
      <w:docPartPr>
        <w:name w:val="AEE6C181151D4898940BDB38CFDAF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7FB1C-0B6F-4D8C-8582-3DFAFB675209}"/>
      </w:docPartPr>
      <w:docPartBody>
        <w:p w:rsidR="00000000" w:rsidRDefault="00E81928">
          <w:pPr>
            <w:pStyle w:val="AEE6C181151D4898940BDB38CFDAF64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631D32A325480AB789F429975DF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66888-37EE-4F14-98BB-2B5FAF53B0D0}"/>
      </w:docPartPr>
      <w:docPartBody>
        <w:p w:rsidR="00000000" w:rsidRDefault="00E81928">
          <w:pPr>
            <w:pStyle w:val="25631D32A325480AB789F429975DFAF7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2ACD0D4409354F01BE8A860A6760E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32148-6003-45CF-AE87-840F78333BEC}"/>
      </w:docPartPr>
      <w:docPartBody>
        <w:p w:rsidR="00000000" w:rsidRDefault="00E81928">
          <w:pPr>
            <w:pStyle w:val="2ACD0D4409354F01BE8A860A6760E63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FCF961539947AFB48655366BB9B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1E26-9195-4F76-95C7-3A198421D586}"/>
      </w:docPartPr>
      <w:docPartBody>
        <w:p w:rsidR="00000000" w:rsidRDefault="00E81928">
          <w:pPr>
            <w:pStyle w:val="21FCF961539947AFB48655366BB9BA7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6BC8CA4244426C821E3ADEBD6E4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19750-EBE9-44B7-A3EA-F2BCAFC20819}"/>
      </w:docPartPr>
      <w:docPartBody>
        <w:p w:rsidR="00000000" w:rsidRDefault="00E81928">
          <w:pPr>
            <w:pStyle w:val="D16BC8CA4244426C821E3ADEBD6E4C0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F253F983914FD08F0E870A59EF3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04BA4-D6B2-42D3-9730-F2273554C49F}"/>
      </w:docPartPr>
      <w:docPartBody>
        <w:p w:rsidR="00000000" w:rsidRDefault="00E81928">
          <w:pPr>
            <w:pStyle w:val="85F253F983914FD08F0E870A59EF3AF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62F6FBDA041A28FF575CB51C26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AD502-DEF4-4AB8-9417-72EDAE6AD2BB}"/>
      </w:docPartPr>
      <w:docPartBody>
        <w:p w:rsidR="00000000" w:rsidRDefault="00E81928">
          <w:pPr>
            <w:pStyle w:val="C3C62F6FBDA041A28FF575CB51C2686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CF4CCEEAC2E45A09B37EE5FB3CFC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E8770-C03B-4F52-B9D2-71A714CE393A}"/>
      </w:docPartPr>
      <w:docPartBody>
        <w:p w:rsidR="00000000" w:rsidRDefault="00E81928">
          <w:pPr>
            <w:pStyle w:val="2CF4CCEEAC2E45A09B37EE5FB3CFC739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EDC772757734342BCC0D8BDE0683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6999D-A5B6-47BE-AE76-245B000DF9FA}"/>
      </w:docPartPr>
      <w:docPartBody>
        <w:p w:rsidR="00000000" w:rsidRDefault="00E81928">
          <w:pPr>
            <w:pStyle w:val="0EDC772757734342BCC0D8BDE068334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89C6211F23545DDA448E8C0FF1FD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CFEC1-DA38-46BC-8AAE-650D19554FC9}"/>
      </w:docPartPr>
      <w:docPartBody>
        <w:p w:rsidR="00000000" w:rsidRDefault="00E81928">
          <w:pPr>
            <w:pStyle w:val="E89C6211F23545DDA448E8C0FF1FD77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8272941FA3AA4726B61DED1CAB63E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31D13-E213-40B0-B0C6-A91C92265041}"/>
      </w:docPartPr>
      <w:docPartBody>
        <w:p w:rsidR="00000000" w:rsidRDefault="00E81928">
          <w:pPr>
            <w:pStyle w:val="8272941FA3AA4726B61DED1CAB63EEE6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2144C9DC5BAE4B58AD8697ABF9971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6AA3F-B333-4585-978A-31A5B2B0999D}"/>
      </w:docPartPr>
      <w:docPartBody>
        <w:p w:rsidR="00000000" w:rsidRDefault="00E81928">
          <w:r w:rsidRPr="00E217A0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28"/>
    <w:rsid w:val="00E8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1928"/>
    <w:rPr>
      <w:color w:val="808080"/>
    </w:rPr>
  </w:style>
  <w:style w:type="paragraph" w:customStyle="1" w:styleId="5D870A218AE7407994FBF5D7EB007564">
    <w:name w:val="5D870A218AE7407994FBF5D7EB007564"/>
  </w:style>
  <w:style w:type="paragraph" w:customStyle="1" w:styleId="F011AA27FA2949D6891D5A625B1C878D">
    <w:name w:val="F011AA27FA2949D6891D5A625B1C878D"/>
  </w:style>
  <w:style w:type="paragraph" w:customStyle="1" w:styleId="C04ED5062A22472096762AEC2B97F048">
    <w:name w:val="C04ED5062A22472096762AEC2B97F048"/>
  </w:style>
  <w:style w:type="paragraph" w:customStyle="1" w:styleId="86DBA2E7196B415D90F36D9C5DFB4A86">
    <w:name w:val="86DBA2E7196B415D90F36D9C5DFB4A86"/>
  </w:style>
  <w:style w:type="paragraph" w:customStyle="1" w:styleId="CD1EF16485D04A8CB20A7C6D763F3AC9">
    <w:name w:val="CD1EF16485D04A8CB20A7C6D763F3AC9"/>
  </w:style>
  <w:style w:type="paragraph" w:customStyle="1" w:styleId="03AACAA8E8154B3F8175C9275D20BE95">
    <w:name w:val="03AACAA8E8154B3F8175C9275D20BE95"/>
  </w:style>
  <w:style w:type="paragraph" w:customStyle="1" w:styleId="C364A332A3C14BB1ADF3EA4ACCD107AE">
    <w:name w:val="C364A332A3C14BB1ADF3EA4ACCD107AE"/>
  </w:style>
  <w:style w:type="paragraph" w:customStyle="1" w:styleId="C6CCFACBF0D14841B23C28DE5B805FCA">
    <w:name w:val="C6CCFACBF0D14841B23C28DE5B805FCA"/>
  </w:style>
  <w:style w:type="paragraph" w:customStyle="1" w:styleId="AEE6C181151D4898940BDB38CFDAF643">
    <w:name w:val="AEE6C181151D4898940BDB38CFDAF643"/>
  </w:style>
  <w:style w:type="paragraph" w:customStyle="1" w:styleId="25631D32A325480AB789F429975DFAF7">
    <w:name w:val="25631D32A325480AB789F429975DFAF7"/>
  </w:style>
  <w:style w:type="paragraph" w:customStyle="1" w:styleId="2ACD0D4409354F01BE8A860A6760E638">
    <w:name w:val="2ACD0D4409354F01BE8A860A6760E638"/>
  </w:style>
  <w:style w:type="paragraph" w:customStyle="1" w:styleId="21FCF961539947AFB48655366BB9BA73">
    <w:name w:val="21FCF961539947AFB48655366BB9BA73"/>
  </w:style>
  <w:style w:type="paragraph" w:customStyle="1" w:styleId="D16BC8CA4244426C821E3ADEBD6E4C08">
    <w:name w:val="D16BC8CA4244426C821E3ADEBD6E4C08"/>
  </w:style>
  <w:style w:type="paragraph" w:customStyle="1" w:styleId="85F253F983914FD08F0E870A59EF3AF8">
    <w:name w:val="85F253F983914FD08F0E870A59EF3AF8"/>
  </w:style>
  <w:style w:type="paragraph" w:customStyle="1" w:styleId="C3C62F6FBDA041A28FF575CB51C2686C">
    <w:name w:val="C3C62F6FBDA041A28FF575CB51C2686C"/>
  </w:style>
  <w:style w:type="paragraph" w:customStyle="1" w:styleId="2CF4CCEEAC2E45A09B37EE5FB3CFC739">
    <w:name w:val="2CF4CCEEAC2E45A09B37EE5FB3CFC739"/>
  </w:style>
  <w:style w:type="paragraph" w:customStyle="1" w:styleId="0EDC772757734342BCC0D8BDE0683343">
    <w:name w:val="0EDC772757734342BCC0D8BDE0683343"/>
  </w:style>
  <w:style w:type="paragraph" w:customStyle="1" w:styleId="E89C6211F23545DDA448E8C0FF1FD77C">
    <w:name w:val="E89C6211F23545DDA448E8C0FF1FD77C"/>
  </w:style>
  <w:style w:type="paragraph" w:customStyle="1" w:styleId="8272941FA3AA4726B61DED1CAB63EEE6">
    <w:name w:val="8272941FA3AA4726B61DED1CAB63E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3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2023-01-15T19:36:00Z</cp:lastPrinted>
  <dcterms:created xsi:type="dcterms:W3CDTF">2023-01-15T19:32:00Z</dcterms:created>
  <dcterms:modified xsi:type="dcterms:W3CDTF">2023-01-15T19:36:00Z</dcterms:modified>
</cp:coreProperties>
</file>