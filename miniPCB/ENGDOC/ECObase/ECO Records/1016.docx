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1B8BABE3" w14:textId="77777777" w:rsidTr="004D41CA">
        <w:tc>
          <w:tcPr>
            <w:tcW w:w="10790" w:type="dxa"/>
            <w:gridSpan w:val="6"/>
          </w:tcPr>
          <w:p w14:paraId="65F8F995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3F8BD295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91A7F054469347749D0F96AE866A616E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584DE660" w14:textId="1D5AD0C0" w:rsidR="007D7AE9" w:rsidRDefault="00660D2C" w:rsidP="00634756">
                <w:pPr>
                  <w:pStyle w:val="Title"/>
                </w:pPr>
                <w:r>
                  <w:rPr>
                    <w:rStyle w:val="TitleChar"/>
                  </w:rPr>
                  <w:t>13A-777, Lucky Number Generator</w:t>
                </w:r>
              </w:p>
            </w:tc>
          </w:sdtContent>
        </w:sdt>
      </w:tr>
      <w:tr w:rsidR="00D24BB8" w14:paraId="38723349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721A729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17B7E2DDE2A741758238DC4C18329825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BAA4013" w14:textId="62CDB96E" w:rsidR="007D7AE9" w:rsidRDefault="00660D2C" w:rsidP="00634756">
                <w:pPr>
                  <w:spacing w:line="259" w:lineRule="auto"/>
                </w:pPr>
                <w:r>
                  <w:t>1016</w:t>
                </w:r>
              </w:p>
            </w:tc>
          </w:sdtContent>
        </w:sdt>
        <w:tc>
          <w:tcPr>
            <w:tcW w:w="1799" w:type="dxa"/>
            <w:vAlign w:val="center"/>
          </w:tcPr>
          <w:p w14:paraId="4D690E9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BB009928D705429FA080B8281C391DAC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26284A9" w14:textId="2BFCAC2A" w:rsidR="007D7AE9" w:rsidRDefault="00660D2C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2888294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A24302C759E04929AA5923CC73AB8866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AA35EA2" w14:textId="2D053A3E" w:rsidR="007D7AE9" w:rsidRDefault="00660D2C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4D41CA" w14:paraId="7FC4A5D7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0264779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6BD43AF27529421A8F2958B29AB94D8F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790992B" w14:textId="0681D480" w:rsidR="007D7AE9" w:rsidRDefault="00660D2C" w:rsidP="00634756">
                <w:pPr>
                  <w:spacing w:line="259" w:lineRule="auto"/>
                </w:pPr>
                <w:r>
                  <w:t>13A-777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150C08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657C0D507B844A9D8AD416688C6E3776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F757A2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48E9B21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B81BFABD60D842CABB41790B045EADA4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8625787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6024D53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61B141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50FE7B76BA5345E7A2ABE3C32836C09D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7DF11F8" w14:textId="7E21DAE3" w:rsidR="007D7AE9" w:rsidRDefault="00660D2C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3C13FD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38EB109BACAE4AD8ABBDBDC388365F06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BB18C3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1FB1BBC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DF41F25A5783404AB120934485D1C5A2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07D409F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5EBF69C9" w14:textId="77777777" w:rsidTr="004D41CA">
        <w:tc>
          <w:tcPr>
            <w:tcW w:w="10790" w:type="dxa"/>
            <w:gridSpan w:val="6"/>
          </w:tcPr>
          <w:p w14:paraId="0015C8A7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68372B68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704A29EC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54584983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27892B8B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2964AAFA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940492526C13455F803026ED1D88895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A091482" w14:textId="7D15AC33" w:rsidR="00634756" w:rsidRDefault="00660D2C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173E2418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5FFF3F1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57D42DC4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54308DFFE1584569A46D4F5620C0BC3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45FB6165" w14:textId="535EF624" w:rsidR="00634756" w:rsidRDefault="00660D2C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6D382FD2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1EC9C63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5C1900CC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E20C4BBA308E4549ACA8AF4AE61C31E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1F8F6B6D" w14:textId="68678A10" w:rsidR="00634756" w:rsidRDefault="00660D2C" w:rsidP="004D41CA">
                <w:pPr>
                  <w:spacing w:line="259" w:lineRule="auto"/>
                </w:pPr>
                <w:r>
                  <w:t>Product devlopment</w:t>
                </w:r>
              </w:p>
            </w:tc>
          </w:sdtContent>
        </w:sdt>
      </w:tr>
    </w:tbl>
    <w:p w14:paraId="464087E6" w14:textId="77777777" w:rsidR="000A0426" w:rsidRDefault="000A0426">
      <w:pPr>
        <w:spacing w:line="259" w:lineRule="auto"/>
      </w:pPr>
    </w:p>
    <w:p w14:paraId="34AA4AB6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53F0AFB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0400FEE3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B801654" wp14:editId="72D2D35A">
                      <wp:extent cx="6602612" cy="4132384"/>
                      <wp:effectExtent l="0" t="0" r="8255" b="1905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19464" cy="41429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456FD512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80355B68F4F64DFE91F5B2B8CA44C7A7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E9501B8" w14:textId="02D1E5D1" w:rsidR="000A75AD" w:rsidRDefault="00660D2C" w:rsidP="000A75AD">
                <w:pPr>
                  <w:spacing w:line="259" w:lineRule="auto"/>
                  <w:jc w:val="center"/>
                </w:pPr>
                <w:r>
                  <w:t>Schematic, Sheet 1</w:t>
                </w:r>
              </w:p>
            </w:tc>
          </w:sdtContent>
        </w:sdt>
      </w:tr>
    </w:tbl>
    <w:p w14:paraId="6E4DFC96" w14:textId="77777777" w:rsidR="004D41CA" w:rsidRDefault="004D41CA">
      <w:pPr>
        <w:spacing w:line="259" w:lineRule="auto"/>
      </w:pPr>
      <w:r>
        <w:br w:type="page"/>
      </w:r>
    </w:p>
    <w:p w14:paraId="40DFF9A8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2FA01F87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B7982E9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FCEDF8C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653B0" w14:textId="79F6804B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B740E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55205" w14:textId="1B6913B5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E5C6292">
                <v:shape id="_x0000_i1047" type="#_x0000_t75" style="width:100.35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83D72" w14:textId="6E08093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93E455F">
                <v:shape id="_x0000_i1049" type="#_x0000_t75" style="width:100.35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9F7A8" w14:textId="7775F7E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4F8082E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13F749B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BD7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59A27E6266B94DAF99B2E69E5992031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D0BACF7" w14:textId="3E38F35B" w:rsidR="00563AB7" w:rsidRPr="0041404C" w:rsidRDefault="00660D2C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20230116154452</w:t>
                </w:r>
              </w:p>
            </w:tc>
          </w:sdtContent>
        </w:sdt>
      </w:tr>
      <w:tr w:rsidR="00563AB7" w:rsidRPr="00CC5B02" w14:paraId="681FA07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A32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2E2283E52CBA4D61907DF092A4C09AE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BC8F9AF" w14:textId="63BF6A51" w:rsidR="00563AB7" w:rsidRPr="0041404C" w:rsidRDefault="00423FE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B6C46C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BD2A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EEC43971F6F84A2B928A43C685A7BB0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ADB100" w14:textId="62DA7323" w:rsidR="00563AB7" w:rsidRPr="0041404C" w:rsidRDefault="00423FE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01AD61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360C2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7A2916213E0846478E8FB62D92605DA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503DBFA" w14:textId="56870484" w:rsidR="00563AB7" w:rsidRPr="0041404C" w:rsidRDefault="00423FE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4392880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3389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E141019DF4354A29818882198BAE186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EFFB8F" w14:textId="6BDB70A2" w:rsidR="00563AB7" w:rsidRPr="0041404C" w:rsidRDefault="00423FE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6779174F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DC240" w14:textId="77777777" w:rsidR="00660D2C" w:rsidRDefault="00660D2C" w:rsidP="002E17B7">
      <w:pPr>
        <w:spacing w:after="0" w:line="240" w:lineRule="auto"/>
      </w:pPr>
      <w:r>
        <w:separator/>
      </w:r>
    </w:p>
  </w:endnote>
  <w:endnote w:type="continuationSeparator" w:id="0">
    <w:p w14:paraId="63FCED84" w14:textId="77777777" w:rsidR="00660D2C" w:rsidRDefault="00660D2C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0BEAF34D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446B1EF6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5C8F98EF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2A7DDA14" w14:textId="77777777" w:rsidTr="004A4495">
      <w:trPr>
        <w:jc w:val="right"/>
      </w:trPr>
      <w:sdt>
        <w:sdtPr>
          <w:tag w:val="datetimestamp"/>
          <w:id w:val="-639416851"/>
          <w:placeholder>
            <w:docPart w:val="5A2808FEA6F74C7082BD628A1D5D9483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F8488B8" w14:textId="152FBEC7" w:rsidR="006E4D09" w:rsidRDefault="00423FE9" w:rsidP="0039368B">
              <w:pPr>
                <w:pStyle w:val="NoSpacing"/>
                <w:jc w:val="right"/>
              </w:pPr>
              <w:r w:rsidRPr="00586356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92405EF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AF2B" w14:textId="77777777" w:rsidR="00660D2C" w:rsidRDefault="00660D2C" w:rsidP="002E17B7">
      <w:pPr>
        <w:spacing w:after="0" w:line="240" w:lineRule="auto"/>
      </w:pPr>
      <w:r>
        <w:separator/>
      </w:r>
    </w:p>
  </w:footnote>
  <w:footnote w:type="continuationSeparator" w:id="0">
    <w:p w14:paraId="08EFFC03" w14:textId="77777777" w:rsidR="00660D2C" w:rsidRDefault="00660D2C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4D85486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62715641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243DED23" wp14:editId="76BF3047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106E8E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7122F32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A2F7BA9" w14:textId="332F924B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423FE9">
      <w:rPr>
        <w:noProof/>
        <w:sz w:val="16"/>
        <w:szCs w:val="16"/>
      </w:rPr>
      <w:t>16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C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3FE9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0D2C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2FA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434D"/>
  <w15:docId w15:val="{B2D0E7D5-3E3E-47A0-A79D-00A15C8F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A7F054469347749D0F96AE866A6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42BA3-DEAF-47AB-B0F9-1CBF9C8F1DD3}"/>
      </w:docPartPr>
      <w:docPartBody>
        <w:p w:rsidR="00000000" w:rsidRDefault="00646970">
          <w:pPr>
            <w:pStyle w:val="91A7F054469347749D0F96AE866A616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7E2DDE2A741758238DC4C18329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4EF06-5B7D-409C-ADBC-736E4DCE033C}"/>
      </w:docPartPr>
      <w:docPartBody>
        <w:p w:rsidR="00000000" w:rsidRDefault="00646970">
          <w:pPr>
            <w:pStyle w:val="17B7E2DDE2A741758238DC4C1832982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009928D705429FA080B8281C39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28CD-8E0D-4328-BA66-F7EE4671631C}"/>
      </w:docPartPr>
      <w:docPartBody>
        <w:p w:rsidR="00000000" w:rsidRDefault="00646970">
          <w:pPr>
            <w:pStyle w:val="BB009928D705429FA080B8281C391DA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4302C759E04929AA5923CC73AB8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0636-81D9-4BA6-9009-5C7FD6573A6D}"/>
      </w:docPartPr>
      <w:docPartBody>
        <w:p w:rsidR="00000000" w:rsidRDefault="00646970">
          <w:pPr>
            <w:pStyle w:val="A24302C759E04929AA5923CC73AB8866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6BD43AF27529421A8F2958B29AB94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CD52D-051B-4A30-A22C-D7360314E85E}"/>
      </w:docPartPr>
      <w:docPartBody>
        <w:p w:rsidR="00000000" w:rsidRDefault="00646970">
          <w:pPr>
            <w:pStyle w:val="6BD43AF27529421A8F2958B29AB94D8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7C0D507B844A9D8AD416688C6E3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0B339-6715-43D0-BC75-D585B14E19F5}"/>
      </w:docPartPr>
      <w:docPartBody>
        <w:p w:rsidR="00000000" w:rsidRDefault="00646970">
          <w:pPr>
            <w:pStyle w:val="657C0D507B844A9D8AD416688C6E377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BFABD60D842CABB41790B045EA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E4CCC-39AD-4738-9C59-7A33D3FD3171}"/>
      </w:docPartPr>
      <w:docPartBody>
        <w:p w:rsidR="00000000" w:rsidRDefault="00646970">
          <w:pPr>
            <w:pStyle w:val="B81BFABD60D842CABB41790B045EADA4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FE7B76BA5345E7A2ABE3C32836C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FD0F-78C8-4E7E-8B9A-3032968B2D3F}"/>
      </w:docPartPr>
      <w:docPartBody>
        <w:p w:rsidR="00000000" w:rsidRDefault="00646970">
          <w:pPr>
            <w:pStyle w:val="50FE7B76BA5345E7A2ABE3C32836C09D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38EB109BACAE4AD8ABBDBDC388365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1538D-8EA6-4E40-931F-234923F0358B}"/>
      </w:docPartPr>
      <w:docPartBody>
        <w:p w:rsidR="00000000" w:rsidRDefault="00646970">
          <w:pPr>
            <w:pStyle w:val="38EB109BACAE4AD8ABBDBDC388365F0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1F25A5783404AB120934485D1C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032E-952F-490E-96C0-5E186627CF34}"/>
      </w:docPartPr>
      <w:docPartBody>
        <w:p w:rsidR="00000000" w:rsidRDefault="00646970">
          <w:pPr>
            <w:pStyle w:val="DF41F25A5783404AB120934485D1C5A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40492526C13455F803026ED1D888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549D8-CBA7-490F-9CAB-B6D2B2527609}"/>
      </w:docPartPr>
      <w:docPartBody>
        <w:p w:rsidR="00000000" w:rsidRDefault="00646970">
          <w:pPr>
            <w:pStyle w:val="940492526C13455F803026ED1D88895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308DFFE1584569A46D4F5620C0B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DC050-FD81-4F91-8052-B54F12599AA9}"/>
      </w:docPartPr>
      <w:docPartBody>
        <w:p w:rsidR="00000000" w:rsidRDefault="00646970">
          <w:pPr>
            <w:pStyle w:val="54308DFFE1584569A46D4F5620C0BC3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0C4BBA308E4549ACA8AF4AE61C3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00A9-D8B1-46D7-BB60-DBF560863E74}"/>
      </w:docPartPr>
      <w:docPartBody>
        <w:p w:rsidR="00000000" w:rsidRDefault="00646970">
          <w:pPr>
            <w:pStyle w:val="E20C4BBA308E4549ACA8AF4AE61C31E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355B68F4F64DFE91F5B2B8CA44C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55632-89F4-4F16-A1FD-04D4361A6065}"/>
      </w:docPartPr>
      <w:docPartBody>
        <w:p w:rsidR="00000000" w:rsidRDefault="00646970">
          <w:pPr>
            <w:pStyle w:val="80355B68F4F64DFE91F5B2B8CA44C7A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A27E6266B94DAF99B2E69E59920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BF525-EDE0-48BC-BC1A-0512205552E6}"/>
      </w:docPartPr>
      <w:docPartBody>
        <w:p w:rsidR="00000000" w:rsidRDefault="00646970">
          <w:pPr>
            <w:pStyle w:val="59A27E6266B94DAF99B2E69E5992031D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E2283E52CBA4D61907DF092A4C09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97487-D87D-4E45-87FC-BDAAFFEE7A20}"/>
      </w:docPartPr>
      <w:docPartBody>
        <w:p w:rsidR="00000000" w:rsidRDefault="00646970">
          <w:pPr>
            <w:pStyle w:val="2E2283E52CBA4D61907DF092A4C09AE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EC43971F6F84A2B928A43C685A7B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B71EE-47EC-4751-AFA6-054C452AD9E0}"/>
      </w:docPartPr>
      <w:docPartBody>
        <w:p w:rsidR="00000000" w:rsidRDefault="00646970">
          <w:pPr>
            <w:pStyle w:val="EEC43971F6F84A2B928A43C685A7BB0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A2916213E0846478E8FB62D92605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A995E-B647-4B7A-8556-B2B676D43C31}"/>
      </w:docPartPr>
      <w:docPartBody>
        <w:p w:rsidR="00000000" w:rsidRDefault="00646970">
          <w:pPr>
            <w:pStyle w:val="7A2916213E0846478E8FB62D92605DA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141019DF4354A29818882198BAE1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0152A-B767-44E7-B466-2DF2212B6357}"/>
      </w:docPartPr>
      <w:docPartBody>
        <w:p w:rsidR="00000000" w:rsidRDefault="00646970">
          <w:pPr>
            <w:pStyle w:val="E141019DF4354A29818882198BAE1861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5A2808FEA6F74C7082BD628A1D5D9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C86F7-2034-431E-B569-35ACB30DB04F}"/>
      </w:docPartPr>
      <w:docPartBody>
        <w:p w:rsidR="00000000" w:rsidRDefault="00646970">
          <w:r w:rsidRPr="00586356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70"/>
    <w:rsid w:val="006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970"/>
    <w:rPr>
      <w:color w:val="808080"/>
    </w:rPr>
  </w:style>
  <w:style w:type="paragraph" w:customStyle="1" w:styleId="91A7F054469347749D0F96AE866A616E">
    <w:name w:val="91A7F054469347749D0F96AE866A616E"/>
  </w:style>
  <w:style w:type="paragraph" w:customStyle="1" w:styleId="17B7E2DDE2A741758238DC4C18329825">
    <w:name w:val="17B7E2DDE2A741758238DC4C18329825"/>
  </w:style>
  <w:style w:type="paragraph" w:customStyle="1" w:styleId="BB009928D705429FA080B8281C391DAC">
    <w:name w:val="BB009928D705429FA080B8281C391DAC"/>
  </w:style>
  <w:style w:type="paragraph" w:customStyle="1" w:styleId="A24302C759E04929AA5923CC73AB8866">
    <w:name w:val="A24302C759E04929AA5923CC73AB8866"/>
  </w:style>
  <w:style w:type="paragraph" w:customStyle="1" w:styleId="6BD43AF27529421A8F2958B29AB94D8F">
    <w:name w:val="6BD43AF27529421A8F2958B29AB94D8F"/>
  </w:style>
  <w:style w:type="paragraph" w:customStyle="1" w:styleId="657C0D507B844A9D8AD416688C6E3776">
    <w:name w:val="657C0D507B844A9D8AD416688C6E3776"/>
  </w:style>
  <w:style w:type="paragraph" w:customStyle="1" w:styleId="B81BFABD60D842CABB41790B045EADA4">
    <w:name w:val="B81BFABD60D842CABB41790B045EADA4"/>
  </w:style>
  <w:style w:type="paragraph" w:customStyle="1" w:styleId="50FE7B76BA5345E7A2ABE3C32836C09D">
    <w:name w:val="50FE7B76BA5345E7A2ABE3C32836C09D"/>
  </w:style>
  <w:style w:type="paragraph" w:customStyle="1" w:styleId="38EB109BACAE4AD8ABBDBDC388365F06">
    <w:name w:val="38EB109BACAE4AD8ABBDBDC388365F06"/>
  </w:style>
  <w:style w:type="paragraph" w:customStyle="1" w:styleId="DF41F25A5783404AB120934485D1C5A2">
    <w:name w:val="DF41F25A5783404AB120934485D1C5A2"/>
  </w:style>
  <w:style w:type="paragraph" w:customStyle="1" w:styleId="940492526C13455F803026ED1D888953">
    <w:name w:val="940492526C13455F803026ED1D888953"/>
  </w:style>
  <w:style w:type="paragraph" w:customStyle="1" w:styleId="54308DFFE1584569A46D4F5620C0BC36">
    <w:name w:val="54308DFFE1584569A46D4F5620C0BC36"/>
  </w:style>
  <w:style w:type="paragraph" w:customStyle="1" w:styleId="E20C4BBA308E4549ACA8AF4AE61C31EF">
    <w:name w:val="E20C4BBA308E4549ACA8AF4AE61C31EF"/>
  </w:style>
  <w:style w:type="paragraph" w:customStyle="1" w:styleId="80355B68F4F64DFE91F5B2B8CA44C7A7">
    <w:name w:val="80355B68F4F64DFE91F5B2B8CA44C7A7"/>
  </w:style>
  <w:style w:type="paragraph" w:customStyle="1" w:styleId="59A27E6266B94DAF99B2E69E5992031D">
    <w:name w:val="59A27E6266B94DAF99B2E69E5992031D"/>
  </w:style>
  <w:style w:type="paragraph" w:customStyle="1" w:styleId="2E2283E52CBA4D61907DF092A4C09AEA">
    <w:name w:val="2E2283E52CBA4D61907DF092A4C09AEA"/>
  </w:style>
  <w:style w:type="paragraph" w:customStyle="1" w:styleId="EEC43971F6F84A2B928A43C685A7BB0B">
    <w:name w:val="EEC43971F6F84A2B928A43C685A7BB0B"/>
  </w:style>
  <w:style w:type="paragraph" w:customStyle="1" w:styleId="7A2916213E0846478E8FB62D92605DA2">
    <w:name w:val="7A2916213E0846478E8FB62D92605DA2"/>
  </w:style>
  <w:style w:type="paragraph" w:customStyle="1" w:styleId="E141019DF4354A29818882198BAE1861">
    <w:name w:val="E141019DF4354A29818882198BAE1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3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2023-01-16T21:44:00Z</cp:lastPrinted>
  <dcterms:created xsi:type="dcterms:W3CDTF">2023-01-16T21:41:00Z</dcterms:created>
  <dcterms:modified xsi:type="dcterms:W3CDTF">2023-01-16T21:44:00Z</dcterms:modified>
</cp:coreProperties>
</file>