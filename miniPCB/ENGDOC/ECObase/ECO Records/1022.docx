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1C1D291" w14:textId="77777777" w:rsidTr="004D41CA">
        <w:tc>
          <w:tcPr>
            <w:tcW w:w="10790" w:type="dxa"/>
            <w:gridSpan w:val="6"/>
          </w:tcPr>
          <w:p w14:paraId="4C96D6F8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10841842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F74119502F7D4CF4B53B45B9C9C3CA8E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13B7E2CA" w14:textId="42C0C794" w:rsidR="007D7AE9" w:rsidRDefault="00587D30" w:rsidP="00634756">
                <w:pPr>
                  <w:pStyle w:val="Title"/>
                </w:pPr>
                <w:r>
                  <w:rPr>
                    <w:rStyle w:val="TitleChar"/>
                  </w:rPr>
                  <w:t>miniPCB Development Procedure</w:t>
                </w:r>
              </w:p>
            </w:tc>
          </w:sdtContent>
        </w:sdt>
      </w:tr>
      <w:tr w:rsidR="00D24BB8" w14:paraId="3D003FEB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6A34A48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733AE4C7DE42499FA415F6E06AB61B70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1658FBD" w14:textId="6C189AF2" w:rsidR="007D7AE9" w:rsidRDefault="00587D30" w:rsidP="00634756">
                <w:pPr>
                  <w:spacing w:line="259" w:lineRule="auto"/>
                </w:pPr>
                <w:r>
                  <w:t>1022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048088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8E675A27AF984E7C886F50ABF0D14B8B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67ACAE1" w14:textId="2F2FCA2D" w:rsidR="007D7AE9" w:rsidRDefault="00587D3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2FC5CBF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09446B190F974A76A688A384830A3D82"/>
            </w:placeholder>
            <w:date w:fullDate="2023-02-28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22DAADA" w14:textId="652A6C71" w:rsidR="007D7AE9" w:rsidRDefault="00587D30" w:rsidP="00634756">
                <w:pPr>
                  <w:spacing w:line="259" w:lineRule="auto"/>
                </w:pPr>
                <w:r>
                  <w:t>28Feb2023</w:t>
                </w:r>
              </w:p>
            </w:tc>
          </w:sdtContent>
        </w:sdt>
      </w:tr>
      <w:tr w:rsidR="004D41CA" w14:paraId="0B909C7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DA0E23A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0B226A68FB39443E921B856DBDA32749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013AC54" w14:textId="48B1883F" w:rsidR="007D7AE9" w:rsidRDefault="00587D30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DC6E38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968662CD98D34AD884D2441CEB147660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212FFFD" w14:textId="3AFBCCE2" w:rsidR="007D7AE9" w:rsidRDefault="00587D3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DF3803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BDFE250208C948D18761BAB233B3AB3D"/>
            </w:placeholder>
            <w:date w:fullDate="2023-02-28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18AF974" w14:textId="51C84B90" w:rsidR="007D7AE9" w:rsidRDefault="00587D30" w:rsidP="00634756">
                <w:pPr>
                  <w:spacing w:line="259" w:lineRule="auto"/>
                </w:pPr>
                <w:r>
                  <w:t>28Feb2023</w:t>
                </w:r>
              </w:p>
            </w:tc>
          </w:sdtContent>
        </w:sdt>
      </w:tr>
      <w:tr w:rsidR="005A42C1" w14:paraId="4D251211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5CEC24A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1A955CD2C2234EB8A0F8F51F70468049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8007AE8" w14:textId="719B4A59" w:rsidR="007D7AE9" w:rsidRDefault="00587D30" w:rsidP="00634756">
                <w:pPr>
                  <w:spacing w:line="259" w:lineRule="auto"/>
                </w:pPr>
                <w:r>
                  <w:t>C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577F0F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8C413C4521374F4081A6CDA40A9C5691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5634583" w14:textId="338C44EE" w:rsidR="007D7AE9" w:rsidRDefault="00587D3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C6E850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9DCCD76A4F0543D895DD0EF2006CD220"/>
            </w:placeholder>
            <w:date w:fullDate="2023-02-28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6F19670" w14:textId="707DCC79" w:rsidR="007D7AE9" w:rsidRDefault="00587D30" w:rsidP="00634756">
                <w:pPr>
                  <w:spacing w:line="259" w:lineRule="auto"/>
                </w:pPr>
                <w:r>
                  <w:t>28Feb2023</w:t>
                </w:r>
              </w:p>
            </w:tc>
          </w:sdtContent>
        </w:sdt>
      </w:tr>
      <w:tr w:rsidR="007D7AE9" w14:paraId="15A1ECFA" w14:textId="77777777" w:rsidTr="004D41CA">
        <w:tc>
          <w:tcPr>
            <w:tcW w:w="10790" w:type="dxa"/>
            <w:gridSpan w:val="6"/>
          </w:tcPr>
          <w:p w14:paraId="2232E5AD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08D7CFB3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000CDF1B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0E5F154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A47C50B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115C0CF4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FB8EF2E10EF04445BFB9B50F3AB7AB6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0C003BB" w14:textId="749AACB1" w:rsidR="00634756" w:rsidRDefault="00587D30" w:rsidP="004D41CA">
                <w:pPr>
                  <w:spacing w:line="259" w:lineRule="auto"/>
                </w:pPr>
                <w:r>
                  <w:t>Revised miniPCB development procedure to include EE0/1/2/3/4 milesones with deliverable lists.</w:t>
                </w:r>
              </w:p>
            </w:tc>
          </w:sdtContent>
        </w:sdt>
      </w:tr>
      <w:tr w:rsidR="00634756" w:rsidRPr="004D41CA" w14:paraId="5960CBD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369B566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45B7C5C6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147A40CE724848278E93B54CF7FE3D8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178E360" w14:textId="2A85B2BE" w:rsidR="00634756" w:rsidRDefault="00587D30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2B917235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62B05F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2C676808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49666670B45B45D5BB726CB78D734201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05D7370C" w14:textId="7E04ACDE" w:rsidR="00634756" w:rsidRDefault="00587D30" w:rsidP="004D41CA">
                <w:pPr>
                  <w:spacing w:line="259" w:lineRule="auto"/>
                </w:pPr>
                <w:r>
                  <w:t>Improve product development progress.</w:t>
                </w:r>
              </w:p>
            </w:tc>
          </w:sdtContent>
        </w:sdt>
      </w:tr>
    </w:tbl>
    <w:p w14:paraId="160EB5E1" w14:textId="77777777" w:rsidR="000A0426" w:rsidRDefault="000A0426">
      <w:pPr>
        <w:spacing w:line="259" w:lineRule="auto"/>
      </w:pPr>
    </w:p>
    <w:p w14:paraId="4D642A57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594887CA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16B92EE3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C4367E8" wp14:editId="00F60886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41918060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AB6BB8680A024BBFB1BFD58D2FFCA800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4E8E3B9B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5F6BF44" w14:textId="77777777" w:rsidR="004D41CA" w:rsidRDefault="004D41CA">
      <w:pPr>
        <w:spacing w:line="259" w:lineRule="auto"/>
      </w:pPr>
      <w:r>
        <w:br w:type="page"/>
      </w:r>
    </w:p>
    <w:p w14:paraId="661445C1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46658A11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2C4E3D7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E6A4096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9BA5" w14:textId="7D94D5F5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9B1BC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5F13D" w14:textId="24839AC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2AB4A17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4AB5E" w14:textId="775E272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0462B32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F18E1" w14:textId="12F86C8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EF40B02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40F2B32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C93F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8984A61258E54F2098097B76519B900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04F333" w14:textId="1107F752" w:rsidR="00563AB7" w:rsidRPr="0041404C" w:rsidRDefault="00587D3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20230228171742</w:t>
                </w:r>
              </w:p>
            </w:tc>
          </w:sdtContent>
        </w:sdt>
      </w:tr>
      <w:tr w:rsidR="00563AB7" w:rsidRPr="00CC5B02" w14:paraId="3826652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FF83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5953FA445AF343EA8BC54E884F4C397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73663E" w14:textId="004165B6" w:rsidR="00563AB7" w:rsidRPr="0041404C" w:rsidRDefault="00F0346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F4EB2C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3D3D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8DBA2C37FECC4108AB8785C45963597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1E312A3" w14:textId="3BA5709F" w:rsidR="00563AB7" w:rsidRPr="0041404C" w:rsidRDefault="00F0346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825AEF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D8C0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06D5CBCC9F8841809A4D7400B016B93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360EB0B" w14:textId="6E5595AC" w:rsidR="00563AB7" w:rsidRPr="0041404C" w:rsidRDefault="00F0346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BE7943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BC0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017EA4E5C3A0407C806DA413039C0D6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FC30C4" w14:textId="318CC273" w:rsidR="00563AB7" w:rsidRPr="0041404C" w:rsidRDefault="00F0346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E2DC09E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D3B0" w14:textId="77777777" w:rsidR="00587D30" w:rsidRDefault="00587D30" w:rsidP="002E17B7">
      <w:pPr>
        <w:spacing w:after="0" w:line="240" w:lineRule="auto"/>
      </w:pPr>
      <w:r>
        <w:separator/>
      </w:r>
    </w:p>
  </w:endnote>
  <w:endnote w:type="continuationSeparator" w:id="0">
    <w:p w14:paraId="062F9A45" w14:textId="77777777" w:rsidR="00587D30" w:rsidRDefault="00587D30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7290E4D4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4B66868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4D03512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259CE2E3" w14:textId="77777777" w:rsidTr="004A4495">
      <w:trPr>
        <w:jc w:val="right"/>
      </w:trPr>
      <w:sdt>
        <w:sdtPr>
          <w:tag w:val="datetimestamp"/>
          <w:id w:val="-639416851"/>
          <w:placeholder>
            <w:docPart w:val="EB89BA8282EA4FB69C95ECE4E37D8DCB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BA78B6F" w14:textId="6D19C834" w:rsidR="006E4D09" w:rsidRDefault="00F03460" w:rsidP="0039368B">
              <w:pPr>
                <w:pStyle w:val="NoSpacing"/>
                <w:jc w:val="right"/>
              </w:pPr>
              <w:r w:rsidRPr="004716B3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EB8F5D6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730A9" w14:textId="77777777" w:rsidR="00587D30" w:rsidRDefault="00587D30" w:rsidP="002E17B7">
      <w:pPr>
        <w:spacing w:after="0" w:line="240" w:lineRule="auto"/>
      </w:pPr>
      <w:r>
        <w:separator/>
      </w:r>
    </w:p>
  </w:footnote>
  <w:footnote w:type="continuationSeparator" w:id="0">
    <w:p w14:paraId="68E1508A" w14:textId="77777777" w:rsidR="00587D30" w:rsidRDefault="00587D30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3B46128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3A996B2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53AAE70" wp14:editId="3742A534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C06FAE9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12D4AB18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3A00002B" w14:textId="42416B3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F03460">
      <w:rPr>
        <w:noProof/>
        <w:sz w:val="16"/>
        <w:szCs w:val="16"/>
      </w:rPr>
      <w:t>28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0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2FD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87D30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3460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BE2C4"/>
  <w15:docId w15:val="{4803DE3E-C701-41F2-9823-209CC264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4119502F7D4CF4B53B45B9C9C3C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45785-A549-4931-9345-8F1889F5FC45}"/>
      </w:docPartPr>
      <w:docPartBody>
        <w:p w:rsidR="00000000" w:rsidRDefault="0029727C">
          <w:pPr>
            <w:pStyle w:val="F74119502F7D4CF4B53B45B9C9C3CA8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AE4C7DE42499FA415F6E06AB6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3D0CC-5EB6-42BA-9EA9-AF5618D20AAE}"/>
      </w:docPartPr>
      <w:docPartBody>
        <w:p w:rsidR="00000000" w:rsidRDefault="0029727C">
          <w:pPr>
            <w:pStyle w:val="733AE4C7DE42499FA415F6E06AB61B7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75A27AF984E7C886F50ABF0D1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1A178-CAC0-4BD7-AFC4-BEBFB99737D9}"/>
      </w:docPartPr>
      <w:docPartBody>
        <w:p w:rsidR="00000000" w:rsidRDefault="0029727C">
          <w:pPr>
            <w:pStyle w:val="8E675A27AF984E7C886F50ABF0D14B8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446B190F974A76A688A384830A3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75F6-B76A-4AD6-B178-AB24FB7FA60C}"/>
      </w:docPartPr>
      <w:docPartBody>
        <w:p w:rsidR="00000000" w:rsidRDefault="0029727C">
          <w:pPr>
            <w:pStyle w:val="09446B190F974A76A688A384830A3D8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B226A68FB39443E921B856DBDA32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245E4-D1F2-498A-BCA5-79FDD1CDC717}"/>
      </w:docPartPr>
      <w:docPartBody>
        <w:p w:rsidR="00000000" w:rsidRDefault="0029727C">
          <w:pPr>
            <w:pStyle w:val="0B226A68FB39443E921B856DBDA3274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8662CD98D34AD884D2441CEB147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6F340-EFC5-46FF-B602-2C57C4AEEFB0}"/>
      </w:docPartPr>
      <w:docPartBody>
        <w:p w:rsidR="00000000" w:rsidRDefault="0029727C">
          <w:pPr>
            <w:pStyle w:val="968662CD98D34AD884D2441CEB14766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FE250208C948D18761BAB233B3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FAF3F-BA31-4717-A47E-0BDB91E57436}"/>
      </w:docPartPr>
      <w:docPartBody>
        <w:p w:rsidR="00000000" w:rsidRDefault="0029727C">
          <w:pPr>
            <w:pStyle w:val="BDFE250208C948D18761BAB233B3AB3D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1A955CD2C2234EB8A0F8F51F70468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77779-5957-4BAF-A76E-7D1169EFE455}"/>
      </w:docPartPr>
      <w:docPartBody>
        <w:p w:rsidR="00000000" w:rsidRDefault="0029727C">
          <w:pPr>
            <w:pStyle w:val="1A955CD2C2234EB8A0F8F51F70468049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8C413C4521374F4081A6CDA40A9C5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48943-E109-4543-A319-E9A96E1FC091}"/>
      </w:docPartPr>
      <w:docPartBody>
        <w:p w:rsidR="00000000" w:rsidRDefault="0029727C">
          <w:pPr>
            <w:pStyle w:val="8C413C4521374F4081A6CDA40A9C569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CCD76A4F0543D895DD0EF2006CD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935CE-BAA0-4426-8791-D1A352679046}"/>
      </w:docPartPr>
      <w:docPartBody>
        <w:p w:rsidR="00000000" w:rsidRDefault="0029727C">
          <w:pPr>
            <w:pStyle w:val="9DCCD76A4F0543D895DD0EF2006CD220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FB8EF2E10EF04445BFB9B50F3AB7A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36375-CE07-401D-9067-A6E0A3384472}"/>
      </w:docPartPr>
      <w:docPartBody>
        <w:p w:rsidR="00000000" w:rsidRDefault="0029727C">
          <w:pPr>
            <w:pStyle w:val="FB8EF2E10EF04445BFB9B50F3AB7AB6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A40CE724848278E93B54CF7FE3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7CD79-1EA1-4FC0-A5A6-ED5ADA813917}"/>
      </w:docPartPr>
      <w:docPartBody>
        <w:p w:rsidR="00000000" w:rsidRDefault="0029727C">
          <w:pPr>
            <w:pStyle w:val="147A40CE724848278E93B54CF7FE3D8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66670B45B45D5BB726CB78D734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5911B-3099-42E2-9D01-A85DA6571DDD}"/>
      </w:docPartPr>
      <w:docPartBody>
        <w:p w:rsidR="00000000" w:rsidRDefault="0029727C">
          <w:pPr>
            <w:pStyle w:val="49666670B45B45D5BB726CB78D73420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6BB8680A024BBFB1BFD58D2FFCA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2D300-AAE3-4633-8FD5-E93DEC8641C3}"/>
      </w:docPartPr>
      <w:docPartBody>
        <w:p w:rsidR="00000000" w:rsidRDefault="0029727C">
          <w:pPr>
            <w:pStyle w:val="AB6BB8680A024BBFB1BFD58D2FFCA80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84A61258E54F2098097B76519B9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8D7F-127F-473F-A503-E46A05EB1DA2}"/>
      </w:docPartPr>
      <w:docPartBody>
        <w:p w:rsidR="00000000" w:rsidRDefault="0029727C">
          <w:pPr>
            <w:pStyle w:val="8984A61258E54F2098097B76519B900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953FA445AF343EA8BC54E884F4C3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293D9-B22C-4F20-A1D0-EBEAC36434C2}"/>
      </w:docPartPr>
      <w:docPartBody>
        <w:p w:rsidR="00000000" w:rsidRDefault="0029727C">
          <w:pPr>
            <w:pStyle w:val="5953FA445AF343EA8BC54E884F4C397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DBA2C37FECC4108AB8785C459635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93FC-AD18-45D0-9527-D5FFE02232A8}"/>
      </w:docPartPr>
      <w:docPartBody>
        <w:p w:rsidR="00000000" w:rsidRDefault="0029727C">
          <w:pPr>
            <w:pStyle w:val="8DBA2C37FECC4108AB8785C45963597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6D5CBCC9F8841809A4D7400B016B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1FA4B-088A-41EF-9D86-283F2F077740}"/>
      </w:docPartPr>
      <w:docPartBody>
        <w:p w:rsidR="00000000" w:rsidRDefault="0029727C">
          <w:pPr>
            <w:pStyle w:val="06D5CBCC9F8841809A4D7400B016B93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17EA4E5C3A0407C806DA413039C0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3964A-1DBF-4675-9813-AE2131E299D6}"/>
      </w:docPartPr>
      <w:docPartBody>
        <w:p w:rsidR="00000000" w:rsidRDefault="0029727C">
          <w:pPr>
            <w:pStyle w:val="017EA4E5C3A0407C806DA413039C0D62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EB89BA8282EA4FB69C95ECE4E37D8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DBA70-4E6D-459D-945C-9A0762A03681}"/>
      </w:docPartPr>
      <w:docPartBody>
        <w:p w:rsidR="00000000" w:rsidRDefault="0029727C">
          <w:r w:rsidRPr="004716B3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7C"/>
    <w:rsid w:val="0029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727C"/>
    <w:rPr>
      <w:color w:val="808080"/>
    </w:rPr>
  </w:style>
  <w:style w:type="paragraph" w:customStyle="1" w:styleId="F74119502F7D4CF4B53B45B9C9C3CA8E">
    <w:name w:val="F74119502F7D4CF4B53B45B9C9C3CA8E"/>
  </w:style>
  <w:style w:type="paragraph" w:customStyle="1" w:styleId="733AE4C7DE42499FA415F6E06AB61B70">
    <w:name w:val="733AE4C7DE42499FA415F6E06AB61B70"/>
  </w:style>
  <w:style w:type="paragraph" w:customStyle="1" w:styleId="8E675A27AF984E7C886F50ABF0D14B8B">
    <w:name w:val="8E675A27AF984E7C886F50ABF0D14B8B"/>
  </w:style>
  <w:style w:type="paragraph" w:customStyle="1" w:styleId="09446B190F974A76A688A384830A3D82">
    <w:name w:val="09446B190F974A76A688A384830A3D82"/>
  </w:style>
  <w:style w:type="paragraph" w:customStyle="1" w:styleId="0B226A68FB39443E921B856DBDA32749">
    <w:name w:val="0B226A68FB39443E921B856DBDA32749"/>
  </w:style>
  <w:style w:type="paragraph" w:customStyle="1" w:styleId="968662CD98D34AD884D2441CEB147660">
    <w:name w:val="968662CD98D34AD884D2441CEB147660"/>
  </w:style>
  <w:style w:type="paragraph" w:customStyle="1" w:styleId="BDFE250208C948D18761BAB233B3AB3D">
    <w:name w:val="BDFE250208C948D18761BAB233B3AB3D"/>
  </w:style>
  <w:style w:type="paragraph" w:customStyle="1" w:styleId="1A955CD2C2234EB8A0F8F51F70468049">
    <w:name w:val="1A955CD2C2234EB8A0F8F51F70468049"/>
  </w:style>
  <w:style w:type="paragraph" w:customStyle="1" w:styleId="8C413C4521374F4081A6CDA40A9C5691">
    <w:name w:val="8C413C4521374F4081A6CDA40A9C5691"/>
  </w:style>
  <w:style w:type="paragraph" w:customStyle="1" w:styleId="9DCCD76A4F0543D895DD0EF2006CD220">
    <w:name w:val="9DCCD76A4F0543D895DD0EF2006CD220"/>
  </w:style>
  <w:style w:type="paragraph" w:customStyle="1" w:styleId="FB8EF2E10EF04445BFB9B50F3AB7AB63">
    <w:name w:val="FB8EF2E10EF04445BFB9B50F3AB7AB63"/>
  </w:style>
  <w:style w:type="paragraph" w:customStyle="1" w:styleId="147A40CE724848278E93B54CF7FE3D86">
    <w:name w:val="147A40CE724848278E93B54CF7FE3D86"/>
  </w:style>
  <w:style w:type="paragraph" w:customStyle="1" w:styleId="49666670B45B45D5BB726CB78D734201">
    <w:name w:val="49666670B45B45D5BB726CB78D734201"/>
  </w:style>
  <w:style w:type="paragraph" w:customStyle="1" w:styleId="AB6BB8680A024BBFB1BFD58D2FFCA800">
    <w:name w:val="AB6BB8680A024BBFB1BFD58D2FFCA800"/>
  </w:style>
  <w:style w:type="paragraph" w:customStyle="1" w:styleId="8984A61258E54F2098097B76519B9004">
    <w:name w:val="8984A61258E54F2098097B76519B9004"/>
  </w:style>
  <w:style w:type="paragraph" w:customStyle="1" w:styleId="5953FA445AF343EA8BC54E884F4C3973">
    <w:name w:val="5953FA445AF343EA8BC54E884F4C3973"/>
  </w:style>
  <w:style w:type="paragraph" w:customStyle="1" w:styleId="8DBA2C37FECC4108AB8785C45963597E">
    <w:name w:val="8DBA2C37FECC4108AB8785C45963597E"/>
  </w:style>
  <w:style w:type="paragraph" w:customStyle="1" w:styleId="06D5CBCC9F8841809A4D7400B016B934">
    <w:name w:val="06D5CBCC9F8841809A4D7400B016B934"/>
  </w:style>
  <w:style w:type="paragraph" w:customStyle="1" w:styleId="017EA4E5C3A0407C806DA413039C0D62">
    <w:name w:val="017EA4E5C3A0407C806DA413039C0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2023-02-28T23:17:00Z</cp:lastPrinted>
  <dcterms:created xsi:type="dcterms:W3CDTF">2023-02-28T23:15:00Z</dcterms:created>
  <dcterms:modified xsi:type="dcterms:W3CDTF">2023-02-28T23:17:00Z</dcterms:modified>
</cp:coreProperties>
</file>