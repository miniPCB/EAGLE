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3F60A7BC" w14:textId="77777777" w:rsidTr="004D41CA">
        <w:tc>
          <w:tcPr>
            <w:tcW w:w="10790" w:type="dxa"/>
            <w:gridSpan w:val="6"/>
          </w:tcPr>
          <w:p w14:paraId="73D7F861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47505A48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9BBBC20FBA0B407FBCCE720B3324A6E1"/>
            </w:placeholder>
            <w:text/>
          </w:sdt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7A0FB2EE" w14:textId="19C11210" w:rsidR="007D7AE9" w:rsidRDefault="004A3FBA" w:rsidP="00634756">
                <w:pPr>
                  <w:pStyle w:val="Title"/>
                </w:pPr>
                <w:r w:rsidRPr="004A3FBA">
                  <w:rPr>
                    <w:rStyle w:val="TitleChar"/>
                  </w:rPr>
                  <w:t>00A-120, Multiplex Switch, 0805 Components</w:t>
                </w:r>
              </w:p>
            </w:tc>
          </w:sdtContent>
        </w:sdt>
      </w:tr>
      <w:tr w:rsidR="00D24BB8" w14:paraId="10FC7D94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0A465E1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3CFE2B2829D445F9976DD864E9C31983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DE54DE4" w14:textId="30882FF5" w:rsidR="007D7AE9" w:rsidRDefault="004A3FBA" w:rsidP="00634756">
                <w:pPr>
                  <w:spacing w:line="259" w:lineRule="auto"/>
                </w:pPr>
                <w:r>
                  <w:t>1021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0EA061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47B596437ACD4E988EE81B9A0CB661FC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CF74C61" w14:textId="3C29A01C" w:rsidR="007D7AE9" w:rsidRDefault="004A3FBA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363A2AC3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9F31E04339254110963E87D9B66EDDC1"/>
            </w:placeholder>
            <w:date w:fullDate="2023-02-03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08748B0" w14:textId="5192CCB7" w:rsidR="007D7AE9" w:rsidRDefault="004A3FBA" w:rsidP="00634756">
                <w:pPr>
                  <w:spacing w:line="259" w:lineRule="auto"/>
                </w:pPr>
                <w:r>
                  <w:t>03Feb2023</w:t>
                </w:r>
              </w:p>
            </w:tc>
          </w:sdtContent>
        </w:sdt>
      </w:tr>
      <w:tr w:rsidR="004D41CA" w14:paraId="21349662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16A5123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6B51D5B213794CE9906E43C6CB82FCE9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6B7724D" w14:textId="71E69A87" w:rsidR="007D7AE9" w:rsidRDefault="004A3FBA" w:rsidP="00634756">
                <w:pPr>
                  <w:spacing w:line="259" w:lineRule="auto"/>
                </w:pPr>
                <w:r>
                  <w:t>00A-120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6A8AB7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9898F295BD5C4714B26E68C5E405A0F5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FC7F177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64874343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304FDB042FCD442B8BDE45ED79293632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42C43DF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3EE0ECE7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979F54E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09698AE63A724E09A64C7E056267CAF8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6C4AB05" w14:textId="148E871E" w:rsidR="007D7AE9" w:rsidRDefault="004A3FBA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51E1B80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67074E160F234FF69430988149177392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B5ED7BD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608741A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85772594E5B04BC7AB1D2A779C6AF76E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EE9542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07888F6C" w14:textId="77777777" w:rsidTr="004D41CA">
        <w:tc>
          <w:tcPr>
            <w:tcW w:w="10790" w:type="dxa"/>
            <w:gridSpan w:val="6"/>
          </w:tcPr>
          <w:p w14:paraId="55ED3149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284E77B3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1CF2C3CE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36A4B7B2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552DAE7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5F58FFDB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470AD0A0180B45C8B0921BE0B46190FC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6827F117" w14:textId="6EB6B53E" w:rsidR="00634756" w:rsidRDefault="004A3FBA" w:rsidP="004D41CA">
                <w:pPr>
                  <w:spacing w:line="259" w:lineRule="auto"/>
                </w:pPr>
                <w:r>
                  <w:t>Initial release</w:t>
                </w:r>
              </w:p>
            </w:tc>
          </w:sdtContent>
        </w:sdt>
      </w:tr>
      <w:tr w:rsidR="00634756" w:rsidRPr="004D41CA" w14:paraId="172C6EB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745C621A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02B5B8CB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EE810F01C7514F9F906417160255FBD2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1EA03248" w14:textId="78EA6863" w:rsidR="00634756" w:rsidRDefault="004A3FBA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74127E08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07F05E9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53A777C0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F990F3B1C11446E08126C6B2A858A998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0479E734" w14:textId="10A9BDFC" w:rsidR="00634756" w:rsidRDefault="004A3FBA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5AA9F3FD" w14:textId="77777777" w:rsidR="000A0426" w:rsidRDefault="000A0426">
      <w:pPr>
        <w:spacing w:line="259" w:lineRule="auto"/>
      </w:pPr>
    </w:p>
    <w:p w14:paraId="450218B0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6AC7AD49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7C79E15D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B3871E7" wp14:editId="3F76934B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5231B007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A3A1CDD0D14847F091B530E097614403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094FB725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73ACF1D" w14:textId="77777777" w:rsidR="004D41CA" w:rsidRDefault="004D41CA">
      <w:pPr>
        <w:spacing w:line="259" w:lineRule="auto"/>
      </w:pPr>
      <w:r>
        <w:br w:type="page"/>
      </w:r>
    </w:p>
    <w:p w14:paraId="06286BD2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0CAB97D9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7BD1A6C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9CD35AC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D27EA" w14:textId="4231C5EF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2FD7F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10BCE" w14:textId="3252AB8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20321DB">
                <v:shape id="_x0000_i1047" type="#_x0000_t75" style="width:100.2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EC8D5" w14:textId="79B35F0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D36949E">
                <v:shape id="_x0000_i1049" type="#_x0000_t75" style="width:100.2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B7BE8" w14:textId="791F4BC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1F044DE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37AEE5B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0B86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7B073AD943E647589AF27DF8A01EF44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FF856F" w14:textId="0E2791E6" w:rsidR="00563AB7" w:rsidRPr="0041404C" w:rsidRDefault="004A3FBA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20230203160725</w:t>
                </w:r>
              </w:p>
            </w:tc>
          </w:sdtContent>
        </w:sdt>
      </w:tr>
      <w:tr w:rsidR="00563AB7" w:rsidRPr="00CC5B02" w14:paraId="368B39D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06B9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F51E0BC18C4B49FEADD1E850A0EF398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A1C30DC" w14:textId="3245F38E" w:rsidR="00563AB7" w:rsidRPr="0041404C" w:rsidRDefault="00FA6B9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C65A6E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F53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03CF18E177B74CFD807F93DF4AC3D80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F0D4D92" w14:textId="6D3B4320" w:rsidR="00563AB7" w:rsidRPr="0041404C" w:rsidRDefault="00FA6B9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C9253E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146C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29D81FAC07154CDFA190CFEA7C43902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C55673" w14:textId="1622CC6C" w:rsidR="00563AB7" w:rsidRPr="0041404C" w:rsidRDefault="00FA6B9F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6C78E7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A258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D4615E8E471744C8B69E7B6028D283E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6F817E" w14:textId="06ACE070" w:rsidR="00563AB7" w:rsidRPr="0041404C" w:rsidRDefault="00FA6B9F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20B2822B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3194" w14:textId="77777777" w:rsidR="004A3FBA" w:rsidRDefault="004A3FBA" w:rsidP="002E17B7">
      <w:pPr>
        <w:spacing w:after="0" w:line="240" w:lineRule="auto"/>
      </w:pPr>
      <w:r>
        <w:separator/>
      </w:r>
    </w:p>
  </w:endnote>
  <w:endnote w:type="continuationSeparator" w:id="0">
    <w:p w14:paraId="0DB695BB" w14:textId="77777777" w:rsidR="004A3FBA" w:rsidRDefault="004A3FBA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51126DF0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6A3C5104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26FCF367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532D18C5" w14:textId="77777777" w:rsidTr="004A4495">
      <w:trPr>
        <w:jc w:val="right"/>
      </w:trPr>
      <w:sdt>
        <w:sdtPr>
          <w:tag w:val="datetimestamp"/>
          <w:id w:val="-639416851"/>
          <w:placeholder>
            <w:docPart w:val="97B589F764B94BD3AE8C698B9B5E2304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B1080E1" w14:textId="342AE592" w:rsidR="006E4D09" w:rsidRDefault="00FA6B9F" w:rsidP="0039368B">
              <w:pPr>
                <w:pStyle w:val="NoSpacing"/>
                <w:jc w:val="right"/>
              </w:pPr>
              <w:r w:rsidRPr="00DE1290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41C2007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DFD4" w14:textId="77777777" w:rsidR="004A3FBA" w:rsidRDefault="004A3FBA" w:rsidP="002E17B7">
      <w:pPr>
        <w:spacing w:after="0" w:line="240" w:lineRule="auto"/>
      </w:pPr>
      <w:r>
        <w:separator/>
      </w:r>
    </w:p>
  </w:footnote>
  <w:footnote w:type="continuationSeparator" w:id="0">
    <w:p w14:paraId="7196BA8E" w14:textId="77777777" w:rsidR="004A3FBA" w:rsidRDefault="004A3FBA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5EAF1ABC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40C513CA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0302F7F4" wp14:editId="23EF020A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3950625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6719AA82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7EA19282" w14:textId="3852A87E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FA6B9F">
      <w:rPr>
        <w:noProof/>
        <w:sz w:val="16"/>
        <w:szCs w:val="16"/>
      </w:rPr>
      <w:t>3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BA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2F9D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3FBA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A6B9F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03A2B"/>
  <w15:docId w15:val="{61FF2EC9-DA9A-48EB-A36A-41D15A1F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BBC20FBA0B407FBCCE720B3324A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240E3-A77D-4A08-8152-1AE332FFF523}"/>
      </w:docPartPr>
      <w:docPartBody>
        <w:p w:rsidR="00000000" w:rsidRDefault="003D59E6">
          <w:pPr>
            <w:pStyle w:val="9BBBC20FBA0B407FBCCE720B3324A6E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FE2B2829D445F9976DD864E9C3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51E4-1235-4C06-A29B-13092FF6F72D}"/>
      </w:docPartPr>
      <w:docPartBody>
        <w:p w:rsidR="00000000" w:rsidRDefault="003D59E6">
          <w:pPr>
            <w:pStyle w:val="3CFE2B2829D445F9976DD864E9C3198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596437ACD4E988EE81B9A0CB66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820E8-BC16-4D74-BF85-A3089FC07477}"/>
      </w:docPartPr>
      <w:docPartBody>
        <w:p w:rsidR="00000000" w:rsidRDefault="003D59E6">
          <w:pPr>
            <w:pStyle w:val="47B596437ACD4E988EE81B9A0CB661F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31E04339254110963E87D9B66ED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2C009-6788-4059-AFE8-25150B3D669A}"/>
      </w:docPartPr>
      <w:docPartBody>
        <w:p w:rsidR="00000000" w:rsidRDefault="003D59E6">
          <w:pPr>
            <w:pStyle w:val="9F31E04339254110963E87D9B66EDDC1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6B51D5B213794CE9906E43C6CB82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2302-38B9-48C3-BA2A-E3679E02DDA1}"/>
      </w:docPartPr>
      <w:docPartBody>
        <w:p w:rsidR="00000000" w:rsidRDefault="003D59E6">
          <w:pPr>
            <w:pStyle w:val="6B51D5B213794CE9906E43C6CB82FCE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98F295BD5C4714B26E68C5E405A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04E57-619D-440C-BD60-BF4C50C290DF}"/>
      </w:docPartPr>
      <w:docPartBody>
        <w:p w:rsidR="00000000" w:rsidRDefault="003D59E6">
          <w:pPr>
            <w:pStyle w:val="9898F295BD5C4714B26E68C5E405A0F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4FDB042FCD442B8BDE45ED79293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1443C-D03C-4C92-83FB-7C3DD4F49742}"/>
      </w:docPartPr>
      <w:docPartBody>
        <w:p w:rsidR="00000000" w:rsidRDefault="003D59E6">
          <w:pPr>
            <w:pStyle w:val="304FDB042FCD442B8BDE45ED7929363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9698AE63A724E09A64C7E056267C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25A4-7002-48DE-A37C-379E86BC876B}"/>
      </w:docPartPr>
      <w:docPartBody>
        <w:p w:rsidR="00000000" w:rsidRDefault="003D59E6">
          <w:pPr>
            <w:pStyle w:val="09698AE63A724E09A64C7E056267CAF8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67074E160F234FF69430988149177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0F36E-09C9-4605-8EE2-E5D3EEC73CC9}"/>
      </w:docPartPr>
      <w:docPartBody>
        <w:p w:rsidR="00000000" w:rsidRDefault="003D59E6">
          <w:pPr>
            <w:pStyle w:val="67074E160F234FF6943098814917739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72594E5B04BC7AB1D2A779C6AF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C6DCC-A850-4E36-A9AE-4A839064FB48}"/>
      </w:docPartPr>
      <w:docPartBody>
        <w:p w:rsidR="00000000" w:rsidRDefault="003D59E6">
          <w:pPr>
            <w:pStyle w:val="85772594E5B04BC7AB1D2A779C6AF76E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470AD0A0180B45C8B0921BE0B4619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F3A5-4724-4259-91FB-04761D530337}"/>
      </w:docPartPr>
      <w:docPartBody>
        <w:p w:rsidR="00000000" w:rsidRDefault="003D59E6">
          <w:pPr>
            <w:pStyle w:val="470AD0A0180B45C8B0921BE0B46190F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10F01C7514F9F906417160255F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73B80-1A4F-486E-871B-77E2202357EC}"/>
      </w:docPartPr>
      <w:docPartBody>
        <w:p w:rsidR="00000000" w:rsidRDefault="003D59E6">
          <w:pPr>
            <w:pStyle w:val="EE810F01C7514F9F906417160255FBD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90F3B1C11446E08126C6B2A858A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42EA1-A6A2-4A28-934A-838A676DEAED}"/>
      </w:docPartPr>
      <w:docPartBody>
        <w:p w:rsidR="00000000" w:rsidRDefault="003D59E6">
          <w:pPr>
            <w:pStyle w:val="F990F3B1C11446E08126C6B2A858A99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A1CDD0D14847F091B530E097614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7A16A-109B-4BC5-AE65-256EDE6E5A67}"/>
      </w:docPartPr>
      <w:docPartBody>
        <w:p w:rsidR="00000000" w:rsidRDefault="003D59E6">
          <w:pPr>
            <w:pStyle w:val="A3A1CDD0D14847F091B530E09761440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73AD943E647589AF27DF8A01EF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0CB24-6FA1-4D6E-B4A3-8E5EE2E9EDA9}"/>
      </w:docPartPr>
      <w:docPartBody>
        <w:p w:rsidR="00000000" w:rsidRDefault="003D59E6">
          <w:pPr>
            <w:pStyle w:val="7B073AD943E647589AF27DF8A01EF44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51E0BC18C4B49FEADD1E850A0EF3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64AF0-A350-4F4F-B212-29989AF38B0E}"/>
      </w:docPartPr>
      <w:docPartBody>
        <w:p w:rsidR="00000000" w:rsidRDefault="003D59E6">
          <w:pPr>
            <w:pStyle w:val="F51E0BC18C4B49FEADD1E850A0EF398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3CF18E177B74CFD807F93DF4AC3D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6CEF8-149A-44F4-98DE-CAAEF6AF2FF7}"/>
      </w:docPartPr>
      <w:docPartBody>
        <w:p w:rsidR="00000000" w:rsidRDefault="003D59E6">
          <w:pPr>
            <w:pStyle w:val="03CF18E177B74CFD807F93DF4AC3D80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9D81FAC07154CDFA190CFEA7C43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28E3-74C7-4328-821B-7ECEC3E6B86D}"/>
      </w:docPartPr>
      <w:docPartBody>
        <w:p w:rsidR="00000000" w:rsidRDefault="003D59E6">
          <w:pPr>
            <w:pStyle w:val="29D81FAC07154CDFA190CFEA7C43902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4615E8E471744C8B69E7B6028D28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79881-4500-4B96-AD67-A66252977490}"/>
      </w:docPartPr>
      <w:docPartBody>
        <w:p w:rsidR="00000000" w:rsidRDefault="003D59E6">
          <w:pPr>
            <w:pStyle w:val="D4615E8E471744C8B69E7B6028D283EB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97B589F764B94BD3AE8C698B9B5E2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B3936-CCAD-48AC-A07B-EAFE134D7959}"/>
      </w:docPartPr>
      <w:docPartBody>
        <w:p w:rsidR="00000000" w:rsidRDefault="003D59E6">
          <w:r w:rsidRPr="00DE1290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E6"/>
    <w:rsid w:val="003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9E6"/>
    <w:rPr>
      <w:color w:val="808080"/>
    </w:rPr>
  </w:style>
  <w:style w:type="paragraph" w:customStyle="1" w:styleId="9BBBC20FBA0B407FBCCE720B3324A6E1">
    <w:name w:val="9BBBC20FBA0B407FBCCE720B3324A6E1"/>
  </w:style>
  <w:style w:type="paragraph" w:customStyle="1" w:styleId="3CFE2B2829D445F9976DD864E9C31983">
    <w:name w:val="3CFE2B2829D445F9976DD864E9C31983"/>
  </w:style>
  <w:style w:type="paragraph" w:customStyle="1" w:styleId="47B596437ACD4E988EE81B9A0CB661FC">
    <w:name w:val="47B596437ACD4E988EE81B9A0CB661FC"/>
  </w:style>
  <w:style w:type="paragraph" w:customStyle="1" w:styleId="9F31E04339254110963E87D9B66EDDC1">
    <w:name w:val="9F31E04339254110963E87D9B66EDDC1"/>
  </w:style>
  <w:style w:type="paragraph" w:customStyle="1" w:styleId="6B51D5B213794CE9906E43C6CB82FCE9">
    <w:name w:val="6B51D5B213794CE9906E43C6CB82FCE9"/>
  </w:style>
  <w:style w:type="paragraph" w:customStyle="1" w:styleId="9898F295BD5C4714B26E68C5E405A0F5">
    <w:name w:val="9898F295BD5C4714B26E68C5E405A0F5"/>
  </w:style>
  <w:style w:type="paragraph" w:customStyle="1" w:styleId="304FDB042FCD442B8BDE45ED79293632">
    <w:name w:val="304FDB042FCD442B8BDE45ED79293632"/>
  </w:style>
  <w:style w:type="paragraph" w:customStyle="1" w:styleId="09698AE63A724E09A64C7E056267CAF8">
    <w:name w:val="09698AE63A724E09A64C7E056267CAF8"/>
  </w:style>
  <w:style w:type="paragraph" w:customStyle="1" w:styleId="67074E160F234FF69430988149177392">
    <w:name w:val="67074E160F234FF69430988149177392"/>
  </w:style>
  <w:style w:type="paragraph" w:customStyle="1" w:styleId="85772594E5B04BC7AB1D2A779C6AF76E">
    <w:name w:val="85772594E5B04BC7AB1D2A779C6AF76E"/>
  </w:style>
  <w:style w:type="paragraph" w:customStyle="1" w:styleId="470AD0A0180B45C8B0921BE0B46190FC">
    <w:name w:val="470AD0A0180B45C8B0921BE0B46190FC"/>
  </w:style>
  <w:style w:type="paragraph" w:customStyle="1" w:styleId="EE810F01C7514F9F906417160255FBD2">
    <w:name w:val="EE810F01C7514F9F906417160255FBD2"/>
  </w:style>
  <w:style w:type="paragraph" w:customStyle="1" w:styleId="F990F3B1C11446E08126C6B2A858A998">
    <w:name w:val="F990F3B1C11446E08126C6B2A858A998"/>
  </w:style>
  <w:style w:type="paragraph" w:customStyle="1" w:styleId="A3A1CDD0D14847F091B530E097614403">
    <w:name w:val="A3A1CDD0D14847F091B530E097614403"/>
  </w:style>
  <w:style w:type="paragraph" w:customStyle="1" w:styleId="7B073AD943E647589AF27DF8A01EF448">
    <w:name w:val="7B073AD943E647589AF27DF8A01EF448"/>
  </w:style>
  <w:style w:type="paragraph" w:customStyle="1" w:styleId="F51E0BC18C4B49FEADD1E850A0EF3983">
    <w:name w:val="F51E0BC18C4B49FEADD1E850A0EF3983"/>
  </w:style>
  <w:style w:type="paragraph" w:customStyle="1" w:styleId="03CF18E177B74CFD807F93DF4AC3D80F">
    <w:name w:val="03CF18E177B74CFD807F93DF4AC3D80F"/>
  </w:style>
  <w:style w:type="paragraph" w:customStyle="1" w:styleId="29D81FAC07154CDFA190CFEA7C43902C">
    <w:name w:val="29D81FAC07154CDFA190CFEA7C43902C"/>
  </w:style>
  <w:style w:type="paragraph" w:customStyle="1" w:styleId="D4615E8E471744C8B69E7B6028D283EB">
    <w:name w:val="D4615E8E471744C8B69E7B6028D283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4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2023-02-03T22:07:00Z</cp:lastPrinted>
  <dcterms:created xsi:type="dcterms:W3CDTF">2023-02-03T22:03:00Z</dcterms:created>
  <dcterms:modified xsi:type="dcterms:W3CDTF">2023-02-03T22:07:00Z</dcterms:modified>
</cp:coreProperties>
</file>