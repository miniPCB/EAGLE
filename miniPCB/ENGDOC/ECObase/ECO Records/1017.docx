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7268D3C7" w14:textId="77777777" w:rsidTr="004D41CA">
        <w:tc>
          <w:tcPr>
            <w:tcW w:w="10790" w:type="dxa"/>
            <w:gridSpan w:val="6"/>
          </w:tcPr>
          <w:p w14:paraId="71CA2135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7AA6C69A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4C9B0394741442BBB40B650DA40B665C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3A917E4B" w14:textId="27373292" w:rsidR="007D7AE9" w:rsidRDefault="002868C6" w:rsidP="00634756">
                <w:pPr>
                  <w:pStyle w:val="Title"/>
                </w:pPr>
                <w:r>
                  <w:rPr>
                    <w:rStyle w:val="TitleChar"/>
                  </w:rPr>
                  <w:t>00A-100, Load Board, Switched</w:t>
                </w:r>
              </w:p>
            </w:tc>
          </w:sdtContent>
        </w:sdt>
      </w:tr>
      <w:tr w:rsidR="00D24BB8" w14:paraId="0B7B8CB5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B1E0D7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26C90B1DB47840B69E605B02747401E1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AF74A18" w14:textId="79E634DC" w:rsidR="007D7AE9" w:rsidRDefault="002868C6" w:rsidP="00634756">
                <w:pPr>
                  <w:spacing w:line="259" w:lineRule="auto"/>
                </w:pPr>
                <w:r>
                  <w:t>1017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BE28003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3B164C0F6064491DA7B34308E8CF3136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B55F8B0" w14:textId="43F59273" w:rsidR="007D7AE9" w:rsidRDefault="002868C6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6C324CA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3FEFB39F284242409A8EDAD3C97295E3"/>
            </w:placeholder>
            <w:date w:fullDate="2023-01-30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0B499C2" w14:textId="01C14DF9" w:rsidR="007D7AE9" w:rsidRDefault="002868C6" w:rsidP="00634756">
                <w:pPr>
                  <w:spacing w:line="259" w:lineRule="auto"/>
                </w:pPr>
                <w:r>
                  <w:t>30Jan2023</w:t>
                </w:r>
              </w:p>
            </w:tc>
          </w:sdtContent>
        </w:sdt>
      </w:tr>
      <w:tr w:rsidR="004D41CA" w14:paraId="1AC8745D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DD1BE71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AF8B51C66D294B369E918238714D948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283C1DB" w14:textId="3EAB6467" w:rsidR="007D7AE9" w:rsidRDefault="002868C6" w:rsidP="00634756">
                <w:pPr>
                  <w:spacing w:line="259" w:lineRule="auto"/>
                </w:pPr>
                <w:r>
                  <w:t>00A-100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3B0A90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0C461F8EB4FF419AB79EDDD8AF5BE18D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B5058EB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246FE2C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A2DE05A685814C8DB0868F8D4188E9A6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35B90A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79F4745B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724E1A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1D19EE02734F4AD5BB6097AF7E58414A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CF0F97C" w14:textId="17A7E9A6" w:rsidR="007D7AE9" w:rsidRDefault="002868C6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3A010F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CE47A6CF508B49C38DFA9E02A5A0B83E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EB8BF5B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091F32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F670F60E0FF34F5FAF3F680503655CBE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A2A0AFE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2FB9D961" w14:textId="77777777" w:rsidTr="004D41CA">
        <w:tc>
          <w:tcPr>
            <w:tcW w:w="10790" w:type="dxa"/>
            <w:gridSpan w:val="6"/>
          </w:tcPr>
          <w:p w14:paraId="3220CF34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896174C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7D52FC4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B8C2D7C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1086EB6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00308CE9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E8C803DB5C114F908AF3CE4A1754A83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BB9C111" w14:textId="4510708F" w:rsidR="00634756" w:rsidRDefault="002868C6" w:rsidP="004D41CA">
                <w:pPr>
                  <w:spacing w:line="259" w:lineRule="auto"/>
                </w:pPr>
                <w:r>
                  <w:t>Development and release of a test setup board with power resistors and switches.</w:t>
                </w:r>
              </w:p>
            </w:tc>
          </w:sdtContent>
        </w:sdt>
      </w:tr>
      <w:tr w:rsidR="00634756" w:rsidRPr="004D41CA" w14:paraId="7CEFF89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19A710D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C3CD4D6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65DE6D0EEAC6455F951D0A38CA0430E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D2053D5" w14:textId="11DE9D21" w:rsidR="00634756" w:rsidRDefault="002868C6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4C064F1B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4BE1A5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CA20912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22641562751A493C8F9BF52F7B70DF2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2915992D" w14:textId="76AF0ABE" w:rsidR="00634756" w:rsidRDefault="002868C6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2F42DA72" w14:textId="77777777" w:rsidR="000A0426" w:rsidRDefault="000A0426">
      <w:pPr>
        <w:spacing w:line="259" w:lineRule="auto"/>
      </w:pPr>
    </w:p>
    <w:p w14:paraId="32C31843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24140308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01869BCF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38F37A0" wp14:editId="3855C872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593EB2FC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08BA25407E2844B7A952FE69AD0145F9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2EC5118A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565598E" w14:textId="77777777" w:rsidR="004D41CA" w:rsidRDefault="004D41CA">
      <w:pPr>
        <w:spacing w:line="259" w:lineRule="auto"/>
      </w:pPr>
      <w:r>
        <w:br w:type="page"/>
      </w:r>
    </w:p>
    <w:p w14:paraId="2C29833D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42CBCC2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F9C8F27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74D257C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24668" w14:textId="28807C42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DF796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3B4CA" w14:textId="24B2FC9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E5B6B52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B54EB" w14:textId="4903444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430FCCA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9A4C" w14:textId="3B8074B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65E763F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60E455E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3D1A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5A987649F7B493A8D69520A97E2679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8AEB1B5" w14:textId="483E7344" w:rsidR="00563AB7" w:rsidRPr="0041404C" w:rsidRDefault="002868C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20230130171855</w:t>
                </w:r>
              </w:p>
            </w:tc>
          </w:sdtContent>
        </w:sdt>
      </w:tr>
      <w:tr w:rsidR="00563AB7" w:rsidRPr="00CC5B02" w14:paraId="7027AFD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6C9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45542ADCCDFD4BD18627938B4098664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4B573C8" w14:textId="63D06635" w:rsidR="00563AB7" w:rsidRPr="0041404C" w:rsidRDefault="009B20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3AA194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085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B56ACC00C1BA4BD88809EC40AF01DCE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F9F7F3" w14:textId="5F153834" w:rsidR="00563AB7" w:rsidRPr="0041404C" w:rsidRDefault="009B20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491FDF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267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A45D6400352643538F81B2BD8BD5CD5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075D46" w14:textId="1E882682" w:rsidR="00563AB7" w:rsidRPr="0041404C" w:rsidRDefault="009B206D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495482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843F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97D0A8C22A542188BF406E5F04820C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E46220" w14:textId="1854C0E1" w:rsidR="00563AB7" w:rsidRPr="0041404C" w:rsidRDefault="009B206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DFDFAE7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8DEC" w14:textId="77777777" w:rsidR="002868C6" w:rsidRDefault="002868C6" w:rsidP="002E17B7">
      <w:pPr>
        <w:spacing w:after="0" w:line="240" w:lineRule="auto"/>
      </w:pPr>
      <w:r>
        <w:separator/>
      </w:r>
    </w:p>
  </w:endnote>
  <w:endnote w:type="continuationSeparator" w:id="0">
    <w:p w14:paraId="67C03F72" w14:textId="77777777" w:rsidR="002868C6" w:rsidRDefault="002868C6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3C1D515D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EBA665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FF599E1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31B30A63" w14:textId="77777777" w:rsidTr="004A4495">
      <w:trPr>
        <w:jc w:val="right"/>
      </w:trPr>
      <w:sdt>
        <w:sdtPr>
          <w:tag w:val="datetimestamp"/>
          <w:id w:val="-639416851"/>
          <w:placeholder>
            <w:docPart w:val="8CD074A63B8446628976A5B3D7DD34B6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BC723BE" w14:textId="493C32B0" w:rsidR="006E4D09" w:rsidRDefault="009B206D" w:rsidP="0039368B">
              <w:pPr>
                <w:pStyle w:val="NoSpacing"/>
                <w:jc w:val="right"/>
              </w:pPr>
              <w:r w:rsidRPr="00506D1D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CA2540D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B36D0" w14:textId="77777777" w:rsidR="002868C6" w:rsidRDefault="002868C6" w:rsidP="002E17B7">
      <w:pPr>
        <w:spacing w:after="0" w:line="240" w:lineRule="auto"/>
      </w:pPr>
      <w:r>
        <w:separator/>
      </w:r>
    </w:p>
  </w:footnote>
  <w:footnote w:type="continuationSeparator" w:id="0">
    <w:p w14:paraId="7C049C5B" w14:textId="77777777" w:rsidR="002868C6" w:rsidRDefault="002868C6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2FC9BE2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F2F1364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CFD2AB5" wp14:editId="275C36F3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C07D0D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32E4EA4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7FF4EAC4" w14:textId="6AC48A9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9B206D">
      <w:rPr>
        <w:noProof/>
        <w:sz w:val="16"/>
        <w:szCs w:val="16"/>
      </w:rPr>
      <w:t>30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6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868C6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C7B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206D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8EA00"/>
  <w15:docId w15:val="{AB402B0C-13ED-4931-882C-A2AA37F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9B0394741442BBB40B650DA40B6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8483-6E1F-4111-B845-C70C7F604E19}"/>
      </w:docPartPr>
      <w:docPartBody>
        <w:p w:rsidR="00000000" w:rsidRDefault="0056268A">
          <w:pPr>
            <w:pStyle w:val="4C9B0394741442BBB40B650DA40B665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90B1DB47840B69E605B0274740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FAD7D-C818-4C28-AC63-42EC4F12896F}"/>
      </w:docPartPr>
      <w:docPartBody>
        <w:p w:rsidR="00000000" w:rsidRDefault="0056268A">
          <w:pPr>
            <w:pStyle w:val="26C90B1DB47840B69E605B02747401E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164C0F6064491DA7B34308E8CF3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B751F-497A-4963-B032-63A41F493C19}"/>
      </w:docPartPr>
      <w:docPartBody>
        <w:p w:rsidR="00000000" w:rsidRDefault="0056268A">
          <w:pPr>
            <w:pStyle w:val="3B164C0F6064491DA7B34308E8CF313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39F284242409A8EDAD3C9729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FD02F-AFA6-43F4-982C-61B1856EF67B}"/>
      </w:docPartPr>
      <w:docPartBody>
        <w:p w:rsidR="00000000" w:rsidRDefault="0056268A">
          <w:pPr>
            <w:pStyle w:val="3FEFB39F284242409A8EDAD3C97295E3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F8B51C66D294B369E918238714D9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779E-667D-4389-AC9F-3E1F79C4C480}"/>
      </w:docPartPr>
      <w:docPartBody>
        <w:p w:rsidR="00000000" w:rsidRDefault="0056268A">
          <w:pPr>
            <w:pStyle w:val="AF8B51C66D294B369E918238714D948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61F8EB4FF419AB79EDDD8AF5B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14007-79E7-4D59-A2AE-3B0FF602E5DD}"/>
      </w:docPartPr>
      <w:docPartBody>
        <w:p w:rsidR="00000000" w:rsidRDefault="0056268A">
          <w:pPr>
            <w:pStyle w:val="0C461F8EB4FF419AB79EDDD8AF5BE18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E05A685814C8DB0868F8D4188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5B46-4C63-4B92-9E08-E2B41EB64903}"/>
      </w:docPartPr>
      <w:docPartBody>
        <w:p w:rsidR="00000000" w:rsidRDefault="0056268A">
          <w:pPr>
            <w:pStyle w:val="A2DE05A685814C8DB0868F8D4188E9A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19EE02734F4AD5BB6097AF7E58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F07B-7133-4E48-9BE4-1B3BCDF54256}"/>
      </w:docPartPr>
      <w:docPartBody>
        <w:p w:rsidR="00000000" w:rsidRDefault="0056268A">
          <w:pPr>
            <w:pStyle w:val="1D19EE02734F4AD5BB6097AF7E58414A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CE47A6CF508B49C38DFA9E02A5A0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453F2-EA1D-4673-A97C-92087C3D41AF}"/>
      </w:docPartPr>
      <w:docPartBody>
        <w:p w:rsidR="00000000" w:rsidRDefault="0056268A">
          <w:pPr>
            <w:pStyle w:val="CE47A6CF508B49C38DFA9E02A5A0B83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F60E0FF34F5FAF3F680503655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41B8C-5AF7-4856-A9A6-A978FA21DFC2}"/>
      </w:docPartPr>
      <w:docPartBody>
        <w:p w:rsidR="00000000" w:rsidRDefault="0056268A">
          <w:pPr>
            <w:pStyle w:val="F670F60E0FF34F5FAF3F680503655CBE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C803DB5C114F908AF3CE4A1754A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56AF-36F4-4C26-AC5C-42944893FD71}"/>
      </w:docPartPr>
      <w:docPartBody>
        <w:p w:rsidR="00000000" w:rsidRDefault="0056268A">
          <w:pPr>
            <w:pStyle w:val="E8C803DB5C114F908AF3CE4A1754A83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DE6D0EEAC6455F951D0A38CA043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1F957-8DBE-47A4-B97A-BE20607940CC}"/>
      </w:docPartPr>
      <w:docPartBody>
        <w:p w:rsidR="00000000" w:rsidRDefault="0056268A">
          <w:pPr>
            <w:pStyle w:val="65DE6D0EEAC6455F951D0A38CA0430E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641562751A493C8F9BF52F7B70D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1FD1-4D02-46AD-A3F2-A2D26C6FEA9F}"/>
      </w:docPartPr>
      <w:docPartBody>
        <w:p w:rsidR="00000000" w:rsidRDefault="0056268A">
          <w:pPr>
            <w:pStyle w:val="22641562751A493C8F9BF52F7B70DF2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A25407E2844B7A952FE69AD01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F60F8-5192-41E3-863E-30950831FE77}"/>
      </w:docPartPr>
      <w:docPartBody>
        <w:p w:rsidR="00000000" w:rsidRDefault="0056268A">
          <w:pPr>
            <w:pStyle w:val="08BA25407E2844B7A952FE69AD0145F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987649F7B493A8D69520A97E26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BA56B-1211-4442-819D-B3244E6F5D55}"/>
      </w:docPartPr>
      <w:docPartBody>
        <w:p w:rsidR="00000000" w:rsidRDefault="0056268A">
          <w:pPr>
            <w:pStyle w:val="C5A987649F7B493A8D69520A97E2679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5542ADCCDFD4BD18627938B40986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FEE0-1AD2-43A5-9DA8-1AFB9FF244B1}"/>
      </w:docPartPr>
      <w:docPartBody>
        <w:p w:rsidR="00000000" w:rsidRDefault="0056268A">
          <w:pPr>
            <w:pStyle w:val="45542ADCCDFD4BD18627938B4098664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56ACC00C1BA4BD88809EC40AF01D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62A3A-287C-47C7-B519-3C42BD689D4F}"/>
      </w:docPartPr>
      <w:docPartBody>
        <w:p w:rsidR="00000000" w:rsidRDefault="0056268A">
          <w:pPr>
            <w:pStyle w:val="B56ACC00C1BA4BD88809EC40AF01DCE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45D6400352643538F81B2BD8BD5C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F46BB-E4CA-4F0E-BDEB-28C4A8822040}"/>
      </w:docPartPr>
      <w:docPartBody>
        <w:p w:rsidR="00000000" w:rsidRDefault="0056268A">
          <w:pPr>
            <w:pStyle w:val="A45D6400352643538F81B2BD8BD5CD5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97D0A8C22A542188BF406E5F0482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B006-7B79-4880-B9F7-056A2CE0B917}"/>
      </w:docPartPr>
      <w:docPartBody>
        <w:p w:rsidR="00000000" w:rsidRDefault="0056268A">
          <w:pPr>
            <w:pStyle w:val="197D0A8C22A542188BF406E5F04820C4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8CD074A63B8446628976A5B3D7DD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36E26-9822-4E51-B7BA-550E3128D1D4}"/>
      </w:docPartPr>
      <w:docPartBody>
        <w:p w:rsidR="00000000" w:rsidRDefault="0056268A">
          <w:r w:rsidRPr="00506D1D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8A"/>
    <w:rsid w:val="005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68A"/>
    <w:rPr>
      <w:color w:val="808080"/>
    </w:rPr>
  </w:style>
  <w:style w:type="paragraph" w:customStyle="1" w:styleId="4C9B0394741442BBB40B650DA40B665C">
    <w:name w:val="4C9B0394741442BBB40B650DA40B665C"/>
  </w:style>
  <w:style w:type="paragraph" w:customStyle="1" w:styleId="26C90B1DB47840B69E605B02747401E1">
    <w:name w:val="26C90B1DB47840B69E605B02747401E1"/>
  </w:style>
  <w:style w:type="paragraph" w:customStyle="1" w:styleId="3B164C0F6064491DA7B34308E8CF3136">
    <w:name w:val="3B164C0F6064491DA7B34308E8CF3136"/>
  </w:style>
  <w:style w:type="paragraph" w:customStyle="1" w:styleId="3FEFB39F284242409A8EDAD3C97295E3">
    <w:name w:val="3FEFB39F284242409A8EDAD3C97295E3"/>
  </w:style>
  <w:style w:type="paragraph" w:customStyle="1" w:styleId="AF8B51C66D294B369E918238714D9483">
    <w:name w:val="AF8B51C66D294B369E918238714D9483"/>
  </w:style>
  <w:style w:type="paragraph" w:customStyle="1" w:styleId="0C461F8EB4FF419AB79EDDD8AF5BE18D">
    <w:name w:val="0C461F8EB4FF419AB79EDDD8AF5BE18D"/>
  </w:style>
  <w:style w:type="paragraph" w:customStyle="1" w:styleId="A2DE05A685814C8DB0868F8D4188E9A6">
    <w:name w:val="A2DE05A685814C8DB0868F8D4188E9A6"/>
  </w:style>
  <w:style w:type="paragraph" w:customStyle="1" w:styleId="1D19EE02734F4AD5BB6097AF7E58414A">
    <w:name w:val="1D19EE02734F4AD5BB6097AF7E58414A"/>
  </w:style>
  <w:style w:type="paragraph" w:customStyle="1" w:styleId="CE47A6CF508B49C38DFA9E02A5A0B83E">
    <w:name w:val="CE47A6CF508B49C38DFA9E02A5A0B83E"/>
  </w:style>
  <w:style w:type="paragraph" w:customStyle="1" w:styleId="F670F60E0FF34F5FAF3F680503655CBE">
    <w:name w:val="F670F60E0FF34F5FAF3F680503655CBE"/>
  </w:style>
  <w:style w:type="paragraph" w:customStyle="1" w:styleId="E8C803DB5C114F908AF3CE4A1754A83F">
    <w:name w:val="E8C803DB5C114F908AF3CE4A1754A83F"/>
  </w:style>
  <w:style w:type="paragraph" w:customStyle="1" w:styleId="65DE6D0EEAC6455F951D0A38CA0430E3">
    <w:name w:val="65DE6D0EEAC6455F951D0A38CA0430E3"/>
  </w:style>
  <w:style w:type="paragraph" w:customStyle="1" w:styleId="22641562751A493C8F9BF52F7B70DF2F">
    <w:name w:val="22641562751A493C8F9BF52F7B70DF2F"/>
  </w:style>
  <w:style w:type="paragraph" w:customStyle="1" w:styleId="08BA25407E2844B7A952FE69AD0145F9">
    <w:name w:val="08BA25407E2844B7A952FE69AD0145F9"/>
  </w:style>
  <w:style w:type="paragraph" w:customStyle="1" w:styleId="C5A987649F7B493A8D69520A97E26793">
    <w:name w:val="C5A987649F7B493A8D69520A97E26793"/>
  </w:style>
  <w:style w:type="paragraph" w:customStyle="1" w:styleId="45542ADCCDFD4BD18627938B4098664C">
    <w:name w:val="45542ADCCDFD4BD18627938B4098664C"/>
  </w:style>
  <w:style w:type="paragraph" w:customStyle="1" w:styleId="B56ACC00C1BA4BD88809EC40AF01DCE2">
    <w:name w:val="B56ACC00C1BA4BD88809EC40AF01DCE2"/>
  </w:style>
  <w:style w:type="paragraph" w:customStyle="1" w:styleId="A45D6400352643538F81B2BD8BD5CD56">
    <w:name w:val="A45D6400352643538F81B2BD8BD5CD56"/>
  </w:style>
  <w:style w:type="paragraph" w:customStyle="1" w:styleId="197D0A8C22A542188BF406E5F04820C4">
    <w:name w:val="197D0A8C22A542188BF406E5F0482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2023-01-30T23:18:00Z</cp:lastPrinted>
  <dcterms:created xsi:type="dcterms:W3CDTF">2023-01-30T23:16:00Z</dcterms:created>
  <dcterms:modified xsi:type="dcterms:W3CDTF">2023-01-30T23:18:00Z</dcterms:modified>
</cp:coreProperties>
</file>