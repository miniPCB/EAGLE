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558B77EF" w14:textId="77777777" w:rsidTr="004D41CA">
        <w:tc>
          <w:tcPr>
            <w:tcW w:w="10790" w:type="dxa"/>
            <w:gridSpan w:val="6"/>
          </w:tcPr>
          <w:p w14:paraId="04C004F9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1E322A87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08774A6F54A5445998AF4BF44267BF9C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6284DD7F" w14:textId="3888E148" w:rsidR="007D7AE9" w:rsidRDefault="00582C30" w:rsidP="00634756">
                <w:pPr>
                  <w:pStyle w:val="Title"/>
                </w:pPr>
                <w:r>
                  <w:rPr>
                    <w:rStyle w:val="TitleChar"/>
                  </w:rPr>
                  <w:t>VIVA PIC16</w:t>
                </w:r>
              </w:p>
            </w:tc>
          </w:sdtContent>
        </w:sdt>
      </w:tr>
      <w:tr w:rsidR="00D24BB8" w14:paraId="1A8B6CC8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05964B46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FE51A15743434C5DBD6C1E706909BAA9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1D261D1" w14:textId="2FBC93D7" w:rsidR="007D7AE9" w:rsidRDefault="00582C30" w:rsidP="00634756">
                <w:pPr>
                  <w:spacing w:line="259" w:lineRule="auto"/>
                </w:pPr>
                <w:r>
                  <w:t>1023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EFF8145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C7C26A3E6F92431782CC5B1DA375487C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B0EEEBD" w14:textId="7756E5E4" w:rsidR="007D7AE9" w:rsidRDefault="00582C30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26E984C1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0A54AB98C75E48108BAF3EA77A6E5A5B"/>
            </w:placeholder>
            <w:date w:fullDate="2023-07-26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796AD83" w14:textId="2FE07C09" w:rsidR="007D7AE9" w:rsidRDefault="00582C30" w:rsidP="00634756">
                <w:pPr>
                  <w:spacing w:line="259" w:lineRule="auto"/>
                </w:pPr>
                <w:r>
                  <w:t>26Jul2023</w:t>
                </w:r>
              </w:p>
            </w:tc>
          </w:sdtContent>
        </w:sdt>
      </w:tr>
      <w:tr w:rsidR="004D41CA" w14:paraId="3394432D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71D90799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926C351262FA456D9E138C0DA3647FFC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E057BB5" w14:textId="68F7EDCB" w:rsidR="007D7AE9" w:rsidRDefault="00582C30" w:rsidP="00634756">
                <w:pPr>
                  <w:spacing w:line="259" w:lineRule="auto"/>
                </w:pPr>
                <w:r>
                  <w:t>11A-001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367A3CD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F5264B062F2545A08D57795BCD8A83AD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A03A92B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597DAB3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4D54A09BBA3F4769AEF773D49089A668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51E3998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66BBA503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59E1EFB6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01BD0D5ECCF24DAC82757BA362E75238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BB5F534" w14:textId="538AD03D" w:rsidR="007D7AE9" w:rsidRDefault="00582C30" w:rsidP="00634756">
                <w:pPr>
                  <w:spacing w:line="259" w:lineRule="auto"/>
                </w:pPr>
                <w:r>
                  <w:t>v5.3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E8CAECC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1B29A59F18FB4953944B97EA78889BA5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61A98F6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156AC87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8987F1D7724E4D139B1B2C451488FEEE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C9978CA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392CFA33" w14:textId="77777777" w:rsidTr="004D41CA">
        <w:tc>
          <w:tcPr>
            <w:tcW w:w="10790" w:type="dxa"/>
            <w:gridSpan w:val="6"/>
          </w:tcPr>
          <w:p w14:paraId="47B656CE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17406492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0D873672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00F0D748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1C5EEE83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6653F666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7388E330E4C74345A8E8A80844C129B2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327FA7C5" w14:textId="70ECACCB" w:rsidR="00634756" w:rsidRDefault="00582C30" w:rsidP="004D41CA">
                <w:pPr>
                  <w:spacing w:line="259" w:lineRule="auto"/>
                </w:pPr>
                <w:r>
                  <w:t>Initial release as a miniPCB.</w:t>
                </w:r>
              </w:p>
            </w:tc>
          </w:sdtContent>
        </w:sdt>
      </w:tr>
      <w:tr w:rsidR="00634756" w:rsidRPr="004D41CA" w14:paraId="03604BEA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3E20977C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43C55227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EA603D6042724772A4CEF9E299921455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204CF7A6" w14:textId="09E90642" w:rsidR="00634756" w:rsidRDefault="00582C30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4881ACFC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03ED7A83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7E61F395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23F1FEA99065435687D1A5B52EC544D1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31D61EA2" w14:textId="480F38D7" w:rsidR="00634756" w:rsidRDefault="00582C30" w:rsidP="004D41CA">
                <w:pPr>
                  <w:spacing w:line="259" w:lineRule="auto"/>
                </w:pPr>
                <w:r>
                  <w:t>Consolidation of developmental files related to the VIVA PIC16 board.</w:t>
                </w:r>
              </w:p>
            </w:tc>
          </w:sdtContent>
        </w:sdt>
      </w:tr>
    </w:tbl>
    <w:p w14:paraId="0ECA86F4" w14:textId="77777777" w:rsidR="000A0426" w:rsidRDefault="000A0426">
      <w:pPr>
        <w:spacing w:line="259" w:lineRule="auto"/>
      </w:pPr>
    </w:p>
    <w:p w14:paraId="0AA800CE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59BCDEFF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showingPlcHdr/>
              <w:picture/>
            </w:sdtPr>
            <w:sdtEndPr/>
            <w:sdtContent>
              <w:p w14:paraId="6A33A138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736A3FD" wp14:editId="763DD68E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1BBFEF84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A3D24F0954114DB79FACE12D78CE1C6F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3DC3CDEE" w14:textId="60986756" w:rsidR="000A75AD" w:rsidRDefault="00582C30" w:rsidP="000A75AD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</w:tr>
    </w:tbl>
    <w:p w14:paraId="2D545C71" w14:textId="77777777" w:rsidR="004D41CA" w:rsidRDefault="004D41CA">
      <w:pPr>
        <w:spacing w:line="259" w:lineRule="auto"/>
      </w:pPr>
      <w:r>
        <w:br w:type="page"/>
      </w:r>
    </w:p>
    <w:p w14:paraId="186B2B74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4B8149AA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626EB0CB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7456C3CC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EA81" w14:textId="2B2CAECF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D5D07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in;height:24pt" o:ole="">
                  <v:imagedata r:id="rId9" o:title=""/>
                </v:shape>
                <w:control r:id="rId10" w:name="save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83858" w14:textId="0D24E9D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5046482">
                <v:shape id="_x0000_i1048" type="#_x0000_t75" style="width:100pt;height:24pt" o:ole="">
                  <v:imagedata r:id="rId11" o:title=""/>
                </v:shape>
                <w:control r:id="rId12" w:name="saveAndCloseButton" w:shapeid="_x0000_i1048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66DDE" w14:textId="6E9FCE59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490AF4A">
                <v:shape id="_x0000_i1050" type="#_x0000_t75" style="width:100pt;height:24pt" o:ole="">
                  <v:imagedata r:id="rId13" o:title=""/>
                </v:shape>
                <w:control r:id="rId14" w:name="closeWithoutSavingButton" w:shapeid="_x0000_i1050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1DF0D" w14:textId="04B1276A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DA1581D">
                <v:shape id="_x0000_i1051" type="#_x0000_t75" style="width:1in;height:24pt" o:ole="">
                  <v:imagedata r:id="rId15" o:title=""/>
                </v:shape>
                <w:control r:id="rId16" w:name="deleteButton" w:shapeid="_x0000_i1051"/>
              </w:object>
            </w:r>
          </w:p>
        </w:tc>
      </w:tr>
      <w:tr w:rsidR="00563AB7" w:rsidRPr="00CC5B02" w14:paraId="3BED797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4D4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434AC0DA70A5432B97F389B04C65854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07BE42D" w14:textId="7D78E4D0" w:rsidR="00563AB7" w:rsidRPr="0041404C" w:rsidRDefault="00582C30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20230726194741</w:t>
                </w:r>
              </w:p>
            </w:tc>
          </w:sdtContent>
        </w:sdt>
      </w:tr>
      <w:tr w:rsidR="00563AB7" w:rsidRPr="00CC5B02" w14:paraId="31A94C6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90839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FBEBEFE3DDAC428CA2A820558BB1DDE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29D2536" w14:textId="4D2974D3" w:rsidR="00563AB7" w:rsidRPr="0041404C" w:rsidRDefault="009F199C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C32744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5DA3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C7570D49B76943DF8B57B09F9762DA2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AF09FE1" w14:textId="51F3C32E" w:rsidR="00563AB7" w:rsidRPr="0041404C" w:rsidRDefault="009F199C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AE0BBE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36CE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71D044B5772A49D48454CBE5488FDE30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694F0A5" w14:textId="2A6764B5" w:rsidR="00563AB7" w:rsidRPr="0041404C" w:rsidRDefault="009F199C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910693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5CEE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711B9012C789487E8A32F719539F582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02F7E64" w14:textId="235B94FF" w:rsidR="00563AB7" w:rsidRPr="0041404C" w:rsidRDefault="009F199C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55A1473C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711C4" w14:textId="77777777" w:rsidR="00582C30" w:rsidRDefault="00582C30" w:rsidP="002E17B7">
      <w:pPr>
        <w:spacing w:after="0" w:line="240" w:lineRule="auto"/>
      </w:pPr>
      <w:r>
        <w:separator/>
      </w:r>
    </w:p>
  </w:endnote>
  <w:endnote w:type="continuationSeparator" w:id="0">
    <w:p w14:paraId="7AE09C7C" w14:textId="77777777" w:rsidR="00582C30" w:rsidRDefault="00582C30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7CD7426C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7B23A6A8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21BD78FD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74F08794" w14:textId="77777777" w:rsidTr="004A4495">
      <w:trPr>
        <w:jc w:val="right"/>
      </w:trPr>
      <w:sdt>
        <w:sdtPr>
          <w:tag w:val="datetimestamp"/>
          <w:id w:val="-639416851"/>
          <w:placeholder>
            <w:docPart w:val="4A6A1674D2544857AAA0682852EEC0C3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691C1222" w14:textId="76F6B02F" w:rsidR="006E4D09" w:rsidRDefault="009F199C" w:rsidP="0039368B">
              <w:pPr>
                <w:pStyle w:val="NoSpacing"/>
                <w:jc w:val="right"/>
              </w:pPr>
              <w:r w:rsidRPr="002857D3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4A8E21D1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E2D25" w14:textId="77777777" w:rsidR="00582C30" w:rsidRDefault="00582C30" w:rsidP="002E17B7">
      <w:pPr>
        <w:spacing w:after="0" w:line="240" w:lineRule="auto"/>
      </w:pPr>
      <w:r>
        <w:separator/>
      </w:r>
    </w:p>
  </w:footnote>
  <w:footnote w:type="continuationSeparator" w:id="0">
    <w:p w14:paraId="773A0046" w14:textId="77777777" w:rsidR="00582C30" w:rsidRDefault="00582C30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112461DC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538AF028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5D4E1D92" wp14:editId="18D1448E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142C0FA4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7960C9A3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3BCB0146" w14:textId="4D7651AE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9F199C">
      <w:rPr>
        <w:noProof/>
        <w:sz w:val="16"/>
        <w:szCs w:val="16"/>
      </w:rPr>
      <w:t>26 July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30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98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2C30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199C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8AE8D"/>
  <w15:docId w15:val="{67444CEA-DA45-46C6-ABD3-51CB862C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774A6F54A5445998AF4BF44267B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6256E-DD7E-472E-A3AA-76BC2F79B8D8}"/>
      </w:docPartPr>
      <w:docPartBody>
        <w:p w:rsidR="00000000" w:rsidRDefault="00DC3F15">
          <w:pPr>
            <w:pStyle w:val="08774A6F54A5445998AF4BF44267BF9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51A15743434C5DBD6C1E706909B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33B76-F607-4C0E-9EFF-4EA5C42B2D47}"/>
      </w:docPartPr>
      <w:docPartBody>
        <w:p w:rsidR="00000000" w:rsidRDefault="00DC3F15">
          <w:pPr>
            <w:pStyle w:val="FE51A15743434C5DBD6C1E706909BAA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C26A3E6F92431782CC5B1DA3754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81EF7-D792-42DF-B9F5-462BA2937530}"/>
      </w:docPartPr>
      <w:docPartBody>
        <w:p w:rsidR="00000000" w:rsidRDefault="00DC3F15">
          <w:pPr>
            <w:pStyle w:val="C7C26A3E6F92431782CC5B1DA375487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54AB98C75E48108BAF3EA77A6E5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D51C1-E792-4BDA-B819-C643B604674E}"/>
      </w:docPartPr>
      <w:docPartBody>
        <w:p w:rsidR="00000000" w:rsidRDefault="00DC3F15">
          <w:pPr>
            <w:pStyle w:val="0A54AB98C75E48108BAF3EA77A6E5A5B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926C351262FA456D9E138C0DA3647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4FB19-8B28-4699-9CB2-DB5B820A5FCC}"/>
      </w:docPartPr>
      <w:docPartBody>
        <w:p w:rsidR="00000000" w:rsidRDefault="00DC3F15">
          <w:pPr>
            <w:pStyle w:val="926C351262FA456D9E138C0DA3647FF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64B062F2545A08D57795BCD8A8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A39C7-D777-4FD7-8C57-0A22BC3290DC}"/>
      </w:docPartPr>
      <w:docPartBody>
        <w:p w:rsidR="00000000" w:rsidRDefault="00DC3F15">
          <w:pPr>
            <w:pStyle w:val="F5264B062F2545A08D57795BCD8A83A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54A09BBA3F4769AEF773D49089A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75197-4A6D-402E-AB51-F0F8FEF601BD}"/>
      </w:docPartPr>
      <w:docPartBody>
        <w:p w:rsidR="00000000" w:rsidRDefault="00DC3F15">
          <w:pPr>
            <w:pStyle w:val="4D54A09BBA3F4769AEF773D49089A668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01BD0D5ECCF24DAC82757BA362E75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A9F36-583C-4BEB-93AC-4F84E0D88AC7}"/>
      </w:docPartPr>
      <w:docPartBody>
        <w:p w:rsidR="00000000" w:rsidRDefault="00DC3F15">
          <w:pPr>
            <w:pStyle w:val="01BD0D5ECCF24DAC82757BA362E75238"/>
          </w:pPr>
          <w:r w:rsidRPr="006E1149">
            <w:rPr>
              <w:rStyle w:val="PlaceholderText"/>
            </w:rPr>
            <w:t xml:space="preserve">Click or tap here to </w:t>
          </w:r>
          <w:r w:rsidRPr="006E1149">
            <w:rPr>
              <w:rStyle w:val="PlaceholderText"/>
            </w:rPr>
            <w:t>enter text.</w:t>
          </w:r>
        </w:p>
      </w:docPartBody>
    </w:docPart>
    <w:docPart>
      <w:docPartPr>
        <w:name w:val="1B29A59F18FB4953944B97EA78889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1B260-ED8C-4D3D-9EED-B698437CEDAA}"/>
      </w:docPartPr>
      <w:docPartBody>
        <w:p w:rsidR="00000000" w:rsidRDefault="00DC3F15">
          <w:pPr>
            <w:pStyle w:val="1B29A59F18FB4953944B97EA78889BA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87F1D7724E4D139B1B2C451488F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0DA66-3413-4CA6-B520-0F0B14415BF7}"/>
      </w:docPartPr>
      <w:docPartBody>
        <w:p w:rsidR="00000000" w:rsidRDefault="00DC3F15">
          <w:pPr>
            <w:pStyle w:val="8987F1D7724E4D139B1B2C451488FEEE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7388E330E4C74345A8E8A80844C12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94E3-F5A8-4441-859C-339DB90F8EC6}"/>
      </w:docPartPr>
      <w:docPartBody>
        <w:p w:rsidR="00000000" w:rsidRDefault="00DC3F15">
          <w:pPr>
            <w:pStyle w:val="7388E330E4C74345A8E8A80844C129B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603D6042724772A4CEF9E299921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0D784-AE51-4ADC-9D91-EFB2C67B6ACC}"/>
      </w:docPartPr>
      <w:docPartBody>
        <w:p w:rsidR="00000000" w:rsidRDefault="00DC3F15">
          <w:pPr>
            <w:pStyle w:val="EA603D6042724772A4CEF9E29992145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F1FEA99065435687D1A5B52EC54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34E91-5B4D-4023-A1CC-9772732E2533}"/>
      </w:docPartPr>
      <w:docPartBody>
        <w:p w:rsidR="00000000" w:rsidRDefault="00DC3F15">
          <w:pPr>
            <w:pStyle w:val="23F1FEA99065435687D1A5B52EC544D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D24F0954114DB79FACE12D78CE1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6611E-5CE2-4B05-BBF0-B86CC1A65562}"/>
      </w:docPartPr>
      <w:docPartBody>
        <w:p w:rsidR="00000000" w:rsidRDefault="00DC3F15">
          <w:pPr>
            <w:pStyle w:val="A3D24F0954114DB79FACE12D78CE1C6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4AC0DA70A5432B97F389B04C65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6AB1-0291-4640-948F-7EBC3F5980FD}"/>
      </w:docPartPr>
      <w:docPartBody>
        <w:p w:rsidR="00000000" w:rsidRDefault="00DC3F15">
          <w:pPr>
            <w:pStyle w:val="434AC0DA70A5432B97F389B04C658540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FBEBEFE3DDAC428CA2A820558BB1D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03A3-3D50-44FD-9513-DF982DB5138A}"/>
      </w:docPartPr>
      <w:docPartBody>
        <w:p w:rsidR="00000000" w:rsidRDefault="00DC3F15">
          <w:pPr>
            <w:pStyle w:val="FBEBEFE3DDAC428CA2A820558BB1DDE0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7570D49B76943DF8B57B09F9762D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B2C7-B4D3-414A-A5E5-3DCA1E8AA252}"/>
      </w:docPartPr>
      <w:docPartBody>
        <w:p w:rsidR="00000000" w:rsidRDefault="00DC3F15">
          <w:pPr>
            <w:pStyle w:val="C7570D49B76943DF8B57B09F9762DA2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1D044B5772A49D48454CBE5488F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441E7-E55A-487C-9E2F-6F5C3EE0063D}"/>
      </w:docPartPr>
      <w:docPartBody>
        <w:p w:rsidR="00000000" w:rsidRDefault="00DC3F15">
          <w:pPr>
            <w:pStyle w:val="71D044B5772A49D48454CBE5488FDE30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11B9012C789487E8A32F719539F5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47E4E-8C92-4526-BE68-16A2C6C8B2CA}"/>
      </w:docPartPr>
      <w:docPartBody>
        <w:p w:rsidR="00000000" w:rsidRDefault="00DC3F15">
          <w:pPr>
            <w:pStyle w:val="711B9012C789487E8A32F719539F5827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4A6A1674D2544857AAA0682852EEC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A661-1A20-402B-8487-55C3EF486432}"/>
      </w:docPartPr>
      <w:docPartBody>
        <w:p w:rsidR="00000000" w:rsidRDefault="00DC3F15">
          <w:r w:rsidRPr="002857D3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15"/>
    <w:rsid w:val="00DC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F15"/>
    <w:rPr>
      <w:color w:val="808080"/>
    </w:rPr>
  </w:style>
  <w:style w:type="paragraph" w:customStyle="1" w:styleId="08774A6F54A5445998AF4BF44267BF9C">
    <w:name w:val="08774A6F54A5445998AF4BF44267BF9C"/>
  </w:style>
  <w:style w:type="paragraph" w:customStyle="1" w:styleId="FE51A15743434C5DBD6C1E706909BAA9">
    <w:name w:val="FE51A15743434C5DBD6C1E706909BAA9"/>
  </w:style>
  <w:style w:type="paragraph" w:customStyle="1" w:styleId="C7C26A3E6F92431782CC5B1DA375487C">
    <w:name w:val="C7C26A3E6F92431782CC5B1DA375487C"/>
  </w:style>
  <w:style w:type="paragraph" w:customStyle="1" w:styleId="0A54AB98C75E48108BAF3EA77A6E5A5B">
    <w:name w:val="0A54AB98C75E48108BAF3EA77A6E5A5B"/>
  </w:style>
  <w:style w:type="paragraph" w:customStyle="1" w:styleId="926C351262FA456D9E138C0DA3647FFC">
    <w:name w:val="926C351262FA456D9E138C0DA3647FFC"/>
  </w:style>
  <w:style w:type="paragraph" w:customStyle="1" w:styleId="F5264B062F2545A08D57795BCD8A83AD">
    <w:name w:val="F5264B062F2545A08D57795BCD8A83AD"/>
  </w:style>
  <w:style w:type="paragraph" w:customStyle="1" w:styleId="4D54A09BBA3F4769AEF773D49089A668">
    <w:name w:val="4D54A09BBA3F4769AEF773D49089A668"/>
  </w:style>
  <w:style w:type="paragraph" w:customStyle="1" w:styleId="01BD0D5ECCF24DAC82757BA362E75238">
    <w:name w:val="01BD0D5ECCF24DAC82757BA362E75238"/>
  </w:style>
  <w:style w:type="paragraph" w:customStyle="1" w:styleId="1B29A59F18FB4953944B97EA78889BA5">
    <w:name w:val="1B29A59F18FB4953944B97EA78889BA5"/>
  </w:style>
  <w:style w:type="paragraph" w:customStyle="1" w:styleId="8987F1D7724E4D139B1B2C451488FEEE">
    <w:name w:val="8987F1D7724E4D139B1B2C451488FEEE"/>
  </w:style>
  <w:style w:type="paragraph" w:customStyle="1" w:styleId="7388E330E4C74345A8E8A80844C129B2">
    <w:name w:val="7388E330E4C74345A8E8A80844C129B2"/>
  </w:style>
  <w:style w:type="paragraph" w:customStyle="1" w:styleId="EA603D6042724772A4CEF9E299921455">
    <w:name w:val="EA603D6042724772A4CEF9E299921455"/>
  </w:style>
  <w:style w:type="paragraph" w:customStyle="1" w:styleId="23F1FEA99065435687D1A5B52EC544D1">
    <w:name w:val="23F1FEA99065435687D1A5B52EC544D1"/>
  </w:style>
  <w:style w:type="paragraph" w:customStyle="1" w:styleId="A3D24F0954114DB79FACE12D78CE1C6F">
    <w:name w:val="A3D24F0954114DB79FACE12D78CE1C6F"/>
  </w:style>
  <w:style w:type="paragraph" w:customStyle="1" w:styleId="434AC0DA70A5432B97F389B04C658540">
    <w:name w:val="434AC0DA70A5432B97F389B04C658540"/>
  </w:style>
  <w:style w:type="paragraph" w:customStyle="1" w:styleId="FBEBEFE3DDAC428CA2A820558BB1DDE0">
    <w:name w:val="FBEBEFE3DDAC428CA2A820558BB1DDE0"/>
  </w:style>
  <w:style w:type="paragraph" w:customStyle="1" w:styleId="C7570D49B76943DF8B57B09F9762DA21">
    <w:name w:val="C7570D49B76943DF8B57B09F9762DA21"/>
  </w:style>
  <w:style w:type="paragraph" w:customStyle="1" w:styleId="71D044B5772A49D48454CBE5488FDE30">
    <w:name w:val="71D044B5772A49D48454CBE5488FDE30"/>
  </w:style>
  <w:style w:type="paragraph" w:customStyle="1" w:styleId="711B9012C789487E8A32F719539F5827">
    <w:name w:val="711B9012C789487E8A32F719539F5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2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2023-07-27T00:47:00Z</cp:lastPrinted>
  <dcterms:created xsi:type="dcterms:W3CDTF">2023-07-27T00:45:00Z</dcterms:created>
  <dcterms:modified xsi:type="dcterms:W3CDTF">2023-07-27T00:47:00Z</dcterms:modified>
</cp:coreProperties>
</file>