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1976"/>
        <w:gridCol w:w="1799"/>
        <w:gridCol w:w="2705"/>
        <w:gridCol w:w="891"/>
        <w:gridCol w:w="1799"/>
      </w:tblGrid>
      <w:tr w:rsidR="007D7AE9" w14:paraId="41820190" w14:textId="77777777" w:rsidTr="004D41CA">
        <w:tc>
          <w:tcPr>
            <w:tcW w:w="10790" w:type="dxa"/>
            <w:gridSpan w:val="6"/>
          </w:tcPr>
          <w:p w14:paraId="47E89AA8" w14:textId="77777777" w:rsidR="007D7AE9" w:rsidRPr="007D7AE9" w:rsidRDefault="004D41CA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 xml:space="preserve">ECO </w:t>
            </w:r>
            <w:r w:rsidR="007D7AE9" w:rsidRPr="007D7AE9">
              <w:rPr>
                <w:rStyle w:val="Strong"/>
              </w:rPr>
              <w:t>TITLE</w:t>
            </w:r>
          </w:p>
        </w:tc>
      </w:tr>
      <w:tr w:rsidR="007D7AE9" w14:paraId="3AE69248" w14:textId="77777777" w:rsidTr="004D41CA">
        <w:trPr>
          <w:trHeight w:val="720"/>
        </w:trPr>
        <w:sdt>
          <w:sdtPr>
            <w:rPr>
              <w:rStyle w:val="TitleChar"/>
            </w:rPr>
            <w:alias w:val="ECO_TITLE"/>
            <w:tag w:val="ECO_TITLE"/>
            <w:id w:val="52664004"/>
            <w:lock w:val="sdtLocked"/>
            <w:placeholder>
              <w:docPart w:val="710B130C1BCD4846AC8D9A7CDB54BF50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  <w:vAlign w:val="center"/>
              </w:tcPr>
              <w:p w14:paraId="3382C5AF" w14:textId="42B5DDEE" w:rsidR="007D7AE9" w:rsidRDefault="00D96984" w:rsidP="00634756">
                <w:pPr>
                  <w:pStyle w:val="Title"/>
                </w:pPr>
                <w:r>
                  <w:rPr>
                    <w:rStyle w:val="TitleChar"/>
                  </w:rPr>
                  <w:t>VIVA Board Revision</w:t>
                </w:r>
              </w:p>
            </w:tc>
          </w:sdtContent>
        </w:sdt>
      </w:tr>
      <w:tr w:rsidR="00D24BB8" w14:paraId="15C6E8CA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3A86A77A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ECO NO</w:t>
            </w:r>
            <w:r w:rsidR="00054D6F"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alias w:val="ECO_NO"/>
            <w:tag w:val="ECO_NO"/>
            <w:id w:val="-1392657104"/>
            <w:lock w:val="sdtContentLocked"/>
            <w:placeholder>
              <w:docPart w:val="193DFAD8FFDE4A8BB6CF205738433C7B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5AD3CC8F" w14:textId="198451DA" w:rsidR="007D7AE9" w:rsidRDefault="00D96984" w:rsidP="00634756">
                <w:pPr>
                  <w:spacing w:line="259" w:lineRule="auto"/>
                </w:pPr>
                <w:r>
                  <w:t>1024</w:t>
                </w:r>
              </w:p>
            </w:tc>
          </w:sdtContent>
        </w:sdt>
        <w:tc>
          <w:tcPr>
            <w:tcW w:w="1799" w:type="dxa"/>
            <w:vAlign w:val="center"/>
          </w:tcPr>
          <w:p w14:paraId="0A5B709B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REQUESTED BY</w:t>
            </w:r>
          </w:p>
        </w:tc>
        <w:sdt>
          <w:sdtPr>
            <w:alias w:val="REQUESTED_BY"/>
            <w:tag w:val="REQUESTED_BY"/>
            <w:id w:val="-50229555"/>
            <w:lock w:val="sdtLocked"/>
            <w:placeholder>
              <w:docPart w:val="A9C74C0912264E31A8F5AF14EFEA2944"/>
            </w:placeholder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70FB97F0" w14:textId="1BE20D39" w:rsidR="007D7AE9" w:rsidRDefault="00D96984" w:rsidP="00634756">
                <w:pPr>
                  <w:spacing w:line="259" w:lineRule="auto"/>
                </w:pPr>
                <w:r>
                  <w:t>N. MANTEUFEL</w:t>
                </w:r>
              </w:p>
            </w:tc>
          </w:sdtContent>
        </w:sdt>
        <w:tc>
          <w:tcPr>
            <w:tcW w:w="891" w:type="dxa"/>
            <w:vAlign w:val="center"/>
          </w:tcPr>
          <w:p w14:paraId="7F00C3C6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QUESTED_DATE"/>
            <w:tag w:val="REQUESTED_DATE"/>
            <w:id w:val="1838881247"/>
            <w:lock w:val="sdtLocked"/>
            <w:placeholder>
              <w:docPart w:val="C894233A486140CCA73992C79387BF00"/>
            </w:placeholder>
            <w:date w:fullDate="2024-03-06T00:00:00Z"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5B639138" w14:textId="139BDD2E" w:rsidR="007D7AE9" w:rsidRDefault="00D96984" w:rsidP="00634756">
                <w:pPr>
                  <w:spacing w:line="259" w:lineRule="auto"/>
                </w:pPr>
                <w:r>
                  <w:t>06Mar2024</w:t>
                </w:r>
              </w:p>
            </w:tc>
          </w:sdtContent>
        </w:sdt>
      </w:tr>
      <w:tr w:rsidR="004D41CA" w14:paraId="425F6730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0ADD3FE3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NO</w:t>
            </w:r>
          </w:p>
        </w:tc>
        <w:sdt>
          <w:sdtPr>
            <w:alias w:val="DWG_NO"/>
            <w:tag w:val="DWG_NO"/>
            <w:id w:val="-1427954775"/>
            <w:lock w:val="sdtLocked"/>
            <w:placeholder>
              <w:docPart w:val="CEA916D82BC84D87988F01D19D7D1FB0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64E8AB46" w14:textId="7F308456" w:rsidR="007D7AE9" w:rsidRDefault="00D96984" w:rsidP="00634756">
                <w:pPr>
                  <w:spacing w:line="259" w:lineRule="auto"/>
                </w:pPr>
                <w:r>
                  <w:t>11A-001</w:t>
                </w:r>
              </w:p>
            </w:tc>
          </w:sdtContent>
        </w:sdt>
        <w:tc>
          <w:tcPr>
            <w:tcW w:w="1799" w:type="dxa"/>
            <w:vAlign w:val="center"/>
          </w:tcPr>
          <w:p w14:paraId="4CFF8507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REVIEWED BY</w:t>
            </w:r>
          </w:p>
        </w:tc>
        <w:sdt>
          <w:sdtPr>
            <w:alias w:val="REVIEWED_BY"/>
            <w:tag w:val="REVIEWED_BY"/>
            <w:id w:val="-396351547"/>
            <w:lock w:val="sdtLocked"/>
            <w:placeholder>
              <w:docPart w:val="46B8BC9A5BF64FAB84BF4A4F2EBE1278"/>
            </w:placeholder>
            <w:showingPlcHdr/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019F4D44" w14:textId="77777777" w:rsidR="007D7AE9" w:rsidRDefault="00D24BB8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891" w:type="dxa"/>
            <w:vAlign w:val="center"/>
          </w:tcPr>
          <w:p w14:paraId="5763D682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VIEWED_DATE"/>
            <w:tag w:val="REVIEWED_DATE"/>
            <w:id w:val="-219058660"/>
            <w:lock w:val="sdtLocked"/>
            <w:placeholder>
              <w:docPart w:val="FDE5A3EEE11C4F83B030A641E2175051"/>
            </w:placeholder>
            <w:showingPlcHdr/>
            <w:date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C292AE5" w14:textId="77777777" w:rsidR="007D7AE9" w:rsidRDefault="000A75AD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5A42C1" w14:paraId="19E950F4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610667AA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REV</w:t>
            </w:r>
            <w:r w:rsidR="005A42C1">
              <w:rPr>
                <w:rStyle w:val="Strong"/>
              </w:rPr>
              <w:t xml:space="preserve"> (NEW)</w:t>
            </w:r>
          </w:p>
        </w:tc>
        <w:sdt>
          <w:sdtPr>
            <w:alias w:val="DWG_REV"/>
            <w:tag w:val="DWG_REV"/>
            <w:id w:val="879055517"/>
            <w:lock w:val="sdtLocked"/>
            <w:placeholder>
              <w:docPart w:val="85128EDF014742E48B9C7867748F718A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DC3CCAF" w14:textId="1AA6AB1E" w:rsidR="007D7AE9" w:rsidRDefault="00D96984" w:rsidP="00634756">
                <w:pPr>
                  <w:spacing w:line="259" w:lineRule="auto"/>
                </w:pPr>
                <w:r>
                  <w:t>A2</w:t>
                </w:r>
              </w:p>
            </w:tc>
          </w:sdtContent>
        </w:sdt>
        <w:tc>
          <w:tcPr>
            <w:tcW w:w="1799" w:type="dxa"/>
            <w:vAlign w:val="center"/>
          </w:tcPr>
          <w:p w14:paraId="6B902CF0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APPROVED BY</w:t>
            </w:r>
          </w:p>
        </w:tc>
        <w:sdt>
          <w:sdtPr>
            <w:alias w:val="APPROVED_BY"/>
            <w:tag w:val="APPROVED_BY"/>
            <w:id w:val="-120928821"/>
            <w:lock w:val="sdtLocked"/>
            <w:placeholder>
              <w:docPart w:val="A6E6DC9909934C6FAE255360F12DF2A4"/>
            </w:placeholder>
            <w:showingPlcHdr/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1518EB73" w14:textId="77777777" w:rsidR="007D7AE9" w:rsidRDefault="00D24BB8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891" w:type="dxa"/>
            <w:vAlign w:val="center"/>
          </w:tcPr>
          <w:p w14:paraId="780D62C8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APPROVED_BY"/>
            <w:tag w:val="APPROVED_BY"/>
            <w:id w:val="-771786136"/>
            <w:lock w:val="sdtLocked"/>
            <w:placeholder>
              <w:docPart w:val="1E78465D171D43069205EED5FA0E03D5"/>
            </w:placeholder>
            <w:showingPlcHdr/>
            <w:date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49381DA" w14:textId="77777777" w:rsidR="007D7AE9" w:rsidRDefault="000A75AD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7D7AE9" w14:paraId="1673DBDF" w14:textId="77777777" w:rsidTr="004D41CA">
        <w:tc>
          <w:tcPr>
            <w:tcW w:w="10790" w:type="dxa"/>
            <w:gridSpan w:val="6"/>
          </w:tcPr>
          <w:p w14:paraId="26D3626E" w14:textId="77777777" w:rsidR="007D7AE9" w:rsidRDefault="007D7AE9" w:rsidP="007D7AE9">
            <w:pPr>
              <w:spacing w:line="259" w:lineRule="auto"/>
            </w:pPr>
          </w:p>
        </w:tc>
      </w:tr>
      <w:tr w:rsidR="00634756" w:rsidRPr="004D41CA" w14:paraId="64AF26EA" w14:textId="77777777" w:rsidTr="004D41CA">
        <w:tc>
          <w:tcPr>
            <w:tcW w:w="10790" w:type="dxa"/>
            <w:gridSpan w:val="6"/>
            <w:tcBorders>
              <w:bottom w:val="single" w:sz="8" w:space="0" w:color="000000" w:themeColor="text1"/>
            </w:tcBorders>
            <w:vAlign w:val="center"/>
          </w:tcPr>
          <w:p w14:paraId="75C6BF8B" w14:textId="77777777" w:rsidR="00634756" w:rsidRPr="004D41CA" w:rsidRDefault="00634756" w:rsidP="00634756">
            <w:pPr>
              <w:spacing w:line="259" w:lineRule="auto"/>
              <w:jc w:val="center"/>
              <w:rPr>
                <w:rStyle w:val="Strong"/>
              </w:rPr>
            </w:pPr>
            <w:r w:rsidRPr="004D41CA">
              <w:rPr>
                <w:rStyle w:val="Strong"/>
              </w:rPr>
              <w:t>ORDER</w:t>
            </w:r>
          </w:p>
        </w:tc>
      </w:tr>
      <w:tr w:rsidR="00634756" w:rsidRPr="004D41CA" w14:paraId="4F79A7C7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2E74BCBF" w14:textId="77777777" w:rsidR="00634756" w:rsidRPr="004D41CA" w:rsidRDefault="00634756" w:rsidP="00634756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DESCRIPTION OF CHANGE</w:t>
            </w:r>
          </w:p>
        </w:tc>
      </w:tr>
      <w:tr w:rsidR="00634756" w14:paraId="2139AA62" w14:textId="77777777" w:rsidTr="004D41CA">
        <w:trPr>
          <w:trHeight w:val="2880"/>
        </w:trPr>
        <w:sdt>
          <w:sdtPr>
            <w:alias w:val="STATEMENT_OF_CHANGE"/>
            <w:tag w:val="STATEMENT_OF_CHANGE"/>
            <w:id w:val="2037613132"/>
            <w:lock w:val="sdtLocked"/>
            <w:placeholder>
              <w:docPart w:val="EE1B6709D131421EA55FD1FDEEC39B00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09266692" w14:textId="587BCEAC" w:rsidR="00634756" w:rsidRDefault="00D96984" w:rsidP="004D41CA">
                <w:pPr>
                  <w:spacing w:line="259" w:lineRule="auto"/>
                </w:pPr>
                <w:r>
                  <w:t>Remove AREF from ground.</w:t>
                </w:r>
                <w:r>
                  <w:br/>
                  <w:t>Add 1uF capacitor to AREF signal.</w:t>
                </w:r>
              </w:p>
            </w:tc>
          </w:sdtContent>
        </w:sdt>
      </w:tr>
      <w:tr w:rsidR="00634756" w:rsidRPr="004D41CA" w14:paraId="086E090A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3C4A460C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STATEMENT OF RISK</w:t>
            </w:r>
          </w:p>
        </w:tc>
      </w:tr>
      <w:tr w:rsidR="00634756" w14:paraId="1B3D6E36" w14:textId="77777777" w:rsidTr="004D41CA">
        <w:trPr>
          <w:trHeight w:val="2880"/>
        </w:trPr>
        <w:sdt>
          <w:sdtPr>
            <w:alias w:val="STATEMENT_OF_RISK"/>
            <w:tag w:val="STATEMENT_OF_RISK"/>
            <w:id w:val="-1869293337"/>
            <w:lock w:val="sdtLocked"/>
            <w:placeholder>
              <w:docPart w:val="7399B329D07D4820835AF371FF01988B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005D6D79" w14:textId="22D08FD3" w:rsidR="00634756" w:rsidRDefault="00D96984" w:rsidP="004D41CA">
                <w:pPr>
                  <w:spacing w:line="259" w:lineRule="auto"/>
                </w:pPr>
                <w:r>
                  <w:t>No known risk.</w:t>
                </w:r>
              </w:p>
            </w:tc>
          </w:sdtContent>
        </w:sdt>
      </w:tr>
      <w:tr w:rsidR="00634756" w:rsidRPr="004D41CA" w14:paraId="589605BD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1EB9CA63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JUSTIFICATION OF CHANGE</w:t>
            </w:r>
          </w:p>
        </w:tc>
      </w:tr>
      <w:tr w:rsidR="00634756" w14:paraId="23370539" w14:textId="77777777" w:rsidTr="004D41CA">
        <w:trPr>
          <w:trHeight w:val="2160"/>
        </w:trPr>
        <w:sdt>
          <w:sdtPr>
            <w:alias w:val="STATEMENT_OF_JUSTIFICATION"/>
            <w:tag w:val="STATEMENT_OF_JUSTIFICATION"/>
            <w:id w:val="-357038145"/>
            <w:lock w:val="sdtLocked"/>
            <w:placeholder>
              <w:docPart w:val="0D3D667C555B406EB83D35807517B2CB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</w:tcPr>
              <w:p w14:paraId="0E671255" w14:textId="64EC311C" w:rsidR="00634756" w:rsidRDefault="00D96984" w:rsidP="004D41CA">
                <w:pPr>
                  <w:spacing w:line="259" w:lineRule="auto"/>
                </w:pPr>
                <w:r>
                  <w:t>Correct ADC issue with Atmega328P.</w:t>
                </w:r>
              </w:p>
            </w:tc>
          </w:sdtContent>
        </w:sdt>
      </w:tr>
    </w:tbl>
    <w:p w14:paraId="10D013FB" w14:textId="77777777" w:rsidR="000A0426" w:rsidRDefault="000A0426">
      <w:pPr>
        <w:spacing w:line="259" w:lineRule="auto"/>
      </w:pPr>
    </w:p>
    <w:p w14:paraId="199B4779" w14:textId="77777777" w:rsidR="004D41CA" w:rsidRDefault="000135F0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0A75AD" w14:paraId="40EB4C7F" w14:textId="77777777" w:rsidTr="000A75AD">
        <w:trPr>
          <w:trHeight w:val="11889"/>
        </w:trPr>
        <w:tc>
          <w:tcPr>
            <w:tcW w:w="10790" w:type="dxa"/>
            <w:vAlign w:val="center"/>
          </w:tcPr>
          <w:sdt>
            <w:sdtPr>
              <w:rPr>
                <w:noProof/>
              </w:rPr>
              <w:alias w:val="IMAGE1"/>
              <w:tag w:val="IMAGE1"/>
              <w:id w:val="813072724"/>
              <w:lock w:val="sdtLocked"/>
              <w:picture/>
            </w:sdtPr>
            <w:sdtContent>
              <w:p w14:paraId="7511A4C7" w14:textId="60F844D2" w:rsidR="000A75AD" w:rsidRDefault="00B32239" w:rsidP="000A75AD">
                <w:pPr>
                  <w:spacing w:line="259" w:lineRule="auto"/>
                  <w:jc w:val="center"/>
                </w:pPr>
                <w:r w:rsidRPr="00B32239">
                  <w:rPr>
                    <w:noProof/>
                  </w:rPr>
                  <w:drawing>
                    <wp:inline distT="0" distB="0" distL="0" distR="0" wp14:anchorId="2F751D0F" wp14:editId="3AE88A16">
                      <wp:extent cx="4747671" cy="5540220"/>
                      <wp:effectExtent l="0" t="0" r="0" b="3810"/>
                      <wp:docPr id="1483224958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83224958" name="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747671" cy="55402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0A75AD" w14:paraId="13A34188" w14:textId="77777777" w:rsidTr="000A75AD">
        <w:trPr>
          <w:trHeight w:val="432"/>
        </w:trPr>
        <w:sdt>
          <w:sdtPr>
            <w:alias w:val="CAPTION_IMAGE1"/>
            <w:tag w:val="CAPTION_IMAGE1"/>
            <w:id w:val="110715804"/>
            <w:lock w:val="sdtLocked"/>
            <w:placeholder>
              <w:docPart w:val="1610AE701F23441DAD743F63A210FFAB"/>
            </w:placeholder>
            <w:text/>
          </w:sdtPr>
          <w:sdtEndPr/>
          <w:sdtContent>
            <w:tc>
              <w:tcPr>
                <w:tcW w:w="10790" w:type="dxa"/>
                <w:vAlign w:val="center"/>
              </w:tcPr>
              <w:p w14:paraId="1DE274B0" w14:textId="612C8038" w:rsidR="000A75AD" w:rsidRDefault="00D96984" w:rsidP="000A75AD">
                <w:pPr>
                  <w:spacing w:line="259" w:lineRule="auto"/>
                  <w:jc w:val="center"/>
                </w:pPr>
                <w:r>
                  <w:t>Added C24</w:t>
                </w:r>
              </w:p>
            </w:tc>
          </w:sdtContent>
        </w:sdt>
      </w:tr>
    </w:tbl>
    <w:p w14:paraId="7915BDB8" w14:textId="77777777" w:rsidR="004D41CA" w:rsidRDefault="004D41CA">
      <w:pPr>
        <w:spacing w:line="259" w:lineRule="auto"/>
      </w:pPr>
      <w:r>
        <w:br w:type="page"/>
      </w:r>
    </w:p>
    <w:p w14:paraId="521C2857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EC0168" w:rsidRPr="00EC0168" w14:paraId="64F1C50D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1D446C0C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21AE279E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16282" w14:textId="770CD5A7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6F3E450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1in;height:24pt" o:ole="">
                  <v:imagedata r:id="rId9" o:title=""/>
                </v:shape>
                <w:control r:id="rId10" w:name="saveButton" w:shapeid="_x0000_i1046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CCE673" w14:textId="15C07A5F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42EA42F4">
                <v:shape id="_x0000_i1041" type="#_x0000_t75" style="width:100pt;height:24pt" o:ole="">
                  <v:imagedata r:id="rId11" o:title=""/>
                </v:shape>
                <w:control r:id="rId12" w:name="saveAndCloseButton" w:shapeid="_x0000_i1041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B19FB9" w14:textId="5E772583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301773C4">
                <v:shape id="_x0000_i1047" type="#_x0000_t75" style="width:100pt;height:24pt" o:ole="">
                  <v:imagedata r:id="rId13" o:title=""/>
                </v:shape>
                <w:control r:id="rId14" w:name="closeWithoutSavingButton" w:shapeid="_x0000_i1047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493CCB" w14:textId="6B2E00AF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0EC0F9FA">
                <v:shape id="_x0000_i1048" type="#_x0000_t75" style="width:1in;height:24pt" o:ole="">
                  <v:imagedata r:id="rId15" o:title=""/>
                </v:shape>
                <w:control r:id="rId16" w:name="deleteButton" w:shapeid="_x0000_i1048"/>
              </w:object>
            </w:r>
          </w:p>
        </w:tc>
      </w:tr>
      <w:tr w:rsidR="00563AB7" w:rsidRPr="00CC5B02" w14:paraId="3ADD4909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29338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050FCBDA995D40669B99E92DD9B72008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C46955F" w14:textId="4D462E93" w:rsidR="00563AB7" w:rsidRPr="0041404C" w:rsidRDefault="00D96984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20240306185145</w:t>
                </w:r>
              </w:p>
            </w:tc>
          </w:sdtContent>
        </w:sdt>
      </w:tr>
      <w:tr w:rsidR="00563AB7" w:rsidRPr="00CC5B02" w14:paraId="1F8BFA1B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7AAEC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12A9AEA3C429473CA901E73CB415A1EA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674F29C" w14:textId="07A52516" w:rsidR="00563AB7" w:rsidRPr="0041404C" w:rsidRDefault="00A347BC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61AFF764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69075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82A0A8A8E8634BC88A7F956A4B136966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EE0D09E" w14:textId="59364C95" w:rsidR="00563AB7" w:rsidRPr="0041404C" w:rsidRDefault="00A347BC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5A5B319D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2A7CC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CAAF9C41234C486185501073B4F78D12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EDC093C" w14:textId="0625981B" w:rsidR="00563AB7" w:rsidRPr="0041404C" w:rsidRDefault="00A347BC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106B459A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B46BF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9E4796D2D42D4C5A8564D64DC40DB9E5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526111D" w14:textId="680FEB07" w:rsidR="00563AB7" w:rsidRPr="0041404C" w:rsidRDefault="00A347BC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7E59E408" w14:textId="77777777" w:rsidR="00D4578A" w:rsidRPr="00D4578A" w:rsidRDefault="00D4578A" w:rsidP="00CE0861"/>
    <w:sectPr w:rsidR="00D4578A" w:rsidRPr="00D4578A" w:rsidSect="00112A13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2CCF" w14:textId="77777777" w:rsidR="00D96984" w:rsidRDefault="00D96984" w:rsidP="002E17B7">
      <w:pPr>
        <w:spacing w:after="0" w:line="240" w:lineRule="auto"/>
      </w:pPr>
      <w:r>
        <w:separator/>
      </w:r>
    </w:p>
  </w:endnote>
  <w:endnote w:type="continuationSeparator" w:id="0">
    <w:p w14:paraId="30E35DB8" w14:textId="77777777" w:rsidR="00D96984" w:rsidRDefault="00D96984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421579F4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5253D279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74BE42CC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 w:rsidR="00A347BC">
            <w:fldChar w:fldCharType="begin"/>
          </w:r>
          <w:r w:rsidR="00A347BC">
            <w:instrText xml:space="preserve"> NUMPAGES   \* MERGEFORMAT </w:instrText>
          </w:r>
          <w:r w:rsidR="00A347BC">
            <w:fldChar w:fldCharType="separate"/>
          </w:r>
          <w:r w:rsidR="00590E3C">
            <w:rPr>
              <w:noProof/>
            </w:rPr>
            <w:t>3</w:t>
          </w:r>
          <w:r w:rsidR="00A347BC">
            <w:rPr>
              <w:noProof/>
            </w:rPr>
            <w:fldChar w:fldCharType="end"/>
          </w:r>
        </w:p>
      </w:tc>
    </w:tr>
    <w:tr w:rsidR="006E4D09" w14:paraId="57A93037" w14:textId="77777777" w:rsidTr="004A4495">
      <w:trPr>
        <w:jc w:val="right"/>
      </w:trPr>
      <w:sdt>
        <w:sdtPr>
          <w:tag w:val="datetimestamp"/>
          <w:id w:val="-639416851"/>
          <w:placeholder>
            <w:docPart w:val="0EF433E878084C788F6324476656E794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4CF46A92" w14:textId="4F8EE7FB" w:rsidR="006E4D09" w:rsidRDefault="00A347BC" w:rsidP="0039368B">
              <w:pPr>
                <w:pStyle w:val="NoSpacing"/>
                <w:jc w:val="right"/>
              </w:pPr>
              <w:r w:rsidRPr="009B76E8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10AB8B45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3335E" w14:textId="77777777" w:rsidR="00D96984" w:rsidRDefault="00D96984" w:rsidP="002E17B7">
      <w:pPr>
        <w:spacing w:after="0" w:line="240" w:lineRule="auto"/>
      </w:pPr>
      <w:r>
        <w:separator/>
      </w:r>
    </w:p>
  </w:footnote>
  <w:footnote w:type="continuationSeparator" w:id="0">
    <w:p w14:paraId="48E59FCA" w14:textId="77777777" w:rsidR="00D96984" w:rsidRDefault="00D96984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36B38F76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191F96DA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0D6F5C08" wp14:editId="042A621F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6BEAFB3D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ENGINEERING CHANGE ORDER</w:t>
          </w:r>
        </w:p>
      </w:tc>
      <w:tc>
        <w:tcPr>
          <w:tcW w:w="1526" w:type="dxa"/>
          <w:vAlign w:val="center"/>
        </w:tcPr>
        <w:p w14:paraId="30B54F64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21937D6F" w14:textId="5D1CDD79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A347BC">
      <w:rPr>
        <w:noProof/>
        <w:sz w:val="16"/>
        <w:szCs w:val="16"/>
      </w:rPr>
      <w:t>7 March 2024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ocumentProtection w:edit="forms" w:enforcement="1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84"/>
    <w:rsid w:val="000006D3"/>
    <w:rsid w:val="000042FA"/>
    <w:rsid w:val="0001005E"/>
    <w:rsid w:val="00011513"/>
    <w:rsid w:val="000117F3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634C"/>
    <w:rsid w:val="00042FF2"/>
    <w:rsid w:val="00044975"/>
    <w:rsid w:val="000467A2"/>
    <w:rsid w:val="00047CC6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5EF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2112C"/>
    <w:rsid w:val="001305C7"/>
    <w:rsid w:val="00132EC1"/>
    <w:rsid w:val="00137030"/>
    <w:rsid w:val="00140AE1"/>
    <w:rsid w:val="001410EF"/>
    <w:rsid w:val="00145E2F"/>
    <w:rsid w:val="00152FFF"/>
    <w:rsid w:val="0015311B"/>
    <w:rsid w:val="00155A5F"/>
    <w:rsid w:val="00156C45"/>
    <w:rsid w:val="00156D22"/>
    <w:rsid w:val="001576D7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919D7"/>
    <w:rsid w:val="001924F1"/>
    <w:rsid w:val="00194255"/>
    <w:rsid w:val="00197710"/>
    <w:rsid w:val="001A6468"/>
    <w:rsid w:val="001A6A64"/>
    <w:rsid w:val="001A71A7"/>
    <w:rsid w:val="001B0DF5"/>
    <w:rsid w:val="001B1813"/>
    <w:rsid w:val="001B53D1"/>
    <w:rsid w:val="001B61A8"/>
    <w:rsid w:val="001C2A94"/>
    <w:rsid w:val="001C33CC"/>
    <w:rsid w:val="001C3A23"/>
    <w:rsid w:val="001D1E47"/>
    <w:rsid w:val="001D3236"/>
    <w:rsid w:val="001D35AC"/>
    <w:rsid w:val="001D49F0"/>
    <w:rsid w:val="001E1AD9"/>
    <w:rsid w:val="001E3EBD"/>
    <w:rsid w:val="001E5797"/>
    <w:rsid w:val="001E586D"/>
    <w:rsid w:val="001F2292"/>
    <w:rsid w:val="001F2BAB"/>
    <w:rsid w:val="001F2D9C"/>
    <w:rsid w:val="001F38DB"/>
    <w:rsid w:val="001F4191"/>
    <w:rsid w:val="001F4B25"/>
    <w:rsid w:val="001F7065"/>
    <w:rsid w:val="00204069"/>
    <w:rsid w:val="00210019"/>
    <w:rsid w:val="0021051A"/>
    <w:rsid w:val="00211C4F"/>
    <w:rsid w:val="00214CE3"/>
    <w:rsid w:val="00215DBF"/>
    <w:rsid w:val="00217C30"/>
    <w:rsid w:val="002215DF"/>
    <w:rsid w:val="002228A8"/>
    <w:rsid w:val="002239B0"/>
    <w:rsid w:val="00225FAF"/>
    <w:rsid w:val="002266BF"/>
    <w:rsid w:val="00231B8E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353E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6D0"/>
    <w:rsid w:val="00356925"/>
    <w:rsid w:val="0035742F"/>
    <w:rsid w:val="00357E86"/>
    <w:rsid w:val="00357F5D"/>
    <w:rsid w:val="003608EB"/>
    <w:rsid w:val="00361D8C"/>
    <w:rsid w:val="00363DEC"/>
    <w:rsid w:val="003709E3"/>
    <w:rsid w:val="00372CEC"/>
    <w:rsid w:val="003763AE"/>
    <w:rsid w:val="0038030A"/>
    <w:rsid w:val="003816BC"/>
    <w:rsid w:val="00382A4F"/>
    <w:rsid w:val="00384388"/>
    <w:rsid w:val="00385CB6"/>
    <w:rsid w:val="00385E2A"/>
    <w:rsid w:val="00390112"/>
    <w:rsid w:val="003933D2"/>
    <w:rsid w:val="0039368B"/>
    <w:rsid w:val="003A2C9E"/>
    <w:rsid w:val="003A2E99"/>
    <w:rsid w:val="003A31B8"/>
    <w:rsid w:val="003A6F72"/>
    <w:rsid w:val="003C4E11"/>
    <w:rsid w:val="003C68C3"/>
    <w:rsid w:val="003D0F57"/>
    <w:rsid w:val="003D23A7"/>
    <w:rsid w:val="003D3FA1"/>
    <w:rsid w:val="003D6D98"/>
    <w:rsid w:val="003E06FE"/>
    <w:rsid w:val="003E2376"/>
    <w:rsid w:val="003E2D28"/>
    <w:rsid w:val="003E598C"/>
    <w:rsid w:val="003F0DCC"/>
    <w:rsid w:val="003F3726"/>
    <w:rsid w:val="003F4275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32680"/>
    <w:rsid w:val="00433BA2"/>
    <w:rsid w:val="004340B0"/>
    <w:rsid w:val="0043448A"/>
    <w:rsid w:val="0044078F"/>
    <w:rsid w:val="00441A7B"/>
    <w:rsid w:val="00443EAF"/>
    <w:rsid w:val="004447E6"/>
    <w:rsid w:val="004448B2"/>
    <w:rsid w:val="00445770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53C0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DB9"/>
    <w:rsid w:val="004D775E"/>
    <w:rsid w:val="004D7CED"/>
    <w:rsid w:val="004E19EF"/>
    <w:rsid w:val="004E1F08"/>
    <w:rsid w:val="004E2A2A"/>
    <w:rsid w:val="004E55EE"/>
    <w:rsid w:val="004E5B09"/>
    <w:rsid w:val="004E6EBB"/>
    <w:rsid w:val="004E7447"/>
    <w:rsid w:val="004F003E"/>
    <w:rsid w:val="004F49DC"/>
    <w:rsid w:val="004F66AF"/>
    <w:rsid w:val="005001AD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B7"/>
    <w:rsid w:val="005660C0"/>
    <w:rsid w:val="00567432"/>
    <w:rsid w:val="00567F82"/>
    <w:rsid w:val="00570CAD"/>
    <w:rsid w:val="00573200"/>
    <w:rsid w:val="005753FB"/>
    <w:rsid w:val="0057653C"/>
    <w:rsid w:val="0057716D"/>
    <w:rsid w:val="00580028"/>
    <w:rsid w:val="00585957"/>
    <w:rsid w:val="005874D0"/>
    <w:rsid w:val="005875F3"/>
    <w:rsid w:val="00590E3C"/>
    <w:rsid w:val="005916D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D2A18"/>
    <w:rsid w:val="005D5009"/>
    <w:rsid w:val="005D6048"/>
    <w:rsid w:val="005D6AE6"/>
    <w:rsid w:val="005D72C2"/>
    <w:rsid w:val="005D7D86"/>
    <w:rsid w:val="005E2416"/>
    <w:rsid w:val="005E675A"/>
    <w:rsid w:val="005E76E1"/>
    <w:rsid w:val="005F1A5D"/>
    <w:rsid w:val="005F3420"/>
    <w:rsid w:val="005F4B5C"/>
    <w:rsid w:val="00600039"/>
    <w:rsid w:val="006002D8"/>
    <w:rsid w:val="006014F3"/>
    <w:rsid w:val="006020CD"/>
    <w:rsid w:val="006048E0"/>
    <w:rsid w:val="00605D79"/>
    <w:rsid w:val="00607BA4"/>
    <w:rsid w:val="0061238B"/>
    <w:rsid w:val="006134C9"/>
    <w:rsid w:val="00614488"/>
    <w:rsid w:val="00623913"/>
    <w:rsid w:val="0062659D"/>
    <w:rsid w:val="006316B2"/>
    <w:rsid w:val="006338DE"/>
    <w:rsid w:val="00633ABE"/>
    <w:rsid w:val="006345A3"/>
    <w:rsid w:val="00634756"/>
    <w:rsid w:val="00637E2B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D5C"/>
    <w:rsid w:val="00672326"/>
    <w:rsid w:val="0067287C"/>
    <w:rsid w:val="00680863"/>
    <w:rsid w:val="00680F25"/>
    <w:rsid w:val="00681080"/>
    <w:rsid w:val="00682EF2"/>
    <w:rsid w:val="006831EA"/>
    <w:rsid w:val="006849E5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85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10043"/>
    <w:rsid w:val="007156FE"/>
    <w:rsid w:val="00720298"/>
    <w:rsid w:val="00727BFA"/>
    <w:rsid w:val="00731D60"/>
    <w:rsid w:val="00737AF3"/>
    <w:rsid w:val="00741500"/>
    <w:rsid w:val="00741565"/>
    <w:rsid w:val="0074395D"/>
    <w:rsid w:val="00744158"/>
    <w:rsid w:val="00747847"/>
    <w:rsid w:val="0075053C"/>
    <w:rsid w:val="00752184"/>
    <w:rsid w:val="00752FA2"/>
    <w:rsid w:val="007551FA"/>
    <w:rsid w:val="00755683"/>
    <w:rsid w:val="00756F29"/>
    <w:rsid w:val="007623C4"/>
    <w:rsid w:val="00771F5E"/>
    <w:rsid w:val="007726FD"/>
    <w:rsid w:val="00772A05"/>
    <w:rsid w:val="00772C10"/>
    <w:rsid w:val="00772E5A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78FC"/>
    <w:rsid w:val="007D7AE9"/>
    <w:rsid w:val="007E0B11"/>
    <w:rsid w:val="007E4C2E"/>
    <w:rsid w:val="007E7B09"/>
    <w:rsid w:val="007F0C0E"/>
    <w:rsid w:val="00800120"/>
    <w:rsid w:val="00802AC7"/>
    <w:rsid w:val="00804AC3"/>
    <w:rsid w:val="008078F5"/>
    <w:rsid w:val="00810146"/>
    <w:rsid w:val="00811FBE"/>
    <w:rsid w:val="0081342D"/>
    <w:rsid w:val="0081613E"/>
    <w:rsid w:val="00816C49"/>
    <w:rsid w:val="0082146B"/>
    <w:rsid w:val="0082167B"/>
    <w:rsid w:val="008242AC"/>
    <w:rsid w:val="008262E5"/>
    <w:rsid w:val="00837DAD"/>
    <w:rsid w:val="00840DE6"/>
    <w:rsid w:val="008466FF"/>
    <w:rsid w:val="00847D91"/>
    <w:rsid w:val="00852EB7"/>
    <w:rsid w:val="00853F36"/>
    <w:rsid w:val="008614EF"/>
    <w:rsid w:val="00861B1B"/>
    <w:rsid w:val="00861D61"/>
    <w:rsid w:val="0086484A"/>
    <w:rsid w:val="00867120"/>
    <w:rsid w:val="00867304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7DB0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21C8"/>
    <w:rsid w:val="008E2602"/>
    <w:rsid w:val="008E2AD8"/>
    <w:rsid w:val="008E2FB3"/>
    <w:rsid w:val="008E586E"/>
    <w:rsid w:val="00901FF4"/>
    <w:rsid w:val="009042F2"/>
    <w:rsid w:val="00910A4C"/>
    <w:rsid w:val="00912196"/>
    <w:rsid w:val="00916123"/>
    <w:rsid w:val="009239E6"/>
    <w:rsid w:val="00923C72"/>
    <w:rsid w:val="00924F04"/>
    <w:rsid w:val="00925709"/>
    <w:rsid w:val="00926FBC"/>
    <w:rsid w:val="009272C0"/>
    <w:rsid w:val="0093160C"/>
    <w:rsid w:val="00931C67"/>
    <w:rsid w:val="0093389A"/>
    <w:rsid w:val="00933CDA"/>
    <w:rsid w:val="009358A5"/>
    <w:rsid w:val="00936AB7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D2B99"/>
    <w:rsid w:val="009D6D5E"/>
    <w:rsid w:val="009E0900"/>
    <w:rsid w:val="009E0D46"/>
    <w:rsid w:val="009E1DC7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222AE"/>
    <w:rsid w:val="00A32E92"/>
    <w:rsid w:val="00A3386E"/>
    <w:rsid w:val="00A347BC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5429"/>
    <w:rsid w:val="00A85B05"/>
    <w:rsid w:val="00A91624"/>
    <w:rsid w:val="00A928F8"/>
    <w:rsid w:val="00A92EBC"/>
    <w:rsid w:val="00A96878"/>
    <w:rsid w:val="00AA341A"/>
    <w:rsid w:val="00AA4876"/>
    <w:rsid w:val="00AB0230"/>
    <w:rsid w:val="00AB13C4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287D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63DB"/>
    <w:rsid w:val="00B0725A"/>
    <w:rsid w:val="00B11B8D"/>
    <w:rsid w:val="00B13B3B"/>
    <w:rsid w:val="00B1594F"/>
    <w:rsid w:val="00B169DE"/>
    <w:rsid w:val="00B21D38"/>
    <w:rsid w:val="00B21DA5"/>
    <w:rsid w:val="00B23C20"/>
    <w:rsid w:val="00B23F44"/>
    <w:rsid w:val="00B30D4C"/>
    <w:rsid w:val="00B31ADE"/>
    <w:rsid w:val="00B32239"/>
    <w:rsid w:val="00B32AA5"/>
    <w:rsid w:val="00B34A25"/>
    <w:rsid w:val="00B35A30"/>
    <w:rsid w:val="00B42C93"/>
    <w:rsid w:val="00B5146D"/>
    <w:rsid w:val="00B6270D"/>
    <w:rsid w:val="00B6495F"/>
    <w:rsid w:val="00B6688F"/>
    <w:rsid w:val="00B733DD"/>
    <w:rsid w:val="00B736EA"/>
    <w:rsid w:val="00B7516E"/>
    <w:rsid w:val="00B76A6A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21E"/>
    <w:rsid w:val="00B955E2"/>
    <w:rsid w:val="00B9582D"/>
    <w:rsid w:val="00BA0D0E"/>
    <w:rsid w:val="00BA1450"/>
    <w:rsid w:val="00BA35B3"/>
    <w:rsid w:val="00BA440C"/>
    <w:rsid w:val="00BA6EEC"/>
    <w:rsid w:val="00BC0882"/>
    <w:rsid w:val="00BC1B74"/>
    <w:rsid w:val="00BC2641"/>
    <w:rsid w:val="00BC2DBB"/>
    <w:rsid w:val="00BC7280"/>
    <w:rsid w:val="00BD04F8"/>
    <w:rsid w:val="00BD274C"/>
    <w:rsid w:val="00BD6219"/>
    <w:rsid w:val="00BD638F"/>
    <w:rsid w:val="00BD7C17"/>
    <w:rsid w:val="00BE0AED"/>
    <w:rsid w:val="00BE4587"/>
    <w:rsid w:val="00BE49BD"/>
    <w:rsid w:val="00BE5BB8"/>
    <w:rsid w:val="00BE735A"/>
    <w:rsid w:val="00BE74D0"/>
    <w:rsid w:val="00BF0EC7"/>
    <w:rsid w:val="00BF4FAF"/>
    <w:rsid w:val="00BF73E8"/>
    <w:rsid w:val="00C02455"/>
    <w:rsid w:val="00C03B8F"/>
    <w:rsid w:val="00C05AF0"/>
    <w:rsid w:val="00C06A06"/>
    <w:rsid w:val="00C10C1A"/>
    <w:rsid w:val="00C1656F"/>
    <w:rsid w:val="00C2451F"/>
    <w:rsid w:val="00C24598"/>
    <w:rsid w:val="00C268C2"/>
    <w:rsid w:val="00C33F17"/>
    <w:rsid w:val="00C3507D"/>
    <w:rsid w:val="00C35D03"/>
    <w:rsid w:val="00C35E94"/>
    <w:rsid w:val="00C378CA"/>
    <w:rsid w:val="00C46417"/>
    <w:rsid w:val="00C46513"/>
    <w:rsid w:val="00C4698B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560F"/>
    <w:rsid w:val="00C65653"/>
    <w:rsid w:val="00C67404"/>
    <w:rsid w:val="00C72C2F"/>
    <w:rsid w:val="00C73BC4"/>
    <w:rsid w:val="00C760E0"/>
    <w:rsid w:val="00C77B75"/>
    <w:rsid w:val="00C8157C"/>
    <w:rsid w:val="00C81665"/>
    <w:rsid w:val="00C82546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B3009"/>
    <w:rsid w:val="00CB4D4F"/>
    <w:rsid w:val="00CB652D"/>
    <w:rsid w:val="00CC1437"/>
    <w:rsid w:val="00CC1A32"/>
    <w:rsid w:val="00CC401C"/>
    <w:rsid w:val="00CC5B02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50AC"/>
    <w:rsid w:val="00CF1773"/>
    <w:rsid w:val="00CF2B30"/>
    <w:rsid w:val="00CF2E0D"/>
    <w:rsid w:val="00CF664E"/>
    <w:rsid w:val="00D00028"/>
    <w:rsid w:val="00D00B95"/>
    <w:rsid w:val="00D013C0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6124"/>
    <w:rsid w:val="00D36411"/>
    <w:rsid w:val="00D36593"/>
    <w:rsid w:val="00D37810"/>
    <w:rsid w:val="00D436D5"/>
    <w:rsid w:val="00D4578A"/>
    <w:rsid w:val="00D472D7"/>
    <w:rsid w:val="00D51999"/>
    <w:rsid w:val="00D53DEA"/>
    <w:rsid w:val="00D54C21"/>
    <w:rsid w:val="00D552BF"/>
    <w:rsid w:val="00D55BA3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96984"/>
    <w:rsid w:val="00DA1A39"/>
    <w:rsid w:val="00DA3F26"/>
    <w:rsid w:val="00DA6D44"/>
    <w:rsid w:val="00DB1536"/>
    <w:rsid w:val="00DB22F8"/>
    <w:rsid w:val="00DB23A9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105CF"/>
    <w:rsid w:val="00E10E2C"/>
    <w:rsid w:val="00E16DAB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F1336"/>
    <w:rsid w:val="00EF167D"/>
    <w:rsid w:val="00EF180D"/>
    <w:rsid w:val="00EF568A"/>
    <w:rsid w:val="00EF762E"/>
    <w:rsid w:val="00F00B8B"/>
    <w:rsid w:val="00F0596A"/>
    <w:rsid w:val="00F06EFE"/>
    <w:rsid w:val="00F16B60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51C2A"/>
    <w:rsid w:val="00F52C42"/>
    <w:rsid w:val="00F53D0F"/>
    <w:rsid w:val="00F559B4"/>
    <w:rsid w:val="00F5605E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5106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E0F37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30C272DC"/>
  <w15:docId w15:val="{93CB8745-DC57-425A-BF90-32119552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AGLE\miniPCB\ENGDOC\ECObase\ECO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0B130C1BCD4846AC8D9A7CDB54B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CFB11-E41E-4475-B621-1223D3D6B973}"/>
      </w:docPartPr>
      <w:docPartBody>
        <w:p w:rsidR="00682B0A" w:rsidRDefault="00682B0A">
          <w:pPr>
            <w:pStyle w:val="710B130C1BCD4846AC8D9A7CDB54BF50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3DFAD8FFDE4A8BB6CF205738433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5056E-A553-46EE-8D5F-5761060F80CB}"/>
      </w:docPartPr>
      <w:docPartBody>
        <w:p w:rsidR="00682B0A" w:rsidRDefault="00682B0A">
          <w:pPr>
            <w:pStyle w:val="193DFAD8FFDE4A8BB6CF205738433C7B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C74C0912264E31A8F5AF14EFEA2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B7794-968E-4324-9ED6-E00DE8C2A96E}"/>
      </w:docPartPr>
      <w:docPartBody>
        <w:p w:rsidR="00682B0A" w:rsidRDefault="00682B0A">
          <w:pPr>
            <w:pStyle w:val="A9C74C0912264E31A8F5AF14EFEA2944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94233A486140CCA73992C79387B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7AFA8-7B05-4589-8043-30BEFCEA5787}"/>
      </w:docPartPr>
      <w:docPartBody>
        <w:p w:rsidR="00682B0A" w:rsidRDefault="00682B0A">
          <w:pPr>
            <w:pStyle w:val="C894233A486140CCA73992C79387BF00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CEA916D82BC84D87988F01D19D7D1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0B0C4-277E-441B-A483-EAD9B33DBBBB}"/>
      </w:docPartPr>
      <w:docPartBody>
        <w:p w:rsidR="00682B0A" w:rsidRDefault="00682B0A">
          <w:pPr>
            <w:pStyle w:val="CEA916D82BC84D87988F01D19D7D1FB0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B8BC9A5BF64FAB84BF4A4F2EBE1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3C418-0B98-441B-8CEC-BBEA5C1E4F7C}"/>
      </w:docPartPr>
      <w:docPartBody>
        <w:p w:rsidR="00682B0A" w:rsidRDefault="00682B0A">
          <w:pPr>
            <w:pStyle w:val="46B8BC9A5BF64FAB84BF4A4F2EBE1278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E5A3EEE11C4F83B030A641E2175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A296B-E203-4405-A01C-39E2B19F2DCA}"/>
      </w:docPartPr>
      <w:docPartBody>
        <w:p w:rsidR="00682B0A" w:rsidRDefault="00682B0A">
          <w:pPr>
            <w:pStyle w:val="FDE5A3EEE11C4F83B030A641E2175051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85128EDF014742E48B9C7867748F7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9F0D9-1658-42DA-AC50-2375C03D00E5}"/>
      </w:docPartPr>
      <w:docPartBody>
        <w:p w:rsidR="00682B0A" w:rsidRDefault="00682B0A">
          <w:pPr>
            <w:pStyle w:val="85128EDF014742E48B9C7867748F718A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E6DC9909934C6FAE255360F12DF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AF404-1382-4CD0-A1D8-DFC208CE9DD1}"/>
      </w:docPartPr>
      <w:docPartBody>
        <w:p w:rsidR="00682B0A" w:rsidRDefault="00682B0A">
          <w:pPr>
            <w:pStyle w:val="A6E6DC9909934C6FAE255360F12DF2A4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78465D171D43069205EED5FA0E0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6F503-B3DC-49DD-BB34-3A8E2E91017E}"/>
      </w:docPartPr>
      <w:docPartBody>
        <w:p w:rsidR="00682B0A" w:rsidRDefault="00682B0A">
          <w:pPr>
            <w:pStyle w:val="1E78465D171D43069205EED5FA0E03D5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EE1B6709D131421EA55FD1FDEEC39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33726-24CC-4ABC-959B-832C7277F0D3}"/>
      </w:docPartPr>
      <w:docPartBody>
        <w:p w:rsidR="00682B0A" w:rsidRDefault="00682B0A">
          <w:pPr>
            <w:pStyle w:val="EE1B6709D131421EA55FD1FDEEC39B00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99B329D07D4820835AF371FF019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FCA25-DA33-43FE-9D8B-FDF11F6A2F4F}"/>
      </w:docPartPr>
      <w:docPartBody>
        <w:p w:rsidR="00682B0A" w:rsidRDefault="00682B0A">
          <w:pPr>
            <w:pStyle w:val="7399B329D07D4820835AF371FF01988B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3D667C555B406EB83D35807517B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8E846-D844-44BC-A4A1-8CDF64DA90ED}"/>
      </w:docPartPr>
      <w:docPartBody>
        <w:p w:rsidR="00682B0A" w:rsidRDefault="00682B0A">
          <w:pPr>
            <w:pStyle w:val="0D3D667C555B406EB83D35807517B2CB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10AE701F23441DAD743F63A210F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08F2F-3410-4672-8A90-F2CC90286014}"/>
      </w:docPartPr>
      <w:docPartBody>
        <w:p w:rsidR="00682B0A" w:rsidRDefault="00682B0A">
          <w:pPr>
            <w:pStyle w:val="1610AE701F23441DAD743F63A210FFAB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0FCBDA995D40669B99E92DD9B72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99450-10FB-47EE-AD73-22E4DDB46539}"/>
      </w:docPartPr>
      <w:docPartBody>
        <w:p w:rsidR="00682B0A" w:rsidRDefault="00682B0A">
          <w:pPr>
            <w:pStyle w:val="050FCBDA995D40669B99E92DD9B72008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12A9AEA3C429473CA901E73CB415A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5B7B1-3769-478D-8A40-A6CF49146922}"/>
      </w:docPartPr>
      <w:docPartBody>
        <w:p w:rsidR="00682B0A" w:rsidRDefault="00682B0A">
          <w:pPr>
            <w:pStyle w:val="12A9AEA3C429473CA901E73CB415A1EA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82A0A8A8E8634BC88A7F956A4B136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BFB04-DD46-4AC4-B89F-3177D383706B}"/>
      </w:docPartPr>
      <w:docPartBody>
        <w:p w:rsidR="00682B0A" w:rsidRDefault="00682B0A">
          <w:pPr>
            <w:pStyle w:val="82A0A8A8E8634BC88A7F956A4B136966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CAAF9C41234C486185501073B4F78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318D5-B556-42D2-AB0B-0A4CFB1151C2}"/>
      </w:docPartPr>
      <w:docPartBody>
        <w:p w:rsidR="00682B0A" w:rsidRDefault="00682B0A">
          <w:pPr>
            <w:pStyle w:val="CAAF9C41234C486185501073B4F78D12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9E4796D2D42D4C5A8564D64DC40DB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12D45-676F-4348-9B86-B79CBF5EFFD8}"/>
      </w:docPartPr>
      <w:docPartBody>
        <w:p w:rsidR="00682B0A" w:rsidRDefault="00682B0A">
          <w:pPr>
            <w:pStyle w:val="9E4796D2D42D4C5A8564D64DC40DB9E5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0EF433E878084C788F6324476656E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B50AA-85A9-4117-A2D3-53C6584CFD11}"/>
      </w:docPartPr>
      <w:docPartBody>
        <w:p w:rsidR="00DE5947" w:rsidRDefault="00DE5947">
          <w:r w:rsidRPr="009B76E8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0A"/>
    <w:rsid w:val="00682B0A"/>
    <w:rsid w:val="00DE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5947"/>
    <w:rPr>
      <w:color w:val="808080"/>
    </w:rPr>
  </w:style>
  <w:style w:type="paragraph" w:customStyle="1" w:styleId="710B130C1BCD4846AC8D9A7CDB54BF50">
    <w:name w:val="710B130C1BCD4846AC8D9A7CDB54BF50"/>
  </w:style>
  <w:style w:type="paragraph" w:customStyle="1" w:styleId="193DFAD8FFDE4A8BB6CF205738433C7B">
    <w:name w:val="193DFAD8FFDE4A8BB6CF205738433C7B"/>
  </w:style>
  <w:style w:type="paragraph" w:customStyle="1" w:styleId="A9C74C0912264E31A8F5AF14EFEA2944">
    <w:name w:val="A9C74C0912264E31A8F5AF14EFEA2944"/>
  </w:style>
  <w:style w:type="paragraph" w:customStyle="1" w:styleId="C894233A486140CCA73992C79387BF00">
    <w:name w:val="C894233A486140CCA73992C79387BF00"/>
  </w:style>
  <w:style w:type="paragraph" w:customStyle="1" w:styleId="CEA916D82BC84D87988F01D19D7D1FB0">
    <w:name w:val="CEA916D82BC84D87988F01D19D7D1FB0"/>
  </w:style>
  <w:style w:type="paragraph" w:customStyle="1" w:styleId="46B8BC9A5BF64FAB84BF4A4F2EBE1278">
    <w:name w:val="46B8BC9A5BF64FAB84BF4A4F2EBE1278"/>
  </w:style>
  <w:style w:type="paragraph" w:customStyle="1" w:styleId="FDE5A3EEE11C4F83B030A641E2175051">
    <w:name w:val="FDE5A3EEE11C4F83B030A641E2175051"/>
  </w:style>
  <w:style w:type="paragraph" w:customStyle="1" w:styleId="85128EDF014742E48B9C7867748F718A">
    <w:name w:val="85128EDF014742E48B9C7867748F718A"/>
  </w:style>
  <w:style w:type="paragraph" w:customStyle="1" w:styleId="A6E6DC9909934C6FAE255360F12DF2A4">
    <w:name w:val="A6E6DC9909934C6FAE255360F12DF2A4"/>
  </w:style>
  <w:style w:type="paragraph" w:customStyle="1" w:styleId="1E78465D171D43069205EED5FA0E03D5">
    <w:name w:val="1E78465D171D43069205EED5FA0E03D5"/>
  </w:style>
  <w:style w:type="paragraph" w:customStyle="1" w:styleId="EE1B6709D131421EA55FD1FDEEC39B00">
    <w:name w:val="EE1B6709D131421EA55FD1FDEEC39B00"/>
  </w:style>
  <w:style w:type="paragraph" w:customStyle="1" w:styleId="7399B329D07D4820835AF371FF01988B">
    <w:name w:val="7399B329D07D4820835AF371FF01988B"/>
  </w:style>
  <w:style w:type="paragraph" w:customStyle="1" w:styleId="0D3D667C555B406EB83D35807517B2CB">
    <w:name w:val="0D3D667C555B406EB83D35807517B2CB"/>
  </w:style>
  <w:style w:type="paragraph" w:customStyle="1" w:styleId="1610AE701F23441DAD743F63A210FFAB">
    <w:name w:val="1610AE701F23441DAD743F63A210FFAB"/>
  </w:style>
  <w:style w:type="paragraph" w:customStyle="1" w:styleId="050FCBDA995D40669B99E92DD9B72008">
    <w:name w:val="050FCBDA995D40669B99E92DD9B72008"/>
  </w:style>
  <w:style w:type="paragraph" w:customStyle="1" w:styleId="12A9AEA3C429473CA901E73CB415A1EA">
    <w:name w:val="12A9AEA3C429473CA901E73CB415A1EA"/>
  </w:style>
  <w:style w:type="paragraph" w:customStyle="1" w:styleId="82A0A8A8E8634BC88A7F956A4B136966">
    <w:name w:val="82A0A8A8E8634BC88A7F956A4B136966"/>
  </w:style>
  <w:style w:type="paragraph" w:customStyle="1" w:styleId="CAAF9C41234C486185501073B4F78D12">
    <w:name w:val="CAAF9C41234C486185501073B4F78D12"/>
  </w:style>
  <w:style w:type="paragraph" w:customStyle="1" w:styleId="9E4796D2D42D4C5A8564D64DC40DB9E5">
    <w:name w:val="9E4796D2D42D4C5A8564D64DC40DB9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ECO Form.dotm</Template>
  <TotalTime>9</TotalTime>
  <Pages>3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4</cp:revision>
  <cp:lastPrinted>2024-03-07T23:20:00Z</cp:lastPrinted>
  <dcterms:created xsi:type="dcterms:W3CDTF">2024-03-07T00:42:00Z</dcterms:created>
  <dcterms:modified xsi:type="dcterms:W3CDTF">2024-03-07T23:20:00Z</dcterms:modified>
</cp:coreProperties>
</file>