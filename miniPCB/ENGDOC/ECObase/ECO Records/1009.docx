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1976"/>
        <w:gridCol w:w="1799"/>
        <w:gridCol w:w="2705"/>
        <w:gridCol w:w="891"/>
        <w:gridCol w:w="1799"/>
      </w:tblGrid>
      <w:tr w:rsidR="007D7AE9" w14:paraId="55EBFD99" w14:textId="77777777" w:rsidTr="004D41CA">
        <w:tc>
          <w:tcPr>
            <w:tcW w:w="10790" w:type="dxa"/>
            <w:gridSpan w:val="6"/>
          </w:tcPr>
          <w:p w14:paraId="7CBF6754" w14:textId="77777777" w:rsidR="007D7AE9" w:rsidRPr="007D7AE9" w:rsidRDefault="004D41CA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 xml:space="preserve">ECO </w:t>
            </w:r>
            <w:r w:rsidR="007D7AE9" w:rsidRPr="007D7AE9">
              <w:rPr>
                <w:rStyle w:val="Strong"/>
              </w:rPr>
              <w:t>TITLE</w:t>
            </w:r>
          </w:p>
        </w:tc>
      </w:tr>
      <w:tr w:rsidR="007D7AE9" w14:paraId="388DFE5B" w14:textId="77777777" w:rsidTr="004D41CA">
        <w:trPr>
          <w:trHeight w:val="720"/>
        </w:trPr>
        <w:sdt>
          <w:sdtPr>
            <w:rPr>
              <w:rStyle w:val="TitleChar"/>
            </w:rPr>
            <w:alias w:val="ECO_TITLE"/>
            <w:tag w:val="ECO_TITLE"/>
            <w:id w:val="52664004"/>
            <w:lock w:val="sdtLocked"/>
            <w:placeholder>
              <w:docPart w:val="E2B83B90982F4ADF810529017AECA550"/>
            </w:placeholder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  <w:vAlign w:val="center"/>
              </w:tcPr>
              <w:p w14:paraId="596CA8A1" w14:textId="2E3DAF92" w:rsidR="007D7AE9" w:rsidRDefault="00616E9D" w:rsidP="00634756">
                <w:pPr>
                  <w:pStyle w:val="Title"/>
                </w:pPr>
                <w:r>
                  <w:rPr>
                    <w:rStyle w:val="TitleChar"/>
                  </w:rPr>
                  <w:t>‘</w:t>
                </w:r>
                <w:r w:rsidR="002B583C">
                  <w:rPr>
                    <w:rStyle w:val="TitleChar"/>
                  </w:rPr>
                  <w:t>08</w:t>
                </w:r>
                <w:r w:rsidR="001436E7">
                  <w:rPr>
                    <w:rStyle w:val="TitleChar"/>
                  </w:rPr>
                  <w:t>E</w:t>
                </w:r>
                <w:r w:rsidR="002B583C">
                  <w:rPr>
                    <w:rStyle w:val="TitleChar"/>
                  </w:rPr>
                  <w:t>-005</w:t>
                </w:r>
              </w:p>
            </w:tc>
          </w:sdtContent>
        </w:sdt>
      </w:tr>
      <w:tr w:rsidR="00D24BB8" w14:paraId="640F7D5F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3A63C90B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ECO NO</w:t>
            </w:r>
            <w:r w:rsidR="00054D6F" w:rsidRPr="00054D6F">
              <w:rPr>
                <w:rStyle w:val="Strong"/>
                <w:color w:val="FF0000"/>
              </w:rPr>
              <w:t>*</w:t>
            </w:r>
          </w:p>
        </w:tc>
        <w:sdt>
          <w:sdtPr>
            <w:alias w:val="ECO_NO"/>
            <w:tag w:val="ECO_NO"/>
            <w:id w:val="-1392657104"/>
            <w:lock w:val="sdtContentLocked"/>
            <w:placeholder>
              <w:docPart w:val="5D5958A386334C848E3060416D4374C5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212478A0" w14:textId="4E662AA9" w:rsidR="007D7AE9" w:rsidRDefault="002B583C" w:rsidP="00634756">
                <w:pPr>
                  <w:spacing w:line="259" w:lineRule="auto"/>
                </w:pPr>
                <w:r>
                  <w:t>1009</w:t>
                </w:r>
              </w:p>
            </w:tc>
          </w:sdtContent>
        </w:sdt>
        <w:tc>
          <w:tcPr>
            <w:tcW w:w="1799" w:type="dxa"/>
            <w:vAlign w:val="center"/>
          </w:tcPr>
          <w:p w14:paraId="0F344C7F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REQUESTED BY</w:t>
            </w:r>
          </w:p>
        </w:tc>
        <w:sdt>
          <w:sdtPr>
            <w:alias w:val="REQUESTED_BY"/>
            <w:tag w:val="REQUESTED_BY"/>
            <w:id w:val="-50229555"/>
            <w:lock w:val="sdtLocked"/>
            <w:placeholder>
              <w:docPart w:val="1BA34A19E76347AC81232DA1D0DC6DEA"/>
            </w:placeholder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64676AB8" w14:textId="4493CEA3" w:rsidR="007D7AE9" w:rsidRDefault="002B583C" w:rsidP="00634756">
                <w:pPr>
                  <w:spacing w:line="259" w:lineRule="auto"/>
                </w:pPr>
                <w:r>
                  <w:t>N. MANTEUFEL</w:t>
                </w:r>
              </w:p>
            </w:tc>
          </w:sdtContent>
        </w:sdt>
        <w:tc>
          <w:tcPr>
            <w:tcW w:w="891" w:type="dxa"/>
            <w:vAlign w:val="center"/>
          </w:tcPr>
          <w:p w14:paraId="6E75F2BA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REQUESTED_DATE"/>
            <w:tag w:val="REQUESTED_DATE"/>
            <w:id w:val="1838881247"/>
            <w:lock w:val="sdtLocked"/>
            <w:placeholder>
              <w:docPart w:val="57AFEC83E041442E8BA08E2C9E91F9AC"/>
            </w:placeholder>
            <w:date w:fullDate="2022-09-10T00:00:00Z"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3DEDBA43" w14:textId="28B0FA7C" w:rsidR="007D7AE9" w:rsidRDefault="002B583C" w:rsidP="00634756">
                <w:pPr>
                  <w:spacing w:line="259" w:lineRule="auto"/>
                </w:pPr>
                <w:r>
                  <w:t>10Sep2022</w:t>
                </w:r>
              </w:p>
            </w:tc>
          </w:sdtContent>
        </w:sdt>
      </w:tr>
      <w:tr w:rsidR="004D41CA" w14:paraId="6F8DE9CC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414987F8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DWG NO</w:t>
            </w:r>
          </w:p>
        </w:tc>
        <w:sdt>
          <w:sdtPr>
            <w:alias w:val="DWG_NO"/>
            <w:tag w:val="DWG_NO"/>
            <w:id w:val="-1427954775"/>
            <w:lock w:val="sdtLocked"/>
            <w:placeholder>
              <w:docPart w:val="F5E4A9C8F3EB45EBB3CF5AFB7B94A8F7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3CF2027F" w14:textId="2A01EB3C" w:rsidR="007D7AE9" w:rsidRDefault="00616E9D" w:rsidP="00634756">
                <w:pPr>
                  <w:spacing w:line="259" w:lineRule="auto"/>
                </w:pPr>
                <w:r>
                  <w:t>‘</w:t>
                </w:r>
                <w:r w:rsidR="002B583C">
                  <w:t>08</w:t>
                </w:r>
                <w:r>
                  <w:t>E-005</w:t>
                </w:r>
              </w:p>
            </w:tc>
          </w:sdtContent>
        </w:sdt>
        <w:tc>
          <w:tcPr>
            <w:tcW w:w="1799" w:type="dxa"/>
            <w:vAlign w:val="center"/>
          </w:tcPr>
          <w:p w14:paraId="2B568DF7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REVIEWED BY</w:t>
            </w:r>
          </w:p>
        </w:tc>
        <w:sdt>
          <w:sdtPr>
            <w:alias w:val="REVIEWED_BY"/>
            <w:tag w:val="REVIEWED_BY"/>
            <w:id w:val="-396351547"/>
            <w:lock w:val="sdtLocked"/>
            <w:placeholder>
              <w:docPart w:val="0E96CF8BEA6D4A9DA21C2DDA1AE0BB64"/>
            </w:placeholder>
            <w:showingPlcHdr/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32910FAD" w14:textId="77777777" w:rsidR="007D7AE9" w:rsidRDefault="00D24BB8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891" w:type="dxa"/>
            <w:vAlign w:val="center"/>
          </w:tcPr>
          <w:p w14:paraId="02133C9D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REVIEWED_DATE"/>
            <w:tag w:val="REVIEWED_DATE"/>
            <w:id w:val="-219058660"/>
            <w:lock w:val="sdtLocked"/>
            <w:placeholder>
              <w:docPart w:val="6E7D38FD0CBF4005A0AE379B134CCD3A"/>
            </w:placeholder>
            <w:showingPlcHdr/>
            <w:date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37090191" w14:textId="77777777" w:rsidR="007D7AE9" w:rsidRDefault="000A75AD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5A42C1" w14:paraId="2B7D1B63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324F2AF3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DWG REV</w:t>
            </w:r>
            <w:r w:rsidR="005A42C1">
              <w:rPr>
                <w:rStyle w:val="Strong"/>
              </w:rPr>
              <w:t xml:space="preserve"> (NEW)</w:t>
            </w:r>
          </w:p>
        </w:tc>
        <w:sdt>
          <w:sdtPr>
            <w:alias w:val="DWG_REV"/>
            <w:tag w:val="DWG_REV"/>
            <w:id w:val="879055517"/>
            <w:lock w:val="sdtLocked"/>
            <w:placeholder>
              <w:docPart w:val="13635AD1E0C14EF69709CC776814F4D3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222F7F3A" w14:textId="17A8141A" w:rsidR="007D7AE9" w:rsidRDefault="002B583C" w:rsidP="00634756">
                <w:pPr>
                  <w:spacing w:line="259" w:lineRule="auto"/>
                </w:pPr>
                <w:r>
                  <w:t>A</w:t>
                </w:r>
              </w:p>
            </w:tc>
          </w:sdtContent>
        </w:sdt>
        <w:tc>
          <w:tcPr>
            <w:tcW w:w="1799" w:type="dxa"/>
            <w:vAlign w:val="center"/>
          </w:tcPr>
          <w:p w14:paraId="13308A79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APPROVED BY</w:t>
            </w:r>
          </w:p>
        </w:tc>
        <w:sdt>
          <w:sdtPr>
            <w:alias w:val="APPROVED_BY"/>
            <w:tag w:val="APPROVED_BY"/>
            <w:id w:val="-120928821"/>
            <w:lock w:val="sdtLocked"/>
            <w:placeholder>
              <w:docPart w:val="5D6FED583B56495B81B81B3B2DDDFB87"/>
            </w:placeholder>
            <w:showingPlcHdr/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483CF27D" w14:textId="77777777" w:rsidR="007D7AE9" w:rsidRDefault="00D24BB8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891" w:type="dxa"/>
            <w:vAlign w:val="center"/>
          </w:tcPr>
          <w:p w14:paraId="652F7788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APPROVED_BY"/>
            <w:tag w:val="APPROVED_BY"/>
            <w:id w:val="-771786136"/>
            <w:lock w:val="sdtLocked"/>
            <w:placeholder>
              <w:docPart w:val="0F32998515A248E7BD31E44DA4BDB38C"/>
            </w:placeholder>
            <w:showingPlcHdr/>
            <w:date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6909793D" w14:textId="77777777" w:rsidR="007D7AE9" w:rsidRDefault="000A75AD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7D7AE9" w14:paraId="35974AF1" w14:textId="77777777" w:rsidTr="004D41CA">
        <w:tc>
          <w:tcPr>
            <w:tcW w:w="10790" w:type="dxa"/>
            <w:gridSpan w:val="6"/>
          </w:tcPr>
          <w:p w14:paraId="799072F6" w14:textId="77777777" w:rsidR="007D7AE9" w:rsidRDefault="007D7AE9" w:rsidP="007D7AE9">
            <w:pPr>
              <w:spacing w:line="259" w:lineRule="auto"/>
            </w:pPr>
          </w:p>
        </w:tc>
      </w:tr>
      <w:tr w:rsidR="00634756" w:rsidRPr="004D41CA" w14:paraId="3BC12596" w14:textId="77777777" w:rsidTr="004D41CA">
        <w:tc>
          <w:tcPr>
            <w:tcW w:w="10790" w:type="dxa"/>
            <w:gridSpan w:val="6"/>
            <w:tcBorders>
              <w:bottom w:val="single" w:sz="8" w:space="0" w:color="000000" w:themeColor="text1"/>
            </w:tcBorders>
            <w:vAlign w:val="center"/>
          </w:tcPr>
          <w:p w14:paraId="0822D7E5" w14:textId="77777777" w:rsidR="00634756" w:rsidRPr="004D41CA" w:rsidRDefault="00634756" w:rsidP="00634756">
            <w:pPr>
              <w:spacing w:line="259" w:lineRule="auto"/>
              <w:jc w:val="center"/>
              <w:rPr>
                <w:rStyle w:val="Strong"/>
              </w:rPr>
            </w:pPr>
            <w:r w:rsidRPr="004D41CA">
              <w:rPr>
                <w:rStyle w:val="Strong"/>
              </w:rPr>
              <w:t>ORDER</w:t>
            </w:r>
          </w:p>
        </w:tc>
      </w:tr>
      <w:tr w:rsidR="00634756" w:rsidRPr="004D41CA" w14:paraId="5427567F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7BCBCA93" w14:textId="77777777" w:rsidR="00634756" w:rsidRPr="004D41CA" w:rsidRDefault="00634756" w:rsidP="00634756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DESCRIPTION OF CHANGE</w:t>
            </w:r>
          </w:p>
        </w:tc>
      </w:tr>
      <w:tr w:rsidR="00634756" w14:paraId="7B3F6C73" w14:textId="77777777" w:rsidTr="004D41CA">
        <w:trPr>
          <w:trHeight w:val="2880"/>
        </w:trPr>
        <w:sdt>
          <w:sdtPr>
            <w:alias w:val="STATEMENT_OF_CHANGE"/>
            <w:tag w:val="STATEMENT_OF_CHANGE"/>
            <w:id w:val="2037613132"/>
            <w:lock w:val="sdtLocked"/>
            <w:placeholder>
              <w:docPart w:val="E8369A4076B6453991F743662C724106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</w:tcPr>
              <w:p w14:paraId="042E31F6" w14:textId="0D164692" w:rsidR="00634756" w:rsidRDefault="002B583C" w:rsidP="004D41CA">
                <w:pPr>
                  <w:spacing w:line="259" w:lineRule="auto"/>
                </w:pPr>
                <w:r>
                  <w:t>Initial release.</w:t>
                </w:r>
              </w:p>
            </w:tc>
          </w:sdtContent>
        </w:sdt>
      </w:tr>
      <w:tr w:rsidR="00634756" w:rsidRPr="004D41CA" w14:paraId="1EA85C39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4B307FEC" w14:textId="77777777" w:rsidR="00634756" w:rsidRPr="004D41CA" w:rsidRDefault="00634756" w:rsidP="007D7AE9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STATEMENT OF RISK</w:t>
            </w:r>
          </w:p>
        </w:tc>
      </w:tr>
      <w:tr w:rsidR="00634756" w14:paraId="1F9C4AE4" w14:textId="77777777" w:rsidTr="004D41CA">
        <w:trPr>
          <w:trHeight w:val="2880"/>
        </w:trPr>
        <w:sdt>
          <w:sdtPr>
            <w:alias w:val="STATEMENT_OF_RISK"/>
            <w:tag w:val="STATEMENT_OF_RISK"/>
            <w:id w:val="-1869293337"/>
            <w:lock w:val="sdtLocked"/>
            <w:placeholder>
              <w:docPart w:val="47F257C96B6B433B9D449D4DDE15F2EA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</w:tcPr>
              <w:p w14:paraId="3BE6C83B" w14:textId="70E220F8" w:rsidR="00634756" w:rsidRDefault="002B583C" w:rsidP="004D41CA">
                <w:pPr>
                  <w:spacing w:line="259" w:lineRule="auto"/>
                </w:pPr>
                <w:r>
                  <w:t>No known risk.</w:t>
                </w:r>
              </w:p>
            </w:tc>
          </w:sdtContent>
        </w:sdt>
      </w:tr>
      <w:tr w:rsidR="00634756" w:rsidRPr="004D41CA" w14:paraId="59E9E7D4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49F1BCEF" w14:textId="77777777" w:rsidR="00634756" w:rsidRPr="004D41CA" w:rsidRDefault="00634756" w:rsidP="007D7AE9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JUSTIFICATION OF CHANGE</w:t>
            </w:r>
          </w:p>
        </w:tc>
      </w:tr>
      <w:tr w:rsidR="00634756" w14:paraId="3A02D400" w14:textId="77777777" w:rsidTr="004D41CA">
        <w:trPr>
          <w:trHeight w:val="2160"/>
        </w:trPr>
        <w:sdt>
          <w:sdtPr>
            <w:alias w:val="STATEMENT_OF_JUSTIFICATION"/>
            <w:tag w:val="STATEMENT_OF_JUSTIFICATION"/>
            <w:id w:val="-357038145"/>
            <w:lock w:val="sdtLocked"/>
            <w:placeholder>
              <w:docPart w:val="6404CB5107524AF99139064ED100EEDF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</w:tcPr>
              <w:p w14:paraId="7D6F8308" w14:textId="4984E0C6" w:rsidR="00634756" w:rsidRDefault="002B583C" w:rsidP="004D41CA">
                <w:pPr>
                  <w:spacing w:line="259" w:lineRule="auto"/>
                </w:pPr>
                <w:r>
                  <w:t>Product development.</w:t>
                </w:r>
              </w:p>
            </w:tc>
          </w:sdtContent>
        </w:sdt>
      </w:tr>
    </w:tbl>
    <w:p w14:paraId="198BD4DA" w14:textId="77777777" w:rsidR="000A0426" w:rsidRDefault="000A0426">
      <w:pPr>
        <w:spacing w:line="259" w:lineRule="auto"/>
      </w:pPr>
    </w:p>
    <w:p w14:paraId="2471624C" w14:textId="77777777" w:rsidR="004D41CA" w:rsidRDefault="000135F0">
      <w:pPr>
        <w:spacing w:line="259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0A75AD" w14:paraId="7BA7F077" w14:textId="77777777" w:rsidTr="000A75AD">
        <w:trPr>
          <w:trHeight w:val="11889"/>
        </w:trPr>
        <w:tc>
          <w:tcPr>
            <w:tcW w:w="10790" w:type="dxa"/>
            <w:vAlign w:val="center"/>
          </w:tcPr>
          <w:sdt>
            <w:sdtPr>
              <w:alias w:val="IMAGE1"/>
              <w:tag w:val="IMAGE1"/>
              <w:id w:val="813072724"/>
              <w:lock w:val="sdtLocked"/>
              <w:picture/>
            </w:sdtPr>
            <w:sdtEndPr/>
            <w:sdtContent>
              <w:p w14:paraId="2CD4D2CE" w14:textId="77777777" w:rsidR="000A75AD" w:rsidRDefault="000A75AD" w:rsidP="000A75AD">
                <w:pPr>
                  <w:spacing w:line="259" w:lineRule="auto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41005BEA" wp14:editId="5F0D95ED">
                      <wp:extent cx="7251512" cy="4538509"/>
                      <wp:effectExtent l="3810" t="0" r="0" b="0"/>
                      <wp:docPr id="1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 rot="16200000">
                                <a:off x="0" y="0"/>
                                <a:ext cx="7272481" cy="45516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0A75AD" w14:paraId="29F4DC5A" w14:textId="77777777" w:rsidTr="000A75AD">
        <w:trPr>
          <w:trHeight w:val="432"/>
        </w:trPr>
        <w:sdt>
          <w:sdtPr>
            <w:alias w:val="CAPTION_IMAGE1"/>
            <w:tag w:val="CAPTION_IMAGE1"/>
            <w:id w:val="110715804"/>
            <w:lock w:val="sdtLocked"/>
            <w:placeholder>
              <w:docPart w:val="F8E7AA2282904492A5DC467694B68813"/>
            </w:placeholder>
            <w:text/>
          </w:sdtPr>
          <w:sdtEndPr/>
          <w:sdtContent>
            <w:tc>
              <w:tcPr>
                <w:tcW w:w="10790" w:type="dxa"/>
                <w:vAlign w:val="center"/>
              </w:tcPr>
              <w:p w14:paraId="74C0F7F1" w14:textId="40209091" w:rsidR="000A75AD" w:rsidRDefault="00EF61B0" w:rsidP="000A75AD">
                <w:pPr>
                  <w:spacing w:line="259" w:lineRule="auto"/>
                  <w:jc w:val="center"/>
                </w:pPr>
                <w:r>
                  <w:t>Schematic Draft 10SEP2022</w:t>
                </w:r>
              </w:p>
            </w:tc>
          </w:sdtContent>
        </w:sdt>
      </w:tr>
    </w:tbl>
    <w:p w14:paraId="31B62FA7" w14:textId="77777777" w:rsidR="004D41CA" w:rsidRDefault="004D41CA">
      <w:pPr>
        <w:spacing w:line="259" w:lineRule="auto"/>
      </w:pPr>
      <w:r>
        <w:br w:type="page"/>
      </w:r>
    </w:p>
    <w:p w14:paraId="354EF408" w14:textId="77777777" w:rsidR="000135F0" w:rsidRDefault="000135F0">
      <w:pPr>
        <w:spacing w:line="259" w:lineRule="auto"/>
      </w:pPr>
    </w:p>
    <w:tbl>
      <w:tblPr>
        <w:tblStyle w:val="TableGrid"/>
        <w:tblW w:w="0" w:type="auto"/>
        <w:jc w:val="center"/>
        <w:tblBorders>
          <w:top w:val="single" w:sz="8" w:space="0" w:color="D9E2F3" w:themeColor="accent1" w:themeTint="33"/>
          <w:left w:val="single" w:sz="8" w:space="0" w:color="D9E2F3" w:themeColor="accent1" w:themeTint="33"/>
          <w:bottom w:val="single" w:sz="8" w:space="0" w:color="D9E2F3" w:themeColor="accent1" w:themeTint="33"/>
          <w:right w:val="single" w:sz="8" w:space="0" w:color="D9E2F3" w:themeColor="accent1" w:themeTint="33"/>
          <w:insideH w:val="single" w:sz="8" w:space="0" w:color="D9E2F3" w:themeColor="accent1" w:themeTint="33"/>
          <w:insideV w:val="single" w:sz="8" w:space="0" w:color="D9E2F3" w:themeColor="accent1" w:themeTint="33"/>
        </w:tblBorders>
        <w:tblLook w:val="04A0" w:firstRow="1" w:lastRow="0" w:firstColumn="1" w:lastColumn="0" w:noHBand="0" w:noVBand="1"/>
      </w:tblPr>
      <w:tblGrid>
        <w:gridCol w:w="1459"/>
        <w:gridCol w:w="1167"/>
        <w:gridCol w:w="2661"/>
        <w:gridCol w:w="2890"/>
        <w:gridCol w:w="2623"/>
      </w:tblGrid>
      <w:tr w:rsidR="00EC0168" w:rsidRPr="00EC0168" w14:paraId="36839D2E" w14:textId="77777777" w:rsidTr="00EC0168">
        <w:trPr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30F4B2FF" w14:textId="77777777" w:rsidR="00EC0168" w:rsidRPr="00EC0168" w:rsidRDefault="00EC0168" w:rsidP="00EC0168">
            <w:pPr>
              <w:spacing w:line="240" w:lineRule="auto"/>
              <w:rPr>
                <w:b/>
                <w:smallCaps/>
                <w:color w:val="2F5496" w:themeColor="accent1" w:themeShade="BF"/>
              </w:rPr>
            </w:pPr>
            <w:r w:rsidRPr="00EC0168">
              <w:rPr>
                <w:b/>
                <w:smallCaps/>
                <w:color w:val="2F5496" w:themeColor="accent1" w:themeShade="BF"/>
              </w:rPr>
              <w:t>Form Controls</w:t>
            </w:r>
          </w:p>
        </w:tc>
      </w:tr>
      <w:tr w:rsidR="00563AB7" w:rsidRPr="00CC5B02" w14:paraId="138CB330" w14:textId="77777777" w:rsidTr="00EC0168">
        <w:trPr>
          <w:jc w:val="center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31BE8E" w14:textId="0A529A7C" w:rsidR="00563AB7" w:rsidRPr="00C86231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4ADE9EF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7" type="#_x0000_t75" style="width:1in;height:24pt" o:ole="">
                  <v:imagedata r:id="rId9" o:title=""/>
                </v:shape>
                <w:control r:id="rId10" w:name="saveButton" w:shapeid="_x0000_i1057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84D69" w14:textId="2293BAFE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59850CA5">
                <v:shape id="_x0000_i1062" type="#_x0000_t75" style="width:100.3pt;height:24pt" o:ole="">
                  <v:imagedata r:id="rId11" o:title=""/>
                </v:shape>
                <w:control r:id="rId12" w:name="saveAndCloseButton" w:shapeid="_x0000_i1062"/>
              </w:object>
            </w: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6EB0DA" w14:textId="6C96F25D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60430881">
                <v:shape id="_x0000_i1063" type="#_x0000_t75" style="width:100.3pt;height:24pt" o:ole="">
                  <v:imagedata r:id="rId13" o:title=""/>
                </v:shape>
                <w:control r:id="rId14" w:name="closeWithoutSavingButton" w:shapeid="_x0000_i1063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8370D6" w14:textId="3BEC2827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06AA32A8">
                <v:shape id="_x0000_i1064" type="#_x0000_t75" style="width:1in;height:24pt" o:ole="">
                  <v:imagedata r:id="rId15" o:title=""/>
                </v:shape>
                <w:control r:id="rId16" w:name="deleteButton" w:shapeid="_x0000_i1064"/>
              </w:object>
            </w:r>
          </w:p>
        </w:tc>
      </w:tr>
      <w:tr w:rsidR="00563AB7" w:rsidRPr="00CC5B02" w14:paraId="34BB312A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C2EC37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Log Entry Key</w:t>
            </w:r>
          </w:p>
        </w:tc>
        <w:sdt>
          <w:sdtPr>
            <w:rPr>
              <w:sz w:val="16"/>
              <w:szCs w:val="16"/>
            </w:rPr>
            <w:tag w:val="dataKey"/>
            <w:id w:val="1249001077"/>
            <w:lock w:val="contentLocked"/>
            <w:placeholder>
              <w:docPart w:val="CB7B10B62A374B7C85CC3CCCD06C8713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BECC12A" w14:textId="4F655A2A" w:rsidR="00563AB7" w:rsidRPr="0041404C" w:rsidRDefault="002B583C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20220910124251</w:t>
                </w:r>
              </w:p>
            </w:tc>
          </w:sdtContent>
        </w:sdt>
      </w:tr>
      <w:tr w:rsidR="00563AB7" w:rsidRPr="00CC5B02" w14:paraId="66B54043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59E7FC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Computer ID</w:t>
            </w:r>
          </w:p>
        </w:tc>
        <w:sdt>
          <w:sdtPr>
            <w:rPr>
              <w:sz w:val="16"/>
              <w:szCs w:val="16"/>
            </w:rPr>
            <w:tag w:val="ccStampComputerID"/>
            <w:id w:val="2089963960"/>
            <w:lock w:val="contentLocked"/>
            <w:placeholder>
              <w:docPart w:val="D63B5AA5FC494583A9E7083BCE55E044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0256C36" w14:textId="6274DA91" w:rsidR="00563AB7" w:rsidRPr="0041404C" w:rsidRDefault="00E212E8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6F08FD8F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6F32DD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User ID</w:t>
            </w:r>
          </w:p>
        </w:tc>
        <w:sdt>
          <w:sdtPr>
            <w:rPr>
              <w:sz w:val="16"/>
              <w:szCs w:val="16"/>
            </w:rPr>
            <w:tag w:val="ccStampUserID"/>
            <w:id w:val="-129016501"/>
            <w:lock w:val="contentLocked"/>
            <w:placeholder>
              <w:docPart w:val="26E49B6E6E1A49F9924D883FB1508D14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EFF310A" w14:textId="51F7A083" w:rsidR="00563AB7" w:rsidRPr="0041404C" w:rsidRDefault="00E212E8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00617542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F4483E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Date Time</w:t>
            </w:r>
          </w:p>
        </w:tc>
        <w:sdt>
          <w:sdtPr>
            <w:rPr>
              <w:sz w:val="16"/>
              <w:szCs w:val="16"/>
            </w:rPr>
            <w:tag w:val="ccStampDatetime"/>
            <w:id w:val="1881120912"/>
            <w:lock w:val="contentLocked"/>
            <w:placeholder>
              <w:docPart w:val="EA2A38A123AD49399A9F3A55BC2413E7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4843E94" w14:textId="552E7754" w:rsidR="00563AB7" w:rsidRPr="0041404C" w:rsidRDefault="00E212E8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5995541D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C0F03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PDF</w:t>
            </w:r>
          </w:p>
        </w:tc>
        <w:sdt>
          <w:sdtPr>
            <w:rPr>
              <w:sz w:val="16"/>
              <w:szCs w:val="16"/>
            </w:rPr>
            <w:tag w:val="ccStampPDF"/>
            <w:id w:val="236370532"/>
            <w:lock w:val="contentLocked"/>
            <w:placeholder>
              <w:docPart w:val="C81C287464B54BC399048A6F6C4DC1BB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638BC1C" w14:textId="35AA0D10" w:rsidR="00563AB7" w:rsidRPr="0041404C" w:rsidRDefault="00E212E8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</w:tbl>
    <w:p w14:paraId="50C8C37C" w14:textId="77777777" w:rsidR="00D4578A" w:rsidRPr="00D4578A" w:rsidRDefault="00D4578A" w:rsidP="00CE0861"/>
    <w:sectPr w:rsidR="00D4578A" w:rsidRPr="00D4578A" w:rsidSect="00112A13">
      <w:headerReference w:type="default" r:id="rId17"/>
      <w:footerReference w:type="default" r:id="rId1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6A5C0" w14:textId="77777777" w:rsidR="002B583C" w:rsidRDefault="002B583C" w:rsidP="002E17B7">
      <w:pPr>
        <w:spacing w:after="0" w:line="240" w:lineRule="auto"/>
      </w:pPr>
      <w:r>
        <w:separator/>
      </w:r>
    </w:p>
  </w:endnote>
  <w:endnote w:type="continuationSeparator" w:id="0">
    <w:p w14:paraId="6EBC8A7D" w14:textId="77777777" w:rsidR="002B583C" w:rsidRDefault="002B583C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single" w:sz="8" w:space="0" w:color="4472C4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43"/>
      <w:gridCol w:w="2057"/>
    </w:tblGrid>
    <w:tr w:rsidR="006E4D09" w14:paraId="2360752B" w14:textId="77777777" w:rsidTr="004A4495">
      <w:trPr>
        <w:jc w:val="right"/>
      </w:trPr>
      <w:tc>
        <w:tcPr>
          <w:tcW w:w="892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</w:tcPr>
        <w:p w14:paraId="2A4DA760" w14:textId="77777777" w:rsidR="006E4D09" w:rsidRDefault="006E4D09" w:rsidP="004A4495">
          <w:pPr>
            <w:pStyle w:val="NoSpacing"/>
            <w:jc w:val="right"/>
          </w:pPr>
        </w:p>
      </w:tc>
      <w:tc>
        <w:tcPr>
          <w:tcW w:w="208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  <w:hideMark/>
        </w:tcPr>
        <w:p w14:paraId="001AE8C5" w14:textId="77777777" w:rsidR="006E4D09" w:rsidRDefault="006E4D09" w:rsidP="004A4495">
          <w:pPr>
            <w:pStyle w:val="NoSpacing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0E3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fldSimple w:instr=" NUMPAGES   \* MERGEFORMAT ">
            <w:r w:rsidR="00590E3C">
              <w:rPr>
                <w:noProof/>
              </w:rPr>
              <w:t>3</w:t>
            </w:r>
          </w:fldSimple>
        </w:p>
      </w:tc>
    </w:tr>
    <w:tr w:rsidR="006E4D09" w14:paraId="137B7C3B" w14:textId="77777777" w:rsidTr="004A4495">
      <w:trPr>
        <w:jc w:val="right"/>
      </w:trPr>
      <w:sdt>
        <w:sdtPr>
          <w:tag w:val="datetimestamp"/>
          <w:id w:val="-639416851"/>
          <w:placeholder>
            <w:docPart w:val="6FA8BCF318A049CC8B271E38C0BB81DE"/>
          </w:placeholder>
          <w:showingPlcHdr/>
          <w:text/>
        </w:sdtPr>
        <w:sdtEndPr/>
        <w:sdtContent>
          <w:tc>
            <w:tcPr>
              <w:tcW w:w="11016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vAlign w:val="center"/>
              <w:hideMark/>
            </w:tcPr>
            <w:p w14:paraId="467BB92B" w14:textId="27B53BCD" w:rsidR="006E4D09" w:rsidRDefault="00E212E8" w:rsidP="0039368B">
              <w:pPr>
                <w:pStyle w:val="NoSpacing"/>
                <w:jc w:val="right"/>
              </w:pPr>
              <w:r w:rsidRPr="000D7381">
                <w:rPr>
                  <w:rStyle w:val="PlaceholderText"/>
                </w:rPr>
                <w:t xml:space="preserve"> </w:t>
              </w:r>
            </w:p>
          </w:tc>
        </w:sdtContent>
      </w:sdt>
    </w:tr>
  </w:tbl>
  <w:p w14:paraId="035997E3" w14:textId="77777777" w:rsidR="006E4D09" w:rsidRPr="004A4495" w:rsidRDefault="006E4D09" w:rsidP="00F16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5F8D3" w14:textId="77777777" w:rsidR="002B583C" w:rsidRDefault="002B583C" w:rsidP="002E17B7">
      <w:pPr>
        <w:spacing w:after="0" w:line="240" w:lineRule="auto"/>
      </w:pPr>
      <w:r>
        <w:separator/>
      </w:r>
    </w:p>
  </w:footnote>
  <w:footnote w:type="continuationSeparator" w:id="0">
    <w:p w14:paraId="4DC928BF" w14:textId="77777777" w:rsidR="002B583C" w:rsidRDefault="002B583C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48"/>
      <w:gridCol w:w="6509"/>
      <w:gridCol w:w="2143"/>
    </w:tblGrid>
    <w:tr w:rsidR="00461984" w14:paraId="707BE743" w14:textId="77777777" w:rsidTr="00461984">
      <w:trPr>
        <w:trHeight w:val="648"/>
        <w:jc w:val="center"/>
      </w:trPr>
      <w:tc>
        <w:tcPr>
          <w:tcW w:w="1530" w:type="dxa"/>
          <w:vAlign w:val="center"/>
        </w:tcPr>
        <w:p w14:paraId="40A337E5" w14:textId="77777777" w:rsidR="00461984" w:rsidRPr="00A916B6" w:rsidRDefault="00461984" w:rsidP="00F51C2A">
          <w:pPr>
            <w:pStyle w:val="NoSpacing"/>
          </w:pPr>
          <w:r w:rsidRPr="00A916B6">
            <w:rPr>
              <w:noProof/>
            </w:rPr>
            <w:drawing>
              <wp:inline distT="0" distB="0" distL="0" distR="0" wp14:anchorId="5DBE48C9" wp14:editId="67FB31B7">
                <wp:extent cx="806586" cy="258162"/>
                <wp:effectExtent l="0" t="0" r="0" b="889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VIVA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586" cy="258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5" w:type="dxa"/>
          <w:vAlign w:val="center"/>
        </w:tcPr>
        <w:p w14:paraId="50A425F4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  <w:r>
            <w:rPr>
              <w:b/>
              <w:bCs/>
              <w:sz w:val="28"/>
              <w:szCs w:val="24"/>
            </w:rPr>
            <w:t>ENGINEERING CHANGE ORDER</w:t>
          </w:r>
        </w:p>
      </w:tc>
      <w:tc>
        <w:tcPr>
          <w:tcW w:w="1526" w:type="dxa"/>
          <w:vAlign w:val="center"/>
        </w:tcPr>
        <w:p w14:paraId="4450F2B5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</w:p>
      </w:tc>
    </w:tr>
  </w:tbl>
  <w:p w14:paraId="5C63E98D" w14:textId="40B028BD" w:rsidR="006E4D09" w:rsidRPr="002523E8" w:rsidRDefault="006E4D09" w:rsidP="001924F1">
    <w:pPr>
      <w:pStyle w:val="Footer"/>
      <w:spacing w:line="360" w:lineRule="auto"/>
      <w:jc w:val="right"/>
      <w:rPr>
        <w:sz w:val="16"/>
        <w:szCs w:val="16"/>
      </w:rPr>
    </w:pPr>
    <w:r>
      <w:rPr>
        <w:sz w:val="16"/>
        <w:szCs w:val="16"/>
      </w:rPr>
      <w:t>Date Printed</w:t>
    </w:r>
    <w:r w:rsidRPr="002523E8">
      <w:rPr>
        <w:sz w:val="16"/>
        <w:szCs w:val="16"/>
      </w:rPr>
      <w:t xml:space="preserve">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E212E8">
      <w:rPr>
        <w:noProof/>
        <w:sz w:val="16"/>
        <w:szCs w:val="16"/>
      </w:rPr>
      <w:t>8 January 2023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A42"/>
    <w:multiLevelType w:val="hybridMultilevel"/>
    <w:tmpl w:val="B906D3AC"/>
    <w:lvl w:ilvl="0" w:tplc="E3E432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0631">
    <w:abstractNumId w:val="12"/>
  </w:num>
  <w:num w:numId="2" w16cid:durableId="1440636398">
    <w:abstractNumId w:val="0"/>
  </w:num>
  <w:num w:numId="3" w16cid:durableId="528296605">
    <w:abstractNumId w:val="9"/>
  </w:num>
  <w:num w:numId="4" w16cid:durableId="372193161">
    <w:abstractNumId w:val="11"/>
  </w:num>
  <w:num w:numId="5" w16cid:durableId="1673794758">
    <w:abstractNumId w:val="7"/>
  </w:num>
  <w:num w:numId="6" w16cid:durableId="1039742435">
    <w:abstractNumId w:val="5"/>
  </w:num>
  <w:num w:numId="7" w16cid:durableId="1350718716">
    <w:abstractNumId w:val="6"/>
  </w:num>
  <w:num w:numId="8" w16cid:durableId="470099213">
    <w:abstractNumId w:val="17"/>
  </w:num>
  <w:num w:numId="9" w16cid:durableId="752822607">
    <w:abstractNumId w:val="16"/>
  </w:num>
  <w:num w:numId="10" w16cid:durableId="600188023">
    <w:abstractNumId w:val="13"/>
  </w:num>
  <w:num w:numId="11" w16cid:durableId="22020128">
    <w:abstractNumId w:val="1"/>
  </w:num>
  <w:num w:numId="12" w16cid:durableId="567617024">
    <w:abstractNumId w:val="3"/>
  </w:num>
  <w:num w:numId="13" w16cid:durableId="643504187">
    <w:abstractNumId w:val="10"/>
  </w:num>
  <w:num w:numId="14" w16cid:durableId="1768698238">
    <w:abstractNumId w:val="15"/>
  </w:num>
  <w:num w:numId="15" w16cid:durableId="94251235">
    <w:abstractNumId w:val="14"/>
  </w:num>
  <w:num w:numId="16" w16cid:durableId="1012413374">
    <w:abstractNumId w:val="4"/>
  </w:num>
  <w:num w:numId="17" w16cid:durableId="1286425171">
    <w:abstractNumId w:val="8"/>
  </w:num>
  <w:num w:numId="18" w16cid:durableId="127474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ttachedTemplate r:id="rId1"/>
  <w:documentProtection w:edit="forms" w:enforcement="1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83C"/>
    <w:rsid w:val="000006D3"/>
    <w:rsid w:val="000042FA"/>
    <w:rsid w:val="000064A4"/>
    <w:rsid w:val="0001005E"/>
    <w:rsid w:val="00011513"/>
    <w:rsid w:val="000117F3"/>
    <w:rsid w:val="000135F0"/>
    <w:rsid w:val="00013802"/>
    <w:rsid w:val="000166C8"/>
    <w:rsid w:val="00017562"/>
    <w:rsid w:val="00020B36"/>
    <w:rsid w:val="00020EAB"/>
    <w:rsid w:val="00021276"/>
    <w:rsid w:val="000270A6"/>
    <w:rsid w:val="00027DBF"/>
    <w:rsid w:val="0003634C"/>
    <w:rsid w:val="00042FF2"/>
    <w:rsid w:val="00044975"/>
    <w:rsid w:val="000449C6"/>
    <w:rsid w:val="000467A2"/>
    <w:rsid w:val="00050D52"/>
    <w:rsid w:val="000513DA"/>
    <w:rsid w:val="00054D6F"/>
    <w:rsid w:val="00055F39"/>
    <w:rsid w:val="00056CC3"/>
    <w:rsid w:val="00056FEF"/>
    <w:rsid w:val="000576CB"/>
    <w:rsid w:val="000619A2"/>
    <w:rsid w:val="0006295E"/>
    <w:rsid w:val="00064BD5"/>
    <w:rsid w:val="00064C45"/>
    <w:rsid w:val="00064DCB"/>
    <w:rsid w:val="00065DE1"/>
    <w:rsid w:val="000674D7"/>
    <w:rsid w:val="00072D86"/>
    <w:rsid w:val="00072FAB"/>
    <w:rsid w:val="00075C82"/>
    <w:rsid w:val="00076AB0"/>
    <w:rsid w:val="00076C57"/>
    <w:rsid w:val="00077F20"/>
    <w:rsid w:val="000871DA"/>
    <w:rsid w:val="000918D4"/>
    <w:rsid w:val="000931FB"/>
    <w:rsid w:val="00095988"/>
    <w:rsid w:val="00096023"/>
    <w:rsid w:val="00096695"/>
    <w:rsid w:val="00097A63"/>
    <w:rsid w:val="000A0426"/>
    <w:rsid w:val="000A0C36"/>
    <w:rsid w:val="000A13FD"/>
    <w:rsid w:val="000A3078"/>
    <w:rsid w:val="000A5CDE"/>
    <w:rsid w:val="000A6068"/>
    <w:rsid w:val="000A75AD"/>
    <w:rsid w:val="000B4F17"/>
    <w:rsid w:val="000B785B"/>
    <w:rsid w:val="000C0D96"/>
    <w:rsid w:val="000C439E"/>
    <w:rsid w:val="000C77A1"/>
    <w:rsid w:val="000D21D9"/>
    <w:rsid w:val="000D729D"/>
    <w:rsid w:val="000E3F38"/>
    <w:rsid w:val="000E41A6"/>
    <w:rsid w:val="000E5EE1"/>
    <w:rsid w:val="000E7A27"/>
    <w:rsid w:val="000F0C1D"/>
    <w:rsid w:val="000F0DD6"/>
    <w:rsid w:val="000F15EF"/>
    <w:rsid w:val="000F5B4F"/>
    <w:rsid w:val="00101C6F"/>
    <w:rsid w:val="00102670"/>
    <w:rsid w:val="0010310D"/>
    <w:rsid w:val="001038B1"/>
    <w:rsid w:val="00103BBD"/>
    <w:rsid w:val="00105C7D"/>
    <w:rsid w:val="00111F02"/>
    <w:rsid w:val="00112A13"/>
    <w:rsid w:val="0012112C"/>
    <w:rsid w:val="001305C7"/>
    <w:rsid w:val="00132EC1"/>
    <w:rsid w:val="00137030"/>
    <w:rsid w:val="00140AE1"/>
    <w:rsid w:val="001410EF"/>
    <w:rsid w:val="001436E0"/>
    <w:rsid w:val="001436E7"/>
    <w:rsid w:val="00143ED9"/>
    <w:rsid w:val="00145E2F"/>
    <w:rsid w:val="00152FFF"/>
    <w:rsid w:val="0015311B"/>
    <w:rsid w:val="00155A5F"/>
    <w:rsid w:val="00156C45"/>
    <w:rsid w:val="00156D22"/>
    <w:rsid w:val="001576D7"/>
    <w:rsid w:val="00162570"/>
    <w:rsid w:val="001626B8"/>
    <w:rsid w:val="00164D72"/>
    <w:rsid w:val="00165FE8"/>
    <w:rsid w:val="00167BC9"/>
    <w:rsid w:val="001706FD"/>
    <w:rsid w:val="0017079F"/>
    <w:rsid w:val="00170EFB"/>
    <w:rsid w:val="0018049E"/>
    <w:rsid w:val="0018590F"/>
    <w:rsid w:val="001862B1"/>
    <w:rsid w:val="001919D7"/>
    <w:rsid w:val="001924F1"/>
    <w:rsid w:val="00194255"/>
    <w:rsid w:val="00197710"/>
    <w:rsid w:val="001A6468"/>
    <w:rsid w:val="001A69B6"/>
    <w:rsid w:val="001A6A64"/>
    <w:rsid w:val="001A71A7"/>
    <w:rsid w:val="001B0DF5"/>
    <w:rsid w:val="001B1813"/>
    <w:rsid w:val="001B53D1"/>
    <w:rsid w:val="001B61A8"/>
    <w:rsid w:val="001C2A94"/>
    <w:rsid w:val="001C33CC"/>
    <w:rsid w:val="001C3A23"/>
    <w:rsid w:val="001D1E47"/>
    <w:rsid w:val="001D3236"/>
    <w:rsid w:val="001D35AC"/>
    <w:rsid w:val="001D49F0"/>
    <w:rsid w:val="001E1AD9"/>
    <w:rsid w:val="001E3EBD"/>
    <w:rsid w:val="001E5797"/>
    <w:rsid w:val="001E586D"/>
    <w:rsid w:val="001F2292"/>
    <w:rsid w:val="001F2BAB"/>
    <w:rsid w:val="001F2D9C"/>
    <w:rsid w:val="001F38DB"/>
    <w:rsid w:val="001F4191"/>
    <w:rsid w:val="001F4B25"/>
    <w:rsid w:val="001F7065"/>
    <w:rsid w:val="00204069"/>
    <w:rsid w:val="00210019"/>
    <w:rsid w:val="0021051A"/>
    <w:rsid w:val="00211C4F"/>
    <w:rsid w:val="00214CE3"/>
    <w:rsid w:val="00215DBF"/>
    <w:rsid w:val="00217C30"/>
    <w:rsid w:val="002215DF"/>
    <w:rsid w:val="002228A8"/>
    <w:rsid w:val="002239B0"/>
    <w:rsid w:val="00225FAF"/>
    <w:rsid w:val="002266BF"/>
    <w:rsid w:val="00231B8E"/>
    <w:rsid w:val="002340EF"/>
    <w:rsid w:val="002359BA"/>
    <w:rsid w:val="0023727A"/>
    <w:rsid w:val="00237EEF"/>
    <w:rsid w:val="002417AE"/>
    <w:rsid w:val="00243176"/>
    <w:rsid w:val="002449D8"/>
    <w:rsid w:val="00247299"/>
    <w:rsid w:val="00247598"/>
    <w:rsid w:val="00247C26"/>
    <w:rsid w:val="00247E97"/>
    <w:rsid w:val="00251679"/>
    <w:rsid w:val="002523E8"/>
    <w:rsid w:val="002557B9"/>
    <w:rsid w:val="002568A3"/>
    <w:rsid w:val="0026491F"/>
    <w:rsid w:val="0027109A"/>
    <w:rsid w:val="00271E5E"/>
    <w:rsid w:val="00272537"/>
    <w:rsid w:val="0027259F"/>
    <w:rsid w:val="00274665"/>
    <w:rsid w:val="00276FD2"/>
    <w:rsid w:val="00282B6C"/>
    <w:rsid w:val="0028549A"/>
    <w:rsid w:val="00285862"/>
    <w:rsid w:val="002905AE"/>
    <w:rsid w:val="00297BB9"/>
    <w:rsid w:val="002A4D4D"/>
    <w:rsid w:val="002A562C"/>
    <w:rsid w:val="002B09D6"/>
    <w:rsid w:val="002B1182"/>
    <w:rsid w:val="002B2683"/>
    <w:rsid w:val="002B33B5"/>
    <w:rsid w:val="002B583C"/>
    <w:rsid w:val="002B7EAE"/>
    <w:rsid w:val="002C346E"/>
    <w:rsid w:val="002C3E85"/>
    <w:rsid w:val="002C490E"/>
    <w:rsid w:val="002C7850"/>
    <w:rsid w:val="002D24C0"/>
    <w:rsid w:val="002D565E"/>
    <w:rsid w:val="002D6A62"/>
    <w:rsid w:val="002E023E"/>
    <w:rsid w:val="002E17B7"/>
    <w:rsid w:val="002E33C3"/>
    <w:rsid w:val="002E34D2"/>
    <w:rsid w:val="002E443C"/>
    <w:rsid w:val="002F353E"/>
    <w:rsid w:val="002F61FD"/>
    <w:rsid w:val="002F6852"/>
    <w:rsid w:val="002F6DC7"/>
    <w:rsid w:val="003000A3"/>
    <w:rsid w:val="0030041F"/>
    <w:rsid w:val="003005B2"/>
    <w:rsid w:val="003009BF"/>
    <w:rsid w:val="00301349"/>
    <w:rsid w:val="00301F17"/>
    <w:rsid w:val="0030449B"/>
    <w:rsid w:val="0030605C"/>
    <w:rsid w:val="00312F8E"/>
    <w:rsid w:val="00314BFD"/>
    <w:rsid w:val="00320764"/>
    <w:rsid w:val="00324C71"/>
    <w:rsid w:val="00326D8B"/>
    <w:rsid w:val="00327C12"/>
    <w:rsid w:val="00330173"/>
    <w:rsid w:val="00331794"/>
    <w:rsid w:val="0033227C"/>
    <w:rsid w:val="003350F8"/>
    <w:rsid w:val="003374E5"/>
    <w:rsid w:val="003377E2"/>
    <w:rsid w:val="00340057"/>
    <w:rsid w:val="00340474"/>
    <w:rsid w:val="00350762"/>
    <w:rsid w:val="003519DF"/>
    <w:rsid w:val="00351C9B"/>
    <w:rsid w:val="00352047"/>
    <w:rsid w:val="003566D0"/>
    <w:rsid w:val="00356925"/>
    <w:rsid w:val="0035742F"/>
    <w:rsid w:val="00357E86"/>
    <w:rsid w:val="00357F5D"/>
    <w:rsid w:val="00361D8C"/>
    <w:rsid w:val="00363DEC"/>
    <w:rsid w:val="003709E3"/>
    <w:rsid w:val="00372CEC"/>
    <w:rsid w:val="003763AE"/>
    <w:rsid w:val="0038030A"/>
    <w:rsid w:val="003816BC"/>
    <w:rsid w:val="00382A4F"/>
    <w:rsid w:val="00384388"/>
    <w:rsid w:val="00385CB6"/>
    <w:rsid w:val="00385E2A"/>
    <w:rsid w:val="00390112"/>
    <w:rsid w:val="003933D2"/>
    <w:rsid w:val="0039368B"/>
    <w:rsid w:val="003A2C9E"/>
    <w:rsid w:val="003A2E99"/>
    <w:rsid w:val="003A31B8"/>
    <w:rsid w:val="003A6F72"/>
    <w:rsid w:val="003C4E11"/>
    <w:rsid w:val="003C68C3"/>
    <w:rsid w:val="003D0F57"/>
    <w:rsid w:val="003D23A7"/>
    <w:rsid w:val="003D3FA1"/>
    <w:rsid w:val="003D6D98"/>
    <w:rsid w:val="003E06FE"/>
    <w:rsid w:val="003E2376"/>
    <w:rsid w:val="003E2D28"/>
    <w:rsid w:val="003E598C"/>
    <w:rsid w:val="003F0DCC"/>
    <w:rsid w:val="003F3726"/>
    <w:rsid w:val="003F4275"/>
    <w:rsid w:val="003F719B"/>
    <w:rsid w:val="0040010E"/>
    <w:rsid w:val="00401B03"/>
    <w:rsid w:val="00402A7E"/>
    <w:rsid w:val="00402B46"/>
    <w:rsid w:val="00407E18"/>
    <w:rsid w:val="0041215D"/>
    <w:rsid w:val="0041404C"/>
    <w:rsid w:val="00415E9F"/>
    <w:rsid w:val="0042065C"/>
    <w:rsid w:val="00420DDF"/>
    <w:rsid w:val="00421B63"/>
    <w:rsid w:val="00422237"/>
    <w:rsid w:val="00432680"/>
    <w:rsid w:val="00433BA2"/>
    <w:rsid w:val="004340B0"/>
    <w:rsid w:val="0043448A"/>
    <w:rsid w:val="0044078F"/>
    <w:rsid w:val="00441A7B"/>
    <w:rsid w:val="00443EAF"/>
    <w:rsid w:val="004447E6"/>
    <w:rsid w:val="004448B2"/>
    <w:rsid w:val="00445770"/>
    <w:rsid w:val="00446BE1"/>
    <w:rsid w:val="00447674"/>
    <w:rsid w:val="00447AEC"/>
    <w:rsid w:val="00451897"/>
    <w:rsid w:val="00453280"/>
    <w:rsid w:val="004532DA"/>
    <w:rsid w:val="00456F9D"/>
    <w:rsid w:val="00457E29"/>
    <w:rsid w:val="004601B0"/>
    <w:rsid w:val="00461984"/>
    <w:rsid w:val="004653C0"/>
    <w:rsid w:val="00470CBC"/>
    <w:rsid w:val="004738A7"/>
    <w:rsid w:val="004770FC"/>
    <w:rsid w:val="00481258"/>
    <w:rsid w:val="00482BE8"/>
    <w:rsid w:val="0048470B"/>
    <w:rsid w:val="00485C36"/>
    <w:rsid w:val="00487E13"/>
    <w:rsid w:val="00490042"/>
    <w:rsid w:val="004913EB"/>
    <w:rsid w:val="004953D9"/>
    <w:rsid w:val="004A0D37"/>
    <w:rsid w:val="004A1E0D"/>
    <w:rsid w:val="004A42FC"/>
    <w:rsid w:val="004A4495"/>
    <w:rsid w:val="004A568E"/>
    <w:rsid w:val="004A65AD"/>
    <w:rsid w:val="004B0696"/>
    <w:rsid w:val="004B147E"/>
    <w:rsid w:val="004B3FA3"/>
    <w:rsid w:val="004B5EF7"/>
    <w:rsid w:val="004C0392"/>
    <w:rsid w:val="004C25BD"/>
    <w:rsid w:val="004C48C1"/>
    <w:rsid w:val="004C570A"/>
    <w:rsid w:val="004D4097"/>
    <w:rsid w:val="004D41CA"/>
    <w:rsid w:val="004D6DB9"/>
    <w:rsid w:val="004D775E"/>
    <w:rsid w:val="004D7CED"/>
    <w:rsid w:val="004E19EF"/>
    <w:rsid w:val="004E1F08"/>
    <w:rsid w:val="004E2A2A"/>
    <w:rsid w:val="004E55EE"/>
    <w:rsid w:val="004E5B09"/>
    <w:rsid w:val="004E6EBB"/>
    <w:rsid w:val="004E7447"/>
    <w:rsid w:val="004F003E"/>
    <w:rsid w:val="004F49DC"/>
    <w:rsid w:val="004F66AF"/>
    <w:rsid w:val="005001AD"/>
    <w:rsid w:val="00502392"/>
    <w:rsid w:val="0050517A"/>
    <w:rsid w:val="0050581F"/>
    <w:rsid w:val="00511D3E"/>
    <w:rsid w:val="00514876"/>
    <w:rsid w:val="00520936"/>
    <w:rsid w:val="0052164C"/>
    <w:rsid w:val="005223A0"/>
    <w:rsid w:val="0052286E"/>
    <w:rsid w:val="00524878"/>
    <w:rsid w:val="00526441"/>
    <w:rsid w:val="00532954"/>
    <w:rsid w:val="00540B3D"/>
    <w:rsid w:val="00541918"/>
    <w:rsid w:val="0054261E"/>
    <w:rsid w:val="0054366D"/>
    <w:rsid w:val="00545686"/>
    <w:rsid w:val="005458C7"/>
    <w:rsid w:val="00546623"/>
    <w:rsid w:val="00546D48"/>
    <w:rsid w:val="005522B5"/>
    <w:rsid w:val="00554896"/>
    <w:rsid w:val="00555C7D"/>
    <w:rsid w:val="0056102A"/>
    <w:rsid w:val="00563AB7"/>
    <w:rsid w:val="005660C0"/>
    <w:rsid w:val="00567432"/>
    <w:rsid w:val="00567F82"/>
    <w:rsid w:val="00570CAD"/>
    <w:rsid w:val="00573200"/>
    <w:rsid w:val="005753FB"/>
    <w:rsid w:val="0057653C"/>
    <w:rsid w:val="0057716D"/>
    <w:rsid w:val="00580028"/>
    <w:rsid w:val="00585957"/>
    <w:rsid w:val="005874D0"/>
    <w:rsid w:val="005875F3"/>
    <w:rsid w:val="00590E3C"/>
    <w:rsid w:val="005916DA"/>
    <w:rsid w:val="00595F66"/>
    <w:rsid w:val="00597482"/>
    <w:rsid w:val="00597EF5"/>
    <w:rsid w:val="005A01FF"/>
    <w:rsid w:val="005A27E8"/>
    <w:rsid w:val="005A3325"/>
    <w:rsid w:val="005A42C1"/>
    <w:rsid w:val="005A5B14"/>
    <w:rsid w:val="005A5C05"/>
    <w:rsid w:val="005A6E57"/>
    <w:rsid w:val="005A7128"/>
    <w:rsid w:val="005B0666"/>
    <w:rsid w:val="005B1D35"/>
    <w:rsid w:val="005B3F0A"/>
    <w:rsid w:val="005B445A"/>
    <w:rsid w:val="005B4A0B"/>
    <w:rsid w:val="005B6158"/>
    <w:rsid w:val="005D2A18"/>
    <w:rsid w:val="005D5009"/>
    <w:rsid w:val="005D6048"/>
    <w:rsid w:val="005D6AE6"/>
    <w:rsid w:val="005D72C2"/>
    <w:rsid w:val="005D7D86"/>
    <w:rsid w:val="005E2416"/>
    <w:rsid w:val="005E675A"/>
    <w:rsid w:val="005E76E1"/>
    <w:rsid w:val="005F1A5D"/>
    <w:rsid w:val="005F3420"/>
    <w:rsid w:val="005F4B5C"/>
    <w:rsid w:val="00600039"/>
    <w:rsid w:val="006002D8"/>
    <w:rsid w:val="006014F3"/>
    <w:rsid w:val="006020CD"/>
    <w:rsid w:val="006048E0"/>
    <w:rsid w:val="00605D79"/>
    <w:rsid w:val="00607BA4"/>
    <w:rsid w:val="0061238B"/>
    <w:rsid w:val="006134C9"/>
    <w:rsid w:val="00614488"/>
    <w:rsid w:val="00616E9D"/>
    <w:rsid w:val="00623913"/>
    <w:rsid w:val="0062659D"/>
    <w:rsid w:val="006316B2"/>
    <w:rsid w:val="006338DE"/>
    <w:rsid w:val="00633ABE"/>
    <w:rsid w:val="006345A3"/>
    <w:rsid w:val="00634756"/>
    <w:rsid w:val="00637E2B"/>
    <w:rsid w:val="00646C12"/>
    <w:rsid w:val="00646F5C"/>
    <w:rsid w:val="00653CAA"/>
    <w:rsid w:val="00654582"/>
    <w:rsid w:val="00654788"/>
    <w:rsid w:val="006553CE"/>
    <w:rsid w:val="0066247D"/>
    <w:rsid w:val="0066328D"/>
    <w:rsid w:val="00666E1A"/>
    <w:rsid w:val="00671D5C"/>
    <w:rsid w:val="00672326"/>
    <w:rsid w:val="0067287C"/>
    <w:rsid w:val="00680863"/>
    <w:rsid w:val="00680F25"/>
    <w:rsid w:val="00681080"/>
    <w:rsid w:val="00682EF2"/>
    <w:rsid w:val="006831EA"/>
    <w:rsid w:val="006849E5"/>
    <w:rsid w:val="006929B2"/>
    <w:rsid w:val="006947C8"/>
    <w:rsid w:val="00696AAD"/>
    <w:rsid w:val="006A38B9"/>
    <w:rsid w:val="006A4876"/>
    <w:rsid w:val="006A62CE"/>
    <w:rsid w:val="006B248F"/>
    <w:rsid w:val="006B2D21"/>
    <w:rsid w:val="006B7A15"/>
    <w:rsid w:val="006C109C"/>
    <w:rsid w:val="006C120F"/>
    <w:rsid w:val="006C24FF"/>
    <w:rsid w:val="006C4526"/>
    <w:rsid w:val="006C7B85"/>
    <w:rsid w:val="006D4227"/>
    <w:rsid w:val="006D646E"/>
    <w:rsid w:val="006E0D2C"/>
    <w:rsid w:val="006E4D09"/>
    <w:rsid w:val="006E72F8"/>
    <w:rsid w:val="006E7E57"/>
    <w:rsid w:val="006F1135"/>
    <w:rsid w:val="006F309C"/>
    <w:rsid w:val="006F3B5F"/>
    <w:rsid w:val="006F6F7A"/>
    <w:rsid w:val="00702D3D"/>
    <w:rsid w:val="00710043"/>
    <w:rsid w:val="007156FE"/>
    <w:rsid w:val="00720298"/>
    <w:rsid w:val="00720F57"/>
    <w:rsid w:val="00727BFA"/>
    <w:rsid w:val="00731D60"/>
    <w:rsid w:val="00737AF3"/>
    <w:rsid w:val="00741500"/>
    <w:rsid w:val="00741565"/>
    <w:rsid w:val="0074395D"/>
    <w:rsid w:val="00744158"/>
    <w:rsid w:val="00747847"/>
    <w:rsid w:val="0075053C"/>
    <w:rsid w:val="00752184"/>
    <w:rsid w:val="00752FA2"/>
    <w:rsid w:val="007551FA"/>
    <w:rsid w:val="00755683"/>
    <w:rsid w:val="00756F29"/>
    <w:rsid w:val="007623C4"/>
    <w:rsid w:val="00771F5E"/>
    <w:rsid w:val="007726FD"/>
    <w:rsid w:val="00772A05"/>
    <w:rsid w:val="00772C10"/>
    <w:rsid w:val="00772E5A"/>
    <w:rsid w:val="00774B87"/>
    <w:rsid w:val="0077730F"/>
    <w:rsid w:val="00786013"/>
    <w:rsid w:val="0078664D"/>
    <w:rsid w:val="007920B0"/>
    <w:rsid w:val="007A1623"/>
    <w:rsid w:val="007A17F5"/>
    <w:rsid w:val="007A7618"/>
    <w:rsid w:val="007B1BB8"/>
    <w:rsid w:val="007B2A5D"/>
    <w:rsid w:val="007B3B4C"/>
    <w:rsid w:val="007B69E4"/>
    <w:rsid w:val="007B6B74"/>
    <w:rsid w:val="007B7948"/>
    <w:rsid w:val="007C1495"/>
    <w:rsid w:val="007C1C4A"/>
    <w:rsid w:val="007C3083"/>
    <w:rsid w:val="007C47A1"/>
    <w:rsid w:val="007C5AAD"/>
    <w:rsid w:val="007D0F67"/>
    <w:rsid w:val="007D1FE5"/>
    <w:rsid w:val="007D78FC"/>
    <w:rsid w:val="007D7AE9"/>
    <w:rsid w:val="007E0B11"/>
    <w:rsid w:val="007E4C2E"/>
    <w:rsid w:val="007E7B09"/>
    <w:rsid w:val="007F0C0E"/>
    <w:rsid w:val="00800120"/>
    <w:rsid w:val="00802AC7"/>
    <w:rsid w:val="00804AC3"/>
    <w:rsid w:val="008078F5"/>
    <w:rsid w:val="00810146"/>
    <w:rsid w:val="00811FBE"/>
    <w:rsid w:val="0081342D"/>
    <w:rsid w:val="0081613E"/>
    <w:rsid w:val="00816C49"/>
    <w:rsid w:val="0082146B"/>
    <w:rsid w:val="0082167B"/>
    <w:rsid w:val="008242AC"/>
    <w:rsid w:val="008262E5"/>
    <w:rsid w:val="00837DAD"/>
    <w:rsid w:val="00840DE6"/>
    <w:rsid w:val="008466FF"/>
    <w:rsid w:val="00847D91"/>
    <w:rsid w:val="00852EB7"/>
    <w:rsid w:val="00853F36"/>
    <w:rsid w:val="008614EF"/>
    <w:rsid w:val="00861B1B"/>
    <w:rsid w:val="00861D61"/>
    <w:rsid w:val="0086484A"/>
    <w:rsid w:val="00867120"/>
    <w:rsid w:val="00867304"/>
    <w:rsid w:val="008724FE"/>
    <w:rsid w:val="008758E3"/>
    <w:rsid w:val="0088132B"/>
    <w:rsid w:val="008905BB"/>
    <w:rsid w:val="00891FDC"/>
    <w:rsid w:val="00894FF5"/>
    <w:rsid w:val="00895DD5"/>
    <w:rsid w:val="00896529"/>
    <w:rsid w:val="008965EF"/>
    <w:rsid w:val="00897DB0"/>
    <w:rsid w:val="008A1034"/>
    <w:rsid w:val="008A194C"/>
    <w:rsid w:val="008A1981"/>
    <w:rsid w:val="008A1A5A"/>
    <w:rsid w:val="008A23B7"/>
    <w:rsid w:val="008A55D4"/>
    <w:rsid w:val="008B2A48"/>
    <w:rsid w:val="008B4569"/>
    <w:rsid w:val="008B617B"/>
    <w:rsid w:val="008B618B"/>
    <w:rsid w:val="008B61BD"/>
    <w:rsid w:val="008C3CB4"/>
    <w:rsid w:val="008C5359"/>
    <w:rsid w:val="008D0DC5"/>
    <w:rsid w:val="008D4B56"/>
    <w:rsid w:val="008D7F28"/>
    <w:rsid w:val="008E0F52"/>
    <w:rsid w:val="008E21C8"/>
    <w:rsid w:val="008E2602"/>
    <w:rsid w:val="008E2AD8"/>
    <w:rsid w:val="008E2FB3"/>
    <w:rsid w:val="008E586E"/>
    <w:rsid w:val="00901FF4"/>
    <w:rsid w:val="009042F2"/>
    <w:rsid w:val="00910A4C"/>
    <w:rsid w:val="00912196"/>
    <w:rsid w:val="00916123"/>
    <w:rsid w:val="009239E6"/>
    <w:rsid w:val="00923C72"/>
    <w:rsid w:val="00924F04"/>
    <w:rsid w:val="00925709"/>
    <w:rsid w:val="00926FBC"/>
    <w:rsid w:val="009272C0"/>
    <w:rsid w:val="0093160C"/>
    <w:rsid w:val="00931C67"/>
    <w:rsid w:val="0093389A"/>
    <w:rsid w:val="00933CDA"/>
    <w:rsid w:val="009358A5"/>
    <w:rsid w:val="00936AB7"/>
    <w:rsid w:val="0094284B"/>
    <w:rsid w:val="00944661"/>
    <w:rsid w:val="0094563A"/>
    <w:rsid w:val="00946A47"/>
    <w:rsid w:val="00947D23"/>
    <w:rsid w:val="009515E1"/>
    <w:rsid w:val="00951E68"/>
    <w:rsid w:val="009561A8"/>
    <w:rsid w:val="00960193"/>
    <w:rsid w:val="0096082B"/>
    <w:rsid w:val="009611AD"/>
    <w:rsid w:val="009633E8"/>
    <w:rsid w:val="009637F7"/>
    <w:rsid w:val="00977B8A"/>
    <w:rsid w:val="00981703"/>
    <w:rsid w:val="00982314"/>
    <w:rsid w:val="00982AFE"/>
    <w:rsid w:val="009855F6"/>
    <w:rsid w:val="00990B15"/>
    <w:rsid w:val="00991D3A"/>
    <w:rsid w:val="00993A9F"/>
    <w:rsid w:val="00993D6B"/>
    <w:rsid w:val="00994C8F"/>
    <w:rsid w:val="00994DBC"/>
    <w:rsid w:val="009971B1"/>
    <w:rsid w:val="0099739A"/>
    <w:rsid w:val="00997D2A"/>
    <w:rsid w:val="009A5624"/>
    <w:rsid w:val="009B18B9"/>
    <w:rsid w:val="009B30C9"/>
    <w:rsid w:val="009B3B2E"/>
    <w:rsid w:val="009B410E"/>
    <w:rsid w:val="009C2900"/>
    <w:rsid w:val="009C308A"/>
    <w:rsid w:val="009C3C2D"/>
    <w:rsid w:val="009C564E"/>
    <w:rsid w:val="009D2B99"/>
    <w:rsid w:val="009D6D5E"/>
    <w:rsid w:val="009E0900"/>
    <w:rsid w:val="009E0D46"/>
    <w:rsid w:val="009E1DC7"/>
    <w:rsid w:val="009E3261"/>
    <w:rsid w:val="009E4BE1"/>
    <w:rsid w:val="009E5CC7"/>
    <w:rsid w:val="009F037B"/>
    <w:rsid w:val="009F2028"/>
    <w:rsid w:val="009F641D"/>
    <w:rsid w:val="009F6C52"/>
    <w:rsid w:val="00A05655"/>
    <w:rsid w:val="00A05837"/>
    <w:rsid w:val="00A222AE"/>
    <w:rsid w:val="00A32E92"/>
    <w:rsid w:val="00A3386E"/>
    <w:rsid w:val="00A42333"/>
    <w:rsid w:val="00A42833"/>
    <w:rsid w:val="00A4613B"/>
    <w:rsid w:val="00A46475"/>
    <w:rsid w:val="00A52A39"/>
    <w:rsid w:val="00A52DAE"/>
    <w:rsid w:val="00A548C2"/>
    <w:rsid w:val="00A607F6"/>
    <w:rsid w:val="00A612C0"/>
    <w:rsid w:val="00A61770"/>
    <w:rsid w:val="00A66CE6"/>
    <w:rsid w:val="00A67895"/>
    <w:rsid w:val="00A70F9A"/>
    <w:rsid w:val="00A71EBD"/>
    <w:rsid w:val="00A76ADA"/>
    <w:rsid w:val="00A77C33"/>
    <w:rsid w:val="00A80AFA"/>
    <w:rsid w:val="00A85429"/>
    <w:rsid w:val="00A85B05"/>
    <w:rsid w:val="00A91624"/>
    <w:rsid w:val="00A928F8"/>
    <w:rsid w:val="00A92EBC"/>
    <w:rsid w:val="00A96878"/>
    <w:rsid w:val="00AA341A"/>
    <w:rsid w:val="00AA4876"/>
    <w:rsid w:val="00AB0230"/>
    <w:rsid w:val="00AB13C4"/>
    <w:rsid w:val="00AB6766"/>
    <w:rsid w:val="00AC0D09"/>
    <w:rsid w:val="00AC3466"/>
    <w:rsid w:val="00AC3BCC"/>
    <w:rsid w:val="00AC454B"/>
    <w:rsid w:val="00AC5DBD"/>
    <w:rsid w:val="00AC5E13"/>
    <w:rsid w:val="00AC6061"/>
    <w:rsid w:val="00AC67DF"/>
    <w:rsid w:val="00AC6F4B"/>
    <w:rsid w:val="00AC7656"/>
    <w:rsid w:val="00AD22F1"/>
    <w:rsid w:val="00AD6AB9"/>
    <w:rsid w:val="00AE287D"/>
    <w:rsid w:val="00AE37ED"/>
    <w:rsid w:val="00AF0EC1"/>
    <w:rsid w:val="00AF1533"/>
    <w:rsid w:val="00AF535D"/>
    <w:rsid w:val="00AF6256"/>
    <w:rsid w:val="00AF70AF"/>
    <w:rsid w:val="00B009B8"/>
    <w:rsid w:val="00B02A75"/>
    <w:rsid w:val="00B04940"/>
    <w:rsid w:val="00B063DB"/>
    <w:rsid w:val="00B0725A"/>
    <w:rsid w:val="00B11B8D"/>
    <w:rsid w:val="00B13B3B"/>
    <w:rsid w:val="00B1594F"/>
    <w:rsid w:val="00B169DE"/>
    <w:rsid w:val="00B21D38"/>
    <w:rsid w:val="00B21DA5"/>
    <w:rsid w:val="00B23C20"/>
    <w:rsid w:val="00B23F44"/>
    <w:rsid w:val="00B30D4C"/>
    <w:rsid w:val="00B31ADE"/>
    <w:rsid w:val="00B32AA5"/>
    <w:rsid w:val="00B34A25"/>
    <w:rsid w:val="00B35A30"/>
    <w:rsid w:val="00B42C93"/>
    <w:rsid w:val="00B5146D"/>
    <w:rsid w:val="00B6270D"/>
    <w:rsid w:val="00B6495F"/>
    <w:rsid w:val="00B6688F"/>
    <w:rsid w:val="00B733DD"/>
    <w:rsid w:val="00B736EA"/>
    <w:rsid w:val="00B7516E"/>
    <w:rsid w:val="00B76A6A"/>
    <w:rsid w:val="00B80628"/>
    <w:rsid w:val="00B84C34"/>
    <w:rsid w:val="00B8563E"/>
    <w:rsid w:val="00B872C0"/>
    <w:rsid w:val="00B91156"/>
    <w:rsid w:val="00B92402"/>
    <w:rsid w:val="00B92546"/>
    <w:rsid w:val="00B942D3"/>
    <w:rsid w:val="00B9485A"/>
    <w:rsid w:val="00B9521E"/>
    <w:rsid w:val="00B955E2"/>
    <w:rsid w:val="00B9582D"/>
    <w:rsid w:val="00BA0D0E"/>
    <w:rsid w:val="00BA1450"/>
    <w:rsid w:val="00BA35B3"/>
    <w:rsid w:val="00BA440C"/>
    <w:rsid w:val="00BA6EEC"/>
    <w:rsid w:val="00BC0882"/>
    <w:rsid w:val="00BC1B74"/>
    <w:rsid w:val="00BC2641"/>
    <w:rsid w:val="00BC2DBB"/>
    <w:rsid w:val="00BC7280"/>
    <w:rsid w:val="00BD04F8"/>
    <w:rsid w:val="00BD274C"/>
    <w:rsid w:val="00BD6219"/>
    <w:rsid w:val="00BD638F"/>
    <w:rsid w:val="00BD7C17"/>
    <w:rsid w:val="00BE0AED"/>
    <w:rsid w:val="00BE4587"/>
    <w:rsid w:val="00BE49BD"/>
    <w:rsid w:val="00BE5BB8"/>
    <w:rsid w:val="00BE735A"/>
    <w:rsid w:val="00BE74D0"/>
    <w:rsid w:val="00BF0EC7"/>
    <w:rsid w:val="00BF4FAF"/>
    <w:rsid w:val="00BF73E8"/>
    <w:rsid w:val="00C02455"/>
    <w:rsid w:val="00C03B8F"/>
    <w:rsid w:val="00C05AF0"/>
    <w:rsid w:val="00C06A06"/>
    <w:rsid w:val="00C10C1A"/>
    <w:rsid w:val="00C1656F"/>
    <w:rsid w:val="00C2451F"/>
    <w:rsid w:val="00C24598"/>
    <w:rsid w:val="00C268C2"/>
    <w:rsid w:val="00C33F17"/>
    <w:rsid w:val="00C3507D"/>
    <w:rsid w:val="00C35D03"/>
    <w:rsid w:val="00C35E94"/>
    <w:rsid w:val="00C378CA"/>
    <w:rsid w:val="00C46417"/>
    <w:rsid w:val="00C46513"/>
    <w:rsid w:val="00C4698B"/>
    <w:rsid w:val="00C502CF"/>
    <w:rsid w:val="00C51D8C"/>
    <w:rsid w:val="00C521F2"/>
    <w:rsid w:val="00C5296D"/>
    <w:rsid w:val="00C5390F"/>
    <w:rsid w:val="00C56588"/>
    <w:rsid w:val="00C56BB3"/>
    <w:rsid w:val="00C57708"/>
    <w:rsid w:val="00C6115F"/>
    <w:rsid w:val="00C6121B"/>
    <w:rsid w:val="00C61A20"/>
    <w:rsid w:val="00C62BF8"/>
    <w:rsid w:val="00C6453F"/>
    <w:rsid w:val="00C6560F"/>
    <w:rsid w:val="00C65653"/>
    <w:rsid w:val="00C67404"/>
    <w:rsid w:val="00C72C2F"/>
    <w:rsid w:val="00C73BC4"/>
    <w:rsid w:val="00C760E0"/>
    <w:rsid w:val="00C77B75"/>
    <w:rsid w:val="00C8157C"/>
    <w:rsid w:val="00C81665"/>
    <w:rsid w:val="00C82546"/>
    <w:rsid w:val="00C82AAE"/>
    <w:rsid w:val="00C86231"/>
    <w:rsid w:val="00C87206"/>
    <w:rsid w:val="00C878AB"/>
    <w:rsid w:val="00C90C7A"/>
    <w:rsid w:val="00C93995"/>
    <w:rsid w:val="00C94052"/>
    <w:rsid w:val="00C942D3"/>
    <w:rsid w:val="00C94604"/>
    <w:rsid w:val="00C96C2B"/>
    <w:rsid w:val="00C97A93"/>
    <w:rsid w:val="00C97E6F"/>
    <w:rsid w:val="00CB3009"/>
    <w:rsid w:val="00CB4D4F"/>
    <w:rsid w:val="00CB652D"/>
    <w:rsid w:val="00CC1437"/>
    <w:rsid w:val="00CC1A32"/>
    <w:rsid w:val="00CC401C"/>
    <w:rsid w:val="00CC5B02"/>
    <w:rsid w:val="00CD172A"/>
    <w:rsid w:val="00CD3071"/>
    <w:rsid w:val="00CD46D8"/>
    <w:rsid w:val="00CD5003"/>
    <w:rsid w:val="00CD5755"/>
    <w:rsid w:val="00CD62EE"/>
    <w:rsid w:val="00CE01F6"/>
    <w:rsid w:val="00CE0861"/>
    <w:rsid w:val="00CE0FCE"/>
    <w:rsid w:val="00CE2BBB"/>
    <w:rsid w:val="00CE50AC"/>
    <w:rsid w:val="00CF1773"/>
    <w:rsid w:val="00CF2B30"/>
    <w:rsid w:val="00CF2E0D"/>
    <w:rsid w:val="00CF664E"/>
    <w:rsid w:val="00D00028"/>
    <w:rsid w:val="00D00B95"/>
    <w:rsid w:val="00D013C0"/>
    <w:rsid w:val="00D04DF7"/>
    <w:rsid w:val="00D04FC5"/>
    <w:rsid w:val="00D06569"/>
    <w:rsid w:val="00D10B09"/>
    <w:rsid w:val="00D11C37"/>
    <w:rsid w:val="00D11D20"/>
    <w:rsid w:val="00D177D5"/>
    <w:rsid w:val="00D20258"/>
    <w:rsid w:val="00D20990"/>
    <w:rsid w:val="00D23074"/>
    <w:rsid w:val="00D24BB8"/>
    <w:rsid w:val="00D30C6D"/>
    <w:rsid w:val="00D31859"/>
    <w:rsid w:val="00D31927"/>
    <w:rsid w:val="00D321BD"/>
    <w:rsid w:val="00D36124"/>
    <w:rsid w:val="00D36411"/>
    <w:rsid w:val="00D36593"/>
    <w:rsid w:val="00D37810"/>
    <w:rsid w:val="00D436D5"/>
    <w:rsid w:val="00D4578A"/>
    <w:rsid w:val="00D472D7"/>
    <w:rsid w:val="00D51999"/>
    <w:rsid w:val="00D53DEA"/>
    <w:rsid w:val="00D54C21"/>
    <w:rsid w:val="00D552BF"/>
    <w:rsid w:val="00D55BA3"/>
    <w:rsid w:val="00D572E5"/>
    <w:rsid w:val="00D57CAA"/>
    <w:rsid w:val="00D6340F"/>
    <w:rsid w:val="00D63D63"/>
    <w:rsid w:val="00D64AA0"/>
    <w:rsid w:val="00D662E5"/>
    <w:rsid w:val="00D66AC5"/>
    <w:rsid w:val="00D67541"/>
    <w:rsid w:val="00D7005C"/>
    <w:rsid w:val="00D73B4F"/>
    <w:rsid w:val="00D7468A"/>
    <w:rsid w:val="00D752D6"/>
    <w:rsid w:val="00D80B7A"/>
    <w:rsid w:val="00D8210E"/>
    <w:rsid w:val="00D839B9"/>
    <w:rsid w:val="00DA1A39"/>
    <w:rsid w:val="00DA3F26"/>
    <w:rsid w:val="00DA6D44"/>
    <w:rsid w:val="00DB1536"/>
    <w:rsid w:val="00DB22F8"/>
    <w:rsid w:val="00DB23A9"/>
    <w:rsid w:val="00DB5801"/>
    <w:rsid w:val="00DB63F4"/>
    <w:rsid w:val="00DB65C0"/>
    <w:rsid w:val="00DB7B8A"/>
    <w:rsid w:val="00DB7D2F"/>
    <w:rsid w:val="00DC29C9"/>
    <w:rsid w:val="00DC413E"/>
    <w:rsid w:val="00DC436B"/>
    <w:rsid w:val="00DC5500"/>
    <w:rsid w:val="00DC6214"/>
    <w:rsid w:val="00DC6430"/>
    <w:rsid w:val="00DC68E4"/>
    <w:rsid w:val="00DC78B7"/>
    <w:rsid w:val="00DD1BB7"/>
    <w:rsid w:val="00DD2F4E"/>
    <w:rsid w:val="00DD6118"/>
    <w:rsid w:val="00DD64EF"/>
    <w:rsid w:val="00DD7010"/>
    <w:rsid w:val="00DE00B7"/>
    <w:rsid w:val="00DE197E"/>
    <w:rsid w:val="00DE202F"/>
    <w:rsid w:val="00DE21D8"/>
    <w:rsid w:val="00DE5B11"/>
    <w:rsid w:val="00DE6C4D"/>
    <w:rsid w:val="00DF1066"/>
    <w:rsid w:val="00DF3228"/>
    <w:rsid w:val="00DF32C3"/>
    <w:rsid w:val="00DF3F62"/>
    <w:rsid w:val="00DF4112"/>
    <w:rsid w:val="00DF5A56"/>
    <w:rsid w:val="00E001BD"/>
    <w:rsid w:val="00E105CF"/>
    <w:rsid w:val="00E10E2C"/>
    <w:rsid w:val="00E16DAB"/>
    <w:rsid w:val="00E209AB"/>
    <w:rsid w:val="00E212E8"/>
    <w:rsid w:val="00E30487"/>
    <w:rsid w:val="00E30E75"/>
    <w:rsid w:val="00E310DF"/>
    <w:rsid w:val="00E31A74"/>
    <w:rsid w:val="00E31D0C"/>
    <w:rsid w:val="00E367CC"/>
    <w:rsid w:val="00E36800"/>
    <w:rsid w:val="00E3775D"/>
    <w:rsid w:val="00E40458"/>
    <w:rsid w:val="00E448DA"/>
    <w:rsid w:val="00E51336"/>
    <w:rsid w:val="00E51C2D"/>
    <w:rsid w:val="00E51DC2"/>
    <w:rsid w:val="00E54CC1"/>
    <w:rsid w:val="00E5775A"/>
    <w:rsid w:val="00E60F57"/>
    <w:rsid w:val="00E6355B"/>
    <w:rsid w:val="00E646B0"/>
    <w:rsid w:val="00E66454"/>
    <w:rsid w:val="00E674E0"/>
    <w:rsid w:val="00E70C68"/>
    <w:rsid w:val="00E72F32"/>
    <w:rsid w:val="00E76E9C"/>
    <w:rsid w:val="00E82E2A"/>
    <w:rsid w:val="00E834B0"/>
    <w:rsid w:val="00E84820"/>
    <w:rsid w:val="00E86146"/>
    <w:rsid w:val="00E872F6"/>
    <w:rsid w:val="00E904BC"/>
    <w:rsid w:val="00E92A4B"/>
    <w:rsid w:val="00E96D70"/>
    <w:rsid w:val="00EA1563"/>
    <w:rsid w:val="00EA1763"/>
    <w:rsid w:val="00EA4130"/>
    <w:rsid w:val="00EA573B"/>
    <w:rsid w:val="00EA5A34"/>
    <w:rsid w:val="00EA6099"/>
    <w:rsid w:val="00EA648C"/>
    <w:rsid w:val="00EB0EBB"/>
    <w:rsid w:val="00EC0168"/>
    <w:rsid w:val="00ED12F0"/>
    <w:rsid w:val="00ED2008"/>
    <w:rsid w:val="00ED2B86"/>
    <w:rsid w:val="00ED3859"/>
    <w:rsid w:val="00ED4024"/>
    <w:rsid w:val="00ED46B9"/>
    <w:rsid w:val="00EE0F17"/>
    <w:rsid w:val="00EE2273"/>
    <w:rsid w:val="00EE254B"/>
    <w:rsid w:val="00EF0EDE"/>
    <w:rsid w:val="00EF1336"/>
    <w:rsid w:val="00EF167D"/>
    <w:rsid w:val="00EF180D"/>
    <w:rsid w:val="00EF568A"/>
    <w:rsid w:val="00EF61B0"/>
    <w:rsid w:val="00EF762E"/>
    <w:rsid w:val="00F00B8B"/>
    <w:rsid w:val="00F0596A"/>
    <w:rsid w:val="00F06EFE"/>
    <w:rsid w:val="00F16B60"/>
    <w:rsid w:val="00F16F2F"/>
    <w:rsid w:val="00F17750"/>
    <w:rsid w:val="00F2352B"/>
    <w:rsid w:val="00F27232"/>
    <w:rsid w:val="00F3359A"/>
    <w:rsid w:val="00F33B7C"/>
    <w:rsid w:val="00F35A70"/>
    <w:rsid w:val="00F37D0A"/>
    <w:rsid w:val="00F432C4"/>
    <w:rsid w:val="00F44246"/>
    <w:rsid w:val="00F51C2A"/>
    <w:rsid w:val="00F52C42"/>
    <w:rsid w:val="00F53D0F"/>
    <w:rsid w:val="00F559B4"/>
    <w:rsid w:val="00F5605E"/>
    <w:rsid w:val="00F62E44"/>
    <w:rsid w:val="00F633B5"/>
    <w:rsid w:val="00F64645"/>
    <w:rsid w:val="00F65770"/>
    <w:rsid w:val="00F70B9B"/>
    <w:rsid w:val="00F71597"/>
    <w:rsid w:val="00F71C3C"/>
    <w:rsid w:val="00F72137"/>
    <w:rsid w:val="00F724AC"/>
    <w:rsid w:val="00F72E68"/>
    <w:rsid w:val="00F73574"/>
    <w:rsid w:val="00F74A15"/>
    <w:rsid w:val="00F753EA"/>
    <w:rsid w:val="00F75BEB"/>
    <w:rsid w:val="00F82EFB"/>
    <w:rsid w:val="00F838C6"/>
    <w:rsid w:val="00F86EFA"/>
    <w:rsid w:val="00F86F54"/>
    <w:rsid w:val="00F94048"/>
    <w:rsid w:val="00FA006F"/>
    <w:rsid w:val="00FA1498"/>
    <w:rsid w:val="00FA379C"/>
    <w:rsid w:val="00FA5106"/>
    <w:rsid w:val="00FB646D"/>
    <w:rsid w:val="00FB65CF"/>
    <w:rsid w:val="00FB737F"/>
    <w:rsid w:val="00FC33FC"/>
    <w:rsid w:val="00FC391D"/>
    <w:rsid w:val="00FC53CE"/>
    <w:rsid w:val="00FC56D7"/>
    <w:rsid w:val="00FC6906"/>
    <w:rsid w:val="00FC7E46"/>
    <w:rsid w:val="00FE0F37"/>
    <w:rsid w:val="00FE1C4D"/>
    <w:rsid w:val="00FE53BA"/>
    <w:rsid w:val="00FE6E36"/>
    <w:rsid w:val="00FE77C3"/>
    <w:rsid w:val="00FE7F62"/>
    <w:rsid w:val="00FF0FAE"/>
    <w:rsid w:val="00FF2783"/>
    <w:rsid w:val="00FF2BBB"/>
    <w:rsid w:val="00FF3C9B"/>
    <w:rsid w:val="00FF407C"/>
    <w:rsid w:val="00FF565E"/>
    <w:rsid w:val="00FF5E60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1D4AD703"/>
  <w15:docId w15:val="{CED4941A-FDDC-4518-99CE-E2CC3A73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02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E72F8"/>
    <w:rPr>
      <w:color w:val="808080"/>
    </w:rPr>
  </w:style>
  <w:style w:type="paragraph" w:styleId="NoSpacing">
    <w:name w:val="No Spacing"/>
    <w:uiPriority w:val="1"/>
    <w:qFormat/>
    <w:rsid w:val="00DA6D44"/>
    <w:pPr>
      <w:spacing w:after="0" w:line="240" w:lineRule="auto"/>
    </w:pPr>
    <w:rPr>
      <w:sz w:val="20"/>
    </w:rPr>
  </w:style>
  <w:style w:type="paragraph" w:customStyle="1" w:styleId="FormLabel">
    <w:name w:val="Form Label"/>
    <w:basedOn w:val="Header"/>
    <w:link w:val="FormLabelChar"/>
    <w:qFormat/>
    <w:rsid w:val="00F51C2A"/>
    <w:pPr>
      <w:jc w:val="right"/>
    </w:pPr>
    <w:rPr>
      <w:noProof/>
      <w:color w:val="A5A5A5" w:themeColor="accent3"/>
      <w:sz w:val="22"/>
    </w:rPr>
  </w:style>
  <w:style w:type="character" w:customStyle="1" w:styleId="FormLabelChar">
    <w:name w:val="Form Label Char"/>
    <w:basedOn w:val="HeaderChar"/>
    <w:link w:val="FormLabel"/>
    <w:rsid w:val="00F51C2A"/>
    <w:rPr>
      <w:noProof/>
      <w:color w:val="A5A5A5" w:themeColor="accent3"/>
    </w:rPr>
  </w:style>
  <w:style w:type="character" w:styleId="IntenseReference">
    <w:name w:val="Intense Reference"/>
    <w:basedOn w:val="DefaultParagraphFont"/>
    <w:uiPriority w:val="32"/>
    <w:qFormat/>
    <w:rsid w:val="007D7AE9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D7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control" Target="activeX/activeX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miniPCB\ECO\ECObase\ECO%20Form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2B83B90982F4ADF810529017AECA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CFD4B-659B-47FF-9622-B3AD35B4A5E4}"/>
      </w:docPartPr>
      <w:docPartBody>
        <w:p w:rsidR="009C0156" w:rsidRDefault="002471B3">
          <w:pPr>
            <w:pStyle w:val="E2B83B90982F4ADF810529017AECA550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958A386334C848E3060416D437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BFEC3-9CBE-452B-B73F-F59887B9851C}"/>
      </w:docPartPr>
      <w:docPartBody>
        <w:p w:rsidR="009C0156" w:rsidRDefault="002471B3">
          <w:pPr>
            <w:pStyle w:val="5D5958A386334C848E3060416D4374C5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A34A19E76347AC81232DA1D0DC6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DD506-4B5F-41F9-A17B-B07EE39DAA0A}"/>
      </w:docPartPr>
      <w:docPartBody>
        <w:p w:rsidR="009C0156" w:rsidRDefault="002471B3">
          <w:pPr>
            <w:pStyle w:val="1BA34A19E76347AC81232DA1D0DC6DEA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AFEC83E041442E8BA08E2C9E91F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5AE40-F6C2-4F5C-B012-ECED9F1DEFBC}"/>
      </w:docPartPr>
      <w:docPartBody>
        <w:p w:rsidR="009C0156" w:rsidRDefault="002471B3">
          <w:pPr>
            <w:pStyle w:val="57AFEC83E041442E8BA08E2C9E91F9AC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F5E4A9C8F3EB45EBB3CF5AFB7B94A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BEF01-CEEC-4394-B64E-4D3F9B577306}"/>
      </w:docPartPr>
      <w:docPartBody>
        <w:p w:rsidR="009C0156" w:rsidRDefault="002471B3">
          <w:pPr>
            <w:pStyle w:val="F5E4A9C8F3EB45EBB3CF5AFB7B94A8F7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96CF8BEA6D4A9DA21C2DDA1AE0B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42811-1510-4641-9756-F4E5670572F9}"/>
      </w:docPartPr>
      <w:docPartBody>
        <w:p w:rsidR="009C0156" w:rsidRDefault="002471B3">
          <w:pPr>
            <w:pStyle w:val="0E96CF8BEA6D4A9DA21C2DDA1AE0BB64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7D38FD0CBF4005A0AE379B134CC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DB017-DC61-462C-9B80-F7B038184F9C}"/>
      </w:docPartPr>
      <w:docPartBody>
        <w:p w:rsidR="009C0156" w:rsidRDefault="002471B3">
          <w:pPr>
            <w:pStyle w:val="6E7D38FD0CBF4005A0AE379B134CCD3A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13635AD1E0C14EF69709CC776814F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FBDC4-8076-45D7-B40B-DE433D71497D}"/>
      </w:docPartPr>
      <w:docPartBody>
        <w:p w:rsidR="009C0156" w:rsidRDefault="002471B3">
          <w:pPr>
            <w:pStyle w:val="13635AD1E0C14EF69709CC776814F4D3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6FED583B56495B81B81B3B2DDDF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5E759-5F51-4464-8EB4-4032A360CDC6}"/>
      </w:docPartPr>
      <w:docPartBody>
        <w:p w:rsidR="009C0156" w:rsidRDefault="002471B3">
          <w:pPr>
            <w:pStyle w:val="5D6FED583B56495B81B81B3B2DDDFB87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32998515A248E7BD31E44DA4BDB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0F5-BA64-40F2-81F2-2721561100A1}"/>
      </w:docPartPr>
      <w:docPartBody>
        <w:p w:rsidR="009C0156" w:rsidRDefault="002471B3">
          <w:pPr>
            <w:pStyle w:val="0F32998515A248E7BD31E44DA4BDB38C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E8369A4076B6453991F743662C724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7888A-900B-4078-9568-CDC519C3CB73}"/>
      </w:docPartPr>
      <w:docPartBody>
        <w:p w:rsidR="009C0156" w:rsidRDefault="002471B3">
          <w:pPr>
            <w:pStyle w:val="E8369A4076B6453991F743662C724106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F257C96B6B433B9D449D4DDE15F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359CA-AF59-40ED-ACAE-9D2CE035F62B}"/>
      </w:docPartPr>
      <w:docPartBody>
        <w:p w:rsidR="009C0156" w:rsidRDefault="002471B3">
          <w:pPr>
            <w:pStyle w:val="47F257C96B6B433B9D449D4DDE15F2EA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04CB5107524AF99139064ED100E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DDB38-1DFF-46BE-8A12-76015C6F602A}"/>
      </w:docPartPr>
      <w:docPartBody>
        <w:p w:rsidR="009C0156" w:rsidRDefault="002471B3">
          <w:pPr>
            <w:pStyle w:val="6404CB5107524AF99139064ED100EEDF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E7AA2282904492A5DC467694B68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6B740-F965-49DF-B4C8-2B5852CFBBF4}"/>
      </w:docPartPr>
      <w:docPartBody>
        <w:p w:rsidR="009C0156" w:rsidRDefault="002471B3">
          <w:pPr>
            <w:pStyle w:val="F8E7AA2282904492A5DC467694B68813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7B10B62A374B7C85CC3CCCD06C8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414AA-AA46-4F32-B3F9-DAAAD77E26A4}"/>
      </w:docPartPr>
      <w:docPartBody>
        <w:p w:rsidR="009C0156" w:rsidRDefault="002471B3">
          <w:pPr>
            <w:pStyle w:val="CB7B10B62A374B7C85CC3CCCD06C8713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D63B5AA5FC494583A9E7083BCE55E0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EC645-0C94-457C-BE4C-465AE8F3F76D}"/>
      </w:docPartPr>
      <w:docPartBody>
        <w:p w:rsidR="009C0156" w:rsidRDefault="002471B3">
          <w:pPr>
            <w:pStyle w:val="D63B5AA5FC494583A9E7083BCE55E044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26E49B6E6E1A49F9924D883FB1508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525DC-ABE5-4F8C-980E-AE759C8BFCBC}"/>
      </w:docPartPr>
      <w:docPartBody>
        <w:p w:rsidR="009C0156" w:rsidRDefault="002471B3">
          <w:pPr>
            <w:pStyle w:val="26E49B6E6E1A49F9924D883FB1508D14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EA2A38A123AD49399A9F3A55BC241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7D340-0D77-409E-9BE2-130F9637A9F9}"/>
      </w:docPartPr>
      <w:docPartBody>
        <w:p w:rsidR="009C0156" w:rsidRDefault="002471B3">
          <w:pPr>
            <w:pStyle w:val="EA2A38A123AD49399A9F3A55BC2413E7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C81C287464B54BC399048A6F6C4DC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CF3D2-EEE9-497F-BA21-CF19D053EFC4}"/>
      </w:docPartPr>
      <w:docPartBody>
        <w:p w:rsidR="009C0156" w:rsidRDefault="002471B3">
          <w:pPr>
            <w:pStyle w:val="C81C287464B54BC399048A6F6C4DC1BB"/>
          </w:pPr>
          <w:r w:rsidRPr="0041404C">
            <w:rPr>
              <w:rStyle w:val="PlaceholderText"/>
              <w:sz w:val="16"/>
              <w:szCs w:val="16"/>
            </w:rPr>
            <w:t xml:space="preserve"> </w:t>
          </w:r>
        </w:p>
      </w:docPartBody>
    </w:docPart>
    <w:docPart>
      <w:docPartPr>
        <w:name w:val="6FA8BCF318A049CC8B271E38C0BB81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78585-0EBF-48B4-B4D6-1DB2150097C1}"/>
      </w:docPartPr>
      <w:docPartBody>
        <w:p w:rsidR="00000000" w:rsidRDefault="00C029FD">
          <w:r w:rsidRPr="000D7381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1B3"/>
    <w:rsid w:val="002471B3"/>
    <w:rsid w:val="006D5C7F"/>
    <w:rsid w:val="009C0156"/>
    <w:rsid w:val="00AF47D2"/>
    <w:rsid w:val="00C0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29FD"/>
    <w:rPr>
      <w:color w:val="808080"/>
    </w:rPr>
  </w:style>
  <w:style w:type="paragraph" w:customStyle="1" w:styleId="E2B83B90982F4ADF810529017AECA550">
    <w:name w:val="E2B83B90982F4ADF810529017AECA550"/>
  </w:style>
  <w:style w:type="paragraph" w:customStyle="1" w:styleId="5D5958A386334C848E3060416D4374C5">
    <w:name w:val="5D5958A386334C848E3060416D4374C5"/>
  </w:style>
  <w:style w:type="paragraph" w:customStyle="1" w:styleId="1BA34A19E76347AC81232DA1D0DC6DEA">
    <w:name w:val="1BA34A19E76347AC81232DA1D0DC6DEA"/>
  </w:style>
  <w:style w:type="paragraph" w:customStyle="1" w:styleId="57AFEC83E041442E8BA08E2C9E91F9AC">
    <w:name w:val="57AFEC83E041442E8BA08E2C9E91F9AC"/>
  </w:style>
  <w:style w:type="paragraph" w:customStyle="1" w:styleId="F5E4A9C8F3EB45EBB3CF5AFB7B94A8F7">
    <w:name w:val="F5E4A9C8F3EB45EBB3CF5AFB7B94A8F7"/>
  </w:style>
  <w:style w:type="paragraph" w:customStyle="1" w:styleId="0E96CF8BEA6D4A9DA21C2DDA1AE0BB64">
    <w:name w:val="0E96CF8BEA6D4A9DA21C2DDA1AE0BB64"/>
  </w:style>
  <w:style w:type="paragraph" w:customStyle="1" w:styleId="6E7D38FD0CBF4005A0AE379B134CCD3A">
    <w:name w:val="6E7D38FD0CBF4005A0AE379B134CCD3A"/>
  </w:style>
  <w:style w:type="paragraph" w:customStyle="1" w:styleId="13635AD1E0C14EF69709CC776814F4D3">
    <w:name w:val="13635AD1E0C14EF69709CC776814F4D3"/>
  </w:style>
  <w:style w:type="paragraph" w:customStyle="1" w:styleId="5D6FED583B56495B81B81B3B2DDDFB87">
    <w:name w:val="5D6FED583B56495B81B81B3B2DDDFB87"/>
  </w:style>
  <w:style w:type="paragraph" w:customStyle="1" w:styleId="0F32998515A248E7BD31E44DA4BDB38C">
    <w:name w:val="0F32998515A248E7BD31E44DA4BDB38C"/>
  </w:style>
  <w:style w:type="paragraph" w:customStyle="1" w:styleId="E8369A4076B6453991F743662C724106">
    <w:name w:val="E8369A4076B6453991F743662C724106"/>
  </w:style>
  <w:style w:type="paragraph" w:customStyle="1" w:styleId="47F257C96B6B433B9D449D4DDE15F2EA">
    <w:name w:val="47F257C96B6B433B9D449D4DDE15F2EA"/>
  </w:style>
  <w:style w:type="paragraph" w:customStyle="1" w:styleId="6404CB5107524AF99139064ED100EEDF">
    <w:name w:val="6404CB5107524AF99139064ED100EEDF"/>
  </w:style>
  <w:style w:type="paragraph" w:customStyle="1" w:styleId="F8E7AA2282904492A5DC467694B68813">
    <w:name w:val="F8E7AA2282904492A5DC467694B68813"/>
  </w:style>
  <w:style w:type="paragraph" w:customStyle="1" w:styleId="CB7B10B62A374B7C85CC3CCCD06C8713">
    <w:name w:val="CB7B10B62A374B7C85CC3CCCD06C8713"/>
  </w:style>
  <w:style w:type="paragraph" w:customStyle="1" w:styleId="D63B5AA5FC494583A9E7083BCE55E044">
    <w:name w:val="D63B5AA5FC494583A9E7083BCE55E044"/>
  </w:style>
  <w:style w:type="paragraph" w:customStyle="1" w:styleId="26E49B6E6E1A49F9924D883FB1508D14">
    <w:name w:val="26E49B6E6E1A49F9924D883FB1508D14"/>
  </w:style>
  <w:style w:type="paragraph" w:customStyle="1" w:styleId="EA2A38A123AD49399A9F3A55BC2413E7">
    <w:name w:val="EA2A38A123AD49399A9F3A55BC2413E7"/>
  </w:style>
  <w:style w:type="paragraph" w:customStyle="1" w:styleId="C81C287464B54BC399048A6F6C4DC1BB">
    <w:name w:val="C81C287464B54BC399048A6F6C4DC1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F156-8F26-4D19-978B-DB7A3C31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ECO Form.dotm</Template>
  <TotalTime>11</TotalTime>
  <Pages>3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Manteufel</dc:creator>
  <cp:lastModifiedBy>Nolan Manteufel</cp:lastModifiedBy>
  <cp:revision>17</cp:revision>
  <cp:lastPrinted>2023-01-09T04:56:00Z</cp:lastPrinted>
  <dcterms:created xsi:type="dcterms:W3CDTF">2022-09-10T17:39:00Z</dcterms:created>
  <dcterms:modified xsi:type="dcterms:W3CDTF">2023-01-09T04:56:00Z</dcterms:modified>
</cp:coreProperties>
</file>