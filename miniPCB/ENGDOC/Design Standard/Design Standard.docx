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7FCD704" w:rsidR="00A1626D" w:rsidRPr="00E42AA3" w:rsidRDefault="00E408FF" w:rsidP="00536289">
                  <w:pPr>
                    <w:pStyle w:val="myTitle"/>
                    <w:rPr>
                      <w:b/>
                      <w:bCs/>
                    </w:rPr>
                  </w:pPr>
                  <w:r>
                    <w:rPr>
                      <w:b/>
                      <w:bCs/>
                    </w:rPr>
                    <w:t>Design Standard</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35B28416" w14:textId="4251EB5B" w:rsidR="00CB535E" w:rsidRDefault="00000000" w:rsidP="00AF1F34">
            <w:pPr>
              <w:jc w:val="center"/>
            </w:pPr>
            <w:hyperlink r:id="rId9" w:history="1">
              <w:r w:rsidR="00CB535E" w:rsidRPr="00E23358">
                <w:rPr>
                  <w:rStyle w:val="Hyperlink"/>
                </w:rPr>
                <w:t>www.minipcb.com</w:t>
              </w:r>
            </w:hyperlink>
          </w:p>
          <w:p w14:paraId="45E0D528" w14:textId="77777777" w:rsidR="00CB535E" w:rsidRDefault="00CB535E" w:rsidP="00AF1F34">
            <w:pPr>
              <w:jc w:val="center"/>
            </w:pPr>
          </w:p>
          <w:p w14:paraId="4A8B6F07" w14:textId="1C821809" w:rsidR="000C2553" w:rsidRDefault="00824D8C" w:rsidP="00AF1F34">
            <w:pPr>
              <w:jc w:val="center"/>
            </w:pPr>
            <w:r>
              <w:t xml:space="preserve">This document is available for free as a download from the GitHub repository: </w:t>
            </w:r>
            <w:hyperlink r:id="rId10"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1"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73EEAAD5" w14:textId="6F52C45C" w:rsidR="00BC6D2A"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108876" w:history="1">
        <w:r w:rsidR="00BC6D2A" w:rsidRPr="00A561BF">
          <w:rPr>
            <w:rStyle w:val="Hyperlink"/>
            <w:noProof/>
          </w:rPr>
          <w:t>1.</w:t>
        </w:r>
        <w:r w:rsidR="00BC6D2A">
          <w:rPr>
            <w:rFonts w:eastAsiaTheme="minorEastAsia"/>
            <w:noProof/>
            <w:sz w:val="22"/>
          </w:rPr>
          <w:tab/>
        </w:r>
        <w:r w:rsidR="00BC6D2A" w:rsidRPr="00A561BF">
          <w:rPr>
            <w:rStyle w:val="Hyperlink"/>
            <w:noProof/>
          </w:rPr>
          <w:t>Introduction</w:t>
        </w:r>
        <w:r w:rsidR="00BC6D2A">
          <w:rPr>
            <w:noProof/>
            <w:webHidden/>
          </w:rPr>
          <w:tab/>
        </w:r>
        <w:r w:rsidR="00BC6D2A">
          <w:rPr>
            <w:noProof/>
            <w:webHidden/>
          </w:rPr>
          <w:fldChar w:fldCharType="begin"/>
        </w:r>
        <w:r w:rsidR="00BC6D2A">
          <w:rPr>
            <w:noProof/>
            <w:webHidden/>
          </w:rPr>
          <w:instrText xml:space="preserve"> PAGEREF _Toc124108876 \h </w:instrText>
        </w:r>
        <w:r w:rsidR="00BC6D2A">
          <w:rPr>
            <w:noProof/>
            <w:webHidden/>
          </w:rPr>
        </w:r>
        <w:r w:rsidR="00BC6D2A">
          <w:rPr>
            <w:noProof/>
            <w:webHidden/>
          </w:rPr>
          <w:fldChar w:fldCharType="separate"/>
        </w:r>
        <w:r w:rsidR="00BC6D2A">
          <w:rPr>
            <w:noProof/>
            <w:webHidden/>
          </w:rPr>
          <w:t>7</w:t>
        </w:r>
        <w:r w:rsidR="00BC6D2A">
          <w:rPr>
            <w:noProof/>
            <w:webHidden/>
          </w:rPr>
          <w:fldChar w:fldCharType="end"/>
        </w:r>
      </w:hyperlink>
    </w:p>
    <w:p w14:paraId="261C99F4" w14:textId="6E693013" w:rsidR="00BC6D2A" w:rsidRDefault="00000000">
      <w:pPr>
        <w:pStyle w:val="TOC1"/>
        <w:tabs>
          <w:tab w:val="left" w:pos="440"/>
          <w:tab w:val="right" w:leader="dot" w:pos="10790"/>
        </w:tabs>
        <w:rPr>
          <w:rFonts w:eastAsiaTheme="minorEastAsia"/>
          <w:noProof/>
          <w:sz w:val="22"/>
        </w:rPr>
      </w:pPr>
      <w:hyperlink w:anchor="_Toc124108877" w:history="1">
        <w:r w:rsidR="00BC6D2A" w:rsidRPr="00A561BF">
          <w:rPr>
            <w:rStyle w:val="Hyperlink"/>
            <w:noProof/>
          </w:rPr>
          <w:t>2.</w:t>
        </w:r>
        <w:r w:rsidR="00BC6D2A">
          <w:rPr>
            <w:rFonts w:eastAsiaTheme="minorEastAsia"/>
            <w:noProof/>
            <w:sz w:val="22"/>
          </w:rPr>
          <w:tab/>
        </w:r>
        <w:r w:rsidR="00BC6D2A" w:rsidRPr="00A561BF">
          <w:rPr>
            <w:rStyle w:val="Hyperlink"/>
            <w:noProof/>
          </w:rPr>
          <w:t>Scope</w:t>
        </w:r>
        <w:r w:rsidR="00BC6D2A">
          <w:rPr>
            <w:noProof/>
            <w:webHidden/>
          </w:rPr>
          <w:tab/>
        </w:r>
        <w:r w:rsidR="00BC6D2A">
          <w:rPr>
            <w:noProof/>
            <w:webHidden/>
          </w:rPr>
          <w:fldChar w:fldCharType="begin"/>
        </w:r>
        <w:r w:rsidR="00BC6D2A">
          <w:rPr>
            <w:noProof/>
            <w:webHidden/>
          </w:rPr>
          <w:instrText xml:space="preserve"> PAGEREF _Toc124108877 \h </w:instrText>
        </w:r>
        <w:r w:rsidR="00BC6D2A">
          <w:rPr>
            <w:noProof/>
            <w:webHidden/>
          </w:rPr>
        </w:r>
        <w:r w:rsidR="00BC6D2A">
          <w:rPr>
            <w:noProof/>
            <w:webHidden/>
          </w:rPr>
          <w:fldChar w:fldCharType="separate"/>
        </w:r>
        <w:r w:rsidR="00BC6D2A">
          <w:rPr>
            <w:noProof/>
            <w:webHidden/>
          </w:rPr>
          <w:t>7</w:t>
        </w:r>
        <w:r w:rsidR="00BC6D2A">
          <w:rPr>
            <w:noProof/>
            <w:webHidden/>
          </w:rPr>
          <w:fldChar w:fldCharType="end"/>
        </w:r>
      </w:hyperlink>
    </w:p>
    <w:p w14:paraId="324AE0C3" w14:textId="6B8387C8" w:rsidR="00BC6D2A" w:rsidRDefault="00000000">
      <w:pPr>
        <w:pStyle w:val="TOC1"/>
        <w:tabs>
          <w:tab w:val="left" w:pos="440"/>
          <w:tab w:val="right" w:leader="dot" w:pos="10790"/>
        </w:tabs>
        <w:rPr>
          <w:rFonts w:eastAsiaTheme="minorEastAsia"/>
          <w:noProof/>
          <w:sz w:val="22"/>
        </w:rPr>
      </w:pPr>
      <w:hyperlink w:anchor="_Toc124108878" w:history="1">
        <w:r w:rsidR="00BC6D2A" w:rsidRPr="00A561BF">
          <w:rPr>
            <w:rStyle w:val="Hyperlink"/>
            <w:noProof/>
          </w:rPr>
          <w:t>3.</w:t>
        </w:r>
        <w:r w:rsidR="00BC6D2A">
          <w:rPr>
            <w:rFonts w:eastAsiaTheme="minorEastAsia"/>
            <w:noProof/>
            <w:sz w:val="22"/>
          </w:rPr>
          <w:tab/>
        </w:r>
        <w:r w:rsidR="00BC6D2A" w:rsidRPr="00A561BF">
          <w:rPr>
            <w:rStyle w:val="Hyperlink"/>
            <w:noProof/>
          </w:rPr>
          <w:t>Board Identification Number</w:t>
        </w:r>
        <w:r w:rsidR="00BC6D2A">
          <w:rPr>
            <w:noProof/>
            <w:webHidden/>
          </w:rPr>
          <w:tab/>
        </w:r>
        <w:r w:rsidR="00BC6D2A">
          <w:rPr>
            <w:noProof/>
            <w:webHidden/>
          </w:rPr>
          <w:fldChar w:fldCharType="begin"/>
        </w:r>
        <w:r w:rsidR="00BC6D2A">
          <w:rPr>
            <w:noProof/>
            <w:webHidden/>
          </w:rPr>
          <w:instrText xml:space="preserve"> PAGEREF _Toc124108878 \h </w:instrText>
        </w:r>
        <w:r w:rsidR="00BC6D2A">
          <w:rPr>
            <w:noProof/>
            <w:webHidden/>
          </w:rPr>
        </w:r>
        <w:r w:rsidR="00BC6D2A">
          <w:rPr>
            <w:noProof/>
            <w:webHidden/>
          </w:rPr>
          <w:fldChar w:fldCharType="separate"/>
        </w:r>
        <w:r w:rsidR="00BC6D2A">
          <w:rPr>
            <w:noProof/>
            <w:webHidden/>
          </w:rPr>
          <w:t>8</w:t>
        </w:r>
        <w:r w:rsidR="00BC6D2A">
          <w:rPr>
            <w:noProof/>
            <w:webHidden/>
          </w:rPr>
          <w:fldChar w:fldCharType="end"/>
        </w:r>
      </w:hyperlink>
    </w:p>
    <w:p w14:paraId="7D9D5860" w14:textId="3BC7A8A9" w:rsidR="00BC6D2A" w:rsidRDefault="00000000">
      <w:pPr>
        <w:pStyle w:val="TOC1"/>
        <w:tabs>
          <w:tab w:val="left" w:pos="440"/>
          <w:tab w:val="right" w:leader="dot" w:pos="10790"/>
        </w:tabs>
        <w:rPr>
          <w:rFonts w:eastAsiaTheme="minorEastAsia"/>
          <w:noProof/>
          <w:sz w:val="22"/>
        </w:rPr>
      </w:pPr>
      <w:hyperlink w:anchor="_Toc124108879" w:history="1">
        <w:r w:rsidR="00BC6D2A" w:rsidRPr="00A561BF">
          <w:rPr>
            <w:rStyle w:val="Hyperlink"/>
            <w:noProof/>
          </w:rPr>
          <w:t>4.</w:t>
        </w:r>
        <w:r w:rsidR="00BC6D2A">
          <w:rPr>
            <w:rFonts w:eastAsiaTheme="minorEastAsia"/>
            <w:noProof/>
            <w:sz w:val="22"/>
          </w:rPr>
          <w:tab/>
        </w:r>
        <w:r w:rsidR="00BC6D2A" w:rsidRPr="00A561BF">
          <w:rPr>
            <w:rStyle w:val="Hyperlink"/>
            <w:noProof/>
          </w:rPr>
          <w:t>Board Design</w:t>
        </w:r>
        <w:r w:rsidR="00BC6D2A">
          <w:rPr>
            <w:noProof/>
            <w:webHidden/>
          </w:rPr>
          <w:tab/>
        </w:r>
        <w:r w:rsidR="00BC6D2A">
          <w:rPr>
            <w:noProof/>
            <w:webHidden/>
          </w:rPr>
          <w:fldChar w:fldCharType="begin"/>
        </w:r>
        <w:r w:rsidR="00BC6D2A">
          <w:rPr>
            <w:noProof/>
            <w:webHidden/>
          </w:rPr>
          <w:instrText xml:space="preserve"> PAGEREF _Toc124108879 \h </w:instrText>
        </w:r>
        <w:r w:rsidR="00BC6D2A">
          <w:rPr>
            <w:noProof/>
            <w:webHidden/>
          </w:rPr>
        </w:r>
        <w:r w:rsidR="00BC6D2A">
          <w:rPr>
            <w:noProof/>
            <w:webHidden/>
          </w:rPr>
          <w:fldChar w:fldCharType="separate"/>
        </w:r>
        <w:r w:rsidR="00BC6D2A">
          <w:rPr>
            <w:noProof/>
            <w:webHidden/>
          </w:rPr>
          <w:t>10</w:t>
        </w:r>
        <w:r w:rsidR="00BC6D2A">
          <w:rPr>
            <w:noProof/>
            <w:webHidden/>
          </w:rPr>
          <w:fldChar w:fldCharType="end"/>
        </w:r>
      </w:hyperlink>
    </w:p>
    <w:p w14:paraId="18545C47" w14:textId="407840E4" w:rsidR="00BC6D2A" w:rsidRDefault="00000000">
      <w:pPr>
        <w:pStyle w:val="TOC1"/>
        <w:tabs>
          <w:tab w:val="left" w:pos="440"/>
          <w:tab w:val="right" w:leader="dot" w:pos="10790"/>
        </w:tabs>
        <w:rPr>
          <w:rFonts w:eastAsiaTheme="minorEastAsia"/>
          <w:noProof/>
          <w:sz w:val="22"/>
        </w:rPr>
      </w:pPr>
      <w:hyperlink w:anchor="_Toc124108880" w:history="1">
        <w:r w:rsidR="00BC6D2A" w:rsidRPr="00A561BF">
          <w:rPr>
            <w:rStyle w:val="Hyperlink"/>
            <w:noProof/>
          </w:rPr>
          <w:t>5.</w:t>
        </w:r>
        <w:r w:rsidR="00BC6D2A">
          <w:rPr>
            <w:rFonts w:eastAsiaTheme="minorEastAsia"/>
            <w:noProof/>
            <w:sz w:val="22"/>
          </w:rPr>
          <w:tab/>
        </w:r>
        <w:r w:rsidR="00BC6D2A" w:rsidRPr="00A561BF">
          <w:rPr>
            <w:rStyle w:val="Hyperlink"/>
            <w:noProof/>
          </w:rPr>
          <w:t>Part Identification Number</w:t>
        </w:r>
        <w:r w:rsidR="00BC6D2A">
          <w:rPr>
            <w:noProof/>
            <w:webHidden/>
          </w:rPr>
          <w:tab/>
        </w:r>
        <w:r w:rsidR="00BC6D2A">
          <w:rPr>
            <w:noProof/>
            <w:webHidden/>
          </w:rPr>
          <w:fldChar w:fldCharType="begin"/>
        </w:r>
        <w:r w:rsidR="00BC6D2A">
          <w:rPr>
            <w:noProof/>
            <w:webHidden/>
          </w:rPr>
          <w:instrText xml:space="preserve"> PAGEREF _Toc124108880 \h </w:instrText>
        </w:r>
        <w:r w:rsidR="00BC6D2A">
          <w:rPr>
            <w:noProof/>
            <w:webHidden/>
          </w:rPr>
        </w:r>
        <w:r w:rsidR="00BC6D2A">
          <w:rPr>
            <w:noProof/>
            <w:webHidden/>
          </w:rPr>
          <w:fldChar w:fldCharType="separate"/>
        </w:r>
        <w:r w:rsidR="00BC6D2A">
          <w:rPr>
            <w:noProof/>
            <w:webHidden/>
          </w:rPr>
          <w:t>40</w:t>
        </w:r>
        <w:r w:rsidR="00BC6D2A">
          <w:rPr>
            <w:noProof/>
            <w:webHidden/>
          </w:rPr>
          <w:fldChar w:fldCharType="end"/>
        </w:r>
      </w:hyperlink>
    </w:p>
    <w:p w14:paraId="7764DDF1" w14:textId="4842A4A1" w:rsidR="00BC6D2A" w:rsidRDefault="00000000">
      <w:pPr>
        <w:pStyle w:val="TOC1"/>
        <w:tabs>
          <w:tab w:val="left" w:pos="440"/>
          <w:tab w:val="right" w:leader="dot" w:pos="10790"/>
        </w:tabs>
        <w:rPr>
          <w:rFonts w:eastAsiaTheme="minorEastAsia"/>
          <w:noProof/>
          <w:sz w:val="22"/>
        </w:rPr>
      </w:pPr>
      <w:hyperlink w:anchor="_Toc124108881" w:history="1">
        <w:r w:rsidR="00BC6D2A" w:rsidRPr="00A561BF">
          <w:rPr>
            <w:rStyle w:val="Hyperlink"/>
            <w:noProof/>
          </w:rPr>
          <w:t>6.</w:t>
        </w:r>
        <w:r w:rsidR="00BC6D2A">
          <w:rPr>
            <w:rFonts w:eastAsiaTheme="minorEastAsia"/>
            <w:noProof/>
            <w:sz w:val="22"/>
          </w:rPr>
          <w:tab/>
        </w:r>
        <w:r w:rsidR="00BC6D2A" w:rsidRPr="00A561BF">
          <w:rPr>
            <w:rStyle w:val="Hyperlink"/>
            <w:noProof/>
          </w:rPr>
          <w:t>Engineering Documentation</w:t>
        </w:r>
        <w:r w:rsidR="00BC6D2A">
          <w:rPr>
            <w:noProof/>
            <w:webHidden/>
          </w:rPr>
          <w:tab/>
        </w:r>
        <w:r w:rsidR="00BC6D2A">
          <w:rPr>
            <w:noProof/>
            <w:webHidden/>
          </w:rPr>
          <w:fldChar w:fldCharType="begin"/>
        </w:r>
        <w:r w:rsidR="00BC6D2A">
          <w:rPr>
            <w:noProof/>
            <w:webHidden/>
          </w:rPr>
          <w:instrText xml:space="preserve"> PAGEREF _Toc124108881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73A351B2" w14:textId="342B4C33" w:rsidR="00BC6D2A" w:rsidRDefault="00000000">
      <w:pPr>
        <w:pStyle w:val="TOC1"/>
        <w:tabs>
          <w:tab w:val="left" w:pos="440"/>
          <w:tab w:val="right" w:leader="dot" w:pos="10790"/>
        </w:tabs>
        <w:rPr>
          <w:rFonts w:eastAsiaTheme="minorEastAsia"/>
          <w:noProof/>
          <w:sz w:val="22"/>
        </w:rPr>
      </w:pPr>
      <w:hyperlink w:anchor="_Toc124108882" w:history="1">
        <w:r w:rsidR="00BC6D2A" w:rsidRPr="00A561BF">
          <w:rPr>
            <w:rStyle w:val="Hyperlink"/>
            <w:noProof/>
          </w:rPr>
          <w:t>7.</w:t>
        </w:r>
        <w:r w:rsidR="00BC6D2A">
          <w:rPr>
            <w:rFonts w:eastAsiaTheme="minorEastAsia"/>
            <w:noProof/>
            <w:sz w:val="22"/>
          </w:rPr>
          <w:tab/>
        </w:r>
        <w:r w:rsidR="00BC6D2A" w:rsidRPr="00A561BF">
          <w:rPr>
            <w:rStyle w:val="Hyperlink"/>
            <w:noProof/>
          </w:rPr>
          <w:t>Board Fabrication</w:t>
        </w:r>
        <w:r w:rsidR="00BC6D2A">
          <w:rPr>
            <w:noProof/>
            <w:webHidden/>
          </w:rPr>
          <w:tab/>
        </w:r>
        <w:r w:rsidR="00BC6D2A">
          <w:rPr>
            <w:noProof/>
            <w:webHidden/>
          </w:rPr>
          <w:fldChar w:fldCharType="begin"/>
        </w:r>
        <w:r w:rsidR="00BC6D2A">
          <w:rPr>
            <w:noProof/>
            <w:webHidden/>
          </w:rPr>
          <w:instrText xml:space="preserve"> PAGEREF _Toc124108882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5B821046" w14:textId="1DBC3A94" w:rsidR="00BC6D2A" w:rsidRDefault="00000000">
      <w:pPr>
        <w:pStyle w:val="TOC1"/>
        <w:tabs>
          <w:tab w:val="left" w:pos="440"/>
          <w:tab w:val="right" w:leader="dot" w:pos="10790"/>
        </w:tabs>
        <w:rPr>
          <w:rFonts w:eastAsiaTheme="minorEastAsia"/>
          <w:noProof/>
          <w:sz w:val="22"/>
        </w:rPr>
      </w:pPr>
      <w:hyperlink w:anchor="_Toc124108883" w:history="1">
        <w:r w:rsidR="00BC6D2A" w:rsidRPr="00A561BF">
          <w:rPr>
            <w:rStyle w:val="Hyperlink"/>
            <w:noProof/>
          </w:rPr>
          <w:t>8.</w:t>
        </w:r>
        <w:r w:rsidR="00BC6D2A">
          <w:rPr>
            <w:rFonts w:eastAsiaTheme="minorEastAsia"/>
            <w:noProof/>
            <w:sz w:val="22"/>
          </w:rPr>
          <w:tab/>
        </w:r>
        <w:r w:rsidR="00BC6D2A" w:rsidRPr="00A561BF">
          <w:rPr>
            <w:rStyle w:val="Hyperlink"/>
            <w:noProof/>
          </w:rPr>
          <w:t>Change and Liability Notice</w:t>
        </w:r>
        <w:r w:rsidR="00BC6D2A">
          <w:rPr>
            <w:noProof/>
            <w:webHidden/>
          </w:rPr>
          <w:tab/>
        </w:r>
        <w:r w:rsidR="00BC6D2A">
          <w:rPr>
            <w:noProof/>
            <w:webHidden/>
          </w:rPr>
          <w:fldChar w:fldCharType="begin"/>
        </w:r>
        <w:r w:rsidR="00BC6D2A">
          <w:rPr>
            <w:noProof/>
            <w:webHidden/>
          </w:rPr>
          <w:instrText xml:space="preserve"> PAGEREF _Toc124108883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27B73BF3" w14:textId="6A301C7B" w:rsidR="00BC6D2A" w:rsidRDefault="00000000">
      <w:pPr>
        <w:pStyle w:val="TOC1"/>
        <w:tabs>
          <w:tab w:val="left" w:pos="440"/>
          <w:tab w:val="right" w:leader="dot" w:pos="10790"/>
        </w:tabs>
        <w:rPr>
          <w:rFonts w:eastAsiaTheme="minorEastAsia"/>
          <w:noProof/>
          <w:sz w:val="22"/>
        </w:rPr>
      </w:pPr>
      <w:hyperlink w:anchor="_Toc124108884" w:history="1">
        <w:r w:rsidR="00BC6D2A" w:rsidRPr="00A561BF">
          <w:rPr>
            <w:rStyle w:val="Hyperlink"/>
            <w:noProof/>
          </w:rPr>
          <w:t>9.</w:t>
        </w:r>
        <w:r w:rsidR="00BC6D2A">
          <w:rPr>
            <w:rFonts w:eastAsiaTheme="minorEastAsia"/>
            <w:noProof/>
            <w:sz w:val="22"/>
          </w:rPr>
          <w:tab/>
        </w:r>
        <w:r w:rsidR="00BC6D2A" w:rsidRPr="00A561BF">
          <w:rPr>
            <w:rStyle w:val="Hyperlink"/>
            <w:noProof/>
          </w:rPr>
          <w:t>Trademark Notice</w:t>
        </w:r>
        <w:r w:rsidR="00BC6D2A">
          <w:rPr>
            <w:noProof/>
            <w:webHidden/>
          </w:rPr>
          <w:tab/>
        </w:r>
        <w:r w:rsidR="00BC6D2A">
          <w:rPr>
            <w:noProof/>
            <w:webHidden/>
          </w:rPr>
          <w:fldChar w:fldCharType="begin"/>
        </w:r>
        <w:r w:rsidR="00BC6D2A">
          <w:rPr>
            <w:noProof/>
            <w:webHidden/>
          </w:rPr>
          <w:instrText xml:space="preserve"> PAGEREF _Toc124108884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3B83B00B" w14:textId="7B6E18A6" w:rsidR="00BC6D2A" w:rsidRDefault="00000000">
      <w:pPr>
        <w:pStyle w:val="TOC1"/>
        <w:tabs>
          <w:tab w:val="left" w:pos="660"/>
          <w:tab w:val="right" w:leader="dot" w:pos="10790"/>
        </w:tabs>
        <w:rPr>
          <w:rFonts w:eastAsiaTheme="minorEastAsia"/>
          <w:noProof/>
          <w:sz w:val="22"/>
        </w:rPr>
      </w:pPr>
      <w:hyperlink w:anchor="_Toc124108885" w:history="1">
        <w:r w:rsidR="00BC6D2A" w:rsidRPr="00A561BF">
          <w:rPr>
            <w:rStyle w:val="Hyperlink"/>
            <w:noProof/>
          </w:rPr>
          <w:t>10.</w:t>
        </w:r>
        <w:r w:rsidR="00BC6D2A">
          <w:rPr>
            <w:rFonts w:eastAsiaTheme="minorEastAsia"/>
            <w:noProof/>
            <w:sz w:val="22"/>
          </w:rPr>
          <w:tab/>
        </w:r>
        <w:r w:rsidR="00BC6D2A" w:rsidRPr="00A561BF">
          <w:rPr>
            <w:rStyle w:val="Hyperlink"/>
            <w:noProof/>
          </w:rPr>
          <w:t>Revision History</w:t>
        </w:r>
        <w:r w:rsidR="00BC6D2A">
          <w:rPr>
            <w:noProof/>
            <w:webHidden/>
          </w:rPr>
          <w:tab/>
        </w:r>
        <w:r w:rsidR="00BC6D2A">
          <w:rPr>
            <w:noProof/>
            <w:webHidden/>
          </w:rPr>
          <w:fldChar w:fldCharType="begin"/>
        </w:r>
        <w:r w:rsidR="00BC6D2A">
          <w:rPr>
            <w:noProof/>
            <w:webHidden/>
          </w:rPr>
          <w:instrText xml:space="preserve"> PAGEREF _Toc124108885 \h </w:instrText>
        </w:r>
        <w:r w:rsidR="00BC6D2A">
          <w:rPr>
            <w:noProof/>
            <w:webHidden/>
          </w:rPr>
        </w:r>
        <w:r w:rsidR="00BC6D2A">
          <w:rPr>
            <w:noProof/>
            <w:webHidden/>
          </w:rPr>
          <w:fldChar w:fldCharType="separate"/>
        </w:r>
        <w:r w:rsidR="00BC6D2A">
          <w:rPr>
            <w:noProof/>
            <w:webHidden/>
          </w:rPr>
          <w:t>72</w:t>
        </w:r>
        <w:r w:rsidR="00BC6D2A">
          <w:rPr>
            <w:noProof/>
            <w:webHidden/>
          </w:rPr>
          <w:fldChar w:fldCharType="end"/>
        </w:r>
      </w:hyperlink>
    </w:p>
    <w:p w14:paraId="62CCF870" w14:textId="46057CDF" w:rsidR="00EC4C95" w:rsidRDefault="00EC4C95">
      <w:pPr>
        <w:spacing w:line="259" w:lineRule="auto"/>
      </w:pPr>
      <w:r>
        <w:fldChar w:fldCharType="end"/>
      </w:r>
    </w:p>
    <w:p w14:paraId="14E0EE3A" w14:textId="77777777" w:rsidR="00253B06" w:rsidRDefault="00253B06">
      <w:pPr>
        <w:spacing w:line="259" w:lineRule="auto"/>
        <w:rPr>
          <w:b/>
          <w:bCs/>
        </w:rPr>
      </w:pPr>
      <w:r>
        <w:br w:type="page"/>
      </w:r>
    </w:p>
    <w:p w14:paraId="0D5231CB" w14:textId="0BB40999" w:rsidR="005D31C9" w:rsidRPr="005D31C9" w:rsidRDefault="005D31C9" w:rsidP="00FE4284">
      <w:pPr>
        <w:pStyle w:val="BOLDHEADER"/>
      </w:pPr>
      <w:r w:rsidRPr="005D31C9">
        <w:lastRenderedPageBreak/>
        <w:t>TABLE OF FIGURES</w:t>
      </w:r>
    </w:p>
    <w:p w14:paraId="395C96EC" w14:textId="50A93911" w:rsidR="00BC6D2A" w:rsidRDefault="005D31C9">
      <w:pPr>
        <w:pStyle w:val="TableofFigures"/>
        <w:tabs>
          <w:tab w:val="right" w:leader="dot" w:pos="10790"/>
        </w:tabs>
        <w:rPr>
          <w:rFonts w:eastAsiaTheme="minorEastAsia"/>
          <w:noProof/>
          <w:sz w:val="22"/>
        </w:rPr>
      </w:pPr>
      <w:r>
        <w:fldChar w:fldCharType="begin"/>
      </w:r>
      <w:r>
        <w:instrText xml:space="preserve"> TOC \h \z \c "Figure" </w:instrText>
      </w:r>
      <w:r>
        <w:fldChar w:fldCharType="separate"/>
      </w:r>
      <w:hyperlink w:anchor="_Toc124108843" w:history="1">
        <w:r w:rsidR="00BC6D2A" w:rsidRPr="003651A6">
          <w:rPr>
            <w:rStyle w:val="Hyperlink"/>
            <w:noProof/>
          </w:rPr>
          <w:t>Figure 1 – Board Identification Number</w:t>
        </w:r>
        <w:r w:rsidR="00BC6D2A">
          <w:rPr>
            <w:noProof/>
            <w:webHidden/>
          </w:rPr>
          <w:tab/>
        </w:r>
        <w:r w:rsidR="00BC6D2A">
          <w:rPr>
            <w:noProof/>
            <w:webHidden/>
          </w:rPr>
          <w:fldChar w:fldCharType="begin"/>
        </w:r>
        <w:r w:rsidR="00BC6D2A">
          <w:rPr>
            <w:noProof/>
            <w:webHidden/>
          </w:rPr>
          <w:instrText xml:space="preserve"> PAGEREF _Toc124108843 \h </w:instrText>
        </w:r>
        <w:r w:rsidR="00BC6D2A">
          <w:rPr>
            <w:noProof/>
            <w:webHidden/>
          </w:rPr>
        </w:r>
        <w:r w:rsidR="00BC6D2A">
          <w:rPr>
            <w:noProof/>
            <w:webHidden/>
          </w:rPr>
          <w:fldChar w:fldCharType="separate"/>
        </w:r>
        <w:r w:rsidR="00BC6D2A">
          <w:rPr>
            <w:noProof/>
            <w:webHidden/>
          </w:rPr>
          <w:t>8</w:t>
        </w:r>
        <w:r w:rsidR="00BC6D2A">
          <w:rPr>
            <w:noProof/>
            <w:webHidden/>
          </w:rPr>
          <w:fldChar w:fldCharType="end"/>
        </w:r>
      </w:hyperlink>
    </w:p>
    <w:p w14:paraId="30169BA6" w14:textId="0FD9381B" w:rsidR="00BC6D2A" w:rsidRDefault="00000000">
      <w:pPr>
        <w:pStyle w:val="TableofFigures"/>
        <w:tabs>
          <w:tab w:val="right" w:leader="dot" w:pos="10790"/>
        </w:tabs>
        <w:rPr>
          <w:rFonts w:eastAsiaTheme="minorEastAsia"/>
          <w:noProof/>
          <w:sz w:val="22"/>
        </w:rPr>
      </w:pPr>
      <w:hyperlink w:anchor="_Toc124108844" w:history="1">
        <w:r w:rsidR="00BC6D2A" w:rsidRPr="003651A6">
          <w:rPr>
            <w:rStyle w:val="Hyperlink"/>
            <w:noProof/>
          </w:rPr>
          <w:t>Figure 2 – PCB15-X-05, Mechanical Dimensions</w:t>
        </w:r>
        <w:r w:rsidR="00BC6D2A">
          <w:rPr>
            <w:noProof/>
            <w:webHidden/>
          </w:rPr>
          <w:tab/>
        </w:r>
        <w:r w:rsidR="00BC6D2A">
          <w:rPr>
            <w:noProof/>
            <w:webHidden/>
          </w:rPr>
          <w:fldChar w:fldCharType="begin"/>
        </w:r>
        <w:r w:rsidR="00BC6D2A">
          <w:rPr>
            <w:noProof/>
            <w:webHidden/>
          </w:rPr>
          <w:instrText xml:space="preserve"> PAGEREF _Toc124108844 \h </w:instrText>
        </w:r>
        <w:r w:rsidR="00BC6D2A">
          <w:rPr>
            <w:noProof/>
            <w:webHidden/>
          </w:rPr>
        </w:r>
        <w:r w:rsidR="00BC6D2A">
          <w:rPr>
            <w:noProof/>
            <w:webHidden/>
          </w:rPr>
          <w:fldChar w:fldCharType="separate"/>
        </w:r>
        <w:r w:rsidR="00BC6D2A">
          <w:rPr>
            <w:noProof/>
            <w:webHidden/>
          </w:rPr>
          <w:t>11</w:t>
        </w:r>
        <w:r w:rsidR="00BC6D2A">
          <w:rPr>
            <w:noProof/>
            <w:webHidden/>
          </w:rPr>
          <w:fldChar w:fldCharType="end"/>
        </w:r>
      </w:hyperlink>
    </w:p>
    <w:p w14:paraId="6E5E06D2" w14:textId="3053928C" w:rsidR="00BC6D2A" w:rsidRDefault="00000000">
      <w:pPr>
        <w:pStyle w:val="TableofFigures"/>
        <w:tabs>
          <w:tab w:val="right" w:leader="dot" w:pos="10790"/>
        </w:tabs>
        <w:rPr>
          <w:rFonts w:eastAsiaTheme="minorEastAsia"/>
          <w:noProof/>
          <w:sz w:val="22"/>
        </w:rPr>
      </w:pPr>
      <w:hyperlink w:anchor="_Toc124108845" w:history="1">
        <w:r w:rsidR="00BC6D2A" w:rsidRPr="003651A6">
          <w:rPr>
            <w:rStyle w:val="Hyperlink"/>
            <w:noProof/>
          </w:rPr>
          <w:t>Figure 3 – PCB20-X-05, Mechanical Dimensions</w:t>
        </w:r>
        <w:r w:rsidR="00BC6D2A">
          <w:rPr>
            <w:noProof/>
            <w:webHidden/>
          </w:rPr>
          <w:tab/>
        </w:r>
        <w:r w:rsidR="00BC6D2A">
          <w:rPr>
            <w:noProof/>
            <w:webHidden/>
          </w:rPr>
          <w:fldChar w:fldCharType="begin"/>
        </w:r>
        <w:r w:rsidR="00BC6D2A">
          <w:rPr>
            <w:noProof/>
            <w:webHidden/>
          </w:rPr>
          <w:instrText xml:space="preserve"> PAGEREF _Toc124108845 \h </w:instrText>
        </w:r>
        <w:r w:rsidR="00BC6D2A">
          <w:rPr>
            <w:noProof/>
            <w:webHidden/>
          </w:rPr>
        </w:r>
        <w:r w:rsidR="00BC6D2A">
          <w:rPr>
            <w:noProof/>
            <w:webHidden/>
          </w:rPr>
          <w:fldChar w:fldCharType="separate"/>
        </w:r>
        <w:r w:rsidR="00BC6D2A">
          <w:rPr>
            <w:noProof/>
            <w:webHidden/>
          </w:rPr>
          <w:t>12</w:t>
        </w:r>
        <w:r w:rsidR="00BC6D2A">
          <w:rPr>
            <w:noProof/>
            <w:webHidden/>
          </w:rPr>
          <w:fldChar w:fldCharType="end"/>
        </w:r>
      </w:hyperlink>
    </w:p>
    <w:p w14:paraId="28388620" w14:textId="18E45317" w:rsidR="00BC6D2A" w:rsidRDefault="00000000">
      <w:pPr>
        <w:pStyle w:val="TableofFigures"/>
        <w:tabs>
          <w:tab w:val="right" w:leader="dot" w:pos="10790"/>
        </w:tabs>
        <w:rPr>
          <w:rFonts w:eastAsiaTheme="minorEastAsia"/>
          <w:noProof/>
          <w:sz w:val="22"/>
        </w:rPr>
      </w:pPr>
      <w:hyperlink w:anchor="_Toc124108846" w:history="1">
        <w:r w:rsidR="00BC6D2A" w:rsidRPr="003651A6">
          <w:rPr>
            <w:rStyle w:val="Hyperlink"/>
            <w:noProof/>
          </w:rPr>
          <w:t>Figure 4 – PCB20-X-07, Mechanical Dimensions</w:t>
        </w:r>
        <w:r w:rsidR="00BC6D2A">
          <w:rPr>
            <w:noProof/>
            <w:webHidden/>
          </w:rPr>
          <w:tab/>
        </w:r>
        <w:r w:rsidR="00BC6D2A">
          <w:rPr>
            <w:noProof/>
            <w:webHidden/>
          </w:rPr>
          <w:fldChar w:fldCharType="begin"/>
        </w:r>
        <w:r w:rsidR="00BC6D2A">
          <w:rPr>
            <w:noProof/>
            <w:webHidden/>
          </w:rPr>
          <w:instrText xml:space="preserve"> PAGEREF _Toc124108846 \h </w:instrText>
        </w:r>
        <w:r w:rsidR="00BC6D2A">
          <w:rPr>
            <w:noProof/>
            <w:webHidden/>
          </w:rPr>
        </w:r>
        <w:r w:rsidR="00BC6D2A">
          <w:rPr>
            <w:noProof/>
            <w:webHidden/>
          </w:rPr>
          <w:fldChar w:fldCharType="separate"/>
        </w:r>
        <w:r w:rsidR="00BC6D2A">
          <w:rPr>
            <w:noProof/>
            <w:webHidden/>
          </w:rPr>
          <w:t>13</w:t>
        </w:r>
        <w:r w:rsidR="00BC6D2A">
          <w:rPr>
            <w:noProof/>
            <w:webHidden/>
          </w:rPr>
          <w:fldChar w:fldCharType="end"/>
        </w:r>
      </w:hyperlink>
    </w:p>
    <w:p w14:paraId="1B7E3964" w14:textId="10F6A36E" w:rsidR="00BC6D2A" w:rsidRDefault="00000000">
      <w:pPr>
        <w:pStyle w:val="TableofFigures"/>
        <w:tabs>
          <w:tab w:val="right" w:leader="dot" w:pos="10790"/>
        </w:tabs>
        <w:rPr>
          <w:rFonts w:eastAsiaTheme="minorEastAsia"/>
          <w:noProof/>
          <w:sz w:val="22"/>
        </w:rPr>
      </w:pPr>
      <w:hyperlink w:anchor="_Toc124108847" w:history="1">
        <w:r w:rsidR="00BC6D2A" w:rsidRPr="003651A6">
          <w:rPr>
            <w:rStyle w:val="Hyperlink"/>
            <w:noProof/>
          </w:rPr>
          <w:t>Figure 5 – PCB25-X-05, Mechanical Dimensions</w:t>
        </w:r>
        <w:r w:rsidR="00BC6D2A">
          <w:rPr>
            <w:noProof/>
            <w:webHidden/>
          </w:rPr>
          <w:tab/>
        </w:r>
        <w:r w:rsidR="00BC6D2A">
          <w:rPr>
            <w:noProof/>
            <w:webHidden/>
          </w:rPr>
          <w:fldChar w:fldCharType="begin"/>
        </w:r>
        <w:r w:rsidR="00BC6D2A">
          <w:rPr>
            <w:noProof/>
            <w:webHidden/>
          </w:rPr>
          <w:instrText xml:space="preserve"> PAGEREF _Toc124108847 \h </w:instrText>
        </w:r>
        <w:r w:rsidR="00BC6D2A">
          <w:rPr>
            <w:noProof/>
            <w:webHidden/>
          </w:rPr>
        </w:r>
        <w:r w:rsidR="00BC6D2A">
          <w:rPr>
            <w:noProof/>
            <w:webHidden/>
          </w:rPr>
          <w:fldChar w:fldCharType="separate"/>
        </w:r>
        <w:r w:rsidR="00BC6D2A">
          <w:rPr>
            <w:noProof/>
            <w:webHidden/>
          </w:rPr>
          <w:t>14</w:t>
        </w:r>
        <w:r w:rsidR="00BC6D2A">
          <w:rPr>
            <w:noProof/>
            <w:webHidden/>
          </w:rPr>
          <w:fldChar w:fldCharType="end"/>
        </w:r>
      </w:hyperlink>
    </w:p>
    <w:p w14:paraId="546C7AE8" w14:textId="585F1954" w:rsidR="00BC6D2A" w:rsidRDefault="00000000">
      <w:pPr>
        <w:pStyle w:val="TableofFigures"/>
        <w:tabs>
          <w:tab w:val="right" w:leader="dot" w:pos="10790"/>
        </w:tabs>
        <w:rPr>
          <w:rFonts w:eastAsiaTheme="minorEastAsia"/>
          <w:noProof/>
          <w:sz w:val="22"/>
        </w:rPr>
      </w:pPr>
      <w:hyperlink w:anchor="_Toc124108848" w:history="1">
        <w:r w:rsidR="00BC6D2A" w:rsidRPr="003651A6">
          <w:rPr>
            <w:rStyle w:val="Hyperlink"/>
            <w:noProof/>
          </w:rPr>
          <w:t>Figure 6 – PCB25-X-07, Mechanical Dimensions</w:t>
        </w:r>
        <w:r w:rsidR="00BC6D2A">
          <w:rPr>
            <w:noProof/>
            <w:webHidden/>
          </w:rPr>
          <w:tab/>
        </w:r>
        <w:r w:rsidR="00BC6D2A">
          <w:rPr>
            <w:noProof/>
            <w:webHidden/>
          </w:rPr>
          <w:fldChar w:fldCharType="begin"/>
        </w:r>
        <w:r w:rsidR="00BC6D2A">
          <w:rPr>
            <w:noProof/>
            <w:webHidden/>
          </w:rPr>
          <w:instrText xml:space="preserve"> PAGEREF _Toc124108848 \h </w:instrText>
        </w:r>
        <w:r w:rsidR="00BC6D2A">
          <w:rPr>
            <w:noProof/>
            <w:webHidden/>
          </w:rPr>
        </w:r>
        <w:r w:rsidR="00BC6D2A">
          <w:rPr>
            <w:noProof/>
            <w:webHidden/>
          </w:rPr>
          <w:fldChar w:fldCharType="separate"/>
        </w:r>
        <w:r w:rsidR="00BC6D2A">
          <w:rPr>
            <w:noProof/>
            <w:webHidden/>
          </w:rPr>
          <w:t>15</w:t>
        </w:r>
        <w:r w:rsidR="00BC6D2A">
          <w:rPr>
            <w:noProof/>
            <w:webHidden/>
          </w:rPr>
          <w:fldChar w:fldCharType="end"/>
        </w:r>
      </w:hyperlink>
    </w:p>
    <w:p w14:paraId="60B3FE5B" w14:textId="01CE7BDF" w:rsidR="00BC6D2A" w:rsidRDefault="00000000">
      <w:pPr>
        <w:pStyle w:val="TableofFigures"/>
        <w:tabs>
          <w:tab w:val="right" w:leader="dot" w:pos="10790"/>
        </w:tabs>
        <w:rPr>
          <w:rFonts w:eastAsiaTheme="minorEastAsia"/>
          <w:noProof/>
          <w:sz w:val="22"/>
        </w:rPr>
      </w:pPr>
      <w:hyperlink w:anchor="_Toc124108849" w:history="1">
        <w:r w:rsidR="00BC6D2A" w:rsidRPr="003651A6">
          <w:rPr>
            <w:rStyle w:val="Hyperlink"/>
            <w:noProof/>
          </w:rPr>
          <w:t>Figure 7 – PCB25-X-09, Mechanical Dimensions</w:t>
        </w:r>
        <w:r w:rsidR="00BC6D2A">
          <w:rPr>
            <w:noProof/>
            <w:webHidden/>
          </w:rPr>
          <w:tab/>
        </w:r>
        <w:r w:rsidR="00BC6D2A">
          <w:rPr>
            <w:noProof/>
            <w:webHidden/>
          </w:rPr>
          <w:fldChar w:fldCharType="begin"/>
        </w:r>
        <w:r w:rsidR="00BC6D2A">
          <w:rPr>
            <w:noProof/>
            <w:webHidden/>
          </w:rPr>
          <w:instrText xml:space="preserve"> PAGEREF _Toc124108849 \h </w:instrText>
        </w:r>
        <w:r w:rsidR="00BC6D2A">
          <w:rPr>
            <w:noProof/>
            <w:webHidden/>
          </w:rPr>
        </w:r>
        <w:r w:rsidR="00BC6D2A">
          <w:rPr>
            <w:noProof/>
            <w:webHidden/>
          </w:rPr>
          <w:fldChar w:fldCharType="separate"/>
        </w:r>
        <w:r w:rsidR="00BC6D2A">
          <w:rPr>
            <w:noProof/>
            <w:webHidden/>
          </w:rPr>
          <w:t>16</w:t>
        </w:r>
        <w:r w:rsidR="00BC6D2A">
          <w:rPr>
            <w:noProof/>
            <w:webHidden/>
          </w:rPr>
          <w:fldChar w:fldCharType="end"/>
        </w:r>
      </w:hyperlink>
    </w:p>
    <w:p w14:paraId="7431CE5C" w14:textId="0FF27288" w:rsidR="00BC6D2A" w:rsidRDefault="00000000">
      <w:pPr>
        <w:pStyle w:val="TableofFigures"/>
        <w:tabs>
          <w:tab w:val="right" w:leader="dot" w:pos="10790"/>
        </w:tabs>
        <w:rPr>
          <w:rFonts w:eastAsiaTheme="minorEastAsia"/>
          <w:noProof/>
          <w:sz w:val="22"/>
        </w:rPr>
      </w:pPr>
      <w:hyperlink w:anchor="_Toc124108850" w:history="1">
        <w:r w:rsidR="00BC6D2A" w:rsidRPr="003651A6">
          <w:rPr>
            <w:rStyle w:val="Hyperlink"/>
            <w:noProof/>
          </w:rPr>
          <w:t>Figure 8 – PCB33-X-05, Mechanical Dimensions</w:t>
        </w:r>
        <w:r w:rsidR="00BC6D2A">
          <w:rPr>
            <w:noProof/>
            <w:webHidden/>
          </w:rPr>
          <w:tab/>
        </w:r>
        <w:r w:rsidR="00BC6D2A">
          <w:rPr>
            <w:noProof/>
            <w:webHidden/>
          </w:rPr>
          <w:fldChar w:fldCharType="begin"/>
        </w:r>
        <w:r w:rsidR="00BC6D2A">
          <w:rPr>
            <w:noProof/>
            <w:webHidden/>
          </w:rPr>
          <w:instrText xml:space="preserve"> PAGEREF _Toc124108850 \h </w:instrText>
        </w:r>
        <w:r w:rsidR="00BC6D2A">
          <w:rPr>
            <w:noProof/>
            <w:webHidden/>
          </w:rPr>
        </w:r>
        <w:r w:rsidR="00BC6D2A">
          <w:rPr>
            <w:noProof/>
            <w:webHidden/>
          </w:rPr>
          <w:fldChar w:fldCharType="separate"/>
        </w:r>
        <w:r w:rsidR="00BC6D2A">
          <w:rPr>
            <w:noProof/>
            <w:webHidden/>
          </w:rPr>
          <w:t>17</w:t>
        </w:r>
        <w:r w:rsidR="00BC6D2A">
          <w:rPr>
            <w:noProof/>
            <w:webHidden/>
          </w:rPr>
          <w:fldChar w:fldCharType="end"/>
        </w:r>
      </w:hyperlink>
    </w:p>
    <w:p w14:paraId="35C68F71" w14:textId="67EFFD01" w:rsidR="00BC6D2A" w:rsidRDefault="00000000">
      <w:pPr>
        <w:pStyle w:val="TableofFigures"/>
        <w:tabs>
          <w:tab w:val="right" w:leader="dot" w:pos="10790"/>
        </w:tabs>
        <w:rPr>
          <w:rFonts w:eastAsiaTheme="minorEastAsia"/>
          <w:noProof/>
          <w:sz w:val="22"/>
        </w:rPr>
      </w:pPr>
      <w:hyperlink w:anchor="_Toc124108851" w:history="1">
        <w:r w:rsidR="00BC6D2A" w:rsidRPr="003651A6">
          <w:rPr>
            <w:rStyle w:val="Hyperlink"/>
            <w:noProof/>
          </w:rPr>
          <w:t>Figure 9 – PCB33-X-07, Mechanical Dimensions</w:t>
        </w:r>
        <w:r w:rsidR="00BC6D2A">
          <w:rPr>
            <w:noProof/>
            <w:webHidden/>
          </w:rPr>
          <w:tab/>
        </w:r>
        <w:r w:rsidR="00BC6D2A">
          <w:rPr>
            <w:noProof/>
            <w:webHidden/>
          </w:rPr>
          <w:fldChar w:fldCharType="begin"/>
        </w:r>
        <w:r w:rsidR="00BC6D2A">
          <w:rPr>
            <w:noProof/>
            <w:webHidden/>
          </w:rPr>
          <w:instrText xml:space="preserve"> PAGEREF _Toc124108851 \h </w:instrText>
        </w:r>
        <w:r w:rsidR="00BC6D2A">
          <w:rPr>
            <w:noProof/>
            <w:webHidden/>
          </w:rPr>
        </w:r>
        <w:r w:rsidR="00BC6D2A">
          <w:rPr>
            <w:noProof/>
            <w:webHidden/>
          </w:rPr>
          <w:fldChar w:fldCharType="separate"/>
        </w:r>
        <w:r w:rsidR="00BC6D2A">
          <w:rPr>
            <w:noProof/>
            <w:webHidden/>
          </w:rPr>
          <w:t>18</w:t>
        </w:r>
        <w:r w:rsidR="00BC6D2A">
          <w:rPr>
            <w:noProof/>
            <w:webHidden/>
          </w:rPr>
          <w:fldChar w:fldCharType="end"/>
        </w:r>
      </w:hyperlink>
    </w:p>
    <w:p w14:paraId="1D79AACF" w14:textId="724CF0FF" w:rsidR="00BC6D2A" w:rsidRDefault="00000000">
      <w:pPr>
        <w:pStyle w:val="TableofFigures"/>
        <w:tabs>
          <w:tab w:val="right" w:leader="dot" w:pos="10790"/>
        </w:tabs>
        <w:rPr>
          <w:rFonts w:eastAsiaTheme="minorEastAsia"/>
          <w:noProof/>
          <w:sz w:val="22"/>
        </w:rPr>
      </w:pPr>
      <w:hyperlink w:anchor="_Toc124108852" w:history="1">
        <w:r w:rsidR="00BC6D2A" w:rsidRPr="003651A6">
          <w:rPr>
            <w:rStyle w:val="Hyperlink"/>
            <w:noProof/>
          </w:rPr>
          <w:t>Figure 10 – PCB33-X-09, Mechanical Dimensions</w:t>
        </w:r>
        <w:r w:rsidR="00BC6D2A">
          <w:rPr>
            <w:noProof/>
            <w:webHidden/>
          </w:rPr>
          <w:tab/>
        </w:r>
        <w:r w:rsidR="00BC6D2A">
          <w:rPr>
            <w:noProof/>
            <w:webHidden/>
          </w:rPr>
          <w:fldChar w:fldCharType="begin"/>
        </w:r>
        <w:r w:rsidR="00BC6D2A">
          <w:rPr>
            <w:noProof/>
            <w:webHidden/>
          </w:rPr>
          <w:instrText xml:space="preserve"> PAGEREF _Toc124108852 \h </w:instrText>
        </w:r>
        <w:r w:rsidR="00BC6D2A">
          <w:rPr>
            <w:noProof/>
            <w:webHidden/>
          </w:rPr>
        </w:r>
        <w:r w:rsidR="00BC6D2A">
          <w:rPr>
            <w:noProof/>
            <w:webHidden/>
          </w:rPr>
          <w:fldChar w:fldCharType="separate"/>
        </w:r>
        <w:r w:rsidR="00BC6D2A">
          <w:rPr>
            <w:noProof/>
            <w:webHidden/>
          </w:rPr>
          <w:t>19</w:t>
        </w:r>
        <w:r w:rsidR="00BC6D2A">
          <w:rPr>
            <w:noProof/>
            <w:webHidden/>
          </w:rPr>
          <w:fldChar w:fldCharType="end"/>
        </w:r>
      </w:hyperlink>
    </w:p>
    <w:p w14:paraId="5F9A88FC" w14:textId="062592CD" w:rsidR="00BC6D2A" w:rsidRDefault="00000000">
      <w:pPr>
        <w:pStyle w:val="TableofFigures"/>
        <w:tabs>
          <w:tab w:val="right" w:leader="dot" w:pos="10790"/>
        </w:tabs>
        <w:rPr>
          <w:rFonts w:eastAsiaTheme="minorEastAsia"/>
          <w:noProof/>
          <w:sz w:val="22"/>
        </w:rPr>
      </w:pPr>
      <w:hyperlink w:anchor="_Toc124108853" w:history="1">
        <w:r w:rsidR="00BC6D2A" w:rsidRPr="003651A6">
          <w:rPr>
            <w:rStyle w:val="Hyperlink"/>
            <w:noProof/>
          </w:rPr>
          <w:t>Figure 11 – PCB50-X-05, Mechanical Dimensions</w:t>
        </w:r>
        <w:r w:rsidR="00BC6D2A">
          <w:rPr>
            <w:noProof/>
            <w:webHidden/>
          </w:rPr>
          <w:tab/>
        </w:r>
        <w:r w:rsidR="00BC6D2A">
          <w:rPr>
            <w:noProof/>
            <w:webHidden/>
          </w:rPr>
          <w:fldChar w:fldCharType="begin"/>
        </w:r>
        <w:r w:rsidR="00BC6D2A">
          <w:rPr>
            <w:noProof/>
            <w:webHidden/>
          </w:rPr>
          <w:instrText xml:space="preserve"> PAGEREF _Toc124108853 \h </w:instrText>
        </w:r>
        <w:r w:rsidR="00BC6D2A">
          <w:rPr>
            <w:noProof/>
            <w:webHidden/>
          </w:rPr>
        </w:r>
        <w:r w:rsidR="00BC6D2A">
          <w:rPr>
            <w:noProof/>
            <w:webHidden/>
          </w:rPr>
          <w:fldChar w:fldCharType="separate"/>
        </w:r>
        <w:r w:rsidR="00BC6D2A">
          <w:rPr>
            <w:noProof/>
            <w:webHidden/>
          </w:rPr>
          <w:t>20</w:t>
        </w:r>
        <w:r w:rsidR="00BC6D2A">
          <w:rPr>
            <w:noProof/>
            <w:webHidden/>
          </w:rPr>
          <w:fldChar w:fldCharType="end"/>
        </w:r>
      </w:hyperlink>
    </w:p>
    <w:p w14:paraId="468617D1" w14:textId="3B949FE5" w:rsidR="00BC6D2A" w:rsidRDefault="00000000">
      <w:pPr>
        <w:pStyle w:val="TableofFigures"/>
        <w:tabs>
          <w:tab w:val="right" w:leader="dot" w:pos="10790"/>
        </w:tabs>
        <w:rPr>
          <w:rFonts w:eastAsiaTheme="minorEastAsia"/>
          <w:noProof/>
          <w:sz w:val="22"/>
        </w:rPr>
      </w:pPr>
      <w:hyperlink w:anchor="_Toc124108854" w:history="1">
        <w:r w:rsidR="00BC6D2A" w:rsidRPr="003651A6">
          <w:rPr>
            <w:rStyle w:val="Hyperlink"/>
            <w:noProof/>
          </w:rPr>
          <w:t>Figure 12 – PCB50-X-07, Mechanical Dimensions</w:t>
        </w:r>
        <w:r w:rsidR="00BC6D2A">
          <w:rPr>
            <w:noProof/>
            <w:webHidden/>
          </w:rPr>
          <w:tab/>
        </w:r>
        <w:r w:rsidR="00BC6D2A">
          <w:rPr>
            <w:noProof/>
            <w:webHidden/>
          </w:rPr>
          <w:fldChar w:fldCharType="begin"/>
        </w:r>
        <w:r w:rsidR="00BC6D2A">
          <w:rPr>
            <w:noProof/>
            <w:webHidden/>
          </w:rPr>
          <w:instrText xml:space="preserve"> PAGEREF _Toc124108854 \h </w:instrText>
        </w:r>
        <w:r w:rsidR="00BC6D2A">
          <w:rPr>
            <w:noProof/>
            <w:webHidden/>
          </w:rPr>
        </w:r>
        <w:r w:rsidR="00BC6D2A">
          <w:rPr>
            <w:noProof/>
            <w:webHidden/>
          </w:rPr>
          <w:fldChar w:fldCharType="separate"/>
        </w:r>
        <w:r w:rsidR="00BC6D2A">
          <w:rPr>
            <w:noProof/>
            <w:webHidden/>
          </w:rPr>
          <w:t>21</w:t>
        </w:r>
        <w:r w:rsidR="00BC6D2A">
          <w:rPr>
            <w:noProof/>
            <w:webHidden/>
          </w:rPr>
          <w:fldChar w:fldCharType="end"/>
        </w:r>
      </w:hyperlink>
    </w:p>
    <w:p w14:paraId="214C98D3" w14:textId="38076719" w:rsidR="00BC6D2A" w:rsidRDefault="00000000">
      <w:pPr>
        <w:pStyle w:val="TableofFigures"/>
        <w:tabs>
          <w:tab w:val="right" w:leader="dot" w:pos="10790"/>
        </w:tabs>
        <w:rPr>
          <w:rFonts w:eastAsiaTheme="minorEastAsia"/>
          <w:noProof/>
          <w:sz w:val="22"/>
        </w:rPr>
      </w:pPr>
      <w:hyperlink w:anchor="_Toc124108855" w:history="1">
        <w:r w:rsidR="00BC6D2A" w:rsidRPr="003651A6">
          <w:rPr>
            <w:rStyle w:val="Hyperlink"/>
            <w:noProof/>
          </w:rPr>
          <w:t>Figure 13 – PCB50-X-09, Mechanical Dimensions</w:t>
        </w:r>
        <w:r w:rsidR="00BC6D2A">
          <w:rPr>
            <w:noProof/>
            <w:webHidden/>
          </w:rPr>
          <w:tab/>
        </w:r>
        <w:r w:rsidR="00BC6D2A">
          <w:rPr>
            <w:noProof/>
            <w:webHidden/>
          </w:rPr>
          <w:fldChar w:fldCharType="begin"/>
        </w:r>
        <w:r w:rsidR="00BC6D2A">
          <w:rPr>
            <w:noProof/>
            <w:webHidden/>
          </w:rPr>
          <w:instrText xml:space="preserve"> PAGEREF _Toc124108855 \h </w:instrText>
        </w:r>
        <w:r w:rsidR="00BC6D2A">
          <w:rPr>
            <w:noProof/>
            <w:webHidden/>
          </w:rPr>
        </w:r>
        <w:r w:rsidR="00BC6D2A">
          <w:rPr>
            <w:noProof/>
            <w:webHidden/>
          </w:rPr>
          <w:fldChar w:fldCharType="separate"/>
        </w:r>
        <w:r w:rsidR="00BC6D2A">
          <w:rPr>
            <w:noProof/>
            <w:webHidden/>
          </w:rPr>
          <w:t>22</w:t>
        </w:r>
        <w:r w:rsidR="00BC6D2A">
          <w:rPr>
            <w:noProof/>
            <w:webHidden/>
          </w:rPr>
          <w:fldChar w:fldCharType="end"/>
        </w:r>
      </w:hyperlink>
    </w:p>
    <w:p w14:paraId="128F9FB6" w14:textId="25843DCE" w:rsidR="00BC6D2A" w:rsidRDefault="00000000">
      <w:pPr>
        <w:pStyle w:val="TableofFigures"/>
        <w:tabs>
          <w:tab w:val="right" w:leader="dot" w:pos="10790"/>
        </w:tabs>
        <w:rPr>
          <w:rFonts w:eastAsiaTheme="minorEastAsia"/>
          <w:noProof/>
          <w:sz w:val="22"/>
        </w:rPr>
      </w:pPr>
      <w:hyperlink w:anchor="_Toc124108856" w:history="1">
        <w:r w:rsidR="00BC6D2A" w:rsidRPr="003651A6">
          <w:rPr>
            <w:rStyle w:val="Hyperlink"/>
            <w:noProof/>
          </w:rPr>
          <w:t>Figure 14 – PCB50-X-15, Mechanical Dimensions</w:t>
        </w:r>
        <w:r w:rsidR="00BC6D2A">
          <w:rPr>
            <w:noProof/>
            <w:webHidden/>
          </w:rPr>
          <w:tab/>
        </w:r>
        <w:r w:rsidR="00BC6D2A">
          <w:rPr>
            <w:noProof/>
            <w:webHidden/>
          </w:rPr>
          <w:fldChar w:fldCharType="begin"/>
        </w:r>
        <w:r w:rsidR="00BC6D2A">
          <w:rPr>
            <w:noProof/>
            <w:webHidden/>
          </w:rPr>
          <w:instrText xml:space="preserve"> PAGEREF _Toc124108856 \h </w:instrText>
        </w:r>
        <w:r w:rsidR="00BC6D2A">
          <w:rPr>
            <w:noProof/>
            <w:webHidden/>
          </w:rPr>
        </w:r>
        <w:r w:rsidR="00BC6D2A">
          <w:rPr>
            <w:noProof/>
            <w:webHidden/>
          </w:rPr>
          <w:fldChar w:fldCharType="separate"/>
        </w:r>
        <w:r w:rsidR="00BC6D2A">
          <w:rPr>
            <w:noProof/>
            <w:webHidden/>
          </w:rPr>
          <w:t>23</w:t>
        </w:r>
        <w:r w:rsidR="00BC6D2A">
          <w:rPr>
            <w:noProof/>
            <w:webHidden/>
          </w:rPr>
          <w:fldChar w:fldCharType="end"/>
        </w:r>
      </w:hyperlink>
    </w:p>
    <w:p w14:paraId="2AEEC06A" w14:textId="6D27CCDA" w:rsidR="00BC6D2A" w:rsidRDefault="00000000">
      <w:pPr>
        <w:pStyle w:val="TableofFigures"/>
        <w:tabs>
          <w:tab w:val="right" w:leader="dot" w:pos="10790"/>
        </w:tabs>
        <w:rPr>
          <w:rFonts w:eastAsiaTheme="minorEastAsia"/>
          <w:noProof/>
          <w:sz w:val="22"/>
        </w:rPr>
      </w:pPr>
      <w:hyperlink w:anchor="_Toc124108857" w:history="1">
        <w:r w:rsidR="00BC6D2A" w:rsidRPr="003651A6">
          <w:rPr>
            <w:rStyle w:val="Hyperlink"/>
            <w:noProof/>
          </w:rPr>
          <w:t>Figure 15 – IDB20-X-05, Mechanical Dimensions</w:t>
        </w:r>
        <w:r w:rsidR="00BC6D2A">
          <w:rPr>
            <w:noProof/>
            <w:webHidden/>
          </w:rPr>
          <w:tab/>
        </w:r>
        <w:r w:rsidR="00BC6D2A">
          <w:rPr>
            <w:noProof/>
            <w:webHidden/>
          </w:rPr>
          <w:fldChar w:fldCharType="begin"/>
        </w:r>
        <w:r w:rsidR="00BC6D2A">
          <w:rPr>
            <w:noProof/>
            <w:webHidden/>
          </w:rPr>
          <w:instrText xml:space="preserve"> PAGEREF _Toc124108857 \h </w:instrText>
        </w:r>
        <w:r w:rsidR="00BC6D2A">
          <w:rPr>
            <w:noProof/>
            <w:webHidden/>
          </w:rPr>
        </w:r>
        <w:r w:rsidR="00BC6D2A">
          <w:rPr>
            <w:noProof/>
            <w:webHidden/>
          </w:rPr>
          <w:fldChar w:fldCharType="separate"/>
        </w:r>
        <w:r w:rsidR="00BC6D2A">
          <w:rPr>
            <w:noProof/>
            <w:webHidden/>
          </w:rPr>
          <w:t>24</w:t>
        </w:r>
        <w:r w:rsidR="00BC6D2A">
          <w:rPr>
            <w:noProof/>
            <w:webHidden/>
          </w:rPr>
          <w:fldChar w:fldCharType="end"/>
        </w:r>
      </w:hyperlink>
    </w:p>
    <w:p w14:paraId="24587E4C" w14:textId="6D3B4B6F" w:rsidR="00BC6D2A" w:rsidRDefault="00000000">
      <w:pPr>
        <w:pStyle w:val="TableofFigures"/>
        <w:tabs>
          <w:tab w:val="right" w:leader="dot" w:pos="10790"/>
        </w:tabs>
        <w:rPr>
          <w:rFonts w:eastAsiaTheme="minorEastAsia"/>
          <w:noProof/>
          <w:sz w:val="22"/>
        </w:rPr>
      </w:pPr>
      <w:hyperlink w:anchor="_Toc124108858" w:history="1">
        <w:r w:rsidR="00BC6D2A" w:rsidRPr="003651A6">
          <w:rPr>
            <w:rStyle w:val="Hyperlink"/>
            <w:noProof/>
          </w:rPr>
          <w:t>Figure 16 – IDB25-X-05, Mechanical Dimensions</w:t>
        </w:r>
        <w:r w:rsidR="00BC6D2A">
          <w:rPr>
            <w:noProof/>
            <w:webHidden/>
          </w:rPr>
          <w:tab/>
        </w:r>
        <w:r w:rsidR="00BC6D2A">
          <w:rPr>
            <w:noProof/>
            <w:webHidden/>
          </w:rPr>
          <w:fldChar w:fldCharType="begin"/>
        </w:r>
        <w:r w:rsidR="00BC6D2A">
          <w:rPr>
            <w:noProof/>
            <w:webHidden/>
          </w:rPr>
          <w:instrText xml:space="preserve"> PAGEREF _Toc124108858 \h </w:instrText>
        </w:r>
        <w:r w:rsidR="00BC6D2A">
          <w:rPr>
            <w:noProof/>
            <w:webHidden/>
          </w:rPr>
        </w:r>
        <w:r w:rsidR="00BC6D2A">
          <w:rPr>
            <w:noProof/>
            <w:webHidden/>
          </w:rPr>
          <w:fldChar w:fldCharType="separate"/>
        </w:r>
        <w:r w:rsidR="00BC6D2A">
          <w:rPr>
            <w:noProof/>
            <w:webHidden/>
          </w:rPr>
          <w:t>25</w:t>
        </w:r>
        <w:r w:rsidR="00BC6D2A">
          <w:rPr>
            <w:noProof/>
            <w:webHidden/>
          </w:rPr>
          <w:fldChar w:fldCharType="end"/>
        </w:r>
      </w:hyperlink>
    </w:p>
    <w:p w14:paraId="71F1F0A4" w14:textId="05523666" w:rsidR="00BC6D2A" w:rsidRDefault="00000000">
      <w:pPr>
        <w:pStyle w:val="TableofFigures"/>
        <w:tabs>
          <w:tab w:val="right" w:leader="dot" w:pos="10790"/>
        </w:tabs>
        <w:rPr>
          <w:rFonts w:eastAsiaTheme="minorEastAsia"/>
          <w:noProof/>
          <w:sz w:val="22"/>
        </w:rPr>
      </w:pPr>
      <w:hyperlink w:anchor="_Toc124108859" w:history="1">
        <w:r w:rsidR="00BC6D2A" w:rsidRPr="003651A6">
          <w:rPr>
            <w:rStyle w:val="Hyperlink"/>
            <w:noProof/>
          </w:rPr>
          <w:t>Figure 17 – Part Identification Number</w:t>
        </w:r>
        <w:r w:rsidR="00BC6D2A">
          <w:rPr>
            <w:noProof/>
            <w:webHidden/>
          </w:rPr>
          <w:tab/>
        </w:r>
        <w:r w:rsidR="00BC6D2A">
          <w:rPr>
            <w:noProof/>
            <w:webHidden/>
          </w:rPr>
          <w:fldChar w:fldCharType="begin"/>
        </w:r>
        <w:r w:rsidR="00BC6D2A">
          <w:rPr>
            <w:noProof/>
            <w:webHidden/>
          </w:rPr>
          <w:instrText xml:space="preserve"> PAGEREF _Toc124108859 \h </w:instrText>
        </w:r>
        <w:r w:rsidR="00BC6D2A">
          <w:rPr>
            <w:noProof/>
            <w:webHidden/>
          </w:rPr>
        </w:r>
        <w:r w:rsidR="00BC6D2A">
          <w:rPr>
            <w:noProof/>
            <w:webHidden/>
          </w:rPr>
          <w:fldChar w:fldCharType="separate"/>
        </w:r>
        <w:r w:rsidR="00BC6D2A">
          <w:rPr>
            <w:noProof/>
            <w:webHidden/>
          </w:rPr>
          <w:t>40</w:t>
        </w:r>
        <w:r w:rsidR="00BC6D2A">
          <w:rPr>
            <w:noProof/>
            <w:webHidden/>
          </w:rPr>
          <w:fldChar w:fldCharType="end"/>
        </w:r>
      </w:hyperlink>
    </w:p>
    <w:p w14:paraId="69A9A4E8" w14:textId="034D6EE8" w:rsidR="00BC6D2A" w:rsidRDefault="00000000">
      <w:pPr>
        <w:pStyle w:val="TableofFigures"/>
        <w:tabs>
          <w:tab w:val="right" w:leader="dot" w:pos="10790"/>
        </w:tabs>
        <w:rPr>
          <w:rFonts w:eastAsiaTheme="minorEastAsia"/>
          <w:noProof/>
          <w:sz w:val="22"/>
        </w:rPr>
      </w:pPr>
      <w:hyperlink w:anchor="_Toc124108860" w:history="1">
        <w:r w:rsidR="00BC6D2A" w:rsidRPr="003651A6">
          <w:rPr>
            <w:rStyle w:val="Hyperlink"/>
            <w:noProof/>
          </w:rPr>
          <w:t>Figure 18 – Exemplar Revision History Table</w:t>
        </w:r>
        <w:r w:rsidR="00BC6D2A">
          <w:rPr>
            <w:noProof/>
            <w:webHidden/>
          </w:rPr>
          <w:tab/>
        </w:r>
        <w:r w:rsidR="00BC6D2A">
          <w:rPr>
            <w:noProof/>
            <w:webHidden/>
          </w:rPr>
          <w:fldChar w:fldCharType="begin"/>
        </w:r>
        <w:r w:rsidR="00BC6D2A">
          <w:rPr>
            <w:noProof/>
            <w:webHidden/>
          </w:rPr>
          <w:instrText xml:space="preserve"> PAGEREF _Toc124108860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2C2856B0" w14:textId="7BE37067" w:rsidR="00BC6D2A" w:rsidRDefault="00000000">
      <w:pPr>
        <w:pStyle w:val="TableofFigures"/>
        <w:tabs>
          <w:tab w:val="right" w:leader="dot" w:pos="10790"/>
        </w:tabs>
        <w:rPr>
          <w:rFonts w:eastAsiaTheme="minorEastAsia"/>
          <w:noProof/>
          <w:sz w:val="22"/>
        </w:rPr>
      </w:pPr>
      <w:hyperlink w:anchor="_Toc124108861" w:history="1">
        <w:r w:rsidR="00BC6D2A" w:rsidRPr="003651A6">
          <w:rPr>
            <w:rStyle w:val="Hyperlink"/>
            <w:noProof/>
          </w:rPr>
          <w:t>Figure 19 – miniPCB Size A, Horizontal</w:t>
        </w:r>
        <w:r w:rsidR="00BC6D2A">
          <w:rPr>
            <w:noProof/>
            <w:webHidden/>
          </w:rPr>
          <w:tab/>
        </w:r>
        <w:r w:rsidR="00BC6D2A">
          <w:rPr>
            <w:noProof/>
            <w:webHidden/>
          </w:rPr>
          <w:fldChar w:fldCharType="begin"/>
        </w:r>
        <w:r w:rsidR="00BC6D2A">
          <w:rPr>
            <w:noProof/>
            <w:webHidden/>
          </w:rPr>
          <w:instrText xml:space="preserve"> PAGEREF _Toc124108861 \h </w:instrText>
        </w:r>
        <w:r w:rsidR="00BC6D2A">
          <w:rPr>
            <w:noProof/>
            <w:webHidden/>
          </w:rPr>
        </w:r>
        <w:r w:rsidR="00BC6D2A">
          <w:rPr>
            <w:noProof/>
            <w:webHidden/>
          </w:rPr>
          <w:fldChar w:fldCharType="separate"/>
        </w:r>
        <w:r w:rsidR="00BC6D2A">
          <w:rPr>
            <w:noProof/>
            <w:webHidden/>
          </w:rPr>
          <w:t>49</w:t>
        </w:r>
        <w:r w:rsidR="00BC6D2A">
          <w:rPr>
            <w:noProof/>
            <w:webHidden/>
          </w:rPr>
          <w:fldChar w:fldCharType="end"/>
        </w:r>
      </w:hyperlink>
    </w:p>
    <w:p w14:paraId="229261D3" w14:textId="794CCBE8" w:rsidR="00BC6D2A" w:rsidRDefault="00000000">
      <w:pPr>
        <w:pStyle w:val="TableofFigures"/>
        <w:tabs>
          <w:tab w:val="right" w:leader="dot" w:pos="10790"/>
        </w:tabs>
        <w:rPr>
          <w:rFonts w:eastAsiaTheme="minorEastAsia"/>
          <w:noProof/>
          <w:sz w:val="22"/>
        </w:rPr>
      </w:pPr>
      <w:hyperlink w:anchor="_Toc124108862" w:history="1">
        <w:r w:rsidR="00BC6D2A" w:rsidRPr="003651A6">
          <w:rPr>
            <w:rStyle w:val="Hyperlink"/>
            <w:noProof/>
          </w:rPr>
          <w:t>Figure 20 – miniPCB Size A Continued, Horizontal</w:t>
        </w:r>
        <w:r w:rsidR="00BC6D2A">
          <w:rPr>
            <w:noProof/>
            <w:webHidden/>
          </w:rPr>
          <w:tab/>
        </w:r>
        <w:r w:rsidR="00BC6D2A">
          <w:rPr>
            <w:noProof/>
            <w:webHidden/>
          </w:rPr>
          <w:fldChar w:fldCharType="begin"/>
        </w:r>
        <w:r w:rsidR="00BC6D2A">
          <w:rPr>
            <w:noProof/>
            <w:webHidden/>
          </w:rPr>
          <w:instrText xml:space="preserve"> PAGEREF _Toc124108862 \h </w:instrText>
        </w:r>
        <w:r w:rsidR="00BC6D2A">
          <w:rPr>
            <w:noProof/>
            <w:webHidden/>
          </w:rPr>
        </w:r>
        <w:r w:rsidR="00BC6D2A">
          <w:rPr>
            <w:noProof/>
            <w:webHidden/>
          </w:rPr>
          <w:fldChar w:fldCharType="separate"/>
        </w:r>
        <w:r w:rsidR="00BC6D2A">
          <w:rPr>
            <w:noProof/>
            <w:webHidden/>
          </w:rPr>
          <w:t>50</w:t>
        </w:r>
        <w:r w:rsidR="00BC6D2A">
          <w:rPr>
            <w:noProof/>
            <w:webHidden/>
          </w:rPr>
          <w:fldChar w:fldCharType="end"/>
        </w:r>
      </w:hyperlink>
    </w:p>
    <w:p w14:paraId="64BFA4DB" w14:textId="40DBD111" w:rsidR="00BC6D2A" w:rsidRDefault="00000000">
      <w:pPr>
        <w:pStyle w:val="TableofFigures"/>
        <w:tabs>
          <w:tab w:val="right" w:leader="dot" w:pos="10790"/>
        </w:tabs>
        <w:rPr>
          <w:rFonts w:eastAsiaTheme="minorEastAsia"/>
          <w:noProof/>
          <w:sz w:val="22"/>
        </w:rPr>
      </w:pPr>
      <w:hyperlink w:anchor="_Toc124108863" w:history="1">
        <w:r w:rsidR="00BC6D2A" w:rsidRPr="003651A6">
          <w:rPr>
            <w:rStyle w:val="Hyperlink"/>
            <w:noProof/>
          </w:rPr>
          <w:t>Figure 21 – miniPCB Size A, Vertical</w:t>
        </w:r>
        <w:r w:rsidR="00BC6D2A">
          <w:rPr>
            <w:noProof/>
            <w:webHidden/>
          </w:rPr>
          <w:tab/>
        </w:r>
        <w:r w:rsidR="00BC6D2A">
          <w:rPr>
            <w:noProof/>
            <w:webHidden/>
          </w:rPr>
          <w:fldChar w:fldCharType="begin"/>
        </w:r>
        <w:r w:rsidR="00BC6D2A">
          <w:rPr>
            <w:noProof/>
            <w:webHidden/>
          </w:rPr>
          <w:instrText xml:space="preserve"> PAGEREF _Toc124108863 \h </w:instrText>
        </w:r>
        <w:r w:rsidR="00BC6D2A">
          <w:rPr>
            <w:noProof/>
            <w:webHidden/>
          </w:rPr>
        </w:r>
        <w:r w:rsidR="00BC6D2A">
          <w:rPr>
            <w:noProof/>
            <w:webHidden/>
          </w:rPr>
          <w:fldChar w:fldCharType="separate"/>
        </w:r>
        <w:r w:rsidR="00BC6D2A">
          <w:rPr>
            <w:noProof/>
            <w:webHidden/>
          </w:rPr>
          <w:t>51</w:t>
        </w:r>
        <w:r w:rsidR="00BC6D2A">
          <w:rPr>
            <w:noProof/>
            <w:webHidden/>
          </w:rPr>
          <w:fldChar w:fldCharType="end"/>
        </w:r>
      </w:hyperlink>
    </w:p>
    <w:p w14:paraId="27245128" w14:textId="15E66DD5" w:rsidR="00BC6D2A" w:rsidRDefault="00000000">
      <w:pPr>
        <w:pStyle w:val="TableofFigures"/>
        <w:tabs>
          <w:tab w:val="right" w:leader="dot" w:pos="10790"/>
        </w:tabs>
        <w:rPr>
          <w:rFonts w:eastAsiaTheme="minorEastAsia"/>
          <w:noProof/>
          <w:sz w:val="22"/>
        </w:rPr>
      </w:pPr>
      <w:hyperlink w:anchor="_Toc124108864" w:history="1">
        <w:r w:rsidR="00BC6D2A" w:rsidRPr="003651A6">
          <w:rPr>
            <w:rStyle w:val="Hyperlink"/>
            <w:noProof/>
          </w:rPr>
          <w:t>Figure 22 – miniPCB Size A Continued, Vertical</w:t>
        </w:r>
        <w:r w:rsidR="00BC6D2A">
          <w:rPr>
            <w:noProof/>
            <w:webHidden/>
          </w:rPr>
          <w:tab/>
        </w:r>
        <w:r w:rsidR="00BC6D2A">
          <w:rPr>
            <w:noProof/>
            <w:webHidden/>
          </w:rPr>
          <w:fldChar w:fldCharType="begin"/>
        </w:r>
        <w:r w:rsidR="00BC6D2A">
          <w:rPr>
            <w:noProof/>
            <w:webHidden/>
          </w:rPr>
          <w:instrText xml:space="preserve"> PAGEREF _Toc124108864 \h </w:instrText>
        </w:r>
        <w:r w:rsidR="00BC6D2A">
          <w:rPr>
            <w:noProof/>
            <w:webHidden/>
          </w:rPr>
        </w:r>
        <w:r w:rsidR="00BC6D2A">
          <w:rPr>
            <w:noProof/>
            <w:webHidden/>
          </w:rPr>
          <w:fldChar w:fldCharType="separate"/>
        </w:r>
        <w:r w:rsidR="00BC6D2A">
          <w:rPr>
            <w:noProof/>
            <w:webHidden/>
          </w:rPr>
          <w:t>52</w:t>
        </w:r>
        <w:r w:rsidR="00BC6D2A">
          <w:rPr>
            <w:noProof/>
            <w:webHidden/>
          </w:rPr>
          <w:fldChar w:fldCharType="end"/>
        </w:r>
      </w:hyperlink>
    </w:p>
    <w:p w14:paraId="374A3F14" w14:textId="5A15B3D9" w:rsidR="00BC6D2A" w:rsidRDefault="00000000">
      <w:pPr>
        <w:pStyle w:val="TableofFigures"/>
        <w:tabs>
          <w:tab w:val="right" w:leader="dot" w:pos="10790"/>
        </w:tabs>
        <w:rPr>
          <w:rFonts w:eastAsiaTheme="minorEastAsia"/>
          <w:noProof/>
          <w:sz w:val="22"/>
        </w:rPr>
      </w:pPr>
      <w:hyperlink w:anchor="_Toc124108865" w:history="1">
        <w:r w:rsidR="00BC6D2A" w:rsidRPr="003651A6">
          <w:rPr>
            <w:rStyle w:val="Hyperlink"/>
            <w:noProof/>
          </w:rPr>
          <w:t>Figure 23 – miniPCB Size A Experimental, Vertical</w:t>
        </w:r>
        <w:r w:rsidR="00BC6D2A">
          <w:rPr>
            <w:noProof/>
            <w:webHidden/>
          </w:rPr>
          <w:tab/>
        </w:r>
        <w:r w:rsidR="00BC6D2A">
          <w:rPr>
            <w:noProof/>
            <w:webHidden/>
          </w:rPr>
          <w:fldChar w:fldCharType="begin"/>
        </w:r>
        <w:r w:rsidR="00BC6D2A">
          <w:rPr>
            <w:noProof/>
            <w:webHidden/>
          </w:rPr>
          <w:instrText xml:space="preserve"> PAGEREF _Toc124108865 \h </w:instrText>
        </w:r>
        <w:r w:rsidR="00BC6D2A">
          <w:rPr>
            <w:noProof/>
            <w:webHidden/>
          </w:rPr>
        </w:r>
        <w:r w:rsidR="00BC6D2A">
          <w:rPr>
            <w:noProof/>
            <w:webHidden/>
          </w:rPr>
          <w:fldChar w:fldCharType="separate"/>
        </w:r>
        <w:r w:rsidR="00BC6D2A">
          <w:rPr>
            <w:noProof/>
            <w:webHidden/>
          </w:rPr>
          <w:t>53</w:t>
        </w:r>
        <w:r w:rsidR="00BC6D2A">
          <w:rPr>
            <w:noProof/>
            <w:webHidden/>
          </w:rPr>
          <w:fldChar w:fldCharType="end"/>
        </w:r>
      </w:hyperlink>
    </w:p>
    <w:p w14:paraId="3662AA0C" w14:textId="4D19C0F5" w:rsidR="00BC6D2A" w:rsidRDefault="00000000">
      <w:pPr>
        <w:pStyle w:val="TableofFigures"/>
        <w:tabs>
          <w:tab w:val="right" w:leader="dot" w:pos="10790"/>
        </w:tabs>
        <w:rPr>
          <w:rFonts w:eastAsiaTheme="minorEastAsia"/>
          <w:noProof/>
          <w:sz w:val="22"/>
        </w:rPr>
      </w:pPr>
      <w:hyperlink w:anchor="_Toc124108866" w:history="1">
        <w:r w:rsidR="00BC6D2A" w:rsidRPr="003651A6">
          <w:rPr>
            <w:rStyle w:val="Hyperlink"/>
            <w:noProof/>
          </w:rPr>
          <w:t>Figure 24 – miniPCB Part Specification</w:t>
        </w:r>
        <w:r w:rsidR="00BC6D2A">
          <w:rPr>
            <w:noProof/>
            <w:webHidden/>
          </w:rPr>
          <w:tab/>
        </w:r>
        <w:r w:rsidR="00BC6D2A">
          <w:rPr>
            <w:noProof/>
            <w:webHidden/>
          </w:rPr>
          <w:fldChar w:fldCharType="begin"/>
        </w:r>
        <w:r w:rsidR="00BC6D2A">
          <w:rPr>
            <w:noProof/>
            <w:webHidden/>
          </w:rPr>
          <w:instrText xml:space="preserve"> PAGEREF _Toc124108866 \h </w:instrText>
        </w:r>
        <w:r w:rsidR="00BC6D2A">
          <w:rPr>
            <w:noProof/>
            <w:webHidden/>
          </w:rPr>
        </w:r>
        <w:r w:rsidR="00BC6D2A">
          <w:rPr>
            <w:noProof/>
            <w:webHidden/>
          </w:rPr>
          <w:fldChar w:fldCharType="separate"/>
        </w:r>
        <w:r w:rsidR="00BC6D2A">
          <w:rPr>
            <w:noProof/>
            <w:webHidden/>
          </w:rPr>
          <w:t>54</w:t>
        </w:r>
        <w:r w:rsidR="00BC6D2A">
          <w:rPr>
            <w:noProof/>
            <w:webHidden/>
          </w:rPr>
          <w:fldChar w:fldCharType="end"/>
        </w:r>
      </w:hyperlink>
    </w:p>
    <w:p w14:paraId="022268A7" w14:textId="13AB8DA8" w:rsidR="00BC6D2A" w:rsidRDefault="00000000">
      <w:pPr>
        <w:pStyle w:val="TableofFigures"/>
        <w:tabs>
          <w:tab w:val="right" w:leader="dot" w:pos="10790"/>
        </w:tabs>
        <w:rPr>
          <w:rFonts w:eastAsiaTheme="minorEastAsia"/>
          <w:noProof/>
          <w:sz w:val="22"/>
        </w:rPr>
      </w:pPr>
      <w:hyperlink w:anchor="_Toc124108867" w:history="1">
        <w:r w:rsidR="00BC6D2A" w:rsidRPr="003651A6">
          <w:rPr>
            <w:rStyle w:val="Hyperlink"/>
            <w:noProof/>
          </w:rPr>
          <w:t>Figure 25 – miniPCB Size B, Horizontal</w:t>
        </w:r>
        <w:r w:rsidR="00BC6D2A">
          <w:rPr>
            <w:noProof/>
            <w:webHidden/>
          </w:rPr>
          <w:tab/>
        </w:r>
        <w:r w:rsidR="00BC6D2A">
          <w:rPr>
            <w:noProof/>
            <w:webHidden/>
          </w:rPr>
          <w:fldChar w:fldCharType="begin"/>
        </w:r>
        <w:r w:rsidR="00BC6D2A">
          <w:rPr>
            <w:noProof/>
            <w:webHidden/>
          </w:rPr>
          <w:instrText xml:space="preserve"> PAGEREF _Toc124108867 \h </w:instrText>
        </w:r>
        <w:r w:rsidR="00BC6D2A">
          <w:rPr>
            <w:noProof/>
            <w:webHidden/>
          </w:rPr>
        </w:r>
        <w:r w:rsidR="00BC6D2A">
          <w:rPr>
            <w:noProof/>
            <w:webHidden/>
          </w:rPr>
          <w:fldChar w:fldCharType="separate"/>
        </w:r>
        <w:r w:rsidR="00BC6D2A">
          <w:rPr>
            <w:noProof/>
            <w:webHidden/>
          </w:rPr>
          <w:t>55</w:t>
        </w:r>
        <w:r w:rsidR="00BC6D2A">
          <w:rPr>
            <w:noProof/>
            <w:webHidden/>
          </w:rPr>
          <w:fldChar w:fldCharType="end"/>
        </w:r>
      </w:hyperlink>
    </w:p>
    <w:p w14:paraId="7D157D6B" w14:textId="43683448" w:rsidR="00BC6D2A" w:rsidRDefault="00000000">
      <w:pPr>
        <w:pStyle w:val="TableofFigures"/>
        <w:tabs>
          <w:tab w:val="right" w:leader="dot" w:pos="10790"/>
        </w:tabs>
        <w:rPr>
          <w:rFonts w:eastAsiaTheme="minorEastAsia"/>
          <w:noProof/>
          <w:sz w:val="22"/>
        </w:rPr>
      </w:pPr>
      <w:hyperlink w:anchor="_Toc124108868" w:history="1">
        <w:r w:rsidR="00BC6D2A" w:rsidRPr="003651A6">
          <w:rPr>
            <w:rStyle w:val="Hyperlink"/>
            <w:noProof/>
          </w:rPr>
          <w:t>Figure 26 – miniPCB Size B Continued, Horizontal</w:t>
        </w:r>
        <w:r w:rsidR="00BC6D2A">
          <w:rPr>
            <w:noProof/>
            <w:webHidden/>
          </w:rPr>
          <w:tab/>
        </w:r>
        <w:r w:rsidR="00BC6D2A">
          <w:rPr>
            <w:noProof/>
            <w:webHidden/>
          </w:rPr>
          <w:fldChar w:fldCharType="begin"/>
        </w:r>
        <w:r w:rsidR="00BC6D2A">
          <w:rPr>
            <w:noProof/>
            <w:webHidden/>
          </w:rPr>
          <w:instrText xml:space="preserve"> PAGEREF _Toc124108868 \h </w:instrText>
        </w:r>
        <w:r w:rsidR="00BC6D2A">
          <w:rPr>
            <w:noProof/>
            <w:webHidden/>
          </w:rPr>
        </w:r>
        <w:r w:rsidR="00BC6D2A">
          <w:rPr>
            <w:noProof/>
            <w:webHidden/>
          </w:rPr>
          <w:fldChar w:fldCharType="separate"/>
        </w:r>
        <w:r w:rsidR="00BC6D2A">
          <w:rPr>
            <w:noProof/>
            <w:webHidden/>
          </w:rPr>
          <w:t>56</w:t>
        </w:r>
        <w:r w:rsidR="00BC6D2A">
          <w:rPr>
            <w:noProof/>
            <w:webHidden/>
          </w:rPr>
          <w:fldChar w:fldCharType="end"/>
        </w:r>
      </w:hyperlink>
    </w:p>
    <w:p w14:paraId="3C797F43" w14:textId="070929B1" w:rsidR="00BC6D2A" w:rsidRDefault="00000000">
      <w:pPr>
        <w:pStyle w:val="TableofFigures"/>
        <w:tabs>
          <w:tab w:val="right" w:leader="dot" w:pos="10790"/>
        </w:tabs>
        <w:rPr>
          <w:rFonts w:eastAsiaTheme="minorEastAsia"/>
          <w:noProof/>
          <w:sz w:val="22"/>
        </w:rPr>
      </w:pPr>
      <w:hyperlink w:anchor="_Toc124108869" w:history="1">
        <w:r w:rsidR="00BC6D2A" w:rsidRPr="003651A6">
          <w:rPr>
            <w:rStyle w:val="Hyperlink"/>
            <w:noProof/>
          </w:rPr>
          <w:t>Figure 27 – PCB15-X-05 Panel</w:t>
        </w:r>
        <w:r w:rsidR="00BC6D2A">
          <w:rPr>
            <w:noProof/>
            <w:webHidden/>
          </w:rPr>
          <w:tab/>
        </w:r>
        <w:r w:rsidR="00BC6D2A">
          <w:rPr>
            <w:noProof/>
            <w:webHidden/>
          </w:rPr>
          <w:fldChar w:fldCharType="begin"/>
        </w:r>
        <w:r w:rsidR="00BC6D2A">
          <w:rPr>
            <w:noProof/>
            <w:webHidden/>
          </w:rPr>
          <w:instrText xml:space="preserve"> PAGEREF _Toc124108869 \h </w:instrText>
        </w:r>
        <w:r w:rsidR="00BC6D2A">
          <w:rPr>
            <w:noProof/>
            <w:webHidden/>
          </w:rPr>
        </w:r>
        <w:r w:rsidR="00BC6D2A">
          <w:rPr>
            <w:noProof/>
            <w:webHidden/>
          </w:rPr>
          <w:fldChar w:fldCharType="separate"/>
        </w:r>
        <w:r w:rsidR="00BC6D2A">
          <w:rPr>
            <w:noProof/>
            <w:webHidden/>
          </w:rPr>
          <w:t>65</w:t>
        </w:r>
        <w:r w:rsidR="00BC6D2A">
          <w:rPr>
            <w:noProof/>
            <w:webHidden/>
          </w:rPr>
          <w:fldChar w:fldCharType="end"/>
        </w:r>
      </w:hyperlink>
    </w:p>
    <w:p w14:paraId="1C1414D1" w14:textId="1AC79A09" w:rsidR="00BC6D2A" w:rsidRDefault="00000000">
      <w:pPr>
        <w:pStyle w:val="TableofFigures"/>
        <w:tabs>
          <w:tab w:val="right" w:leader="dot" w:pos="10790"/>
        </w:tabs>
        <w:rPr>
          <w:rFonts w:eastAsiaTheme="minorEastAsia"/>
          <w:noProof/>
          <w:sz w:val="22"/>
        </w:rPr>
      </w:pPr>
      <w:hyperlink w:anchor="_Toc124108870" w:history="1">
        <w:r w:rsidR="00BC6D2A" w:rsidRPr="003651A6">
          <w:rPr>
            <w:rStyle w:val="Hyperlink"/>
            <w:noProof/>
          </w:rPr>
          <w:t>Figure 28 – PCB20-X-05 Panel</w:t>
        </w:r>
        <w:r w:rsidR="00BC6D2A">
          <w:rPr>
            <w:noProof/>
            <w:webHidden/>
          </w:rPr>
          <w:tab/>
        </w:r>
        <w:r w:rsidR="00BC6D2A">
          <w:rPr>
            <w:noProof/>
            <w:webHidden/>
          </w:rPr>
          <w:fldChar w:fldCharType="begin"/>
        </w:r>
        <w:r w:rsidR="00BC6D2A">
          <w:rPr>
            <w:noProof/>
            <w:webHidden/>
          </w:rPr>
          <w:instrText xml:space="preserve"> PAGEREF _Toc124108870 \h </w:instrText>
        </w:r>
        <w:r w:rsidR="00BC6D2A">
          <w:rPr>
            <w:noProof/>
            <w:webHidden/>
          </w:rPr>
        </w:r>
        <w:r w:rsidR="00BC6D2A">
          <w:rPr>
            <w:noProof/>
            <w:webHidden/>
          </w:rPr>
          <w:fldChar w:fldCharType="separate"/>
        </w:r>
        <w:r w:rsidR="00BC6D2A">
          <w:rPr>
            <w:noProof/>
            <w:webHidden/>
          </w:rPr>
          <w:t>66</w:t>
        </w:r>
        <w:r w:rsidR="00BC6D2A">
          <w:rPr>
            <w:noProof/>
            <w:webHidden/>
          </w:rPr>
          <w:fldChar w:fldCharType="end"/>
        </w:r>
      </w:hyperlink>
    </w:p>
    <w:p w14:paraId="496F69D8" w14:textId="02E5A690" w:rsidR="00BC6D2A" w:rsidRDefault="00000000">
      <w:pPr>
        <w:pStyle w:val="TableofFigures"/>
        <w:tabs>
          <w:tab w:val="right" w:leader="dot" w:pos="10790"/>
        </w:tabs>
        <w:rPr>
          <w:rFonts w:eastAsiaTheme="minorEastAsia"/>
          <w:noProof/>
          <w:sz w:val="22"/>
        </w:rPr>
      </w:pPr>
      <w:hyperlink w:anchor="_Toc124108871" w:history="1">
        <w:r w:rsidR="00BC6D2A" w:rsidRPr="003651A6">
          <w:rPr>
            <w:rStyle w:val="Hyperlink"/>
            <w:noProof/>
          </w:rPr>
          <w:t>Figure 29 – PCB25-X-05 Panel</w:t>
        </w:r>
        <w:r w:rsidR="00BC6D2A">
          <w:rPr>
            <w:noProof/>
            <w:webHidden/>
          </w:rPr>
          <w:tab/>
        </w:r>
        <w:r w:rsidR="00BC6D2A">
          <w:rPr>
            <w:noProof/>
            <w:webHidden/>
          </w:rPr>
          <w:fldChar w:fldCharType="begin"/>
        </w:r>
        <w:r w:rsidR="00BC6D2A">
          <w:rPr>
            <w:noProof/>
            <w:webHidden/>
          </w:rPr>
          <w:instrText xml:space="preserve"> PAGEREF _Toc124108871 \h </w:instrText>
        </w:r>
        <w:r w:rsidR="00BC6D2A">
          <w:rPr>
            <w:noProof/>
            <w:webHidden/>
          </w:rPr>
        </w:r>
        <w:r w:rsidR="00BC6D2A">
          <w:rPr>
            <w:noProof/>
            <w:webHidden/>
          </w:rPr>
          <w:fldChar w:fldCharType="separate"/>
        </w:r>
        <w:r w:rsidR="00BC6D2A">
          <w:rPr>
            <w:noProof/>
            <w:webHidden/>
          </w:rPr>
          <w:t>67</w:t>
        </w:r>
        <w:r w:rsidR="00BC6D2A">
          <w:rPr>
            <w:noProof/>
            <w:webHidden/>
          </w:rPr>
          <w:fldChar w:fldCharType="end"/>
        </w:r>
      </w:hyperlink>
    </w:p>
    <w:p w14:paraId="523C6E17" w14:textId="250E00E7" w:rsidR="00BC6D2A" w:rsidRDefault="00000000">
      <w:pPr>
        <w:pStyle w:val="TableofFigures"/>
        <w:tabs>
          <w:tab w:val="right" w:leader="dot" w:pos="10790"/>
        </w:tabs>
        <w:rPr>
          <w:rFonts w:eastAsiaTheme="minorEastAsia"/>
          <w:noProof/>
          <w:sz w:val="22"/>
        </w:rPr>
      </w:pPr>
      <w:hyperlink w:anchor="_Toc124108872" w:history="1">
        <w:r w:rsidR="00BC6D2A" w:rsidRPr="003651A6">
          <w:rPr>
            <w:rStyle w:val="Hyperlink"/>
            <w:noProof/>
          </w:rPr>
          <w:t>Figure 30 – PCB33-X-05 Panel</w:t>
        </w:r>
        <w:r w:rsidR="00BC6D2A">
          <w:rPr>
            <w:noProof/>
            <w:webHidden/>
          </w:rPr>
          <w:tab/>
        </w:r>
        <w:r w:rsidR="00BC6D2A">
          <w:rPr>
            <w:noProof/>
            <w:webHidden/>
          </w:rPr>
          <w:fldChar w:fldCharType="begin"/>
        </w:r>
        <w:r w:rsidR="00BC6D2A">
          <w:rPr>
            <w:noProof/>
            <w:webHidden/>
          </w:rPr>
          <w:instrText xml:space="preserve"> PAGEREF _Toc124108872 \h </w:instrText>
        </w:r>
        <w:r w:rsidR="00BC6D2A">
          <w:rPr>
            <w:noProof/>
            <w:webHidden/>
          </w:rPr>
        </w:r>
        <w:r w:rsidR="00BC6D2A">
          <w:rPr>
            <w:noProof/>
            <w:webHidden/>
          </w:rPr>
          <w:fldChar w:fldCharType="separate"/>
        </w:r>
        <w:r w:rsidR="00BC6D2A">
          <w:rPr>
            <w:noProof/>
            <w:webHidden/>
          </w:rPr>
          <w:t>68</w:t>
        </w:r>
        <w:r w:rsidR="00BC6D2A">
          <w:rPr>
            <w:noProof/>
            <w:webHidden/>
          </w:rPr>
          <w:fldChar w:fldCharType="end"/>
        </w:r>
      </w:hyperlink>
    </w:p>
    <w:p w14:paraId="73585466" w14:textId="22BCC17B" w:rsidR="00BC6D2A" w:rsidRDefault="00000000">
      <w:pPr>
        <w:pStyle w:val="TableofFigures"/>
        <w:tabs>
          <w:tab w:val="right" w:leader="dot" w:pos="10790"/>
        </w:tabs>
        <w:rPr>
          <w:rFonts w:eastAsiaTheme="minorEastAsia"/>
          <w:noProof/>
          <w:sz w:val="22"/>
        </w:rPr>
      </w:pPr>
      <w:hyperlink w:anchor="_Toc124108873" w:history="1">
        <w:r w:rsidR="00BC6D2A" w:rsidRPr="003651A6">
          <w:rPr>
            <w:rStyle w:val="Hyperlink"/>
            <w:noProof/>
          </w:rPr>
          <w:t>Figure 31 – PCB50-X-05 Panel</w:t>
        </w:r>
        <w:r w:rsidR="00BC6D2A">
          <w:rPr>
            <w:noProof/>
            <w:webHidden/>
          </w:rPr>
          <w:tab/>
        </w:r>
        <w:r w:rsidR="00BC6D2A">
          <w:rPr>
            <w:noProof/>
            <w:webHidden/>
          </w:rPr>
          <w:fldChar w:fldCharType="begin"/>
        </w:r>
        <w:r w:rsidR="00BC6D2A">
          <w:rPr>
            <w:noProof/>
            <w:webHidden/>
          </w:rPr>
          <w:instrText xml:space="preserve"> PAGEREF _Toc124108873 \h </w:instrText>
        </w:r>
        <w:r w:rsidR="00BC6D2A">
          <w:rPr>
            <w:noProof/>
            <w:webHidden/>
          </w:rPr>
        </w:r>
        <w:r w:rsidR="00BC6D2A">
          <w:rPr>
            <w:noProof/>
            <w:webHidden/>
          </w:rPr>
          <w:fldChar w:fldCharType="separate"/>
        </w:r>
        <w:r w:rsidR="00BC6D2A">
          <w:rPr>
            <w:noProof/>
            <w:webHidden/>
          </w:rPr>
          <w:t>69</w:t>
        </w:r>
        <w:r w:rsidR="00BC6D2A">
          <w:rPr>
            <w:noProof/>
            <w:webHidden/>
          </w:rPr>
          <w:fldChar w:fldCharType="end"/>
        </w:r>
      </w:hyperlink>
    </w:p>
    <w:p w14:paraId="1EAACA69" w14:textId="1A432C83" w:rsidR="00BC6D2A" w:rsidRDefault="00000000">
      <w:pPr>
        <w:pStyle w:val="TableofFigures"/>
        <w:tabs>
          <w:tab w:val="right" w:leader="dot" w:pos="10790"/>
        </w:tabs>
        <w:rPr>
          <w:rFonts w:eastAsiaTheme="minorEastAsia"/>
          <w:noProof/>
          <w:sz w:val="22"/>
        </w:rPr>
      </w:pPr>
      <w:hyperlink w:anchor="_Toc124108874" w:history="1">
        <w:r w:rsidR="00BC6D2A" w:rsidRPr="003651A6">
          <w:rPr>
            <w:rStyle w:val="Hyperlink"/>
            <w:noProof/>
          </w:rPr>
          <w:t>Figure 32 – IDB20-X-05 Panel</w:t>
        </w:r>
        <w:r w:rsidR="00BC6D2A">
          <w:rPr>
            <w:noProof/>
            <w:webHidden/>
          </w:rPr>
          <w:tab/>
        </w:r>
        <w:r w:rsidR="00BC6D2A">
          <w:rPr>
            <w:noProof/>
            <w:webHidden/>
          </w:rPr>
          <w:fldChar w:fldCharType="begin"/>
        </w:r>
        <w:r w:rsidR="00BC6D2A">
          <w:rPr>
            <w:noProof/>
            <w:webHidden/>
          </w:rPr>
          <w:instrText xml:space="preserve"> PAGEREF _Toc124108874 \h </w:instrText>
        </w:r>
        <w:r w:rsidR="00BC6D2A">
          <w:rPr>
            <w:noProof/>
            <w:webHidden/>
          </w:rPr>
        </w:r>
        <w:r w:rsidR="00BC6D2A">
          <w:rPr>
            <w:noProof/>
            <w:webHidden/>
          </w:rPr>
          <w:fldChar w:fldCharType="separate"/>
        </w:r>
        <w:r w:rsidR="00BC6D2A">
          <w:rPr>
            <w:noProof/>
            <w:webHidden/>
          </w:rPr>
          <w:t>70</w:t>
        </w:r>
        <w:r w:rsidR="00BC6D2A">
          <w:rPr>
            <w:noProof/>
            <w:webHidden/>
          </w:rPr>
          <w:fldChar w:fldCharType="end"/>
        </w:r>
      </w:hyperlink>
    </w:p>
    <w:p w14:paraId="1923F3A4" w14:textId="287AAC60" w:rsidR="00BC6D2A" w:rsidRDefault="00000000">
      <w:pPr>
        <w:pStyle w:val="TableofFigures"/>
        <w:tabs>
          <w:tab w:val="right" w:leader="dot" w:pos="10790"/>
        </w:tabs>
        <w:rPr>
          <w:rFonts w:eastAsiaTheme="minorEastAsia"/>
          <w:noProof/>
          <w:sz w:val="22"/>
        </w:rPr>
      </w:pPr>
      <w:hyperlink w:anchor="_Toc124108875" w:history="1">
        <w:r w:rsidR="00BC6D2A" w:rsidRPr="003651A6">
          <w:rPr>
            <w:rStyle w:val="Hyperlink"/>
            <w:noProof/>
          </w:rPr>
          <w:t>Figure 33 – IDB25-X-05 Panel</w:t>
        </w:r>
        <w:r w:rsidR="00BC6D2A">
          <w:rPr>
            <w:noProof/>
            <w:webHidden/>
          </w:rPr>
          <w:tab/>
        </w:r>
        <w:r w:rsidR="00BC6D2A">
          <w:rPr>
            <w:noProof/>
            <w:webHidden/>
          </w:rPr>
          <w:fldChar w:fldCharType="begin"/>
        </w:r>
        <w:r w:rsidR="00BC6D2A">
          <w:rPr>
            <w:noProof/>
            <w:webHidden/>
          </w:rPr>
          <w:instrText xml:space="preserve"> PAGEREF _Toc124108875 \h </w:instrText>
        </w:r>
        <w:r w:rsidR="00BC6D2A">
          <w:rPr>
            <w:noProof/>
            <w:webHidden/>
          </w:rPr>
        </w:r>
        <w:r w:rsidR="00BC6D2A">
          <w:rPr>
            <w:noProof/>
            <w:webHidden/>
          </w:rPr>
          <w:fldChar w:fldCharType="separate"/>
        </w:r>
        <w:r w:rsidR="00BC6D2A">
          <w:rPr>
            <w:noProof/>
            <w:webHidden/>
          </w:rPr>
          <w:t>71</w:t>
        </w:r>
        <w:r w:rsidR="00BC6D2A">
          <w:rPr>
            <w:noProof/>
            <w:webHidden/>
          </w:rPr>
          <w:fldChar w:fldCharType="end"/>
        </w:r>
      </w:hyperlink>
    </w:p>
    <w:p w14:paraId="79D7B4BA" w14:textId="134697B9" w:rsidR="008A19B7" w:rsidRDefault="005D31C9">
      <w:pPr>
        <w:spacing w:line="259" w:lineRule="auto"/>
      </w:pPr>
      <w:r>
        <w:fldChar w:fldCharType="end"/>
      </w:r>
      <w:r w:rsidR="008A19B7">
        <w:br w:type="page"/>
      </w:r>
    </w:p>
    <w:p w14:paraId="3D80D595" w14:textId="09ED255E" w:rsidR="008A19B7" w:rsidRPr="008A19B7" w:rsidRDefault="008A19B7" w:rsidP="00281AA5">
      <w:pPr>
        <w:spacing w:line="259" w:lineRule="auto"/>
        <w:rPr>
          <w:b/>
          <w:bCs/>
        </w:rPr>
      </w:pPr>
      <w:r w:rsidRPr="008A19B7">
        <w:rPr>
          <w:b/>
          <w:bCs/>
        </w:rPr>
        <w:lastRenderedPageBreak/>
        <w:t>TABLE OF TABLES</w:t>
      </w:r>
    </w:p>
    <w:p w14:paraId="2DD5534D" w14:textId="5AB1D00E" w:rsidR="00BC6D2A"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108833" w:history="1">
        <w:r w:rsidR="00BC6D2A" w:rsidRPr="009C5EB3">
          <w:rPr>
            <w:rStyle w:val="Hyperlink"/>
            <w:noProof/>
          </w:rPr>
          <w:t>Table 1 – Reference Designator Properties</w:t>
        </w:r>
        <w:r w:rsidR="00BC6D2A">
          <w:rPr>
            <w:noProof/>
            <w:webHidden/>
          </w:rPr>
          <w:tab/>
        </w:r>
        <w:r w:rsidR="00BC6D2A">
          <w:rPr>
            <w:noProof/>
            <w:webHidden/>
          </w:rPr>
          <w:fldChar w:fldCharType="begin"/>
        </w:r>
        <w:r w:rsidR="00BC6D2A">
          <w:rPr>
            <w:noProof/>
            <w:webHidden/>
          </w:rPr>
          <w:instrText xml:space="preserve"> PAGEREF _Toc124108833 \h </w:instrText>
        </w:r>
        <w:r w:rsidR="00BC6D2A">
          <w:rPr>
            <w:noProof/>
            <w:webHidden/>
          </w:rPr>
        </w:r>
        <w:r w:rsidR="00BC6D2A">
          <w:rPr>
            <w:noProof/>
            <w:webHidden/>
          </w:rPr>
          <w:fldChar w:fldCharType="separate"/>
        </w:r>
        <w:r w:rsidR="00BC6D2A">
          <w:rPr>
            <w:noProof/>
            <w:webHidden/>
          </w:rPr>
          <w:t>38</w:t>
        </w:r>
        <w:r w:rsidR="00BC6D2A">
          <w:rPr>
            <w:noProof/>
            <w:webHidden/>
          </w:rPr>
          <w:fldChar w:fldCharType="end"/>
        </w:r>
      </w:hyperlink>
    </w:p>
    <w:p w14:paraId="6BE979BA" w14:textId="6986AD33" w:rsidR="00BC6D2A" w:rsidRDefault="00000000">
      <w:pPr>
        <w:pStyle w:val="TableofFigures"/>
        <w:tabs>
          <w:tab w:val="right" w:leader="dot" w:pos="10790"/>
        </w:tabs>
        <w:rPr>
          <w:rFonts w:eastAsiaTheme="minorEastAsia"/>
          <w:noProof/>
          <w:sz w:val="22"/>
        </w:rPr>
      </w:pPr>
      <w:hyperlink w:anchor="_Toc124108834" w:history="1">
        <w:r w:rsidR="00BC6D2A" w:rsidRPr="009C5EB3">
          <w:rPr>
            <w:rStyle w:val="Hyperlink"/>
            <w:noProof/>
          </w:rPr>
          <w:t>Table 2 – Layout Rules, THD</w:t>
        </w:r>
        <w:r w:rsidR="00BC6D2A">
          <w:rPr>
            <w:noProof/>
            <w:webHidden/>
          </w:rPr>
          <w:tab/>
        </w:r>
        <w:r w:rsidR="00BC6D2A">
          <w:rPr>
            <w:noProof/>
            <w:webHidden/>
          </w:rPr>
          <w:fldChar w:fldCharType="begin"/>
        </w:r>
        <w:r w:rsidR="00BC6D2A">
          <w:rPr>
            <w:noProof/>
            <w:webHidden/>
          </w:rPr>
          <w:instrText xml:space="preserve"> PAGEREF _Toc124108834 \h </w:instrText>
        </w:r>
        <w:r w:rsidR="00BC6D2A">
          <w:rPr>
            <w:noProof/>
            <w:webHidden/>
          </w:rPr>
        </w:r>
        <w:r w:rsidR="00BC6D2A">
          <w:rPr>
            <w:noProof/>
            <w:webHidden/>
          </w:rPr>
          <w:fldChar w:fldCharType="separate"/>
        </w:r>
        <w:r w:rsidR="00BC6D2A">
          <w:rPr>
            <w:noProof/>
            <w:webHidden/>
          </w:rPr>
          <w:t>38</w:t>
        </w:r>
        <w:r w:rsidR="00BC6D2A">
          <w:rPr>
            <w:noProof/>
            <w:webHidden/>
          </w:rPr>
          <w:fldChar w:fldCharType="end"/>
        </w:r>
      </w:hyperlink>
    </w:p>
    <w:p w14:paraId="76EFBCB8" w14:textId="2E29A42E" w:rsidR="00BC6D2A" w:rsidRDefault="00000000">
      <w:pPr>
        <w:pStyle w:val="TableofFigures"/>
        <w:tabs>
          <w:tab w:val="right" w:leader="dot" w:pos="10790"/>
        </w:tabs>
        <w:rPr>
          <w:rFonts w:eastAsiaTheme="minorEastAsia"/>
          <w:noProof/>
          <w:sz w:val="22"/>
        </w:rPr>
      </w:pPr>
      <w:hyperlink w:anchor="_Toc124108835" w:history="1">
        <w:r w:rsidR="00BC6D2A" w:rsidRPr="009C5EB3">
          <w:rPr>
            <w:rStyle w:val="Hyperlink"/>
            <w:noProof/>
          </w:rPr>
          <w:t>Table 3 – Layout Rules, SMD</w:t>
        </w:r>
        <w:r w:rsidR="00BC6D2A">
          <w:rPr>
            <w:noProof/>
            <w:webHidden/>
          </w:rPr>
          <w:tab/>
        </w:r>
        <w:r w:rsidR="00BC6D2A">
          <w:rPr>
            <w:noProof/>
            <w:webHidden/>
          </w:rPr>
          <w:fldChar w:fldCharType="begin"/>
        </w:r>
        <w:r w:rsidR="00BC6D2A">
          <w:rPr>
            <w:noProof/>
            <w:webHidden/>
          </w:rPr>
          <w:instrText xml:space="preserve"> PAGEREF _Toc124108835 \h </w:instrText>
        </w:r>
        <w:r w:rsidR="00BC6D2A">
          <w:rPr>
            <w:noProof/>
            <w:webHidden/>
          </w:rPr>
        </w:r>
        <w:r w:rsidR="00BC6D2A">
          <w:rPr>
            <w:noProof/>
            <w:webHidden/>
          </w:rPr>
          <w:fldChar w:fldCharType="separate"/>
        </w:r>
        <w:r w:rsidR="00BC6D2A">
          <w:rPr>
            <w:noProof/>
            <w:webHidden/>
          </w:rPr>
          <w:t>39</w:t>
        </w:r>
        <w:r w:rsidR="00BC6D2A">
          <w:rPr>
            <w:noProof/>
            <w:webHidden/>
          </w:rPr>
          <w:fldChar w:fldCharType="end"/>
        </w:r>
      </w:hyperlink>
    </w:p>
    <w:p w14:paraId="6627CB43" w14:textId="49688376" w:rsidR="00BC6D2A" w:rsidRDefault="00000000">
      <w:pPr>
        <w:pStyle w:val="TableofFigures"/>
        <w:tabs>
          <w:tab w:val="right" w:leader="dot" w:pos="10790"/>
        </w:tabs>
        <w:rPr>
          <w:rFonts w:eastAsiaTheme="minorEastAsia"/>
          <w:noProof/>
          <w:sz w:val="22"/>
        </w:rPr>
      </w:pPr>
      <w:hyperlink w:anchor="_Toc124108836" w:history="1">
        <w:r w:rsidR="00BC6D2A" w:rsidRPr="009C5EB3">
          <w:rPr>
            <w:rStyle w:val="Hyperlink"/>
            <w:noProof/>
          </w:rPr>
          <w:t>Table 4 – Exemplar Revision History Table</w:t>
        </w:r>
        <w:r w:rsidR="00BC6D2A">
          <w:rPr>
            <w:noProof/>
            <w:webHidden/>
          </w:rPr>
          <w:tab/>
        </w:r>
        <w:r w:rsidR="00BC6D2A">
          <w:rPr>
            <w:noProof/>
            <w:webHidden/>
          </w:rPr>
          <w:fldChar w:fldCharType="begin"/>
        </w:r>
        <w:r w:rsidR="00BC6D2A">
          <w:rPr>
            <w:noProof/>
            <w:webHidden/>
          </w:rPr>
          <w:instrText xml:space="preserve"> PAGEREF _Toc124108836 \h </w:instrText>
        </w:r>
        <w:r w:rsidR="00BC6D2A">
          <w:rPr>
            <w:noProof/>
            <w:webHidden/>
          </w:rPr>
        </w:r>
        <w:r w:rsidR="00BC6D2A">
          <w:rPr>
            <w:noProof/>
            <w:webHidden/>
          </w:rPr>
          <w:fldChar w:fldCharType="separate"/>
        </w:r>
        <w:r w:rsidR="00BC6D2A">
          <w:rPr>
            <w:noProof/>
            <w:webHidden/>
          </w:rPr>
          <w:t>46</w:t>
        </w:r>
        <w:r w:rsidR="00BC6D2A">
          <w:rPr>
            <w:noProof/>
            <w:webHidden/>
          </w:rPr>
          <w:fldChar w:fldCharType="end"/>
        </w:r>
      </w:hyperlink>
    </w:p>
    <w:p w14:paraId="1FADC340" w14:textId="134C8E63" w:rsidR="00BC6D2A" w:rsidRDefault="00000000">
      <w:pPr>
        <w:pStyle w:val="TableofFigures"/>
        <w:tabs>
          <w:tab w:val="right" w:leader="dot" w:pos="10790"/>
        </w:tabs>
        <w:rPr>
          <w:rFonts w:eastAsiaTheme="minorEastAsia"/>
          <w:noProof/>
          <w:sz w:val="22"/>
        </w:rPr>
      </w:pPr>
      <w:hyperlink w:anchor="_Toc124108837" w:history="1">
        <w:r w:rsidR="00BC6D2A" w:rsidRPr="009C5EB3">
          <w:rPr>
            <w:rStyle w:val="Hyperlink"/>
            <w:noProof/>
          </w:rPr>
          <w:t>Table 5 – GitHub Repository</w:t>
        </w:r>
        <w:r w:rsidR="00BC6D2A">
          <w:rPr>
            <w:noProof/>
            <w:webHidden/>
          </w:rPr>
          <w:tab/>
        </w:r>
        <w:r w:rsidR="00BC6D2A">
          <w:rPr>
            <w:noProof/>
            <w:webHidden/>
          </w:rPr>
          <w:fldChar w:fldCharType="begin"/>
        </w:r>
        <w:r w:rsidR="00BC6D2A">
          <w:rPr>
            <w:noProof/>
            <w:webHidden/>
          </w:rPr>
          <w:instrText xml:space="preserve"> PAGEREF _Toc124108837 \h </w:instrText>
        </w:r>
        <w:r w:rsidR="00BC6D2A">
          <w:rPr>
            <w:noProof/>
            <w:webHidden/>
          </w:rPr>
        </w:r>
        <w:r w:rsidR="00BC6D2A">
          <w:rPr>
            <w:noProof/>
            <w:webHidden/>
          </w:rPr>
          <w:fldChar w:fldCharType="separate"/>
        </w:r>
        <w:r w:rsidR="00BC6D2A">
          <w:rPr>
            <w:noProof/>
            <w:webHidden/>
          </w:rPr>
          <w:t>47</w:t>
        </w:r>
        <w:r w:rsidR="00BC6D2A">
          <w:rPr>
            <w:noProof/>
            <w:webHidden/>
          </w:rPr>
          <w:fldChar w:fldCharType="end"/>
        </w:r>
      </w:hyperlink>
    </w:p>
    <w:p w14:paraId="68283607" w14:textId="64344DAA" w:rsidR="00BC6D2A" w:rsidRDefault="00000000">
      <w:pPr>
        <w:pStyle w:val="TableofFigures"/>
        <w:tabs>
          <w:tab w:val="right" w:leader="dot" w:pos="10790"/>
        </w:tabs>
        <w:rPr>
          <w:rFonts w:eastAsiaTheme="minorEastAsia"/>
          <w:noProof/>
          <w:sz w:val="22"/>
        </w:rPr>
      </w:pPr>
      <w:hyperlink w:anchor="_Toc124108838" w:history="1">
        <w:r w:rsidR="00BC6D2A" w:rsidRPr="009C5EB3">
          <w:rPr>
            <w:rStyle w:val="Hyperlink"/>
            <w:noProof/>
          </w:rPr>
          <w:t>Table 6 – Exemplar Pinmap Table</w:t>
        </w:r>
        <w:r w:rsidR="00BC6D2A">
          <w:rPr>
            <w:noProof/>
            <w:webHidden/>
          </w:rPr>
          <w:tab/>
        </w:r>
        <w:r w:rsidR="00BC6D2A">
          <w:rPr>
            <w:noProof/>
            <w:webHidden/>
          </w:rPr>
          <w:fldChar w:fldCharType="begin"/>
        </w:r>
        <w:r w:rsidR="00BC6D2A">
          <w:rPr>
            <w:noProof/>
            <w:webHidden/>
          </w:rPr>
          <w:instrText xml:space="preserve"> PAGEREF _Toc124108838 \h </w:instrText>
        </w:r>
        <w:r w:rsidR="00BC6D2A">
          <w:rPr>
            <w:noProof/>
            <w:webHidden/>
          </w:rPr>
        </w:r>
        <w:r w:rsidR="00BC6D2A">
          <w:rPr>
            <w:noProof/>
            <w:webHidden/>
          </w:rPr>
          <w:fldChar w:fldCharType="separate"/>
        </w:r>
        <w:r w:rsidR="00BC6D2A">
          <w:rPr>
            <w:noProof/>
            <w:webHidden/>
          </w:rPr>
          <w:t>62</w:t>
        </w:r>
        <w:r w:rsidR="00BC6D2A">
          <w:rPr>
            <w:noProof/>
            <w:webHidden/>
          </w:rPr>
          <w:fldChar w:fldCharType="end"/>
        </w:r>
      </w:hyperlink>
    </w:p>
    <w:p w14:paraId="69ADAB31" w14:textId="1DF8A4BA" w:rsidR="00BC6D2A" w:rsidRDefault="00000000">
      <w:pPr>
        <w:pStyle w:val="TableofFigures"/>
        <w:tabs>
          <w:tab w:val="right" w:leader="dot" w:pos="10790"/>
        </w:tabs>
        <w:rPr>
          <w:rFonts w:eastAsiaTheme="minorEastAsia"/>
          <w:noProof/>
          <w:sz w:val="22"/>
        </w:rPr>
      </w:pPr>
      <w:hyperlink w:anchor="_Toc124108839" w:history="1">
        <w:r w:rsidR="00BC6D2A" w:rsidRPr="009C5EB3">
          <w:rPr>
            <w:rStyle w:val="Hyperlink"/>
            <w:noProof/>
          </w:rPr>
          <w:t>Table 7 – Exemplar Pinout Table</w:t>
        </w:r>
        <w:r w:rsidR="00BC6D2A">
          <w:rPr>
            <w:noProof/>
            <w:webHidden/>
          </w:rPr>
          <w:tab/>
        </w:r>
        <w:r w:rsidR="00BC6D2A">
          <w:rPr>
            <w:noProof/>
            <w:webHidden/>
          </w:rPr>
          <w:fldChar w:fldCharType="begin"/>
        </w:r>
        <w:r w:rsidR="00BC6D2A">
          <w:rPr>
            <w:noProof/>
            <w:webHidden/>
          </w:rPr>
          <w:instrText xml:space="preserve"> PAGEREF _Toc124108839 \h </w:instrText>
        </w:r>
        <w:r w:rsidR="00BC6D2A">
          <w:rPr>
            <w:noProof/>
            <w:webHidden/>
          </w:rPr>
        </w:r>
        <w:r w:rsidR="00BC6D2A">
          <w:rPr>
            <w:noProof/>
            <w:webHidden/>
          </w:rPr>
          <w:fldChar w:fldCharType="separate"/>
        </w:r>
        <w:r w:rsidR="00BC6D2A">
          <w:rPr>
            <w:noProof/>
            <w:webHidden/>
          </w:rPr>
          <w:t>62</w:t>
        </w:r>
        <w:r w:rsidR="00BC6D2A">
          <w:rPr>
            <w:noProof/>
            <w:webHidden/>
          </w:rPr>
          <w:fldChar w:fldCharType="end"/>
        </w:r>
      </w:hyperlink>
    </w:p>
    <w:p w14:paraId="468D7248" w14:textId="3C3DCDC5" w:rsidR="00BC6D2A" w:rsidRDefault="00000000">
      <w:pPr>
        <w:pStyle w:val="TableofFigures"/>
        <w:tabs>
          <w:tab w:val="right" w:leader="dot" w:pos="10790"/>
        </w:tabs>
        <w:rPr>
          <w:rFonts w:eastAsiaTheme="minorEastAsia"/>
          <w:noProof/>
          <w:sz w:val="22"/>
        </w:rPr>
      </w:pPr>
      <w:hyperlink w:anchor="_Toc124108840" w:history="1">
        <w:r w:rsidR="00BC6D2A" w:rsidRPr="009C5EB3">
          <w:rPr>
            <w:rStyle w:val="Hyperlink"/>
            <w:noProof/>
          </w:rPr>
          <w:t>Table 8 – Exemplar Parts List</w:t>
        </w:r>
        <w:r w:rsidR="00BC6D2A">
          <w:rPr>
            <w:noProof/>
            <w:webHidden/>
          </w:rPr>
          <w:tab/>
        </w:r>
        <w:r w:rsidR="00BC6D2A">
          <w:rPr>
            <w:noProof/>
            <w:webHidden/>
          </w:rPr>
          <w:fldChar w:fldCharType="begin"/>
        </w:r>
        <w:r w:rsidR="00BC6D2A">
          <w:rPr>
            <w:noProof/>
            <w:webHidden/>
          </w:rPr>
          <w:instrText xml:space="preserve"> PAGEREF _Toc124108840 \h </w:instrText>
        </w:r>
        <w:r w:rsidR="00BC6D2A">
          <w:rPr>
            <w:noProof/>
            <w:webHidden/>
          </w:rPr>
        </w:r>
        <w:r w:rsidR="00BC6D2A">
          <w:rPr>
            <w:noProof/>
            <w:webHidden/>
          </w:rPr>
          <w:fldChar w:fldCharType="separate"/>
        </w:r>
        <w:r w:rsidR="00BC6D2A">
          <w:rPr>
            <w:noProof/>
            <w:webHidden/>
          </w:rPr>
          <w:t>63</w:t>
        </w:r>
        <w:r w:rsidR="00BC6D2A">
          <w:rPr>
            <w:noProof/>
            <w:webHidden/>
          </w:rPr>
          <w:fldChar w:fldCharType="end"/>
        </w:r>
      </w:hyperlink>
    </w:p>
    <w:p w14:paraId="3B661B2F" w14:textId="099871B9" w:rsidR="00BC6D2A" w:rsidRDefault="00000000">
      <w:pPr>
        <w:pStyle w:val="TableofFigures"/>
        <w:tabs>
          <w:tab w:val="right" w:leader="dot" w:pos="10790"/>
        </w:tabs>
        <w:rPr>
          <w:rFonts w:eastAsiaTheme="minorEastAsia"/>
          <w:noProof/>
          <w:sz w:val="22"/>
        </w:rPr>
      </w:pPr>
      <w:hyperlink w:anchor="_Toc124108841" w:history="1">
        <w:r w:rsidR="00BC6D2A" w:rsidRPr="009C5EB3">
          <w:rPr>
            <w:rStyle w:val="Hyperlink"/>
            <w:noProof/>
          </w:rPr>
          <w:t>Table 9 – PCB Manufacturing Options</w:t>
        </w:r>
        <w:r w:rsidR="00BC6D2A">
          <w:rPr>
            <w:noProof/>
            <w:webHidden/>
          </w:rPr>
          <w:tab/>
        </w:r>
        <w:r w:rsidR="00BC6D2A">
          <w:rPr>
            <w:noProof/>
            <w:webHidden/>
          </w:rPr>
          <w:fldChar w:fldCharType="begin"/>
        </w:r>
        <w:r w:rsidR="00BC6D2A">
          <w:rPr>
            <w:noProof/>
            <w:webHidden/>
          </w:rPr>
          <w:instrText xml:space="preserve"> PAGEREF _Toc124108841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572DAA8C" w14:textId="6D832D2B" w:rsidR="00BC6D2A" w:rsidRDefault="00000000">
      <w:pPr>
        <w:pStyle w:val="TableofFigures"/>
        <w:tabs>
          <w:tab w:val="right" w:leader="dot" w:pos="10790"/>
        </w:tabs>
        <w:rPr>
          <w:rFonts w:eastAsiaTheme="minorEastAsia"/>
          <w:noProof/>
          <w:sz w:val="22"/>
        </w:rPr>
      </w:pPr>
      <w:hyperlink w:anchor="_Toc124108842" w:history="1">
        <w:r w:rsidR="00BC6D2A" w:rsidRPr="009C5EB3">
          <w:rPr>
            <w:rStyle w:val="Hyperlink"/>
            <w:noProof/>
          </w:rPr>
          <w:t>Table 10 – Stencil Manufacturing Options</w:t>
        </w:r>
        <w:r w:rsidR="00BC6D2A">
          <w:rPr>
            <w:noProof/>
            <w:webHidden/>
          </w:rPr>
          <w:tab/>
        </w:r>
        <w:r w:rsidR="00BC6D2A">
          <w:rPr>
            <w:noProof/>
            <w:webHidden/>
          </w:rPr>
          <w:fldChar w:fldCharType="begin"/>
        </w:r>
        <w:r w:rsidR="00BC6D2A">
          <w:rPr>
            <w:noProof/>
            <w:webHidden/>
          </w:rPr>
          <w:instrText xml:space="preserve"> PAGEREF _Toc124108842 \h </w:instrText>
        </w:r>
        <w:r w:rsidR="00BC6D2A">
          <w:rPr>
            <w:noProof/>
            <w:webHidden/>
          </w:rPr>
        </w:r>
        <w:r w:rsidR="00BC6D2A">
          <w:rPr>
            <w:noProof/>
            <w:webHidden/>
          </w:rPr>
          <w:fldChar w:fldCharType="separate"/>
        </w:r>
        <w:r w:rsidR="00BC6D2A">
          <w:rPr>
            <w:noProof/>
            <w:webHidden/>
          </w:rPr>
          <w:t>64</w:t>
        </w:r>
        <w:r w:rsidR="00BC6D2A">
          <w:rPr>
            <w:noProof/>
            <w:webHidden/>
          </w:rPr>
          <w:fldChar w:fldCharType="end"/>
        </w:r>
      </w:hyperlink>
    </w:p>
    <w:p w14:paraId="69BF371A" w14:textId="0DF499D9"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143AB628" w:rsidR="00C12E25" w:rsidRDefault="00C12E25" w:rsidP="00AE63D3">
      <w:pPr>
        <w:pStyle w:val="Heading1"/>
      </w:pPr>
      <w:bookmarkStart w:id="0" w:name="_Toc124108876"/>
      <w:bookmarkStart w:id="1" w:name="_Toc110612749"/>
      <w:bookmarkStart w:id="2" w:name="_Toc110612784"/>
      <w:r w:rsidRPr="00AE63D3">
        <w:lastRenderedPageBreak/>
        <w:t>Introduction</w:t>
      </w:r>
      <w:bookmarkEnd w:id="0"/>
    </w:p>
    <w:p w14:paraId="4A3DF15A" w14:textId="0EFB4259" w:rsidR="00D35DE9" w:rsidRDefault="003B7096" w:rsidP="003B7096">
      <w:r>
        <w:t>This document provides specifications</w:t>
      </w:r>
      <w:r w:rsidR="00471ECF">
        <w:t xml:space="preserve"> </w:t>
      </w:r>
      <w:r>
        <w:t xml:space="preserve">for </w:t>
      </w:r>
      <w:r w:rsidR="00B33062">
        <w:t>small modular</w:t>
      </w:r>
      <w:r w:rsidR="00471ECF">
        <w:t xml:space="preserve"> </w:t>
      </w:r>
      <w:r w:rsidR="00B33062">
        <w:t>electronic</w:t>
      </w:r>
      <w:r>
        <w:t xml:space="preserve"> </w:t>
      </w:r>
      <w:r w:rsidR="00B33062">
        <w:t>assemblies</w:t>
      </w:r>
      <w:r w:rsidR="00471ECF">
        <w:t>.</w:t>
      </w:r>
      <w:r>
        <w:t xml:space="preserve"> </w:t>
      </w:r>
      <w:r w:rsidR="005553B8">
        <w:t xml:space="preserve">The specifications enable interchangeable circuit </w:t>
      </w:r>
      <w:r w:rsidR="00485131">
        <w:t>board</w:t>
      </w:r>
      <w:r w:rsidR="005553B8">
        <w:t xml:space="preserve"> assemblies</w:t>
      </w:r>
      <w:r w:rsidR="009C60DA">
        <w:t xml:space="preserve"> which </w:t>
      </w:r>
      <w:r w:rsidR="00BC45E4">
        <w:t>are</w:t>
      </w:r>
      <w:r w:rsidR="009C60DA">
        <w:t xml:space="preserve"> ideal</w:t>
      </w:r>
      <w:r w:rsidR="005553B8">
        <w:t xml:space="preserve"> for education</w:t>
      </w:r>
      <w:r w:rsidR="009C60DA">
        <w:t>al</w:t>
      </w:r>
      <w:r w:rsidR="005553B8">
        <w:t xml:space="preserve"> </w:t>
      </w:r>
      <w:r w:rsidR="009C60DA">
        <w:t>applications</w:t>
      </w:r>
      <w:r w:rsidR="005553B8">
        <w:t>.</w:t>
      </w:r>
    </w:p>
    <w:p w14:paraId="6A36A149" w14:textId="5B0C4C54" w:rsidR="00892F7F" w:rsidRDefault="00892F7F" w:rsidP="00892F7F">
      <w:pPr>
        <w:pStyle w:val="Heading1"/>
      </w:pPr>
      <w:bookmarkStart w:id="3" w:name="_Toc124108877"/>
      <w:r>
        <w:t>Scope</w:t>
      </w:r>
      <w:bookmarkEnd w:id="3"/>
    </w:p>
    <w:p w14:paraId="17235B25" w14:textId="71E4AA28" w:rsidR="00CB6737" w:rsidRDefault="00CD4E46" w:rsidP="00BF0835">
      <w:pPr>
        <w:pStyle w:val="Heading2"/>
      </w:pPr>
      <w:r>
        <w:t>Design</w:t>
      </w:r>
    </w:p>
    <w:p w14:paraId="43409C42" w14:textId="4B4C9503" w:rsidR="006A5924" w:rsidRDefault="007E5847" w:rsidP="00485131">
      <w:r>
        <w:t>miniPCB</w:t>
      </w:r>
      <w:r w:rsidR="004D17E3">
        <w:t>s</w:t>
      </w:r>
      <w:r w:rsidR="0077175D">
        <w:t xml:space="preserve"> </w:t>
      </w:r>
      <w:r w:rsidR="00485131">
        <w:t xml:space="preserve">will </w:t>
      </w:r>
      <w:r w:rsidR="0077175D">
        <w:t>adhere to this specification regarding</w:t>
      </w:r>
      <w:r w:rsidR="00F66A5F">
        <w:t xml:space="preserve"> their d</w:t>
      </w:r>
      <w:r w:rsidR="006A5924">
        <w:t>esign and</w:t>
      </w:r>
      <w:r w:rsidR="00F66A5F">
        <w:t xml:space="preserve"> f</w:t>
      </w:r>
      <w:r w:rsidR="006A5924">
        <w:t>abrication</w:t>
      </w:r>
      <w:r w:rsidR="000D731D">
        <w:t>.</w:t>
      </w:r>
    </w:p>
    <w:bookmarkEnd w:id="1"/>
    <w:bookmarkEnd w:id="2"/>
    <w:p w14:paraId="2662784B" w14:textId="31150F43" w:rsidR="00CB6737" w:rsidRDefault="00CB6737" w:rsidP="00BF0835">
      <w:pPr>
        <w:pStyle w:val="Heading2"/>
      </w:pPr>
      <w:r>
        <w:t>Applications</w:t>
      </w:r>
    </w:p>
    <w:p w14:paraId="2D1CF34C" w14:textId="0C5F2BAB" w:rsidR="00CB6737" w:rsidRDefault="002540E5" w:rsidP="004D17E3">
      <w:r>
        <w:t>miniPCB</w:t>
      </w:r>
      <w:r w:rsidR="004D17E3">
        <w:t>s</w:t>
      </w:r>
      <w:r w:rsidR="00D54D47">
        <w:t xml:space="preserve"> may be used for</w:t>
      </w:r>
      <w:r w:rsidR="004D17E3">
        <w:t xml:space="preserve"> (a) e</w:t>
      </w:r>
      <w:r w:rsidR="00D54D47">
        <w:t>ducational kits and products</w:t>
      </w:r>
      <w:r w:rsidR="004D17E3">
        <w:t>, (b) e</w:t>
      </w:r>
      <w:r w:rsidR="00D54D47">
        <w:t xml:space="preserve">valuation </w:t>
      </w:r>
      <w:r w:rsidR="00F71E73">
        <w:t xml:space="preserve">and demonstration </w:t>
      </w:r>
      <w:r w:rsidR="00D54D47">
        <w:t xml:space="preserve">boards for components, </w:t>
      </w:r>
      <w:r w:rsidR="00B843D0">
        <w:t>circuits,</w:t>
      </w:r>
      <w:r w:rsidR="00D54D47">
        <w:t xml:space="preserve"> and assemblies</w:t>
      </w:r>
      <w:r w:rsidR="004D17E3">
        <w:t>, and (c) r</w:t>
      </w:r>
      <w:r w:rsidR="00CB6737">
        <w:t>apid prototyping and experimentation boards for electronic system components.</w:t>
      </w:r>
    </w:p>
    <w:p w14:paraId="74F8BDBC" w14:textId="299448BA" w:rsidR="00CE4C61" w:rsidRDefault="002540E5" w:rsidP="004D17E3">
      <w:r>
        <w:t>miniPCB</w:t>
      </w:r>
      <w:r w:rsidR="004D17E3">
        <w:t>s</w:t>
      </w:r>
      <w:r w:rsidR="003777D8">
        <w:t xml:space="preserve"> </w:t>
      </w:r>
      <w:r w:rsidR="001A41BD">
        <w:t>are</w:t>
      </w:r>
      <w:r w:rsidR="003777D8">
        <w:t xml:space="preserve"> not </w:t>
      </w:r>
      <w:r w:rsidR="001A41BD">
        <w:t xml:space="preserve">to </w:t>
      </w:r>
      <w:r w:rsidR="003777D8">
        <w:t>be used for</w:t>
      </w:r>
      <w:r w:rsidR="00485131">
        <w:t xml:space="preserve"> a</w:t>
      </w:r>
      <w:r w:rsidR="00CE4C61">
        <w:t>ny application where significant loss</w:t>
      </w:r>
      <w:r w:rsidR="004F52E1">
        <w:t xml:space="preserve"> or</w:t>
      </w:r>
      <w:r w:rsidR="00CE4C61">
        <w:t xml:space="preserve"> harm might result from a failure of the</w:t>
      </w:r>
      <w:r w:rsidR="004F52E1">
        <w:t xml:space="preserve"> </w:t>
      </w:r>
      <w:r>
        <w:t xml:space="preserve">miniPCB </w:t>
      </w:r>
      <w:r w:rsidR="00CE4C61">
        <w:t>design.</w:t>
      </w:r>
    </w:p>
    <w:p w14:paraId="098C9079" w14:textId="77777777" w:rsidR="009160A9" w:rsidRDefault="009160A9">
      <w:pPr>
        <w:spacing w:line="259" w:lineRule="auto"/>
        <w:rPr>
          <w:rFonts w:asciiTheme="majorHAnsi" w:eastAsiaTheme="majorEastAsia" w:hAnsiTheme="majorHAnsi" w:cstheme="majorBidi"/>
          <w:color w:val="2F5496" w:themeColor="accent1" w:themeShade="BF"/>
          <w:sz w:val="32"/>
          <w:szCs w:val="32"/>
        </w:rPr>
      </w:pPr>
      <w:r>
        <w:br w:type="page"/>
      </w:r>
    </w:p>
    <w:p w14:paraId="24EFF974" w14:textId="15506E51" w:rsidR="00585FE6" w:rsidRDefault="00145C38" w:rsidP="00585FE6">
      <w:pPr>
        <w:pStyle w:val="Heading1"/>
      </w:pPr>
      <w:bookmarkStart w:id="4" w:name="_Toc124108878"/>
      <w:r>
        <w:lastRenderedPageBreak/>
        <w:t xml:space="preserve">Board </w:t>
      </w:r>
      <w:r w:rsidR="00731DF3">
        <w:t>Identification</w:t>
      </w:r>
      <w:r>
        <w:t xml:space="preserve"> Number</w:t>
      </w:r>
      <w:bookmarkEnd w:id="4"/>
    </w:p>
    <w:p w14:paraId="0B0D7CA1" w14:textId="273015F5" w:rsidR="000C461F" w:rsidRDefault="00145C38" w:rsidP="000C461F">
      <w:pPr>
        <w:pStyle w:val="Heading2"/>
      </w:pPr>
      <w:r>
        <w:t>Introduction</w:t>
      </w:r>
    </w:p>
    <w:p w14:paraId="433E965E" w14:textId="14A8FD81" w:rsidR="00F377AC" w:rsidRDefault="00D41102" w:rsidP="000A2CD2">
      <w:r>
        <w:t xml:space="preserve">This section specifies the </w:t>
      </w:r>
      <w:r w:rsidR="000A2CD2">
        <w:t xml:space="preserve">Board </w:t>
      </w:r>
      <w:r w:rsidR="00731DF3">
        <w:t>Identification</w:t>
      </w:r>
      <w:r w:rsidR="000A2CD2">
        <w:t xml:space="preserve"> Number </w:t>
      </w:r>
      <w:r w:rsidR="000D76F0">
        <w:t>(BIN)</w:t>
      </w:r>
      <w:r>
        <w:t>. The BIN</w:t>
      </w:r>
      <w:r w:rsidR="000D76F0">
        <w:t xml:space="preserve"> </w:t>
      </w:r>
      <w:r w:rsidR="000A2CD2">
        <w:t>provides information concerning the</w:t>
      </w:r>
      <w:r w:rsidR="000D76F0">
        <w:t xml:space="preserve"> </w:t>
      </w:r>
      <w:r w:rsidR="00485131">
        <w:t>board</w:t>
      </w:r>
      <w:r w:rsidR="00F5181D">
        <w:t>’s</w:t>
      </w:r>
      <w:r w:rsidR="00485131">
        <w:t xml:space="preserve"> outline</w:t>
      </w:r>
      <w:r w:rsidR="00DB2957">
        <w:t>,</w:t>
      </w:r>
      <w:r w:rsidR="00D564C6">
        <w:t xml:space="preserve"> </w:t>
      </w:r>
      <w:r w:rsidR="00DB2957">
        <w:t xml:space="preserve">pinmap, </w:t>
      </w:r>
      <w:r w:rsidR="00D564C6">
        <w:t>and</w:t>
      </w:r>
      <w:r w:rsidR="000D76F0">
        <w:t xml:space="preserve"> </w:t>
      </w:r>
      <w:r w:rsidR="00215F36">
        <w:t>pin</w:t>
      </w:r>
      <w:r w:rsidR="00DB2957">
        <w:t xml:space="preserve"> count</w:t>
      </w:r>
      <w:r w:rsidR="000D76F0">
        <w:t>.</w:t>
      </w:r>
    </w:p>
    <w:p w14:paraId="22F95F67" w14:textId="3B74F3B4" w:rsidR="00D564C6" w:rsidRDefault="000A2CD2" w:rsidP="000A2CD2">
      <w:r>
        <w:t xml:space="preserve">The </w:t>
      </w:r>
      <w:r w:rsidR="000D76F0">
        <w:t>B</w:t>
      </w:r>
      <w:r>
        <w:t>IN is in the following form:</w:t>
      </w:r>
    </w:p>
    <w:p w14:paraId="4622E31B" w14:textId="77777777" w:rsidR="00DB2957" w:rsidRDefault="00DB2957" w:rsidP="00DB2957">
      <w:pPr>
        <w:keepNext/>
        <w:jc w:val="center"/>
      </w:pPr>
      <w:r>
        <w:rPr>
          <w:noProof/>
        </w:rPr>
        <w:drawing>
          <wp:inline distT="0" distB="0" distL="0" distR="0" wp14:anchorId="55E73A64" wp14:editId="545E7D2D">
            <wp:extent cx="2880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1828800"/>
                    </a:xfrm>
                    <a:prstGeom prst="rect">
                      <a:avLst/>
                    </a:prstGeom>
                  </pic:spPr>
                </pic:pic>
              </a:graphicData>
            </a:graphic>
          </wp:inline>
        </w:drawing>
      </w:r>
    </w:p>
    <w:p w14:paraId="10B61B48" w14:textId="2F39DC8F" w:rsidR="00DB2957" w:rsidRDefault="00DB2957" w:rsidP="00DB2957">
      <w:pPr>
        <w:pStyle w:val="Caption"/>
        <w:jc w:val="center"/>
      </w:pPr>
      <w:bookmarkStart w:id="5" w:name="_Toc124108843"/>
      <w:r>
        <w:t xml:space="preserve">Figure </w:t>
      </w:r>
      <w:fldSimple w:instr=" SEQ Figure \* ARABIC ">
        <w:r w:rsidR="00BD36BA">
          <w:rPr>
            <w:noProof/>
          </w:rPr>
          <w:t>1</w:t>
        </w:r>
      </w:fldSimple>
      <w:r>
        <w:t xml:space="preserve"> </w:t>
      </w:r>
      <w:r w:rsidR="00C66CA7">
        <w:t>–</w:t>
      </w:r>
      <w:r>
        <w:t xml:space="preserve"> Board Identification Number</w:t>
      </w:r>
      <w:bookmarkEnd w:id="5"/>
    </w:p>
    <w:p w14:paraId="270B7EAB" w14:textId="77777777" w:rsidR="00DB2957" w:rsidRPr="000A2CD2" w:rsidRDefault="00DB2957" w:rsidP="000A2CD2"/>
    <w:tbl>
      <w:tblPr>
        <w:tblStyle w:val="GridTable1Light-Accent1"/>
        <w:tblW w:w="5000" w:type="pct"/>
        <w:tblLook w:val="04A0" w:firstRow="1" w:lastRow="0" w:firstColumn="1" w:lastColumn="0" w:noHBand="0" w:noVBand="1"/>
      </w:tblPr>
      <w:tblGrid>
        <w:gridCol w:w="3597"/>
        <w:gridCol w:w="3596"/>
        <w:gridCol w:w="3597"/>
      </w:tblGrid>
      <w:tr w:rsidR="00117284" w:rsidRPr="00D97D92" w14:paraId="7DF82E21" w14:textId="77777777" w:rsidTr="00D97D9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6B792BC9" w14:textId="4EE30EC6" w:rsidR="00117284" w:rsidRPr="00D97D92" w:rsidRDefault="00002CD2" w:rsidP="00D97D92">
            <w:pPr>
              <w:pStyle w:val="NoSpacing"/>
              <w:jc w:val="center"/>
            </w:pPr>
            <w:r w:rsidRPr="00D97D92">
              <w:t xml:space="preserve">MODULE </w:t>
            </w:r>
            <w:r w:rsidR="00117284" w:rsidRPr="00D97D92">
              <w:t>PREFIX</w:t>
            </w:r>
          </w:p>
        </w:tc>
        <w:tc>
          <w:tcPr>
            <w:tcW w:w="3593" w:type="dxa"/>
            <w:vAlign w:val="center"/>
          </w:tcPr>
          <w:p w14:paraId="2291B35C" w14:textId="0CCB3B93" w:rsidR="00117284" w:rsidRPr="00D97D92" w:rsidRDefault="00D83F4B" w:rsidP="00D97D92">
            <w:pPr>
              <w:pStyle w:val="NoSpacing"/>
              <w:jc w:val="center"/>
              <w:cnfStyle w:val="100000000000" w:firstRow="1" w:lastRow="0" w:firstColumn="0" w:lastColumn="0" w:oddVBand="0" w:evenVBand="0" w:oddHBand="0" w:evenHBand="0" w:firstRowFirstColumn="0" w:firstRowLastColumn="0" w:lastRowFirstColumn="0" w:lastRowLastColumn="0"/>
            </w:pPr>
            <w:r w:rsidRPr="00D97D92">
              <w:t>MECHANICAL</w:t>
            </w:r>
            <w:r w:rsidR="00117284" w:rsidRPr="00D97D92">
              <w:t xml:space="preserve"> DIMENSIONS</w:t>
            </w:r>
          </w:p>
        </w:tc>
        <w:tc>
          <w:tcPr>
            <w:tcW w:w="3594" w:type="dxa"/>
            <w:vAlign w:val="center"/>
          </w:tcPr>
          <w:p w14:paraId="4A9A9548" w14:textId="70D8CFBD" w:rsidR="00117284" w:rsidRPr="00D97D92" w:rsidRDefault="00DB2957" w:rsidP="00D97D92">
            <w:pPr>
              <w:pStyle w:val="NoSpacing"/>
              <w:jc w:val="center"/>
              <w:cnfStyle w:val="100000000000" w:firstRow="1" w:lastRow="0" w:firstColumn="0" w:lastColumn="0" w:oddVBand="0" w:evenVBand="0" w:oddHBand="0" w:evenHBand="0" w:firstRowFirstColumn="0" w:firstRowLastColumn="0" w:lastRowFirstColumn="0" w:lastRowLastColumn="0"/>
            </w:pPr>
            <w:r>
              <w:t>PINMAP AND PIN COUNT</w:t>
            </w:r>
          </w:p>
        </w:tc>
      </w:tr>
      <w:tr w:rsidR="00117284" w:rsidRPr="00D97D92" w14:paraId="770627E5" w14:textId="77777777" w:rsidTr="00D97D92">
        <w:trPr>
          <w:trHeight w:val="432"/>
        </w:trPr>
        <w:tc>
          <w:tcPr>
            <w:cnfStyle w:val="001000000000" w:firstRow="0" w:lastRow="0" w:firstColumn="1" w:lastColumn="0" w:oddVBand="0" w:evenVBand="0" w:oddHBand="0" w:evenHBand="0" w:firstRowFirstColumn="0" w:firstRowLastColumn="0" w:lastRowFirstColumn="0" w:lastRowLastColumn="0"/>
            <w:tcW w:w="3593" w:type="dxa"/>
            <w:vAlign w:val="center"/>
          </w:tcPr>
          <w:p w14:paraId="340473D1" w14:textId="1C46C1E5" w:rsidR="00117284" w:rsidRPr="00D97D92" w:rsidRDefault="008E6344" w:rsidP="00D97D92">
            <w:pPr>
              <w:pStyle w:val="NoSpacing"/>
              <w:jc w:val="center"/>
              <w:rPr>
                <w:b w:val="0"/>
                <w:bCs w:val="0"/>
              </w:rPr>
            </w:pPr>
            <w:r>
              <w:rPr>
                <w:b w:val="0"/>
                <w:bCs w:val="0"/>
              </w:rPr>
              <w:t>per</w:t>
            </w:r>
            <w:r w:rsidR="009146C4" w:rsidRPr="00D97D92">
              <w:rPr>
                <w:b w:val="0"/>
                <w:bCs w:val="0"/>
              </w:rPr>
              <w:t xml:space="preserve"> Section </w:t>
            </w:r>
            <w:r w:rsidR="009146C4" w:rsidRPr="00D97D92">
              <w:fldChar w:fldCharType="begin"/>
            </w:r>
            <w:r w:rsidR="009146C4" w:rsidRPr="00D97D92">
              <w:rPr>
                <w:b w:val="0"/>
                <w:bCs w:val="0"/>
              </w:rPr>
              <w:instrText xml:space="preserve"> REF _Ref110795015 \r \h </w:instrText>
            </w:r>
            <w:r w:rsidR="00D97D92" w:rsidRPr="00D97D92">
              <w:rPr>
                <w:b w:val="0"/>
                <w:bCs w:val="0"/>
              </w:rPr>
              <w:instrText xml:space="preserve"> \* MERGEFORMAT </w:instrText>
            </w:r>
            <w:r w:rsidR="009146C4" w:rsidRPr="00D97D92">
              <w:fldChar w:fldCharType="separate"/>
            </w:r>
            <w:r w:rsidR="00BD36BA">
              <w:rPr>
                <w:b w:val="0"/>
                <w:bCs w:val="0"/>
              </w:rPr>
              <w:t>3.2.1</w:t>
            </w:r>
            <w:r w:rsidR="009146C4" w:rsidRPr="00D97D92">
              <w:fldChar w:fldCharType="end"/>
            </w:r>
          </w:p>
        </w:tc>
        <w:tc>
          <w:tcPr>
            <w:tcW w:w="3593" w:type="dxa"/>
            <w:vAlign w:val="center"/>
          </w:tcPr>
          <w:p w14:paraId="29DBEBB9" w14:textId="6991D89A"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117284" w:rsidRPr="00D97D92">
              <w:fldChar w:fldCharType="begin"/>
            </w:r>
            <w:r w:rsidR="00117284" w:rsidRPr="00D97D92">
              <w:instrText xml:space="preserve"> REF _Ref110776807 \r \h </w:instrText>
            </w:r>
            <w:r w:rsidR="00D97D92" w:rsidRPr="00D97D92">
              <w:instrText xml:space="preserve"> \* MERGEFORMAT </w:instrText>
            </w:r>
            <w:r w:rsidR="00117284" w:rsidRPr="00D97D92">
              <w:fldChar w:fldCharType="separate"/>
            </w:r>
            <w:r w:rsidR="00BD36BA">
              <w:t>3.2.2</w:t>
            </w:r>
            <w:r w:rsidR="00117284" w:rsidRPr="00D97D92">
              <w:fldChar w:fldCharType="end"/>
            </w:r>
          </w:p>
        </w:tc>
        <w:tc>
          <w:tcPr>
            <w:tcW w:w="3594" w:type="dxa"/>
            <w:vAlign w:val="center"/>
          </w:tcPr>
          <w:p w14:paraId="74EEE707" w14:textId="0A00C0E7" w:rsidR="00117284" w:rsidRPr="00D97D92" w:rsidRDefault="008E6344" w:rsidP="00D97D92">
            <w:pPr>
              <w:pStyle w:val="NoSpacing"/>
              <w:jc w:val="center"/>
              <w:cnfStyle w:val="000000000000" w:firstRow="0" w:lastRow="0" w:firstColumn="0" w:lastColumn="0" w:oddVBand="0" w:evenVBand="0" w:oddHBand="0" w:evenHBand="0" w:firstRowFirstColumn="0" w:firstRowLastColumn="0" w:lastRowFirstColumn="0" w:lastRowLastColumn="0"/>
            </w:pPr>
            <w:r>
              <w:t>per</w:t>
            </w:r>
            <w:r w:rsidR="00117284" w:rsidRPr="00D97D92">
              <w:t xml:space="preserve"> Section </w:t>
            </w:r>
            <w:r w:rsidR="002C3511" w:rsidRPr="00D97D92">
              <w:fldChar w:fldCharType="begin"/>
            </w:r>
            <w:r w:rsidR="002C3511" w:rsidRPr="00D97D92">
              <w:instrText xml:space="preserve"> REF _Ref110792030 \r \h </w:instrText>
            </w:r>
            <w:r w:rsidR="00D97D92" w:rsidRPr="00D97D92">
              <w:instrText xml:space="preserve"> \* MERGEFORMAT </w:instrText>
            </w:r>
            <w:r w:rsidR="002C3511" w:rsidRPr="00D97D92">
              <w:fldChar w:fldCharType="separate"/>
            </w:r>
            <w:r w:rsidR="00BD36BA">
              <w:t>3.2.3</w:t>
            </w:r>
            <w:r w:rsidR="002C3511" w:rsidRPr="00D97D92">
              <w:fldChar w:fldCharType="end"/>
            </w:r>
          </w:p>
        </w:tc>
      </w:tr>
    </w:tbl>
    <w:p w14:paraId="0245AA8A" w14:textId="5196686E" w:rsidR="0039440E" w:rsidRDefault="0039440E" w:rsidP="00D564C6"/>
    <w:p w14:paraId="04423144" w14:textId="77777777" w:rsidR="00DB2957" w:rsidRDefault="00DB2957" w:rsidP="00DB2957">
      <w:r>
        <w:t>The remainder of this page intentionally blank.</w:t>
      </w:r>
    </w:p>
    <w:p w14:paraId="7A68AB2E" w14:textId="77777777" w:rsidR="00DB2957" w:rsidRDefault="00DB2957" w:rsidP="00DB2957"/>
    <w:p w14:paraId="0B94E90F" w14:textId="77777777" w:rsidR="00D41102" w:rsidRDefault="00D41102">
      <w:pPr>
        <w:spacing w:line="259" w:lineRule="auto"/>
        <w:rPr>
          <w:color w:val="A6A6A6" w:themeColor="background1" w:themeShade="A6"/>
        </w:rPr>
      </w:pPr>
      <w:r>
        <w:rPr>
          <w:color w:val="A6A6A6" w:themeColor="background1" w:themeShade="A6"/>
        </w:rPr>
        <w:br w:type="page"/>
      </w:r>
    </w:p>
    <w:p w14:paraId="5CB08066" w14:textId="6ABD8F15" w:rsidR="00F74195" w:rsidRDefault="002C3511" w:rsidP="002C3511">
      <w:pPr>
        <w:pStyle w:val="Heading2"/>
      </w:pPr>
      <w:r>
        <w:lastRenderedPageBreak/>
        <w:t xml:space="preserve">BIN </w:t>
      </w:r>
      <w:r w:rsidR="000C461F">
        <w:t>Classifications</w:t>
      </w:r>
    </w:p>
    <w:p w14:paraId="1A56B320" w14:textId="1A3D020A" w:rsidR="00117284" w:rsidRDefault="00F94714" w:rsidP="002C3511">
      <w:pPr>
        <w:pStyle w:val="Heading3"/>
      </w:pPr>
      <w:bookmarkStart w:id="6" w:name="_Ref110795015"/>
      <w:r>
        <w:t>M</w:t>
      </w:r>
      <w:r w:rsidR="00957CD3">
        <w:t>odule</w:t>
      </w:r>
      <w:r>
        <w:t xml:space="preserve"> </w:t>
      </w:r>
      <w:r w:rsidR="00117284">
        <w:t>Prefix</w:t>
      </w:r>
      <w:bookmarkEnd w:id="6"/>
    </w:p>
    <w:tbl>
      <w:tblPr>
        <w:tblStyle w:val="GridTable1Light-Accent1"/>
        <w:tblW w:w="3000" w:type="pct"/>
        <w:tblLook w:val="04A0" w:firstRow="1" w:lastRow="0" w:firstColumn="1" w:lastColumn="0" w:noHBand="0" w:noVBand="1"/>
      </w:tblPr>
      <w:tblGrid>
        <w:gridCol w:w="2696"/>
        <w:gridCol w:w="3778"/>
      </w:tblGrid>
      <w:tr w:rsidR="001F4F25" w14:paraId="198C2131"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43E52098" w14:textId="77777777" w:rsidR="009146C4" w:rsidRDefault="009146C4" w:rsidP="00D23E71">
            <w:pPr>
              <w:pStyle w:val="NoSpacing"/>
              <w:jc w:val="center"/>
            </w:pPr>
            <w:r>
              <w:t>CLASSIFICATION ID</w:t>
            </w:r>
          </w:p>
        </w:tc>
        <w:tc>
          <w:tcPr>
            <w:tcW w:w="4118" w:type="dxa"/>
            <w:vAlign w:val="center"/>
          </w:tcPr>
          <w:p w14:paraId="4820488D" w14:textId="48B956DF" w:rsidR="009146C4" w:rsidRDefault="00002CD2" w:rsidP="00D23E71">
            <w:pPr>
              <w:pStyle w:val="NoSpacing"/>
              <w:jc w:val="center"/>
              <w:cnfStyle w:val="100000000000" w:firstRow="1" w:lastRow="0" w:firstColumn="0" w:lastColumn="0" w:oddVBand="0" w:evenVBand="0" w:oddHBand="0" w:evenHBand="0" w:firstRowFirstColumn="0" w:firstRowLastColumn="0" w:lastRowFirstColumn="0" w:lastRowLastColumn="0"/>
            </w:pPr>
            <w:r>
              <w:t xml:space="preserve">MODULE </w:t>
            </w:r>
            <w:r w:rsidR="009146C4">
              <w:t>PREFIX</w:t>
            </w:r>
          </w:p>
        </w:tc>
      </w:tr>
      <w:tr w:rsidR="001F4F25" w:rsidRPr="00237F95" w14:paraId="250A95D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FE211B8" w14:textId="77777777" w:rsidR="009146C4" w:rsidRDefault="009146C4" w:rsidP="00D23E71">
            <w:pPr>
              <w:pStyle w:val="NoSpacing"/>
              <w:jc w:val="center"/>
            </w:pPr>
            <w:r w:rsidRPr="009146C4">
              <w:t>PCB</w:t>
            </w:r>
            <w:r w:rsidRPr="009146C4">
              <w:rPr>
                <w:color w:val="A6A6A6" w:themeColor="background1" w:themeShade="A6"/>
              </w:rPr>
              <w:t>15</w:t>
            </w:r>
            <w:r w:rsidRPr="00A04EEA">
              <w:rPr>
                <w:color w:val="A6A6A6" w:themeColor="background1" w:themeShade="A6"/>
              </w:rPr>
              <w:t>-X-XX</w:t>
            </w:r>
          </w:p>
        </w:tc>
        <w:tc>
          <w:tcPr>
            <w:tcW w:w="4118" w:type="dxa"/>
            <w:vAlign w:val="center"/>
          </w:tcPr>
          <w:p w14:paraId="0ECE8D2C" w14:textId="7917DC44"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Circuit </w:t>
            </w:r>
            <w:r w:rsidR="001F4F25">
              <w:t>device board</w:t>
            </w:r>
          </w:p>
        </w:tc>
      </w:tr>
      <w:tr w:rsidR="001F4F25" w:rsidRPr="00237F95" w14:paraId="7948B0F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2807" w:type="dxa"/>
            <w:vAlign w:val="center"/>
          </w:tcPr>
          <w:p w14:paraId="2223568A" w14:textId="631234E7" w:rsidR="009146C4" w:rsidRDefault="009146C4" w:rsidP="00D23E71">
            <w:pPr>
              <w:pStyle w:val="NoSpacing"/>
              <w:jc w:val="center"/>
            </w:pPr>
            <w:r w:rsidRPr="009146C4">
              <w:t>ID</w:t>
            </w:r>
            <w:r w:rsidR="00346F78">
              <w:t>B</w:t>
            </w:r>
            <w:r w:rsidR="00EA7A3F">
              <w:rPr>
                <w:color w:val="A6A6A6" w:themeColor="background1" w:themeShade="A6"/>
              </w:rPr>
              <w:t>2</w:t>
            </w:r>
            <w:r>
              <w:rPr>
                <w:color w:val="A6A6A6" w:themeColor="background1" w:themeShade="A6"/>
              </w:rPr>
              <w:t>0</w:t>
            </w:r>
            <w:r w:rsidRPr="009146C4">
              <w:rPr>
                <w:color w:val="A6A6A6" w:themeColor="background1" w:themeShade="A6"/>
              </w:rPr>
              <w:t>-</w:t>
            </w:r>
            <w:r w:rsidRPr="00A04EEA">
              <w:rPr>
                <w:color w:val="A6A6A6" w:themeColor="background1" w:themeShade="A6"/>
              </w:rPr>
              <w:t>X-XX</w:t>
            </w:r>
          </w:p>
        </w:tc>
        <w:tc>
          <w:tcPr>
            <w:tcW w:w="4118" w:type="dxa"/>
            <w:vAlign w:val="center"/>
          </w:tcPr>
          <w:p w14:paraId="40BBA228" w14:textId="34CD20FB" w:rsidR="009146C4" w:rsidRPr="00237F95" w:rsidRDefault="009146C4" w:rsidP="00D23E71">
            <w:pPr>
              <w:pStyle w:val="NoSpacing"/>
              <w:jc w:val="center"/>
              <w:cnfStyle w:val="000000000000" w:firstRow="0" w:lastRow="0" w:firstColumn="0" w:lastColumn="0" w:oddVBand="0" w:evenVBand="0" w:oddHBand="0" w:evenHBand="0" w:firstRowFirstColumn="0" w:firstRowLastColumn="0" w:lastRowFirstColumn="0" w:lastRowLastColumn="0"/>
            </w:pPr>
            <w:r>
              <w:t xml:space="preserve">Interface device </w:t>
            </w:r>
            <w:r w:rsidR="001F4F25">
              <w:t>board</w:t>
            </w:r>
          </w:p>
        </w:tc>
      </w:tr>
    </w:tbl>
    <w:p w14:paraId="43EF06D0" w14:textId="77777777" w:rsidR="009146C4" w:rsidRPr="009146C4" w:rsidRDefault="009146C4" w:rsidP="009146C4"/>
    <w:p w14:paraId="08E0FC46" w14:textId="5888F427" w:rsidR="000C461F" w:rsidRDefault="00D83F4B" w:rsidP="002C3511">
      <w:pPr>
        <w:pStyle w:val="Heading3"/>
      </w:pPr>
      <w:bookmarkStart w:id="7" w:name="_Ref110776807"/>
      <w:r>
        <w:t>Mechanical</w:t>
      </w:r>
      <w:r w:rsidR="005628BC">
        <w:t xml:space="preserve"> Dimensions</w:t>
      </w:r>
      <w:bookmarkEnd w:id="7"/>
    </w:p>
    <w:tbl>
      <w:tblPr>
        <w:tblStyle w:val="GridTable1Light-Accent1"/>
        <w:tblW w:w="3000" w:type="pct"/>
        <w:tblLook w:val="04A0" w:firstRow="1" w:lastRow="0" w:firstColumn="1" w:lastColumn="0" w:noHBand="0" w:noVBand="1"/>
      </w:tblPr>
      <w:tblGrid>
        <w:gridCol w:w="2682"/>
        <w:gridCol w:w="3792"/>
      </w:tblGrid>
      <w:tr w:rsidR="005628BC" w14:paraId="67026366" w14:textId="77777777" w:rsidTr="001C265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89628C9" w14:textId="19CA6755" w:rsidR="005628BC" w:rsidRDefault="005628BC" w:rsidP="00A05D4E">
            <w:pPr>
              <w:pStyle w:val="NoSpacing"/>
              <w:jc w:val="center"/>
            </w:pPr>
            <w:r>
              <w:t>CLASSIFICATION ID</w:t>
            </w:r>
          </w:p>
        </w:tc>
        <w:tc>
          <w:tcPr>
            <w:tcW w:w="3792" w:type="dxa"/>
            <w:vAlign w:val="center"/>
          </w:tcPr>
          <w:p w14:paraId="23A75F5E" w14:textId="65E0A6D8" w:rsidR="005628BC" w:rsidRDefault="009146C4" w:rsidP="00A05D4E">
            <w:pPr>
              <w:pStyle w:val="NoSpacing"/>
              <w:jc w:val="center"/>
              <w:cnfStyle w:val="100000000000" w:firstRow="1" w:lastRow="0" w:firstColumn="0" w:lastColumn="0" w:oddVBand="0" w:evenVBand="0" w:oddHBand="0" w:evenHBand="0" w:firstRowFirstColumn="0" w:firstRowLastColumn="0" w:lastRowFirstColumn="0" w:lastRowLastColumn="0"/>
            </w:pPr>
            <w:r>
              <w:t>MECHANICAL</w:t>
            </w:r>
            <w:r w:rsidR="005628BC">
              <w:t xml:space="preserve"> DIMENSIONS</w:t>
            </w:r>
          </w:p>
        </w:tc>
      </w:tr>
      <w:tr w:rsidR="00B61678" w:rsidRPr="00237F95" w14:paraId="1C75A28C"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E75C8" w14:textId="7D93D61D" w:rsidR="00B61678" w:rsidRDefault="00B61678" w:rsidP="00A05D4E">
            <w:pPr>
              <w:pStyle w:val="NoSpacing"/>
              <w:jc w:val="center"/>
            </w:pPr>
            <w:r w:rsidRPr="00A04EEA">
              <w:rPr>
                <w:color w:val="A6A6A6" w:themeColor="background1" w:themeShade="A6"/>
              </w:rPr>
              <w:t>PCB</w:t>
            </w:r>
            <w:r>
              <w:t>15</w:t>
            </w:r>
            <w:r w:rsidRPr="00A04EEA">
              <w:rPr>
                <w:color w:val="A6A6A6" w:themeColor="background1" w:themeShade="A6"/>
              </w:rPr>
              <w:t>-X-XX</w:t>
            </w:r>
          </w:p>
        </w:tc>
        <w:tc>
          <w:tcPr>
            <w:tcW w:w="3792" w:type="dxa"/>
            <w:vMerge w:val="restart"/>
            <w:vAlign w:val="center"/>
          </w:tcPr>
          <w:p w14:paraId="6D096507" w14:textId="2AA3361D"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_Ref111895246 \r \h </w:instrText>
            </w:r>
            <w:r>
              <w:fldChar w:fldCharType="separate"/>
            </w:r>
            <w:r w:rsidR="00BD36BA">
              <w:t>4.2</w:t>
            </w:r>
            <w:r>
              <w:fldChar w:fldCharType="end"/>
            </w:r>
          </w:p>
        </w:tc>
      </w:tr>
      <w:tr w:rsidR="00B61678" w:rsidRPr="00237F95" w14:paraId="0BEE6EBB"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7E9A900" w14:textId="61F86099" w:rsidR="00B61678" w:rsidRDefault="00B61678" w:rsidP="00A05D4E">
            <w:pPr>
              <w:pStyle w:val="NoSpacing"/>
              <w:jc w:val="center"/>
            </w:pPr>
            <w:r w:rsidRPr="00A04EEA">
              <w:rPr>
                <w:color w:val="A6A6A6" w:themeColor="background1" w:themeShade="A6"/>
              </w:rPr>
              <w:t>PCB</w:t>
            </w:r>
            <w:r>
              <w:t>20</w:t>
            </w:r>
            <w:r w:rsidRPr="00A04EEA">
              <w:rPr>
                <w:color w:val="A6A6A6" w:themeColor="background1" w:themeShade="A6"/>
              </w:rPr>
              <w:t>-X-XX</w:t>
            </w:r>
          </w:p>
        </w:tc>
        <w:tc>
          <w:tcPr>
            <w:tcW w:w="3792" w:type="dxa"/>
            <w:vMerge/>
            <w:vAlign w:val="center"/>
          </w:tcPr>
          <w:p w14:paraId="0A056488" w14:textId="64113936"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5F4C47D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51AADAF" w14:textId="3477EA27" w:rsidR="00B61678" w:rsidRDefault="00B61678" w:rsidP="00A05D4E">
            <w:pPr>
              <w:pStyle w:val="NoSpacing"/>
              <w:jc w:val="center"/>
            </w:pPr>
            <w:r w:rsidRPr="00A04EEA">
              <w:rPr>
                <w:color w:val="A6A6A6" w:themeColor="background1" w:themeShade="A6"/>
              </w:rPr>
              <w:t>PCB</w:t>
            </w:r>
            <w:r>
              <w:t>25</w:t>
            </w:r>
            <w:r w:rsidRPr="00A04EEA">
              <w:rPr>
                <w:color w:val="A6A6A6" w:themeColor="background1" w:themeShade="A6"/>
              </w:rPr>
              <w:t>-X-XX</w:t>
            </w:r>
          </w:p>
        </w:tc>
        <w:tc>
          <w:tcPr>
            <w:tcW w:w="3792" w:type="dxa"/>
            <w:vMerge/>
            <w:vAlign w:val="center"/>
          </w:tcPr>
          <w:p w14:paraId="7B8603CA" w14:textId="03CCB4EC"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7D9C4624"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C6C7C24" w14:textId="06E4A5A3" w:rsidR="00B61678" w:rsidRDefault="00B61678" w:rsidP="00A05D4E">
            <w:pPr>
              <w:pStyle w:val="NoSpacing"/>
              <w:jc w:val="center"/>
            </w:pPr>
            <w:r w:rsidRPr="00A04EEA">
              <w:rPr>
                <w:color w:val="A6A6A6" w:themeColor="background1" w:themeShade="A6"/>
              </w:rPr>
              <w:t>PCB</w:t>
            </w:r>
            <w:r>
              <w:t>33</w:t>
            </w:r>
            <w:r w:rsidRPr="00A04EEA">
              <w:rPr>
                <w:color w:val="A6A6A6" w:themeColor="background1" w:themeShade="A6"/>
              </w:rPr>
              <w:t>-X-XX</w:t>
            </w:r>
          </w:p>
        </w:tc>
        <w:tc>
          <w:tcPr>
            <w:tcW w:w="3792" w:type="dxa"/>
            <w:vMerge/>
            <w:vAlign w:val="center"/>
          </w:tcPr>
          <w:p w14:paraId="38E328AD" w14:textId="5F456F37"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3794F85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1AC407B" w14:textId="4ADD5A71" w:rsidR="00B61678" w:rsidRPr="00237F95" w:rsidRDefault="00B61678" w:rsidP="00A05D4E">
            <w:pPr>
              <w:pStyle w:val="NoSpacing"/>
              <w:jc w:val="center"/>
            </w:pPr>
            <w:r w:rsidRPr="00A04EEA">
              <w:rPr>
                <w:color w:val="A6A6A6" w:themeColor="background1" w:themeShade="A6"/>
              </w:rPr>
              <w:t>PCB</w:t>
            </w:r>
            <w:r>
              <w:t>50</w:t>
            </w:r>
            <w:r w:rsidRPr="00A04EEA">
              <w:rPr>
                <w:color w:val="A6A6A6" w:themeColor="background1" w:themeShade="A6"/>
              </w:rPr>
              <w:t>-X-XX</w:t>
            </w:r>
          </w:p>
        </w:tc>
        <w:tc>
          <w:tcPr>
            <w:tcW w:w="3792" w:type="dxa"/>
            <w:vMerge/>
            <w:vAlign w:val="center"/>
          </w:tcPr>
          <w:p w14:paraId="28329543" w14:textId="05C874A4" w:rsidR="00B61678" w:rsidRPr="00237F95"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rsidRPr="00237F95" w14:paraId="0407202E" w14:textId="77777777" w:rsidTr="001C265A">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64769572" w14:textId="511428AF" w:rsidR="00B61678" w:rsidRPr="00A04EEA" w:rsidRDefault="00B61678" w:rsidP="00A05D4E">
            <w:pPr>
              <w:pStyle w:val="NoSpacing"/>
              <w:jc w:val="center"/>
              <w:rPr>
                <w:color w:val="A6A6A6" w:themeColor="background1" w:themeShade="A6"/>
              </w:rPr>
            </w:pPr>
            <w:r w:rsidRPr="00A97875">
              <w:rPr>
                <w:color w:val="A6A6A6" w:themeColor="background1" w:themeShade="A6"/>
              </w:rPr>
              <w:t>IDA</w:t>
            </w:r>
            <w:r>
              <w:t>2</w:t>
            </w:r>
            <w:r w:rsidRPr="00A97875">
              <w:t>0</w:t>
            </w:r>
            <w:r w:rsidRPr="009146C4">
              <w:rPr>
                <w:color w:val="A6A6A6" w:themeColor="background1" w:themeShade="A6"/>
              </w:rPr>
              <w:t>-</w:t>
            </w:r>
            <w:r w:rsidRPr="00A04EEA">
              <w:rPr>
                <w:color w:val="A6A6A6" w:themeColor="background1" w:themeShade="A6"/>
              </w:rPr>
              <w:t>X-XX</w:t>
            </w:r>
          </w:p>
        </w:tc>
        <w:tc>
          <w:tcPr>
            <w:tcW w:w="3792" w:type="dxa"/>
            <w:vMerge/>
            <w:vAlign w:val="center"/>
          </w:tcPr>
          <w:p w14:paraId="345034D2" w14:textId="762F5B04" w:rsidR="00B61678" w:rsidRDefault="00B61678" w:rsidP="00A05D4E">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56379D96" w14:textId="45A6C2B7" w:rsidR="00597164" w:rsidRDefault="00597164">
      <w:pPr>
        <w:spacing w:line="259" w:lineRule="auto"/>
        <w:rPr>
          <w:rFonts w:asciiTheme="majorHAnsi" w:eastAsiaTheme="majorEastAsia" w:hAnsiTheme="majorHAnsi" w:cstheme="majorBidi"/>
          <w:caps/>
          <w:sz w:val="26"/>
          <w:szCs w:val="24"/>
        </w:rPr>
      </w:pPr>
      <w:bookmarkStart w:id="8" w:name="_Ref110776853"/>
      <w:bookmarkStart w:id="9" w:name="_Ref110777636"/>
    </w:p>
    <w:p w14:paraId="03847503" w14:textId="5B752AD0" w:rsidR="00117284" w:rsidRDefault="000C461F" w:rsidP="002C3511">
      <w:pPr>
        <w:pStyle w:val="Heading3"/>
      </w:pPr>
      <w:bookmarkStart w:id="10" w:name="_Ref110792030"/>
      <w:r w:rsidRPr="0061448B">
        <w:t>Function</w:t>
      </w:r>
      <w:bookmarkEnd w:id="8"/>
      <w:r w:rsidR="00117284">
        <w:t xml:space="preserve"> and Pinmap</w:t>
      </w:r>
      <w:bookmarkEnd w:id="9"/>
      <w:bookmarkEnd w:id="10"/>
    </w:p>
    <w:tbl>
      <w:tblPr>
        <w:tblStyle w:val="GridTable1Light-Accent1"/>
        <w:tblW w:w="4762" w:type="pct"/>
        <w:tblLook w:val="04A0" w:firstRow="1" w:lastRow="0" w:firstColumn="1" w:lastColumn="0" w:noHBand="0" w:noVBand="1"/>
      </w:tblPr>
      <w:tblGrid>
        <w:gridCol w:w="2672"/>
        <w:gridCol w:w="3802"/>
        <w:gridCol w:w="3802"/>
      </w:tblGrid>
      <w:tr w:rsidR="004B4A11" w14:paraId="6751C238" w14:textId="5B3D2BB0" w:rsidTr="008F29A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419914" w14:textId="515BDE65" w:rsidR="004B4A11" w:rsidRDefault="004B4A11" w:rsidP="00117284">
            <w:pPr>
              <w:pStyle w:val="NoSpacing"/>
              <w:jc w:val="center"/>
            </w:pPr>
            <w:r>
              <w:t>CLASSIFICATION ID</w:t>
            </w:r>
          </w:p>
        </w:tc>
        <w:tc>
          <w:tcPr>
            <w:tcW w:w="3802" w:type="dxa"/>
            <w:vAlign w:val="center"/>
          </w:tcPr>
          <w:p w14:paraId="540B4BD1" w14:textId="616F2694" w:rsidR="004B4A11" w:rsidRPr="008F29AC" w:rsidRDefault="004B4A11" w:rsidP="008F29AC">
            <w:pPr>
              <w:pStyle w:val="NoSpacing"/>
              <w:jc w:val="center"/>
              <w:cnfStyle w:val="100000000000" w:firstRow="1" w:lastRow="0" w:firstColumn="0" w:lastColumn="0" w:oddVBand="0" w:evenVBand="0" w:oddHBand="0" w:evenHBand="0" w:firstRowFirstColumn="0" w:firstRowLastColumn="0" w:lastRowFirstColumn="0" w:lastRowLastColumn="0"/>
            </w:pPr>
            <w:r w:rsidRPr="008F29AC">
              <w:t>FUNCTION AND PIN COUNT</w:t>
            </w:r>
          </w:p>
        </w:tc>
        <w:tc>
          <w:tcPr>
            <w:tcW w:w="3802" w:type="dxa"/>
            <w:vAlign w:val="center"/>
          </w:tcPr>
          <w:p w14:paraId="609A681C" w14:textId="3A925AD0" w:rsidR="004B4A11" w:rsidRDefault="004B4A11" w:rsidP="00117284">
            <w:pPr>
              <w:pStyle w:val="NoSpacing"/>
              <w:jc w:val="center"/>
              <w:cnfStyle w:val="100000000000" w:firstRow="1" w:lastRow="0" w:firstColumn="0" w:lastColumn="0" w:oddVBand="0" w:evenVBand="0" w:oddHBand="0" w:evenHBand="0" w:firstRowFirstColumn="0" w:firstRowLastColumn="0" w:lastRowFirstColumn="0" w:lastRowLastColumn="0"/>
            </w:pPr>
            <w:r>
              <w:t>PINMAP</w:t>
            </w:r>
          </w:p>
        </w:tc>
      </w:tr>
      <w:tr w:rsidR="00B61678" w14:paraId="22E1FDBF" w14:textId="2C69932C"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4694CF7C" w14:textId="11354C32" w:rsidR="00B61678" w:rsidRPr="00237F95" w:rsidRDefault="00B61678" w:rsidP="004B4A11">
            <w:pPr>
              <w:pStyle w:val="NoSpacing"/>
              <w:jc w:val="center"/>
            </w:pPr>
            <w:r>
              <w:rPr>
                <w:color w:val="A6A6A6" w:themeColor="background1" w:themeShade="A6"/>
              </w:rPr>
              <w:t>XXXXX-</w:t>
            </w:r>
            <w:r w:rsidRPr="00237F95">
              <w:t>A-05</w:t>
            </w:r>
          </w:p>
        </w:tc>
        <w:tc>
          <w:tcPr>
            <w:tcW w:w="3802" w:type="dxa"/>
            <w:vAlign w:val="center"/>
          </w:tcPr>
          <w:p w14:paraId="51FFA56D" w14:textId="5F4D7AF7"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5 pins</w:t>
            </w:r>
          </w:p>
        </w:tc>
        <w:tc>
          <w:tcPr>
            <w:tcW w:w="3802" w:type="dxa"/>
            <w:vMerge w:val="restart"/>
            <w:vAlign w:val="center"/>
          </w:tcPr>
          <w:p w14:paraId="6FF42E9B" w14:textId="3EBBBC3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fldChar w:fldCharType="begin"/>
            </w:r>
            <w:r>
              <w:instrText xml:space="preserve"> REF _Ref111895313 \r \h </w:instrText>
            </w:r>
            <w:r>
              <w:fldChar w:fldCharType="separate"/>
            </w:r>
            <w:r w:rsidR="00BD36BA">
              <w:t>4.3</w:t>
            </w:r>
            <w:r>
              <w:fldChar w:fldCharType="end"/>
            </w:r>
          </w:p>
        </w:tc>
      </w:tr>
      <w:tr w:rsidR="00B61678" w14:paraId="0C5DB788" w14:textId="4F9C3D46"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2D04FF1" w14:textId="5C01A0B0" w:rsidR="00B61678" w:rsidRPr="00237F95" w:rsidRDefault="00B61678" w:rsidP="004B4A11">
            <w:pPr>
              <w:pStyle w:val="NoSpacing"/>
              <w:jc w:val="center"/>
            </w:pPr>
            <w:r>
              <w:rPr>
                <w:color w:val="A6A6A6" w:themeColor="background1" w:themeShade="A6"/>
              </w:rPr>
              <w:t>XXXXX-</w:t>
            </w:r>
            <w:r w:rsidRPr="00237F95">
              <w:t>A-07</w:t>
            </w:r>
          </w:p>
        </w:tc>
        <w:tc>
          <w:tcPr>
            <w:tcW w:w="3802" w:type="dxa"/>
            <w:vAlign w:val="center"/>
          </w:tcPr>
          <w:p w14:paraId="022D0685" w14:textId="4FC1058D"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7 pins</w:t>
            </w:r>
          </w:p>
        </w:tc>
        <w:tc>
          <w:tcPr>
            <w:tcW w:w="3802" w:type="dxa"/>
            <w:vMerge/>
            <w:vAlign w:val="center"/>
          </w:tcPr>
          <w:p w14:paraId="1C97BC4D" w14:textId="0D2C636B"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C562EC2" w14:textId="496F8ED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02569A3A" w14:textId="6E26CF40" w:rsidR="00B61678" w:rsidRPr="00237F95" w:rsidRDefault="00B61678" w:rsidP="004B4A11">
            <w:pPr>
              <w:pStyle w:val="NoSpacing"/>
              <w:jc w:val="center"/>
            </w:pPr>
            <w:r>
              <w:rPr>
                <w:color w:val="A6A6A6" w:themeColor="background1" w:themeShade="A6"/>
              </w:rPr>
              <w:t>XXXXX-</w:t>
            </w:r>
            <w:r w:rsidRPr="00237F95">
              <w:t>A-09</w:t>
            </w:r>
          </w:p>
        </w:tc>
        <w:tc>
          <w:tcPr>
            <w:tcW w:w="3802" w:type="dxa"/>
            <w:vAlign w:val="center"/>
          </w:tcPr>
          <w:p w14:paraId="3B31EABB" w14:textId="228B0602"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Analog, 9 pins</w:t>
            </w:r>
          </w:p>
        </w:tc>
        <w:tc>
          <w:tcPr>
            <w:tcW w:w="3802" w:type="dxa"/>
            <w:vMerge/>
            <w:vAlign w:val="center"/>
          </w:tcPr>
          <w:p w14:paraId="4F6750ED" w14:textId="7AEEB7C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4368AF95" w14:textId="52664D8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4F3F42F" w14:textId="6FDD8778" w:rsidR="00B61678" w:rsidRPr="00237F95" w:rsidRDefault="00B61678" w:rsidP="004B4A11">
            <w:pPr>
              <w:pStyle w:val="NoSpacing"/>
              <w:jc w:val="center"/>
            </w:pPr>
            <w:r>
              <w:rPr>
                <w:color w:val="A6A6A6" w:themeColor="background1" w:themeShade="A6"/>
              </w:rPr>
              <w:t>XXXXX-</w:t>
            </w:r>
            <w:r w:rsidRPr="00237F95">
              <w:t>D-05</w:t>
            </w:r>
          </w:p>
        </w:tc>
        <w:tc>
          <w:tcPr>
            <w:tcW w:w="3802" w:type="dxa"/>
            <w:vAlign w:val="center"/>
          </w:tcPr>
          <w:p w14:paraId="734423C8" w14:textId="47EA6D8A"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5 pins</w:t>
            </w:r>
          </w:p>
        </w:tc>
        <w:tc>
          <w:tcPr>
            <w:tcW w:w="3802" w:type="dxa"/>
            <w:vMerge/>
            <w:vAlign w:val="center"/>
          </w:tcPr>
          <w:p w14:paraId="2DEBA430" w14:textId="330CC760"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5D03B26" w14:textId="64AAA62B"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E8F2D45" w14:textId="197CD026" w:rsidR="00B61678" w:rsidRPr="00237F95" w:rsidRDefault="00B61678" w:rsidP="004B4A11">
            <w:pPr>
              <w:pStyle w:val="NoSpacing"/>
              <w:jc w:val="center"/>
            </w:pPr>
            <w:r>
              <w:rPr>
                <w:color w:val="A6A6A6" w:themeColor="background1" w:themeShade="A6"/>
              </w:rPr>
              <w:t>XXXXX-</w:t>
            </w:r>
            <w:r w:rsidRPr="00237F95">
              <w:t>D-07</w:t>
            </w:r>
          </w:p>
        </w:tc>
        <w:tc>
          <w:tcPr>
            <w:tcW w:w="3802" w:type="dxa"/>
            <w:vAlign w:val="center"/>
          </w:tcPr>
          <w:p w14:paraId="43BA1639" w14:textId="4525028B"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7 pins</w:t>
            </w:r>
          </w:p>
        </w:tc>
        <w:tc>
          <w:tcPr>
            <w:tcW w:w="3802" w:type="dxa"/>
            <w:vMerge/>
            <w:vAlign w:val="center"/>
          </w:tcPr>
          <w:p w14:paraId="45C884CF" w14:textId="0C497A61"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91D81DD"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1D9DE46" w14:textId="10DB0471" w:rsidR="00B61678" w:rsidRPr="00A04EEA" w:rsidRDefault="00B61678" w:rsidP="006E7B0C">
            <w:pPr>
              <w:pStyle w:val="NoSpacing"/>
              <w:jc w:val="center"/>
              <w:rPr>
                <w:color w:val="A6A6A6" w:themeColor="background1" w:themeShade="A6"/>
              </w:rPr>
            </w:pPr>
            <w:r>
              <w:rPr>
                <w:color w:val="A6A6A6" w:themeColor="background1" w:themeShade="A6"/>
              </w:rPr>
              <w:t>XXXXX-</w:t>
            </w:r>
            <w:r w:rsidRPr="00237F95">
              <w:t>D-0</w:t>
            </w:r>
            <w:r>
              <w:t>9</w:t>
            </w:r>
          </w:p>
        </w:tc>
        <w:tc>
          <w:tcPr>
            <w:tcW w:w="3802" w:type="dxa"/>
            <w:vAlign w:val="center"/>
          </w:tcPr>
          <w:p w14:paraId="3E30E2AB" w14:textId="0644041C"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Digital, </w:t>
            </w:r>
            <w:r>
              <w:t>9</w:t>
            </w:r>
            <w:r w:rsidRPr="008F29AC">
              <w:t xml:space="preserve"> pins</w:t>
            </w:r>
          </w:p>
        </w:tc>
        <w:tc>
          <w:tcPr>
            <w:tcW w:w="3802" w:type="dxa"/>
            <w:vMerge/>
            <w:vAlign w:val="center"/>
          </w:tcPr>
          <w:p w14:paraId="74749FA5" w14:textId="79E8A02B"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193364FA" w14:textId="344216B0"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159887DC" w14:textId="37B833B4" w:rsidR="00B61678" w:rsidRPr="00237F95" w:rsidRDefault="00B61678" w:rsidP="004B4A11">
            <w:pPr>
              <w:pStyle w:val="NoSpacing"/>
              <w:jc w:val="center"/>
            </w:pPr>
            <w:r>
              <w:rPr>
                <w:color w:val="A6A6A6" w:themeColor="background1" w:themeShade="A6"/>
              </w:rPr>
              <w:t>XXX50-</w:t>
            </w:r>
            <w:r w:rsidRPr="00237F95">
              <w:t>D-</w:t>
            </w:r>
            <w:r>
              <w:t>15</w:t>
            </w:r>
          </w:p>
        </w:tc>
        <w:tc>
          <w:tcPr>
            <w:tcW w:w="3802" w:type="dxa"/>
            <w:vAlign w:val="center"/>
          </w:tcPr>
          <w:p w14:paraId="154CA6BC" w14:textId="0DD3C32E"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Digital, 15 pins</w:t>
            </w:r>
          </w:p>
        </w:tc>
        <w:tc>
          <w:tcPr>
            <w:tcW w:w="3802" w:type="dxa"/>
            <w:vMerge/>
            <w:vAlign w:val="center"/>
          </w:tcPr>
          <w:p w14:paraId="17A0B92C" w14:textId="6C559604"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27F16716" w14:textId="05BFC475"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253E5CF9" w14:textId="2D9A6C9E" w:rsidR="00B61678" w:rsidRPr="00237F95" w:rsidRDefault="00B61678" w:rsidP="004B4A11">
            <w:pPr>
              <w:pStyle w:val="NoSpacing"/>
              <w:jc w:val="center"/>
            </w:pPr>
            <w:r>
              <w:rPr>
                <w:color w:val="A6A6A6" w:themeColor="background1" w:themeShade="A6"/>
              </w:rPr>
              <w:t>XXXXX-</w:t>
            </w:r>
            <w:r>
              <w:t>W-05</w:t>
            </w:r>
          </w:p>
        </w:tc>
        <w:tc>
          <w:tcPr>
            <w:tcW w:w="3802" w:type="dxa"/>
            <w:vAlign w:val="center"/>
          </w:tcPr>
          <w:p w14:paraId="381585D9" w14:textId="147C02AF"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5 pins</w:t>
            </w:r>
          </w:p>
        </w:tc>
        <w:tc>
          <w:tcPr>
            <w:tcW w:w="3802" w:type="dxa"/>
            <w:vMerge/>
            <w:vAlign w:val="center"/>
          </w:tcPr>
          <w:p w14:paraId="64817CE5" w14:textId="2A691629"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57856453" w14:textId="1BD5BCFF"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5614B3B8" w14:textId="76B40316" w:rsidR="00B61678" w:rsidRPr="00237F95" w:rsidRDefault="00B61678" w:rsidP="004B4A11">
            <w:pPr>
              <w:pStyle w:val="NoSpacing"/>
              <w:jc w:val="center"/>
            </w:pPr>
            <w:r>
              <w:rPr>
                <w:color w:val="A6A6A6" w:themeColor="background1" w:themeShade="A6"/>
              </w:rPr>
              <w:t>XXXXX-</w:t>
            </w:r>
            <w:r>
              <w:t>W-07</w:t>
            </w:r>
          </w:p>
        </w:tc>
        <w:tc>
          <w:tcPr>
            <w:tcW w:w="3802" w:type="dxa"/>
            <w:vAlign w:val="center"/>
          </w:tcPr>
          <w:p w14:paraId="5ABDECE9" w14:textId="5D343C19"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7 pins</w:t>
            </w:r>
          </w:p>
        </w:tc>
        <w:tc>
          <w:tcPr>
            <w:tcW w:w="3802" w:type="dxa"/>
            <w:vMerge/>
            <w:vAlign w:val="center"/>
          </w:tcPr>
          <w:p w14:paraId="733F8C7B" w14:textId="1C83DC5E"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0750C1E9"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32F9BD22" w14:textId="7E5376C6" w:rsidR="00B61678" w:rsidRPr="00A04EEA" w:rsidRDefault="00B61678" w:rsidP="006E7B0C">
            <w:pPr>
              <w:pStyle w:val="NoSpacing"/>
              <w:jc w:val="center"/>
              <w:rPr>
                <w:color w:val="A6A6A6" w:themeColor="background1" w:themeShade="A6"/>
              </w:rPr>
            </w:pPr>
            <w:r>
              <w:rPr>
                <w:color w:val="A6A6A6" w:themeColor="background1" w:themeShade="A6"/>
              </w:rPr>
              <w:t>XXXXX-</w:t>
            </w:r>
            <w:r>
              <w:t>W-09</w:t>
            </w:r>
          </w:p>
        </w:tc>
        <w:tc>
          <w:tcPr>
            <w:tcW w:w="3802" w:type="dxa"/>
            <w:vAlign w:val="center"/>
          </w:tcPr>
          <w:p w14:paraId="31D996B2" w14:textId="19C75104" w:rsidR="00B61678" w:rsidRPr="008F29AC"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r w:rsidRPr="008F29AC">
              <w:t xml:space="preserve">Wild, </w:t>
            </w:r>
            <w:r>
              <w:t>9</w:t>
            </w:r>
            <w:r w:rsidRPr="008F29AC">
              <w:t xml:space="preserve"> pins</w:t>
            </w:r>
          </w:p>
        </w:tc>
        <w:tc>
          <w:tcPr>
            <w:tcW w:w="3802" w:type="dxa"/>
            <w:vMerge/>
            <w:vAlign w:val="center"/>
          </w:tcPr>
          <w:p w14:paraId="0377003C" w14:textId="09A9C1D7" w:rsidR="00B61678" w:rsidRPr="00CB6B38" w:rsidRDefault="00B61678" w:rsidP="006E7B0C">
            <w:pPr>
              <w:pStyle w:val="NoSpacing"/>
              <w:jc w:val="center"/>
              <w:cnfStyle w:val="000000000000" w:firstRow="0" w:lastRow="0" w:firstColumn="0" w:lastColumn="0" w:oddVBand="0" w:evenVBand="0" w:oddHBand="0" w:evenHBand="0" w:firstRowFirstColumn="0" w:firstRowLastColumn="0" w:lastRowFirstColumn="0" w:lastRowLastColumn="0"/>
            </w:pPr>
          </w:p>
        </w:tc>
      </w:tr>
      <w:tr w:rsidR="00B61678" w14:paraId="382AFA5B" w14:textId="77777777" w:rsidTr="008F29AC">
        <w:trPr>
          <w:trHeight w:val="432"/>
        </w:trPr>
        <w:tc>
          <w:tcPr>
            <w:cnfStyle w:val="001000000000" w:firstRow="0" w:lastRow="0" w:firstColumn="1" w:lastColumn="0" w:oddVBand="0" w:evenVBand="0" w:oddHBand="0" w:evenHBand="0" w:firstRowFirstColumn="0" w:firstRowLastColumn="0" w:lastRowFirstColumn="0" w:lastRowLastColumn="0"/>
            <w:tcW w:w="2672" w:type="dxa"/>
            <w:vAlign w:val="center"/>
          </w:tcPr>
          <w:p w14:paraId="67D3EF88" w14:textId="328D42D9" w:rsidR="00B61678" w:rsidRDefault="00B61678" w:rsidP="004B4A11">
            <w:pPr>
              <w:pStyle w:val="NoSpacing"/>
              <w:jc w:val="center"/>
            </w:pPr>
            <w:r>
              <w:rPr>
                <w:color w:val="A6A6A6" w:themeColor="background1" w:themeShade="A6"/>
              </w:rPr>
              <w:t>XXX50-</w:t>
            </w:r>
            <w:r>
              <w:t>W-15</w:t>
            </w:r>
          </w:p>
        </w:tc>
        <w:tc>
          <w:tcPr>
            <w:tcW w:w="3802" w:type="dxa"/>
            <w:vAlign w:val="center"/>
          </w:tcPr>
          <w:p w14:paraId="1D11450A" w14:textId="056A7846" w:rsidR="00B61678" w:rsidRPr="008F29AC" w:rsidRDefault="00B61678" w:rsidP="008F29AC">
            <w:pPr>
              <w:pStyle w:val="NoSpacing"/>
              <w:jc w:val="center"/>
              <w:cnfStyle w:val="000000000000" w:firstRow="0" w:lastRow="0" w:firstColumn="0" w:lastColumn="0" w:oddVBand="0" w:evenVBand="0" w:oddHBand="0" w:evenHBand="0" w:firstRowFirstColumn="0" w:firstRowLastColumn="0" w:lastRowFirstColumn="0" w:lastRowLastColumn="0"/>
            </w:pPr>
            <w:r w:rsidRPr="008F29AC">
              <w:t>Wild, 15 pins</w:t>
            </w:r>
          </w:p>
        </w:tc>
        <w:tc>
          <w:tcPr>
            <w:tcW w:w="3802" w:type="dxa"/>
            <w:vMerge/>
            <w:vAlign w:val="center"/>
          </w:tcPr>
          <w:p w14:paraId="48993249" w14:textId="507E17B7" w:rsidR="00B61678" w:rsidRPr="00237F95" w:rsidRDefault="00B61678" w:rsidP="004B4A11">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14C78E1" w14:textId="77777777" w:rsidR="00585FE6" w:rsidRPr="00644475" w:rsidRDefault="00585FE6" w:rsidP="00585FE6"/>
    <w:p w14:paraId="06E30325" w14:textId="3AF938B9" w:rsidR="00D401E3" w:rsidRDefault="00897C51" w:rsidP="00AE63D3">
      <w:pPr>
        <w:pStyle w:val="Heading1"/>
      </w:pPr>
      <w:bookmarkStart w:id="11" w:name="_Toc124108879"/>
      <w:r>
        <w:lastRenderedPageBreak/>
        <w:t xml:space="preserve">Board </w:t>
      </w:r>
      <w:r w:rsidR="00D401E3">
        <w:t>Design</w:t>
      </w:r>
      <w:bookmarkEnd w:id="11"/>
    </w:p>
    <w:p w14:paraId="0601E3DB" w14:textId="75E5598C" w:rsidR="0059249C" w:rsidRDefault="001C39BF" w:rsidP="001C39BF">
      <w:pPr>
        <w:pStyle w:val="Heading2"/>
      </w:pPr>
      <w:r>
        <w:t>Introduction</w:t>
      </w:r>
    </w:p>
    <w:p w14:paraId="0AE1B8BA" w14:textId="0795BF1A" w:rsidR="00CE6BD4" w:rsidRDefault="00102742" w:rsidP="00CE6BD4">
      <w:r>
        <w:t>This section specifi</w:t>
      </w:r>
      <w:r w:rsidR="006960F8">
        <w:t>e</w:t>
      </w:r>
      <w:r>
        <w:t>s</w:t>
      </w:r>
      <w:r w:rsidR="00CE6BD4">
        <w:t xml:space="preserve"> mechanical dimensions, main connector</w:t>
      </w:r>
      <w:r w:rsidR="002735D5">
        <w:t>s</w:t>
      </w:r>
      <w:r w:rsidR="00CE6BD4">
        <w:t xml:space="preserve">, </w:t>
      </w:r>
      <w:r w:rsidR="001140C4">
        <w:t xml:space="preserve">and </w:t>
      </w:r>
      <w:r w:rsidR="00CE6BD4">
        <w:t>layout features</w:t>
      </w:r>
      <w:r w:rsidR="001140C4">
        <w:t>.</w:t>
      </w:r>
    </w:p>
    <w:p w14:paraId="66F88E68" w14:textId="7BCD7574" w:rsidR="00D07459" w:rsidRDefault="00D07459" w:rsidP="0037510F">
      <w:r>
        <w:rPr>
          <w:noProof/>
        </w:rPr>
        <w:drawing>
          <wp:inline distT="0" distB="0" distL="0" distR="0" wp14:anchorId="141FD3D6" wp14:editId="623A6EE1">
            <wp:extent cx="6856876" cy="366268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6876" cy="3662680"/>
                    </a:xfrm>
                    <a:prstGeom prst="rect">
                      <a:avLst/>
                    </a:prstGeom>
                  </pic:spPr>
                </pic:pic>
              </a:graphicData>
            </a:graphic>
          </wp:inline>
        </w:drawing>
      </w:r>
    </w:p>
    <w:p w14:paraId="11AA1E4E" w14:textId="41AA1A79" w:rsidR="0059249C" w:rsidRPr="0037510F" w:rsidRDefault="0059249C" w:rsidP="0037510F"/>
    <w:p w14:paraId="0F4FE876" w14:textId="77777777" w:rsidR="00402BDC" w:rsidRDefault="00402BDC">
      <w:pPr>
        <w:spacing w:line="259" w:lineRule="auto"/>
        <w:rPr>
          <w:rFonts w:asciiTheme="majorHAnsi" w:eastAsiaTheme="majorEastAsia" w:hAnsiTheme="majorHAnsi" w:cstheme="majorBidi"/>
          <w:caps/>
          <w:color w:val="2F5496" w:themeColor="accent1" w:themeShade="BF"/>
          <w:sz w:val="26"/>
          <w:szCs w:val="26"/>
        </w:rPr>
      </w:pPr>
      <w:r>
        <w:br w:type="page"/>
      </w:r>
    </w:p>
    <w:p w14:paraId="10137E89" w14:textId="3FE6AB8C" w:rsidR="00A45817" w:rsidRDefault="00A45817" w:rsidP="00A45817">
      <w:pPr>
        <w:pStyle w:val="Heading2"/>
      </w:pPr>
      <w:bookmarkStart w:id="12" w:name="_Ref111895246"/>
      <w:r>
        <w:lastRenderedPageBreak/>
        <w:t>Mechanical Dimensions</w:t>
      </w:r>
      <w:bookmarkEnd w:id="12"/>
    </w:p>
    <w:p w14:paraId="56EA0E5B" w14:textId="44B79490" w:rsidR="00A45817" w:rsidRDefault="00A45817" w:rsidP="00A45817">
      <w:pPr>
        <w:pStyle w:val="Heading3"/>
      </w:pPr>
      <w:bookmarkStart w:id="13" w:name="_Ref110777726"/>
      <w:r>
        <w:t>PCB15</w:t>
      </w:r>
      <w:bookmarkEnd w:id="13"/>
    </w:p>
    <w:p w14:paraId="6C35A8ED" w14:textId="77777777" w:rsidR="00A45817" w:rsidRDefault="00A45817" w:rsidP="00A45817">
      <w:r>
        <w:t>Dimensions are in millimeters.</w:t>
      </w:r>
    </w:p>
    <w:p w14:paraId="619E6D34" w14:textId="77777777" w:rsidR="00A45817" w:rsidRDefault="00A45817" w:rsidP="00BE09B2">
      <w:pPr>
        <w:keepNext/>
        <w:jc w:val="center"/>
      </w:pPr>
      <w:r>
        <w:rPr>
          <w:noProof/>
        </w:rPr>
        <w:drawing>
          <wp:inline distT="0" distB="0" distL="0" distR="0" wp14:anchorId="6778460F" wp14:editId="0C248BA3">
            <wp:extent cx="6400800" cy="640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5D04D51" w14:textId="3D3C8A00" w:rsidR="00A45817" w:rsidRDefault="00A45817" w:rsidP="00BE09B2">
      <w:pPr>
        <w:pStyle w:val="Caption"/>
        <w:jc w:val="center"/>
      </w:pPr>
      <w:bookmarkStart w:id="14" w:name="_Toc124108844"/>
      <w:r>
        <w:t xml:space="preserve">Figure </w:t>
      </w:r>
      <w:fldSimple w:instr=" SEQ Figure \* ARABIC ">
        <w:r w:rsidR="00BD36BA">
          <w:rPr>
            <w:noProof/>
          </w:rPr>
          <w:t>2</w:t>
        </w:r>
      </w:fldSimple>
      <w:r>
        <w:t xml:space="preserve"> </w:t>
      </w:r>
      <w:r w:rsidR="00EC441E">
        <w:t>–</w:t>
      </w:r>
      <w:r>
        <w:t xml:space="preserve"> PCB15-X-05, Mechanical Dimensions</w:t>
      </w:r>
      <w:bookmarkEnd w:id="14"/>
    </w:p>
    <w:p w14:paraId="6BB9337D" w14:textId="77777777" w:rsidR="0059249C" w:rsidRDefault="0059249C">
      <w:pPr>
        <w:spacing w:line="259" w:lineRule="auto"/>
        <w:rPr>
          <w:rFonts w:asciiTheme="majorHAnsi" w:eastAsiaTheme="majorEastAsia" w:hAnsiTheme="majorHAnsi" w:cstheme="majorBidi"/>
          <w:caps/>
          <w:color w:val="1F3763" w:themeColor="accent1" w:themeShade="7F"/>
          <w:sz w:val="26"/>
          <w:szCs w:val="24"/>
        </w:rPr>
      </w:pPr>
      <w:bookmarkStart w:id="15" w:name="_Ref110777741"/>
      <w:r>
        <w:br w:type="page"/>
      </w:r>
    </w:p>
    <w:p w14:paraId="4AB5A8BC" w14:textId="191FF7CB" w:rsidR="00461F96" w:rsidRDefault="00461F96" w:rsidP="00A45817">
      <w:pPr>
        <w:pStyle w:val="Heading3"/>
      </w:pPr>
      <w:r>
        <w:lastRenderedPageBreak/>
        <w:t>PCB20</w:t>
      </w:r>
    </w:p>
    <w:p w14:paraId="62883029" w14:textId="77777777" w:rsidR="00461F96" w:rsidRDefault="00461F96" w:rsidP="00461F96">
      <w:r>
        <w:t>Dimensions are in millimeters.</w:t>
      </w:r>
    </w:p>
    <w:p w14:paraId="53ECFB15" w14:textId="77777777" w:rsidR="00461F96" w:rsidRDefault="00461F96" w:rsidP="00461F96">
      <w:pPr>
        <w:keepNext/>
        <w:jc w:val="center"/>
      </w:pPr>
      <w:r>
        <w:rPr>
          <w:noProof/>
        </w:rPr>
        <w:drawing>
          <wp:inline distT="0" distB="0" distL="0" distR="0" wp14:anchorId="6AE0960A" wp14:editId="7BD27C02">
            <wp:extent cx="6400800" cy="640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1417724A" w14:textId="7D1664F0" w:rsidR="00461F96" w:rsidRPr="00461F96" w:rsidRDefault="00461F96" w:rsidP="00461F96">
      <w:pPr>
        <w:pStyle w:val="Caption"/>
        <w:jc w:val="center"/>
      </w:pPr>
      <w:bookmarkStart w:id="16" w:name="_Toc124108845"/>
      <w:r>
        <w:t xml:space="preserve">Figure </w:t>
      </w:r>
      <w:fldSimple w:instr=" SEQ Figure \* ARABIC ">
        <w:r w:rsidR="00BD36BA">
          <w:rPr>
            <w:noProof/>
          </w:rPr>
          <w:t>3</w:t>
        </w:r>
      </w:fldSimple>
      <w:r>
        <w:t xml:space="preserve"> – PCB20-X-05, Mechanical Dimensions</w:t>
      </w:r>
      <w:bookmarkEnd w:id="16"/>
    </w:p>
    <w:p w14:paraId="29B365F7" w14:textId="77777777" w:rsidR="00461F96" w:rsidRDefault="00461F96">
      <w:pPr>
        <w:spacing w:line="259" w:lineRule="auto"/>
        <w:rPr>
          <w:rFonts w:asciiTheme="majorHAnsi" w:eastAsiaTheme="majorEastAsia" w:hAnsiTheme="majorHAnsi" w:cstheme="majorBidi"/>
          <w:caps/>
          <w:color w:val="1F3763" w:themeColor="accent1" w:themeShade="7F"/>
          <w:sz w:val="26"/>
          <w:szCs w:val="24"/>
        </w:rPr>
      </w:pPr>
      <w:r>
        <w:br w:type="page"/>
      </w:r>
    </w:p>
    <w:p w14:paraId="15C25E13" w14:textId="4CCE0EBF" w:rsidR="00E62A0D" w:rsidRDefault="00E62A0D" w:rsidP="00A45817">
      <w:pPr>
        <w:pStyle w:val="Heading3"/>
      </w:pPr>
      <w:bookmarkStart w:id="17" w:name="_Ref110777756"/>
      <w:bookmarkEnd w:id="15"/>
      <w:r>
        <w:lastRenderedPageBreak/>
        <w:t>PCB25</w:t>
      </w:r>
    </w:p>
    <w:p w14:paraId="1A6B88D5" w14:textId="77777777" w:rsidR="00E62A0D" w:rsidRDefault="00E62A0D" w:rsidP="00E62A0D">
      <w:r>
        <w:t>Dimensions are in millimeters.</w:t>
      </w:r>
    </w:p>
    <w:p w14:paraId="717E0E27" w14:textId="77777777" w:rsidR="00E62A0D" w:rsidRDefault="00E62A0D" w:rsidP="007C1746">
      <w:pPr>
        <w:keepNext/>
        <w:jc w:val="center"/>
      </w:pPr>
      <w:r>
        <w:rPr>
          <w:noProof/>
        </w:rPr>
        <w:drawing>
          <wp:inline distT="0" distB="0" distL="0" distR="0" wp14:anchorId="48B7F2BF" wp14:editId="447F5BA4">
            <wp:extent cx="6400800" cy="6400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557F945D" w14:textId="2971FEDA" w:rsidR="00E62A0D" w:rsidRPr="00E62A0D" w:rsidRDefault="00E62A0D" w:rsidP="007C1746">
      <w:pPr>
        <w:pStyle w:val="Caption"/>
        <w:jc w:val="center"/>
      </w:pPr>
      <w:bookmarkStart w:id="18" w:name="_Toc124108847"/>
      <w:r>
        <w:t xml:space="preserve">Figure </w:t>
      </w:r>
      <w:fldSimple w:instr=" SEQ Figure \* ARABIC ">
        <w:r w:rsidR="00BD36BA">
          <w:rPr>
            <w:noProof/>
          </w:rPr>
          <w:t>5</w:t>
        </w:r>
      </w:fldSimple>
      <w:r>
        <w:t xml:space="preserve"> – PCB25-X-05, Mechanical Dimensions</w:t>
      </w:r>
      <w:bookmarkEnd w:id="18"/>
    </w:p>
    <w:p w14:paraId="22162882"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01742674" w14:textId="0DBA7B32" w:rsidR="00E62A0D" w:rsidRDefault="00E62A0D" w:rsidP="00A45817">
      <w:pPr>
        <w:pStyle w:val="Heading3"/>
      </w:pPr>
      <w:bookmarkStart w:id="19" w:name="_Ref110777773"/>
      <w:bookmarkEnd w:id="17"/>
      <w:r>
        <w:lastRenderedPageBreak/>
        <w:t>PCB33</w:t>
      </w:r>
    </w:p>
    <w:p w14:paraId="1D680D1B" w14:textId="77777777" w:rsidR="00E62A0D" w:rsidRDefault="00E62A0D" w:rsidP="00E62A0D">
      <w:r>
        <w:t>Dimensions are in millimeters.</w:t>
      </w:r>
    </w:p>
    <w:p w14:paraId="7F799FBE" w14:textId="77777777" w:rsidR="00E62A0D" w:rsidRDefault="00E62A0D" w:rsidP="007C1746">
      <w:pPr>
        <w:keepNext/>
        <w:jc w:val="center"/>
      </w:pPr>
      <w:r>
        <w:rPr>
          <w:noProof/>
        </w:rPr>
        <w:drawing>
          <wp:inline distT="0" distB="0" distL="0" distR="0" wp14:anchorId="11EA2B4B" wp14:editId="42EB88F2">
            <wp:extent cx="6400800" cy="6400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7">
                      <a:extLst>
                        <a:ext uri="{28A0092B-C50C-407E-A947-70E740481C1C}">
                          <a14:useLocalDpi xmlns:a14="http://schemas.microsoft.com/office/drawing/2010/main" val="0"/>
                        </a:ext>
                      </a:extLst>
                    </a:blip>
                    <a:stretch>
                      <a:fillRect/>
                    </a:stretch>
                  </pic:blipFill>
                  <pic:spPr>
                    <a:xfrm>
                      <a:off x="0" y="0"/>
                      <a:ext cx="6400800" cy="6400800"/>
                    </a:xfrm>
                    <a:prstGeom prst="rect">
                      <a:avLst/>
                    </a:prstGeom>
                  </pic:spPr>
                </pic:pic>
              </a:graphicData>
            </a:graphic>
          </wp:inline>
        </w:drawing>
      </w:r>
    </w:p>
    <w:p w14:paraId="3C18C5C6" w14:textId="6BF32D34" w:rsidR="00E62A0D" w:rsidRPr="00E62A0D" w:rsidRDefault="00E62A0D" w:rsidP="007C1746">
      <w:pPr>
        <w:pStyle w:val="Caption"/>
        <w:jc w:val="center"/>
      </w:pPr>
      <w:bookmarkStart w:id="20" w:name="_Toc124108850"/>
      <w:r>
        <w:t xml:space="preserve">Figure </w:t>
      </w:r>
      <w:fldSimple w:instr=" SEQ Figure \* ARABIC ">
        <w:r w:rsidR="00BD36BA">
          <w:rPr>
            <w:noProof/>
          </w:rPr>
          <w:t>8</w:t>
        </w:r>
      </w:fldSimple>
      <w:r>
        <w:t xml:space="preserve"> – PCB33-X-05, Mechanical Dimensions</w:t>
      </w:r>
      <w:bookmarkEnd w:id="20"/>
    </w:p>
    <w:p w14:paraId="0E185AB1" w14:textId="77777777" w:rsidR="00E62A0D" w:rsidRDefault="00E62A0D">
      <w:pPr>
        <w:spacing w:line="259" w:lineRule="auto"/>
        <w:rPr>
          <w:rFonts w:asciiTheme="majorHAnsi" w:eastAsiaTheme="majorEastAsia" w:hAnsiTheme="majorHAnsi" w:cstheme="majorBidi"/>
          <w:caps/>
          <w:color w:val="1F3763" w:themeColor="accent1" w:themeShade="7F"/>
          <w:sz w:val="26"/>
          <w:szCs w:val="24"/>
        </w:rPr>
      </w:pPr>
      <w:r>
        <w:br w:type="page"/>
      </w:r>
    </w:p>
    <w:p w14:paraId="274762A7" w14:textId="58CF8F9E" w:rsidR="00A45665" w:rsidRDefault="00A45665" w:rsidP="00A45817">
      <w:pPr>
        <w:pStyle w:val="Heading3"/>
      </w:pPr>
      <w:bookmarkStart w:id="21" w:name="_Ref110777606"/>
      <w:bookmarkEnd w:id="19"/>
      <w:r>
        <w:lastRenderedPageBreak/>
        <w:t>PCB50</w:t>
      </w:r>
    </w:p>
    <w:p w14:paraId="4DA84A03" w14:textId="579B006A" w:rsidR="00A45665" w:rsidRDefault="00A45665" w:rsidP="00A45665">
      <w:r>
        <w:t>Dimensions are in millimeters.</w:t>
      </w:r>
    </w:p>
    <w:p w14:paraId="5812A73A" w14:textId="77777777" w:rsidR="00A45665" w:rsidRDefault="00A45665" w:rsidP="005E2932">
      <w:pPr>
        <w:keepNext/>
        <w:jc w:val="center"/>
      </w:pPr>
      <w:r>
        <w:rPr>
          <w:noProof/>
        </w:rPr>
        <w:drawing>
          <wp:inline distT="0" distB="0" distL="0" distR="0" wp14:anchorId="673ADD77" wp14:editId="7EAA6A0B">
            <wp:extent cx="6399098" cy="7196328"/>
            <wp:effectExtent l="0" t="0" r="1905"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extLst>
                        <a:ext uri="{28A0092B-C50C-407E-A947-70E740481C1C}">
                          <a14:useLocalDpi xmlns:a14="http://schemas.microsoft.com/office/drawing/2010/main" val="0"/>
                        </a:ext>
                      </a:extLst>
                    </a:blip>
                    <a:stretch>
                      <a:fillRect/>
                    </a:stretch>
                  </pic:blipFill>
                  <pic:spPr>
                    <a:xfrm>
                      <a:off x="0" y="0"/>
                      <a:ext cx="6399098" cy="7196328"/>
                    </a:xfrm>
                    <a:prstGeom prst="rect">
                      <a:avLst/>
                    </a:prstGeom>
                  </pic:spPr>
                </pic:pic>
              </a:graphicData>
            </a:graphic>
          </wp:inline>
        </w:drawing>
      </w:r>
    </w:p>
    <w:p w14:paraId="706BC6C2" w14:textId="32441CB8" w:rsidR="00A45665" w:rsidRPr="00A45665" w:rsidRDefault="00A45665" w:rsidP="005E2932">
      <w:pPr>
        <w:pStyle w:val="Caption"/>
        <w:jc w:val="center"/>
      </w:pPr>
      <w:bookmarkStart w:id="22" w:name="_Toc124108853"/>
      <w:r>
        <w:t xml:space="preserve">Figure </w:t>
      </w:r>
      <w:fldSimple w:instr=" SEQ Figure \* ARABIC ">
        <w:r w:rsidR="00BD36BA">
          <w:rPr>
            <w:noProof/>
          </w:rPr>
          <w:t>11</w:t>
        </w:r>
      </w:fldSimple>
      <w:r>
        <w:t xml:space="preserve"> – PCB50-X-05, Mechanical Dimensions</w:t>
      </w:r>
      <w:bookmarkEnd w:id="22"/>
    </w:p>
    <w:p w14:paraId="57062713" w14:textId="7765BC99" w:rsidR="004F12BE" w:rsidRDefault="004F12BE" w:rsidP="004F12BE">
      <w:pPr>
        <w:pStyle w:val="Heading3"/>
      </w:pPr>
      <w:bookmarkStart w:id="23" w:name="_Ref110795622"/>
      <w:bookmarkEnd w:id="21"/>
      <w:r>
        <w:lastRenderedPageBreak/>
        <w:t>PCB100/50</w:t>
      </w:r>
    </w:p>
    <w:p w14:paraId="2215E90F" w14:textId="77777777" w:rsidR="004F12BE" w:rsidRDefault="004F12BE" w:rsidP="004F12BE">
      <w:r>
        <w:t>Dimensions are in millimeters.</w:t>
      </w:r>
    </w:p>
    <w:p w14:paraId="3D9AA02B" w14:textId="77777777" w:rsidR="004F12BE" w:rsidRDefault="004F12BE" w:rsidP="004F12BE">
      <w:pPr>
        <w:keepNext/>
        <w:jc w:val="center"/>
      </w:pPr>
      <w:r>
        <w:rPr>
          <w:noProof/>
        </w:rPr>
        <w:drawing>
          <wp:inline distT="0" distB="0" distL="0" distR="0" wp14:anchorId="33744EEE" wp14:editId="1004D19D">
            <wp:extent cx="6400799" cy="7198241"/>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6400799" cy="7198241"/>
                    </a:xfrm>
                    <a:prstGeom prst="rect">
                      <a:avLst/>
                    </a:prstGeom>
                    <a:ln>
                      <a:noFill/>
                    </a:ln>
                  </pic:spPr>
                </pic:pic>
              </a:graphicData>
            </a:graphic>
          </wp:inline>
        </w:drawing>
      </w:r>
    </w:p>
    <w:p w14:paraId="6FFF628B" w14:textId="77777777" w:rsidR="004F12BE" w:rsidRPr="00074BA2" w:rsidRDefault="004F12BE" w:rsidP="004F12BE">
      <w:pPr>
        <w:pStyle w:val="Caption"/>
        <w:jc w:val="center"/>
      </w:pPr>
      <w:r>
        <w:t xml:space="preserve">Figure </w:t>
      </w:r>
      <w:fldSimple w:instr=" SEQ Figure \* ARABIC ">
        <w:r>
          <w:rPr>
            <w:noProof/>
          </w:rPr>
          <w:t>14</w:t>
        </w:r>
      </w:fldSimple>
      <w:r>
        <w:t xml:space="preserve"> – PCB50-X-15, Mechanical Dimensions</w:t>
      </w:r>
    </w:p>
    <w:p w14:paraId="198C8776" w14:textId="556B019A" w:rsidR="00A45817" w:rsidRDefault="00A45817" w:rsidP="00A45817">
      <w:pPr>
        <w:pStyle w:val="Heading3"/>
      </w:pPr>
      <w:r>
        <w:lastRenderedPageBreak/>
        <w:t>ID</w:t>
      </w:r>
      <w:r w:rsidR="00346F78">
        <w:t>B</w:t>
      </w:r>
      <w:r>
        <w:t>20</w:t>
      </w:r>
      <w:bookmarkEnd w:id="23"/>
    </w:p>
    <w:p w14:paraId="3F3587A5" w14:textId="77777777" w:rsidR="00A45817" w:rsidRDefault="00A45817" w:rsidP="00A45817">
      <w:r>
        <w:t>Dimensions are in millimeters.</w:t>
      </w:r>
    </w:p>
    <w:p w14:paraId="03A18D40" w14:textId="77777777" w:rsidR="00A45817" w:rsidRDefault="00A45817" w:rsidP="00BE09B2">
      <w:pPr>
        <w:keepNext/>
        <w:jc w:val="center"/>
      </w:pPr>
      <w:r>
        <w:rPr>
          <w:noProof/>
        </w:rPr>
        <w:drawing>
          <wp:inline distT="0" distB="0" distL="0" distR="0" wp14:anchorId="2C49DFD6" wp14:editId="33B6AC9D">
            <wp:extent cx="6400799" cy="36602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799" cy="3660210"/>
                    </a:xfrm>
                    <a:prstGeom prst="rect">
                      <a:avLst/>
                    </a:prstGeom>
                  </pic:spPr>
                </pic:pic>
              </a:graphicData>
            </a:graphic>
          </wp:inline>
        </w:drawing>
      </w:r>
    </w:p>
    <w:p w14:paraId="67B48E97" w14:textId="7D91DEC3" w:rsidR="00A45817" w:rsidRPr="00A97875" w:rsidRDefault="00A45817" w:rsidP="00BE09B2">
      <w:pPr>
        <w:pStyle w:val="Caption"/>
        <w:jc w:val="center"/>
      </w:pPr>
      <w:bookmarkStart w:id="24" w:name="_Toc124108857"/>
      <w:r>
        <w:t xml:space="preserve">Figure </w:t>
      </w:r>
      <w:fldSimple w:instr=" SEQ Figure \* ARABIC ">
        <w:r w:rsidR="00BD36BA">
          <w:rPr>
            <w:noProof/>
          </w:rPr>
          <w:t>15</w:t>
        </w:r>
      </w:fldSimple>
      <w:r>
        <w:t xml:space="preserve"> </w:t>
      </w:r>
      <w:r w:rsidR="00EC441E">
        <w:t>–</w:t>
      </w:r>
      <w:r>
        <w:t xml:space="preserve"> ID</w:t>
      </w:r>
      <w:r w:rsidR="00346F78">
        <w:t>B</w:t>
      </w:r>
      <w:r>
        <w:t>20-X-05, Mechanical Dimensions</w:t>
      </w:r>
      <w:bookmarkEnd w:id="24"/>
    </w:p>
    <w:p w14:paraId="74EE2FD8" w14:textId="70AE6F6C" w:rsidR="00287D92" w:rsidRDefault="00287D92" w:rsidP="00A45817">
      <w:pPr>
        <w:spacing w:line="259" w:lineRule="auto"/>
      </w:pPr>
    </w:p>
    <w:p w14:paraId="24B7AD04" w14:textId="77777777" w:rsidR="00287D92" w:rsidRDefault="00287D92" w:rsidP="00287D92">
      <w:r>
        <w:t>The remainder of this page intentionally blank.</w:t>
      </w:r>
    </w:p>
    <w:p w14:paraId="18CF172D" w14:textId="77777777" w:rsidR="004201E8" w:rsidRDefault="004201E8">
      <w:pPr>
        <w:spacing w:line="259" w:lineRule="auto"/>
      </w:pPr>
      <w:r>
        <w:br w:type="page"/>
      </w:r>
    </w:p>
    <w:p w14:paraId="1919989B" w14:textId="7177CE02" w:rsidR="004201E8" w:rsidRDefault="004201E8" w:rsidP="00ED15C5">
      <w:pPr>
        <w:pStyle w:val="Heading3"/>
      </w:pPr>
      <w:r w:rsidRPr="00ED15C5">
        <w:lastRenderedPageBreak/>
        <w:t>ID</w:t>
      </w:r>
      <w:r w:rsidR="00346F78" w:rsidRPr="00ED15C5">
        <w:t>B</w:t>
      </w:r>
      <w:r w:rsidRPr="00ED15C5">
        <w:t>25</w:t>
      </w:r>
    </w:p>
    <w:p w14:paraId="00A2CE7F" w14:textId="77777777" w:rsidR="004201E8" w:rsidRDefault="004201E8" w:rsidP="004201E8">
      <w:r>
        <w:t>Dimensions are in millimeters.</w:t>
      </w:r>
    </w:p>
    <w:p w14:paraId="00D88242" w14:textId="77777777" w:rsidR="004201E8" w:rsidRDefault="004201E8" w:rsidP="004201E8">
      <w:pPr>
        <w:keepNext/>
        <w:jc w:val="center"/>
      </w:pPr>
      <w:r>
        <w:rPr>
          <w:noProof/>
        </w:rPr>
        <w:drawing>
          <wp:inline distT="0" distB="0" distL="0" distR="0" wp14:anchorId="7AD3461F" wp14:editId="26177131">
            <wp:extent cx="5772434" cy="330088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72434" cy="3300888"/>
                    </a:xfrm>
                    <a:prstGeom prst="rect">
                      <a:avLst/>
                    </a:prstGeom>
                  </pic:spPr>
                </pic:pic>
              </a:graphicData>
            </a:graphic>
          </wp:inline>
        </w:drawing>
      </w:r>
    </w:p>
    <w:p w14:paraId="0D09C039" w14:textId="2346D968" w:rsidR="004201E8" w:rsidRPr="00A97875" w:rsidRDefault="004201E8" w:rsidP="004201E8">
      <w:pPr>
        <w:pStyle w:val="Caption"/>
        <w:jc w:val="center"/>
      </w:pPr>
      <w:bookmarkStart w:id="25" w:name="_Toc124108858"/>
      <w:r>
        <w:t xml:space="preserve">Figure </w:t>
      </w:r>
      <w:fldSimple w:instr=" SEQ Figure \* ARABIC ">
        <w:r w:rsidR="00BD36BA">
          <w:rPr>
            <w:noProof/>
          </w:rPr>
          <w:t>16</w:t>
        </w:r>
      </w:fldSimple>
      <w:r>
        <w:t xml:space="preserve"> </w:t>
      </w:r>
      <w:r w:rsidR="00EC441E">
        <w:t>–</w:t>
      </w:r>
      <w:r>
        <w:t xml:space="preserve"> ID</w:t>
      </w:r>
      <w:r w:rsidR="00346F78">
        <w:t>B</w:t>
      </w:r>
      <w:r>
        <w:t>25-X-05, Mechanical Dimensions</w:t>
      </w:r>
      <w:bookmarkEnd w:id="25"/>
    </w:p>
    <w:p w14:paraId="4A200A0E" w14:textId="77777777" w:rsidR="004201E8" w:rsidRDefault="004201E8" w:rsidP="004201E8">
      <w:pPr>
        <w:spacing w:line="259" w:lineRule="auto"/>
      </w:pPr>
    </w:p>
    <w:p w14:paraId="4A2EA741" w14:textId="77777777" w:rsidR="004201E8" w:rsidRDefault="004201E8" w:rsidP="004201E8">
      <w:r>
        <w:t>The remainder of this page intentionally blank.</w:t>
      </w:r>
    </w:p>
    <w:p w14:paraId="14CF157E" w14:textId="1BAEB9C6" w:rsidR="00A45817" w:rsidRDefault="00A45817" w:rsidP="004201E8">
      <w:pPr>
        <w:pStyle w:val="Heading3"/>
        <w:rPr>
          <w:color w:val="2F5496" w:themeColor="accent1" w:themeShade="BF"/>
          <w:sz w:val="32"/>
          <w:szCs w:val="32"/>
        </w:rPr>
      </w:pPr>
      <w:r>
        <w:br w:type="page"/>
      </w:r>
    </w:p>
    <w:p w14:paraId="69AD203C" w14:textId="2DB7FFF4" w:rsidR="009D0016" w:rsidRDefault="00BF0835" w:rsidP="00D401E3">
      <w:pPr>
        <w:pStyle w:val="Heading2"/>
      </w:pPr>
      <w:bookmarkStart w:id="26" w:name="_Ref111895313"/>
      <w:r>
        <w:lastRenderedPageBreak/>
        <w:t xml:space="preserve">Main </w:t>
      </w:r>
      <w:r w:rsidR="00C12E25">
        <w:t>Connector</w:t>
      </w:r>
      <w:bookmarkEnd w:id="26"/>
    </w:p>
    <w:p w14:paraId="7A280A6D" w14:textId="77777777" w:rsidR="00C12380" w:rsidRDefault="00C12380" w:rsidP="00D401E3">
      <w:pPr>
        <w:pStyle w:val="Heading3"/>
      </w:pPr>
      <w:r>
        <w:t>Reference Designator</w:t>
      </w:r>
    </w:p>
    <w:p w14:paraId="6D24E8E3" w14:textId="77777777" w:rsidR="00C12380" w:rsidRDefault="00C12380">
      <w:pPr>
        <w:pStyle w:val="ListParagraph"/>
        <w:numPr>
          <w:ilvl w:val="0"/>
          <w:numId w:val="4"/>
        </w:numPr>
      </w:pPr>
      <w:r>
        <w:t>The reference designator for the main connector is always J1 or P1.</w:t>
      </w:r>
    </w:p>
    <w:p w14:paraId="3C073EE2" w14:textId="5CA971C0" w:rsidR="00C12380" w:rsidRDefault="00C12380">
      <w:pPr>
        <w:pStyle w:val="ListParagraph"/>
        <w:numPr>
          <w:ilvl w:val="0"/>
          <w:numId w:val="4"/>
        </w:numPr>
      </w:pPr>
      <w:r>
        <w:t xml:space="preserve">The prefix “J” is used when the </w:t>
      </w:r>
      <w:r w:rsidR="001958B6">
        <w:t>board</w:t>
      </w:r>
      <w:r>
        <w:t xml:space="preserve">/cable is intended to be less movable. This is typically the </w:t>
      </w:r>
      <w:r w:rsidR="000672E8">
        <w:t xml:space="preserve">socket, or receptacle, </w:t>
      </w:r>
      <w:r w:rsidR="00124A55">
        <w:t>side</w:t>
      </w:r>
      <w:r w:rsidR="006A0910">
        <w:t xml:space="preserve"> on the interface device assembly</w:t>
      </w:r>
      <w:r>
        <w:t>.</w:t>
      </w:r>
    </w:p>
    <w:p w14:paraId="7D0425A9" w14:textId="0829DEF8" w:rsidR="00C12380" w:rsidRDefault="00C12380">
      <w:pPr>
        <w:pStyle w:val="ListParagraph"/>
        <w:numPr>
          <w:ilvl w:val="0"/>
          <w:numId w:val="4"/>
        </w:numPr>
      </w:pPr>
      <w:r>
        <w:t xml:space="preserve">The prefix “P” is used when the </w:t>
      </w:r>
      <w:r w:rsidR="001958B6">
        <w:t>board</w:t>
      </w:r>
      <w:r>
        <w:t>/cable is intended to be more movable. This is typically the pin</w:t>
      </w:r>
      <w:r w:rsidR="000672E8">
        <w:t xml:space="preserve">, or plug, </w:t>
      </w:r>
      <w:r w:rsidR="00124A55">
        <w:t>side</w:t>
      </w:r>
      <w:r w:rsidR="006A0910">
        <w:t xml:space="preserve"> on the circuit </w:t>
      </w:r>
      <w:r w:rsidR="001958B6">
        <w:t>board</w:t>
      </w:r>
      <w:r w:rsidR="006A0910">
        <w:t xml:space="preserve"> assembly</w:t>
      </w:r>
      <w:r>
        <w:t>.</w:t>
      </w:r>
    </w:p>
    <w:p w14:paraId="76BBD5B0" w14:textId="469D1E52" w:rsidR="000B7DAC" w:rsidRDefault="000B7DAC" w:rsidP="00D401E3">
      <w:pPr>
        <w:pStyle w:val="Heading3"/>
      </w:pPr>
      <w:r>
        <w:t>Part</w:t>
      </w:r>
      <w:r w:rsidR="008E1F8D">
        <w:t>s</w:t>
      </w:r>
    </w:p>
    <w:p w14:paraId="47C4E580" w14:textId="79B47B57" w:rsidR="00BF111E" w:rsidRDefault="00BF111E">
      <w:pPr>
        <w:pStyle w:val="ListParagraph"/>
        <w:numPr>
          <w:ilvl w:val="0"/>
          <w:numId w:val="7"/>
        </w:numPr>
      </w:pPr>
      <w:r>
        <w:t>Right-angle orientation is standard</w:t>
      </w:r>
      <w:r w:rsidR="001C265A">
        <w:t>; a</w:t>
      </w:r>
      <w:r>
        <w:t>ny orientation may be used.</w:t>
      </w:r>
    </w:p>
    <w:p w14:paraId="1BECB24B" w14:textId="4EFC51AB" w:rsidR="004F17D5" w:rsidRPr="00BF111E" w:rsidRDefault="004F17D5">
      <w:pPr>
        <w:pStyle w:val="ListParagraph"/>
        <w:numPr>
          <w:ilvl w:val="0"/>
          <w:numId w:val="7"/>
        </w:numPr>
      </w:pPr>
      <w:r>
        <w:t>The part numbers listed here are unique to the miniPCB venture.</w:t>
      </w:r>
    </w:p>
    <w:p w14:paraId="048420AB" w14:textId="422B1B99" w:rsidR="00B33D1C" w:rsidRPr="00B33D1C" w:rsidRDefault="00B33D1C" w:rsidP="00D401E3">
      <w:pPr>
        <w:pStyle w:val="Heading4"/>
      </w:pPr>
      <w:r>
        <w:t>Pins</w:t>
      </w:r>
      <w:r w:rsidR="00C12380">
        <w:t>,</w:t>
      </w:r>
      <w:r w:rsidR="00890208">
        <w:t xml:space="preserve"> P1</w:t>
      </w:r>
    </w:p>
    <w:tbl>
      <w:tblPr>
        <w:tblStyle w:val="GridTable1Light-Accent1"/>
        <w:tblW w:w="0" w:type="auto"/>
        <w:tblLook w:val="04A0" w:firstRow="1" w:lastRow="0" w:firstColumn="1" w:lastColumn="0" w:noHBand="0" w:noVBand="1"/>
      </w:tblPr>
      <w:tblGrid>
        <w:gridCol w:w="1885"/>
        <w:gridCol w:w="8905"/>
      </w:tblGrid>
      <w:tr w:rsidR="00B33D1C" w14:paraId="26506BB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8C32CF6" w14:textId="77777777" w:rsidR="00B33D1C" w:rsidRDefault="00B33D1C" w:rsidP="004624FA">
            <w:pPr>
              <w:pStyle w:val="NoSpacing"/>
              <w:jc w:val="center"/>
            </w:pPr>
            <w:r>
              <w:t>PART NUMBER</w:t>
            </w:r>
          </w:p>
        </w:tc>
        <w:tc>
          <w:tcPr>
            <w:tcW w:w="8905" w:type="dxa"/>
            <w:vAlign w:val="center"/>
          </w:tcPr>
          <w:p w14:paraId="42A09A68"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0F8AB559"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4194F6" w14:textId="77777777" w:rsidR="00B33D1C" w:rsidRDefault="00B33D1C" w:rsidP="004624FA">
            <w:pPr>
              <w:pStyle w:val="NoSpacing"/>
              <w:jc w:val="center"/>
            </w:pPr>
            <w:r>
              <w:t>P1-05</w:t>
            </w:r>
          </w:p>
        </w:tc>
        <w:tc>
          <w:tcPr>
            <w:tcW w:w="8905" w:type="dxa"/>
            <w:vAlign w:val="center"/>
          </w:tcPr>
          <w:p w14:paraId="4CFC8BC4" w14:textId="0B157086"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Five (5) </w:t>
            </w:r>
            <w:r w:rsidR="007C1746">
              <w:t>contact, plug</w:t>
            </w:r>
            <w:r>
              <w:t xml:space="preserve"> header, </w:t>
            </w:r>
            <w:r w:rsidR="007C1746">
              <w:t xml:space="preserve">header pins, </w:t>
            </w:r>
            <w:r>
              <w:t>0.1” pitch</w:t>
            </w:r>
          </w:p>
        </w:tc>
      </w:tr>
      <w:tr w:rsidR="00B33D1C" w14:paraId="42012484"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75BD453" w14:textId="77777777" w:rsidR="00B33D1C" w:rsidRDefault="00B33D1C" w:rsidP="004624FA">
            <w:pPr>
              <w:pStyle w:val="NoSpacing"/>
              <w:jc w:val="center"/>
            </w:pPr>
            <w:r>
              <w:t>P1-07</w:t>
            </w:r>
          </w:p>
        </w:tc>
        <w:tc>
          <w:tcPr>
            <w:tcW w:w="8905" w:type="dxa"/>
            <w:vAlign w:val="center"/>
          </w:tcPr>
          <w:p w14:paraId="78ED4872" w14:textId="6268D27F" w:rsidR="00B33D1C" w:rsidRPr="00590A72"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Seven (7) </w:t>
            </w:r>
            <w:r w:rsidR="007C1746">
              <w:t>contact, plug</w:t>
            </w:r>
            <w:r>
              <w:t xml:space="preserve"> header, </w:t>
            </w:r>
            <w:r w:rsidR="007C1746">
              <w:t xml:space="preserve">header pins, </w:t>
            </w:r>
            <w:r>
              <w:t>0.1” pitch</w:t>
            </w:r>
          </w:p>
        </w:tc>
      </w:tr>
      <w:tr w:rsidR="00B33D1C" w14:paraId="78B3EBC2"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E2B365" w14:textId="77777777" w:rsidR="00B33D1C" w:rsidRDefault="00B33D1C" w:rsidP="004624FA">
            <w:pPr>
              <w:pStyle w:val="NoSpacing"/>
              <w:jc w:val="center"/>
            </w:pPr>
            <w:r>
              <w:t>P1-09</w:t>
            </w:r>
          </w:p>
        </w:tc>
        <w:tc>
          <w:tcPr>
            <w:tcW w:w="8905" w:type="dxa"/>
            <w:vAlign w:val="center"/>
          </w:tcPr>
          <w:p w14:paraId="5409028E" w14:textId="7A47CDDF"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Nine (9) </w:t>
            </w:r>
            <w:r w:rsidR="007C1746">
              <w:t>contact, plug</w:t>
            </w:r>
            <w:r>
              <w:t xml:space="preserve"> header, </w:t>
            </w:r>
            <w:r w:rsidR="007C1746">
              <w:t xml:space="preserve">header pins, </w:t>
            </w:r>
            <w:r>
              <w:t>0.1” pitch</w:t>
            </w:r>
          </w:p>
        </w:tc>
      </w:tr>
      <w:tr w:rsidR="00B33D1C" w14:paraId="7AF0F8E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9685A14" w14:textId="77777777" w:rsidR="00B33D1C" w:rsidRDefault="00B33D1C" w:rsidP="004624FA">
            <w:pPr>
              <w:pStyle w:val="NoSpacing"/>
              <w:jc w:val="center"/>
            </w:pPr>
            <w:r>
              <w:t>P1-15</w:t>
            </w:r>
          </w:p>
        </w:tc>
        <w:tc>
          <w:tcPr>
            <w:tcW w:w="8905" w:type="dxa"/>
            <w:vAlign w:val="center"/>
          </w:tcPr>
          <w:p w14:paraId="23547A9F" w14:textId="56823A4E"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 xml:space="preserve">Fifteen (15) </w:t>
            </w:r>
            <w:r w:rsidR="007C1746">
              <w:t>contact, plug</w:t>
            </w:r>
            <w:r>
              <w:t xml:space="preserve"> header, </w:t>
            </w:r>
            <w:r w:rsidR="007C1746">
              <w:t xml:space="preserve">header pins, </w:t>
            </w:r>
            <w:r>
              <w:t>0.1” pitch</w:t>
            </w:r>
          </w:p>
        </w:tc>
      </w:tr>
    </w:tbl>
    <w:p w14:paraId="021F606F" w14:textId="77777777" w:rsidR="00B33D1C" w:rsidRPr="00B33D1C" w:rsidRDefault="00B33D1C" w:rsidP="00B33D1C"/>
    <w:p w14:paraId="35526691" w14:textId="49396299" w:rsidR="00B33D1C" w:rsidRDefault="00C12380" w:rsidP="00D401E3">
      <w:pPr>
        <w:pStyle w:val="Heading4"/>
      </w:pPr>
      <w:r>
        <w:t>Receptacles</w:t>
      </w:r>
      <w:r w:rsidR="00890208">
        <w:t>, J1</w:t>
      </w:r>
    </w:p>
    <w:tbl>
      <w:tblPr>
        <w:tblStyle w:val="GridTable1Light-Accent1"/>
        <w:tblW w:w="0" w:type="auto"/>
        <w:tblLook w:val="04A0" w:firstRow="1" w:lastRow="0" w:firstColumn="1" w:lastColumn="0" w:noHBand="0" w:noVBand="1"/>
      </w:tblPr>
      <w:tblGrid>
        <w:gridCol w:w="1885"/>
        <w:gridCol w:w="8905"/>
      </w:tblGrid>
      <w:tr w:rsidR="00B33D1C" w14:paraId="0188F7CA" w14:textId="77777777" w:rsidTr="00D23E7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50C939F" w14:textId="77777777" w:rsidR="00B33D1C" w:rsidRDefault="00B33D1C" w:rsidP="004624FA">
            <w:pPr>
              <w:pStyle w:val="NoSpacing"/>
              <w:jc w:val="center"/>
            </w:pPr>
            <w:r>
              <w:t>PART NUMBER</w:t>
            </w:r>
          </w:p>
        </w:tc>
        <w:tc>
          <w:tcPr>
            <w:tcW w:w="8905" w:type="dxa"/>
            <w:vAlign w:val="center"/>
          </w:tcPr>
          <w:p w14:paraId="3E87F9DA" w14:textId="77777777" w:rsidR="00B33D1C" w:rsidRDefault="00B33D1C" w:rsidP="00D23E71">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33D1C" w14:paraId="7FAACB4E"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E96C0D1" w14:textId="77777777" w:rsidR="00B33D1C" w:rsidRDefault="00B33D1C" w:rsidP="004624FA">
            <w:pPr>
              <w:pStyle w:val="NoSpacing"/>
              <w:jc w:val="center"/>
            </w:pPr>
            <w:r>
              <w:t>J1-05</w:t>
            </w:r>
          </w:p>
        </w:tc>
        <w:tc>
          <w:tcPr>
            <w:tcW w:w="8905" w:type="dxa"/>
            <w:vAlign w:val="center"/>
          </w:tcPr>
          <w:p w14:paraId="78701A38" w14:textId="517455CC"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Five (5) contact</w:t>
            </w:r>
            <w:r w:rsidR="007C1746">
              <w:t>,</w:t>
            </w:r>
            <w:r>
              <w:t xml:space="preserve"> receptacle</w:t>
            </w:r>
            <w:r w:rsidR="007C1746">
              <w:t xml:space="preserve"> header</w:t>
            </w:r>
            <w:r>
              <w:t xml:space="preserve">, </w:t>
            </w:r>
            <w:r w:rsidR="00AD64BB">
              <w:t xml:space="preserve">header socket, </w:t>
            </w:r>
            <w:r>
              <w:t>0.1” pitch</w:t>
            </w:r>
          </w:p>
        </w:tc>
      </w:tr>
      <w:tr w:rsidR="00B33D1C" w14:paraId="311717AF"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6465E01" w14:textId="77777777" w:rsidR="00B33D1C" w:rsidRDefault="00B33D1C" w:rsidP="004624FA">
            <w:pPr>
              <w:pStyle w:val="NoSpacing"/>
              <w:jc w:val="center"/>
            </w:pPr>
            <w:r>
              <w:t>J1-07</w:t>
            </w:r>
          </w:p>
        </w:tc>
        <w:tc>
          <w:tcPr>
            <w:tcW w:w="8905" w:type="dxa"/>
            <w:vAlign w:val="center"/>
          </w:tcPr>
          <w:p w14:paraId="64913124" w14:textId="09D197CA"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Seven (7) contact</w:t>
            </w:r>
            <w:r w:rsidR="007C1746">
              <w:t>,</w:t>
            </w:r>
            <w:r>
              <w:t xml:space="preserve"> receptacle</w:t>
            </w:r>
            <w:r w:rsidR="007C1746">
              <w:t xml:space="preserve"> header</w:t>
            </w:r>
            <w:r>
              <w:t xml:space="preserve">, </w:t>
            </w:r>
            <w:r w:rsidR="00AD64BB">
              <w:t xml:space="preserve">header socket, </w:t>
            </w:r>
            <w:r>
              <w:t>0.1” pitch</w:t>
            </w:r>
          </w:p>
        </w:tc>
      </w:tr>
      <w:tr w:rsidR="00B33D1C" w14:paraId="296E3F07"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DF453BD" w14:textId="77777777" w:rsidR="00B33D1C" w:rsidRDefault="00B33D1C" w:rsidP="004624FA">
            <w:pPr>
              <w:pStyle w:val="NoSpacing"/>
              <w:jc w:val="center"/>
            </w:pPr>
            <w:r>
              <w:t>J1-09</w:t>
            </w:r>
          </w:p>
        </w:tc>
        <w:tc>
          <w:tcPr>
            <w:tcW w:w="8905" w:type="dxa"/>
            <w:vAlign w:val="center"/>
          </w:tcPr>
          <w:p w14:paraId="013D5839" w14:textId="48B8CFBD"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Nine (9) contact</w:t>
            </w:r>
            <w:r w:rsidR="007C1746">
              <w:t>,</w:t>
            </w:r>
            <w:r>
              <w:t xml:space="preserve"> receptacle</w:t>
            </w:r>
            <w:r w:rsidR="007C1746">
              <w:t xml:space="preserve"> header</w:t>
            </w:r>
            <w:r>
              <w:t xml:space="preserve">, </w:t>
            </w:r>
            <w:r w:rsidR="00AD64BB">
              <w:t xml:space="preserve">header socket, </w:t>
            </w:r>
            <w:r>
              <w:t>0.1” pitch</w:t>
            </w:r>
          </w:p>
        </w:tc>
      </w:tr>
      <w:tr w:rsidR="00B33D1C" w14:paraId="234C3698" w14:textId="77777777" w:rsidTr="00D23E71">
        <w:trPr>
          <w:trHeight w:val="432"/>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574AB7E" w14:textId="77777777" w:rsidR="00B33D1C" w:rsidRDefault="00B33D1C" w:rsidP="004624FA">
            <w:pPr>
              <w:pStyle w:val="NoSpacing"/>
              <w:jc w:val="center"/>
            </w:pPr>
            <w:r>
              <w:t>J1-15</w:t>
            </w:r>
          </w:p>
        </w:tc>
        <w:tc>
          <w:tcPr>
            <w:tcW w:w="8905" w:type="dxa"/>
            <w:vAlign w:val="center"/>
          </w:tcPr>
          <w:p w14:paraId="67E3A560" w14:textId="750657B4" w:rsidR="00B33D1C" w:rsidRDefault="00B33D1C" w:rsidP="00D23E71">
            <w:pPr>
              <w:pStyle w:val="NoSpacing"/>
              <w:cnfStyle w:val="000000000000" w:firstRow="0" w:lastRow="0" w:firstColumn="0" w:lastColumn="0" w:oddVBand="0" w:evenVBand="0" w:oddHBand="0" w:evenHBand="0" w:firstRowFirstColumn="0" w:firstRowLastColumn="0" w:lastRowFirstColumn="0" w:lastRowLastColumn="0"/>
            </w:pPr>
            <w:r>
              <w:t>Fifteen (15) contact</w:t>
            </w:r>
            <w:r w:rsidR="007C1746">
              <w:t>,</w:t>
            </w:r>
            <w:r>
              <w:t xml:space="preserve"> receptacle</w:t>
            </w:r>
            <w:r w:rsidR="007C1746">
              <w:t xml:space="preserve"> header</w:t>
            </w:r>
            <w:r>
              <w:t xml:space="preserve">, </w:t>
            </w:r>
            <w:r w:rsidR="00AD64BB">
              <w:t xml:space="preserve">header socket, </w:t>
            </w:r>
            <w:r>
              <w:t>0.1” pitch</w:t>
            </w:r>
          </w:p>
        </w:tc>
      </w:tr>
    </w:tbl>
    <w:p w14:paraId="28541881" w14:textId="77777777" w:rsidR="00893549" w:rsidRDefault="00893549" w:rsidP="00893549"/>
    <w:p w14:paraId="06672CF8" w14:textId="77777777" w:rsidR="00047582" w:rsidRDefault="00047582">
      <w:pPr>
        <w:spacing w:line="259" w:lineRule="auto"/>
        <w:rPr>
          <w:rFonts w:asciiTheme="majorHAnsi" w:eastAsiaTheme="majorEastAsia" w:hAnsiTheme="majorHAnsi" w:cstheme="majorBidi"/>
          <w:caps/>
          <w:color w:val="1F3763" w:themeColor="accent1" w:themeShade="7F"/>
          <w:sz w:val="26"/>
          <w:szCs w:val="24"/>
        </w:rPr>
      </w:pPr>
      <w:bookmarkStart w:id="27" w:name="_Ref110871055"/>
      <w:r>
        <w:br w:type="page"/>
      </w:r>
    </w:p>
    <w:p w14:paraId="3A9A5230" w14:textId="4259B450" w:rsidR="00A45817" w:rsidRDefault="00A45817" w:rsidP="00A45817">
      <w:pPr>
        <w:pStyle w:val="Heading3"/>
      </w:pPr>
      <w:bookmarkStart w:id="28" w:name="_Ref111895291"/>
      <w:r>
        <w:lastRenderedPageBreak/>
        <w:t>Pinmaps</w:t>
      </w:r>
      <w:bookmarkEnd w:id="27"/>
      <w:bookmarkEnd w:id="28"/>
    </w:p>
    <w:p w14:paraId="4D4FCAE4" w14:textId="77777777" w:rsidR="00A45817" w:rsidRPr="000B7DAC" w:rsidRDefault="00A45817" w:rsidP="00A45817">
      <w:pPr>
        <w:pStyle w:val="Heading4"/>
      </w:pPr>
      <w:bookmarkStart w:id="29" w:name="_Ref110792164"/>
      <w:r>
        <w:t>Analog, 5 Pin</w:t>
      </w:r>
      <w:bookmarkEnd w:id="29"/>
    </w:p>
    <w:tbl>
      <w:tblPr>
        <w:tblStyle w:val="GridTable1Light-Accent1"/>
        <w:tblW w:w="0" w:type="auto"/>
        <w:tblLook w:val="04A0" w:firstRow="1" w:lastRow="0" w:firstColumn="1" w:lastColumn="0" w:noHBand="0" w:noVBand="1"/>
      </w:tblPr>
      <w:tblGrid>
        <w:gridCol w:w="727"/>
        <w:gridCol w:w="1691"/>
        <w:gridCol w:w="4186"/>
        <w:gridCol w:w="4186"/>
      </w:tblGrid>
      <w:tr w:rsidR="00A45817" w14:paraId="0D7CF20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277369" w14:textId="77777777" w:rsidR="00A45817" w:rsidRDefault="00A45817" w:rsidP="004624FA">
            <w:pPr>
              <w:spacing w:line="259" w:lineRule="auto"/>
              <w:jc w:val="center"/>
            </w:pPr>
            <w:r>
              <w:t>PIN</w:t>
            </w:r>
          </w:p>
        </w:tc>
        <w:tc>
          <w:tcPr>
            <w:tcW w:w="1691" w:type="dxa"/>
            <w:vAlign w:val="center"/>
          </w:tcPr>
          <w:p w14:paraId="498329C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47E7B98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C6176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A45817" w14:paraId="57DFC6F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D5E0369" w14:textId="77777777" w:rsidR="00A45817" w:rsidRDefault="00A45817" w:rsidP="004624FA">
            <w:pPr>
              <w:spacing w:line="259" w:lineRule="auto"/>
              <w:jc w:val="center"/>
            </w:pPr>
            <w:r>
              <w:t>1</w:t>
            </w:r>
          </w:p>
        </w:tc>
        <w:tc>
          <w:tcPr>
            <w:tcW w:w="1691" w:type="dxa"/>
            <w:vAlign w:val="center"/>
          </w:tcPr>
          <w:p w14:paraId="6AB599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53C3335C" w14:textId="0A6A392E" w:rsidR="00A45817" w:rsidRDefault="00742D6A" w:rsidP="00913AE2">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296379A" w14:textId="78C65161"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094629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E1D305" w14:textId="77777777" w:rsidR="00A45817" w:rsidRDefault="00A45817" w:rsidP="004624FA">
            <w:pPr>
              <w:spacing w:line="259" w:lineRule="auto"/>
              <w:jc w:val="center"/>
            </w:pPr>
            <w:r>
              <w:t>2</w:t>
            </w:r>
          </w:p>
        </w:tc>
        <w:tc>
          <w:tcPr>
            <w:tcW w:w="1691" w:type="dxa"/>
            <w:vAlign w:val="center"/>
          </w:tcPr>
          <w:p w14:paraId="7869420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15FC5F" w14:textId="37485A52"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Positive</w:t>
            </w:r>
          </w:p>
        </w:tc>
        <w:tc>
          <w:tcPr>
            <w:tcW w:w="4186" w:type="dxa"/>
            <w:vAlign w:val="center"/>
          </w:tcPr>
          <w:p w14:paraId="5B7FCAD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82099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97B45D" w14:textId="77777777" w:rsidR="00A45817" w:rsidRDefault="00A45817" w:rsidP="004624FA">
            <w:pPr>
              <w:spacing w:line="259" w:lineRule="auto"/>
              <w:jc w:val="center"/>
            </w:pPr>
            <w:r>
              <w:t>3</w:t>
            </w:r>
          </w:p>
        </w:tc>
        <w:tc>
          <w:tcPr>
            <w:tcW w:w="1691" w:type="dxa"/>
            <w:vAlign w:val="center"/>
          </w:tcPr>
          <w:p w14:paraId="41EF4E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ACABA3" w14:textId="28650018"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w:t>
            </w:r>
            <w:r w:rsidR="00742D6A">
              <w:t>upply</w:t>
            </w:r>
            <w:r>
              <w:t>, DC, Negative</w:t>
            </w:r>
          </w:p>
        </w:tc>
        <w:tc>
          <w:tcPr>
            <w:tcW w:w="4186" w:type="dxa"/>
            <w:vAlign w:val="center"/>
          </w:tcPr>
          <w:p w14:paraId="3F41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00FA38B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A7C76C" w14:textId="77777777" w:rsidR="00A45817" w:rsidRDefault="00A45817" w:rsidP="004624FA">
            <w:pPr>
              <w:spacing w:line="259" w:lineRule="auto"/>
              <w:jc w:val="center"/>
            </w:pPr>
            <w:r>
              <w:t>4</w:t>
            </w:r>
          </w:p>
        </w:tc>
        <w:tc>
          <w:tcPr>
            <w:tcW w:w="1691" w:type="dxa"/>
            <w:vAlign w:val="center"/>
          </w:tcPr>
          <w:p w14:paraId="309A36C7" w14:textId="29273ADB"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w:t>
            </w:r>
          </w:p>
        </w:tc>
        <w:tc>
          <w:tcPr>
            <w:tcW w:w="4186" w:type="dxa"/>
            <w:vAlign w:val="center"/>
          </w:tcPr>
          <w:p w14:paraId="2734412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AB3DB8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6FA2FA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5DA5EF" w14:textId="77777777" w:rsidR="00A45817" w:rsidRDefault="00A45817" w:rsidP="004624FA">
            <w:pPr>
              <w:spacing w:line="259" w:lineRule="auto"/>
              <w:jc w:val="center"/>
            </w:pPr>
            <w:r>
              <w:t>5</w:t>
            </w:r>
          </w:p>
        </w:tc>
        <w:tc>
          <w:tcPr>
            <w:tcW w:w="1691" w:type="dxa"/>
            <w:vAlign w:val="center"/>
          </w:tcPr>
          <w:p w14:paraId="15B38E2E" w14:textId="6109A100"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w:t>
            </w:r>
          </w:p>
        </w:tc>
        <w:tc>
          <w:tcPr>
            <w:tcW w:w="4186" w:type="dxa"/>
            <w:vAlign w:val="center"/>
          </w:tcPr>
          <w:p w14:paraId="24623D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67D30F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67027327" w14:textId="2CC56ACC" w:rsidR="00A45817" w:rsidRDefault="00A45817" w:rsidP="00A45817">
      <w:pPr>
        <w:spacing w:line="259" w:lineRule="auto"/>
      </w:pPr>
    </w:p>
    <w:p w14:paraId="114E07EF" w14:textId="04C04347" w:rsidR="000543CF" w:rsidRDefault="000543CF" w:rsidP="000543CF">
      <w:bookmarkStart w:id="30" w:name="_Ref110792179"/>
      <w:r>
        <w:t>The remainder of this page intentionally blank.</w:t>
      </w:r>
    </w:p>
    <w:p w14:paraId="20DDF87A" w14:textId="77777777" w:rsidR="00913AE2" w:rsidRDefault="00913AE2">
      <w:pPr>
        <w:spacing w:line="259" w:lineRule="auto"/>
        <w:rPr>
          <w:rFonts w:asciiTheme="majorHAnsi" w:eastAsiaTheme="majorEastAsia" w:hAnsiTheme="majorHAnsi" w:cstheme="majorBidi"/>
          <w:caps/>
          <w:sz w:val="26"/>
          <w:szCs w:val="24"/>
        </w:rPr>
      </w:pPr>
      <w:r>
        <w:br w:type="page"/>
      </w:r>
    </w:p>
    <w:p w14:paraId="6408916F" w14:textId="37CBCF56" w:rsidR="00A45817" w:rsidRPr="000B7DAC" w:rsidRDefault="00A45817" w:rsidP="00A45817">
      <w:pPr>
        <w:pStyle w:val="Heading4"/>
      </w:pPr>
      <w:r>
        <w:lastRenderedPageBreak/>
        <w:t>Analog, 7 Pin</w:t>
      </w:r>
      <w:bookmarkEnd w:id="30"/>
    </w:p>
    <w:tbl>
      <w:tblPr>
        <w:tblStyle w:val="GridTable1Light-Accent1"/>
        <w:tblW w:w="0" w:type="auto"/>
        <w:tblLook w:val="04A0" w:firstRow="1" w:lastRow="0" w:firstColumn="1" w:lastColumn="0" w:noHBand="0" w:noVBand="1"/>
      </w:tblPr>
      <w:tblGrid>
        <w:gridCol w:w="727"/>
        <w:gridCol w:w="1691"/>
        <w:gridCol w:w="4186"/>
        <w:gridCol w:w="4186"/>
      </w:tblGrid>
      <w:tr w:rsidR="00A45817" w14:paraId="25A6A76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C0293D" w14:textId="77777777" w:rsidR="00A45817" w:rsidRDefault="00A45817" w:rsidP="004624FA">
            <w:pPr>
              <w:spacing w:line="259" w:lineRule="auto"/>
              <w:jc w:val="center"/>
            </w:pPr>
            <w:r>
              <w:t>PIN</w:t>
            </w:r>
          </w:p>
        </w:tc>
        <w:tc>
          <w:tcPr>
            <w:tcW w:w="1691" w:type="dxa"/>
            <w:vAlign w:val="center"/>
          </w:tcPr>
          <w:p w14:paraId="61FAE1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0B54AB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601299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70945BE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5720BBE" w14:textId="77777777" w:rsidR="00742D6A" w:rsidRDefault="00742D6A" w:rsidP="004624FA">
            <w:pPr>
              <w:spacing w:line="259" w:lineRule="auto"/>
              <w:jc w:val="center"/>
            </w:pPr>
            <w:r>
              <w:t>1</w:t>
            </w:r>
          </w:p>
        </w:tc>
        <w:tc>
          <w:tcPr>
            <w:tcW w:w="1691" w:type="dxa"/>
            <w:vAlign w:val="center"/>
          </w:tcPr>
          <w:p w14:paraId="0339374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509EADE" w14:textId="2194257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8842536" w14:textId="6B2D002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81A9AB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697DF6E" w14:textId="77777777" w:rsidR="00742D6A" w:rsidRDefault="00742D6A" w:rsidP="004624FA">
            <w:pPr>
              <w:spacing w:line="259" w:lineRule="auto"/>
              <w:jc w:val="center"/>
            </w:pPr>
            <w:r>
              <w:t>2</w:t>
            </w:r>
          </w:p>
        </w:tc>
        <w:tc>
          <w:tcPr>
            <w:tcW w:w="1691" w:type="dxa"/>
            <w:vAlign w:val="center"/>
          </w:tcPr>
          <w:p w14:paraId="0B633F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812E1D" w14:textId="3ED86A6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BD2FC0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105D7C8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AF1F8C" w14:textId="77777777" w:rsidR="00742D6A" w:rsidRDefault="00742D6A" w:rsidP="004624FA">
            <w:pPr>
              <w:spacing w:line="259" w:lineRule="auto"/>
              <w:jc w:val="center"/>
            </w:pPr>
            <w:r>
              <w:t>3</w:t>
            </w:r>
          </w:p>
        </w:tc>
        <w:tc>
          <w:tcPr>
            <w:tcW w:w="1691" w:type="dxa"/>
            <w:vAlign w:val="center"/>
          </w:tcPr>
          <w:p w14:paraId="0C5A245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7931C9D7" w14:textId="4505562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061936F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554578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D7E99EF" w14:textId="77777777" w:rsidR="00A45817" w:rsidRDefault="00A45817" w:rsidP="004624FA">
            <w:pPr>
              <w:spacing w:line="259" w:lineRule="auto"/>
              <w:jc w:val="center"/>
            </w:pPr>
            <w:r>
              <w:t>4</w:t>
            </w:r>
          </w:p>
        </w:tc>
        <w:tc>
          <w:tcPr>
            <w:tcW w:w="1691" w:type="dxa"/>
            <w:vAlign w:val="center"/>
          </w:tcPr>
          <w:p w14:paraId="2CE458B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F2B434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49C212B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9F5057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AEFBEE" w14:textId="77777777" w:rsidR="00A45817" w:rsidRDefault="00A45817" w:rsidP="004624FA">
            <w:pPr>
              <w:spacing w:line="259" w:lineRule="auto"/>
              <w:jc w:val="center"/>
            </w:pPr>
            <w:r>
              <w:t>5</w:t>
            </w:r>
          </w:p>
        </w:tc>
        <w:tc>
          <w:tcPr>
            <w:tcW w:w="1691" w:type="dxa"/>
            <w:vAlign w:val="center"/>
          </w:tcPr>
          <w:p w14:paraId="7703DF8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6AA256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70DA18C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7EF6D9D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E0C15D" w14:textId="77777777" w:rsidR="00A45817" w:rsidRDefault="00A45817" w:rsidP="004624FA">
            <w:pPr>
              <w:spacing w:line="259" w:lineRule="auto"/>
              <w:jc w:val="center"/>
            </w:pPr>
            <w:r>
              <w:t>6</w:t>
            </w:r>
          </w:p>
        </w:tc>
        <w:tc>
          <w:tcPr>
            <w:tcW w:w="1691" w:type="dxa"/>
            <w:vAlign w:val="center"/>
          </w:tcPr>
          <w:p w14:paraId="1466D9B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48BBF0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CF49B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7DABA0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F1043DB" w14:textId="77777777" w:rsidR="00A45817" w:rsidRDefault="00A45817" w:rsidP="004624FA">
            <w:pPr>
              <w:spacing w:line="259" w:lineRule="auto"/>
              <w:jc w:val="center"/>
            </w:pPr>
            <w:r>
              <w:t>7</w:t>
            </w:r>
          </w:p>
        </w:tc>
        <w:tc>
          <w:tcPr>
            <w:tcW w:w="1691" w:type="dxa"/>
            <w:vAlign w:val="center"/>
          </w:tcPr>
          <w:p w14:paraId="0E0803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47353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74AB3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2D1F6667" w14:textId="1B0D2CDA" w:rsidR="00A45817" w:rsidRDefault="00A45817" w:rsidP="00A45817">
      <w:pPr>
        <w:spacing w:line="259" w:lineRule="auto"/>
      </w:pPr>
    </w:p>
    <w:p w14:paraId="7993118C" w14:textId="72934E31" w:rsidR="000543CF" w:rsidRDefault="000543CF" w:rsidP="000543CF">
      <w:bookmarkStart w:id="31" w:name="_Ref110792192"/>
      <w:r>
        <w:t>The remainder of this page intentionally blank.</w:t>
      </w:r>
    </w:p>
    <w:p w14:paraId="298393DA" w14:textId="77777777" w:rsidR="00913AE2" w:rsidRDefault="00913AE2">
      <w:pPr>
        <w:spacing w:line="259" w:lineRule="auto"/>
        <w:rPr>
          <w:rFonts w:asciiTheme="majorHAnsi" w:eastAsiaTheme="majorEastAsia" w:hAnsiTheme="majorHAnsi" w:cstheme="majorBidi"/>
          <w:caps/>
          <w:sz w:val="26"/>
          <w:szCs w:val="24"/>
        </w:rPr>
      </w:pPr>
      <w:r>
        <w:br w:type="page"/>
      </w:r>
    </w:p>
    <w:p w14:paraId="28A83850" w14:textId="28F3BC17" w:rsidR="00A45817" w:rsidRPr="000B7DAC" w:rsidRDefault="00A45817" w:rsidP="00A45817">
      <w:pPr>
        <w:pStyle w:val="Heading4"/>
      </w:pPr>
      <w:r>
        <w:lastRenderedPageBreak/>
        <w:t>Analog, 9 Pin</w:t>
      </w:r>
      <w:bookmarkEnd w:id="31"/>
    </w:p>
    <w:tbl>
      <w:tblPr>
        <w:tblStyle w:val="GridTable1Light-Accent1"/>
        <w:tblW w:w="0" w:type="auto"/>
        <w:tblLook w:val="04A0" w:firstRow="1" w:lastRow="0" w:firstColumn="1" w:lastColumn="0" w:noHBand="0" w:noVBand="1"/>
      </w:tblPr>
      <w:tblGrid>
        <w:gridCol w:w="727"/>
        <w:gridCol w:w="1691"/>
        <w:gridCol w:w="4186"/>
        <w:gridCol w:w="4186"/>
      </w:tblGrid>
      <w:tr w:rsidR="00A45817" w14:paraId="652B44BF"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85260F" w14:textId="77777777" w:rsidR="00A45817" w:rsidRDefault="00A45817" w:rsidP="004624FA">
            <w:pPr>
              <w:spacing w:line="259" w:lineRule="auto"/>
              <w:jc w:val="center"/>
            </w:pPr>
            <w:r>
              <w:t>PIN</w:t>
            </w:r>
          </w:p>
        </w:tc>
        <w:tc>
          <w:tcPr>
            <w:tcW w:w="1691" w:type="dxa"/>
            <w:vAlign w:val="center"/>
          </w:tcPr>
          <w:p w14:paraId="0711F4D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6EB1C25"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4A3A6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13DC23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7F92DE6" w14:textId="77777777" w:rsidR="00742D6A" w:rsidRDefault="00742D6A" w:rsidP="004624FA">
            <w:pPr>
              <w:spacing w:line="259" w:lineRule="auto"/>
              <w:jc w:val="center"/>
            </w:pPr>
            <w:r>
              <w:t>1</w:t>
            </w:r>
          </w:p>
        </w:tc>
        <w:tc>
          <w:tcPr>
            <w:tcW w:w="1691" w:type="dxa"/>
            <w:vAlign w:val="center"/>
          </w:tcPr>
          <w:p w14:paraId="3D62BA9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F9C9A6F" w14:textId="6C0BC11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5DD3F90" w14:textId="19FAD9E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E8DE0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F45C5DB" w14:textId="77777777" w:rsidR="00742D6A" w:rsidRDefault="00742D6A" w:rsidP="004624FA">
            <w:pPr>
              <w:spacing w:line="259" w:lineRule="auto"/>
              <w:jc w:val="center"/>
            </w:pPr>
            <w:r>
              <w:t>2</w:t>
            </w:r>
          </w:p>
        </w:tc>
        <w:tc>
          <w:tcPr>
            <w:tcW w:w="1691" w:type="dxa"/>
            <w:vAlign w:val="center"/>
          </w:tcPr>
          <w:p w14:paraId="32C4544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0E2DD9F" w14:textId="314E100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0A5CF9D4" w14:textId="6F2C153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9C283E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9BA717" w14:textId="77777777" w:rsidR="00742D6A" w:rsidRDefault="00742D6A" w:rsidP="004624FA">
            <w:pPr>
              <w:spacing w:line="259" w:lineRule="auto"/>
              <w:jc w:val="center"/>
            </w:pPr>
            <w:r>
              <w:t>3</w:t>
            </w:r>
          </w:p>
        </w:tc>
        <w:tc>
          <w:tcPr>
            <w:tcW w:w="1691" w:type="dxa"/>
            <w:vAlign w:val="center"/>
          </w:tcPr>
          <w:p w14:paraId="3165D55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AB5C54B" w14:textId="7F3E09C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5E968E" w14:textId="49CDE66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5EA6820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64BF9BB" w14:textId="77777777" w:rsidR="00A45817" w:rsidRDefault="00A45817" w:rsidP="004624FA">
            <w:pPr>
              <w:spacing w:line="259" w:lineRule="auto"/>
              <w:jc w:val="center"/>
            </w:pPr>
            <w:r>
              <w:t>4</w:t>
            </w:r>
          </w:p>
        </w:tc>
        <w:tc>
          <w:tcPr>
            <w:tcW w:w="1691" w:type="dxa"/>
            <w:vAlign w:val="center"/>
          </w:tcPr>
          <w:p w14:paraId="5BB8649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AI1+</w:t>
            </w:r>
          </w:p>
        </w:tc>
        <w:tc>
          <w:tcPr>
            <w:tcW w:w="4186" w:type="dxa"/>
            <w:vAlign w:val="center"/>
          </w:tcPr>
          <w:p w14:paraId="4BF7867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71EE510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A6BD8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D751B0" w14:textId="77777777" w:rsidR="00A45817" w:rsidRDefault="00A45817" w:rsidP="004624FA">
            <w:pPr>
              <w:spacing w:line="259" w:lineRule="auto"/>
              <w:jc w:val="center"/>
            </w:pPr>
            <w:r>
              <w:t>5</w:t>
            </w:r>
          </w:p>
        </w:tc>
        <w:tc>
          <w:tcPr>
            <w:tcW w:w="1691" w:type="dxa"/>
            <w:vAlign w:val="center"/>
          </w:tcPr>
          <w:p w14:paraId="43658C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AO1+</w:t>
            </w:r>
          </w:p>
        </w:tc>
        <w:tc>
          <w:tcPr>
            <w:tcW w:w="4186" w:type="dxa"/>
            <w:vAlign w:val="center"/>
          </w:tcPr>
          <w:p w14:paraId="29BF7FE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29992F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610CE55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FC0E02B" w14:textId="77777777" w:rsidR="00A45817" w:rsidRDefault="00A45817" w:rsidP="004624FA">
            <w:pPr>
              <w:spacing w:line="259" w:lineRule="auto"/>
              <w:jc w:val="center"/>
            </w:pPr>
            <w:r>
              <w:t>6</w:t>
            </w:r>
          </w:p>
        </w:tc>
        <w:tc>
          <w:tcPr>
            <w:tcW w:w="1691" w:type="dxa"/>
            <w:vAlign w:val="center"/>
          </w:tcPr>
          <w:p w14:paraId="6564B77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AI2+</w:t>
            </w:r>
          </w:p>
        </w:tc>
        <w:tc>
          <w:tcPr>
            <w:tcW w:w="4186" w:type="dxa"/>
            <w:vAlign w:val="center"/>
          </w:tcPr>
          <w:p w14:paraId="63DE8AD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6B8179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31BC94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6C75F13" w14:textId="77777777" w:rsidR="00A45817" w:rsidRDefault="00A45817" w:rsidP="004624FA">
            <w:pPr>
              <w:spacing w:line="259" w:lineRule="auto"/>
              <w:jc w:val="center"/>
            </w:pPr>
            <w:r>
              <w:t>7</w:t>
            </w:r>
          </w:p>
        </w:tc>
        <w:tc>
          <w:tcPr>
            <w:tcW w:w="1691" w:type="dxa"/>
            <w:vAlign w:val="center"/>
          </w:tcPr>
          <w:p w14:paraId="69972A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AO2+</w:t>
            </w:r>
          </w:p>
        </w:tc>
        <w:tc>
          <w:tcPr>
            <w:tcW w:w="4186" w:type="dxa"/>
            <w:vAlign w:val="center"/>
          </w:tcPr>
          <w:p w14:paraId="673DBF7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46E7BBC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0D0489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C05E95C" w14:textId="77777777" w:rsidR="00A45817" w:rsidRDefault="00A45817" w:rsidP="004624FA">
            <w:pPr>
              <w:spacing w:line="259" w:lineRule="auto"/>
              <w:jc w:val="center"/>
            </w:pPr>
            <w:r>
              <w:t>8</w:t>
            </w:r>
          </w:p>
        </w:tc>
        <w:tc>
          <w:tcPr>
            <w:tcW w:w="1691" w:type="dxa"/>
            <w:vAlign w:val="center"/>
          </w:tcPr>
          <w:p w14:paraId="29D6413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AI3+</w:t>
            </w:r>
          </w:p>
        </w:tc>
        <w:tc>
          <w:tcPr>
            <w:tcW w:w="4186" w:type="dxa"/>
            <w:vAlign w:val="center"/>
          </w:tcPr>
          <w:p w14:paraId="1B90D02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Input, Analog</w:t>
            </w:r>
          </w:p>
        </w:tc>
        <w:tc>
          <w:tcPr>
            <w:tcW w:w="4186" w:type="dxa"/>
            <w:vAlign w:val="center"/>
          </w:tcPr>
          <w:p w14:paraId="1D8EDEC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58679C5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292DB7" w14:textId="77777777" w:rsidR="00A45817" w:rsidRDefault="00A45817" w:rsidP="004624FA">
            <w:pPr>
              <w:spacing w:line="259" w:lineRule="auto"/>
              <w:jc w:val="center"/>
            </w:pPr>
            <w:r>
              <w:t>9</w:t>
            </w:r>
          </w:p>
        </w:tc>
        <w:tc>
          <w:tcPr>
            <w:tcW w:w="1691" w:type="dxa"/>
            <w:vAlign w:val="center"/>
          </w:tcPr>
          <w:p w14:paraId="00CB7D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AO3+</w:t>
            </w:r>
          </w:p>
        </w:tc>
        <w:tc>
          <w:tcPr>
            <w:tcW w:w="4186" w:type="dxa"/>
            <w:vAlign w:val="center"/>
          </w:tcPr>
          <w:p w14:paraId="19A6F84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Output, Analog</w:t>
            </w:r>
          </w:p>
        </w:tc>
        <w:tc>
          <w:tcPr>
            <w:tcW w:w="4186" w:type="dxa"/>
            <w:vAlign w:val="center"/>
          </w:tcPr>
          <w:p w14:paraId="358F602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bl>
    <w:p w14:paraId="19E6D862" w14:textId="05B89DEF" w:rsidR="00A45817" w:rsidRDefault="00A45817" w:rsidP="00A45817">
      <w:pPr>
        <w:spacing w:line="259" w:lineRule="auto"/>
      </w:pPr>
    </w:p>
    <w:p w14:paraId="1A151923" w14:textId="77A0B73F" w:rsidR="000543CF" w:rsidRDefault="000543CF" w:rsidP="000543CF">
      <w:r>
        <w:t>The remainder of this page intentionally blank.</w:t>
      </w:r>
    </w:p>
    <w:p w14:paraId="4807E258" w14:textId="77777777"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71833364" w14:textId="77777777" w:rsidR="00A45817" w:rsidRPr="000B7DAC" w:rsidRDefault="00A45817" w:rsidP="00A45817">
      <w:pPr>
        <w:pStyle w:val="Heading4"/>
      </w:pPr>
      <w:bookmarkStart w:id="32" w:name="_Ref110792202"/>
      <w:r>
        <w:lastRenderedPageBreak/>
        <w:t>Digital, 5 Pin</w:t>
      </w:r>
      <w:bookmarkEnd w:id="32"/>
    </w:p>
    <w:tbl>
      <w:tblPr>
        <w:tblStyle w:val="GridTable1Light-Accent1"/>
        <w:tblW w:w="0" w:type="auto"/>
        <w:tblLook w:val="04A0" w:firstRow="1" w:lastRow="0" w:firstColumn="1" w:lastColumn="0" w:noHBand="0" w:noVBand="1"/>
      </w:tblPr>
      <w:tblGrid>
        <w:gridCol w:w="727"/>
        <w:gridCol w:w="1691"/>
        <w:gridCol w:w="4186"/>
        <w:gridCol w:w="4186"/>
      </w:tblGrid>
      <w:tr w:rsidR="00A45817" w14:paraId="01711C97"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5772F8" w14:textId="77777777" w:rsidR="00A45817" w:rsidRDefault="00A45817" w:rsidP="004624FA">
            <w:pPr>
              <w:spacing w:line="259" w:lineRule="auto"/>
              <w:jc w:val="center"/>
            </w:pPr>
            <w:r>
              <w:t>PIN</w:t>
            </w:r>
          </w:p>
        </w:tc>
        <w:tc>
          <w:tcPr>
            <w:tcW w:w="1691" w:type="dxa"/>
            <w:vAlign w:val="center"/>
          </w:tcPr>
          <w:p w14:paraId="22E286D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75A908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868A43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32047C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B628653" w14:textId="77777777" w:rsidR="00742D6A" w:rsidRDefault="00742D6A" w:rsidP="004624FA">
            <w:pPr>
              <w:spacing w:line="259" w:lineRule="auto"/>
              <w:jc w:val="center"/>
            </w:pPr>
            <w:r>
              <w:t>1</w:t>
            </w:r>
          </w:p>
        </w:tc>
        <w:tc>
          <w:tcPr>
            <w:tcW w:w="1691" w:type="dxa"/>
            <w:vAlign w:val="center"/>
          </w:tcPr>
          <w:p w14:paraId="3DC8043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D563368" w14:textId="0B54A59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2EFEE191" w14:textId="496161A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5696919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E5771" w14:textId="77777777" w:rsidR="00742D6A" w:rsidRDefault="00742D6A" w:rsidP="004624FA">
            <w:pPr>
              <w:spacing w:line="259" w:lineRule="auto"/>
              <w:jc w:val="center"/>
            </w:pPr>
            <w:r>
              <w:t>2</w:t>
            </w:r>
          </w:p>
        </w:tc>
        <w:tc>
          <w:tcPr>
            <w:tcW w:w="1691" w:type="dxa"/>
            <w:vAlign w:val="center"/>
          </w:tcPr>
          <w:p w14:paraId="0C1D3BB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8894FD0" w14:textId="7AC7184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6C7B5CF" w14:textId="42411DB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600BE53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95BAA43" w14:textId="77777777" w:rsidR="00742D6A" w:rsidRDefault="00742D6A" w:rsidP="004624FA">
            <w:pPr>
              <w:spacing w:line="259" w:lineRule="auto"/>
              <w:jc w:val="center"/>
            </w:pPr>
            <w:r>
              <w:t>3</w:t>
            </w:r>
          </w:p>
        </w:tc>
        <w:tc>
          <w:tcPr>
            <w:tcW w:w="1691" w:type="dxa"/>
            <w:vAlign w:val="center"/>
          </w:tcPr>
          <w:p w14:paraId="7C9FC1D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7DBB4AA" w14:textId="39016BB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62AE9EB8" w14:textId="12B1153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3A5F2D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64554D" w14:textId="77777777" w:rsidR="00A45817" w:rsidRDefault="00A45817" w:rsidP="004624FA">
            <w:pPr>
              <w:spacing w:line="259" w:lineRule="auto"/>
              <w:jc w:val="center"/>
            </w:pPr>
            <w:r>
              <w:t>4</w:t>
            </w:r>
          </w:p>
        </w:tc>
        <w:tc>
          <w:tcPr>
            <w:tcW w:w="1691" w:type="dxa"/>
            <w:vAlign w:val="center"/>
          </w:tcPr>
          <w:p w14:paraId="7B29564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DF73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64F84C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47FF559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0627B3F" w14:textId="77777777" w:rsidR="00A45817" w:rsidRDefault="00A45817" w:rsidP="004624FA">
            <w:pPr>
              <w:spacing w:line="259" w:lineRule="auto"/>
              <w:jc w:val="center"/>
            </w:pPr>
            <w:r>
              <w:t>5</w:t>
            </w:r>
          </w:p>
        </w:tc>
        <w:tc>
          <w:tcPr>
            <w:tcW w:w="1691" w:type="dxa"/>
            <w:vAlign w:val="center"/>
          </w:tcPr>
          <w:p w14:paraId="1D1F090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AA98BD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567539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2983A4D4" w14:textId="44FA4021" w:rsidR="00A45817" w:rsidRDefault="000543CF" w:rsidP="00A45817">
      <w:pPr>
        <w:spacing w:line="259" w:lineRule="auto"/>
      </w:pPr>
      <w:r>
        <w:t>*Defined on an individual basis in respective datasheets.</w:t>
      </w:r>
    </w:p>
    <w:p w14:paraId="0CDB7133" w14:textId="77777777" w:rsidR="00913AE2" w:rsidRDefault="00913AE2" w:rsidP="00913AE2">
      <w:pPr>
        <w:spacing w:line="259" w:lineRule="auto"/>
      </w:pPr>
      <w:bookmarkStart w:id="33" w:name="_Ref110792205"/>
    </w:p>
    <w:p w14:paraId="36720159" w14:textId="651F967A" w:rsidR="000543CF" w:rsidRDefault="000543CF" w:rsidP="000543CF">
      <w:r>
        <w:t>The remainder of this page intentionally blank.</w:t>
      </w:r>
    </w:p>
    <w:p w14:paraId="53B796B6" w14:textId="77777777" w:rsidR="00913AE2" w:rsidRDefault="00913AE2">
      <w:pPr>
        <w:spacing w:line="259" w:lineRule="auto"/>
        <w:rPr>
          <w:rFonts w:asciiTheme="majorHAnsi" w:eastAsiaTheme="majorEastAsia" w:hAnsiTheme="majorHAnsi" w:cstheme="majorBidi"/>
          <w:caps/>
          <w:sz w:val="26"/>
          <w:szCs w:val="24"/>
        </w:rPr>
      </w:pPr>
      <w:r>
        <w:br w:type="page"/>
      </w:r>
    </w:p>
    <w:p w14:paraId="3A570F1D" w14:textId="72F59DE7" w:rsidR="00A45817" w:rsidRPr="000B7DAC" w:rsidRDefault="00A45817" w:rsidP="00A45817">
      <w:pPr>
        <w:pStyle w:val="Heading4"/>
      </w:pPr>
      <w:r>
        <w:lastRenderedPageBreak/>
        <w:t>Digital, 7 Pin</w:t>
      </w:r>
      <w:bookmarkEnd w:id="33"/>
    </w:p>
    <w:tbl>
      <w:tblPr>
        <w:tblStyle w:val="GridTable1Light-Accent1"/>
        <w:tblW w:w="0" w:type="auto"/>
        <w:tblLook w:val="04A0" w:firstRow="1" w:lastRow="0" w:firstColumn="1" w:lastColumn="0" w:noHBand="0" w:noVBand="1"/>
      </w:tblPr>
      <w:tblGrid>
        <w:gridCol w:w="727"/>
        <w:gridCol w:w="1691"/>
        <w:gridCol w:w="4186"/>
        <w:gridCol w:w="4186"/>
      </w:tblGrid>
      <w:tr w:rsidR="00A45817" w14:paraId="2EBE3361"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EBAAEB" w14:textId="77777777" w:rsidR="00A45817" w:rsidRDefault="00A45817" w:rsidP="004624FA">
            <w:pPr>
              <w:spacing w:line="259" w:lineRule="auto"/>
              <w:jc w:val="center"/>
            </w:pPr>
            <w:r>
              <w:t>PIN</w:t>
            </w:r>
          </w:p>
        </w:tc>
        <w:tc>
          <w:tcPr>
            <w:tcW w:w="1691" w:type="dxa"/>
            <w:vAlign w:val="center"/>
          </w:tcPr>
          <w:p w14:paraId="4408DBF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22EBE12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4E29A57B"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44082FC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1C5E5F5" w14:textId="77777777" w:rsidR="00742D6A" w:rsidRDefault="00742D6A" w:rsidP="004624FA">
            <w:pPr>
              <w:spacing w:line="259" w:lineRule="auto"/>
              <w:jc w:val="center"/>
            </w:pPr>
            <w:r>
              <w:t>1</w:t>
            </w:r>
          </w:p>
        </w:tc>
        <w:tc>
          <w:tcPr>
            <w:tcW w:w="1691" w:type="dxa"/>
            <w:vAlign w:val="center"/>
          </w:tcPr>
          <w:p w14:paraId="3013BA0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FD55A96" w14:textId="2FD3C48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70132D7" w14:textId="6A266A6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4CC94F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91ED98A" w14:textId="77777777" w:rsidR="00742D6A" w:rsidRDefault="00742D6A" w:rsidP="004624FA">
            <w:pPr>
              <w:spacing w:line="259" w:lineRule="auto"/>
              <w:jc w:val="center"/>
            </w:pPr>
            <w:r>
              <w:t>2</w:t>
            </w:r>
          </w:p>
        </w:tc>
        <w:tc>
          <w:tcPr>
            <w:tcW w:w="1691" w:type="dxa"/>
            <w:vAlign w:val="center"/>
          </w:tcPr>
          <w:p w14:paraId="7F8C4597"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356B67B" w14:textId="0B778A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70A353A3" w14:textId="7697F6A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3C1446E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77ABDC9" w14:textId="77777777" w:rsidR="00742D6A" w:rsidRDefault="00742D6A" w:rsidP="004624FA">
            <w:pPr>
              <w:spacing w:line="259" w:lineRule="auto"/>
              <w:jc w:val="center"/>
            </w:pPr>
            <w:r>
              <w:t>3</w:t>
            </w:r>
          </w:p>
        </w:tc>
        <w:tc>
          <w:tcPr>
            <w:tcW w:w="1691" w:type="dxa"/>
            <w:vAlign w:val="center"/>
          </w:tcPr>
          <w:p w14:paraId="3ACFB8DD"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DF3BF0A" w14:textId="76A23BC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AF4CAC9" w14:textId="6BB196B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407A877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0F1DDFE" w14:textId="77777777" w:rsidR="00A45817" w:rsidRDefault="00A45817" w:rsidP="004624FA">
            <w:pPr>
              <w:spacing w:line="259" w:lineRule="auto"/>
              <w:jc w:val="center"/>
            </w:pPr>
            <w:r>
              <w:t>4</w:t>
            </w:r>
          </w:p>
        </w:tc>
        <w:tc>
          <w:tcPr>
            <w:tcW w:w="1691" w:type="dxa"/>
            <w:vAlign w:val="center"/>
          </w:tcPr>
          <w:p w14:paraId="09DE4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978C0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E4180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1990945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7AB4ED9" w14:textId="77777777" w:rsidR="00A45817" w:rsidRDefault="00A45817" w:rsidP="004624FA">
            <w:pPr>
              <w:spacing w:line="259" w:lineRule="auto"/>
              <w:jc w:val="center"/>
            </w:pPr>
            <w:r>
              <w:t>5</w:t>
            </w:r>
          </w:p>
        </w:tc>
        <w:tc>
          <w:tcPr>
            <w:tcW w:w="1691" w:type="dxa"/>
            <w:vAlign w:val="center"/>
          </w:tcPr>
          <w:p w14:paraId="41FCAF4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5DD057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B279BC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7014E32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A98708D" w14:textId="77777777" w:rsidR="00A45817" w:rsidRDefault="00A45817" w:rsidP="004624FA">
            <w:pPr>
              <w:spacing w:line="259" w:lineRule="auto"/>
              <w:jc w:val="center"/>
            </w:pPr>
            <w:r>
              <w:t>6</w:t>
            </w:r>
          </w:p>
        </w:tc>
        <w:tc>
          <w:tcPr>
            <w:tcW w:w="1691" w:type="dxa"/>
            <w:vAlign w:val="center"/>
          </w:tcPr>
          <w:p w14:paraId="2522B6F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FD261E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503710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84FA92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5B2A6E" w14:textId="77777777" w:rsidR="00A45817" w:rsidRDefault="00A45817" w:rsidP="004624FA">
            <w:pPr>
              <w:spacing w:line="259" w:lineRule="auto"/>
              <w:jc w:val="center"/>
            </w:pPr>
            <w:r>
              <w:t>7</w:t>
            </w:r>
          </w:p>
        </w:tc>
        <w:tc>
          <w:tcPr>
            <w:tcW w:w="1691" w:type="dxa"/>
            <w:vAlign w:val="center"/>
          </w:tcPr>
          <w:p w14:paraId="0077A1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86BD53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BDE402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7318962A" w14:textId="40A0DD3F" w:rsidR="00A45817" w:rsidRDefault="000543CF" w:rsidP="00A45817">
      <w:pPr>
        <w:spacing w:line="259" w:lineRule="auto"/>
      </w:pPr>
      <w:r>
        <w:t>*Defined on an individual basis in respective datasheets.</w:t>
      </w:r>
    </w:p>
    <w:p w14:paraId="61141F34" w14:textId="77777777" w:rsidR="00913AE2" w:rsidRDefault="00913AE2">
      <w:pPr>
        <w:spacing w:line="259" w:lineRule="auto"/>
      </w:pPr>
      <w:bookmarkStart w:id="34" w:name="_Ref110809952"/>
    </w:p>
    <w:p w14:paraId="4EAA7E8F" w14:textId="6BD010BD" w:rsidR="000543CF" w:rsidRDefault="000543CF" w:rsidP="000543CF">
      <w:r>
        <w:t>The remainder of this page intentionally blank.</w:t>
      </w:r>
    </w:p>
    <w:p w14:paraId="1C4D1129" w14:textId="59926AB2" w:rsidR="00913AE2" w:rsidRDefault="00913AE2">
      <w:pPr>
        <w:spacing w:line="259" w:lineRule="auto"/>
        <w:rPr>
          <w:rFonts w:asciiTheme="majorHAnsi" w:eastAsiaTheme="majorEastAsia" w:hAnsiTheme="majorHAnsi" w:cstheme="majorBidi"/>
          <w:caps/>
          <w:sz w:val="26"/>
          <w:szCs w:val="24"/>
        </w:rPr>
      </w:pPr>
      <w:r>
        <w:br w:type="page"/>
      </w:r>
    </w:p>
    <w:p w14:paraId="1145C7C7" w14:textId="451D9E42" w:rsidR="00A45817" w:rsidRPr="000B7DAC" w:rsidRDefault="00A45817" w:rsidP="00A45817">
      <w:pPr>
        <w:pStyle w:val="Heading4"/>
      </w:pPr>
      <w:r>
        <w:lastRenderedPageBreak/>
        <w:t>Digital, 9 Pin</w:t>
      </w:r>
      <w:bookmarkEnd w:id="34"/>
    </w:p>
    <w:tbl>
      <w:tblPr>
        <w:tblStyle w:val="GridTable1Light-Accent1"/>
        <w:tblW w:w="0" w:type="auto"/>
        <w:tblLook w:val="04A0" w:firstRow="1" w:lastRow="0" w:firstColumn="1" w:lastColumn="0" w:noHBand="0" w:noVBand="1"/>
      </w:tblPr>
      <w:tblGrid>
        <w:gridCol w:w="727"/>
        <w:gridCol w:w="1691"/>
        <w:gridCol w:w="4186"/>
        <w:gridCol w:w="4186"/>
      </w:tblGrid>
      <w:tr w:rsidR="00A45817" w14:paraId="2C1280E8"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D0DD890" w14:textId="77777777" w:rsidR="00A45817" w:rsidRDefault="00A45817" w:rsidP="004624FA">
            <w:pPr>
              <w:spacing w:line="259" w:lineRule="auto"/>
              <w:jc w:val="center"/>
            </w:pPr>
            <w:r>
              <w:t>PIN</w:t>
            </w:r>
          </w:p>
        </w:tc>
        <w:tc>
          <w:tcPr>
            <w:tcW w:w="1691" w:type="dxa"/>
            <w:vAlign w:val="center"/>
          </w:tcPr>
          <w:p w14:paraId="5739D9C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164ED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77EBCC88"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2F525A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E815BA" w14:textId="77777777" w:rsidR="00742D6A" w:rsidRDefault="00742D6A" w:rsidP="004624FA">
            <w:pPr>
              <w:spacing w:line="259" w:lineRule="auto"/>
              <w:jc w:val="center"/>
            </w:pPr>
            <w:r>
              <w:t>1</w:t>
            </w:r>
          </w:p>
        </w:tc>
        <w:tc>
          <w:tcPr>
            <w:tcW w:w="1691" w:type="dxa"/>
            <w:vAlign w:val="center"/>
          </w:tcPr>
          <w:p w14:paraId="4E966B6B"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7BA3C275" w14:textId="6724F71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67F37F" w14:textId="1028FCA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7A3574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1B35630" w14:textId="77777777" w:rsidR="00742D6A" w:rsidRDefault="00742D6A" w:rsidP="004624FA">
            <w:pPr>
              <w:spacing w:line="259" w:lineRule="auto"/>
              <w:jc w:val="center"/>
            </w:pPr>
            <w:r>
              <w:t>2</w:t>
            </w:r>
          </w:p>
        </w:tc>
        <w:tc>
          <w:tcPr>
            <w:tcW w:w="1691" w:type="dxa"/>
            <w:vAlign w:val="center"/>
          </w:tcPr>
          <w:p w14:paraId="57FE17F9"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49EA8F90" w14:textId="17F32EF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46926B91" w14:textId="6D6B595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4EDBF46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FD11E4B" w14:textId="77777777" w:rsidR="00742D6A" w:rsidRDefault="00742D6A" w:rsidP="004624FA">
            <w:pPr>
              <w:spacing w:line="259" w:lineRule="auto"/>
              <w:jc w:val="center"/>
            </w:pPr>
            <w:r>
              <w:t>3</w:t>
            </w:r>
          </w:p>
        </w:tc>
        <w:tc>
          <w:tcPr>
            <w:tcW w:w="1691" w:type="dxa"/>
            <w:vAlign w:val="center"/>
          </w:tcPr>
          <w:p w14:paraId="4484258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CA140E8" w14:textId="6819564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143BDF9" w14:textId="0D0500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3EE2BE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3C6331" w14:textId="77777777" w:rsidR="00A45817" w:rsidRDefault="00A45817" w:rsidP="004624FA">
            <w:pPr>
              <w:spacing w:line="259" w:lineRule="auto"/>
              <w:jc w:val="center"/>
            </w:pPr>
            <w:r>
              <w:t>4</w:t>
            </w:r>
          </w:p>
        </w:tc>
        <w:tc>
          <w:tcPr>
            <w:tcW w:w="1691" w:type="dxa"/>
            <w:vAlign w:val="center"/>
          </w:tcPr>
          <w:p w14:paraId="12B6431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5389F9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84F8D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ACE180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BB43196" w14:textId="77777777" w:rsidR="00A45817" w:rsidRDefault="00A45817" w:rsidP="004624FA">
            <w:pPr>
              <w:spacing w:line="259" w:lineRule="auto"/>
              <w:jc w:val="center"/>
            </w:pPr>
            <w:r>
              <w:t>5</w:t>
            </w:r>
          </w:p>
        </w:tc>
        <w:tc>
          <w:tcPr>
            <w:tcW w:w="1691" w:type="dxa"/>
            <w:vAlign w:val="center"/>
          </w:tcPr>
          <w:p w14:paraId="6ADF1A9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0BD7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3D4B3F7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396588F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F7C00E3" w14:textId="77777777" w:rsidR="00A45817" w:rsidRDefault="00A45817" w:rsidP="004624FA">
            <w:pPr>
              <w:spacing w:line="259" w:lineRule="auto"/>
              <w:jc w:val="center"/>
            </w:pPr>
            <w:r>
              <w:t>6</w:t>
            </w:r>
          </w:p>
        </w:tc>
        <w:tc>
          <w:tcPr>
            <w:tcW w:w="1691" w:type="dxa"/>
            <w:vAlign w:val="center"/>
          </w:tcPr>
          <w:p w14:paraId="733AB71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8FCBA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5D84595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20BAB8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439A4A" w14:textId="77777777" w:rsidR="00A45817" w:rsidRDefault="00A45817" w:rsidP="004624FA">
            <w:pPr>
              <w:spacing w:line="259" w:lineRule="auto"/>
              <w:jc w:val="center"/>
            </w:pPr>
            <w:r>
              <w:t>7</w:t>
            </w:r>
          </w:p>
        </w:tc>
        <w:tc>
          <w:tcPr>
            <w:tcW w:w="1691" w:type="dxa"/>
            <w:vAlign w:val="center"/>
          </w:tcPr>
          <w:p w14:paraId="4782AB5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AF4647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0CBE77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0B0A989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4BFE0CA" w14:textId="77777777" w:rsidR="00A45817" w:rsidRDefault="00A45817" w:rsidP="004624FA">
            <w:pPr>
              <w:spacing w:line="259" w:lineRule="auto"/>
              <w:jc w:val="center"/>
            </w:pPr>
            <w:r>
              <w:t>8</w:t>
            </w:r>
          </w:p>
        </w:tc>
        <w:tc>
          <w:tcPr>
            <w:tcW w:w="1691" w:type="dxa"/>
            <w:vAlign w:val="center"/>
          </w:tcPr>
          <w:p w14:paraId="201F663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FA0819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7B97D67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r w:rsidR="00A45817" w14:paraId="2908CB6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08C0C0E" w14:textId="77777777" w:rsidR="00A45817" w:rsidRDefault="00A45817" w:rsidP="004624FA">
            <w:pPr>
              <w:spacing w:line="259" w:lineRule="auto"/>
              <w:jc w:val="center"/>
            </w:pPr>
            <w:r>
              <w:t>9</w:t>
            </w:r>
          </w:p>
        </w:tc>
        <w:tc>
          <w:tcPr>
            <w:tcW w:w="1691" w:type="dxa"/>
            <w:vAlign w:val="center"/>
          </w:tcPr>
          <w:p w14:paraId="07B747F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D5057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5062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signal</w:t>
            </w:r>
          </w:p>
        </w:tc>
      </w:tr>
    </w:tbl>
    <w:p w14:paraId="516EDBDE" w14:textId="23E54D11" w:rsidR="00A45817" w:rsidRDefault="000543CF" w:rsidP="00A45817">
      <w:pPr>
        <w:spacing w:line="259" w:lineRule="auto"/>
      </w:pPr>
      <w:r>
        <w:t>*Defined on an individual basis in respective datasheets.</w:t>
      </w:r>
    </w:p>
    <w:p w14:paraId="57DC1B8F" w14:textId="77777777" w:rsidR="00913AE2" w:rsidRDefault="00913AE2" w:rsidP="00A45817">
      <w:pPr>
        <w:spacing w:line="259" w:lineRule="auto"/>
      </w:pPr>
      <w:bookmarkStart w:id="35" w:name="_Ref110792207"/>
    </w:p>
    <w:p w14:paraId="7DC61BDF" w14:textId="14EF93E0" w:rsidR="000543CF" w:rsidRDefault="000543CF" w:rsidP="000543CF">
      <w:r>
        <w:t>The remainder of this page intentionally blank.</w:t>
      </w:r>
    </w:p>
    <w:p w14:paraId="24F5C41E" w14:textId="2CDDC115" w:rsidR="00A45817" w:rsidRDefault="00A45817" w:rsidP="00A45817">
      <w:pPr>
        <w:spacing w:line="259" w:lineRule="auto"/>
        <w:rPr>
          <w:rFonts w:asciiTheme="majorHAnsi" w:eastAsiaTheme="majorEastAsia" w:hAnsiTheme="majorHAnsi" w:cstheme="majorBidi"/>
          <w:caps/>
          <w:color w:val="1F3763" w:themeColor="accent1" w:themeShade="7F"/>
          <w:sz w:val="26"/>
          <w:szCs w:val="24"/>
        </w:rPr>
      </w:pPr>
      <w:r>
        <w:br w:type="page"/>
      </w:r>
    </w:p>
    <w:p w14:paraId="03717F08" w14:textId="77777777" w:rsidR="00A45817" w:rsidRPr="000B7DAC" w:rsidRDefault="00A45817" w:rsidP="00A45817">
      <w:pPr>
        <w:pStyle w:val="Heading4"/>
      </w:pPr>
      <w:bookmarkStart w:id="36" w:name="_Ref110809916"/>
      <w:r>
        <w:lastRenderedPageBreak/>
        <w:t>Digital, 15 Pin</w:t>
      </w:r>
      <w:bookmarkEnd w:id="35"/>
      <w:bookmarkEnd w:id="36"/>
    </w:p>
    <w:tbl>
      <w:tblPr>
        <w:tblStyle w:val="GridTable1Light-Accent1"/>
        <w:tblW w:w="0" w:type="auto"/>
        <w:tblLook w:val="04A0" w:firstRow="1" w:lastRow="0" w:firstColumn="1" w:lastColumn="0" w:noHBand="0" w:noVBand="1"/>
      </w:tblPr>
      <w:tblGrid>
        <w:gridCol w:w="727"/>
        <w:gridCol w:w="1691"/>
        <w:gridCol w:w="4186"/>
        <w:gridCol w:w="4186"/>
      </w:tblGrid>
      <w:tr w:rsidR="00A45817" w14:paraId="55323819"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422F800" w14:textId="77777777" w:rsidR="00A45817" w:rsidRDefault="00A45817" w:rsidP="004624FA">
            <w:pPr>
              <w:spacing w:line="259" w:lineRule="auto"/>
              <w:jc w:val="center"/>
            </w:pPr>
            <w:r>
              <w:t>PIN</w:t>
            </w:r>
          </w:p>
        </w:tc>
        <w:tc>
          <w:tcPr>
            <w:tcW w:w="1691" w:type="dxa"/>
            <w:vAlign w:val="center"/>
          </w:tcPr>
          <w:p w14:paraId="3C90E447"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1D924E30"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0CE4B7A"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37C3438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29EFA71" w14:textId="77777777" w:rsidR="00742D6A" w:rsidRDefault="00742D6A" w:rsidP="004624FA">
            <w:pPr>
              <w:spacing w:line="259" w:lineRule="auto"/>
              <w:jc w:val="center"/>
            </w:pPr>
            <w:r>
              <w:t>1</w:t>
            </w:r>
          </w:p>
        </w:tc>
        <w:tc>
          <w:tcPr>
            <w:tcW w:w="1691" w:type="dxa"/>
            <w:vAlign w:val="center"/>
          </w:tcPr>
          <w:p w14:paraId="27FA6EFC"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4D807A49" w14:textId="2BAF3B6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54E030F6" w14:textId="7C86720C"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4FD6F7B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9027D0A" w14:textId="77777777" w:rsidR="00742D6A" w:rsidRDefault="00742D6A" w:rsidP="004624FA">
            <w:pPr>
              <w:spacing w:line="259" w:lineRule="auto"/>
              <w:jc w:val="center"/>
            </w:pPr>
            <w:r>
              <w:t>2</w:t>
            </w:r>
          </w:p>
        </w:tc>
        <w:tc>
          <w:tcPr>
            <w:tcW w:w="1691" w:type="dxa"/>
            <w:vAlign w:val="center"/>
          </w:tcPr>
          <w:p w14:paraId="4F83D12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EFBD449" w14:textId="35285F38"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6E0BA572" w14:textId="03456BBA"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062F1AE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9A6CF" w14:textId="77777777" w:rsidR="00742D6A" w:rsidRDefault="00742D6A" w:rsidP="004624FA">
            <w:pPr>
              <w:spacing w:line="259" w:lineRule="auto"/>
              <w:jc w:val="center"/>
            </w:pPr>
            <w:r>
              <w:t>3</w:t>
            </w:r>
          </w:p>
        </w:tc>
        <w:tc>
          <w:tcPr>
            <w:tcW w:w="1691" w:type="dxa"/>
            <w:vAlign w:val="center"/>
          </w:tcPr>
          <w:p w14:paraId="12B114B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2E737456" w14:textId="24A82D5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1E42DD43" w14:textId="49B075D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1E02CB6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827AEF0" w14:textId="77777777" w:rsidR="00A45817" w:rsidRDefault="00A45817" w:rsidP="004624FA">
            <w:pPr>
              <w:spacing w:line="259" w:lineRule="auto"/>
              <w:jc w:val="center"/>
            </w:pPr>
            <w:r>
              <w:t>4</w:t>
            </w:r>
          </w:p>
        </w:tc>
        <w:tc>
          <w:tcPr>
            <w:tcW w:w="1691" w:type="dxa"/>
            <w:vAlign w:val="center"/>
          </w:tcPr>
          <w:p w14:paraId="056F0EA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0929C0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63786D37" w14:textId="7C64CAD4"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SPI.MOSI, I2C.SDA</w:t>
            </w:r>
            <w:r w:rsidR="000543CF">
              <w:t>, UART.P1.RX</w:t>
            </w:r>
          </w:p>
        </w:tc>
      </w:tr>
      <w:tr w:rsidR="00A45817" w14:paraId="063EA73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42AC0C" w14:textId="77777777" w:rsidR="00A45817" w:rsidRDefault="00A45817" w:rsidP="004624FA">
            <w:pPr>
              <w:spacing w:line="259" w:lineRule="auto"/>
              <w:jc w:val="center"/>
            </w:pPr>
            <w:r>
              <w:t>5</w:t>
            </w:r>
          </w:p>
        </w:tc>
        <w:tc>
          <w:tcPr>
            <w:tcW w:w="1691" w:type="dxa"/>
            <w:vAlign w:val="center"/>
          </w:tcPr>
          <w:p w14:paraId="54CF42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E47F7A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19F5D024" w14:textId="77FD156C"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SPI.SCK, I2C.SCL</w:t>
            </w:r>
            <w:r w:rsidR="000543CF">
              <w:t>, UART.P1.TX</w:t>
            </w:r>
          </w:p>
        </w:tc>
      </w:tr>
      <w:tr w:rsidR="00A45817" w14:paraId="307994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CA16396" w14:textId="77777777" w:rsidR="00A45817" w:rsidRDefault="00A45817" w:rsidP="004624FA">
            <w:pPr>
              <w:spacing w:line="259" w:lineRule="auto"/>
              <w:jc w:val="center"/>
            </w:pPr>
            <w:r>
              <w:t>6</w:t>
            </w:r>
          </w:p>
        </w:tc>
        <w:tc>
          <w:tcPr>
            <w:tcW w:w="1691" w:type="dxa"/>
            <w:vAlign w:val="center"/>
          </w:tcPr>
          <w:p w14:paraId="4676485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2C1D2B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0BDE7F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SPI.MISO</w:t>
            </w:r>
          </w:p>
        </w:tc>
      </w:tr>
      <w:tr w:rsidR="00A45817" w14:paraId="3B0BD4D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3355B55" w14:textId="77777777" w:rsidR="00A45817" w:rsidRDefault="00A45817" w:rsidP="004624FA">
            <w:pPr>
              <w:spacing w:line="259" w:lineRule="auto"/>
              <w:jc w:val="center"/>
            </w:pPr>
            <w:r>
              <w:t>7</w:t>
            </w:r>
          </w:p>
        </w:tc>
        <w:tc>
          <w:tcPr>
            <w:tcW w:w="1691" w:type="dxa"/>
            <w:vAlign w:val="center"/>
          </w:tcPr>
          <w:p w14:paraId="70FDAA7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4E806D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w:t>
            </w:r>
          </w:p>
        </w:tc>
        <w:tc>
          <w:tcPr>
            <w:tcW w:w="4186" w:type="dxa"/>
            <w:vAlign w:val="center"/>
          </w:tcPr>
          <w:p w14:paraId="2FF0918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SPI.CS</w:t>
            </w:r>
          </w:p>
        </w:tc>
      </w:tr>
      <w:tr w:rsidR="00A45817" w14:paraId="604F6A6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FF10C0E" w14:textId="77777777" w:rsidR="00A45817" w:rsidRDefault="00A45817" w:rsidP="004624FA">
            <w:pPr>
              <w:spacing w:line="259" w:lineRule="auto"/>
              <w:jc w:val="center"/>
            </w:pPr>
            <w:r>
              <w:t>8</w:t>
            </w:r>
          </w:p>
        </w:tc>
        <w:tc>
          <w:tcPr>
            <w:tcW w:w="1691" w:type="dxa"/>
            <w:vAlign w:val="center"/>
          </w:tcPr>
          <w:p w14:paraId="6D6847A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D0</w:t>
            </w:r>
          </w:p>
        </w:tc>
        <w:tc>
          <w:tcPr>
            <w:tcW w:w="4186" w:type="dxa"/>
            <w:vAlign w:val="center"/>
          </w:tcPr>
          <w:p w14:paraId="5491D85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Digital input output, bit 0 (lsb)</w:t>
            </w:r>
          </w:p>
        </w:tc>
        <w:tc>
          <w:tcPr>
            <w:tcW w:w="4186" w:type="dxa"/>
            <w:vAlign w:val="center"/>
          </w:tcPr>
          <w:p w14:paraId="7A245EA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Least significant bit</w:t>
            </w:r>
          </w:p>
        </w:tc>
      </w:tr>
      <w:tr w:rsidR="00A45817" w14:paraId="22830D3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1B2E848" w14:textId="77777777" w:rsidR="00A45817" w:rsidRDefault="00A45817" w:rsidP="004624FA">
            <w:pPr>
              <w:spacing w:line="259" w:lineRule="auto"/>
              <w:jc w:val="center"/>
            </w:pPr>
            <w:r>
              <w:t>9</w:t>
            </w:r>
          </w:p>
        </w:tc>
        <w:tc>
          <w:tcPr>
            <w:tcW w:w="1691" w:type="dxa"/>
            <w:vAlign w:val="center"/>
          </w:tcPr>
          <w:p w14:paraId="278608B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D1</w:t>
            </w:r>
          </w:p>
        </w:tc>
        <w:tc>
          <w:tcPr>
            <w:tcW w:w="4186" w:type="dxa"/>
            <w:vAlign w:val="center"/>
          </w:tcPr>
          <w:p w14:paraId="5C0855C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1C542E">
              <w:t xml:space="preserve">Digital input output, bit </w:t>
            </w:r>
            <w:r>
              <w:t>1</w:t>
            </w:r>
          </w:p>
        </w:tc>
        <w:tc>
          <w:tcPr>
            <w:tcW w:w="4186" w:type="dxa"/>
            <w:vAlign w:val="center"/>
          </w:tcPr>
          <w:p w14:paraId="46CF873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06245E"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89FC936" w14:textId="77777777" w:rsidR="00A45817" w:rsidRDefault="00A45817" w:rsidP="004624FA">
            <w:pPr>
              <w:spacing w:line="259" w:lineRule="auto"/>
              <w:jc w:val="center"/>
            </w:pPr>
            <w:r>
              <w:t>10</w:t>
            </w:r>
          </w:p>
        </w:tc>
        <w:tc>
          <w:tcPr>
            <w:tcW w:w="1691" w:type="dxa"/>
            <w:vAlign w:val="center"/>
          </w:tcPr>
          <w:p w14:paraId="44F6CD3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D2</w:t>
            </w:r>
          </w:p>
        </w:tc>
        <w:tc>
          <w:tcPr>
            <w:tcW w:w="4186" w:type="dxa"/>
            <w:vAlign w:val="center"/>
          </w:tcPr>
          <w:p w14:paraId="4B2CBF4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2</w:t>
            </w:r>
          </w:p>
        </w:tc>
        <w:tc>
          <w:tcPr>
            <w:tcW w:w="4186" w:type="dxa"/>
            <w:vAlign w:val="center"/>
          </w:tcPr>
          <w:p w14:paraId="0EB3EFE0"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F65C73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EADE246" w14:textId="77777777" w:rsidR="00A45817" w:rsidRDefault="00A45817" w:rsidP="004624FA">
            <w:pPr>
              <w:spacing w:line="259" w:lineRule="auto"/>
              <w:jc w:val="center"/>
            </w:pPr>
            <w:r>
              <w:t>11</w:t>
            </w:r>
          </w:p>
        </w:tc>
        <w:tc>
          <w:tcPr>
            <w:tcW w:w="1691" w:type="dxa"/>
            <w:vAlign w:val="center"/>
          </w:tcPr>
          <w:p w14:paraId="3FCE4CC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D3</w:t>
            </w:r>
          </w:p>
        </w:tc>
        <w:tc>
          <w:tcPr>
            <w:tcW w:w="4186" w:type="dxa"/>
            <w:vAlign w:val="center"/>
          </w:tcPr>
          <w:p w14:paraId="686454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3</w:t>
            </w:r>
          </w:p>
        </w:tc>
        <w:tc>
          <w:tcPr>
            <w:tcW w:w="4186" w:type="dxa"/>
            <w:vAlign w:val="center"/>
          </w:tcPr>
          <w:p w14:paraId="6C12FC4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2856E8A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E97D667" w14:textId="77777777" w:rsidR="00A45817" w:rsidRDefault="00A45817" w:rsidP="004624FA">
            <w:pPr>
              <w:spacing w:line="259" w:lineRule="auto"/>
              <w:jc w:val="center"/>
            </w:pPr>
            <w:r>
              <w:t>12</w:t>
            </w:r>
          </w:p>
        </w:tc>
        <w:tc>
          <w:tcPr>
            <w:tcW w:w="1691" w:type="dxa"/>
            <w:vAlign w:val="center"/>
          </w:tcPr>
          <w:p w14:paraId="5209165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D4</w:t>
            </w:r>
          </w:p>
        </w:tc>
        <w:tc>
          <w:tcPr>
            <w:tcW w:w="4186" w:type="dxa"/>
            <w:vAlign w:val="center"/>
          </w:tcPr>
          <w:p w14:paraId="41AA06A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4</w:t>
            </w:r>
          </w:p>
        </w:tc>
        <w:tc>
          <w:tcPr>
            <w:tcW w:w="4186" w:type="dxa"/>
            <w:vAlign w:val="center"/>
          </w:tcPr>
          <w:p w14:paraId="32CE1DB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48C0320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927E2C0" w14:textId="77777777" w:rsidR="00A45817" w:rsidRDefault="00A45817" w:rsidP="004624FA">
            <w:pPr>
              <w:spacing w:line="259" w:lineRule="auto"/>
              <w:jc w:val="center"/>
            </w:pPr>
            <w:r>
              <w:t>13</w:t>
            </w:r>
          </w:p>
        </w:tc>
        <w:tc>
          <w:tcPr>
            <w:tcW w:w="1691" w:type="dxa"/>
            <w:vAlign w:val="center"/>
          </w:tcPr>
          <w:p w14:paraId="7A32AD4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D5</w:t>
            </w:r>
          </w:p>
        </w:tc>
        <w:tc>
          <w:tcPr>
            <w:tcW w:w="4186" w:type="dxa"/>
            <w:vAlign w:val="center"/>
          </w:tcPr>
          <w:p w14:paraId="052F3CB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5</w:t>
            </w:r>
          </w:p>
        </w:tc>
        <w:tc>
          <w:tcPr>
            <w:tcW w:w="4186" w:type="dxa"/>
            <w:vAlign w:val="center"/>
          </w:tcPr>
          <w:p w14:paraId="0039E98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6EA54C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04C6F3F" w14:textId="77777777" w:rsidR="00A45817" w:rsidRDefault="00A45817" w:rsidP="004624FA">
            <w:pPr>
              <w:spacing w:line="259" w:lineRule="auto"/>
              <w:jc w:val="center"/>
            </w:pPr>
            <w:r>
              <w:t>14</w:t>
            </w:r>
          </w:p>
        </w:tc>
        <w:tc>
          <w:tcPr>
            <w:tcW w:w="1691" w:type="dxa"/>
            <w:vAlign w:val="center"/>
          </w:tcPr>
          <w:p w14:paraId="5F547BE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D6</w:t>
            </w:r>
          </w:p>
        </w:tc>
        <w:tc>
          <w:tcPr>
            <w:tcW w:w="4186" w:type="dxa"/>
            <w:vAlign w:val="center"/>
          </w:tcPr>
          <w:p w14:paraId="4723549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6</w:t>
            </w:r>
          </w:p>
        </w:tc>
        <w:tc>
          <w:tcPr>
            <w:tcW w:w="4186" w:type="dxa"/>
            <w:vAlign w:val="center"/>
          </w:tcPr>
          <w:p w14:paraId="317029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p>
        </w:tc>
      </w:tr>
      <w:tr w:rsidR="00A45817" w14:paraId="37580F9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C37E22" w14:textId="77777777" w:rsidR="00A45817" w:rsidRDefault="00A45817" w:rsidP="004624FA">
            <w:pPr>
              <w:spacing w:line="259" w:lineRule="auto"/>
              <w:jc w:val="center"/>
            </w:pPr>
            <w:r>
              <w:t>15</w:t>
            </w:r>
          </w:p>
        </w:tc>
        <w:tc>
          <w:tcPr>
            <w:tcW w:w="1691" w:type="dxa"/>
            <w:vAlign w:val="center"/>
          </w:tcPr>
          <w:p w14:paraId="24CAB366"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D7</w:t>
            </w:r>
          </w:p>
        </w:tc>
        <w:tc>
          <w:tcPr>
            <w:tcW w:w="4186" w:type="dxa"/>
            <w:vAlign w:val="center"/>
          </w:tcPr>
          <w:p w14:paraId="0F5109C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432FC1">
              <w:t xml:space="preserve">Digital input output, bit </w:t>
            </w:r>
            <w:r>
              <w:t>7 (msb)</w:t>
            </w:r>
          </w:p>
        </w:tc>
        <w:tc>
          <w:tcPr>
            <w:tcW w:w="4186" w:type="dxa"/>
            <w:vAlign w:val="center"/>
          </w:tcPr>
          <w:p w14:paraId="32EFDF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Most significant bit</w:t>
            </w:r>
          </w:p>
        </w:tc>
      </w:tr>
    </w:tbl>
    <w:p w14:paraId="485A8E16" w14:textId="7B86A7A3" w:rsidR="00A45817" w:rsidRDefault="00A45817" w:rsidP="00A45817">
      <w:pPr>
        <w:spacing w:line="259" w:lineRule="auto"/>
      </w:pPr>
      <w:r>
        <w:t>*Defined on an individual basis in respective datasheet</w:t>
      </w:r>
      <w:r w:rsidR="000543CF">
        <w:t>s</w:t>
      </w:r>
      <w:r>
        <w:t>.</w:t>
      </w:r>
    </w:p>
    <w:p w14:paraId="4C9DF24B" w14:textId="77777777" w:rsidR="00913AE2" w:rsidRDefault="00913AE2">
      <w:pPr>
        <w:spacing w:line="259" w:lineRule="auto"/>
      </w:pPr>
      <w:bookmarkStart w:id="37" w:name="_Ref110792337"/>
    </w:p>
    <w:p w14:paraId="342837BE" w14:textId="556C2336" w:rsidR="000543CF" w:rsidRDefault="000543CF" w:rsidP="000543CF">
      <w:r>
        <w:t>The remainder of this page intentionally blank.</w:t>
      </w:r>
    </w:p>
    <w:p w14:paraId="0D48FA33" w14:textId="40425AB0" w:rsidR="00913AE2" w:rsidRDefault="00913AE2">
      <w:pPr>
        <w:spacing w:line="259" w:lineRule="auto"/>
        <w:rPr>
          <w:rFonts w:asciiTheme="majorHAnsi" w:eastAsiaTheme="majorEastAsia" w:hAnsiTheme="majorHAnsi" w:cstheme="majorBidi"/>
          <w:caps/>
          <w:sz w:val="26"/>
          <w:szCs w:val="24"/>
        </w:rPr>
      </w:pPr>
      <w:r>
        <w:br w:type="page"/>
      </w:r>
    </w:p>
    <w:p w14:paraId="5509BC5B" w14:textId="53981ACD" w:rsidR="00A45817" w:rsidRPr="000B7DAC" w:rsidRDefault="00A45817" w:rsidP="00A45817">
      <w:pPr>
        <w:pStyle w:val="Heading4"/>
      </w:pPr>
      <w:r>
        <w:lastRenderedPageBreak/>
        <w:t>WILD, 5 Pin</w:t>
      </w:r>
      <w:bookmarkEnd w:id="37"/>
    </w:p>
    <w:tbl>
      <w:tblPr>
        <w:tblStyle w:val="GridTable1Light-Accent1"/>
        <w:tblW w:w="0" w:type="auto"/>
        <w:tblLook w:val="04A0" w:firstRow="1" w:lastRow="0" w:firstColumn="1" w:lastColumn="0" w:noHBand="0" w:noVBand="1"/>
      </w:tblPr>
      <w:tblGrid>
        <w:gridCol w:w="727"/>
        <w:gridCol w:w="1691"/>
        <w:gridCol w:w="4186"/>
        <w:gridCol w:w="4186"/>
      </w:tblGrid>
      <w:tr w:rsidR="00A45817" w14:paraId="77E119B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18BCB25" w14:textId="77777777" w:rsidR="00A45817" w:rsidRDefault="00A45817" w:rsidP="004624FA">
            <w:pPr>
              <w:spacing w:line="259" w:lineRule="auto"/>
              <w:jc w:val="center"/>
            </w:pPr>
            <w:r>
              <w:t>PIN</w:t>
            </w:r>
          </w:p>
        </w:tc>
        <w:tc>
          <w:tcPr>
            <w:tcW w:w="1691" w:type="dxa"/>
            <w:vAlign w:val="center"/>
          </w:tcPr>
          <w:p w14:paraId="1AFD2D5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7DC1802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35F3E2E"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E31197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1A370DF" w14:textId="77777777" w:rsidR="00742D6A" w:rsidRDefault="00742D6A" w:rsidP="004624FA">
            <w:pPr>
              <w:spacing w:line="259" w:lineRule="auto"/>
              <w:jc w:val="center"/>
            </w:pPr>
            <w:r>
              <w:t>1</w:t>
            </w:r>
          </w:p>
        </w:tc>
        <w:tc>
          <w:tcPr>
            <w:tcW w:w="1691" w:type="dxa"/>
            <w:vAlign w:val="center"/>
          </w:tcPr>
          <w:p w14:paraId="462DDF45"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8DB461C" w14:textId="46AA2E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3F1D9D87" w14:textId="09C018A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6663E5D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CAAA067" w14:textId="77777777" w:rsidR="00742D6A" w:rsidRDefault="00742D6A" w:rsidP="004624FA">
            <w:pPr>
              <w:spacing w:line="259" w:lineRule="auto"/>
              <w:jc w:val="center"/>
            </w:pPr>
            <w:r>
              <w:t>2</w:t>
            </w:r>
          </w:p>
        </w:tc>
        <w:tc>
          <w:tcPr>
            <w:tcW w:w="1691" w:type="dxa"/>
            <w:vAlign w:val="center"/>
          </w:tcPr>
          <w:p w14:paraId="68D875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532DC4FF" w14:textId="6A9327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1DEB4933" w14:textId="2A58BE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4ED2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17571C7" w14:textId="77777777" w:rsidR="00742D6A" w:rsidRDefault="00742D6A" w:rsidP="004624FA">
            <w:pPr>
              <w:spacing w:line="259" w:lineRule="auto"/>
              <w:jc w:val="center"/>
            </w:pPr>
            <w:r>
              <w:t>3</w:t>
            </w:r>
          </w:p>
        </w:tc>
        <w:tc>
          <w:tcPr>
            <w:tcW w:w="1691" w:type="dxa"/>
            <w:vAlign w:val="center"/>
          </w:tcPr>
          <w:p w14:paraId="319A9EC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3C94C8D" w14:textId="6C2A775F"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2C8A690F" w14:textId="34325ADE"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7A3E9F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39FF92" w14:textId="77777777" w:rsidR="00A45817" w:rsidRDefault="00A45817" w:rsidP="004624FA">
            <w:pPr>
              <w:spacing w:line="259" w:lineRule="auto"/>
              <w:jc w:val="center"/>
            </w:pPr>
            <w:r>
              <w:t>4</w:t>
            </w:r>
          </w:p>
        </w:tc>
        <w:tc>
          <w:tcPr>
            <w:tcW w:w="1691" w:type="dxa"/>
            <w:vAlign w:val="center"/>
          </w:tcPr>
          <w:p w14:paraId="540E526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7C863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835164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r w:rsidR="00A45817" w14:paraId="439E273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653C302" w14:textId="77777777" w:rsidR="00A45817" w:rsidRDefault="00A45817" w:rsidP="004624FA">
            <w:pPr>
              <w:spacing w:line="259" w:lineRule="auto"/>
              <w:jc w:val="center"/>
            </w:pPr>
            <w:r>
              <w:t>5</w:t>
            </w:r>
          </w:p>
        </w:tc>
        <w:tc>
          <w:tcPr>
            <w:tcW w:w="1691" w:type="dxa"/>
            <w:vAlign w:val="center"/>
          </w:tcPr>
          <w:p w14:paraId="666CFD7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E45957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E8446D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t>Analog or digital</w:t>
            </w:r>
          </w:p>
        </w:tc>
      </w:tr>
    </w:tbl>
    <w:p w14:paraId="2553D1B6" w14:textId="72A9C80D" w:rsidR="00A45817" w:rsidRDefault="000543CF" w:rsidP="00A45817">
      <w:pPr>
        <w:spacing w:line="259" w:lineRule="auto"/>
      </w:pPr>
      <w:r>
        <w:t>*Defined on an individual basis in respective datasheets.</w:t>
      </w:r>
    </w:p>
    <w:p w14:paraId="27B81D3F" w14:textId="77777777" w:rsidR="00913AE2" w:rsidRDefault="00913AE2">
      <w:pPr>
        <w:spacing w:line="259" w:lineRule="auto"/>
      </w:pPr>
      <w:bookmarkStart w:id="38" w:name="_Ref110792347"/>
    </w:p>
    <w:p w14:paraId="05EF4613" w14:textId="4E4135A4" w:rsidR="000543CF" w:rsidRDefault="000543CF" w:rsidP="000543CF">
      <w:r>
        <w:t>The remainder of this page intentionally blank.</w:t>
      </w:r>
    </w:p>
    <w:p w14:paraId="7D6A9020" w14:textId="7C280E43" w:rsidR="00913AE2" w:rsidRDefault="00913AE2">
      <w:pPr>
        <w:spacing w:line="259" w:lineRule="auto"/>
        <w:rPr>
          <w:rFonts w:asciiTheme="majorHAnsi" w:eastAsiaTheme="majorEastAsia" w:hAnsiTheme="majorHAnsi" w:cstheme="majorBidi"/>
          <w:caps/>
          <w:sz w:val="26"/>
          <w:szCs w:val="24"/>
        </w:rPr>
      </w:pPr>
      <w:r>
        <w:br w:type="page"/>
      </w:r>
    </w:p>
    <w:p w14:paraId="1BA0ED57" w14:textId="5B4B939B" w:rsidR="00A45817" w:rsidRPr="000B7DAC" w:rsidRDefault="00A45817" w:rsidP="00A45817">
      <w:pPr>
        <w:pStyle w:val="Heading4"/>
      </w:pPr>
      <w:r>
        <w:lastRenderedPageBreak/>
        <w:t>WILD, 7 Pin</w:t>
      </w:r>
      <w:bookmarkEnd w:id="38"/>
    </w:p>
    <w:tbl>
      <w:tblPr>
        <w:tblStyle w:val="GridTable1Light-Accent1"/>
        <w:tblW w:w="0" w:type="auto"/>
        <w:tblLook w:val="04A0" w:firstRow="1" w:lastRow="0" w:firstColumn="1" w:lastColumn="0" w:noHBand="0" w:noVBand="1"/>
      </w:tblPr>
      <w:tblGrid>
        <w:gridCol w:w="727"/>
        <w:gridCol w:w="1691"/>
        <w:gridCol w:w="4186"/>
        <w:gridCol w:w="4186"/>
      </w:tblGrid>
      <w:tr w:rsidR="00A45817" w14:paraId="61EC9560"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BDDB41" w14:textId="77777777" w:rsidR="00A45817" w:rsidRDefault="00A45817" w:rsidP="004624FA">
            <w:pPr>
              <w:spacing w:line="259" w:lineRule="auto"/>
              <w:jc w:val="center"/>
            </w:pPr>
            <w:r>
              <w:t>PIN</w:t>
            </w:r>
          </w:p>
        </w:tc>
        <w:tc>
          <w:tcPr>
            <w:tcW w:w="1691" w:type="dxa"/>
            <w:vAlign w:val="center"/>
          </w:tcPr>
          <w:p w14:paraId="19910C6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6C94AED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1F037001"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0F37B4A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C2B7ADC" w14:textId="77777777" w:rsidR="00742D6A" w:rsidRDefault="00742D6A" w:rsidP="004624FA">
            <w:pPr>
              <w:spacing w:line="259" w:lineRule="auto"/>
              <w:jc w:val="center"/>
            </w:pPr>
            <w:r>
              <w:t>1</w:t>
            </w:r>
          </w:p>
        </w:tc>
        <w:tc>
          <w:tcPr>
            <w:tcW w:w="1691" w:type="dxa"/>
            <w:vAlign w:val="center"/>
          </w:tcPr>
          <w:p w14:paraId="3B1534D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37992407" w14:textId="42AFF3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0907E70E" w14:textId="731BE95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2B0A73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719C607" w14:textId="77777777" w:rsidR="00742D6A" w:rsidRDefault="00742D6A" w:rsidP="004624FA">
            <w:pPr>
              <w:spacing w:line="259" w:lineRule="auto"/>
              <w:jc w:val="center"/>
            </w:pPr>
            <w:r>
              <w:t>2</w:t>
            </w:r>
          </w:p>
        </w:tc>
        <w:tc>
          <w:tcPr>
            <w:tcW w:w="1691" w:type="dxa"/>
            <w:vAlign w:val="center"/>
          </w:tcPr>
          <w:p w14:paraId="62CEDB33"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34BC1981" w14:textId="121FB999"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F2B4BDF" w14:textId="661FD77B"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268B5A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B0FAF49" w14:textId="77777777" w:rsidR="00742D6A" w:rsidRDefault="00742D6A" w:rsidP="004624FA">
            <w:pPr>
              <w:spacing w:line="259" w:lineRule="auto"/>
              <w:jc w:val="center"/>
            </w:pPr>
            <w:r>
              <w:t>3</w:t>
            </w:r>
          </w:p>
        </w:tc>
        <w:tc>
          <w:tcPr>
            <w:tcW w:w="1691" w:type="dxa"/>
            <w:vAlign w:val="center"/>
          </w:tcPr>
          <w:p w14:paraId="33C45438"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0DDFB3E0" w14:textId="35478D9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A044F72" w14:textId="150F15C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B51E83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60DE7CA" w14:textId="77777777" w:rsidR="00A45817" w:rsidRDefault="00A45817" w:rsidP="004624FA">
            <w:pPr>
              <w:spacing w:line="259" w:lineRule="auto"/>
              <w:jc w:val="center"/>
            </w:pPr>
            <w:r>
              <w:t>4</w:t>
            </w:r>
          </w:p>
        </w:tc>
        <w:tc>
          <w:tcPr>
            <w:tcW w:w="1691" w:type="dxa"/>
            <w:vAlign w:val="center"/>
          </w:tcPr>
          <w:p w14:paraId="4E8210A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C6334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4A93B3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7507A6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046CFD7" w14:textId="77777777" w:rsidR="00A45817" w:rsidRDefault="00A45817" w:rsidP="004624FA">
            <w:pPr>
              <w:spacing w:line="259" w:lineRule="auto"/>
              <w:jc w:val="center"/>
            </w:pPr>
            <w:r>
              <w:t>5</w:t>
            </w:r>
          </w:p>
        </w:tc>
        <w:tc>
          <w:tcPr>
            <w:tcW w:w="1691" w:type="dxa"/>
            <w:vAlign w:val="center"/>
          </w:tcPr>
          <w:p w14:paraId="37A02B9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6B6354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727983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125956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19D068E" w14:textId="77777777" w:rsidR="00A45817" w:rsidRDefault="00A45817" w:rsidP="004624FA">
            <w:pPr>
              <w:spacing w:line="259" w:lineRule="auto"/>
              <w:jc w:val="center"/>
            </w:pPr>
            <w:r>
              <w:t>6</w:t>
            </w:r>
          </w:p>
        </w:tc>
        <w:tc>
          <w:tcPr>
            <w:tcW w:w="1691" w:type="dxa"/>
            <w:vAlign w:val="center"/>
          </w:tcPr>
          <w:p w14:paraId="401151AC"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77166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A2CB2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71FE0D1"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8671EA1" w14:textId="77777777" w:rsidR="00A45817" w:rsidRDefault="00A45817" w:rsidP="004624FA">
            <w:pPr>
              <w:spacing w:line="259" w:lineRule="auto"/>
              <w:jc w:val="center"/>
            </w:pPr>
            <w:r>
              <w:t>7</w:t>
            </w:r>
          </w:p>
        </w:tc>
        <w:tc>
          <w:tcPr>
            <w:tcW w:w="1691" w:type="dxa"/>
            <w:vAlign w:val="center"/>
          </w:tcPr>
          <w:p w14:paraId="770EC9FF"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D682EBB"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D56F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2D008B77" w14:textId="3B89AC80" w:rsidR="00A45817" w:rsidRDefault="000543CF" w:rsidP="00A45817">
      <w:pPr>
        <w:spacing w:line="259" w:lineRule="auto"/>
      </w:pPr>
      <w:r>
        <w:t>*Defined on an individual basis in respective datasheets.</w:t>
      </w:r>
    </w:p>
    <w:p w14:paraId="593F8ECF" w14:textId="77777777" w:rsidR="00913AE2" w:rsidRDefault="00913AE2">
      <w:pPr>
        <w:spacing w:line="259" w:lineRule="auto"/>
      </w:pPr>
      <w:bookmarkStart w:id="39" w:name="_Ref110809880"/>
      <w:bookmarkStart w:id="40" w:name="_Ref110792358"/>
    </w:p>
    <w:p w14:paraId="475FF668" w14:textId="0DD7DBE0" w:rsidR="000543CF" w:rsidRDefault="000543CF" w:rsidP="000543CF">
      <w:r>
        <w:t>The remainder of this page intentionally blank.</w:t>
      </w:r>
    </w:p>
    <w:p w14:paraId="29EC1749" w14:textId="61461925" w:rsidR="00913AE2" w:rsidRDefault="00913AE2">
      <w:pPr>
        <w:spacing w:line="259" w:lineRule="auto"/>
        <w:rPr>
          <w:rFonts w:asciiTheme="majorHAnsi" w:eastAsiaTheme="majorEastAsia" w:hAnsiTheme="majorHAnsi" w:cstheme="majorBidi"/>
          <w:caps/>
          <w:sz w:val="26"/>
          <w:szCs w:val="24"/>
        </w:rPr>
      </w:pPr>
      <w:r>
        <w:br w:type="page"/>
      </w:r>
    </w:p>
    <w:p w14:paraId="08F33065" w14:textId="000A65B2" w:rsidR="00A45817" w:rsidRPr="000B7DAC" w:rsidRDefault="00A45817" w:rsidP="00A45817">
      <w:pPr>
        <w:pStyle w:val="Heading4"/>
      </w:pPr>
      <w:r>
        <w:lastRenderedPageBreak/>
        <w:t>WILD, 9 Pin</w:t>
      </w:r>
      <w:bookmarkEnd w:id="39"/>
    </w:p>
    <w:tbl>
      <w:tblPr>
        <w:tblStyle w:val="GridTable1Light-Accent1"/>
        <w:tblW w:w="0" w:type="auto"/>
        <w:tblLook w:val="04A0" w:firstRow="1" w:lastRow="0" w:firstColumn="1" w:lastColumn="0" w:noHBand="0" w:noVBand="1"/>
      </w:tblPr>
      <w:tblGrid>
        <w:gridCol w:w="727"/>
        <w:gridCol w:w="1691"/>
        <w:gridCol w:w="4186"/>
        <w:gridCol w:w="4186"/>
      </w:tblGrid>
      <w:tr w:rsidR="00A45817" w14:paraId="62F3CDA3"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4945633" w14:textId="77777777" w:rsidR="00A45817" w:rsidRDefault="00A45817" w:rsidP="004624FA">
            <w:pPr>
              <w:spacing w:line="259" w:lineRule="auto"/>
              <w:jc w:val="center"/>
            </w:pPr>
            <w:r>
              <w:t>PIN</w:t>
            </w:r>
          </w:p>
        </w:tc>
        <w:tc>
          <w:tcPr>
            <w:tcW w:w="1691" w:type="dxa"/>
            <w:vAlign w:val="center"/>
          </w:tcPr>
          <w:p w14:paraId="79BBD59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35FEE83D"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0F203DE9"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5018CD9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E24D6AF" w14:textId="77777777" w:rsidR="00742D6A" w:rsidRDefault="00742D6A" w:rsidP="004624FA">
            <w:pPr>
              <w:spacing w:line="259" w:lineRule="auto"/>
              <w:jc w:val="center"/>
            </w:pPr>
            <w:r>
              <w:t>1</w:t>
            </w:r>
          </w:p>
        </w:tc>
        <w:tc>
          <w:tcPr>
            <w:tcW w:w="1691" w:type="dxa"/>
            <w:vAlign w:val="center"/>
          </w:tcPr>
          <w:p w14:paraId="264CC3B4"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69FC98D8" w14:textId="228AA92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1A80891D" w14:textId="3C8716C1"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0E7DA31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292F7B5" w14:textId="77777777" w:rsidR="00742D6A" w:rsidRDefault="00742D6A" w:rsidP="004624FA">
            <w:pPr>
              <w:spacing w:line="259" w:lineRule="auto"/>
              <w:jc w:val="center"/>
            </w:pPr>
            <w:r>
              <w:t>2</w:t>
            </w:r>
          </w:p>
        </w:tc>
        <w:tc>
          <w:tcPr>
            <w:tcW w:w="1691" w:type="dxa"/>
            <w:vAlign w:val="center"/>
          </w:tcPr>
          <w:p w14:paraId="3B35D842"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BB63F56" w14:textId="557A756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39A8742D" w14:textId="55F5C92D"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78C4DFC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4E65A70" w14:textId="77777777" w:rsidR="00742D6A" w:rsidRDefault="00742D6A" w:rsidP="004624FA">
            <w:pPr>
              <w:spacing w:line="259" w:lineRule="auto"/>
              <w:jc w:val="center"/>
            </w:pPr>
            <w:r>
              <w:t>3</w:t>
            </w:r>
          </w:p>
        </w:tc>
        <w:tc>
          <w:tcPr>
            <w:tcW w:w="1691" w:type="dxa"/>
            <w:vAlign w:val="center"/>
          </w:tcPr>
          <w:p w14:paraId="14282D31"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645A749C" w14:textId="4774E5D4"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7D386D45" w14:textId="6AA1D73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7212B91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9F544" w14:textId="77777777" w:rsidR="00A45817" w:rsidRDefault="00A45817" w:rsidP="004624FA">
            <w:pPr>
              <w:spacing w:line="259" w:lineRule="auto"/>
              <w:jc w:val="center"/>
            </w:pPr>
            <w:r>
              <w:t>4</w:t>
            </w:r>
          </w:p>
        </w:tc>
        <w:tc>
          <w:tcPr>
            <w:tcW w:w="1691" w:type="dxa"/>
            <w:vAlign w:val="center"/>
          </w:tcPr>
          <w:p w14:paraId="65D3040C"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4F3219"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841DEF1"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25F1CDF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3546726" w14:textId="77777777" w:rsidR="00A45817" w:rsidRDefault="00A45817" w:rsidP="004624FA">
            <w:pPr>
              <w:spacing w:line="259" w:lineRule="auto"/>
              <w:jc w:val="center"/>
            </w:pPr>
            <w:r>
              <w:t>5</w:t>
            </w:r>
          </w:p>
        </w:tc>
        <w:tc>
          <w:tcPr>
            <w:tcW w:w="1691" w:type="dxa"/>
            <w:vAlign w:val="center"/>
          </w:tcPr>
          <w:p w14:paraId="6805FFE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938599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1D14FD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6942691F"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8776029" w14:textId="77777777" w:rsidR="00A45817" w:rsidRDefault="00A45817" w:rsidP="004624FA">
            <w:pPr>
              <w:spacing w:line="259" w:lineRule="auto"/>
              <w:jc w:val="center"/>
            </w:pPr>
            <w:r>
              <w:t>6</w:t>
            </w:r>
          </w:p>
        </w:tc>
        <w:tc>
          <w:tcPr>
            <w:tcW w:w="1691" w:type="dxa"/>
            <w:vAlign w:val="center"/>
          </w:tcPr>
          <w:p w14:paraId="26B0E029"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A944182"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A2166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17686D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C7C632" w14:textId="77777777" w:rsidR="00A45817" w:rsidRDefault="00A45817" w:rsidP="004624FA">
            <w:pPr>
              <w:spacing w:line="259" w:lineRule="auto"/>
              <w:jc w:val="center"/>
            </w:pPr>
            <w:r>
              <w:t>7</w:t>
            </w:r>
          </w:p>
        </w:tc>
        <w:tc>
          <w:tcPr>
            <w:tcW w:w="1691" w:type="dxa"/>
            <w:vAlign w:val="center"/>
          </w:tcPr>
          <w:p w14:paraId="120B3047"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247CB8A"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27584C5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0E649AF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B1EE382" w14:textId="77777777" w:rsidR="00A45817" w:rsidRDefault="00A45817" w:rsidP="004624FA">
            <w:pPr>
              <w:spacing w:line="259" w:lineRule="auto"/>
              <w:jc w:val="center"/>
            </w:pPr>
            <w:r>
              <w:t>8</w:t>
            </w:r>
          </w:p>
        </w:tc>
        <w:tc>
          <w:tcPr>
            <w:tcW w:w="1691" w:type="dxa"/>
            <w:vAlign w:val="center"/>
          </w:tcPr>
          <w:p w14:paraId="2B0AB511"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4D10D0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2ED2300"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r w:rsidR="00A45817" w14:paraId="4F24E728"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96878" w14:textId="77777777" w:rsidR="00A45817" w:rsidRDefault="00A45817" w:rsidP="004624FA">
            <w:pPr>
              <w:spacing w:line="259" w:lineRule="auto"/>
              <w:jc w:val="center"/>
            </w:pPr>
            <w:r>
              <w:t>9</w:t>
            </w:r>
          </w:p>
        </w:tc>
        <w:tc>
          <w:tcPr>
            <w:tcW w:w="1691" w:type="dxa"/>
            <w:vAlign w:val="center"/>
          </w:tcPr>
          <w:p w14:paraId="4C4997AA"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E4C26F4" w14:textId="77777777" w:rsidR="00A45817" w:rsidRPr="009E57DE"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A7F4273" w14:textId="77777777" w:rsidR="00A45817" w:rsidRPr="0064298B"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64298B">
              <w:t>Analog or digital</w:t>
            </w:r>
          </w:p>
        </w:tc>
      </w:tr>
    </w:tbl>
    <w:p w14:paraId="55C4B7E8" w14:textId="6D2C18D8" w:rsidR="00A45817" w:rsidRDefault="000543CF" w:rsidP="00A45817">
      <w:pPr>
        <w:spacing w:line="259" w:lineRule="auto"/>
      </w:pPr>
      <w:r>
        <w:t>*Defined on an individual basis in respective datasheets.</w:t>
      </w:r>
    </w:p>
    <w:p w14:paraId="6B99EFC9" w14:textId="77777777" w:rsidR="00913AE2" w:rsidRDefault="00913AE2">
      <w:pPr>
        <w:spacing w:line="259" w:lineRule="auto"/>
      </w:pPr>
      <w:bookmarkStart w:id="41" w:name="_Ref110809901"/>
    </w:p>
    <w:p w14:paraId="477CD3C4" w14:textId="79A2BF56" w:rsidR="000543CF" w:rsidRDefault="000543CF" w:rsidP="000543CF">
      <w:r>
        <w:t>The remainder of this page intentionally blank.</w:t>
      </w:r>
    </w:p>
    <w:p w14:paraId="5CF8B6A3" w14:textId="4C837E87" w:rsidR="00913AE2" w:rsidRDefault="00913AE2">
      <w:pPr>
        <w:spacing w:line="259" w:lineRule="auto"/>
        <w:rPr>
          <w:rFonts w:asciiTheme="majorHAnsi" w:eastAsiaTheme="majorEastAsia" w:hAnsiTheme="majorHAnsi" w:cstheme="majorBidi"/>
          <w:caps/>
          <w:sz w:val="26"/>
          <w:szCs w:val="24"/>
        </w:rPr>
      </w:pPr>
      <w:r>
        <w:br w:type="page"/>
      </w:r>
    </w:p>
    <w:p w14:paraId="76D018F8" w14:textId="71080D72" w:rsidR="00A45817" w:rsidRPr="000B7DAC" w:rsidRDefault="00A45817" w:rsidP="00A45817">
      <w:pPr>
        <w:pStyle w:val="Heading4"/>
      </w:pPr>
      <w:r>
        <w:lastRenderedPageBreak/>
        <w:t>WILD, 15 Pin</w:t>
      </w:r>
      <w:bookmarkEnd w:id="40"/>
      <w:bookmarkEnd w:id="41"/>
    </w:p>
    <w:tbl>
      <w:tblPr>
        <w:tblStyle w:val="GridTable1Light-Accent1"/>
        <w:tblW w:w="0" w:type="auto"/>
        <w:tblLook w:val="04A0" w:firstRow="1" w:lastRow="0" w:firstColumn="1" w:lastColumn="0" w:noHBand="0" w:noVBand="1"/>
      </w:tblPr>
      <w:tblGrid>
        <w:gridCol w:w="727"/>
        <w:gridCol w:w="1691"/>
        <w:gridCol w:w="4186"/>
        <w:gridCol w:w="4186"/>
      </w:tblGrid>
      <w:tr w:rsidR="00A45817" w14:paraId="0FBB74E5" w14:textId="77777777" w:rsidTr="004624F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85ACC32" w14:textId="77777777" w:rsidR="00A45817" w:rsidRDefault="00A45817" w:rsidP="004624FA">
            <w:pPr>
              <w:spacing w:line="259" w:lineRule="auto"/>
              <w:jc w:val="center"/>
            </w:pPr>
            <w:r>
              <w:t>PIN</w:t>
            </w:r>
          </w:p>
        </w:tc>
        <w:tc>
          <w:tcPr>
            <w:tcW w:w="1691" w:type="dxa"/>
            <w:vAlign w:val="center"/>
          </w:tcPr>
          <w:p w14:paraId="3E58556F"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PIN NAME</w:t>
            </w:r>
          </w:p>
        </w:tc>
        <w:tc>
          <w:tcPr>
            <w:tcW w:w="4186" w:type="dxa"/>
            <w:vAlign w:val="center"/>
          </w:tcPr>
          <w:p w14:paraId="5DD250CC"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FUNCTION</w:t>
            </w:r>
          </w:p>
        </w:tc>
        <w:tc>
          <w:tcPr>
            <w:tcW w:w="4186" w:type="dxa"/>
            <w:vAlign w:val="center"/>
          </w:tcPr>
          <w:p w14:paraId="68729B44" w14:textId="77777777" w:rsidR="00A45817" w:rsidRDefault="00A45817" w:rsidP="00913AE2">
            <w:pPr>
              <w:spacing w:line="259" w:lineRule="auto"/>
              <w:cnfStyle w:val="100000000000" w:firstRow="1" w:lastRow="0" w:firstColumn="0" w:lastColumn="0" w:oddVBand="0" w:evenVBand="0" w:oddHBand="0" w:evenHBand="0" w:firstRowFirstColumn="0" w:firstRowLastColumn="0" w:lastRowFirstColumn="0" w:lastRowLastColumn="0"/>
            </w:pPr>
            <w:r>
              <w:t>NOTES</w:t>
            </w:r>
          </w:p>
        </w:tc>
      </w:tr>
      <w:tr w:rsidR="00742D6A" w14:paraId="64D7538A"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5802BF7" w14:textId="77777777" w:rsidR="00742D6A" w:rsidRDefault="00742D6A" w:rsidP="004624FA">
            <w:pPr>
              <w:spacing w:line="259" w:lineRule="auto"/>
              <w:jc w:val="center"/>
            </w:pPr>
            <w:r>
              <w:t>1</w:t>
            </w:r>
          </w:p>
        </w:tc>
        <w:tc>
          <w:tcPr>
            <w:tcW w:w="1691" w:type="dxa"/>
            <w:vAlign w:val="center"/>
          </w:tcPr>
          <w:p w14:paraId="4123741A"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GND</w:t>
            </w:r>
          </w:p>
        </w:tc>
        <w:tc>
          <w:tcPr>
            <w:tcW w:w="4186" w:type="dxa"/>
            <w:vAlign w:val="center"/>
          </w:tcPr>
          <w:p w14:paraId="0829ED54" w14:textId="2D3AD3C5"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Ground</w:t>
            </w:r>
          </w:p>
        </w:tc>
        <w:tc>
          <w:tcPr>
            <w:tcW w:w="4186" w:type="dxa"/>
            <w:vAlign w:val="center"/>
          </w:tcPr>
          <w:p w14:paraId="4B8267DC" w14:textId="44DB01D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p>
        </w:tc>
      </w:tr>
      <w:tr w:rsidR="00742D6A" w14:paraId="1237F41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3ACAF33" w14:textId="77777777" w:rsidR="00742D6A" w:rsidRDefault="00742D6A" w:rsidP="004624FA">
            <w:pPr>
              <w:spacing w:line="259" w:lineRule="auto"/>
              <w:jc w:val="center"/>
            </w:pPr>
            <w:r>
              <w:t>2</w:t>
            </w:r>
          </w:p>
        </w:tc>
        <w:tc>
          <w:tcPr>
            <w:tcW w:w="1691" w:type="dxa"/>
            <w:vAlign w:val="center"/>
          </w:tcPr>
          <w:p w14:paraId="02C9F7BF"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932010D" w14:textId="25CA9980"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Positive</w:t>
            </w:r>
          </w:p>
        </w:tc>
        <w:tc>
          <w:tcPr>
            <w:tcW w:w="4186" w:type="dxa"/>
            <w:vAlign w:val="center"/>
          </w:tcPr>
          <w:p w14:paraId="2E5F1F13" w14:textId="686F7BB2"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742D6A" w14:paraId="5FFC3DF6"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079C0E8B" w14:textId="77777777" w:rsidR="00742D6A" w:rsidRDefault="00742D6A" w:rsidP="004624FA">
            <w:pPr>
              <w:spacing w:line="259" w:lineRule="auto"/>
              <w:jc w:val="center"/>
            </w:pPr>
            <w:r>
              <w:t>3</w:t>
            </w:r>
          </w:p>
        </w:tc>
        <w:tc>
          <w:tcPr>
            <w:tcW w:w="1691" w:type="dxa"/>
            <w:vAlign w:val="center"/>
          </w:tcPr>
          <w:p w14:paraId="08E6AB76" w14:textId="77777777"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-V</w:t>
            </w:r>
          </w:p>
        </w:tc>
        <w:tc>
          <w:tcPr>
            <w:tcW w:w="4186" w:type="dxa"/>
            <w:vAlign w:val="center"/>
          </w:tcPr>
          <w:p w14:paraId="144C93DA" w14:textId="6A099846"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Supply, DC, Negative</w:t>
            </w:r>
          </w:p>
        </w:tc>
        <w:tc>
          <w:tcPr>
            <w:tcW w:w="4186" w:type="dxa"/>
            <w:vAlign w:val="center"/>
          </w:tcPr>
          <w:p w14:paraId="58D0DEB2" w14:textId="0D239B43" w:rsidR="00742D6A" w:rsidRDefault="00742D6A" w:rsidP="00742D6A">
            <w:pPr>
              <w:spacing w:line="259" w:lineRule="auto"/>
              <w:cnfStyle w:val="000000000000" w:firstRow="0" w:lastRow="0" w:firstColumn="0" w:lastColumn="0" w:oddVBand="0" w:evenVBand="0" w:oddHBand="0" w:evenHBand="0" w:firstRowFirstColumn="0" w:firstRowLastColumn="0" w:lastRowFirstColumn="0" w:lastRowLastColumn="0"/>
            </w:pPr>
            <w:r>
              <w:t>No greater than -60 VDC</w:t>
            </w:r>
          </w:p>
        </w:tc>
      </w:tr>
      <w:tr w:rsidR="00A45817" w14:paraId="2CD07D5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AE1E466" w14:textId="77777777" w:rsidR="00A45817" w:rsidRDefault="00A45817" w:rsidP="004624FA">
            <w:pPr>
              <w:spacing w:line="259" w:lineRule="auto"/>
              <w:jc w:val="center"/>
            </w:pPr>
            <w:r>
              <w:t>4</w:t>
            </w:r>
          </w:p>
        </w:tc>
        <w:tc>
          <w:tcPr>
            <w:tcW w:w="1691" w:type="dxa"/>
            <w:vAlign w:val="center"/>
          </w:tcPr>
          <w:p w14:paraId="77041BA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3A6E183"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4264FCE"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443E5E29"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565FEFF" w14:textId="77777777" w:rsidR="00A45817" w:rsidRDefault="00A45817" w:rsidP="004624FA">
            <w:pPr>
              <w:spacing w:line="259" w:lineRule="auto"/>
              <w:jc w:val="center"/>
            </w:pPr>
            <w:r>
              <w:t>5</w:t>
            </w:r>
          </w:p>
        </w:tc>
        <w:tc>
          <w:tcPr>
            <w:tcW w:w="1691" w:type="dxa"/>
            <w:vAlign w:val="center"/>
          </w:tcPr>
          <w:p w14:paraId="44F46EE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04F6DD4"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2355D0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19C8FC2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7AF2077" w14:textId="77777777" w:rsidR="00A45817" w:rsidRDefault="00A45817" w:rsidP="004624FA">
            <w:pPr>
              <w:spacing w:line="259" w:lineRule="auto"/>
              <w:jc w:val="center"/>
            </w:pPr>
            <w:r>
              <w:t>6</w:t>
            </w:r>
          </w:p>
        </w:tc>
        <w:tc>
          <w:tcPr>
            <w:tcW w:w="1691" w:type="dxa"/>
            <w:vAlign w:val="center"/>
          </w:tcPr>
          <w:p w14:paraId="047D3958"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30D9C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C41F7B7"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A45817" w14:paraId="0D965D87"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E7E2162" w14:textId="77777777" w:rsidR="00A45817" w:rsidRDefault="00A45817" w:rsidP="004624FA">
            <w:pPr>
              <w:spacing w:line="259" w:lineRule="auto"/>
              <w:jc w:val="center"/>
            </w:pPr>
            <w:r>
              <w:t>7</w:t>
            </w:r>
          </w:p>
        </w:tc>
        <w:tc>
          <w:tcPr>
            <w:tcW w:w="1691" w:type="dxa"/>
            <w:vAlign w:val="center"/>
          </w:tcPr>
          <w:p w14:paraId="57D395CD"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26B435"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6DC542F" w14:textId="77777777" w:rsidR="00A45817" w:rsidRDefault="00A45817" w:rsidP="00913AE2">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FB33DC"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5C8EBE56" w14:textId="77777777" w:rsidR="00C35DB5" w:rsidRDefault="00C35DB5" w:rsidP="004624FA">
            <w:pPr>
              <w:spacing w:line="259" w:lineRule="auto"/>
              <w:jc w:val="center"/>
            </w:pPr>
            <w:r>
              <w:t>8</w:t>
            </w:r>
          </w:p>
        </w:tc>
        <w:tc>
          <w:tcPr>
            <w:tcW w:w="1691" w:type="dxa"/>
            <w:vAlign w:val="center"/>
          </w:tcPr>
          <w:p w14:paraId="6B28CF38" w14:textId="71DF574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7A2795A" w14:textId="202558C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F163BA6" w14:textId="53CC87E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F5D97E0"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1A014F9F" w14:textId="77777777" w:rsidR="00C35DB5" w:rsidRDefault="00C35DB5" w:rsidP="004624FA">
            <w:pPr>
              <w:spacing w:line="259" w:lineRule="auto"/>
              <w:jc w:val="center"/>
            </w:pPr>
            <w:r>
              <w:t>9</w:t>
            </w:r>
          </w:p>
        </w:tc>
        <w:tc>
          <w:tcPr>
            <w:tcW w:w="1691" w:type="dxa"/>
            <w:vAlign w:val="center"/>
          </w:tcPr>
          <w:p w14:paraId="3F58524A" w14:textId="6886F4D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A59BE52" w14:textId="1C6CF93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1FE716AC" w14:textId="1BA068AD"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45C01E4"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449872F2" w14:textId="77777777" w:rsidR="00C35DB5" w:rsidRDefault="00C35DB5" w:rsidP="004624FA">
            <w:pPr>
              <w:spacing w:line="259" w:lineRule="auto"/>
              <w:jc w:val="center"/>
            </w:pPr>
            <w:r>
              <w:t>10</w:t>
            </w:r>
          </w:p>
        </w:tc>
        <w:tc>
          <w:tcPr>
            <w:tcW w:w="1691" w:type="dxa"/>
            <w:vAlign w:val="center"/>
          </w:tcPr>
          <w:p w14:paraId="277E9072" w14:textId="73DC7E33"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D7839C9" w14:textId="6CE264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484D9BBA" w14:textId="4425854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225CFD4D"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8C16112" w14:textId="77777777" w:rsidR="00C35DB5" w:rsidRDefault="00C35DB5" w:rsidP="004624FA">
            <w:pPr>
              <w:spacing w:line="259" w:lineRule="auto"/>
              <w:jc w:val="center"/>
            </w:pPr>
            <w:r>
              <w:t>11</w:t>
            </w:r>
          </w:p>
        </w:tc>
        <w:tc>
          <w:tcPr>
            <w:tcW w:w="1691" w:type="dxa"/>
            <w:vAlign w:val="center"/>
          </w:tcPr>
          <w:p w14:paraId="6DB5AFD3" w14:textId="6E76583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E272C02" w14:textId="4D243AD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FD03A64" w14:textId="01F2D8FA"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6761E3AB"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646E26E5" w14:textId="77777777" w:rsidR="00C35DB5" w:rsidRDefault="00C35DB5" w:rsidP="004624FA">
            <w:pPr>
              <w:spacing w:line="259" w:lineRule="auto"/>
              <w:jc w:val="center"/>
            </w:pPr>
            <w:r>
              <w:t>12</w:t>
            </w:r>
          </w:p>
        </w:tc>
        <w:tc>
          <w:tcPr>
            <w:tcW w:w="1691" w:type="dxa"/>
            <w:vAlign w:val="center"/>
          </w:tcPr>
          <w:p w14:paraId="70D71AAC" w14:textId="5C7A942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7271F84" w14:textId="6591C7B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2F0B524" w14:textId="24A80037"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7DB1DBD3"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3167FCCD" w14:textId="77777777" w:rsidR="00C35DB5" w:rsidRDefault="00C35DB5" w:rsidP="004624FA">
            <w:pPr>
              <w:spacing w:line="259" w:lineRule="auto"/>
              <w:jc w:val="center"/>
            </w:pPr>
            <w:r>
              <w:t>13</w:t>
            </w:r>
          </w:p>
        </w:tc>
        <w:tc>
          <w:tcPr>
            <w:tcW w:w="1691" w:type="dxa"/>
            <w:vAlign w:val="center"/>
          </w:tcPr>
          <w:p w14:paraId="7D5A219B" w14:textId="5C1D090F"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05C82F0C" w14:textId="60F15E70"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6BC19D06" w14:textId="26C0CE4C"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3DD012D5"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2B4B162E" w14:textId="77777777" w:rsidR="00C35DB5" w:rsidRDefault="00C35DB5" w:rsidP="004624FA">
            <w:pPr>
              <w:spacing w:line="259" w:lineRule="auto"/>
              <w:jc w:val="center"/>
            </w:pPr>
            <w:r>
              <w:t>14</w:t>
            </w:r>
          </w:p>
        </w:tc>
        <w:tc>
          <w:tcPr>
            <w:tcW w:w="1691" w:type="dxa"/>
            <w:vAlign w:val="center"/>
          </w:tcPr>
          <w:p w14:paraId="7A9EA52B" w14:textId="4DB70AC2"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3333673F" w14:textId="02248375"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0CA2D8" w14:textId="4DD3BDD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r w:rsidR="00C35DB5" w14:paraId="5FECC0A2" w14:textId="77777777" w:rsidTr="004624FA">
        <w:trPr>
          <w:trHeight w:val="432"/>
        </w:trPr>
        <w:tc>
          <w:tcPr>
            <w:cnfStyle w:val="001000000000" w:firstRow="0" w:lastRow="0" w:firstColumn="1" w:lastColumn="0" w:oddVBand="0" w:evenVBand="0" w:oddHBand="0" w:evenHBand="0" w:firstRowFirstColumn="0" w:firstRowLastColumn="0" w:lastRowFirstColumn="0" w:lastRowLastColumn="0"/>
            <w:tcW w:w="727" w:type="dxa"/>
            <w:vAlign w:val="center"/>
          </w:tcPr>
          <w:p w14:paraId="726F5177" w14:textId="77777777" w:rsidR="00C35DB5" w:rsidRDefault="00C35DB5" w:rsidP="004624FA">
            <w:pPr>
              <w:spacing w:line="259" w:lineRule="auto"/>
              <w:jc w:val="center"/>
            </w:pPr>
            <w:r>
              <w:t>15</w:t>
            </w:r>
          </w:p>
        </w:tc>
        <w:tc>
          <w:tcPr>
            <w:tcW w:w="1691" w:type="dxa"/>
            <w:vAlign w:val="center"/>
          </w:tcPr>
          <w:p w14:paraId="33952523" w14:textId="4F271D54"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7BBE808F" w14:textId="2A9CF4C9"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9E57DE">
              <w:t>*</w:t>
            </w:r>
          </w:p>
        </w:tc>
        <w:tc>
          <w:tcPr>
            <w:tcW w:w="4186" w:type="dxa"/>
            <w:vAlign w:val="center"/>
          </w:tcPr>
          <w:p w14:paraId="5656EDC7" w14:textId="6267919E" w:rsidR="00C35DB5" w:rsidRDefault="00C35DB5" w:rsidP="00C35DB5">
            <w:pPr>
              <w:spacing w:line="259" w:lineRule="auto"/>
              <w:cnfStyle w:val="000000000000" w:firstRow="0" w:lastRow="0" w:firstColumn="0" w:lastColumn="0" w:oddVBand="0" w:evenVBand="0" w:oddHBand="0" w:evenHBand="0" w:firstRowFirstColumn="0" w:firstRowLastColumn="0" w:lastRowFirstColumn="0" w:lastRowLastColumn="0"/>
            </w:pPr>
            <w:r w:rsidRPr="00E046BE">
              <w:t>Analog or digital</w:t>
            </w:r>
          </w:p>
        </w:tc>
      </w:tr>
    </w:tbl>
    <w:p w14:paraId="18A702C9" w14:textId="4B71BC9A" w:rsidR="00A45817" w:rsidRDefault="000543CF" w:rsidP="00A45817">
      <w:pPr>
        <w:spacing w:line="259" w:lineRule="auto"/>
      </w:pPr>
      <w:r>
        <w:t>*Defined on an individual basis in respective datasheets.</w:t>
      </w:r>
    </w:p>
    <w:p w14:paraId="3BA35A75" w14:textId="77777777" w:rsidR="00913AE2" w:rsidRDefault="00913AE2" w:rsidP="00A45817">
      <w:pPr>
        <w:spacing w:line="259" w:lineRule="auto"/>
      </w:pPr>
    </w:p>
    <w:p w14:paraId="1AD4D3D5" w14:textId="603E128F" w:rsidR="000543CF" w:rsidRDefault="000543CF" w:rsidP="000543CF">
      <w:r>
        <w:t>The remainder of this page intentionally blank.</w:t>
      </w:r>
    </w:p>
    <w:p w14:paraId="5A229D21" w14:textId="4F95A9E3" w:rsidR="00A45817" w:rsidRDefault="00A45817" w:rsidP="00A45817">
      <w:pPr>
        <w:spacing w:line="259" w:lineRule="auto"/>
        <w:rPr>
          <w:rFonts w:asciiTheme="majorHAnsi" w:eastAsiaTheme="majorEastAsia" w:hAnsiTheme="majorHAnsi" w:cstheme="majorBidi"/>
          <w:caps/>
          <w:color w:val="2F5496" w:themeColor="accent1" w:themeShade="BF"/>
          <w:sz w:val="32"/>
          <w:szCs w:val="32"/>
        </w:rPr>
      </w:pPr>
      <w:r>
        <w:br w:type="page"/>
      </w:r>
    </w:p>
    <w:p w14:paraId="3C4E9802" w14:textId="3E2F14BA" w:rsidR="00113002" w:rsidRDefault="00D41102" w:rsidP="00D401E3">
      <w:pPr>
        <w:pStyle w:val="Heading2"/>
      </w:pPr>
      <w:r>
        <w:lastRenderedPageBreak/>
        <w:t>Board</w:t>
      </w:r>
      <w:r w:rsidR="001140C4">
        <w:t xml:space="preserve"> Layout</w:t>
      </w:r>
    </w:p>
    <w:p w14:paraId="31D0D3D4" w14:textId="0264B759" w:rsidR="00F02B50" w:rsidRDefault="00F02B50" w:rsidP="000543CF">
      <w:pPr>
        <w:pStyle w:val="Heading3"/>
      </w:pPr>
      <w:bookmarkStart w:id="42" w:name="_Ref110883853"/>
      <w:r>
        <w:t>Component Placement</w:t>
      </w:r>
    </w:p>
    <w:p w14:paraId="32919C4F" w14:textId="476546E9" w:rsidR="00F20A27" w:rsidRDefault="00F02B50" w:rsidP="00186A06">
      <w:r>
        <w:t>As possible, components will be placed on the top (logo) side of the board</w:t>
      </w:r>
      <w:r w:rsidR="00186A06">
        <w:t xml:space="preserve"> and</w:t>
      </w:r>
      <w:r w:rsidR="00F20A27">
        <w:t xml:space="preserve"> reference designators </w:t>
      </w:r>
      <w:r w:rsidR="00186A06">
        <w:t xml:space="preserve">will be placed </w:t>
      </w:r>
      <w:r w:rsidR="00F20A27">
        <w:t>next to component outline</w:t>
      </w:r>
      <w:r w:rsidR="00171F05">
        <w:t>s</w:t>
      </w:r>
      <w:r w:rsidR="00F20A27">
        <w:t>.</w:t>
      </w:r>
      <w:r w:rsidR="003D6605">
        <w:t xml:space="preserve"> </w:t>
      </w:r>
      <w:r w:rsidR="00171F05">
        <w:t>R</w:t>
      </w:r>
      <w:r w:rsidR="00813328">
        <w:t xml:space="preserve">eference designators </w:t>
      </w:r>
      <w:r w:rsidR="00171F05">
        <w:t xml:space="preserve">will be formatted </w:t>
      </w:r>
      <w:r w:rsidR="00813328">
        <w:t>similar to these settings:</w:t>
      </w:r>
    </w:p>
    <w:p w14:paraId="2FB81351" w14:textId="2625F948" w:rsidR="00AA19DB" w:rsidRDefault="00AA19DB" w:rsidP="00AA19DB">
      <w:pPr>
        <w:pStyle w:val="Caption"/>
        <w:keepNext/>
        <w:jc w:val="center"/>
      </w:pPr>
      <w:bookmarkStart w:id="43" w:name="_Toc124108833"/>
      <w:r>
        <w:t xml:space="preserve">Table </w:t>
      </w:r>
      <w:fldSimple w:instr=" SEQ Table \* ARABIC ">
        <w:r w:rsidR="00BD36BA">
          <w:rPr>
            <w:noProof/>
          </w:rPr>
          <w:t>1</w:t>
        </w:r>
      </w:fldSimple>
      <w:r>
        <w:t xml:space="preserve"> – Reference Designator Properties</w:t>
      </w:r>
      <w:bookmarkEnd w:id="43"/>
    </w:p>
    <w:tbl>
      <w:tblPr>
        <w:tblStyle w:val="GridTable1Light-Accent1"/>
        <w:tblW w:w="4000" w:type="pct"/>
        <w:jc w:val="center"/>
        <w:tblLook w:val="04A0" w:firstRow="1" w:lastRow="0" w:firstColumn="1" w:lastColumn="0" w:noHBand="0" w:noVBand="1"/>
      </w:tblPr>
      <w:tblGrid>
        <w:gridCol w:w="4316"/>
        <w:gridCol w:w="4316"/>
      </w:tblGrid>
      <w:tr w:rsidR="00171F05" w14:paraId="309D0F89" w14:textId="77777777" w:rsidTr="00171F05">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AE25EFE" w14:textId="77777777" w:rsidR="00171F05" w:rsidRDefault="00171F05" w:rsidP="00186A06">
            <w:pPr>
              <w:spacing w:line="259" w:lineRule="auto"/>
              <w:jc w:val="center"/>
            </w:pPr>
            <w:r>
              <w:t>PROPERTY</w:t>
            </w:r>
          </w:p>
        </w:tc>
        <w:tc>
          <w:tcPr>
            <w:tcW w:w="4316" w:type="dxa"/>
            <w:vAlign w:val="center"/>
          </w:tcPr>
          <w:p w14:paraId="4B2B5ABA" w14:textId="645FD4A7" w:rsidR="00171F05" w:rsidRDefault="00171F0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171F05" w14:paraId="5BA0125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469B79D" w14:textId="782487BB" w:rsidR="00171F05" w:rsidRDefault="00171F05" w:rsidP="00186A06">
            <w:pPr>
              <w:spacing w:line="259" w:lineRule="auto"/>
              <w:jc w:val="center"/>
            </w:pPr>
            <w:r>
              <w:t>Font</w:t>
            </w:r>
          </w:p>
        </w:tc>
        <w:tc>
          <w:tcPr>
            <w:tcW w:w="4316" w:type="dxa"/>
            <w:vAlign w:val="center"/>
          </w:tcPr>
          <w:p w14:paraId="76D593AB" w14:textId="622F91D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Vector</w:t>
            </w:r>
          </w:p>
        </w:tc>
      </w:tr>
      <w:tr w:rsidR="00171F05" w14:paraId="697CC349"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6EC1495" w14:textId="00DA2880" w:rsidR="00171F05" w:rsidRDefault="00171F05" w:rsidP="00186A06">
            <w:pPr>
              <w:spacing w:line="259" w:lineRule="auto"/>
              <w:jc w:val="center"/>
            </w:pPr>
            <w:r>
              <w:t>Font Size</w:t>
            </w:r>
          </w:p>
        </w:tc>
        <w:tc>
          <w:tcPr>
            <w:tcW w:w="4316" w:type="dxa"/>
            <w:vAlign w:val="center"/>
          </w:tcPr>
          <w:p w14:paraId="721B130D" w14:textId="23662A68"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r>
      <w:tr w:rsidR="00171F05" w14:paraId="1ABDF914"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5CC83E" w14:textId="2CE4E1F7" w:rsidR="00171F05" w:rsidRDefault="00171F05" w:rsidP="00186A06">
            <w:pPr>
              <w:spacing w:line="259" w:lineRule="auto"/>
              <w:jc w:val="center"/>
            </w:pPr>
            <w:r>
              <w:t>Font Width</w:t>
            </w:r>
          </w:p>
        </w:tc>
        <w:tc>
          <w:tcPr>
            <w:tcW w:w="4316" w:type="dxa"/>
            <w:vAlign w:val="center"/>
          </w:tcPr>
          <w:p w14:paraId="4414D770" w14:textId="111D8904" w:rsidR="00171F05" w:rsidRDefault="00171F0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12%</w:t>
            </w:r>
          </w:p>
        </w:tc>
      </w:tr>
      <w:tr w:rsidR="00171F05" w14:paraId="2D98858D" w14:textId="77777777" w:rsidTr="00171F05">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0C6BFFD" w14:textId="465EE836" w:rsidR="00171F05" w:rsidRDefault="00171F05" w:rsidP="00186A06">
            <w:pPr>
              <w:spacing w:line="259" w:lineRule="auto"/>
              <w:jc w:val="center"/>
            </w:pPr>
            <w:r>
              <w:t>Layer</w:t>
            </w:r>
          </w:p>
        </w:tc>
        <w:tc>
          <w:tcPr>
            <w:tcW w:w="4316" w:type="dxa"/>
            <w:vAlign w:val="center"/>
          </w:tcPr>
          <w:p w14:paraId="4B855EAD" w14:textId="77777777" w:rsidR="00171F0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tNames</w:t>
            </w:r>
            <w:proofErr w:type="spellEnd"/>
          </w:p>
          <w:p w14:paraId="73C026AC" w14:textId="721A7381" w:rsidR="009C483E" w:rsidRDefault="009C483E"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roofErr w:type="spellStart"/>
            <w:r>
              <w:t>bNames</w:t>
            </w:r>
            <w:proofErr w:type="spellEnd"/>
          </w:p>
        </w:tc>
      </w:tr>
    </w:tbl>
    <w:p w14:paraId="02A1FB9A" w14:textId="77777777" w:rsidR="00813328" w:rsidRPr="00813328" w:rsidRDefault="00813328" w:rsidP="00813328"/>
    <w:p w14:paraId="45D60287" w14:textId="675F6729" w:rsidR="000543CF" w:rsidRDefault="00186A06" w:rsidP="000543CF">
      <w:pPr>
        <w:pStyle w:val="Heading3"/>
      </w:pPr>
      <w:r>
        <w:t>Through Hole Device (THD) Layouts</w:t>
      </w:r>
    </w:p>
    <w:p w14:paraId="3E2BCFDB" w14:textId="2560BABC" w:rsidR="000543CF" w:rsidRDefault="000543CF" w:rsidP="00186A06">
      <w:r>
        <w:t>As possible for Through Hole Device (THD) miniPCBs, traces will be routed on the bottom (part number) side of the board and the ground plane on the top side will remain as “uncut” as possible to provide an optimal ground plane return path.</w:t>
      </w:r>
    </w:p>
    <w:p w14:paraId="5A095705" w14:textId="07B790FD" w:rsidR="00B73050" w:rsidRDefault="00B73050" w:rsidP="00B73050">
      <w:pPr>
        <w:pStyle w:val="Caption"/>
        <w:keepNext/>
        <w:jc w:val="center"/>
      </w:pPr>
      <w:bookmarkStart w:id="44" w:name="_Toc124108834"/>
      <w:r>
        <w:t xml:space="preserve">Table </w:t>
      </w:r>
      <w:fldSimple w:instr=" SEQ Table \* ARABIC ">
        <w:r w:rsidR="00BD36BA">
          <w:rPr>
            <w:noProof/>
          </w:rPr>
          <w:t>2</w:t>
        </w:r>
      </w:fldSimple>
      <w:r>
        <w:t xml:space="preserve"> – Layout Rules, THD</w:t>
      </w:r>
      <w:bookmarkEnd w:id="44"/>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7A409F9E"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6DE04202" w14:textId="77777777" w:rsidR="00AB6E35" w:rsidRDefault="00AB6E35" w:rsidP="00186A06">
            <w:pPr>
              <w:spacing w:line="259" w:lineRule="auto"/>
              <w:jc w:val="center"/>
            </w:pPr>
            <w:r>
              <w:t>PROPERTY</w:t>
            </w:r>
          </w:p>
        </w:tc>
        <w:tc>
          <w:tcPr>
            <w:tcW w:w="1395" w:type="dxa"/>
            <w:vAlign w:val="center"/>
          </w:tcPr>
          <w:p w14:paraId="6E13AF72" w14:textId="5687E38C"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17CEED51" w14:textId="03B45C69"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4F513A91" w14:textId="4AC99796"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7AEC8943"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C387387" w14:textId="5810CF65" w:rsidR="00AB6E35" w:rsidRDefault="00AB6E35" w:rsidP="00186A06">
            <w:pPr>
              <w:spacing w:line="259" w:lineRule="auto"/>
              <w:jc w:val="center"/>
            </w:pPr>
            <w:r>
              <w:t xml:space="preserve">Trace </w:t>
            </w:r>
            <w:r w:rsidR="00FE4676">
              <w:t>w</w:t>
            </w:r>
            <w:r>
              <w:t>idth</w:t>
            </w:r>
          </w:p>
        </w:tc>
        <w:tc>
          <w:tcPr>
            <w:tcW w:w="1395" w:type="dxa"/>
            <w:vAlign w:val="center"/>
          </w:tcPr>
          <w:p w14:paraId="70D0309C" w14:textId="4264984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7DE5C57B" w14:textId="64821DB4"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c>
          <w:tcPr>
            <w:tcW w:w="1396" w:type="dxa"/>
            <w:vAlign w:val="center"/>
          </w:tcPr>
          <w:p w14:paraId="3CB4B0B9" w14:textId="3AA4DEAE"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r>
      <w:tr w:rsidR="004624FA" w14:paraId="53E6D781"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0108A6C" w14:textId="4A0514B9" w:rsidR="004624FA" w:rsidRDefault="002806C5" w:rsidP="00186A06">
            <w:pPr>
              <w:spacing w:line="259" w:lineRule="auto"/>
              <w:jc w:val="center"/>
            </w:pPr>
            <w:r>
              <w:t>Via drill diameter</w:t>
            </w:r>
          </w:p>
        </w:tc>
        <w:tc>
          <w:tcPr>
            <w:tcW w:w="1395" w:type="dxa"/>
            <w:vAlign w:val="center"/>
          </w:tcPr>
          <w:p w14:paraId="059B23E2" w14:textId="7B268085" w:rsidR="004624FA"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2BBC55FE" w14:textId="3FB0033E"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6" w:type="dxa"/>
            <w:vAlign w:val="center"/>
          </w:tcPr>
          <w:p w14:paraId="733BB049"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27D20B8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F5ACA4C" w14:textId="7095D935" w:rsidR="00AB6E35" w:rsidRDefault="00AB6E35" w:rsidP="00186A06">
            <w:pPr>
              <w:spacing w:line="259" w:lineRule="auto"/>
              <w:jc w:val="center"/>
            </w:pPr>
            <w:r>
              <w:t>Grid</w:t>
            </w:r>
            <w:r w:rsidR="00FE4676">
              <w:t xml:space="preserve"> for</w:t>
            </w:r>
            <w:r w:rsidR="00760652">
              <w:t xml:space="preserve"> component placement</w:t>
            </w:r>
          </w:p>
        </w:tc>
        <w:tc>
          <w:tcPr>
            <w:tcW w:w="1395" w:type="dxa"/>
            <w:vAlign w:val="center"/>
          </w:tcPr>
          <w:p w14:paraId="1B77DD79" w14:textId="42B1F3AA"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w:t>
            </w:r>
            <w:r w:rsidR="005878DD">
              <w:t xml:space="preserve"> mm</w:t>
            </w:r>
          </w:p>
        </w:tc>
        <w:tc>
          <w:tcPr>
            <w:tcW w:w="1395" w:type="dxa"/>
            <w:vAlign w:val="center"/>
          </w:tcPr>
          <w:p w14:paraId="60782DCB" w14:textId="608B9B3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90FA24C" w14:textId="21FFC6A6"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6AFCB89B"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40115D03" w14:textId="3632D3DF" w:rsidR="00AB6E35" w:rsidRDefault="00AB6E35" w:rsidP="00186A06">
            <w:pPr>
              <w:spacing w:line="259" w:lineRule="auto"/>
              <w:jc w:val="center"/>
            </w:pPr>
            <w:r>
              <w:t xml:space="preserve">Edge </w:t>
            </w:r>
            <w:r w:rsidR="00FE4676">
              <w:t>k</w:t>
            </w:r>
            <w:r>
              <w:t>eepout</w:t>
            </w:r>
          </w:p>
        </w:tc>
        <w:tc>
          <w:tcPr>
            <w:tcW w:w="1395" w:type="dxa"/>
            <w:vAlign w:val="center"/>
          </w:tcPr>
          <w:p w14:paraId="3C3C84DF" w14:textId="26A471DF" w:rsidR="00AB6E35" w:rsidRDefault="00760652"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78C2352D" w14:textId="07B4AB7B"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752A188C" w14:textId="6C747FE8"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0E9E2833" w14:textId="77777777" w:rsidR="00AB6E35" w:rsidRDefault="00AB6E35" w:rsidP="00AB6E35">
      <w:pPr>
        <w:ind w:left="360"/>
      </w:pPr>
    </w:p>
    <w:p w14:paraId="610F25CE" w14:textId="77777777" w:rsidR="003F28AE" w:rsidRDefault="003F28AE">
      <w:pPr>
        <w:spacing w:line="259" w:lineRule="auto"/>
        <w:rPr>
          <w:rFonts w:asciiTheme="majorHAnsi" w:eastAsiaTheme="majorEastAsia" w:hAnsiTheme="majorHAnsi" w:cstheme="majorBidi"/>
          <w:caps/>
          <w:color w:val="1F3763" w:themeColor="accent1" w:themeShade="7F"/>
          <w:sz w:val="26"/>
          <w:szCs w:val="24"/>
        </w:rPr>
      </w:pPr>
      <w:r>
        <w:br w:type="page"/>
      </w:r>
    </w:p>
    <w:p w14:paraId="31D1E418" w14:textId="0FF8A72D" w:rsidR="000543CF" w:rsidRDefault="00186A06" w:rsidP="000543CF">
      <w:pPr>
        <w:pStyle w:val="Heading3"/>
      </w:pPr>
      <w:r>
        <w:lastRenderedPageBreak/>
        <w:t>Surface Mount Device (SMD) Layouts</w:t>
      </w:r>
    </w:p>
    <w:p w14:paraId="5C2836E5" w14:textId="6249CBB8" w:rsidR="000543CF" w:rsidRDefault="000543CF" w:rsidP="00186A06">
      <w:r>
        <w:t>As possible for Surface Mount Device (SMD) miniPCBs, traces will be routed on the top (logo) side of the board and the ground plane on the bottom side will remain as “uncut” as possible to provide an optimal ground plane return path.</w:t>
      </w:r>
    </w:p>
    <w:p w14:paraId="7A4A0DBD" w14:textId="6415452B" w:rsidR="00B73050" w:rsidRDefault="00B73050" w:rsidP="00B73050">
      <w:pPr>
        <w:pStyle w:val="Caption"/>
        <w:keepNext/>
        <w:jc w:val="center"/>
      </w:pPr>
      <w:bookmarkStart w:id="45" w:name="_Toc124108835"/>
      <w:r>
        <w:t xml:space="preserve">Table </w:t>
      </w:r>
      <w:fldSimple w:instr=" SEQ Table \* ARABIC ">
        <w:r w:rsidR="00BD36BA">
          <w:rPr>
            <w:noProof/>
          </w:rPr>
          <w:t>3</w:t>
        </w:r>
      </w:fldSimple>
      <w:r>
        <w:t xml:space="preserve"> – Layout Rules, SMD</w:t>
      </w:r>
      <w:bookmarkEnd w:id="45"/>
    </w:p>
    <w:tbl>
      <w:tblPr>
        <w:tblStyle w:val="GridTable1Light-Accent1"/>
        <w:tblW w:w="0" w:type="auto"/>
        <w:jc w:val="center"/>
        <w:tblLook w:val="04A0" w:firstRow="1" w:lastRow="0" w:firstColumn="1" w:lastColumn="0" w:noHBand="0" w:noVBand="1"/>
      </w:tblPr>
      <w:tblGrid>
        <w:gridCol w:w="4320"/>
        <w:gridCol w:w="1395"/>
        <w:gridCol w:w="1395"/>
        <w:gridCol w:w="1396"/>
      </w:tblGrid>
      <w:tr w:rsidR="00AB6E35" w14:paraId="345A664D" w14:textId="77777777" w:rsidTr="00266A6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165A9C3A" w14:textId="77777777" w:rsidR="00AB6E35" w:rsidRDefault="00AB6E35" w:rsidP="00186A06">
            <w:pPr>
              <w:spacing w:line="259" w:lineRule="auto"/>
              <w:jc w:val="center"/>
            </w:pPr>
            <w:r>
              <w:t>PROPERTY</w:t>
            </w:r>
          </w:p>
        </w:tc>
        <w:tc>
          <w:tcPr>
            <w:tcW w:w="1395" w:type="dxa"/>
            <w:vAlign w:val="center"/>
          </w:tcPr>
          <w:p w14:paraId="2D280D8D"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MIN</w:t>
            </w:r>
          </w:p>
        </w:tc>
        <w:tc>
          <w:tcPr>
            <w:tcW w:w="1395" w:type="dxa"/>
            <w:vAlign w:val="center"/>
          </w:tcPr>
          <w:p w14:paraId="749CA1B4"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TYP</w:t>
            </w:r>
          </w:p>
        </w:tc>
        <w:tc>
          <w:tcPr>
            <w:tcW w:w="1396" w:type="dxa"/>
            <w:vAlign w:val="center"/>
          </w:tcPr>
          <w:p w14:paraId="37F45B2C" w14:textId="77777777" w:rsidR="00AB6E35" w:rsidRDefault="00AB6E35" w:rsidP="00186A06">
            <w:pPr>
              <w:spacing w:line="259" w:lineRule="auto"/>
              <w:jc w:val="center"/>
              <w:cnfStyle w:val="100000000000" w:firstRow="1" w:lastRow="0" w:firstColumn="0" w:lastColumn="0" w:oddVBand="0" w:evenVBand="0" w:oddHBand="0" w:evenHBand="0" w:firstRowFirstColumn="0" w:firstRowLastColumn="0" w:lastRowFirstColumn="0" w:lastRowLastColumn="0"/>
            </w:pPr>
            <w:r>
              <w:t>MAX</w:t>
            </w:r>
          </w:p>
        </w:tc>
      </w:tr>
      <w:tr w:rsidR="00AB6E35" w14:paraId="50C1B2F7"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B135E1C" w14:textId="3DE62B8B" w:rsidR="00AB6E35" w:rsidRDefault="00AB6E35" w:rsidP="00186A06">
            <w:pPr>
              <w:spacing w:line="259" w:lineRule="auto"/>
              <w:jc w:val="center"/>
            </w:pPr>
            <w:r>
              <w:t xml:space="preserve">Trace </w:t>
            </w:r>
            <w:r w:rsidR="00FE4676">
              <w:t>w</w:t>
            </w:r>
            <w:r>
              <w:t>idth</w:t>
            </w:r>
          </w:p>
        </w:tc>
        <w:tc>
          <w:tcPr>
            <w:tcW w:w="1395" w:type="dxa"/>
            <w:vAlign w:val="center"/>
          </w:tcPr>
          <w:p w14:paraId="010E0C40" w14:textId="3715AB9C"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0.2 mm</w:t>
            </w:r>
          </w:p>
        </w:tc>
        <w:tc>
          <w:tcPr>
            <w:tcW w:w="1395" w:type="dxa"/>
            <w:vAlign w:val="center"/>
          </w:tcPr>
          <w:p w14:paraId="12F8AFF2" w14:textId="601F97F2"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6" w:type="dxa"/>
            <w:vAlign w:val="center"/>
          </w:tcPr>
          <w:p w14:paraId="69828F56" w14:textId="3ED0A529"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0.4 mm</w:t>
            </w:r>
          </w:p>
        </w:tc>
      </w:tr>
      <w:tr w:rsidR="004624FA" w14:paraId="77647FFD"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7F23EEEC" w14:textId="6408AC66" w:rsidR="004624FA" w:rsidRDefault="002806C5" w:rsidP="00186A06">
            <w:pPr>
              <w:spacing w:line="259" w:lineRule="auto"/>
              <w:jc w:val="center"/>
            </w:pPr>
            <w:r>
              <w:t>Via d</w:t>
            </w:r>
            <w:r w:rsidR="004624FA">
              <w:t>rill</w:t>
            </w:r>
            <w:r>
              <w:t xml:space="preserve"> diameter</w:t>
            </w:r>
          </w:p>
        </w:tc>
        <w:tc>
          <w:tcPr>
            <w:tcW w:w="1395" w:type="dxa"/>
            <w:vAlign w:val="center"/>
          </w:tcPr>
          <w:p w14:paraId="2091C6FA" w14:textId="3F3BFE1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0.3 mm</w:t>
            </w:r>
          </w:p>
        </w:tc>
        <w:tc>
          <w:tcPr>
            <w:tcW w:w="1395" w:type="dxa"/>
            <w:vAlign w:val="center"/>
          </w:tcPr>
          <w:p w14:paraId="138B2663" w14:textId="33EDE923" w:rsidR="004624FA" w:rsidRDefault="005878DD"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0.5 mm</w:t>
            </w:r>
          </w:p>
        </w:tc>
        <w:tc>
          <w:tcPr>
            <w:tcW w:w="1396" w:type="dxa"/>
            <w:vAlign w:val="center"/>
          </w:tcPr>
          <w:p w14:paraId="5C4C54F7" w14:textId="77777777" w:rsidR="004624FA" w:rsidRDefault="004624FA"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415208A9"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31FB9249" w14:textId="1E7749DD" w:rsidR="00AB6E35" w:rsidRDefault="00AB6E35" w:rsidP="00186A06">
            <w:pPr>
              <w:spacing w:line="259" w:lineRule="auto"/>
              <w:jc w:val="center"/>
            </w:pPr>
            <w:r>
              <w:t>Grid</w:t>
            </w:r>
            <w:r w:rsidR="00FE4676">
              <w:t xml:space="preserve"> for</w:t>
            </w:r>
            <w:r w:rsidR="00126EDD">
              <w:t xml:space="preserve"> component placement</w:t>
            </w:r>
          </w:p>
        </w:tc>
        <w:tc>
          <w:tcPr>
            <w:tcW w:w="1395" w:type="dxa"/>
            <w:vAlign w:val="center"/>
          </w:tcPr>
          <w:p w14:paraId="1B27CB38" w14:textId="495B1493"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432391">
              <w:t>1</w:t>
            </w:r>
            <w:r w:rsidR="005878DD">
              <w:t xml:space="preserve"> mm</w:t>
            </w:r>
          </w:p>
        </w:tc>
        <w:tc>
          <w:tcPr>
            <w:tcW w:w="1395" w:type="dxa"/>
            <w:vAlign w:val="center"/>
          </w:tcPr>
          <w:p w14:paraId="60ABEEDF" w14:textId="6E28A5F0"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w:t>
            </w:r>
            <w:r w:rsidR="005878DD">
              <w:t xml:space="preserve"> mm</w:t>
            </w:r>
          </w:p>
        </w:tc>
        <w:tc>
          <w:tcPr>
            <w:tcW w:w="1396" w:type="dxa"/>
            <w:vAlign w:val="center"/>
          </w:tcPr>
          <w:p w14:paraId="3EF7BE73" w14:textId="2872D80F"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AB6E35" w14:paraId="7C6DE73E" w14:textId="77777777" w:rsidTr="00266A6D">
        <w:trPr>
          <w:trHeight w:val="432"/>
          <w:jc w:val="center"/>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3230ECB" w14:textId="123372D5" w:rsidR="00AB6E35" w:rsidRDefault="00AB6E35" w:rsidP="00186A06">
            <w:pPr>
              <w:spacing w:line="259" w:lineRule="auto"/>
              <w:jc w:val="center"/>
            </w:pPr>
            <w:r>
              <w:t xml:space="preserve">Edge </w:t>
            </w:r>
            <w:r w:rsidR="00FE4676">
              <w:t>k</w:t>
            </w:r>
            <w:r>
              <w:t>eepout</w:t>
            </w:r>
          </w:p>
        </w:tc>
        <w:tc>
          <w:tcPr>
            <w:tcW w:w="1395" w:type="dxa"/>
            <w:vAlign w:val="center"/>
          </w:tcPr>
          <w:p w14:paraId="72FB3B97" w14:textId="1E218ED7" w:rsidR="00AB6E35" w:rsidRDefault="00C153F9"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 mm</w:t>
            </w:r>
          </w:p>
        </w:tc>
        <w:tc>
          <w:tcPr>
            <w:tcW w:w="1395" w:type="dxa"/>
            <w:vAlign w:val="center"/>
          </w:tcPr>
          <w:p w14:paraId="2B29F264"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r>
              <w:t>1.5 mm</w:t>
            </w:r>
          </w:p>
        </w:tc>
        <w:tc>
          <w:tcPr>
            <w:tcW w:w="1396" w:type="dxa"/>
            <w:vAlign w:val="center"/>
          </w:tcPr>
          <w:p w14:paraId="0344AB57" w14:textId="77777777" w:rsidR="00AB6E35" w:rsidRDefault="00AB6E35" w:rsidP="00186A06">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3AA99234" w14:textId="77777777" w:rsidR="00AB6E35" w:rsidRDefault="00AB6E35" w:rsidP="00AB6E35"/>
    <w:p w14:paraId="6B14A5A0" w14:textId="259F6F7C" w:rsidR="004E6436" w:rsidRDefault="004E6436" w:rsidP="00F02B50">
      <w:pPr>
        <w:pStyle w:val="Heading3"/>
      </w:pPr>
      <w:r>
        <w:t>Mixed Device (THD</w:t>
      </w:r>
      <w:r w:rsidR="00832373">
        <w:t>,</w:t>
      </w:r>
      <w:r>
        <w:t xml:space="preserve"> SMD) Layouts</w:t>
      </w:r>
    </w:p>
    <w:p w14:paraId="60A479C8" w14:textId="7A4A0A77" w:rsidR="004E6436" w:rsidRPr="004E6436" w:rsidRDefault="004E6436" w:rsidP="004E6436">
      <w:r>
        <w:t>As possible</w:t>
      </w:r>
      <w:r w:rsidR="002812F5">
        <w:t xml:space="preserve"> for mixed device miniPCBs</w:t>
      </w:r>
      <w:r>
        <w:t xml:space="preserve">, THD components </w:t>
      </w:r>
      <w:r w:rsidR="00832373">
        <w:t xml:space="preserve">will be placed </w:t>
      </w:r>
      <w:r>
        <w:t>on the logo-side of the board</w:t>
      </w:r>
      <w:r w:rsidR="00832373">
        <w:t>,</w:t>
      </w:r>
      <w:r>
        <w:t xml:space="preserve"> SMD components </w:t>
      </w:r>
      <w:r w:rsidR="00832373">
        <w:t xml:space="preserve">will be placed </w:t>
      </w:r>
      <w:r>
        <w:t xml:space="preserve">on the part-number-side of the board, </w:t>
      </w:r>
      <w:r w:rsidR="00832373">
        <w:t>traces will be routed on the part-number-side of the board, and the ground plane on the logo-side of the board will remain as “uncut” as possible to provide an optimal ground plane return path.</w:t>
      </w:r>
    </w:p>
    <w:p w14:paraId="7DE8B999" w14:textId="2B009D58" w:rsidR="00655BEF" w:rsidRDefault="00655BEF" w:rsidP="00F02B50">
      <w:pPr>
        <w:pStyle w:val="Heading3"/>
      </w:pPr>
      <w:r>
        <w:t>Test Points</w:t>
      </w:r>
    </w:p>
    <w:p w14:paraId="51A114E8" w14:textId="5059E5DE" w:rsidR="00655BEF" w:rsidRPr="00655BEF" w:rsidRDefault="00760652" w:rsidP="00655BEF">
      <w:r>
        <w:t>T</w:t>
      </w:r>
      <w:r w:rsidR="00655BEF">
        <w:t>est points will be</w:t>
      </w:r>
      <w:r>
        <w:t xml:space="preserve"> included when they are needed to test </w:t>
      </w:r>
      <w:r w:rsidR="00112E2D">
        <w:t xml:space="preserve">or adjust </w:t>
      </w:r>
      <w:r>
        <w:t>the circuit.</w:t>
      </w:r>
    </w:p>
    <w:p w14:paraId="11FB820B" w14:textId="2DB427AD" w:rsidR="000543CF" w:rsidRDefault="000543CF" w:rsidP="00F02B50">
      <w:pPr>
        <w:pStyle w:val="Heading3"/>
      </w:pPr>
      <w:r>
        <w:t>Part Number</w:t>
      </w:r>
    </w:p>
    <w:p w14:paraId="5CD8D0CC" w14:textId="487069DC" w:rsidR="000543CF" w:rsidRDefault="000543CF" w:rsidP="00186A06">
      <w:r>
        <w:t xml:space="preserve">A part number </w:t>
      </w:r>
      <w:r w:rsidR="0044333A">
        <w:t>will</w:t>
      </w:r>
      <w:r>
        <w:t xml:space="preserve"> be placed on the bottom side of the board, in the region furthest away from the main connector.</w:t>
      </w:r>
      <w:r w:rsidR="00186A06">
        <w:t xml:space="preserve"> </w:t>
      </w:r>
      <w:r>
        <w:t xml:space="preserve">The part number </w:t>
      </w:r>
      <w:r w:rsidR="0044333A">
        <w:t>will</w:t>
      </w:r>
      <w:r>
        <w:t xml:space="preserve"> be placed in </w:t>
      </w:r>
      <w:r w:rsidR="0044333A">
        <w:t>both</w:t>
      </w:r>
      <w:r>
        <w:t xml:space="preserve"> copper </w:t>
      </w:r>
      <w:r w:rsidR="0044333A">
        <w:t>and</w:t>
      </w:r>
      <w:r>
        <w:t xml:space="preserve"> silkscreen.</w:t>
      </w:r>
    </w:p>
    <w:p w14:paraId="1867341E" w14:textId="77777777" w:rsidR="000543CF" w:rsidRDefault="000543CF" w:rsidP="00F02B50">
      <w:pPr>
        <w:pStyle w:val="Heading3"/>
      </w:pPr>
      <w:r>
        <w:t>Logo</w:t>
      </w:r>
    </w:p>
    <w:p w14:paraId="26BBD552" w14:textId="67D87B5E" w:rsidR="000543CF" w:rsidRDefault="000543CF" w:rsidP="00186A06">
      <w:r>
        <w:t xml:space="preserve">A logo </w:t>
      </w:r>
      <w:r w:rsidR="0044333A">
        <w:t>will</w:t>
      </w:r>
      <w:r>
        <w:t xml:space="preserve"> be placed on the top side of the board, in the region furthest away from the main connector.</w:t>
      </w:r>
      <w:r w:rsidR="00186A06">
        <w:t xml:space="preserve"> </w:t>
      </w:r>
      <w:r>
        <w:t xml:space="preserve">The logo </w:t>
      </w:r>
      <w:r w:rsidR="0044333A">
        <w:t>will</w:t>
      </w:r>
      <w:r>
        <w:t xml:space="preserve"> be placed in copper </w:t>
      </w:r>
      <w:r w:rsidR="0044333A">
        <w:t>and exposed by the soldermask</w:t>
      </w:r>
      <w:r>
        <w:t>.</w:t>
      </w:r>
    </w:p>
    <w:p w14:paraId="1E7B745B" w14:textId="77777777" w:rsidR="007C2DD2" w:rsidRDefault="007C2DD2">
      <w:pPr>
        <w:spacing w:line="259" w:lineRule="auto"/>
        <w:rPr>
          <w:rFonts w:asciiTheme="majorHAnsi" w:eastAsiaTheme="majorEastAsia" w:hAnsiTheme="majorHAnsi" w:cstheme="majorBidi"/>
          <w:caps/>
          <w:color w:val="1F3763" w:themeColor="accent1" w:themeShade="7F"/>
          <w:sz w:val="26"/>
          <w:szCs w:val="24"/>
        </w:rPr>
      </w:pPr>
      <w:r>
        <w:br w:type="page"/>
      </w:r>
    </w:p>
    <w:p w14:paraId="6475AF14" w14:textId="52AF2B4C" w:rsidR="0083407F" w:rsidRDefault="0083407F" w:rsidP="006A5924">
      <w:pPr>
        <w:pStyle w:val="Heading1"/>
      </w:pPr>
      <w:bookmarkStart w:id="46" w:name="_Toc124108880"/>
      <w:bookmarkEnd w:id="42"/>
      <w:r>
        <w:lastRenderedPageBreak/>
        <w:t>Enclosure Design</w:t>
      </w:r>
    </w:p>
    <w:p w14:paraId="251CEBF6" w14:textId="1622E22D" w:rsidR="0083407F" w:rsidRDefault="0083407F" w:rsidP="0083407F">
      <w:pPr>
        <w:pStyle w:val="Heading2"/>
      </w:pPr>
      <w:r>
        <w:t>Introduction</w:t>
      </w:r>
    </w:p>
    <w:p w14:paraId="534B84B4" w14:textId="32CD09AE" w:rsidR="0083407F" w:rsidRDefault="0083407F" w:rsidP="0083407F">
      <w:r>
        <w:t>This section specifies common design parameters for enclosure designs.</w:t>
      </w:r>
    </w:p>
    <w:p w14:paraId="7EF92349" w14:textId="27EE156E" w:rsidR="0083407F" w:rsidRDefault="0083407F" w:rsidP="0083407F">
      <w:pPr>
        <w:pStyle w:val="Heading2"/>
      </w:pPr>
      <w:r>
        <w:t>Fasteners</w:t>
      </w:r>
    </w:p>
    <w:tbl>
      <w:tblPr>
        <w:tblStyle w:val="GridTable1Light-Accent1"/>
        <w:tblW w:w="5000" w:type="pct"/>
        <w:tblLook w:val="04A0" w:firstRow="1" w:lastRow="0" w:firstColumn="1" w:lastColumn="0" w:noHBand="0" w:noVBand="1"/>
      </w:tblPr>
      <w:tblGrid>
        <w:gridCol w:w="2781"/>
        <w:gridCol w:w="2399"/>
        <w:gridCol w:w="2873"/>
        <w:gridCol w:w="2737"/>
      </w:tblGrid>
      <w:tr w:rsidR="0083407F" w:rsidRPr="00D97D92" w14:paraId="3740D482" w14:textId="77777777" w:rsidTr="0037768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32A2C7E" w14:textId="1DB32A96" w:rsidR="0083407F" w:rsidRPr="00D97D92" w:rsidRDefault="0083407F" w:rsidP="0037768A">
            <w:pPr>
              <w:pStyle w:val="NoSpacing"/>
              <w:jc w:val="center"/>
            </w:pPr>
            <w:r>
              <w:t>FASTENER</w:t>
            </w:r>
          </w:p>
        </w:tc>
        <w:tc>
          <w:tcPr>
            <w:tcW w:w="2399" w:type="dxa"/>
            <w:vAlign w:val="center"/>
          </w:tcPr>
          <w:p w14:paraId="13F9C182" w14:textId="6305828F" w:rsidR="0083407F"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873" w:type="dxa"/>
            <w:vAlign w:val="center"/>
          </w:tcPr>
          <w:p w14:paraId="6F8142A2" w14:textId="5DF9D716"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p>
        </w:tc>
        <w:tc>
          <w:tcPr>
            <w:tcW w:w="2737" w:type="dxa"/>
            <w:vAlign w:val="center"/>
          </w:tcPr>
          <w:p w14:paraId="4CE639B6" w14:textId="656E9292" w:rsidR="0083407F" w:rsidRPr="00D97D92" w:rsidRDefault="0083407F" w:rsidP="0037768A">
            <w:pPr>
              <w:pStyle w:val="NoSpacing"/>
              <w:jc w:val="center"/>
              <w:cnfStyle w:val="100000000000" w:firstRow="1" w:lastRow="0" w:firstColumn="0" w:lastColumn="0" w:oddVBand="0" w:evenVBand="0" w:oddHBand="0" w:evenHBand="0" w:firstRowFirstColumn="0" w:firstRowLastColumn="0" w:lastRowFirstColumn="0" w:lastRowLastColumn="0"/>
            </w:pPr>
            <w:r>
              <w:t>CLEARANCE HOLE</w:t>
            </w:r>
          </w:p>
        </w:tc>
      </w:tr>
      <w:tr w:rsidR="0083407F" w:rsidRPr="00D97D92" w14:paraId="61E57675"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D254D74" w14:textId="24C7C7F6" w:rsidR="0083407F" w:rsidRPr="00D97D92" w:rsidRDefault="0083407F" w:rsidP="0037768A">
            <w:pPr>
              <w:pStyle w:val="NoSpacing"/>
              <w:jc w:val="center"/>
              <w:rPr>
                <w:b w:val="0"/>
                <w:bCs w:val="0"/>
              </w:rPr>
            </w:pPr>
          </w:p>
        </w:tc>
        <w:tc>
          <w:tcPr>
            <w:tcW w:w="2399" w:type="dxa"/>
            <w:vAlign w:val="center"/>
          </w:tcPr>
          <w:p w14:paraId="2B1926E5" w14:textId="552C6FBF"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7EF5EB2A" w14:textId="0210AF94"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3B4BB181" w14:textId="6F71F6A9"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5FD70220"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1D7FF52" w14:textId="77777777" w:rsidR="0083407F" w:rsidRPr="00D97D92" w:rsidRDefault="0083407F" w:rsidP="0037768A">
            <w:pPr>
              <w:pStyle w:val="NoSpacing"/>
              <w:jc w:val="center"/>
              <w:rPr>
                <w:b w:val="0"/>
                <w:bCs w:val="0"/>
              </w:rPr>
            </w:pPr>
          </w:p>
        </w:tc>
        <w:tc>
          <w:tcPr>
            <w:tcW w:w="2399" w:type="dxa"/>
            <w:vAlign w:val="center"/>
          </w:tcPr>
          <w:p w14:paraId="566A8D62"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0BEC2F7"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414A70D2"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3329CE2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06729A1" w14:textId="77777777" w:rsidR="0083407F" w:rsidRPr="00D97D92" w:rsidRDefault="0083407F" w:rsidP="0037768A">
            <w:pPr>
              <w:pStyle w:val="NoSpacing"/>
              <w:jc w:val="center"/>
              <w:rPr>
                <w:b w:val="0"/>
                <w:bCs w:val="0"/>
              </w:rPr>
            </w:pPr>
          </w:p>
        </w:tc>
        <w:tc>
          <w:tcPr>
            <w:tcW w:w="2399" w:type="dxa"/>
            <w:vAlign w:val="center"/>
          </w:tcPr>
          <w:p w14:paraId="20B4ED57"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5801F30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5DD4436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r w:rsidR="0083407F" w:rsidRPr="00D97D92" w14:paraId="7BF01FD9" w14:textId="77777777" w:rsidTr="0037768A">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849F472" w14:textId="77777777" w:rsidR="0083407F" w:rsidRPr="00D97D92" w:rsidRDefault="0083407F" w:rsidP="0037768A">
            <w:pPr>
              <w:pStyle w:val="NoSpacing"/>
              <w:jc w:val="center"/>
              <w:rPr>
                <w:b w:val="0"/>
                <w:bCs w:val="0"/>
              </w:rPr>
            </w:pPr>
          </w:p>
        </w:tc>
        <w:tc>
          <w:tcPr>
            <w:tcW w:w="2399" w:type="dxa"/>
            <w:vAlign w:val="center"/>
          </w:tcPr>
          <w:p w14:paraId="08339D99" w14:textId="77777777" w:rsidR="0083407F"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873" w:type="dxa"/>
            <w:vAlign w:val="center"/>
          </w:tcPr>
          <w:p w14:paraId="3F31A470"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c>
          <w:tcPr>
            <w:tcW w:w="2737" w:type="dxa"/>
            <w:vAlign w:val="center"/>
          </w:tcPr>
          <w:p w14:paraId="6E7E3CD1" w14:textId="77777777" w:rsidR="0083407F" w:rsidRPr="00D97D92" w:rsidRDefault="0083407F" w:rsidP="0037768A">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3B8DE5F" w14:textId="77777777" w:rsidR="0083407F" w:rsidRPr="0083407F" w:rsidRDefault="0083407F" w:rsidP="0083407F"/>
    <w:p w14:paraId="3DF3F5B2" w14:textId="77777777" w:rsidR="0083407F" w:rsidRDefault="0083407F">
      <w:pPr>
        <w:spacing w:line="259" w:lineRule="auto"/>
        <w:rPr>
          <w:rFonts w:asciiTheme="majorHAnsi" w:eastAsiaTheme="majorEastAsia" w:hAnsiTheme="majorHAnsi" w:cstheme="majorBidi"/>
          <w:caps/>
          <w:color w:val="2F5496" w:themeColor="accent1" w:themeShade="BF"/>
          <w:sz w:val="32"/>
          <w:szCs w:val="32"/>
        </w:rPr>
      </w:pPr>
      <w:r>
        <w:br w:type="page"/>
      </w:r>
    </w:p>
    <w:p w14:paraId="0C81DFA1" w14:textId="36CBA7DF" w:rsidR="00D41102" w:rsidRDefault="00D41102" w:rsidP="006A5924">
      <w:pPr>
        <w:pStyle w:val="Heading1"/>
      </w:pPr>
      <w:r>
        <w:lastRenderedPageBreak/>
        <w:t xml:space="preserve">Part </w:t>
      </w:r>
      <w:r w:rsidR="00731DF3">
        <w:t>Identification</w:t>
      </w:r>
      <w:r>
        <w:t xml:space="preserve"> Number</w:t>
      </w:r>
      <w:bookmarkEnd w:id="46"/>
    </w:p>
    <w:p w14:paraId="2EC2B5FB" w14:textId="7C18ABE9" w:rsidR="00D41102" w:rsidRDefault="00D41102" w:rsidP="00D41102">
      <w:pPr>
        <w:pStyle w:val="Heading2"/>
      </w:pPr>
      <w:r>
        <w:t>Introduction</w:t>
      </w:r>
    </w:p>
    <w:p w14:paraId="5987F4DE" w14:textId="613EA5AB" w:rsidR="00D41102" w:rsidRDefault="00D41102" w:rsidP="00D41102">
      <w:r>
        <w:t xml:space="preserve">This section specifies the </w:t>
      </w:r>
      <w:r w:rsidR="00201882">
        <w:t xml:space="preserve">Part </w:t>
      </w:r>
      <w:r w:rsidR="00731DF3">
        <w:t>Identification</w:t>
      </w:r>
      <w:r w:rsidR="00201882">
        <w:t xml:space="preserve"> Number (PIN). </w:t>
      </w:r>
      <w:r w:rsidR="00E709FC">
        <w:t xml:space="preserve">The PIN provides information concerning the part’s circuit, </w:t>
      </w:r>
      <w:r w:rsidR="00173D14">
        <w:t>component sizes</w:t>
      </w:r>
      <w:r w:rsidR="00E709FC">
        <w:t xml:space="preserve">, and </w:t>
      </w:r>
      <w:r w:rsidR="00353070">
        <w:t xml:space="preserve">miniPCB </w:t>
      </w:r>
      <w:r w:rsidR="00E709FC">
        <w:t>revision.</w:t>
      </w:r>
    </w:p>
    <w:p w14:paraId="15F1255F" w14:textId="6A06E96D" w:rsidR="00E709FC" w:rsidRDefault="00E709FC" w:rsidP="00E709FC">
      <w:r>
        <w:t>The PIN is in the following form:</w:t>
      </w:r>
    </w:p>
    <w:p w14:paraId="3D08FC72" w14:textId="77777777" w:rsidR="00731DF3" w:rsidRDefault="00731DF3" w:rsidP="00731DF3">
      <w:pPr>
        <w:keepNext/>
        <w:jc w:val="center"/>
      </w:pPr>
      <w:r>
        <w:rPr>
          <w:noProof/>
        </w:rPr>
        <w:drawing>
          <wp:inline distT="0" distB="0" distL="0" distR="0" wp14:anchorId="2D041CEC" wp14:editId="7148B84F">
            <wp:extent cx="2739348" cy="182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39348" cy="1828800"/>
                    </a:xfrm>
                    <a:prstGeom prst="rect">
                      <a:avLst/>
                    </a:prstGeom>
                  </pic:spPr>
                </pic:pic>
              </a:graphicData>
            </a:graphic>
          </wp:inline>
        </w:drawing>
      </w:r>
    </w:p>
    <w:p w14:paraId="2635EB5E" w14:textId="7B8FE513" w:rsidR="00731DF3" w:rsidRDefault="00731DF3" w:rsidP="00731DF3">
      <w:pPr>
        <w:pStyle w:val="Caption"/>
        <w:jc w:val="center"/>
      </w:pPr>
      <w:bookmarkStart w:id="47" w:name="_Toc124108859"/>
      <w:r>
        <w:t xml:space="preserve">Figure </w:t>
      </w:r>
      <w:fldSimple w:instr=" SEQ Figure \* ARABIC ">
        <w:r w:rsidR="00BD36BA">
          <w:rPr>
            <w:noProof/>
          </w:rPr>
          <w:t>17</w:t>
        </w:r>
      </w:fldSimple>
      <w:r>
        <w:t xml:space="preserve"> </w:t>
      </w:r>
      <w:r w:rsidR="000D32FC">
        <w:t>–</w:t>
      </w:r>
      <w:r>
        <w:t xml:space="preserve"> Part Identification Number</w:t>
      </w:r>
      <w:bookmarkEnd w:id="47"/>
    </w:p>
    <w:p w14:paraId="344DB6C6" w14:textId="77777777" w:rsidR="00B61678" w:rsidRPr="00B61678" w:rsidRDefault="00B61678" w:rsidP="00B61678"/>
    <w:tbl>
      <w:tblPr>
        <w:tblStyle w:val="GridTable1Light-Accent1"/>
        <w:tblW w:w="5000" w:type="pct"/>
        <w:tblLook w:val="04A0" w:firstRow="1" w:lastRow="0" w:firstColumn="1" w:lastColumn="0" w:noHBand="0" w:noVBand="1"/>
      </w:tblPr>
      <w:tblGrid>
        <w:gridCol w:w="2781"/>
        <w:gridCol w:w="2399"/>
        <w:gridCol w:w="2873"/>
        <w:gridCol w:w="2737"/>
      </w:tblGrid>
      <w:tr w:rsidR="00A0768A" w:rsidRPr="00D97D92" w14:paraId="2526E0D7" w14:textId="77777777" w:rsidTr="001C73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335E23" w14:textId="5DD95099" w:rsidR="00A0768A" w:rsidRPr="00D97D92" w:rsidRDefault="00A0768A" w:rsidP="00780FD3">
            <w:pPr>
              <w:pStyle w:val="NoSpacing"/>
              <w:jc w:val="center"/>
            </w:pPr>
            <w:r>
              <w:t>CATEGORY</w:t>
            </w:r>
          </w:p>
        </w:tc>
        <w:tc>
          <w:tcPr>
            <w:tcW w:w="2399" w:type="dxa"/>
            <w:vAlign w:val="center"/>
          </w:tcPr>
          <w:p w14:paraId="2DA4AD98" w14:textId="3DBA151D" w:rsidR="00A0768A" w:rsidRDefault="00A0768A" w:rsidP="001C737D">
            <w:pPr>
              <w:pStyle w:val="NoSpacing"/>
              <w:jc w:val="center"/>
              <w:cnfStyle w:val="100000000000" w:firstRow="1" w:lastRow="0" w:firstColumn="0" w:lastColumn="0" w:oddVBand="0" w:evenVBand="0" w:oddHBand="0" w:evenHBand="0" w:firstRowFirstColumn="0" w:firstRowLastColumn="0" w:lastRowFirstColumn="0" w:lastRowLastColumn="0"/>
            </w:pPr>
            <w:r>
              <w:t>SUBCATEGORY</w:t>
            </w:r>
          </w:p>
        </w:tc>
        <w:tc>
          <w:tcPr>
            <w:tcW w:w="2873" w:type="dxa"/>
            <w:vAlign w:val="center"/>
          </w:tcPr>
          <w:p w14:paraId="50AF607F" w14:textId="0D2A55B8" w:rsidR="00A0768A" w:rsidRPr="00D97D92" w:rsidRDefault="00731DF3" w:rsidP="00780FD3">
            <w:pPr>
              <w:pStyle w:val="NoSpacing"/>
              <w:jc w:val="center"/>
              <w:cnfStyle w:val="100000000000" w:firstRow="1" w:lastRow="0" w:firstColumn="0" w:lastColumn="0" w:oddVBand="0" w:evenVBand="0" w:oddHBand="0" w:evenHBand="0" w:firstRowFirstColumn="0" w:firstRowLastColumn="0" w:lastRowFirstColumn="0" w:lastRowLastColumn="0"/>
            </w:pPr>
            <w:r>
              <w:t>PART</w:t>
            </w:r>
          </w:p>
        </w:tc>
        <w:tc>
          <w:tcPr>
            <w:tcW w:w="2737" w:type="dxa"/>
            <w:vAlign w:val="center"/>
          </w:tcPr>
          <w:p w14:paraId="7315C4AC" w14:textId="003EB3F2" w:rsidR="00A0768A" w:rsidRPr="00D97D92" w:rsidRDefault="00A0768A" w:rsidP="00780FD3">
            <w:pPr>
              <w:pStyle w:val="NoSpacing"/>
              <w:jc w:val="center"/>
              <w:cnfStyle w:val="100000000000" w:firstRow="1" w:lastRow="0" w:firstColumn="0" w:lastColumn="0" w:oddVBand="0" w:evenVBand="0" w:oddHBand="0" w:evenHBand="0" w:firstRowFirstColumn="0" w:firstRowLastColumn="0" w:lastRowFirstColumn="0" w:lastRowLastColumn="0"/>
            </w:pPr>
            <w:r>
              <w:t>REVISION</w:t>
            </w:r>
          </w:p>
        </w:tc>
      </w:tr>
      <w:tr w:rsidR="00A0768A" w:rsidRPr="00D97D92" w14:paraId="69DA2A7C" w14:textId="77777777" w:rsidTr="001C737D">
        <w:trPr>
          <w:trHeight w:val="43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F8C5060" w14:textId="1ADDF8EF" w:rsidR="00A0768A" w:rsidRPr="00D97D92" w:rsidRDefault="00A0768A" w:rsidP="00780FD3">
            <w:pPr>
              <w:pStyle w:val="NoSpacing"/>
              <w:jc w:val="center"/>
              <w:rPr>
                <w:b w:val="0"/>
                <w:bCs w:val="0"/>
              </w:rPr>
            </w:pPr>
            <w:r>
              <w:rPr>
                <w:b w:val="0"/>
                <w:bCs w:val="0"/>
              </w:rPr>
              <w:t>per</w:t>
            </w:r>
            <w:r w:rsidRPr="00D97D92">
              <w:rPr>
                <w:b w:val="0"/>
                <w:bCs w:val="0"/>
              </w:rPr>
              <w:t xml:space="preserve"> Section </w:t>
            </w:r>
            <w:r w:rsidR="00B61678">
              <w:fldChar w:fldCharType="begin"/>
            </w:r>
            <w:r w:rsidR="00B61678">
              <w:rPr>
                <w:b w:val="0"/>
                <w:bCs w:val="0"/>
              </w:rPr>
              <w:instrText xml:space="preserve"> REF _Ref111895133 \r \h </w:instrText>
            </w:r>
            <w:r w:rsidR="00B61678">
              <w:fldChar w:fldCharType="separate"/>
            </w:r>
            <w:r w:rsidR="00BD36BA">
              <w:rPr>
                <w:b w:val="0"/>
                <w:bCs w:val="0"/>
              </w:rPr>
              <w:t>5.2.1</w:t>
            </w:r>
            <w:r w:rsidR="00B61678">
              <w:fldChar w:fldCharType="end"/>
            </w:r>
          </w:p>
        </w:tc>
        <w:tc>
          <w:tcPr>
            <w:tcW w:w="2399" w:type="dxa"/>
            <w:vAlign w:val="center"/>
          </w:tcPr>
          <w:p w14:paraId="3CEE6E81" w14:textId="30FA98C6" w:rsidR="00A0768A" w:rsidRDefault="00A0768A" w:rsidP="001C737D">
            <w:pPr>
              <w:pStyle w:val="NoSpacing"/>
              <w:jc w:val="center"/>
              <w:cnfStyle w:val="000000000000" w:firstRow="0" w:lastRow="0" w:firstColumn="0" w:lastColumn="0" w:oddVBand="0" w:evenVBand="0" w:oddHBand="0" w:evenHBand="0" w:firstRowFirstColumn="0" w:firstRowLastColumn="0" w:lastRowFirstColumn="0" w:lastRowLastColumn="0"/>
            </w:pPr>
            <w:r>
              <w:t xml:space="preserve">per Section </w:t>
            </w:r>
            <w:r w:rsidR="00B61678">
              <w:fldChar w:fldCharType="begin"/>
            </w:r>
            <w:r w:rsidR="00B61678">
              <w:instrText xml:space="preserve"> REF _Ref111895169 \r \h </w:instrText>
            </w:r>
            <w:r w:rsidR="00B61678">
              <w:fldChar w:fldCharType="separate"/>
            </w:r>
            <w:r w:rsidR="00BD36BA">
              <w:t>5.2.2</w:t>
            </w:r>
            <w:r w:rsidR="00B61678">
              <w:fldChar w:fldCharType="end"/>
            </w:r>
          </w:p>
        </w:tc>
        <w:tc>
          <w:tcPr>
            <w:tcW w:w="2873" w:type="dxa"/>
            <w:vAlign w:val="center"/>
          </w:tcPr>
          <w:p w14:paraId="24F45C87" w14:textId="263A786D"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rsidR="00B61678">
              <w:fldChar w:fldCharType="begin"/>
            </w:r>
            <w:r w:rsidR="00B61678">
              <w:instrText xml:space="preserve"> REF _Ref111895180 \r \h </w:instrText>
            </w:r>
            <w:r w:rsidR="00B61678">
              <w:fldChar w:fldCharType="separate"/>
            </w:r>
            <w:r w:rsidR="00BD36BA">
              <w:t>5.2.3</w:t>
            </w:r>
            <w:r w:rsidR="00B61678">
              <w:fldChar w:fldCharType="end"/>
            </w:r>
          </w:p>
        </w:tc>
        <w:tc>
          <w:tcPr>
            <w:tcW w:w="2737" w:type="dxa"/>
            <w:vAlign w:val="center"/>
          </w:tcPr>
          <w:p w14:paraId="4D8E5EDD" w14:textId="7AE24287" w:rsidR="00A0768A" w:rsidRPr="00D97D92" w:rsidRDefault="00A0768A" w:rsidP="00780FD3">
            <w:pPr>
              <w:pStyle w:val="NoSpacing"/>
              <w:jc w:val="center"/>
              <w:cnfStyle w:val="000000000000" w:firstRow="0" w:lastRow="0" w:firstColumn="0" w:lastColumn="0" w:oddVBand="0" w:evenVBand="0" w:oddHBand="0" w:evenHBand="0" w:firstRowFirstColumn="0" w:firstRowLastColumn="0" w:lastRowFirstColumn="0" w:lastRowLastColumn="0"/>
            </w:pPr>
            <w:r>
              <w:t>per</w:t>
            </w:r>
            <w:r w:rsidRPr="00D97D92">
              <w:t xml:space="preserve"> Section </w:t>
            </w:r>
            <w:r>
              <w:fldChar w:fldCharType="begin"/>
            </w:r>
            <w:r>
              <w:instrText xml:space="preserve"> REF _Ref111381473 \r \h </w:instrText>
            </w:r>
            <w:r w:rsidR="001C737D">
              <w:instrText xml:space="preserve"> \* MERGEFORMAT </w:instrText>
            </w:r>
            <w:r>
              <w:fldChar w:fldCharType="separate"/>
            </w:r>
            <w:r w:rsidR="00BD36BA">
              <w:t>5.2.4</w:t>
            </w:r>
            <w:r>
              <w:fldChar w:fldCharType="end"/>
            </w:r>
          </w:p>
        </w:tc>
      </w:tr>
    </w:tbl>
    <w:p w14:paraId="04B66442" w14:textId="72BA6FF4" w:rsidR="00353070" w:rsidRDefault="00353070" w:rsidP="00353070"/>
    <w:p w14:paraId="2BCE1361" w14:textId="77777777" w:rsidR="00D93257" w:rsidRDefault="00D93257" w:rsidP="00D93257">
      <w:r>
        <w:t>The remainder of this page intentionally blank.</w:t>
      </w:r>
    </w:p>
    <w:p w14:paraId="53A2E8E9" w14:textId="77777777" w:rsidR="00D93257" w:rsidRDefault="00D93257" w:rsidP="00353070"/>
    <w:p w14:paraId="79F39AF9" w14:textId="77777777" w:rsidR="00E86E00" w:rsidRDefault="00E86E00">
      <w:pPr>
        <w:spacing w:line="259" w:lineRule="auto"/>
        <w:rPr>
          <w:rFonts w:asciiTheme="majorHAnsi" w:eastAsiaTheme="majorEastAsia" w:hAnsiTheme="majorHAnsi" w:cstheme="majorBidi"/>
          <w:caps/>
          <w:color w:val="2F5496" w:themeColor="accent1" w:themeShade="BF"/>
          <w:sz w:val="26"/>
          <w:szCs w:val="26"/>
        </w:rPr>
      </w:pPr>
      <w:r>
        <w:br w:type="page"/>
      </w:r>
    </w:p>
    <w:p w14:paraId="3C785249" w14:textId="1223940E" w:rsidR="00E86E00" w:rsidRDefault="00E86E00" w:rsidP="00E86E00">
      <w:pPr>
        <w:pStyle w:val="Heading2"/>
      </w:pPr>
      <w:r>
        <w:lastRenderedPageBreak/>
        <w:t>PIN Classifications</w:t>
      </w:r>
    </w:p>
    <w:p w14:paraId="72FDE4C9" w14:textId="7E9F6026" w:rsidR="00E56A8E" w:rsidRDefault="0034118D" w:rsidP="00E56A8E">
      <w:pPr>
        <w:pStyle w:val="Heading3"/>
      </w:pPr>
      <w:bookmarkStart w:id="48" w:name="_Ref111895133"/>
      <w:r>
        <w:t>Category</w:t>
      </w:r>
      <w:bookmarkEnd w:id="48"/>
    </w:p>
    <w:p w14:paraId="0CE3F8F8" w14:textId="7576D6E9" w:rsidR="00936481" w:rsidRDefault="0034118D" w:rsidP="004A5A4E">
      <w:r>
        <w:t>Categories are identified by two (2) digits.</w:t>
      </w:r>
    </w:p>
    <w:tbl>
      <w:tblPr>
        <w:tblStyle w:val="GridTable1Light-Accent1"/>
        <w:tblW w:w="5000" w:type="pct"/>
        <w:tblLook w:val="04A0" w:firstRow="1" w:lastRow="0" w:firstColumn="1" w:lastColumn="0" w:noHBand="0" w:noVBand="1"/>
      </w:tblPr>
      <w:tblGrid>
        <w:gridCol w:w="2682"/>
        <w:gridCol w:w="2623"/>
        <w:gridCol w:w="5485"/>
      </w:tblGrid>
      <w:tr w:rsidR="003D59F4" w14:paraId="78B5D9B1" w14:textId="77777777" w:rsidTr="003D59F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113EDE9F" w14:textId="77777777" w:rsidR="003D59F4" w:rsidRDefault="003D59F4" w:rsidP="00780FD3">
            <w:pPr>
              <w:pStyle w:val="NoSpacing"/>
              <w:jc w:val="center"/>
            </w:pPr>
            <w:r>
              <w:t>CLASSIFICATION ID</w:t>
            </w:r>
          </w:p>
        </w:tc>
        <w:tc>
          <w:tcPr>
            <w:tcW w:w="2623" w:type="dxa"/>
            <w:vAlign w:val="center"/>
          </w:tcPr>
          <w:p w14:paraId="70C8208D" w14:textId="0D829111"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33EF26F2" w14:textId="669D96AB" w:rsidR="003D59F4" w:rsidRDefault="003D59F4" w:rsidP="003D59F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3D59F4" w:rsidRPr="00237F95" w14:paraId="1327FD74"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36D5BF3" w14:textId="4BDC2BAF" w:rsidR="003D59F4" w:rsidRDefault="003D59F4" w:rsidP="00780FD3">
            <w:pPr>
              <w:pStyle w:val="NoSpacing"/>
              <w:jc w:val="center"/>
            </w:pPr>
            <w:r w:rsidRPr="00D7575C">
              <w:t>00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6C663CB"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Test Boards</w:t>
            </w:r>
          </w:p>
        </w:tc>
        <w:tc>
          <w:tcPr>
            <w:tcW w:w="5485" w:type="dxa"/>
            <w:vAlign w:val="center"/>
          </w:tcPr>
          <w:p w14:paraId="456D74D6" w14:textId="1BDD6B42"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 xml:space="preserve">PCBs </w:t>
            </w:r>
            <w:r w:rsidR="00164485">
              <w:t>that enable electronic test setups</w:t>
            </w:r>
          </w:p>
        </w:tc>
      </w:tr>
      <w:tr w:rsidR="003D59F4" w:rsidRPr="00237F95" w14:paraId="37CD207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032F81A" w14:textId="447592A1" w:rsidR="003D59F4" w:rsidRDefault="003D59F4" w:rsidP="00780FD3">
            <w:pPr>
              <w:pStyle w:val="NoSpacing"/>
              <w:jc w:val="center"/>
            </w:pPr>
            <w:r w:rsidRPr="00D7575C">
              <w:t>01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0CB7C43" w14:textId="77777777" w:rsidR="003D59F4" w:rsidRPr="00237F95"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Components</w:t>
            </w:r>
          </w:p>
        </w:tc>
        <w:tc>
          <w:tcPr>
            <w:tcW w:w="5485" w:type="dxa"/>
            <w:vAlign w:val="center"/>
          </w:tcPr>
          <w:p w14:paraId="3E64B052" w14:textId="152847D7" w:rsidR="003D59F4" w:rsidRPr="00237F95"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that enable component test setups</w:t>
            </w:r>
          </w:p>
        </w:tc>
      </w:tr>
      <w:tr w:rsidR="003D59F4" w:rsidRPr="00237F95" w14:paraId="6D646821"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FC558E0" w14:textId="463AB242" w:rsidR="003D59F4" w:rsidRPr="009146C4" w:rsidRDefault="003D59F4" w:rsidP="00780FD3">
            <w:pPr>
              <w:pStyle w:val="NoSpacing"/>
              <w:jc w:val="center"/>
            </w:pPr>
            <w:r w:rsidRPr="00D7575C">
              <w:t>02</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14821D9F"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Sensors</w:t>
            </w:r>
          </w:p>
        </w:tc>
        <w:tc>
          <w:tcPr>
            <w:tcW w:w="5485" w:type="dxa"/>
            <w:vAlign w:val="center"/>
          </w:tcPr>
          <w:p w14:paraId="30EF74E6" w14:textId="55E0F90C"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sensing circuits</w:t>
            </w:r>
          </w:p>
        </w:tc>
      </w:tr>
      <w:tr w:rsidR="003D59F4" w:rsidRPr="00237F95" w14:paraId="4DD0DD45"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58DA8E" w14:textId="45A09273" w:rsidR="003D59F4" w:rsidRPr="009146C4" w:rsidRDefault="003D59F4" w:rsidP="00780FD3">
            <w:pPr>
              <w:pStyle w:val="NoSpacing"/>
              <w:jc w:val="center"/>
            </w:pPr>
            <w:r w:rsidRPr="00D7575C">
              <w:t>03</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7D21C92" w14:textId="7777777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Actuators</w:t>
            </w:r>
          </w:p>
        </w:tc>
        <w:tc>
          <w:tcPr>
            <w:tcW w:w="5485" w:type="dxa"/>
            <w:vAlign w:val="center"/>
          </w:tcPr>
          <w:p w14:paraId="0AC54ABD" w14:textId="344526C2" w:rsidR="003D59F4" w:rsidRDefault="00164485"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actuator circuits</w:t>
            </w:r>
          </w:p>
        </w:tc>
      </w:tr>
      <w:tr w:rsidR="003D59F4" w:rsidRPr="00237F95" w14:paraId="7B1AABF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B3CAEE2" w14:textId="02826439" w:rsidR="003D59F4" w:rsidRPr="009146C4" w:rsidRDefault="003D59F4" w:rsidP="00780FD3">
            <w:pPr>
              <w:pStyle w:val="NoSpacing"/>
              <w:jc w:val="center"/>
            </w:pPr>
            <w:r w:rsidRPr="00D7575C">
              <w:t>04</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901238D" w14:textId="48644145"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Amplifiers</w:t>
            </w:r>
          </w:p>
        </w:tc>
        <w:tc>
          <w:tcPr>
            <w:tcW w:w="5485" w:type="dxa"/>
            <w:vAlign w:val="center"/>
          </w:tcPr>
          <w:p w14:paraId="520DEBC4" w14:textId="2DCE8110"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amplifier circuits</w:t>
            </w:r>
          </w:p>
        </w:tc>
      </w:tr>
      <w:tr w:rsidR="003D59F4" w:rsidRPr="00237F95" w14:paraId="395E504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6D721C0" w14:textId="59436838" w:rsidR="003D59F4" w:rsidRPr="009146C4" w:rsidRDefault="003D59F4" w:rsidP="00780FD3">
            <w:pPr>
              <w:pStyle w:val="NoSpacing"/>
              <w:jc w:val="center"/>
            </w:pPr>
            <w:r w:rsidRPr="00D7575C">
              <w:t>05</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69A59E8" w14:textId="249DA46D"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Filters</w:t>
            </w:r>
          </w:p>
        </w:tc>
        <w:tc>
          <w:tcPr>
            <w:tcW w:w="5485" w:type="dxa"/>
            <w:vAlign w:val="center"/>
          </w:tcPr>
          <w:p w14:paraId="4636A4D5" w14:textId="0A673E05"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filter circuits</w:t>
            </w:r>
          </w:p>
        </w:tc>
      </w:tr>
      <w:tr w:rsidR="003D59F4" w:rsidRPr="00237F95" w14:paraId="545047A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B6771B7" w14:textId="66AB652A" w:rsidR="003D59F4" w:rsidRPr="009146C4" w:rsidRDefault="003D59F4" w:rsidP="00780FD3">
            <w:pPr>
              <w:pStyle w:val="NoSpacing"/>
              <w:jc w:val="center"/>
            </w:pPr>
            <w:r w:rsidRPr="00D7575C">
              <w:t>06</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64ECA996" w14:textId="099A7A3B"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Oscillators</w:t>
            </w:r>
          </w:p>
        </w:tc>
        <w:tc>
          <w:tcPr>
            <w:tcW w:w="5485" w:type="dxa"/>
            <w:vAlign w:val="center"/>
          </w:tcPr>
          <w:p w14:paraId="5A825052" w14:textId="6A2FCF71"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oscillators</w:t>
            </w:r>
          </w:p>
        </w:tc>
      </w:tr>
      <w:tr w:rsidR="003D59F4" w:rsidRPr="00237F95" w14:paraId="4C9EA4F2"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E5EABE2" w14:textId="0A221A56" w:rsidR="003D59F4" w:rsidRPr="009146C4" w:rsidRDefault="003D59F4" w:rsidP="00780FD3">
            <w:pPr>
              <w:pStyle w:val="NoSpacing"/>
              <w:jc w:val="center"/>
            </w:pPr>
            <w:r w:rsidRPr="00D7575C">
              <w:t>07</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774A70EF" w14:textId="51B705B7"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Radio</w:t>
            </w:r>
          </w:p>
        </w:tc>
        <w:tc>
          <w:tcPr>
            <w:tcW w:w="5485" w:type="dxa"/>
            <w:vAlign w:val="center"/>
          </w:tcPr>
          <w:p w14:paraId="00F4DBBD" w14:textId="017B8898"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radio</w:t>
            </w:r>
            <w:r w:rsidR="003F5C80">
              <w:t xml:space="preserve"> frequency</w:t>
            </w:r>
            <w:r>
              <w:t xml:space="preserve"> circuits</w:t>
            </w:r>
          </w:p>
        </w:tc>
      </w:tr>
      <w:tr w:rsidR="003D59F4" w:rsidRPr="00237F95" w14:paraId="15A7389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40645C" w14:textId="02B41A71" w:rsidR="003D59F4" w:rsidRPr="009146C4" w:rsidRDefault="003D59F4" w:rsidP="00780FD3">
            <w:pPr>
              <w:pStyle w:val="NoSpacing"/>
              <w:jc w:val="center"/>
            </w:pPr>
            <w:r w:rsidRPr="00D7575C">
              <w:t>08</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41A65ECE" w14:textId="4133D9B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Signal Converters</w:t>
            </w:r>
          </w:p>
        </w:tc>
        <w:tc>
          <w:tcPr>
            <w:tcW w:w="5485" w:type="dxa"/>
            <w:vAlign w:val="center"/>
          </w:tcPr>
          <w:p w14:paraId="5856D145" w14:textId="3E8AFB52"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signal converter circuits</w:t>
            </w:r>
          </w:p>
        </w:tc>
      </w:tr>
      <w:tr w:rsidR="003D59F4" w:rsidRPr="00237F95" w14:paraId="07E8765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354896E" w14:textId="4841A149" w:rsidR="003D59F4" w:rsidRDefault="003D59F4" w:rsidP="00780FD3">
            <w:pPr>
              <w:pStyle w:val="NoSpacing"/>
              <w:jc w:val="center"/>
            </w:pPr>
            <w:r w:rsidRPr="00D7575C">
              <w:t>09</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260A20D2" w14:textId="164CDE84"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Power</w:t>
            </w:r>
          </w:p>
        </w:tc>
        <w:tc>
          <w:tcPr>
            <w:tcW w:w="5485" w:type="dxa"/>
            <w:vAlign w:val="center"/>
          </w:tcPr>
          <w:p w14:paraId="5D28F915" w14:textId="0A1417DB"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power circuits</w:t>
            </w:r>
          </w:p>
        </w:tc>
      </w:tr>
      <w:tr w:rsidR="003D59F4" w:rsidRPr="00237F95" w14:paraId="79CD20EE"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48821385" w14:textId="0F3FB46B" w:rsidR="003D59F4" w:rsidRDefault="003D59F4" w:rsidP="00780FD3">
            <w:pPr>
              <w:pStyle w:val="NoSpacing"/>
              <w:jc w:val="center"/>
            </w:pPr>
            <w:r w:rsidRPr="00D7575C">
              <w:t>10</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5203958A" w14:textId="5596BD7E"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Digital</w:t>
            </w:r>
          </w:p>
        </w:tc>
        <w:tc>
          <w:tcPr>
            <w:tcW w:w="5485" w:type="dxa"/>
            <w:vAlign w:val="center"/>
          </w:tcPr>
          <w:p w14:paraId="4133C303" w14:textId="3506DA36"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digital circuits</w:t>
            </w:r>
          </w:p>
        </w:tc>
      </w:tr>
      <w:tr w:rsidR="003D59F4" w:rsidRPr="00237F95" w14:paraId="570B2C7D"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C8416E1" w14:textId="4D9E0031" w:rsidR="003D59F4" w:rsidRDefault="003D59F4" w:rsidP="00780FD3">
            <w:pPr>
              <w:pStyle w:val="NoSpacing"/>
              <w:jc w:val="center"/>
            </w:pPr>
            <w:r w:rsidRPr="00D7575C">
              <w:t>11</w:t>
            </w:r>
            <w:r w:rsidR="005B1016" w:rsidRPr="0034118D">
              <w:rPr>
                <w:color w:val="BFBFBF" w:themeColor="background1" w:themeShade="BF"/>
              </w:rPr>
              <w:t>X-XXX-</w:t>
            </w:r>
            <w:r w:rsidR="005B1016" w:rsidRPr="005B1016">
              <w:rPr>
                <w:color w:val="BFBFBF" w:themeColor="background1" w:themeShade="BF"/>
              </w:rPr>
              <w:t>X</w:t>
            </w:r>
          </w:p>
        </w:tc>
        <w:tc>
          <w:tcPr>
            <w:tcW w:w="2623" w:type="dxa"/>
            <w:vAlign w:val="center"/>
          </w:tcPr>
          <w:p w14:paraId="35C24032" w14:textId="004CAD52" w:rsidR="003D59F4" w:rsidRDefault="003D59F4" w:rsidP="003D59F4">
            <w:pPr>
              <w:pStyle w:val="NoSpacing"/>
              <w:cnfStyle w:val="000000000000" w:firstRow="0" w:lastRow="0" w:firstColumn="0" w:lastColumn="0" w:oddVBand="0" w:evenVBand="0" w:oddHBand="0" w:evenHBand="0" w:firstRowFirstColumn="0" w:firstRowLastColumn="0" w:lastRowFirstColumn="0" w:lastRowLastColumn="0"/>
            </w:pPr>
            <w:r>
              <w:t>Computing</w:t>
            </w:r>
          </w:p>
        </w:tc>
        <w:tc>
          <w:tcPr>
            <w:tcW w:w="5485" w:type="dxa"/>
            <w:vAlign w:val="center"/>
          </w:tcPr>
          <w:p w14:paraId="326E9306" w14:textId="7BF5BCC4" w:rsidR="003D59F4" w:rsidRDefault="00A96C96" w:rsidP="003D59F4">
            <w:pPr>
              <w:pStyle w:val="NoSpacing"/>
              <w:cnfStyle w:val="000000000000" w:firstRow="0" w:lastRow="0" w:firstColumn="0" w:lastColumn="0" w:oddVBand="0" w:evenVBand="0" w:oddHBand="0" w:evenHBand="0" w:firstRowFirstColumn="0" w:firstRowLastColumn="0" w:lastRowFirstColumn="0" w:lastRowLastColumn="0"/>
            </w:pPr>
            <w:r>
              <w:t>PCBs with layouts of computer circuits</w:t>
            </w:r>
          </w:p>
        </w:tc>
      </w:tr>
      <w:tr w:rsidR="003F5C80" w:rsidRPr="00237F95" w14:paraId="7B0E1E16"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516C6CE" w14:textId="05FDFA6C" w:rsidR="003F5C80" w:rsidRPr="00D7575C" w:rsidRDefault="003F5C80" w:rsidP="003F5C80">
            <w:pPr>
              <w:pStyle w:val="NoSpacing"/>
              <w:jc w:val="center"/>
            </w:pPr>
            <w:r w:rsidRPr="00D7575C">
              <w:t>1</w:t>
            </w:r>
            <w:r>
              <w:t>2</w:t>
            </w:r>
            <w:r w:rsidRPr="0034118D">
              <w:rPr>
                <w:color w:val="BFBFBF" w:themeColor="background1" w:themeShade="BF"/>
              </w:rPr>
              <w:t>X-XXX-</w:t>
            </w:r>
            <w:r w:rsidRPr="005B1016">
              <w:rPr>
                <w:color w:val="BFBFBF" w:themeColor="background1" w:themeShade="BF"/>
              </w:rPr>
              <w:t>X</w:t>
            </w:r>
          </w:p>
        </w:tc>
        <w:tc>
          <w:tcPr>
            <w:tcW w:w="2623" w:type="dxa"/>
            <w:vAlign w:val="center"/>
          </w:tcPr>
          <w:p w14:paraId="75D58015" w14:textId="195B4FF0"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Communication</w:t>
            </w:r>
          </w:p>
        </w:tc>
        <w:tc>
          <w:tcPr>
            <w:tcW w:w="5485" w:type="dxa"/>
            <w:vAlign w:val="center"/>
          </w:tcPr>
          <w:p w14:paraId="1A9FAF20" w14:textId="1BAA32EB" w:rsidR="003F5C80" w:rsidRDefault="003F5C80" w:rsidP="003F5C80">
            <w:pPr>
              <w:pStyle w:val="NoSpacing"/>
              <w:cnfStyle w:val="000000000000" w:firstRow="0" w:lastRow="0" w:firstColumn="0" w:lastColumn="0" w:oddVBand="0" w:evenVBand="0" w:oddHBand="0" w:evenHBand="0" w:firstRowFirstColumn="0" w:firstRowLastColumn="0" w:lastRowFirstColumn="0" w:lastRowLastColumn="0"/>
            </w:pPr>
            <w:r>
              <w:t>PCBs with layouts of communication circuits</w:t>
            </w:r>
          </w:p>
        </w:tc>
      </w:tr>
      <w:tr w:rsidR="00830416" w:rsidRPr="00237F95" w14:paraId="49D349E8"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0B75CB0" w14:textId="53821BC7" w:rsidR="00830416" w:rsidRPr="00D7575C" w:rsidRDefault="00830416" w:rsidP="00830416">
            <w:pPr>
              <w:pStyle w:val="NoSpacing"/>
              <w:jc w:val="center"/>
            </w:pPr>
            <w:r w:rsidRPr="00D7575C">
              <w:t>1</w:t>
            </w:r>
            <w:r>
              <w:t>3</w:t>
            </w:r>
            <w:r w:rsidRPr="0034118D">
              <w:rPr>
                <w:color w:val="BFBFBF" w:themeColor="background1" w:themeShade="BF"/>
              </w:rPr>
              <w:t>X-XXX-</w:t>
            </w:r>
            <w:r w:rsidRPr="005B1016">
              <w:rPr>
                <w:color w:val="BFBFBF" w:themeColor="background1" w:themeShade="BF"/>
              </w:rPr>
              <w:t>X</w:t>
            </w:r>
          </w:p>
        </w:tc>
        <w:tc>
          <w:tcPr>
            <w:tcW w:w="2623" w:type="dxa"/>
            <w:vAlign w:val="center"/>
          </w:tcPr>
          <w:p w14:paraId="356B936C" w14:textId="07E093B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Games</w:t>
            </w:r>
          </w:p>
        </w:tc>
        <w:tc>
          <w:tcPr>
            <w:tcW w:w="5485" w:type="dxa"/>
            <w:vAlign w:val="center"/>
          </w:tcPr>
          <w:p w14:paraId="7B0354A5" w14:textId="58385F45" w:rsidR="00830416" w:rsidRDefault="00830416" w:rsidP="00830416">
            <w:pPr>
              <w:pStyle w:val="NoSpacing"/>
              <w:cnfStyle w:val="000000000000" w:firstRow="0" w:lastRow="0" w:firstColumn="0" w:lastColumn="0" w:oddVBand="0" w:evenVBand="0" w:oddHBand="0" w:evenHBand="0" w:firstRowFirstColumn="0" w:firstRowLastColumn="0" w:lastRowFirstColumn="0" w:lastRowLastColumn="0"/>
            </w:pPr>
            <w:r>
              <w:t xml:space="preserve">PCBs with layouts </w:t>
            </w:r>
            <w:r w:rsidR="00C82B94">
              <w:t>for game circuits</w:t>
            </w:r>
          </w:p>
        </w:tc>
      </w:tr>
      <w:tr w:rsidR="005E6131" w:rsidRPr="00237F95" w14:paraId="0F7FEB4F"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AD9D5F3" w14:textId="07932899" w:rsidR="005E6131" w:rsidRPr="00D7575C" w:rsidRDefault="005E6131" w:rsidP="005E6131">
            <w:pPr>
              <w:pStyle w:val="NoSpacing"/>
              <w:jc w:val="center"/>
            </w:pPr>
            <w:r w:rsidRPr="00D7575C">
              <w:t>1</w:t>
            </w:r>
            <w:r>
              <w:t>4</w:t>
            </w:r>
            <w:r w:rsidRPr="0034118D">
              <w:rPr>
                <w:color w:val="BFBFBF" w:themeColor="background1" w:themeShade="BF"/>
              </w:rPr>
              <w:t>X-XXX-</w:t>
            </w:r>
            <w:r w:rsidRPr="005B1016">
              <w:rPr>
                <w:color w:val="BFBFBF" w:themeColor="background1" w:themeShade="BF"/>
              </w:rPr>
              <w:t>X</w:t>
            </w:r>
          </w:p>
        </w:tc>
        <w:tc>
          <w:tcPr>
            <w:tcW w:w="2623" w:type="dxa"/>
            <w:vAlign w:val="center"/>
          </w:tcPr>
          <w:p w14:paraId="01F1886C" w14:textId="3C51C12B"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Languages</w:t>
            </w:r>
          </w:p>
        </w:tc>
        <w:tc>
          <w:tcPr>
            <w:tcW w:w="5485" w:type="dxa"/>
            <w:vAlign w:val="center"/>
          </w:tcPr>
          <w:p w14:paraId="2A0B531B" w14:textId="497C49CA"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Machine code</w:t>
            </w:r>
          </w:p>
        </w:tc>
      </w:tr>
      <w:tr w:rsidR="005E6131" w:rsidRPr="00237F95" w14:paraId="2BFB49A9" w14:textId="77777777" w:rsidTr="003D59F4">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A33B45" w14:textId="2FB6D919" w:rsidR="005E6131" w:rsidRPr="00D7575C" w:rsidRDefault="005E6131" w:rsidP="005E6131">
            <w:pPr>
              <w:pStyle w:val="NoSpacing"/>
              <w:jc w:val="center"/>
            </w:pPr>
            <w:r w:rsidRPr="00D7575C">
              <w:t>1</w:t>
            </w:r>
            <w:r>
              <w:t>5</w:t>
            </w:r>
            <w:r w:rsidRPr="0034118D">
              <w:rPr>
                <w:color w:val="BFBFBF" w:themeColor="background1" w:themeShade="BF"/>
              </w:rPr>
              <w:t>X-XXX-</w:t>
            </w:r>
            <w:r w:rsidRPr="005B1016">
              <w:rPr>
                <w:color w:val="BFBFBF" w:themeColor="background1" w:themeShade="BF"/>
              </w:rPr>
              <w:t>X</w:t>
            </w:r>
          </w:p>
        </w:tc>
        <w:tc>
          <w:tcPr>
            <w:tcW w:w="2623" w:type="dxa"/>
            <w:vAlign w:val="center"/>
          </w:tcPr>
          <w:p w14:paraId="18258B9A" w14:textId="3085A0B2"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Programs</w:t>
            </w:r>
          </w:p>
        </w:tc>
        <w:tc>
          <w:tcPr>
            <w:tcW w:w="5485" w:type="dxa"/>
            <w:vAlign w:val="center"/>
          </w:tcPr>
          <w:p w14:paraId="73695BFF" w14:textId="580DAE69" w:rsidR="005E6131" w:rsidRDefault="005E6131" w:rsidP="005E6131">
            <w:pPr>
              <w:pStyle w:val="NoSpacing"/>
              <w:cnfStyle w:val="000000000000" w:firstRow="0" w:lastRow="0" w:firstColumn="0" w:lastColumn="0" w:oddVBand="0" w:evenVBand="0" w:oddHBand="0" w:evenHBand="0" w:firstRowFirstColumn="0" w:firstRowLastColumn="0" w:lastRowFirstColumn="0" w:lastRowLastColumn="0"/>
            </w:pPr>
            <w:r>
              <w:t>Firmware repository</w:t>
            </w:r>
          </w:p>
        </w:tc>
      </w:tr>
    </w:tbl>
    <w:p w14:paraId="5362716E" w14:textId="1709D451" w:rsidR="00E56A8E" w:rsidRDefault="00E56A8E" w:rsidP="00E56A8E"/>
    <w:p w14:paraId="0FECB765" w14:textId="77777777" w:rsidR="00243DA0" w:rsidRDefault="00243DA0">
      <w:pPr>
        <w:spacing w:line="259" w:lineRule="auto"/>
        <w:rPr>
          <w:rFonts w:asciiTheme="majorHAnsi" w:eastAsiaTheme="majorEastAsia" w:hAnsiTheme="majorHAnsi" w:cstheme="majorBidi"/>
          <w:caps/>
          <w:sz w:val="26"/>
          <w:szCs w:val="24"/>
        </w:rPr>
      </w:pPr>
      <w:r>
        <w:br w:type="page"/>
      </w:r>
    </w:p>
    <w:p w14:paraId="6BB0AF32" w14:textId="3A9D1810" w:rsidR="0034118D" w:rsidRDefault="0034118D" w:rsidP="0034118D">
      <w:pPr>
        <w:pStyle w:val="Heading3"/>
      </w:pPr>
      <w:bookmarkStart w:id="49" w:name="_Ref111881054"/>
      <w:bookmarkStart w:id="50" w:name="_Ref111895169"/>
      <w:r>
        <w:lastRenderedPageBreak/>
        <w:t>Subcategor</w:t>
      </w:r>
      <w:bookmarkEnd w:id="49"/>
      <w:r w:rsidR="00B61678">
        <w:t>y</w:t>
      </w:r>
      <w:bookmarkEnd w:id="50"/>
    </w:p>
    <w:p w14:paraId="2A5F638D" w14:textId="0CAA7E84" w:rsidR="0020346C" w:rsidRPr="0020346C" w:rsidRDefault="0020346C" w:rsidP="0020346C">
      <w:r>
        <w:t>Subcategories are identified by a single letter. Each subcategory can hold up to two hundred (200) unique circuits. Categories and subcategories will be added as more circuits are desired.</w:t>
      </w:r>
    </w:p>
    <w:p w14:paraId="6A1B6946" w14:textId="43388E1C" w:rsidR="00CB59AF" w:rsidRDefault="00CB59AF" w:rsidP="00CB59AF">
      <w:pPr>
        <w:pStyle w:val="Heading4"/>
      </w:pPr>
      <w:r>
        <w:t>Test Boards, 00</w:t>
      </w:r>
    </w:p>
    <w:p w14:paraId="38A29DC3" w14:textId="77777777" w:rsidR="00CB59AF" w:rsidRDefault="00CB59AF" w:rsidP="00CB59AF">
      <w:pPr>
        <w:pStyle w:val="ListParagraph"/>
        <w:numPr>
          <w:ilvl w:val="0"/>
          <w:numId w:val="10"/>
        </w:numPr>
      </w:pPr>
      <w:r>
        <w:t>00A, Probe and prototyping</w:t>
      </w:r>
    </w:p>
    <w:p w14:paraId="518B1AEE" w14:textId="77777777" w:rsidR="00CB59AF" w:rsidRDefault="00CB59AF" w:rsidP="00CB59AF">
      <w:pPr>
        <w:pStyle w:val="ListParagraph"/>
        <w:numPr>
          <w:ilvl w:val="0"/>
          <w:numId w:val="10"/>
        </w:numPr>
      </w:pPr>
      <w:r>
        <w:t>00B; Test device and setup boards</w:t>
      </w:r>
    </w:p>
    <w:p w14:paraId="6094F52D" w14:textId="77777777" w:rsidR="00CB59AF" w:rsidRDefault="00CB59AF" w:rsidP="00CB59AF">
      <w:pPr>
        <w:pStyle w:val="ListParagraph"/>
        <w:numPr>
          <w:ilvl w:val="0"/>
          <w:numId w:val="10"/>
        </w:numPr>
      </w:pPr>
      <w:r>
        <w:t>00C; Signal generation and acquisition boards</w:t>
      </w:r>
    </w:p>
    <w:p w14:paraId="4D8E9B95" w14:textId="234A5AEF" w:rsidR="00CB59AF" w:rsidRDefault="00CB59AF" w:rsidP="00CB59AF">
      <w:pPr>
        <w:pStyle w:val="Heading4"/>
      </w:pPr>
      <w:r>
        <w:t>Components, 01</w:t>
      </w:r>
    </w:p>
    <w:p w14:paraId="72F393F8" w14:textId="77777777" w:rsidR="00CB59AF" w:rsidRDefault="00CB59AF" w:rsidP="00CB59AF">
      <w:pPr>
        <w:pStyle w:val="ListParagraph"/>
        <w:numPr>
          <w:ilvl w:val="0"/>
          <w:numId w:val="11"/>
        </w:numPr>
      </w:pPr>
      <w:r>
        <w:t>01A; Discrete</w:t>
      </w:r>
    </w:p>
    <w:p w14:paraId="05808011" w14:textId="77777777" w:rsidR="00CB59AF" w:rsidRDefault="00CB59AF" w:rsidP="00CB59AF">
      <w:pPr>
        <w:pStyle w:val="ListParagraph"/>
        <w:numPr>
          <w:ilvl w:val="0"/>
          <w:numId w:val="11"/>
        </w:numPr>
      </w:pPr>
      <w:r>
        <w:t>01B; Integrated</w:t>
      </w:r>
    </w:p>
    <w:p w14:paraId="2DBDC01A" w14:textId="77777777" w:rsidR="00CB59AF" w:rsidRDefault="00CB59AF" w:rsidP="00CB59AF">
      <w:pPr>
        <w:pStyle w:val="ListParagraph"/>
        <w:numPr>
          <w:ilvl w:val="0"/>
          <w:numId w:val="11"/>
        </w:numPr>
      </w:pPr>
      <w:r>
        <w:t>01C; Modular</w:t>
      </w:r>
    </w:p>
    <w:p w14:paraId="637F7A90" w14:textId="77777777" w:rsidR="00CB59AF" w:rsidRDefault="00CB59AF" w:rsidP="00CB59AF">
      <w:pPr>
        <w:pStyle w:val="Heading4"/>
      </w:pPr>
      <w:r>
        <w:t>Sensors, 02</w:t>
      </w:r>
    </w:p>
    <w:p w14:paraId="2C8DCD57" w14:textId="77777777" w:rsidR="00CB59AF" w:rsidRDefault="00CB59AF" w:rsidP="00CB59AF">
      <w:pPr>
        <w:pStyle w:val="ListParagraph"/>
        <w:numPr>
          <w:ilvl w:val="0"/>
          <w:numId w:val="11"/>
        </w:numPr>
      </w:pPr>
      <w:r>
        <w:t>02A; Human interface</w:t>
      </w:r>
    </w:p>
    <w:p w14:paraId="570B5314" w14:textId="77777777" w:rsidR="00CB59AF" w:rsidRDefault="00CB59AF" w:rsidP="00CB59AF">
      <w:pPr>
        <w:pStyle w:val="ListParagraph"/>
        <w:numPr>
          <w:ilvl w:val="0"/>
          <w:numId w:val="11"/>
        </w:numPr>
      </w:pPr>
      <w:r>
        <w:t>02B; Environment interface</w:t>
      </w:r>
    </w:p>
    <w:p w14:paraId="687F0340" w14:textId="1C9E23B9" w:rsidR="00CB59AF" w:rsidRDefault="00CB59AF" w:rsidP="00CB59AF">
      <w:pPr>
        <w:pStyle w:val="ListParagraph"/>
        <w:numPr>
          <w:ilvl w:val="0"/>
          <w:numId w:val="11"/>
        </w:numPr>
      </w:pPr>
      <w:r>
        <w:t xml:space="preserve">02C; </w:t>
      </w:r>
      <w:r w:rsidR="00C56A10">
        <w:t>Machine</w:t>
      </w:r>
      <w:r>
        <w:t xml:space="preserve"> interface</w:t>
      </w:r>
    </w:p>
    <w:p w14:paraId="6BAC980C" w14:textId="77777777" w:rsidR="00CB59AF" w:rsidRDefault="00CB59AF" w:rsidP="00CB59AF">
      <w:pPr>
        <w:pStyle w:val="Heading4"/>
      </w:pPr>
      <w:r>
        <w:t>Actuators, 03</w:t>
      </w:r>
    </w:p>
    <w:p w14:paraId="5751F07B" w14:textId="77777777" w:rsidR="00CB59AF" w:rsidRDefault="00CB59AF" w:rsidP="00CB59AF">
      <w:pPr>
        <w:pStyle w:val="ListParagraph"/>
        <w:numPr>
          <w:ilvl w:val="0"/>
          <w:numId w:val="18"/>
        </w:numPr>
      </w:pPr>
      <w:r>
        <w:t>03A; Mechanical</w:t>
      </w:r>
    </w:p>
    <w:p w14:paraId="7D837CB7" w14:textId="77777777" w:rsidR="00CB59AF" w:rsidRDefault="00CB59AF" w:rsidP="00CB59AF">
      <w:pPr>
        <w:pStyle w:val="ListParagraph"/>
        <w:numPr>
          <w:ilvl w:val="0"/>
          <w:numId w:val="18"/>
        </w:numPr>
      </w:pPr>
      <w:r>
        <w:t>03B; Thermal</w:t>
      </w:r>
    </w:p>
    <w:p w14:paraId="3854771C" w14:textId="77777777" w:rsidR="00CB59AF" w:rsidRDefault="00CB59AF" w:rsidP="00CB59AF">
      <w:pPr>
        <w:pStyle w:val="ListParagraph"/>
        <w:numPr>
          <w:ilvl w:val="0"/>
          <w:numId w:val="18"/>
        </w:numPr>
      </w:pPr>
      <w:r>
        <w:t>03C; Photic</w:t>
      </w:r>
    </w:p>
    <w:p w14:paraId="57109150" w14:textId="77777777" w:rsidR="00CB59AF" w:rsidRDefault="00CB59AF" w:rsidP="00CB59AF">
      <w:pPr>
        <w:pStyle w:val="Heading4"/>
      </w:pPr>
      <w:r>
        <w:t>Amplifiers, 04</w:t>
      </w:r>
    </w:p>
    <w:p w14:paraId="31A38E8B" w14:textId="77777777" w:rsidR="00CB59AF" w:rsidRPr="005F16AA" w:rsidRDefault="00CB59AF" w:rsidP="00CB59AF">
      <w:pPr>
        <w:pStyle w:val="ListParagraph"/>
        <w:numPr>
          <w:ilvl w:val="0"/>
          <w:numId w:val="12"/>
        </w:numPr>
      </w:pPr>
      <w:r w:rsidRPr="005F16AA">
        <w:t>04A; Op</w:t>
      </w:r>
      <w:r>
        <w:t xml:space="preserve">erational </w:t>
      </w:r>
      <w:r w:rsidRPr="005F16AA">
        <w:t>amp</w:t>
      </w:r>
      <w:r>
        <w:t>lifiers</w:t>
      </w:r>
    </w:p>
    <w:p w14:paraId="6AA03439" w14:textId="77777777" w:rsidR="00CB59AF" w:rsidRPr="005F16AA" w:rsidRDefault="00CB59AF" w:rsidP="00CB59AF">
      <w:pPr>
        <w:pStyle w:val="ListParagraph"/>
        <w:numPr>
          <w:ilvl w:val="0"/>
          <w:numId w:val="12"/>
        </w:numPr>
      </w:pPr>
      <w:r w:rsidRPr="005F16AA">
        <w:t>04B; Transistor</w:t>
      </w:r>
      <w:r>
        <w:t xml:space="preserve"> amplifiers</w:t>
      </w:r>
    </w:p>
    <w:p w14:paraId="1F0064B9" w14:textId="77777777" w:rsidR="00CB59AF" w:rsidRPr="005F16AA" w:rsidRDefault="00CB59AF" w:rsidP="00CB59AF">
      <w:pPr>
        <w:pStyle w:val="ListParagraph"/>
        <w:numPr>
          <w:ilvl w:val="0"/>
          <w:numId w:val="12"/>
        </w:numPr>
      </w:pPr>
      <w:r w:rsidRPr="005F16AA">
        <w:t>04C; Application specific</w:t>
      </w:r>
      <w:r>
        <w:t xml:space="preserve"> amplifiers</w:t>
      </w:r>
    </w:p>
    <w:p w14:paraId="6D24C3E7" w14:textId="77777777" w:rsidR="00CB59AF" w:rsidRDefault="00CB59AF" w:rsidP="00CB59AF">
      <w:pPr>
        <w:pStyle w:val="Heading4"/>
      </w:pPr>
      <w:r>
        <w:t>Filters, 05</w:t>
      </w:r>
    </w:p>
    <w:p w14:paraId="367C65B0" w14:textId="77777777" w:rsidR="00CB59AF" w:rsidRPr="005F16AA" w:rsidRDefault="00CB59AF" w:rsidP="00CB59AF">
      <w:pPr>
        <w:pStyle w:val="ListParagraph"/>
        <w:numPr>
          <w:ilvl w:val="0"/>
          <w:numId w:val="14"/>
        </w:numPr>
      </w:pPr>
      <w:r w:rsidRPr="005F16AA">
        <w:t>05A; Passive</w:t>
      </w:r>
    </w:p>
    <w:p w14:paraId="5D55D2A6" w14:textId="77777777" w:rsidR="00CB59AF" w:rsidRPr="005F16AA" w:rsidRDefault="00CB59AF" w:rsidP="00CB59AF">
      <w:pPr>
        <w:pStyle w:val="ListParagraph"/>
        <w:numPr>
          <w:ilvl w:val="0"/>
          <w:numId w:val="14"/>
        </w:numPr>
      </w:pPr>
      <w:r w:rsidRPr="005F16AA">
        <w:t>05B; Active</w:t>
      </w:r>
    </w:p>
    <w:p w14:paraId="407F0F9C" w14:textId="77777777" w:rsidR="00CB59AF" w:rsidRDefault="00CB59AF" w:rsidP="00CB59AF">
      <w:pPr>
        <w:pStyle w:val="Heading4"/>
      </w:pPr>
      <w:r>
        <w:lastRenderedPageBreak/>
        <w:t>Oscillators, 06</w:t>
      </w:r>
    </w:p>
    <w:p w14:paraId="65869D53" w14:textId="77777777" w:rsidR="00CB59AF" w:rsidRPr="005F16AA" w:rsidRDefault="00CB59AF" w:rsidP="00CB59AF">
      <w:pPr>
        <w:pStyle w:val="ListParagraph"/>
        <w:numPr>
          <w:ilvl w:val="0"/>
          <w:numId w:val="15"/>
        </w:numPr>
      </w:pPr>
      <w:r w:rsidRPr="005F16AA">
        <w:t>06A; Harmonic (Linear)</w:t>
      </w:r>
    </w:p>
    <w:p w14:paraId="784E6831" w14:textId="77777777" w:rsidR="00CB59AF" w:rsidRPr="005F16AA" w:rsidRDefault="00CB59AF" w:rsidP="00CB59AF">
      <w:pPr>
        <w:pStyle w:val="ListParagraph"/>
        <w:numPr>
          <w:ilvl w:val="0"/>
          <w:numId w:val="15"/>
        </w:numPr>
      </w:pPr>
      <w:r w:rsidRPr="005F16AA">
        <w:t>06B; Relaxation (Nonlinear)</w:t>
      </w:r>
    </w:p>
    <w:p w14:paraId="73002758" w14:textId="77777777" w:rsidR="00CB59AF" w:rsidRDefault="00CB59AF" w:rsidP="00CB59AF">
      <w:pPr>
        <w:pStyle w:val="Heading4"/>
      </w:pPr>
      <w:r>
        <w:t>Radio, 07</w:t>
      </w:r>
    </w:p>
    <w:p w14:paraId="67F24B6F" w14:textId="77777777" w:rsidR="00CB59AF" w:rsidRPr="005F16AA" w:rsidRDefault="00CB59AF" w:rsidP="00CB59AF">
      <w:pPr>
        <w:pStyle w:val="ListParagraph"/>
        <w:numPr>
          <w:ilvl w:val="0"/>
          <w:numId w:val="16"/>
        </w:numPr>
      </w:pPr>
      <w:r w:rsidRPr="005F16AA">
        <w:t>07A; Transmitters</w:t>
      </w:r>
    </w:p>
    <w:p w14:paraId="5544D3E3" w14:textId="77777777" w:rsidR="00CB59AF" w:rsidRPr="005F16AA" w:rsidRDefault="00CB59AF" w:rsidP="00CB59AF">
      <w:pPr>
        <w:pStyle w:val="ListParagraph"/>
        <w:numPr>
          <w:ilvl w:val="0"/>
          <w:numId w:val="16"/>
        </w:numPr>
      </w:pPr>
      <w:r w:rsidRPr="005F16AA">
        <w:t>07B; Receivers</w:t>
      </w:r>
    </w:p>
    <w:p w14:paraId="4C81A140" w14:textId="77777777" w:rsidR="00CB59AF" w:rsidRPr="005F16AA" w:rsidRDefault="00CB59AF" w:rsidP="00CB59AF">
      <w:pPr>
        <w:pStyle w:val="ListParagraph"/>
        <w:numPr>
          <w:ilvl w:val="0"/>
          <w:numId w:val="16"/>
        </w:numPr>
      </w:pPr>
      <w:r w:rsidRPr="005F16AA">
        <w:t>07C; Transceivers</w:t>
      </w:r>
    </w:p>
    <w:p w14:paraId="241402C5" w14:textId="77777777" w:rsidR="00CB59AF" w:rsidRDefault="00CB59AF" w:rsidP="00CB59AF">
      <w:pPr>
        <w:pStyle w:val="Heading4"/>
      </w:pPr>
      <w:r>
        <w:t>Signal Converters, 08</w:t>
      </w:r>
    </w:p>
    <w:p w14:paraId="2EBB1656" w14:textId="77777777" w:rsidR="00CB59AF" w:rsidRDefault="00CB59AF" w:rsidP="00CB59AF">
      <w:pPr>
        <w:pStyle w:val="ListParagraph"/>
        <w:numPr>
          <w:ilvl w:val="0"/>
          <w:numId w:val="24"/>
        </w:numPr>
      </w:pPr>
      <w:r>
        <w:t>08A; Analog to Digital</w:t>
      </w:r>
    </w:p>
    <w:p w14:paraId="5A54A1C1" w14:textId="77777777" w:rsidR="00CB59AF" w:rsidRDefault="00CB59AF" w:rsidP="00CB59AF">
      <w:pPr>
        <w:pStyle w:val="ListParagraph"/>
        <w:numPr>
          <w:ilvl w:val="0"/>
          <w:numId w:val="24"/>
        </w:numPr>
      </w:pPr>
      <w:r>
        <w:t>08B; Digital to Analog</w:t>
      </w:r>
    </w:p>
    <w:p w14:paraId="7BCE5202" w14:textId="77777777" w:rsidR="00CB59AF" w:rsidRDefault="00CB59AF" w:rsidP="00CB59AF">
      <w:pPr>
        <w:pStyle w:val="ListParagraph"/>
        <w:numPr>
          <w:ilvl w:val="0"/>
          <w:numId w:val="24"/>
        </w:numPr>
      </w:pPr>
      <w:r>
        <w:t>08C; Voltage to Current</w:t>
      </w:r>
    </w:p>
    <w:p w14:paraId="352D2252" w14:textId="77777777" w:rsidR="00CB59AF" w:rsidRDefault="00CB59AF" w:rsidP="00CB59AF">
      <w:pPr>
        <w:pStyle w:val="ListParagraph"/>
        <w:numPr>
          <w:ilvl w:val="0"/>
          <w:numId w:val="24"/>
        </w:numPr>
      </w:pPr>
      <w:r>
        <w:t>08D; Current to Voltage</w:t>
      </w:r>
    </w:p>
    <w:p w14:paraId="1F8A668D" w14:textId="77777777" w:rsidR="00CB59AF" w:rsidRDefault="00CB59AF" w:rsidP="00CB59AF">
      <w:pPr>
        <w:pStyle w:val="ListParagraph"/>
        <w:numPr>
          <w:ilvl w:val="0"/>
          <w:numId w:val="24"/>
        </w:numPr>
      </w:pPr>
      <w:r>
        <w:t>08E; Voltage to Frequency</w:t>
      </w:r>
    </w:p>
    <w:p w14:paraId="1B8D02FF" w14:textId="77777777" w:rsidR="00CB59AF" w:rsidRDefault="00CB59AF" w:rsidP="00CB59AF">
      <w:pPr>
        <w:pStyle w:val="ListParagraph"/>
        <w:numPr>
          <w:ilvl w:val="0"/>
          <w:numId w:val="24"/>
        </w:numPr>
      </w:pPr>
      <w:r>
        <w:t>08F; Frequency to Voltage</w:t>
      </w:r>
    </w:p>
    <w:p w14:paraId="0BB8A6F7" w14:textId="77777777" w:rsidR="00CB59AF" w:rsidRDefault="00CB59AF" w:rsidP="00CB59AF">
      <w:pPr>
        <w:pStyle w:val="ListParagraph"/>
        <w:numPr>
          <w:ilvl w:val="0"/>
          <w:numId w:val="24"/>
        </w:numPr>
      </w:pPr>
      <w:r>
        <w:t>08G; Time to Voltage</w:t>
      </w:r>
    </w:p>
    <w:p w14:paraId="3C0D887D" w14:textId="77777777" w:rsidR="00CB59AF" w:rsidRDefault="00CB59AF" w:rsidP="00CB59AF">
      <w:pPr>
        <w:pStyle w:val="Heading4"/>
      </w:pPr>
      <w:r>
        <w:t>Power, 09</w:t>
      </w:r>
    </w:p>
    <w:p w14:paraId="6E39FFDF" w14:textId="77777777" w:rsidR="00CB59AF" w:rsidRPr="005F16AA" w:rsidRDefault="00CB59AF" w:rsidP="00CB59AF">
      <w:pPr>
        <w:pStyle w:val="ListParagraph"/>
        <w:numPr>
          <w:ilvl w:val="0"/>
          <w:numId w:val="17"/>
        </w:numPr>
      </w:pPr>
      <w:r w:rsidRPr="005F16AA">
        <w:t>09A; Voltage limiters, references, regulators</w:t>
      </w:r>
    </w:p>
    <w:p w14:paraId="4219ED65" w14:textId="77777777" w:rsidR="00CB59AF" w:rsidRPr="005F16AA" w:rsidRDefault="00CB59AF" w:rsidP="00CB59AF">
      <w:pPr>
        <w:pStyle w:val="ListParagraph"/>
        <w:numPr>
          <w:ilvl w:val="0"/>
          <w:numId w:val="17"/>
        </w:numPr>
      </w:pPr>
      <w:r w:rsidRPr="005F16AA">
        <w:t>09B; Current limiters, mirrors, regulators</w:t>
      </w:r>
    </w:p>
    <w:p w14:paraId="77B51E5E" w14:textId="77777777" w:rsidR="00CB59AF" w:rsidRPr="005F16AA" w:rsidRDefault="00CB59AF" w:rsidP="00CB59AF">
      <w:pPr>
        <w:pStyle w:val="ListParagraph"/>
        <w:numPr>
          <w:ilvl w:val="0"/>
          <w:numId w:val="17"/>
        </w:numPr>
      </w:pPr>
      <w:r w:rsidRPr="005F16AA">
        <w:t>09C; Power converters, isolators</w:t>
      </w:r>
    </w:p>
    <w:p w14:paraId="7A5B04D0" w14:textId="77777777" w:rsidR="00CB59AF" w:rsidRPr="005F16AA" w:rsidRDefault="00CB59AF" w:rsidP="00CB59AF">
      <w:pPr>
        <w:pStyle w:val="ListParagraph"/>
        <w:numPr>
          <w:ilvl w:val="0"/>
          <w:numId w:val="17"/>
        </w:numPr>
      </w:pPr>
      <w:r w:rsidRPr="005F16AA">
        <w:t>09D; Fuses, rectifiers, filters, transformers</w:t>
      </w:r>
    </w:p>
    <w:p w14:paraId="10D4ABC2" w14:textId="77777777" w:rsidR="00CB59AF" w:rsidRPr="005F16AA" w:rsidRDefault="00CB59AF" w:rsidP="00CB59AF">
      <w:pPr>
        <w:pStyle w:val="ListParagraph"/>
        <w:numPr>
          <w:ilvl w:val="0"/>
          <w:numId w:val="17"/>
        </w:numPr>
      </w:pPr>
      <w:r w:rsidRPr="005F16AA">
        <w:t xml:space="preserve">09E; </w:t>
      </w:r>
      <w:r>
        <w:t>RESERVED</w:t>
      </w:r>
    </w:p>
    <w:p w14:paraId="49CDDF42" w14:textId="77777777" w:rsidR="00CB59AF" w:rsidRDefault="00CB59AF" w:rsidP="00CB59AF">
      <w:pPr>
        <w:pStyle w:val="ListParagraph"/>
        <w:numPr>
          <w:ilvl w:val="0"/>
          <w:numId w:val="17"/>
        </w:numPr>
      </w:pPr>
      <w:r w:rsidRPr="005F16AA">
        <w:t>09F; Optoisolators</w:t>
      </w:r>
    </w:p>
    <w:p w14:paraId="79FAC023" w14:textId="77777777" w:rsidR="00CB59AF" w:rsidRDefault="00CB59AF" w:rsidP="00CB59AF">
      <w:pPr>
        <w:pStyle w:val="Heading4"/>
      </w:pPr>
      <w:r>
        <w:t>Digital, 10</w:t>
      </w:r>
    </w:p>
    <w:p w14:paraId="23AA04C3" w14:textId="77777777" w:rsidR="00CB59AF" w:rsidRDefault="00CB59AF" w:rsidP="00CB59AF">
      <w:pPr>
        <w:pStyle w:val="ListParagraph"/>
        <w:numPr>
          <w:ilvl w:val="0"/>
          <w:numId w:val="19"/>
        </w:numPr>
      </w:pPr>
      <w:r>
        <w:t>10A; Logic Gates</w:t>
      </w:r>
    </w:p>
    <w:p w14:paraId="4C858508" w14:textId="7F598200" w:rsidR="00CB59AF" w:rsidRDefault="00CB59AF" w:rsidP="00CB59AF">
      <w:pPr>
        <w:pStyle w:val="ListParagraph"/>
        <w:numPr>
          <w:ilvl w:val="0"/>
          <w:numId w:val="19"/>
        </w:numPr>
      </w:pPr>
      <w:r>
        <w:t xml:space="preserve">10B; Logic Devices (clocks, registers, </w:t>
      </w:r>
      <w:r w:rsidR="00855B8F">
        <w:t xml:space="preserve">flip-flops, </w:t>
      </w:r>
      <w:r>
        <w:t>etc.)</w:t>
      </w:r>
    </w:p>
    <w:p w14:paraId="394D55BB" w14:textId="77777777" w:rsidR="00CB59AF" w:rsidRPr="0006410C" w:rsidRDefault="00CB59AF" w:rsidP="00CB59AF">
      <w:pPr>
        <w:pStyle w:val="ListParagraph"/>
        <w:numPr>
          <w:ilvl w:val="0"/>
          <w:numId w:val="19"/>
        </w:numPr>
      </w:pPr>
      <w:r>
        <w:t>10C; Digital Systems</w:t>
      </w:r>
    </w:p>
    <w:p w14:paraId="66DEA7E5" w14:textId="77777777" w:rsidR="00CB59AF" w:rsidRDefault="00CB59AF" w:rsidP="00CB59AF">
      <w:pPr>
        <w:pStyle w:val="Heading4"/>
      </w:pPr>
      <w:r>
        <w:lastRenderedPageBreak/>
        <w:t>Computing, 11</w:t>
      </w:r>
    </w:p>
    <w:p w14:paraId="06DBE88B" w14:textId="77777777" w:rsidR="00CB59AF" w:rsidRDefault="00CB59AF" w:rsidP="00CB59AF">
      <w:pPr>
        <w:pStyle w:val="ListParagraph"/>
        <w:numPr>
          <w:ilvl w:val="0"/>
          <w:numId w:val="20"/>
        </w:numPr>
      </w:pPr>
      <w:r>
        <w:t>11A; Math</w:t>
      </w:r>
    </w:p>
    <w:p w14:paraId="3D74C2A3" w14:textId="70226ABE" w:rsidR="00CB59AF" w:rsidRDefault="00CB59AF" w:rsidP="00CB59AF">
      <w:pPr>
        <w:pStyle w:val="ListParagraph"/>
        <w:numPr>
          <w:ilvl w:val="0"/>
          <w:numId w:val="20"/>
        </w:numPr>
      </w:pPr>
      <w:r>
        <w:t xml:space="preserve">11B; </w:t>
      </w:r>
      <w:r w:rsidR="00ED6A3E">
        <w:t>Processors</w:t>
      </w:r>
    </w:p>
    <w:p w14:paraId="435BAC26" w14:textId="137AFFCB" w:rsidR="00CB59AF" w:rsidRDefault="00CB59AF" w:rsidP="00CB59AF">
      <w:pPr>
        <w:pStyle w:val="ListParagraph"/>
        <w:numPr>
          <w:ilvl w:val="0"/>
          <w:numId w:val="20"/>
        </w:numPr>
      </w:pPr>
      <w:r>
        <w:t xml:space="preserve">11C; </w:t>
      </w:r>
      <w:r w:rsidR="00ED6A3E">
        <w:t>Learning Machines</w:t>
      </w:r>
    </w:p>
    <w:p w14:paraId="569EDDC3" w14:textId="11060BED" w:rsidR="00FB63CA" w:rsidRDefault="00FB63CA" w:rsidP="00FB63CA">
      <w:pPr>
        <w:pStyle w:val="Heading4"/>
      </w:pPr>
      <w:r>
        <w:t>Communication, 12</w:t>
      </w:r>
    </w:p>
    <w:p w14:paraId="300440D7" w14:textId="4F414FB4" w:rsidR="00FB63CA" w:rsidRDefault="00FB63CA" w:rsidP="00FB63CA">
      <w:pPr>
        <w:pStyle w:val="ListParagraph"/>
        <w:numPr>
          <w:ilvl w:val="0"/>
          <w:numId w:val="26"/>
        </w:numPr>
      </w:pPr>
      <w:r>
        <w:t>12A; Wired</w:t>
      </w:r>
    </w:p>
    <w:p w14:paraId="037BEB82" w14:textId="610A0DD3" w:rsidR="00FB63CA" w:rsidRDefault="00FB63CA" w:rsidP="00FB63CA">
      <w:pPr>
        <w:pStyle w:val="ListParagraph"/>
        <w:numPr>
          <w:ilvl w:val="0"/>
          <w:numId w:val="26"/>
        </w:numPr>
      </w:pPr>
      <w:r>
        <w:t>12B; Wireless Radio</w:t>
      </w:r>
    </w:p>
    <w:p w14:paraId="61A82148" w14:textId="590C13BA" w:rsidR="00FB63CA" w:rsidRDefault="00FB63CA" w:rsidP="00FB63CA">
      <w:pPr>
        <w:pStyle w:val="ListParagraph"/>
        <w:numPr>
          <w:ilvl w:val="0"/>
          <w:numId w:val="26"/>
        </w:numPr>
      </w:pPr>
      <w:r>
        <w:t>12C; Wireless Optical</w:t>
      </w:r>
    </w:p>
    <w:p w14:paraId="3F5DA4D5" w14:textId="733E91BE" w:rsidR="00763744" w:rsidRDefault="00763744" w:rsidP="00763744">
      <w:pPr>
        <w:pStyle w:val="Heading4"/>
      </w:pPr>
      <w:r>
        <w:t>GAMES, 13</w:t>
      </w:r>
    </w:p>
    <w:p w14:paraId="426A185D" w14:textId="11891715" w:rsidR="00763744" w:rsidRDefault="00763744" w:rsidP="00763744">
      <w:pPr>
        <w:pStyle w:val="ListParagraph"/>
        <w:numPr>
          <w:ilvl w:val="0"/>
          <w:numId w:val="27"/>
        </w:numPr>
      </w:pPr>
      <w:r>
        <w:t>13A; Luck</w:t>
      </w:r>
      <w:r w:rsidR="00C56A10">
        <w:t xml:space="preserve"> (i.e. chance)</w:t>
      </w:r>
    </w:p>
    <w:p w14:paraId="673F75BE" w14:textId="78891E8F" w:rsidR="00763744" w:rsidRDefault="00763744" w:rsidP="00763744">
      <w:pPr>
        <w:pStyle w:val="ListParagraph"/>
        <w:numPr>
          <w:ilvl w:val="0"/>
          <w:numId w:val="27"/>
        </w:numPr>
      </w:pPr>
      <w:r>
        <w:t>13B; Computation</w:t>
      </w:r>
      <w:r w:rsidR="00505D9D">
        <w:t xml:space="preserve"> (i.e. strategy)</w:t>
      </w:r>
    </w:p>
    <w:p w14:paraId="6C3FB8C8" w14:textId="5BDB6607" w:rsidR="00763744" w:rsidRDefault="00763744" w:rsidP="00763744">
      <w:pPr>
        <w:pStyle w:val="ListParagraph"/>
        <w:numPr>
          <w:ilvl w:val="0"/>
          <w:numId w:val="27"/>
        </w:numPr>
      </w:pPr>
      <w:r>
        <w:t xml:space="preserve">13C; </w:t>
      </w:r>
      <w:r w:rsidR="00C56A10">
        <w:t>Empathy (i.e. bluffing)</w:t>
      </w:r>
    </w:p>
    <w:p w14:paraId="02A675C3" w14:textId="13CA052E" w:rsidR="00E56A8E" w:rsidRDefault="00731DF3" w:rsidP="00E56A8E">
      <w:pPr>
        <w:pStyle w:val="Heading3"/>
      </w:pPr>
      <w:bookmarkStart w:id="51" w:name="_Ref111895180"/>
      <w:r>
        <w:t>Part</w:t>
      </w:r>
      <w:bookmarkEnd w:id="51"/>
    </w:p>
    <w:p w14:paraId="057D256C" w14:textId="78FFCB6A" w:rsidR="00672D2E" w:rsidRPr="00672D2E" w:rsidRDefault="00672D2E" w:rsidP="00672D2E">
      <w:r>
        <w:t xml:space="preserve">Each circuit </w:t>
      </w:r>
      <w:r w:rsidR="00BC7295">
        <w:t>is allotted</w:t>
      </w:r>
      <w:r>
        <w:t xml:space="preserve"> five (5) part numbers, 0-4 or 5-9</w:t>
      </w:r>
      <w:r w:rsidR="00BC7295">
        <w:t>, to allow for different layouts with various component sizes.</w:t>
      </w:r>
    </w:p>
    <w:tbl>
      <w:tblPr>
        <w:tblStyle w:val="GridTable1Light-Accent1"/>
        <w:tblW w:w="5000" w:type="pct"/>
        <w:tblLook w:val="04A0" w:firstRow="1" w:lastRow="0" w:firstColumn="1" w:lastColumn="0" w:noHBand="0" w:noVBand="1"/>
      </w:tblPr>
      <w:tblGrid>
        <w:gridCol w:w="2682"/>
        <w:gridCol w:w="2623"/>
        <w:gridCol w:w="5485"/>
      </w:tblGrid>
      <w:tr w:rsidR="00CD7BFD" w14:paraId="00251253" w14:textId="77777777" w:rsidTr="00780FD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8765977" w14:textId="77777777" w:rsidR="00CD7BFD" w:rsidRDefault="00CD7BFD" w:rsidP="00780FD3">
            <w:pPr>
              <w:pStyle w:val="NoSpacing"/>
              <w:jc w:val="center"/>
            </w:pPr>
            <w:r>
              <w:t>CLASSIFICATION ID</w:t>
            </w:r>
          </w:p>
        </w:tc>
        <w:tc>
          <w:tcPr>
            <w:tcW w:w="2623" w:type="dxa"/>
            <w:vAlign w:val="center"/>
          </w:tcPr>
          <w:p w14:paraId="2F53032C"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rPr>
                <w:b w:val="0"/>
                <w:bCs w:val="0"/>
              </w:rPr>
            </w:pPr>
            <w:r>
              <w:t>TITLE</w:t>
            </w:r>
          </w:p>
        </w:tc>
        <w:tc>
          <w:tcPr>
            <w:tcW w:w="5485" w:type="dxa"/>
            <w:vAlign w:val="center"/>
          </w:tcPr>
          <w:p w14:paraId="1EAD79C4" w14:textId="77777777" w:rsidR="00CD7BFD" w:rsidRDefault="00CD7BFD" w:rsidP="00780FD3">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3770C" w:rsidRPr="00237F95" w14:paraId="70C5F351"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93C9D85" w14:textId="2B561075" w:rsidR="0043770C" w:rsidRDefault="0043770C" w:rsidP="0043770C">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rsidRPr="00CD7BFD">
              <w:t>0</w:t>
            </w:r>
            <w:r w:rsidRPr="005B1016">
              <w:rPr>
                <w:color w:val="BFBFBF" w:themeColor="background1" w:themeShade="BF"/>
              </w:rPr>
              <w:t>-X</w:t>
            </w:r>
          </w:p>
        </w:tc>
        <w:tc>
          <w:tcPr>
            <w:tcW w:w="2623" w:type="dxa"/>
            <w:vAlign w:val="center"/>
          </w:tcPr>
          <w:p w14:paraId="1573C6F8" w14:textId="76AADBCE"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15A4DD2E" w14:textId="45C069DB"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43770C" w:rsidRPr="00237F95" w14:paraId="5189EE0D"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751460CF" w14:textId="2E91CDF9" w:rsidR="0043770C" w:rsidRDefault="0043770C" w:rsidP="0043770C">
            <w:pPr>
              <w:pStyle w:val="NoSpacing"/>
              <w:jc w:val="center"/>
            </w:pPr>
            <w:r w:rsidRPr="007C2A81">
              <w:rPr>
                <w:color w:val="BFBFBF" w:themeColor="background1" w:themeShade="BF"/>
              </w:rPr>
              <w:t>XXX-XX</w:t>
            </w:r>
            <w:r>
              <w:t>1</w:t>
            </w:r>
            <w:r w:rsidRPr="007C2A81">
              <w:rPr>
                <w:color w:val="BFBFBF" w:themeColor="background1" w:themeShade="BF"/>
              </w:rPr>
              <w:t>-X</w:t>
            </w:r>
          </w:p>
        </w:tc>
        <w:tc>
          <w:tcPr>
            <w:tcW w:w="2623" w:type="dxa"/>
            <w:vAlign w:val="center"/>
          </w:tcPr>
          <w:p w14:paraId="29D2E51A" w14:textId="16FE852C"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1AABF2AF" w14:textId="568D984F" w:rsidR="0043770C" w:rsidRPr="00237F95"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43770C" w:rsidRPr="00237F95" w14:paraId="3A656198"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37E57B1" w14:textId="7FC0073C" w:rsidR="0043770C" w:rsidRPr="009146C4" w:rsidRDefault="0043770C" w:rsidP="0043770C">
            <w:pPr>
              <w:pStyle w:val="NoSpacing"/>
              <w:jc w:val="center"/>
            </w:pPr>
            <w:r w:rsidRPr="007C2A81">
              <w:rPr>
                <w:color w:val="BFBFBF" w:themeColor="background1" w:themeShade="BF"/>
              </w:rPr>
              <w:t>XXX-XX</w:t>
            </w:r>
            <w:r>
              <w:t>2</w:t>
            </w:r>
            <w:r w:rsidRPr="007C2A81">
              <w:rPr>
                <w:color w:val="BFBFBF" w:themeColor="background1" w:themeShade="BF"/>
              </w:rPr>
              <w:t>-X</w:t>
            </w:r>
          </w:p>
        </w:tc>
        <w:tc>
          <w:tcPr>
            <w:tcW w:w="2623" w:type="dxa"/>
            <w:vAlign w:val="center"/>
          </w:tcPr>
          <w:p w14:paraId="10F6FB85" w14:textId="7F4A525D"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6E1BC51A" w14:textId="26294DDC"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43770C" w:rsidRPr="00237F95" w14:paraId="17B32FF1" w14:textId="77777777" w:rsidTr="0043770C">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E5DD477" w14:textId="72B00157" w:rsidR="0043770C" w:rsidRPr="009146C4" w:rsidRDefault="0043770C" w:rsidP="0043770C">
            <w:pPr>
              <w:pStyle w:val="NoSpacing"/>
              <w:jc w:val="center"/>
            </w:pPr>
            <w:r w:rsidRPr="007C2A81">
              <w:rPr>
                <w:color w:val="BFBFBF" w:themeColor="background1" w:themeShade="BF"/>
              </w:rPr>
              <w:t>XXX-XX</w:t>
            </w:r>
            <w:r>
              <w:t>3</w:t>
            </w:r>
            <w:r w:rsidRPr="007C2A81">
              <w:rPr>
                <w:color w:val="BFBFBF" w:themeColor="background1" w:themeShade="BF"/>
              </w:rPr>
              <w:t>-X</w:t>
            </w:r>
          </w:p>
        </w:tc>
        <w:tc>
          <w:tcPr>
            <w:tcW w:w="2623" w:type="dxa"/>
            <w:vAlign w:val="center"/>
          </w:tcPr>
          <w:p w14:paraId="50ACC7AD" w14:textId="0A69A19B"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0F7507A6" w14:textId="40782A84"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75D38F7A"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42F2B6" w14:textId="14B98C9E" w:rsidR="0043770C" w:rsidRPr="009146C4" w:rsidRDefault="0043770C" w:rsidP="0043770C">
            <w:pPr>
              <w:pStyle w:val="NoSpacing"/>
              <w:jc w:val="center"/>
            </w:pPr>
            <w:r w:rsidRPr="007C2A81">
              <w:rPr>
                <w:color w:val="BFBFBF" w:themeColor="background1" w:themeShade="BF"/>
              </w:rPr>
              <w:t>XXX-XX</w:t>
            </w:r>
            <w:r>
              <w:t>4</w:t>
            </w:r>
            <w:r w:rsidRPr="007C2A81">
              <w:rPr>
                <w:color w:val="BFBFBF" w:themeColor="background1" w:themeShade="BF"/>
              </w:rPr>
              <w:t>-X</w:t>
            </w:r>
          </w:p>
        </w:tc>
        <w:tc>
          <w:tcPr>
            <w:tcW w:w="2623" w:type="dxa"/>
            <w:vAlign w:val="center"/>
          </w:tcPr>
          <w:p w14:paraId="336618DE" w14:textId="1357130F"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6ED4D3F0" w14:textId="758FA71C"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r w:rsidR="00672D2E" w:rsidRPr="00237F95" w14:paraId="1C91D9F4"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50342DBC" w14:textId="4EC3B5B0"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5</w:t>
            </w:r>
            <w:r w:rsidRPr="005B1016">
              <w:rPr>
                <w:color w:val="BFBFBF" w:themeColor="background1" w:themeShade="BF"/>
              </w:rPr>
              <w:t>-X</w:t>
            </w:r>
          </w:p>
        </w:tc>
        <w:tc>
          <w:tcPr>
            <w:tcW w:w="2623" w:type="dxa"/>
            <w:vAlign w:val="center"/>
          </w:tcPr>
          <w:p w14:paraId="7CCB6D38" w14:textId="2CEAB648"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THD</w:t>
            </w:r>
          </w:p>
        </w:tc>
        <w:tc>
          <w:tcPr>
            <w:tcW w:w="5485" w:type="dxa"/>
            <w:vAlign w:val="center"/>
          </w:tcPr>
          <w:p w14:paraId="2329FB13" w14:textId="22B124D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Layout uses through hole device components.</w:t>
            </w:r>
          </w:p>
        </w:tc>
      </w:tr>
      <w:tr w:rsidR="00672D2E" w:rsidRPr="00237F95" w14:paraId="5AA98E70"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22631526" w14:textId="49BC5B2A" w:rsidR="00672D2E" w:rsidRPr="009146C4" w:rsidRDefault="00672D2E" w:rsidP="00672D2E">
            <w:pPr>
              <w:pStyle w:val="NoSpacing"/>
              <w:jc w:val="center"/>
            </w:pPr>
            <w:r w:rsidRPr="005B1016">
              <w:rPr>
                <w:color w:val="BFBFBF" w:themeColor="background1" w:themeShade="BF"/>
              </w:rPr>
              <w:t>X</w:t>
            </w:r>
            <w:r>
              <w:rPr>
                <w:color w:val="BFBFBF" w:themeColor="background1" w:themeShade="BF"/>
              </w:rPr>
              <w:t>XX</w:t>
            </w:r>
            <w:r w:rsidRPr="005B1016">
              <w:rPr>
                <w:color w:val="BFBFBF" w:themeColor="background1" w:themeShade="BF"/>
              </w:rPr>
              <w:t>-XX</w:t>
            </w:r>
            <w:r>
              <w:t>6</w:t>
            </w:r>
            <w:r w:rsidRPr="005B1016">
              <w:rPr>
                <w:color w:val="BFBFBF" w:themeColor="background1" w:themeShade="BF"/>
              </w:rPr>
              <w:t>-X</w:t>
            </w:r>
          </w:p>
        </w:tc>
        <w:tc>
          <w:tcPr>
            <w:tcW w:w="2623" w:type="dxa"/>
            <w:vAlign w:val="center"/>
          </w:tcPr>
          <w:p w14:paraId="4E2F0C6D" w14:textId="22674B5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1206</w:t>
            </w:r>
          </w:p>
        </w:tc>
        <w:tc>
          <w:tcPr>
            <w:tcW w:w="5485" w:type="dxa"/>
            <w:vAlign w:val="center"/>
          </w:tcPr>
          <w:p w14:paraId="7DFC7F38" w14:textId="00DFD38F"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1206 surface mount device</w:t>
            </w:r>
            <w:r w:rsidRPr="00FF3C06">
              <w:t xml:space="preserve"> components</w:t>
            </w:r>
          </w:p>
        </w:tc>
      </w:tr>
      <w:tr w:rsidR="00672D2E" w:rsidRPr="00237F95" w14:paraId="16DF022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5CA4BB6" w14:textId="5E49A6E4" w:rsidR="00672D2E" w:rsidRPr="009146C4" w:rsidRDefault="00672D2E" w:rsidP="00672D2E">
            <w:pPr>
              <w:pStyle w:val="NoSpacing"/>
              <w:jc w:val="center"/>
            </w:pPr>
            <w:r w:rsidRPr="007C2A81">
              <w:rPr>
                <w:color w:val="BFBFBF" w:themeColor="background1" w:themeShade="BF"/>
              </w:rPr>
              <w:t>XXX-XX</w:t>
            </w:r>
            <w:r>
              <w:t>7</w:t>
            </w:r>
            <w:r w:rsidRPr="007C2A81">
              <w:rPr>
                <w:color w:val="BFBFBF" w:themeColor="background1" w:themeShade="BF"/>
              </w:rPr>
              <w:t>-X</w:t>
            </w:r>
          </w:p>
        </w:tc>
        <w:tc>
          <w:tcPr>
            <w:tcW w:w="2623" w:type="dxa"/>
            <w:vAlign w:val="center"/>
          </w:tcPr>
          <w:p w14:paraId="2CC7439C" w14:textId="36D2803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0805</w:t>
            </w:r>
          </w:p>
        </w:tc>
        <w:tc>
          <w:tcPr>
            <w:tcW w:w="5485" w:type="dxa"/>
            <w:vAlign w:val="center"/>
          </w:tcPr>
          <w:p w14:paraId="73797DE0" w14:textId="25C3BAF1"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0805 surface mount device</w:t>
            </w:r>
            <w:r w:rsidRPr="00FF3C06">
              <w:t xml:space="preserve"> components</w:t>
            </w:r>
          </w:p>
        </w:tc>
      </w:tr>
      <w:tr w:rsidR="00672D2E" w:rsidRPr="00237F95" w14:paraId="1D2565CC"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04622461" w14:textId="6276CA0B" w:rsidR="00672D2E" w:rsidRPr="009146C4" w:rsidRDefault="00672D2E" w:rsidP="00672D2E">
            <w:pPr>
              <w:pStyle w:val="NoSpacing"/>
              <w:jc w:val="center"/>
            </w:pPr>
            <w:r w:rsidRPr="007C2A81">
              <w:rPr>
                <w:color w:val="BFBFBF" w:themeColor="background1" w:themeShade="BF"/>
              </w:rPr>
              <w:t>XXX-XX</w:t>
            </w:r>
            <w:r>
              <w:t>8</w:t>
            </w:r>
            <w:r w:rsidRPr="007C2A81">
              <w:rPr>
                <w:color w:val="BFBFBF" w:themeColor="background1" w:themeShade="BF"/>
              </w:rPr>
              <w:t>-X</w:t>
            </w:r>
          </w:p>
        </w:tc>
        <w:tc>
          <w:tcPr>
            <w:tcW w:w="2623" w:type="dxa"/>
            <w:vAlign w:val="center"/>
          </w:tcPr>
          <w:p w14:paraId="441A5609" w14:textId="53072E7E"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t>SMD, 0402</w:t>
            </w:r>
          </w:p>
        </w:tc>
        <w:tc>
          <w:tcPr>
            <w:tcW w:w="5485" w:type="dxa"/>
            <w:vAlign w:val="center"/>
          </w:tcPr>
          <w:p w14:paraId="416364F8" w14:textId="60E7668C" w:rsidR="00672D2E" w:rsidRDefault="00672D2E" w:rsidP="00672D2E">
            <w:pPr>
              <w:pStyle w:val="NoSpacing"/>
              <w:cnfStyle w:val="000000000000" w:firstRow="0" w:lastRow="0" w:firstColumn="0" w:lastColumn="0" w:oddVBand="0" w:evenVBand="0" w:oddHBand="0" w:evenHBand="0" w:firstRowFirstColumn="0" w:firstRowLastColumn="0" w:lastRowFirstColumn="0" w:lastRowLastColumn="0"/>
            </w:pPr>
            <w:r w:rsidRPr="00FF3C06">
              <w:t xml:space="preserve">Layout uses </w:t>
            </w:r>
            <w:r>
              <w:t>0402 surface mount device</w:t>
            </w:r>
            <w:r w:rsidRPr="00FF3C06">
              <w:t xml:space="preserve"> components</w:t>
            </w:r>
          </w:p>
        </w:tc>
      </w:tr>
      <w:tr w:rsidR="0043770C" w:rsidRPr="00237F95" w14:paraId="19CDE516" w14:textId="77777777" w:rsidTr="00780FD3">
        <w:trPr>
          <w:trHeight w:val="432"/>
        </w:trPr>
        <w:tc>
          <w:tcPr>
            <w:cnfStyle w:val="001000000000" w:firstRow="0" w:lastRow="0" w:firstColumn="1" w:lastColumn="0" w:oddVBand="0" w:evenVBand="0" w:oddHBand="0" w:evenHBand="0" w:firstRowFirstColumn="0" w:firstRowLastColumn="0" w:lastRowFirstColumn="0" w:lastRowLastColumn="0"/>
            <w:tcW w:w="2682" w:type="dxa"/>
            <w:vAlign w:val="center"/>
          </w:tcPr>
          <w:p w14:paraId="3EBF0592" w14:textId="7E08DA0C" w:rsidR="0043770C" w:rsidRDefault="0043770C" w:rsidP="0043770C">
            <w:pPr>
              <w:pStyle w:val="NoSpacing"/>
              <w:jc w:val="center"/>
            </w:pPr>
            <w:r w:rsidRPr="007C2A81">
              <w:rPr>
                <w:color w:val="BFBFBF" w:themeColor="background1" w:themeShade="BF"/>
              </w:rPr>
              <w:t>XXX-XX</w:t>
            </w:r>
            <w:r>
              <w:t>9</w:t>
            </w:r>
            <w:r w:rsidRPr="007C2A81">
              <w:rPr>
                <w:color w:val="BFBFBF" w:themeColor="background1" w:themeShade="BF"/>
              </w:rPr>
              <w:t>-X</w:t>
            </w:r>
          </w:p>
        </w:tc>
        <w:tc>
          <w:tcPr>
            <w:tcW w:w="2623" w:type="dxa"/>
            <w:vAlign w:val="center"/>
          </w:tcPr>
          <w:p w14:paraId="4145904D" w14:textId="45790E71" w:rsidR="0043770C" w:rsidRDefault="0043770C" w:rsidP="0043770C">
            <w:pPr>
              <w:pStyle w:val="NoSpacing"/>
              <w:cnfStyle w:val="000000000000" w:firstRow="0" w:lastRow="0" w:firstColumn="0" w:lastColumn="0" w:oddVBand="0" w:evenVBand="0" w:oddHBand="0" w:evenHBand="0" w:firstRowFirstColumn="0" w:firstRowLastColumn="0" w:lastRowFirstColumn="0" w:lastRowLastColumn="0"/>
            </w:pPr>
            <w:r>
              <w:t>RESERVED</w:t>
            </w:r>
          </w:p>
        </w:tc>
        <w:tc>
          <w:tcPr>
            <w:tcW w:w="5485" w:type="dxa"/>
            <w:vAlign w:val="center"/>
          </w:tcPr>
          <w:p w14:paraId="24BDA0C8" w14:textId="0B9416F1" w:rsidR="0043770C" w:rsidRDefault="00672D2E" w:rsidP="0043770C">
            <w:pPr>
              <w:pStyle w:val="NoSpacing"/>
              <w:cnfStyle w:val="000000000000" w:firstRow="0" w:lastRow="0" w:firstColumn="0" w:lastColumn="0" w:oddVBand="0" w:evenVBand="0" w:oddHBand="0" w:evenHBand="0" w:firstRowFirstColumn="0" w:firstRowLastColumn="0" w:lastRowFirstColumn="0" w:lastRowLastColumn="0"/>
            </w:pPr>
            <w:r>
              <w:t>Reserved for future use.</w:t>
            </w:r>
          </w:p>
        </w:tc>
      </w:tr>
    </w:tbl>
    <w:p w14:paraId="5FEA396E" w14:textId="37AA12D1" w:rsidR="00CD7BFD" w:rsidRDefault="00CD7BFD" w:rsidP="00CD7BFD"/>
    <w:p w14:paraId="1E01E5C1" w14:textId="48468922" w:rsidR="00E56A8E" w:rsidRDefault="00886928" w:rsidP="00E56A8E">
      <w:pPr>
        <w:pStyle w:val="Heading3"/>
      </w:pPr>
      <w:bookmarkStart w:id="52" w:name="_Ref111381473"/>
      <w:r>
        <w:lastRenderedPageBreak/>
        <w:t>Revision</w:t>
      </w:r>
      <w:bookmarkEnd w:id="52"/>
      <w:r w:rsidR="00836E34">
        <w:t xml:space="preserve"> Identification</w:t>
      </w:r>
    </w:p>
    <w:p w14:paraId="5507CBF2" w14:textId="0A9F3F73" w:rsidR="00836E34" w:rsidRPr="00836E34" w:rsidRDefault="002565F1" w:rsidP="00836E34">
      <w:r>
        <w:t>R</w:t>
      </w:r>
      <w:r w:rsidR="00836E34">
        <w:t>evision</w:t>
      </w:r>
      <w:r>
        <w:t>s of documents</w:t>
      </w:r>
      <w:r w:rsidR="00836E34">
        <w:t xml:space="preserve"> will be identified in </w:t>
      </w:r>
      <w:r>
        <w:t xml:space="preserve">their </w:t>
      </w:r>
      <w:r w:rsidR="00836E34">
        <w:t>filename</w:t>
      </w:r>
      <w:r>
        <w:t>s</w:t>
      </w:r>
      <w:r w:rsidR="00836E34">
        <w:t>.</w:t>
      </w:r>
    </w:p>
    <w:tbl>
      <w:tblPr>
        <w:tblStyle w:val="GridTable1Light-Accent1"/>
        <w:tblW w:w="5000" w:type="pct"/>
        <w:tblLook w:val="04A0" w:firstRow="1" w:lastRow="0" w:firstColumn="1" w:lastColumn="0" w:noHBand="0" w:noVBand="1"/>
      </w:tblPr>
      <w:tblGrid>
        <w:gridCol w:w="2695"/>
        <w:gridCol w:w="2520"/>
        <w:gridCol w:w="5575"/>
      </w:tblGrid>
      <w:tr w:rsidR="00E56A8E" w14:paraId="0DF91FD8" w14:textId="77777777" w:rsidTr="009A6E3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9D7F18F" w14:textId="48DF1B7A" w:rsidR="00E56A8E" w:rsidRDefault="00836E34" w:rsidP="00780FD3">
            <w:pPr>
              <w:pStyle w:val="NoSpacing"/>
              <w:jc w:val="center"/>
            </w:pPr>
            <w:r>
              <w:t>FILENAME</w:t>
            </w:r>
          </w:p>
        </w:tc>
        <w:tc>
          <w:tcPr>
            <w:tcW w:w="2520" w:type="dxa"/>
            <w:vAlign w:val="center"/>
          </w:tcPr>
          <w:p w14:paraId="7C5AC99F" w14:textId="5E373EF4" w:rsidR="00E56A8E" w:rsidRPr="008F29AC" w:rsidRDefault="00836E34" w:rsidP="00780FD3">
            <w:pPr>
              <w:pStyle w:val="NoSpacing"/>
              <w:jc w:val="center"/>
              <w:cnfStyle w:val="100000000000" w:firstRow="1" w:lastRow="0" w:firstColumn="0" w:lastColumn="0" w:oddVBand="0" w:evenVBand="0" w:oddHBand="0" w:evenHBand="0" w:firstRowFirstColumn="0" w:firstRowLastColumn="0" w:lastRowFirstColumn="0" w:lastRowLastColumn="0"/>
            </w:pPr>
            <w:r>
              <w:t>RELEASE STATUS</w:t>
            </w:r>
          </w:p>
        </w:tc>
        <w:tc>
          <w:tcPr>
            <w:tcW w:w="5575" w:type="dxa"/>
            <w:vAlign w:val="center"/>
          </w:tcPr>
          <w:p w14:paraId="41F5CE53" w14:textId="44E8C97E" w:rsidR="00E56A8E" w:rsidRDefault="009A6E34" w:rsidP="009A6E3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2374E" w14:paraId="0614F055"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29476535" w14:textId="6D1E74A3" w:rsidR="00A2374E" w:rsidRPr="00237F95" w:rsidRDefault="00A2374E" w:rsidP="00A2374E">
            <w:pPr>
              <w:pStyle w:val="NoSpacing"/>
              <w:jc w:val="center"/>
            </w:pPr>
            <w:r w:rsidRPr="007C2A81">
              <w:rPr>
                <w:color w:val="BFBFBF" w:themeColor="background1" w:themeShade="BF"/>
              </w:rPr>
              <w:t>XXX-X</w:t>
            </w:r>
            <w:r>
              <w:rPr>
                <w:color w:val="BFBFBF" w:themeColor="background1" w:themeShade="BF"/>
              </w:rPr>
              <w:t>XX</w:t>
            </w:r>
          </w:p>
        </w:tc>
        <w:tc>
          <w:tcPr>
            <w:tcW w:w="2520" w:type="dxa"/>
            <w:vAlign w:val="center"/>
          </w:tcPr>
          <w:p w14:paraId="33025D86" w14:textId="00E23379" w:rsidR="00A2374E" w:rsidRPr="008F29AC" w:rsidRDefault="00836E34" w:rsidP="00A2374E">
            <w:pPr>
              <w:pStyle w:val="NoSpacing"/>
              <w:jc w:val="center"/>
              <w:cnfStyle w:val="000000000000" w:firstRow="0" w:lastRow="0" w:firstColumn="0" w:lastColumn="0" w:oddVBand="0" w:evenVBand="0" w:oddHBand="0" w:evenHBand="0" w:firstRowFirstColumn="0" w:firstRowLastColumn="0" w:lastRowFirstColumn="0" w:lastRowLastColumn="0"/>
            </w:pPr>
            <w:r>
              <w:t>NOT RELEASED</w:t>
            </w:r>
          </w:p>
        </w:tc>
        <w:tc>
          <w:tcPr>
            <w:tcW w:w="5575" w:type="dxa"/>
            <w:vAlign w:val="center"/>
          </w:tcPr>
          <w:p w14:paraId="7CCAAB27" w14:textId="4C516535"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Living</w:t>
            </w:r>
            <w:r w:rsidR="00836E34">
              <w:t>/working</w:t>
            </w:r>
            <w:r>
              <w:t xml:space="preserve"> file</w:t>
            </w:r>
          </w:p>
        </w:tc>
      </w:tr>
      <w:tr w:rsidR="007E2A9C" w14:paraId="38452B10" w14:textId="77777777" w:rsidTr="00D0102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4CB18F47" w14:textId="0853DE01" w:rsidR="007E2A9C" w:rsidRPr="00237F95" w:rsidRDefault="00836E34" w:rsidP="00D01024">
            <w:pPr>
              <w:pStyle w:val="NoSpacing"/>
              <w:jc w:val="center"/>
            </w:pPr>
            <w:r w:rsidRPr="007E2A9C">
              <w:t>X</w:t>
            </w:r>
            <w:r w:rsidR="007E2A9C" w:rsidRPr="00DF74FF">
              <w:rPr>
                <w:color w:val="BFBFBF" w:themeColor="background1" w:themeShade="BF"/>
              </w:rPr>
              <w:t>XXX-XXX-</w:t>
            </w:r>
            <w:r w:rsidR="007E2A9C">
              <w:t>A</w:t>
            </w:r>
          </w:p>
        </w:tc>
        <w:tc>
          <w:tcPr>
            <w:tcW w:w="2520" w:type="dxa"/>
            <w:vAlign w:val="center"/>
          </w:tcPr>
          <w:p w14:paraId="52D2623F" w14:textId="77777777" w:rsidR="007E2A9C" w:rsidRPr="008F29AC" w:rsidRDefault="007E2A9C" w:rsidP="00D01024">
            <w:pPr>
              <w:pStyle w:val="NoSpacing"/>
              <w:jc w:val="center"/>
              <w:cnfStyle w:val="000000000000" w:firstRow="0" w:lastRow="0" w:firstColumn="0" w:lastColumn="0" w:oddVBand="0" w:evenVBand="0" w:oddHBand="0" w:evenHBand="0" w:firstRowFirstColumn="0" w:firstRowLastColumn="0" w:lastRowFirstColumn="0" w:lastRowLastColumn="0"/>
            </w:pPr>
            <w:r>
              <w:t>Prototype Release</w:t>
            </w:r>
          </w:p>
        </w:tc>
        <w:tc>
          <w:tcPr>
            <w:tcW w:w="5575" w:type="dxa"/>
            <w:vAlign w:val="center"/>
          </w:tcPr>
          <w:p w14:paraId="6C0FE15A" w14:textId="77777777" w:rsidR="007E2A9C" w:rsidRPr="00237F95" w:rsidRDefault="007E2A9C" w:rsidP="00D01024">
            <w:pPr>
              <w:pStyle w:val="NoSpacing"/>
              <w:cnfStyle w:val="000000000000" w:firstRow="0" w:lastRow="0" w:firstColumn="0" w:lastColumn="0" w:oddVBand="0" w:evenVBand="0" w:oddHBand="0" w:evenHBand="0" w:firstRowFirstColumn="0" w:firstRowLastColumn="0" w:lastRowFirstColumn="0" w:lastRowLastColumn="0"/>
            </w:pPr>
            <w:r>
              <w:t>Released prototype revision.</w:t>
            </w:r>
          </w:p>
        </w:tc>
      </w:tr>
      <w:tr w:rsidR="00A2374E" w14:paraId="1E96B7C7" w14:textId="77777777" w:rsidTr="009A6E34">
        <w:trPr>
          <w:trHeight w:val="432"/>
        </w:trPr>
        <w:tc>
          <w:tcPr>
            <w:cnfStyle w:val="001000000000" w:firstRow="0" w:lastRow="0" w:firstColumn="1" w:lastColumn="0" w:oddVBand="0" w:evenVBand="0" w:oddHBand="0" w:evenHBand="0" w:firstRowFirstColumn="0" w:firstRowLastColumn="0" w:lastRowFirstColumn="0" w:lastRowLastColumn="0"/>
            <w:tcW w:w="2695" w:type="dxa"/>
            <w:vAlign w:val="center"/>
          </w:tcPr>
          <w:p w14:paraId="6C54956A" w14:textId="65F8E36E" w:rsidR="00A2374E" w:rsidRPr="00237F95" w:rsidRDefault="00A2374E" w:rsidP="00A2374E">
            <w:pPr>
              <w:pStyle w:val="NoSpacing"/>
              <w:jc w:val="center"/>
            </w:pPr>
            <w:r w:rsidRPr="00DF74FF">
              <w:rPr>
                <w:color w:val="BFBFBF" w:themeColor="background1" w:themeShade="BF"/>
              </w:rPr>
              <w:t>XXX-XXX-</w:t>
            </w:r>
            <w:r>
              <w:t>A</w:t>
            </w:r>
          </w:p>
        </w:tc>
        <w:tc>
          <w:tcPr>
            <w:tcW w:w="2520" w:type="dxa"/>
            <w:vAlign w:val="center"/>
          </w:tcPr>
          <w:p w14:paraId="03F4E79E" w14:textId="2C581E23" w:rsidR="00A2374E" w:rsidRPr="008F29AC" w:rsidRDefault="009A6E34" w:rsidP="00A2374E">
            <w:pPr>
              <w:pStyle w:val="NoSpacing"/>
              <w:jc w:val="center"/>
              <w:cnfStyle w:val="000000000000" w:firstRow="0" w:lastRow="0" w:firstColumn="0" w:lastColumn="0" w:oddVBand="0" w:evenVBand="0" w:oddHBand="0" w:evenHBand="0" w:firstRowFirstColumn="0" w:firstRowLastColumn="0" w:lastRowFirstColumn="0" w:lastRowLastColumn="0"/>
            </w:pPr>
            <w:r>
              <w:t>Initial Release</w:t>
            </w:r>
          </w:p>
        </w:tc>
        <w:tc>
          <w:tcPr>
            <w:tcW w:w="5575" w:type="dxa"/>
            <w:vAlign w:val="center"/>
          </w:tcPr>
          <w:p w14:paraId="65663F49" w14:textId="02F4BA8A" w:rsidR="00A2374E" w:rsidRPr="00237F95" w:rsidRDefault="007E2A9C" w:rsidP="009A6E34">
            <w:pPr>
              <w:pStyle w:val="NoSpacing"/>
              <w:cnfStyle w:val="000000000000" w:firstRow="0" w:lastRow="0" w:firstColumn="0" w:lastColumn="0" w:oddVBand="0" w:evenVBand="0" w:oddHBand="0" w:evenHBand="0" w:firstRowFirstColumn="0" w:firstRowLastColumn="0" w:lastRowFirstColumn="0" w:lastRowLastColumn="0"/>
            </w:pPr>
            <w:r>
              <w:t>Released product revision.</w:t>
            </w:r>
          </w:p>
        </w:tc>
      </w:tr>
    </w:tbl>
    <w:p w14:paraId="16B8DE07" w14:textId="77777777" w:rsidR="007E2926" w:rsidRDefault="007E2926">
      <w:pPr>
        <w:spacing w:line="259" w:lineRule="auto"/>
      </w:pPr>
      <w:bookmarkStart w:id="53" w:name="_Toc111559918"/>
      <w:bookmarkStart w:id="54" w:name="_Ref110881279"/>
    </w:p>
    <w:p w14:paraId="5F3EF2C5" w14:textId="0CF4644F" w:rsidR="007E2926" w:rsidRDefault="007E2926">
      <w:pPr>
        <w:spacing w:line="259" w:lineRule="auto"/>
        <w:rPr>
          <w:rFonts w:asciiTheme="majorHAnsi" w:eastAsiaTheme="majorEastAsia" w:hAnsiTheme="majorHAnsi" w:cstheme="majorBidi"/>
          <w:caps/>
          <w:color w:val="2F5496" w:themeColor="accent1" w:themeShade="BF"/>
          <w:sz w:val="32"/>
          <w:szCs w:val="32"/>
        </w:rPr>
      </w:pPr>
      <w:r>
        <w:br w:type="page"/>
      </w:r>
    </w:p>
    <w:p w14:paraId="2855A615" w14:textId="5F51C6A8" w:rsidR="00AE52A3" w:rsidRDefault="00AE52A3" w:rsidP="00AE52A3">
      <w:pPr>
        <w:pStyle w:val="Heading1"/>
      </w:pPr>
      <w:bookmarkStart w:id="55" w:name="_Toc124108881"/>
      <w:r>
        <w:lastRenderedPageBreak/>
        <w:t>Engineering Documentation</w:t>
      </w:r>
      <w:bookmarkEnd w:id="53"/>
      <w:bookmarkEnd w:id="55"/>
    </w:p>
    <w:p w14:paraId="78D1472C" w14:textId="77777777" w:rsidR="00AE52A3" w:rsidRDefault="00AE52A3" w:rsidP="00AE52A3">
      <w:pPr>
        <w:pStyle w:val="Heading2"/>
      </w:pPr>
      <w:r>
        <w:t>Introduction</w:t>
      </w:r>
    </w:p>
    <w:p w14:paraId="0FA45122" w14:textId="77777777" w:rsidR="00AE52A3" w:rsidRPr="001E21DE" w:rsidRDefault="00AE52A3" w:rsidP="00AE52A3">
      <w:r>
        <w:t>This section specifies features of controlled documents such as schematics, datasheets, procedures, forms, and reports.</w:t>
      </w:r>
    </w:p>
    <w:p w14:paraId="2DC9396E" w14:textId="77777777" w:rsidR="00AE52A3" w:rsidRDefault="00AE52A3" w:rsidP="00AE52A3">
      <w:pPr>
        <w:pStyle w:val="Heading2"/>
      </w:pPr>
      <w:r>
        <w:t>Document Control</w:t>
      </w:r>
    </w:p>
    <w:p w14:paraId="1BACEDA8" w14:textId="77777777" w:rsidR="00AE52A3" w:rsidRDefault="00AE52A3" w:rsidP="00AE52A3">
      <w:pPr>
        <w:pStyle w:val="Heading3"/>
      </w:pPr>
      <w:r>
        <w:t>Revision History</w:t>
      </w:r>
    </w:p>
    <w:p w14:paraId="5425FE74" w14:textId="581C9FB6" w:rsidR="00AE52A3" w:rsidRDefault="00AE52A3" w:rsidP="00AE52A3">
      <w:r>
        <w:t>Revisions will increment from A to B, C, D, etc.</w:t>
      </w:r>
    </w:p>
    <w:p w14:paraId="509F795D" w14:textId="77777777" w:rsidR="00AE52A3" w:rsidRDefault="00AE52A3" w:rsidP="00AE52A3">
      <w:r>
        <w:t>Documents created in a CAD tool will have a revision history table similar to this:</w:t>
      </w:r>
    </w:p>
    <w:p w14:paraId="10FFBABB" w14:textId="77777777" w:rsidR="00AE52A3" w:rsidRDefault="00AE52A3" w:rsidP="00AE52A3">
      <w:pPr>
        <w:keepNext/>
        <w:jc w:val="center"/>
      </w:pPr>
      <w:r>
        <w:rPr>
          <w:noProof/>
        </w:rPr>
        <w:drawing>
          <wp:inline distT="0" distB="0" distL="0" distR="0" wp14:anchorId="0F4FD429" wp14:editId="048AF33A">
            <wp:extent cx="3767016" cy="742404"/>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67016" cy="742404"/>
                    </a:xfrm>
                    <a:prstGeom prst="rect">
                      <a:avLst/>
                    </a:prstGeom>
                  </pic:spPr>
                </pic:pic>
              </a:graphicData>
            </a:graphic>
          </wp:inline>
        </w:drawing>
      </w:r>
    </w:p>
    <w:p w14:paraId="3DAB5886" w14:textId="649B38F2" w:rsidR="00AE52A3" w:rsidRDefault="00AE52A3" w:rsidP="00AE52A3">
      <w:pPr>
        <w:pStyle w:val="Caption"/>
        <w:jc w:val="center"/>
      </w:pPr>
      <w:bookmarkStart w:id="56" w:name="_Toc111571934"/>
      <w:bookmarkStart w:id="57" w:name="_Toc124108860"/>
      <w:r>
        <w:t xml:space="preserve">Figure </w:t>
      </w:r>
      <w:fldSimple w:instr=" SEQ Figure \* ARABIC ">
        <w:r w:rsidR="00BD36BA">
          <w:rPr>
            <w:noProof/>
          </w:rPr>
          <w:t>18</w:t>
        </w:r>
      </w:fldSimple>
      <w:r>
        <w:t xml:space="preserve"> – Exemplar Revision History Table</w:t>
      </w:r>
      <w:bookmarkEnd w:id="56"/>
      <w:bookmarkEnd w:id="57"/>
    </w:p>
    <w:p w14:paraId="716FD62F" w14:textId="77777777" w:rsidR="00AE52A3" w:rsidRDefault="00AE52A3" w:rsidP="00AE52A3">
      <w:r>
        <w:t>Documents created in Microsoft Word will have a revision history table similar to this:</w:t>
      </w:r>
    </w:p>
    <w:p w14:paraId="6A78AA2E" w14:textId="6D45CAC6" w:rsidR="00AE52A3" w:rsidRDefault="00AE52A3" w:rsidP="00AE52A3">
      <w:pPr>
        <w:pStyle w:val="Caption"/>
        <w:keepNext/>
        <w:jc w:val="center"/>
      </w:pPr>
      <w:bookmarkStart w:id="58" w:name="_Toc111559927"/>
      <w:bookmarkStart w:id="59" w:name="_Toc124108836"/>
      <w:r>
        <w:t xml:space="preserve">Table </w:t>
      </w:r>
      <w:fldSimple w:instr=" SEQ Table \* ARABIC ">
        <w:r w:rsidR="00BD36BA">
          <w:rPr>
            <w:noProof/>
          </w:rPr>
          <w:t>4</w:t>
        </w:r>
      </w:fldSimple>
      <w:r>
        <w:t xml:space="preserve"> – Exemplar Revision History Table</w:t>
      </w:r>
      <w:bookmarkEnd w:id="58"/>
      <w:bookmarkEnd w:id="59"/>
    </w:p>
    <w:tbl>
      <w:tblPr>
        <w:tblStyle w:val="GridTable1Light-Accent1"/>
        <w:tblW w:w="0" w:type="auto"/>
        <w:tblLook w:val="04A0" w:firstRow="1" w:lastRow="0" w:firstColumn="1" w:lastColumn="0" w:noHBand="0" w:noVBand="1"/>
      </w:tblPr>
      <w:tblGrid>
        <w:gridCol w:w="895"/>
        <w:gridCol w:w="6840"/>
        <w:gridCol w:w="1350"/>
        <w:gridCol w:w="1705"/>
      </w:tblGrid>
      <w:tr w:rsidR="00AE52A3" w14:paraId="1A79F991"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2259023" w14:textId="77777777" w:rsidR="00AE52A3" w:rsidRDefault="00AE52A3" w:rsidP="00A446A5">
            <w:pPr>
              <w:pStyle w:val="NoSpacing"/>
              <w:jc w:val="center"/>
            </w:pPr>
            <w:r>
              <w:t>REV</w:t>
            </w:r>
          </w:p>
        </w:tc>
        <w:tc>
          <w:tcPr>
            <w:tcW w:w="6840" w:type="dxa"/>
            <w:vAlign w:val="center"/>
          </w:tcPr>
          <w:p w14:paraId="661757FE"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350" w:type="dxa"/>
            <w:vAlign w:val="center"/>
          </w:tcPr>
          <w:p w14:paraId="28979DD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705" w:type="dxa"/>
            <w:vAlign w:val="center"/>
          </w:tcPr>
          <w:p w14:paraId="5B8F1087"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AE52A3" w14:paraId="6626F46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tcBorders>
              <w:top w:val="single" w:sz="12" w:space="0" w:color="8EAADB" w:themeColor="accent1" w:themeTint="99"/>
            </w:tcBorders>
            <w:vAlign w:val="center"/>
          </w:tcPr>
          <w:p w14:paraId="5467E014" w14:textId="77777777" w:rsidR="00AE52A3" w:rsidRDefault="00AE52A3" w:rsidP="00A446A5">
            <w:pPr>
              <w:pStyle w:val="NoSpacing"/>
              <w:jc w:val="center"/>
            </w:pPr>
            <w:r>
              <w:t>A</w:t>
            </w:r>
          </w:p>
        </w:tc>
        <w:tc>
          <w:tcPr>
            <w:tcW w:w="6840" w:type="dxa"/>
            <w:tcBorders>
              <w:top w:val="single" w:sz="12" w:space="0" w:color="8EAADB" w:themeColor="accent1" w:themeTint="99"/>
            </w:tcBorders>
            <w:vAlign w:val="center"/>
          </w:tcPr>
          <w:p w14:paraId="300C462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1350" w:type="dxa"/>
            <w:tcBorders>
              <w:top w:val="single" w:sz="12" w:space="0" w:color="8EAADB" w:themeColor="accent1" w:themeTint="99"/>
            </w:tcBorders>
            <w:vAlign w:val="center"/>
          </w:tcPr>
          <w:p w14:paraId="61EBBBF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w:t>
            </w:r>
          </w:p>
        </w:tc>
        <w:tc>
          <w:tcPr>
            <w:tcW w:w="1705" w:type="dxa"/>
            <w:vAlign w:val="center"/>
          </w:tcPr>
          <w:p w14:paraId="2B974B0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DDMMMYYYY</w:t>
            </w:r>
          </w:p>
        </w:tc>
      </w:tr>
      <w:tr w:rsidR="00AE52A3" w14:paraId="2470A7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F7B2CF1" w14:textId="77777777" w:rsidR="00AE52A3" w:rsidRDefault="00AE52A3" w:rsidP="00A446A5">
            <w:pPr>
              <w:pStyle w:val="NoSpacing"/>
              <w:jc w:val="center"/>
            </w:pPr>
          </w:p>
        </w:tc>
        <w:tc>
          <w:tcPr>
            <w:tcW w:w="6840" w:type="dxa"/>
            <w:vAlign w:val="center"/>
          </w:tcPr>
          <w:p w14:paraId="337820B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c>
          <w:tcPr>
            <w:tcW w:w="1350" w:type="dxa"/>
            <w:vAlign w:val="center"/>
          </w:tcPr>
          <w:p w14:paraId="228C26C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1705" w:type="dxa"/>
            <w:vAlign w:val="center"/>
          </w:tcPr>
          <w:p w14:paraId="75B7BA3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10CC39A9" w14:textId="77777777" w:rsidR="00AE52A3" w:rsidRPr="003C0750" w:rsidRDefault="00AE52A3" w:rsidP="00AE52A3"/>
    <w:p w14:paraId="05CCB6DB" w14:textId="77777777" w:rsidR="00AE52A3" w:rsidRDefault="00AE52A3" w:rsidP="00AE52A3">
      <w:pPr>
        <w:pStyle w:val="Heading3"/>
      </w:pPr>
      <w:r>
        <w:t>Review and Approval</w:t>
      </w:r>
    </w:p>
    <w:p w14:paraId="198F945A" w14:textId="77777777" w:rsidR="00AE52A3" w:rsidRDefault="00AE52A3" w:rsidP="00AE52A3">
      <w:r>
        <w:t>Engineering documentation will be reviewed, approved, and signed by a qualified engineer prior to release.</w:t>
      </w:r>
    </w:p>
    <w:p w14:paraId="343AFB4A" w14:textId="77777777" w:rsidR="00AE52A3" w:rsidRDefault="00AE52A3" w:rsidP="00AE52A3">
      <w:pPr>
        <w:pStyle w:val="Heading3"/>
      </w:pPr>
      <w:r>
        <w:t>Electronic Signatures</w:t>
      </w:r>
    </w:p>
    <w:p w14:paraId="55C7215F" w14:textId="77777777" w:rsidR="00AE52A3" w:rsidRDefault="00AE52A3" w:rsidP="00AE52A3">
      <w:r>
        <w:t>Documents created in CAD tools will be signed electronically within the CAD tool.</w:t>
      </w:r>
    </w:p>
    <w:p w14:paraId="53580B08" w14:textId="3FD303BC" w:rsidR="00AE52A3" w:rsidRDefault="00AE52A3" w:rsidP="00AE52A3">
      <w:r>
        <w:t>Documents created in Microsoft Office will be signed electronically within Microsoft Office.</w:t>
      </w:r>
    </w:p>
    <w:p w14:paraId="1D431C9D" w14:textId="61A4C1E8" w:rsidR="007E2926" w:rsidRDefault="007E2926" w:rsidP="00AE52A3">
      <w:r>
        <w:t>Video records of hardware releases will be available on the miniPCB Channel on YouTube.</w:t>
      </w:r>
    </w:p>
    <w:p w14:paraId="73AC23B8"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2DE346AD" w14:textId="77777777" w:rsidR="00AE52A3" w:rsidRDefault="00AE52A3" w:rsidP="00AE52A3">
      <w:pPr>
        <w:pStyle w:val="Heading3"/>
      </w:pPr>
      <w:r>
        <w:lastRenderedPageBreak/>
        <w:t>Engineering Change Orders</w:t>
      </w:r>
    </w:p>
    <w:p w14:paraId="031B2601" w14:textId="77777777" w:rsidR="00AE52A3" w:rsidRDefault="00AE52A3" w:rsidP="00AE52A3">
      <w:r>
        <w:t>A description of approved changes to engineering documentation will be recorded on an Engineering Change Order (ECO) form.</w:t>
      </w:r>
    </w:p>
    <w:p w14:paraId="438DAEF5" w14:textId="77777777" w:rsidR="00AE52A3" w:rsidRDefault="00AE52A3" w:rsidP="00AE52A3">
      <w:pPr>
        <w:pStyle w:val="Heading3"/>
      </w:pPr>
      <w:r>
        <w:t>Engineering REcords</w:t>
      </w:r>
    </w:p>
    <w:tbl>
      <w:tblPr>
        <w:tblStyle w:val="GridTable1Light-Accent1"/>
        <w:tblW w:w="0" w:type="auto"/>
        <w:tblLook w:val="04A0" w:firstRow="1" w:lastRow="0" w:firstColumn="1" w:lastColumn="0" w:noHBand="0" w:noVBand="1"/>
      </w:tblPr>
      <w:tblGrid>
        <w:gridCol w:w="3055"/>
        <w:gridCol w:w="7735"/>
      </w:tblGrid>
      <w:tr w:rsidR="00AE52A3" w14:paraId="7A0AB65B"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7DC87F" w14:textId="77777777" w:rsidR="00AE52A3" w:rsidRDefault="00AE52A3" w:rsidP="00A446A5">
            <w:pPr>
              <w:pStyle w:val="NoSpacing"/>
            </w:pPr>
            <w:r>
              <w:t>RECORD</w:t>
            </w:r>
          </w:p>
        </w:tc>
        <w:tc>
          <w:tcPr>
            <w:tcW w:w="7735" w:type="dxa"/>
            <w:vAlign w:val="center"/>
          </w:tcPr>
          <w:p w14:paraId="4D81724C"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AE52A3" w14:paraId="0352911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802BEB8" w14:textId="77777777" w:rsidR="00AE52A3" w:rsidRDefault="00AE52A3" w:rsidP="00A446A5">
            <w:pPr>
              <w:pStyle w:val="NoSpacing"/>
            </w:pPr>
            <w:r>
              <w:t>Source Files</w:t>
            </w:r>
          </w:p>
        </w:tc>
        <w:tc>
          <w:tcPr>
            <w:tcW w:w="7735" w:type="dxa"/>
            <w:vAlign w:val="center"/>
          </w:tcPr>
          <w:p w14:paraId="6C5B3D7B"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roofErr w:type="spellStart"/>
            <w:r>
              <w:t>Gerbers</w:t>
            </w:r>
            <w:proofErr w:type="spellEnd"/>
            <w:r>
              <w:t>, CAD files, Word documents, Excel documents, etc.</w:t>
            </w:r>
          </w:p>
        </w:tc>
      </w:tr>
      <w:tr w:rsidR="00AE52A3" w14:paraId="156C1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1941CE9" w14:textId="77777777" w:rsidR="00AE52A3" w:rsidRDefault="00AE52A3" w:rsidP="00A446A5">
            <w:pPr>
              <w:pStyle w:val="NoSpacing"/>
            </w:pPr>
            <w:r>
              <w:t>Schematics</w:t>
            </w:r>
          </w:p>
        </w:tc>
        <w:tc>
          <w:tcPr>
            <w:tcW w:w="7735" w:type="dxa"/>
            <w:vAlign w:val="center"/>
          </w:tcPr>
          <w:p w14:paraId="7A25C10E"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 (from CAD)</w:t>
            </w:r>
          </w:p>
        </w:tc>
      </w:tr>
      <w:tr w:rsidR="00AE52A3" w14:paraId="1B5F2D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0048DBD" w14:textId="77777777" w:rsidR="00AE52A3" w:rsidRDefault="00AE52A3" w:rsidP="00A446A5">
            <w:pPr>
              <w:pStyle w:val="NoSpacing"/>
            </w:pPr>
            <w:r>
              <w:t>Datasheets</w:t>
            </w:r>
          </w:p>
        </w:tc>
        <w:tc>
          <w:tcPr>
            <w:tcW w:w="7735" w:type="dxa"/>
            <w:vAlign w:val="center"/>
          </w:tcPr>
          <w:p w14:paraId="79BE7A1A"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r>
              <w:t xml:space="preserve"> (from Word)</w:t>
            </w:r>
          </w:p>
        </w:tc>
      </w:tr>
      <w:tr w:rsidR="00AE52A3" w14:paraId="234210F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D6B3E20" w14:textId="77777777" w:rsidR="00AE52A3" w:rsidRDefault="00AE52A3" w:rsidP="00A446A5">
            <w:pPr>
              <w:pStyle w:val="NoSpacing"/>
            </w:pPr>
            <w:r>
              <w:t>FMEA Reports</w:t>
            </w:r>
          </w:p>
        </w:tc>
        <w:tc>
          <w:tcPr>
            <w:tcW w:w="7735" w:type="dxa"/>
            <w:vAlign w:val="center"/>
          </w:tcPr>
          <w:p w14:paraId="063B1284"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384785F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891CAB8" w14:textId="77777777" w:rsidR="00AE52A3" w:rsidRDefault="00AE52A3" w:rsidP="00A446A5">
            <w:pPr>
              <w:pStyle w:val="NoSpacing"/>
            </w:pPr>
            <w:r>
              <w:t>Testing Procedure</w:t>
            </w:r>
          </w:p>
        </w:tc>
        <w:tc>
          <w:tcPr>
            <w:tcW w:w="7735" w:type="dxa"/>
            <w:vAlign w:val="center"/>
          </w:tcPr>
          <w:p w14:paraId="4C1AB967"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465087C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AEB8E54" w14:textId="77777777" w:rsidR="00AE52A3" w:rsidRDefault="00AE52A3" w:rsidP="00A446A5">
            <w:pPr>
              <w:pStyle w:val="NoSpacing"/>
            </w:pPr>
            <w:r>
              <w:t>Testing Report</w:t>
            </w:r>
          </w:p>
        </w:tc>
        <w:tc>
          <w:tcPr>
            <w:tcW w:w="7735" w:type="dxa"/>
            <w:vAlign w:val="center"/>
          </w:tcPr>
          <w:p w14:paraId="29C0036F" w14:textId="77777777" w:rsidR="00AE52A3" w:rsidRPr="00CD7BA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rsidRPr="00CD2651">
              <w:t>PDF document</w:t>
            </w:r>
          </w:p>
        </w:tc>
      </w:tr>
      <w:tr w:rsidR="00AE52A3" w14:paraId="77074C9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A759797" w14:textId="77777777" w:rsidR="00AE52A3" w:rsidRDefault="00AE52A3" w:rsidP="00A446A5">
            <w:pPr>
              <w:pStyle w:val="NoSpacing"/>
            </w:pPr>
            <w:r>
              <w:t>Engineering Change Orders</w:t>
            </w:r>
          </w:p>
        </w:tc>
        <w:tc>
          <w:tcPr>
            <w:tcW w:w="7735" w:type="dxa"/>
            <w:vAlign w:val="center"/>
          </w:tcPr>
          <w:p w14:paraId="2C453B79" w14:textId="77777777" w:rsidR="00AE52A3" w:rsidRPr="00CD2651"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PDF documents</w:t>
            </w:r>
          </w:p>
        </w:tc>
      </w:tr>
    </w:tbl>
    <w:p w14:paraId="6E1279E6" w14:textId="77777777" w:rsidR="00AE52A3" w:rsidRPr="00DD3B82" w:rsidRDefault="00AE52A3" w:rsidP="00AE52A3"/>
    <w:p w14:paraId="55DB512F" w14:textId="2AC8DE58" w:rsidR="00AE52A3" w:rsidRDefault="00DA0DD4" w:rsidP="00AE52A3">
      <w:pPr>
        <w:pStyle w:val="Heading3"/>
      </w:pPr>
      <w:r>
        <w:t>File</w:t>
      </w:r>
      <w:r w:rsidR="00AE52A3">
        <w:t xml:space="preserve"> Repository</w:t>
      </w:r>
    </w:p>
    <w:p w14:paraId="59C64FD0" w14:textId="7706AEE8" w:rsidR="00AE52A3" w:rsidRPr="008A50A5" w:rsidRDefault="00AE52A3" w:rsidP="00AE52A3">
      <w:r>
        <w:t xml:space="preserve">Engineering </w:t>
      </w:r>
      <w:r w:rsidR="00DA0DD4">
        <w:t xml:space="preserve">files and </w:t>
      </w:r>
      <w:r>
        <w:t>records will be saved in a GitHub repository owned by Nolan Manteufel.</w:t>
      </w:r>
    </w:p>
    <w:p w14:paraId="27F0D34D" w14:textId="77777777" w:rsidR="00AE52A3" w:rsidRDefault="00AE52A3" w:rsidP="00AE52A3">
      <w:pPr>
        <w:pStyle w:val="Heading3"/>
      </w:pPr>
      <w:r>
        <w:t>Public Disemination</w:t>
      </w:r>
    </w:p>
    <w:p w14:paraId="5CE70AA9" w14:textId="2413D2C9" w:rsidR="00AE52A3" w:rsidRDefault="00AE52A3" w:rsidP="00AE52A3">
      <w:r>
        <w:t>Engineering files</w:t>
      </w:r>
      <w:r w:rsidR="00DA0DD4">
        <w:t xml:space="preserve"> and records</w:t>
      </w:r>
      <w:r>
        <w:t xml:space="preserve"> will be published to a public GitHub repository owned by Nolan Manteufel. </w:t>
      </w:r>
      <w:r w:rsidR="00186CFD">
        <w:t>Current and o</w:t>
      </w:r>
      <w:r>
        <w:t>bsolete revisions will be available according to GitHub file version history capabilities.</w:t>
      </w:r>
    </w:p>
    <w:p w14:paraId="2690DF7F" w14:textId="31C19D8C" w:rsidR="00AE52A3" w:rsidRDefault="00AE52A3" w:rsidP="00AE52A3">
      <w:pPr>
        <w:pStyle w:val="Caption"/>
        <w:keepNext/>
      </w:pPr>
      <w:bookmarkStart w:id="60" w:name="_Toc111559928"/>
      <w:bookmarkStart w:id="61" w:name="_Toc124108837"/>
      <w:r>
        <w:t xml:space="preserve">Table </w:t>
      </w:r>
      <w:fldSimple w:instr=" SEQ Table \* ARABIC ">
        <w:r w:rsidR="00BD36BA">
          <w:rPr>
            <w:noProof/>
          </w:rPr>
          <w:t>5</w:t>
        </w:r>
      </w:fldSimple>
      <w:r>
        <w:t xml:space="preserve"> – GitHub Repository</w:t>
      </w:r>
      <w:bookmarkEnd w:id="60"/>
      <w:bookmarkEnd w:id="61"/>
    </w:p>
    <w:tbl>
      <w:tblPr>
        <w:tblStyle w:val="GridTable1Light-Accent1"/>
        <w:tblW w:w="0" w:type="auto"/>
        <w:tblLook w:val="04A0" w:firstRow="1" w:lastRow="0" w:firstColumn="1" w:lastColumn="0" w:noHBand="0" w:noVBand="1"/>
      </w:tblPr>
      <w:tblGrid>
        <w:gridCol w:w="2425"/>
        <w:gridCol w:w="8365"/>
      </w:tblGrid>
      <w:tr w:rsidR="00AE52A3" w14:paraId="230C23C6"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EDAC668" w14:textId="77777777" w:rsidR="00AE52A3" w:rsidRDefault="00AE52A3" w:rsidP="00A446A5">
            <w:pPr>
              <w:pStyle w:val="NoSpacing"/>
            </w:pPr>
            <w:r>
              <w:t>REPOSITORY</w:t>
            </w:r>
          </w:p>
        </w:tc>
        <w:tc>
          <w:tcPr>
            <w:tcW w:w="8365" w:type="dxa"/>
            <w:vAlign w:val="center"/>
          </w:tcPr>
          <w:p w14:paraId="49FA5142" w14:textId="77777777" w:rsidR="00AE52A3" w:rsidRDefault="00AE52A3" w:rsidP="00A446A5">
            <w:pPr>
              <w:pStyle w:val="NoSpacing"/>
              <w:cnfStyle w:val="100000000000" w:firstRow="1" w:lastRow="0" w:firstColumn="0" w:lastColumn="0" w:oddVBand="0" w:evenVBand="0" w:oddHBand="0" w:evenHBand="0" w:firstRowFirstColumn="0" w:firstRowLastColumn="0" w:lastRowFirstColumn="0" w:lastRowLastColumn="0"/>
            </w:pPr>
            <w:r>
              <w:t>LOCATION</w:t>
            </w:r>
          </w:p>
        </w:tc>
      </w:tr>
      <w:tr w:rsidR="00AE52A3" w14:paraId="671AE69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23C531C2" w14:textId="77777777" w:rsidR="00AE52A3" w:rsidRDefault="00AE52A3" w:rsidP="00A446A5">
            <w:pPr>
              <w:pStyle w:val="NoSpacing"/>
            </w:pPr>
            <w:r>
              <w:t>GitHub</w:t>
            </w:r>
          </w:p>
        </w:tc>
        <w:tc>
          <w:tcPr>
            <w:tcW w:w="8365" w:type="dxa"/>
            <w:vAlign w:val="center"/>
          </w:tcPr>
          <w:p w14:paraId="5F12963F" w14:textId="0AB43CE5" w:rsidR="00AE52A3" w:rsidRDefault="00DA0DD4" w:rsidP="00A446A5">
            <w:pPr>
              <w:pStyle w:val="NoSpacing"/>
              <w:cnfStyle w:val="000000000000" w:firstRow="0" w:lastRow="0" w:firstColumn="0" w:lastColumn="0" w:oddVBand="0" w:evenVBand="0" w:oddHBand="0" w:evenHBand="0" w:firstRowFirstColumn="0" w:firstRowLastColumn="0" w:lastRowFirstColumn="0" w:lastRowLastColumn="0"/>
            </w:pPr>
            <w:r w:rsidRPr="00DA0DD4">
              <w:t>https://github.com/miniPCB</w:t>
            </w:r>
          </w:p>
        </w:tc>
      </w:tr>
    </w:tbl>
    <w:p w14:paraId="0E0E45A5" w14:textId="77777777" w:rsidR="00AE52A3" w:rsidRDefault="00AE52A3" w:rsidP="00AE52A3"/>
    <w:p w14:paraId="54928349" w14:textId="77777777" w:rsidR="00AE52A3" w:rsidRDefault="00AE52A3" w:rsidP="00AE52A3">
      <w:pPr>
        <w:spacing w:line="259" w:lineRule="auto"/>
        <w:rPr>
          <w:rFonts w:asciiTheme="majorHAnsi" w:eastAsiaTheme="majorEastAsia" w:hAnsiTheme="majorHAnsi" w:cstheme="majorBidi"/>
          <w:caps/>
          <w:color w:val="2F5496" w:themeColor="accent1" w:themeShade="BF"/>
          <w:sz w:val="26"/>
          <w:szCs w:val="26"/>
        </w:rPr>
      </w:pPr>
      <w:r>
        <w:br w:type="page"/>
      </w:r>
    </w:p>
    <w:p w14:paraId="13C37824" w14:textId="77777777" w:rsidR="00AE52A3" w:rsidRDefault="00AE52A3" w:rsidP="00AE52A3">
      <w:pPr>
        <w:pStyle w:val="Heading2"/>
      </w:pPr>
      <w:r>
        <w:lastRenderedPageBreak/>
        <w:t>Schematics</w:t>
      </w:r>
    </w:p>
    <w:p w14:paraId="4CE4B0C7" w14:textId="77777777" w:rsidR="00AE52A3" w:rsidRDefault="00AE52A3" w:rsidP="00AE52A3">
      <w:pPr>
        <w:pStyle w:val="Heading3"/>
      </w:pPr>
      <w:r>
        <w:t>Pin Names for J1 and P1</w:t>
      </w:r>
    </w:p>
    <w:p w14:paraId="7C5EA8DE" w14:textId="77777777" w:rsidR="00AE52A3" w:rsidRDefault="00AE52A3" w:rsidP="00AE52A3">
      <w:r>
        <w:t>Used pins will be labeled with pin names. Unused pins will be labeled with “NO CONNECT”.</w:t>
      </w:r>
    </w:p>
    <w:p w14:paraId="56814009" w14:textId="77777777" w:rsidR="00AE52A3" w:rsidRDefault="00AE52A3" w:rsidP="00AE52A3">
      <w:pPr>
        <w:pStyle w:val="Heading3"/>
      </w:pPr>
      <w:r>
        <w:t>Parts List</w:t>
      </w:r>
    </w:p>
    <w:p w14:paraId="37828EFC" w14:textId="77777777" w:rsidR="00AE52A3" w:rsidRDefault="00AE52A3" w:rsidP="00AE52A3">
      <w:r>
        <w:t>Include a parts list table with these columns:</w:t>
      </w:r>
    </w:p>
    <w:p w14:paraId="26B41ABD" w14:textId="77777777" w:rsidR="00AE52A3" w:rsidRDefault="00AE52A3" w:rsidP="00AE52A3">
      <w:pPr>
        <w:pStyle w:val="ListParagraph"/>
        <w:numPr>
          <w:ilvl w:val="0"/>
          <w:numId w:val="23"/>
        </w:numPr>
      </w:pPr>
      <w:r>
        <w:t>FIND NO</w:t>
      </w:r>
    </w:p>
    <w:p w14:paraId="6672792F" w14:textId="77777777" w:rsidR="00AE52A3" w:rsidRDefault="00AE52A3" w:rsidP="00AE52A3">
      <w:pPr>
        <w:pStyle w:val="ListParagraph"/>
        <w:numPr>
          <w:ilvl w:val="0"/>
          <w:numId w:val="23"/>
        </w:numPr>
      </w:pPr>
      <w:r>
        <w:t>REF DES</w:t>
      </w:r>
    </w:p>
    <w:p w14:paraId="509FE693" w14:textId="77777777" w:rsidR="00AE52A3" w:rsidRDefault="00AE52A3" w:rsidP="00AE52A3">
      <w:pPr>
        <w:pStyle w:val="ListParagraph"/>
        <w:numPr>
          <w:ilvl w:val="0"/>
          <w:numId w:val="23"/>
        </w:numPr>
      </w:pPr>
      <w:r>
        <w:t>COMPONENT</w:t>
      </w:r>
    </w:p>
    <w:p w14:paraId="215D81D3" w14:textId="77777777" w:rsidR="00AE52A3" w:rsidRDefault="00AE52A3" w:rsidP="00AE52A3">
      <w:pPr>
        <w:pStyle w:val="ListParagraph"/>
        <w:numPr>
          <w:ilvl w:val="0"/>
          <w:numId w:val="23"/>
        </w:numPr>
      </w:pPr>
      <w:r>
        <w:t>PACKAGE</w:t>
      </w:r>
    </w:p>
    <w:p w14:paraId="1B4A4F20" w14:textId="77777777" w:rsidR="00AE52A3" w:rsidRDefault="00AE52A3" w:rsidP="00AE52A3">
      <w:pPr>
        <w:pStyle w:val="ListParagraph"/>
        <w:numPr>
          <w:ilvl w:val="0"/>
          <w:numId w:val="23"/>
        </w:numPr>
      </w:pPr>
      <w:r>
        <w:t>PINOUT</w:t>
      </w:r>
    </w:p>
    <w:p w14:paraId="0CCA3F71" w14:textId="77777777" w:rsidR="00AE52A3" w:rsidRPr="00165C0D" w:rsidRDefault="00AE52A3" w:rsidP="00AE52A3">
      <w:pPr>
        <w:pStyle w:val="ListParagraph"/>
        <w:numPr>
          <w:ilvl w:val="0"/>
          <w:numId w:val="23"/>
        </w:numPr>
      </w:pPr>
      <w:r>
        <w:t>COMMENTS</w:t>
      </w:r>
    </w:p>
    <w:p w14:paraId="45F08A19" w14:textId="77777777" w:rsidR="00AE52A3" w:rsidRDefault="00AE52A3" w:rsidP="00AE52A3">
      <w:pPr>
        <w:spacing w:line="259" w:lineRule="auto"/>
      </w:pPr>
    </w:p>
    <w:p w14:paraId="37EEB5D4" w14:textId="77777777" w:rsidR="00AE52A3" w:rsidRDefault="00AE52A3" w:rsidP="00AE52A3">
      <w:r>
        <w:t>The remainder of this page intentionally blank.</w:t>
      </w:r>
    </w:p>
    <w:p w14:paraId="5BC24A33" w14:textId="77777777" w:rsidR="00AE52A3" w:rsidRDefault="00AE52A3" w:rsidP="00AE52A3">
      <w:pPr>
        <w:spacing w:line="259" w:lineRule="auto"/>
      </w:pPr>
    </w:p>
    <w:p w14:paraId="47A56B9B"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301DF46C" w14:textId="77777777" w:rsidR="00AE52A3" w:rsidRDefault="00AE52A3" w:rsidP="00AE52A3">
      <w:pPr>
        <w:pStyle w:val="Heading3"/>
      </w:pPr>
      <w:r>
        <w:lastRenderedPageBreak/>
        <w:t>Sheets</w:t>
      </w:r>
    </w:p>
    <w:p w14:paraId="0836A848" w14:textId="77777777" w:rsidR="00AE52A3" w:rsidRDefault="00AE52A3" w:rsidP="00AE52A3">
      <w:pPr>
        <w:pStyle w:val="Heading4"/>
      </w:pPr>
      <w:r>
        <w:t>miniPCB Size A, Horizontal</w:t>
      </w:r>
    </w:p>
    <w:p w14:paraId="33E28BDA" w14:textId="77777777" w:rsidR="00AE52A3" w:rsidRPr="00E97A5D" w:rsidRDefault="00AE52A3" w:rsidP="00AE52A3">
      <w:r>
        <w:t>Dimensions are in millimeters.</w:t>
      </w:r>
    </w:p>
    <w:p w14:paraId="151BFECB" w14:textId="77777777" w:rsidR="00AE52A3" w:rsidRDefault="00AE52A3" w:rsidP="00AE52A3">
      <w:pPr>
        <w:keepNext/>
        <w:jc w:val="center"/>
      </w:pPr>
      <w:r>
        <w:rPr>
          <w:noProof/>
        </w:rPr>
        <w:drawing>
          <wp:inline distT="0" distB="0" distL="0" distR="0" wp14:anchorId="61A1B2BD" wp14:editId="1352DF1E">
            <wp:extent cx="6582217" cy="548639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6E0A67FE" w14:textId="7415A759" w:rsidR="00AE52A3" w:rsidRDefault="00AE52A3" w:rsidP="00AE52A3">
      <w:pPr>
        <w:pStyle w:val="Caption"/>
        <w:jc w:val="center"/>
      </w:pPr>
      <w:bookmarkStart w:id="62" w:name="_Toc111571935"/>
      <w:bookmarkStart w:id="63" w:name="_Toc124108861"/>
      <w:r>
        <w:t xml:space="preserve">Figure </w:t>
      </w:r>
      <w:fldSimple w:instr=" SEQ Figure \* ARABIC ">
        <w:r w:rsidR="00BD36BA">
          <w:rPr>
            <w:noProof/>
          </w:rPr>
          <w:t>19</w:t>
        </w:r>
      </w:fldSimple>
      <w:r>
        <w:t xml:space="preserve"> – miniPCB Size A, Horizontal</w:t>
      </w:r>
      <w:bookmarkEnd w:id="62"/>
      <w:bookmarkEnd w:id="63"/>
    </w:p>
    <w:p w14:paraId="20446899"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6D69A7" w14:textId="77777777" w:rsidR="00AE52A3" w:rsidRDefault="00AE52A3" w:rsidP="00AE52A3">
      <w:pPr>
        <w:pStyle w:val="Heading4"/>
      </w:pPr>
      <w:r>
        <w:lastRenderedPageBreak/>
        <w:t>miniPCB Size A Continued, Horizontal</w:t>
      </w:r>
    </w:p>
    <w:p w14:paraId="2F7B3516" w14:textId="77777777" w:rsidR="00AE52A3" w:rsidRPr="00E97A5D" w:rsidRDefault="00AE52A3" w:rsidP="00AE52A3">
      <w:r>
        <w:t>Dimensions are in millimeters.</w:t>
      </w:r>
    </w:p>
    <w:p w14:paraId="24B06BEE" w14:textId="77777777" w:rsidR="00AE52A3" w:rsidRDefault="00AE52A3" w:rsidP="00AE52A3">
      <w:pPr>
        <w:keepNext/>
        <w:jc w:val="center"/>
      </w:pPr>
      <w:r>
        <w:rPr>
          <w:noProof/>
        </w:rPr>
        <w:drawing>
          <wp:inline distT="0" distB="0" distL="0" distR="0" wp14:anchorId="6D464F4C" wp14:editId="3D5D08CD">
            <wp:extent cx="6582217" cy="548639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82217" cy="5486398"/>
                    </a:xfrm>
                    <a:prstGeom prst="rect">
                      <a:avLst/>
                    </a:prstGeom>
                  </pic:spPr>
                </pic:pic>
              </a:graphicData>
            </a:graphic>
          </wp:inline>
        </w:drawing>
      </w:r>
    </w:p>
    <w:p w14:paraId="1F294242" w14:textId="356E0604" w:rsidR="00AE52A3" w:rsidRDefault="00AE52A3" w:rsidP="00AE52A3">
      <w:pPr>
        <w:pStyle w:val="Caption"/>
        <w:jc w:val="center"/>
      </w:pPr>
      <w:bookmarkStart w:id="64" w:name="_Toc111571936"/>
      <w:bookmarkStart w:id="65" w:name="_Toc124108862"/>
      <w:r>
        <w:t xml:space="preserve">Figure </w:t>
      </w:r>
      <w:fldSimple w:instr=" SEQ Figure \* ARABIC ">
        <w:r w:rsidR="00BD36BA">
          <w:rPr>
            <w:noProof/>
          </w:rPr>
          <w:t>20</w:t>
        </w:r>
      </w:fldSimple>
      <w:r>
        <w:t xml:space="preserve"> – miniPCB Size A Continued, Horizontal</w:t>
      </w:r>
      <w:bookmarkEnd w:id="64"/>
      <w:bookmarkEnd w:id="65"/>
    </w:p>
    <w:p w14:paraId="0CDFABAE"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BC9F38C" w14:textId="77777777" w:rsidR="00AE52A3" w:rsidRDefault="00AE52A3" w:rsidP="00AE52A3">
      <w:pPr>
        <w:pStyle w:val="Heading4"/>
      </w:pPr>
      <w:r>
        <w:lastRenderedPageBreak/>
        <w:t>miniPCB Size A, Vertical</w:t>
      </w:r>
    </w:p>
    <w:p w14:paraId="0D912AB0" w14:textId="77777777" w:rsidR="00AE52A3" w:rsidRPr="00F2587D" w:rsidRDefault="00AE52A3" w:rsidP="00AE52A3">
      <w:r>
        <w:t>Dimensions are in millimeters.</w:t>
      </w:r>
    </w:p>
    <w:p w14:paraId="151F59E9" w14:textId="77777777" w:rsidR="00AE52A3" w:rsidRDefault="00AE52A3" w:rsidP="00AE52A3">
      <w:pPr>
        <w:keepNext/>
        <w:jc w:val="center"/>
      </w:pPr>
      <w:r>
        <w:rPr>
          <w:noProof/>
        </w:rPr>
        <w:drawing>
          <wp:inline distT="0" distB="0" distL="0" distR="0" wp14:anchorId="3527736B" wp14:editId="4583ACA2">
            <wp:extent cx="5365118" cy="6400398"/>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65118" cy="6400398"/>
                    </a:xfrm>
                    <a:prstGeom prst="rect">
                      <a:avLst/>
                    </a:prstGeom>
                  </pic:spPr>
                </pic:pic>
              </a:graphicData>
            </a:graphic>
          </wp:inline>
        </w:drawing>
      </w:r>
    </w:p>
    <w:p w14:paraId="6EC90D6B" w14:textId="0C41662E" w:rsidR="00AE52A3" w:rsidRDefault="00AE52A3" w:rsidP="00AE52A3">
      <w:pPr>
        <w:pStyle w:val="Caption"/>
        <w:jc w:val="center"/>
      </w:pPr>
      <w:bookmarkStart w:id="66" w:name="_Toc111571937"/>
      <w:bookmarkStart w:id="67" w:name="_Toc124108863"/>
      <w:r>
        <w:t xml:space="preserve">Figure </w:t>
      </w:r>
      <w:fldSimple w:instr=" SEQ Figure \* ARABIC ">
        <w:r w:rsidR="00BD36BA">
          <w:rPr>
            <w:noProof/>
          </w:rPr>
          <w:t>21</w:t>
        </w:r>
      </w:fldSimple>
      <w:r>
        <w:t xml:space="preserve"> – miniPCB Size A, Vertical</w:t>
      </w:r>
      <w:bookmarkEnd w:id="66"/>
      <w:bookmarkEnd w:id="67"/>
    </w:p>
    <w:p w14:paraId="3214B08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5EC582E9" w14:textId="77777777" w:rsidR="00AE52A3" w:rsidRDefault="00AE52A3" w:rsidP="00AE52A3">
      <w:pPr>
        <w:pStyle w:val="Heading4"/>
      </w:pPr>
      <w:r>
        <w:lastRenderedPageBreak/>
        <w:t>miniPCB Size A Continued, Vertical</w:t>
      </w:r>
    </w:p>
    <w:p w14:paraId="5A3C0A3F" w14:textId="77777777" w:rsidR="00AE52A3" w:rsidRPr="00F2587D" w:rsidRDefault="00AE52A3" w:rsidP="00AE52A3">
      <w:r>
        <w:t>Dimensions are in millimeters.</w:t>
      </w:r>
    </w:p>
    <w:p w14:paraId="4C61F86A" w14:textId="77777777" w:rsidR="00AE52A3" w:rsidRDefault="00AE52A3" w:rsidP="00AE52A3">
      <w:pPr>
        <w:keepNext/>
        <w:jc w:val="center"/>
      </w:pPr>
      <w:r>
        <w:rPr>
          <w:noProof/>
        </w:rPr>
        <w:drawing>
          <wp:inline distT="0" distB="0" distL="0" distR="0" wp14:anchorId="678297BE" wp14:editId="18044C83">
            <wp:extent cx="5365118" cy="6400399"/>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65118" cy="6400399"/>
                    </a:xfrm>
                    <a:prstGeom prst="rect">
                      <a:avLst/>
                    </a:prstGeom>
                  </pic:spPr>
                </pic:pic>
              </a:graphicData>
            </a:graphic>
          </wp:inline>
        </w:drawing>
      </w:r>
    </w:p>
    <w:p w14:paraId="6583D911" w14:textId="686FEE07" w:rsidR="00AE52A3" w:rsidRDefault="00AE52A3" w:rsidP="00AE52A3">
      <w:pPr>
        <w:pStyle w:val="Caption"/>
        <w:jc w:val="center"/>
      </w:pPr>
      <w:bookmarkStart w:id="68" w:name="_Toc111571938"/>
      <w:bookmarkStart w:id="69" w:name="_Toc124108864"/>
      <w:r>
        <w:t xml:space="preserve">Figure </w:t>
      </w:r>
      <w:fldSimple w:instr=" SEQ Figure \* ARABIC ">
        <w:r w:rsidR="00BD36BA">
          <w:rPr>
            <w:noProof/>
          </w:rPr>
          <w:t>22</w:t>
        </w:r>
      </w:fldSimple>
      <w:r>
        <w:t xml:space="preserve"> – miniPCB Size A Continued, Vertical</w:t>
      </w:r>
      <w:bookmarkEnd w:id="68"/>
      <w:bookmarkEnd w:id="69"/>
    </w:p>
    <w:p w14:paraId="0E2B43DC"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2CD70ADE" w14:textId="77777777" w:rsidR="00AE52A3" w:rsidRDefault="00AE52A3" w:rsidP="00AE52A3">
      <w:pPr>
        <w:pStyle w:val="Heading4"/>
      </w:pPr>
      <w:r>
        <w:lastRenderedPageBreak/>
        <w:t xml:space="preserve">miniPCB Size </w:t>
      </w:r>
      <w:proofErr w:type="spellStart"/>
      <w:r>
        <w:t>A</w:t>
      </w:r>
      <w:proofErr w:type="spellEnd"/>
      <w:r>
        <w:t xml:space="preserve"> Experimental, Vertical</w:t>
      </w:r>
    </w:p>
    <w:p w14:paraId="50C8A61D" w14:textId="77777777" w:rsidR="00AE52A3" w:rsidRPr="00F2587D" w:rsidRDefault="00AE52A3" w:rsidP="00AE52A3">
      <w:r>
        <w:t>Dimensions are in millimeters.</w:t>
      </w:r>
    </w:p>
    <w:p w14:paraId="3C997A9B" w14:textId="77777777" w:rsidR="00AE52A3" w:rsidRDefault="00AE52A3" w:rsidP="00AE52A3">
      <w:pPr>
        <w:keepNext/>
        <w:jc w:val="center"/>
      </w:pPr>
      <w:r>
        <w:rPr>
          <w:noProof/>
        </w:rPr>
        <w:drawing>
          <wp:inline distT="0" distB="0" distL="0" distR="0" wp14:anchorId="77F7F40F" wp14:editId="7E5AE5AC">
            <wp:extent cx="5171314" cy="640039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71314" cy="6400398"/>
                    </a:xfrm>
                    <a:prstGeom prst="rect">
                      <a:avLst/>
                    </a:prstGeom>
                  </pic:spPr>
                </pic:pic>
              </a:graphicData>
            </a:graphic>
          </wp:inline>
        </w:drawing>
      </w:r>
    </w:p>
    <w:p w14:paraId="67015E81" w14:textId="6822B0AE" w:rsidR="00AE52A3" w:rsidRDefault="00AE52A3" w:rsidP="00AE52A3">
      <w:pPr>
        <w:pStyle w:val="Caption"/>
        <w:jc w:val="center"/>
      </w:pPr>
      <w:bookmarkStart w:id="70" w:name="_Toc111571939"/>
      <w:bookmarkStart w:id="71" w:name="_Toc124108865"/>
      <w:r>
        <w:t xml:space="preserve">Figure </w:t>
      </w:r>
      <w:fldSimple w:instr=" SEQ Figure \* ARABIC ">
        <w:r w:rsidR="00BD36BA">
          <w:rPr>
            <w:noProof/>
          </w:rPr>
          <w:t>23</w:t>
        </w:r>
      </w:fldSimple>
      <w:r>
        <w:t xml:space="preserve"> – miniPCB Size </w:t>
      </w:r>
      <w:proofErr w:type="spellStart"/>
      <w:r>
        <w:t>A</w:t>
      </w:r>
      <w:proofErr w:type="spellEnd"/>
      <w:r>
        <w:t xml:space="preserve"> Experimental, Vertical</w:t>
      </w:r>
      <w:bookmarkEnd w:id="70"/>
      <w:bookmarkEnd w:id="71"/>
    </w:p>
    <w:p w14:paraId="3A935EAB"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42A39DDD" w14:textId="77777777" w:rsidR="00AE52A3" w:rsidRDefault="00AE52A3" w:rsidP="00AE52A3">
      <w:pPr>
        <w:pStyle w:val="Heading4"/>
      </w:pPr>
      <w:r>
        <w:lastRenderedPageBreak/>
        <w:t>miniPCB Part Specification</w:t>
      </w:r>
    </w:p>
    <w:p w14:paraId="19EBF5AA" w14:textId="77777777" w:rsidR="00AE52A3" w:rsidRPr="00F2587D" w:rsidRDefault="00AE52A3" w:rsidP="00AE52A3">
      <w:r>
        <w:t>Dimensions are in millimeters.</w:t>
      </w:r>
    </w:p>
    <w:p w14:paraId="0C3C2E16" w14:textId="77777777" w:rsidR="00AE52A3" w:rsidRDefault="00AE52A3" w:rsidP="00AE52A3">
      <w:pPr>
        <w:keepNext/>
        <w:jc w:val="center"/>
      </w:pPr>
      <w:r>
        <w:rPr>
          <w:noProof/>
        </w:rPr>
        <w:drawing>
          <wp:inline distT="0" distB="0" distL="0" distR="0" wp14:anchorId="0029EC01" wp14:editId="634F80DB">
            <wp:extent cx="5171314" cy="64003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71314" cy="6400399"/>
                    </a:xfrm>
                    <a:prstGeom prst="rect">
                      <a:avLst/>
                    </a:prstGeom>
                  </pic:spPr>
                </pic:pic>
              </a:graphicData>
            </a:graphic>
          </wp:inline>
        </w:drawing>
      </w:r>
    </w:p>
    <w:p w14:paraId="7BC0C5B9" w14:textId="0C0E0763" w:rsidR="00AE52A3" w:rsidRDefault="00AE52A3" w:rsidP="00AE52A3">
      <w:pPr>
        <w:pStyle w:val="Caption"/>
        <w:jc w:val="center"/>
      </w:pPr>
      <w:bookmarkStart w:id="72" w:name="_Toc111571940"/>
      <w:bookmarkStart w:id="73" w:name="_Toc124108866"/>
      <w:r>
        <w:t xml:space="preserve">Figure </w:t>
      </w:r>
      <w:fldSimple w:instr=" SEQ Figure \* ARABIC ">
        <w:r w:rsidR="00BD36BA">
          <w:rPr>
            <w:noProof/>
          </w:rPr>
          <w:t>24</w:t>
        </w:r>
      </w:fldSimple>
      <w:r>
        <w:t xml:space="preserve"> – miniPCB Part Specification</w:t>
      </w:r>
      <w:bookmarkEnd w:id="72"/>
      <w:bookmarkEnd w:id="73"/>
    </w:p>
    <w:p w14:paraId="2D6E5234" w14:textId="77777777" w:rsidR="00AE52A3" w:rsidRDefault="00AE52A3" w:rsidP="00AE52A3">
      <w:pPr>
        <w:spacing w:line="259" w:lineRule="auto"/>
        <w:rPr>
          <w:rFonts w:asciiTheme="majorHAnsi" w:eastAsiaTheme="majorEastAsia" w:hAnsiTheme="majorHAnsi" w:cstheme="majorBidi"/>
          <w:caps/>
          <w:sz w:val="26"/>
          <w:szCs w:val="24"/>
        </w:rPr>
      </w:pPr>
      <w:r>
        <w:br w:type="page"/>
      </w:r>
    </w:p>
    <w:p w14:paraId="7C546270" w14:textId="77777777" w:rsidR="00AE52A3" w:rsidRDefault="00AE52A3" w:rsidP="00AE52A3">
      <w:pPr>
        <w:pStyle w:val="Heading4"/>
      </w:pPr>
      <w:r>
        <w:lastRenderedPageBreak/>
        <w:t>miniPCB Size B, Horizontal</w:t>
      </w:r>
    </w:p>
    <w:p w14:paraId="4C5162D1" w14:textId="77777777" w:rsidR="00AE52A3" w:rsidRPr="00F2587D" w:rsidRDefault="00AE52A3" w:rsidP="00AE52A3">
      <w:r>
        <w:t>Dimensions are in millimeters.</w:t>
      </w:r>
    </w:p>
    <w:p w14:paraId="6948B6C7" w14:textId="77777777" w:rsidR="00AE52A3" w:rsidRDefault="00AE52A3" w:rsidP="00AE52A3">
      <w:pPr>
        <w:keepNext/>
        <w:jc w:val="center"/>
      </w:pPr>
      <w:r>
        <w:rPr>
          <w:noProof/>
        </w:rPr>
        <w:drawing>
          <wp:inline distT="0" distB="0" distL="0" distR="0" wp14:anchorId="7C0F4EFD" wp14:editId="72562AAE">
            <wp:extent cx="6858000" cy="45732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58000" cy="4573269"/>
                    </a:xfrm>
                    <a:prstGeom prst="rect">
                      <a:avLst/>
                    </a:prstGeom>
                  </pic:spPr>
                </pic:pic>
              </a:graphicData>
            </a:graphic>
          </wp:inline>
        </w:drawing>
      </w:r>
    </w:p>
    <w:p w14:paraId="2598DBBE" w14:textId="23DF3E31" w:rsidR="00AE52A3" w:rsidRDefault="00AE52A3" w:rsidP="00AE52A3">
      <w:pPr>
        <w:pStyle w:val="Caption"/>
        <w:jc w:val="center"/>
      </w:pPr>
      <w:bookmarkStart w:id="74" w:name="_Toc111571941"/>
      <w:bookmarkStart w:id="75" w:name="_Toc124108867"/>
      <w:r>
        <w:t xml:space="preserve">Figure </w:t>
      </w:r>
      <w:fldSimple w:instr=" SEQ Figure \* ARABIC ">
        <w:r w:rsidR="00BD36BA">
          <w:rPr>
            <w:noProof/>
          </w:rPr>
          <w:t>25</w:t>
        </w:r>
      </w:fldSimple>
      <w:r>
        <w:t xml:space="preserve"> – miniPCB Size B, Horizontal</w:t>
      </w:r>
      <w:bookmarkEnd w:id="74"/>
      <w:bookmarkEnd w:id="75"/>
    </w:p>
    <w:p w14:paraId="7432CDA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5C078FE0" w14:textId="77777777" w:rsidR="00AE52A3" w:rsidRDefault="00AE52A3" w:rsidP="00AE52A3">
      <w:pPr>
        <w:pStyle w:val="Heading4"/>
      </w:pPr>
      <w:r>
        <w:lastRenderedPageBreak/>
        <w:t>miniPCB Size B Continued, Horizontal</w:t>
      </w:r>
    </w:p>
    <w:p w14:paraId="29275DEB" w14:textId="77777777" w:rsidR="00AE52A3" w:rsidRPr="00F2587D" w:rsidRDefault="00AE52A3" w:rsidP="00AE52A3">
      <w:r>
        <w:t>Dimensions are in millimeters.</w:t>
      </w:r>
    </w:p>
    <w:p w14:paraId="664AB62B" w14:textId="77777777" w:rsidR="00AE52A3" w:rsidRDefault="00AE52A3" w:rsidP="00AE52A3">
      <w:pPr>
        <w:keepNext/>
        <w:jc w:val="center"/>
      </w:pPr>
      <w:r>
        <w:rPr>
          <w:noProof/>
        </w:rPr>
        <w:drawing>
          <wp:inline distT="0" distB="0" distL="0" distR="0" wp14:anchorId="6EB04F44" wp14:editId="7CDDDFDB">
            <wp:extent cx="6857999" cy="457326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7999" cy="4573269"/>
                    </a:xfrm>
                    <a:prstGeom prst="rect">
                      <a:avLst/>
                    </a:prstGeom>
                  </pic:spPr>
                </pic:pic>
              </a:graphicData>
            </a:graphic>
          </wp:inline>
        </w:drawing>
      </w:r>
    </w:p>
    <w:p w14:paraId="5B3B797E" w14:textId="4FA94000" w:rsidR="00AE52A3" w:rsidRDefault="00AE52A3" w:rsidP="00AE52A3">
      <w:pPr>
        <w:pStyle w:val="Caption"/>
        <w:jc w:val="center"/>
      </w:pPr>
      <w:bookmarkStart w:id="76" w:name="_Toc111571942"/>
      <w:bookmarkStart w:id="77" w:name="_Toc124108868"/>
      <w:r>
        <w:t xml:space="preserve">Figure </w:t>
      </w:r>
      <w:fldSimple w:instr=" SEQ Figure \* ARABIC ">
        <w:r w:rsidR="00BD36BA">
          <w:rPr>
            <w:noProof/>
          </w:rPr>
          <w:t>26</w:t>
        </w:r>
      </w:fldSimple>
      <w:r>
        <w:t xml:space="preserve"> – miniPCB Size B Continued, Horizontal</w:t>
      </w:r>
      <w:bookmarkEnd w:id="76"/>
      <w:bookmarkEnd w:id="77"/>
    </w:p>
    <w:p w14:paraId="13B0C9DE"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003CFD21" w14:textId="3DAC7E10" w:rsidR="00AE52A3" w:rsidRDefault="00017308" w:rsidP="00AE52A3">
      <w:pPr>
        <w:pStyle w:val="Heading3"/>
      </w:pPr>
      <w:r>
        <w:lastRenderedPageBreak/>
        <w:t xml:space="preserve">Component </w:t>
      </w:r>
      <w:r w:rsidR="00AE52A3">
        <w:t>Symbols</w:t>
      </w:r>
    </w:p>
    <w:p w14:paraId="3EC7864C" w14:textId="77777777" w:rsidR="00AE52A3" w:rsidRPr="000C3BA3" w:rsidRDefault="00AE52A3" w:rsidP="00AE52A3">
      <w:r>
        <w:t>Need to develop EAGLE library parts and place an image of each symbol here.</w:t>
      </w:r>
    </w:p>
    <w:p w14:paraId="0777EB01" w14:textId="77777777" w:rsidR="00AE52A3" w:rsidRDefault="00AE52A3" w:rsidP="00AE52A3">
      <w:pPr>
        <w:spacing w:line="259" w:lineRule="auto"/>
        <w:rPr>
          <w:rFonts w:asciiTheme="majorHAnsi" w:eastAsiaTheme="majorEastAsia" w:hAnsiTheme="majorHAnsi" w:cstheme="majorBidi"/>
          <w:caps/>
          <w:color w:val="1F3763" w:themeColor="accent1" w:themeShade="7F"/>
          <w:sz w:val="26"/>
          <w:szCs w:val="24"/>
        </w:rPr>
      </w:pPr>
      <w:r>
        <w:br w:type="page"/>
      </w:r>
    </w:p>
    <w:p w14:paraId="7FE61CFC" w14:textId="77777777" w:rsidR="00017308" w:rsidRDefault="00017308" w:rsidP="00017308">
      <w:pPr>
        <w:pStyle w:val="Heading3"/>
      </w:pPr>
      <w:r>
        <w:lastRenderedPageBreak/>
        <w:t>Component Footprints</w:t>
      </w:r>
    </w:p>
    <w:p w14:paraId="39F2FCF0" w14:textId="77777777" w:rsidR="00017308" w:rsidRDefault="00017308" w:rsidP="00017308">
      <w:r>
        <w:t>This section specifies component footprints and pinouts.</w:t>
      </w:r>
    </w:p>
    <w:tbl>
      <w:tblPr>
        <w:tblStyle w:val="GridTable1Light-Accent1"/>
        <w:tblW w:w="5000" w:type="pct"/>
        <w:tblLook w:val="04A0" w:firstRow="1" w:lastRow="0" w:firstColumn="1" w:lastColumn="0" w:noHBand="0" w:noVBand="1"/>
      </w:tblPr>
      <w:tblGrid>
        <w:gridCol w:w="895"/>
        <w:gridCol w:w="7560"/>
        <w:gridCol w:w="2335"/>
      </w:tblGrid>
      <w:tr w:rsidR="00017308" w14:paraId="1800AB99" w14:textId="77777777" w:rsidTr="00B132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9DE53BC" w14:textId="77777777" w:rsidR="00017308" w:rsidRDefault="00017308" w:rsidP="00B1323F">
            <w:pPr>
              <w:spacing w:line="259" w:lineRule="auto"/>
              <w:jc w:val="center"/>
            </w:pPr>
            <w:r>
              <w:t>NAME</w:t>
            </w:r>
          </w:p>
        </w:tc>
        <w:tc>
          <w:tcPr>
            <w:tcW w:w="7560" w:type="dxa"/>
            <w:vAlign w:val="center"/>
          </w:tcPr>
          <w:p w14:paraId="213F3741"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t>FOOTPRINTS</w:t>
            </w:r>
          </w:p>
        </w:tc>
        <w:tc>
          <w:tcPr>
            <w:tcW w:w="2335" w:type="dxa"/>
            <w:vAlign w:val="center"/>
          </w:tcPr>
          <w:p w14:paraId="113777EE" w14:textId="77777777" w:rsidR="00017308" w:rsidRDefault="00017308" w:rsidP="00B1323F">
            <w:pPr>
              <w:spacing w:line="259" w:lineRule="auto"/>
              <w:jc w:val="center"/>
              <w:cnfStyle w:val="100000000000" w:firstRow="1" w:lastRow="0" w:firstColumn="0" w:lastColumn="0" w:oddVBand="0" w:evenVBand="0" w:oddHBand="0" w:evenHBand="0" w:firstRowFirstColumn="0" w:firstRowLastColumn="0" w:lastRowFirstColumn="0" w:lastRowLastColumn="0"/>
            </w:pPr>
            <w:r>
              <w:t>PINOUTS</w:t>
            </w:r>
          </w:p>
        </w:tc>
      </w:tr>
      <w:tr w:rsidR="00017308" w14:paraId="7ED0F541"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6CC3C0A8" w14:textId="77777777" w:rsidR="00017308" w:rsidRDefault="00017308" w:rsidP="00B1323F">
            <w:pPr>
              <w:spacing w:line="259" w:lineRule="auto"/>
              <w:ind w:left="113" w:right="113"/>
              <w:jc w:val="center"/>
            </w:pPr>
            <w:r>
              <w:t>NM-R0805</w:t>
            </w:r>
          </w:p>
        </w:tc>
        <w:tc>
          <w:tcPr>
            <w:tcW w:w="7560" w:type="dxa"/>
            <w:vAlign w:val="center"/>
          </w:tcPr>
          <w:p w14:paraId="2CC2D017"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48B5BAE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7453E6B9"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315DB2AE" w14:textId="77777777" w:rsidR="00017308" w:rsidRDefault="00017308" w:rsidP="00B1323F">
            <w:pPr>
              <w:spacing w:line="259" w:lineRule="auto"/>
              <w:ind w:left="113" w:right="113"/>
              <w:jc w:val="center"/>
            </w:pPr>
            <w:r>
              <w:t>NM-SOT23-3</w:t>
            </w:r>
          </w:p>
        </w:tc>
        <w:tc>
          <w:tcPr>
            <w:tcW w:w="7560" w:type="dxa"/>
            <w:vAlign w:val="center"/>
          </w:tcPr>
          <w:p w14:paraId="729C7E9F"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78B2898D"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r w:rsidR="00017308" w14:paraId="22BF6042" w14:textId="77777777" w:rsidTr="00B1323F">
        <w:trPr>
          <w:cantSplit/>
          <w:trHeight w:val="3600"/>
        </w:trPr>
        <w:tc>
          <w:tcPr>
            <w:cnfStyle w:val="001000000000" w:firstRow="0" w:lastRow="0" w:firstColumn="1" w:lastColumn="0" w:oddVBand="0" w:evenVBand="0" w:oddHBand="0" w:evenHBand="0" w:firstRowFirstColumn="0" w:firstRowLastColumn="0" w:lastRowFirstColumn="0" w:lastRowLastColumn="0"/>
            <w:tcW w:w="895" w:type="dxa"/>
            <w:textDirection w:val="btLr"/>
            <w:vAlign w:val="center"/>
          </w:tcPr>
          <w:p w14:paraId="51C734D4" w14:textId="77777777" w:rsidR="00017308" w:rsidRDefault="00017308" w:rsidP="00B1323F">
            <w:pPr>
              <w:spacing w:line="259" w:lineRule="auto"/>
              <w:ind w:left="113" w:right="113"/>
              <w:jc w:val="center"/>
            </w:pPr>
            <w:r>
              <w:t>NM-SOIC16-300</w:t>
            </w:r>
          </w:p>
        </w:tc>
        <w:tc>
          <w:tcPr>
            <w:tcW w:w="7560" w:type="dxa"/>
            <w:vAlign w:val="center"/>
          </w:tcPr>
          <w:p w14:paraId="624278F6"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c>
          <w:tcPr>
            <w:tcW w:w="2335" w:type="dxa"/>
            <w:vAlign w:val="center"/>
          </w:tcPr>
          <w:p w14:paraId="2B276E4E" w14:textId="77777777" w:rsidR="00017308" w:rsidRDefault="00017308" w:rsidP="00B1323F">
            <w:pPr>
              <w:spacing w:line="259" w:lineRule="auto"/>
              <w:jc w:val="center"/>
              <w:cnfStyle w:val="000000000000" w:firstRow="0" w:lastRow="0" w:firstColumn="0" w:lastColumn="0" w:oddVBand="0" w:evenVBand="0" w:oddHBand="0" w:evenHBand="0" w:firstRowFirstColumn="0" w:firstRowLastColumn="0" w:lastRowFirstColumn="0" w:lastRowLastColumn="0"/>
            </w:pPr>
          </w:p>
        </w:tc>
      </w:tr>
    </w:tbl>
    <w:p w14:paraId="22DC871D" w14:textId="77777777" w:rsidR="00017308" w:rsidRPr="004441DD" w:rsidRDefault="00017308" w:rsidP="00017308"/>
    <w:p w14:paraId="013833CA" w14:textId="77777777" w:rsidR="00017308" w:rsidRDefault="00017308" w:rsidP="00017308">
      <w:pPr>
        <w:spacing w:line="259" w:lineRule="auto"/>
        <w:rPr>
          <w:rFonts w:asciiTheme="majorHAnsi" w:eastAsiaTheme="majorEastAsia" w:hAnsiTheme="majorHAnsi" w:cstheme="majorBidi"/>
          <w:caps/>
          <w:color w:val="2F5496" w:themeColor="accent1" w:themeShade="BF"/>
          <w:sz w:val="26"/>
          <w:szCs w:val="26"/>
        </w:rPr>
      </w:pPr>
      <w:r>
        <w:br w:type="page"/>
      </w:r>
    </w:p>
    <w:p w14:paraId="1E7F3B9D" w14:textId="77777777" w:rsidR="00AE52A3" w:rsidRDefault="00AE52A3" w:rsidP="00AE52A3">
      <w:pPr>
        <w:pStyle w:val="Heading3"/>
      </w:pPr>
      <w:r>
        <w:lastRenderedPageBreak/>
        <w:t>Component Reference Designators</w:t>
      </w:r>
    </w:p>
    <w:p w14:paraId="121EBCFF" w14:textId="77777777" w:rsidR="00AE52A3" w:rsidRPr="00A260A4" w:rsidRDefault="00AE52A3" w:rsidP="00AE52A3">
      <w:r>
        <w:t>Use reference designators per this list.</w:t>
      </w:r>
    </w:p>
    <w:tbl>
      <w:tblPr>
        <w:tblStyle w:val="GridTable1Light-Accent1"/>
        <w:tblW w:w="5000" w:type="pct"/>
        <w:tblLook w:val="04A0" w:firstRow="1" w:lastRow="0" w:firstColumn="1" w:lastColumn="0" w:noHBand="0" w:noVBand="1"/>
      </w:tblPr>
      <w:tblGrid>
        <w:gridCol w:w="1255"/>
        <w:gridCol w:w="9535"/>
      </w:tblGrid>
      <w:tr w:rsidR="00AE52A3" w14:paraId="59AF57E0" w14:textId="77777777" w:rsidTr="00A446A5">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04536A3" w14:textId="77777777" w:rsidR="00AE52A3" w:rsidRDefault="00AE52A3" w:rsidP="00A446A5">
            <w:pPr>
              <w:spacing w:line="259" w:lineRule="auto"/>
              <w:jc w:val="center"/>
            </w:pPr>
            <w:r>
              <w:t>REF. DES.</w:t>
            </w:r>
          </w:p>
        </w:tc>
        <w:tc>
          <w:tcPr>
            <w:tcW w:w="9535" w:type="dxa"/>
            <w:vAlign w:val="center"/>
          </w:tcPr>
          <w:p w14:paraId="3A4DE74D" w14:textId="77777777" w:rsidR="00AE52A3" w:rsidRDefault="00AE52A3" w:rsidP="00A446A5">
            <w:pPr>
              <w:spacing w:line="259" w:lineRule="auto"/>
              <w:jc w:val="center"/>
              <w:cnfStyle w:val="100000000000" w:firstRow="1" w:lastRow="0" w:firstColumn="0" w:lastColumn="0" w:oddVBand="0" w:evenVBand="0" w:oddHBand="0" w:evenHBand="0" w:firstRowFirstColumn="0" w:firstRowLastColumn="0" w:lastRowFirstColumn="0" w:lastRowLastColumn="0"/>
            </w:pPr>
            <w:r>
              <w:t>COMPONENT</w:t>
            </w:r>
          </w:p>
        </w:tc>
      </w:tr>
      <w:tr w:rsidR="00AE52A3" w14:paraId="3C3E4B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CB2396" w14:textId="77777777" w:rsidR="00AE52A3" w:rsidRDefault="00AE52A3" w:rsidP="00A446A5">
            <w:pPr>
              <w:spacing w:line="259" w:lineRule="auto"/>
              <w:jc w:val="right"/>
            </w:pPr>
            <w:r>
              <w:t>A</w:t>
            </w:r>
          </w:p>
        </w:tc>
        <w:tc>
          <w:tcPr>
            <w:tcW w:w="9535" w:type="dxa"/>
            <w:vAlign w:val="center"/>
          </w:tcPr>
          <w:p w14:paraId="2A210A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Gyroscope</w:t>
            </w:r>
          </w:p>
          <w:p w14:paraId="50AE2E3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 xml:space="preserve">Computational device such as adder, subtractor, multiplier, divider, integrator, differentiator </w:t>
            </w:r>
          </w:p>
          <w:p w14:paraId="452F222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Sensor device that transduces to electric power</w:t>
            </w:r>
          </w:p>
        </w:tc>
      </w:tr>
      <w:tr w:rsidR="00AE52A3" w14:paraId="5156F5C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D98D3F" w14:textId="77777777" w:rsidR="00AE52A3" w:rsidRDefault="00AE52A3" w:rsidP="00A446A5">
            <w:pPr>
              <w:spacing w:line="259" w:lineRule="auto"/>
              <w:jc w:val="right"/>
            </w:pPr>
            <w:r>
              <w:t>AR</w:t>
            </w:r>
          </w:p>
        </w:tc>
        <w:tc>
          <w:tcPr>
            <w:tcW w:w="9535" w:type="dxa"/>
            <w:vAlign w:val="center"/>
          </w:tcPr>
          <w:p w14:paraId="010C902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Amplifier</w:t>
            </w:r>
          </w:p>
          <w:p w14:paraId="5A0372C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Repeater</w:t>
            </w:r>
          </w:p>
        </w:tc>
      </w:tr>
      <w:tr w:rsidR="00AE52A3" w14:paraId="15E83A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01F2B5C" w14:textId="77777777" w:rsidR="00AE52A3" w:rsidRDefault="00AE52A3" w:rsidP="00A446A5">
            <w:pPr>
              <w:spacing w:line="259" w:lineRule="auto"/>
              <w:jc w:val="right"/>
            </w:pPr>
            <w:r>
              <w:t>AT</w:t>
            </w:r>
          </w:p>
        </w:tc>
        <w:tc>
          <w:tcPr>
            <w:tcW w:w="9535" w:type="dxa"/>
            <w:vAlign w:val="center"/>
          </w:tcPr>
          <w:p w14:paraId="16CF23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Attenuator</w:t>
            </w:r>
          </w:p>
          <w:p w14:paraId="237F2BF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Fixed attenuator</w:t>
            </w:r>
          </w:p>
          <w:p w14:paraId="60C58E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Variable attenuator</w:t>
            </w:r>
          </w:p>
        </w:tc>
      </w:tr>
      <w:tr w:rsidR="00AE52A3" w14:paraId="1D44A6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138B88" w14:textId="77777777" w:rsidR="00AE52A3" w:rsidRDefault="00AE52A3" w:rsidP="00A446A5">
            <w:pPr>
              <w:spacing w:line="259" w:lineRule="auto"/>
              <w:jc w:val="right"/>
            </w:pPr>
            <w:r>
              <w:t>B</w:t>
            </w:r>
          </w:p>
        </w:tc>
        <w:tc>
          <w:tcPr>
            <w:tcW w:w="9535" w:type="dxa"/>
            <w:vAlign w:val="center"/>
          </w:tcPr>
          <w:p w14:paraId="7926B902" w14:textId="77777777" w:rsidR="00E24864" w:rsidRDefault="00E24864" w:rsidP="00E24864">
            <w:pPr>
              <w:spacing w:line="259" w:lineRule="auto"/>
              <w:cnfStyle w:val="000000000000" w:firstRow="0" w:lastRow="0" w:firstColumn="0" w:lastColumn="0" w:oddVBand="0" w:evenVBand="0" w:oddHBand="0" w:evenHBand="0" w:firstRowFirstColumn="0" w:firstRowLastColumn="0" w:lastRowFirstColumn="0" w:lastRowLastColumn="0"/>
            </w:pPr>
            <w:r>
              <w:t>Button Switch</w:t>
            </w:r>
          </w:p>
          <w:p w14:paraId="4DDC850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Blower</w:t>
            </w:r>
          </w:p>
          <w:p w14:paraId="1FE8F06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w:t>
            </w:r>
          </w:p>
          <w:p w14:paraId="465A9CF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Fan motor</w:t>
            </w:r>
          </w:p>
        </w:tc>
      </w:tr>
      <w:tr w:rsidR="00AE52A3" w14:paraId="638B4E2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DC26524" w14:textId="77777777" w:rsidR="00AE52A3" w:rsidRDefault="00AE52A3" w:rsidP="00A446A5">
            <w:pPr>
              <w:spacing w:line="259" w:lineRule="auto"/>
              <w:jc w:val="right"/>
            </w:pPr>
            <w:r>
              <w:t>BT</w:t>
            </w:r>
          </w:p>
        </w:tc>
        <w:tc>
          <w:tcPr>
            <w:tcW w:w="9535" w:type="dxa"/>
            <w:vAlign w:val="center"/>
          </w:tcPr>
          <w:p w14:paraId="55AF15C1" w14:textId="2A2EA1C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Battery</w:t>
            </w:r>
          </w:p>
          <w:p w14:paraId="38E27AB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Photovoltaic transducer</w:t>
            </w:r>
          </w:p>
        </w:tc>
      </w:tr>
      <w:tr w:rsidR="00AE52A3" w14:paraId="36F4A1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242B996" w14:textId="77777777" w:rsidR="00AE52A3" w:rsidRDefault="00AE52A3" w:rsidP="00A446A5">
            <w:pPr>
              <w:spacing w:line="259" w:lineRule="auto"/>
              <w:jc w:val="right"/>
            </w:pPr>
            <w:r>
              <w:t>C</w:t>
            </w:r>
          </w:p>
        </w:tc>
        <w:tc>
          <w:tcPr>
            <w:tcW w:w="9535" w:type="dxa"/>
            <w:vAlign w:val="center"/>
          </w:tcPr>
          <w:p w14:paraId="04D693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Capacitor</w:t>
            </w:r>
          </w:p>
        </w:tc>
      </w:tr>
      <w:tr w:rsidR="00AE52A3" w14:paraId="31EC5E8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DD7432" w14:textId="77777777" w:rsidR="00AE52A3" w:rsidRDefault="00AE52A3" w:rsidP="00A446A5">
            <w:pPr>
              <w:spacing w:line="259" w:lineRule="auto"/>
              <w:jc w:val="right"/>
            </w:pPr>
            <w:r>
              <w:t>CB</w:t>
            </w:r>
          </w:p>
        </w:tc>
        <w:tc>
          <w:tcPr>
            <w:tcW w:w="9535" w:type="dxa"/>
            <w:vAlign w:val="center"/>
          </w:tcPr>
          <w:p w14:paraId="07BF7E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breaker</w:t>
            </w:r>
          </w:p>
          <w:p w14:paraId="58723F1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Network protector</w:t>
            </w:r>
          </w:p>
        </w:tc>
      </w:tr>
      <w:tr w:rsidR="00AE52A3" w14:paraId="7FE07A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F25753" w14:textId="77777777" w:rsidR="00AE52A3" w:rsidRDefault="00AE52A3" w:rsidP="00A446A5">
            <w:pPr>
              <w:spacing w:line="259" w:lineRule="auto"/>
              <w:jc w:val="right"/>
            </w:pPr>
            <w:r>
              <w:t>CP</w:t>
            </w:r>
          </w:p>
        </w:tc>
        <w:tc>
          <w:tcPr>
            <w:tcW w:w="9535" w:type="dxa"/>
            <w:vAlign w:val="center"/>
          </w:tcPr>
          <w:p w14:paraId="130CEA8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Connector adaptor</w:t>
            </w:r>
          </w:p>
          <w:p w14:paraId="718E6C5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 junction</w:t>
            </w:r>
          </w:p>
        </w:tc>
      </w:tr>
      <w:tr w:rsidR="00AE52A3" w14:paraId="76F31C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1BD53A4" w14:textId="77777777" w:rsidR="00AE52A3" w:rsidRDefault="00AE52A3" w:rsidP="00A446A5">
            <w:pPr>
              <w:spacing w:line="259" w:lineRule="auto"/>
              <w:jc w:val="right"/>
            </w:pPr>
            <w:r>
              <w:t>CR</w:t>
            </w:r>
          </w:p>
        </w:tc>
        <w:tc>
          <w:tcPr>
            <w:tcW w:w="9535" w:type="dxa"/>
            <w:vAlign w:val="center"/>
          </w:tcPr>
          <w:p w14:paraId="373E95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Current regulator</w:t>
            </w:r>
          </w:p>
        </w:tc>
      </w:tr>
      <w:tr w:rsidR="00AE52A3" w14:paraId="1162C8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7AC0A92" w14:textId="77777777" w:rsidR="00AE52A3" w:rsidRDefault="00AE52A3" w:rsidP="00A446A5">
            <w:pPr>
              <w:spacing w:line="259" w:lineRule="auto"/>
              <w:jc w:val="right"/>
            </w:pPr>
            <w:r>
              <w:t>D</w:t>
            </w:r>
          </w:p>
        </w:tc>
        <w:tc>
          <w:tcPr>
            <w:tcW w:w="9535" w:type="dxa"/>
            <w:vAlign w:val="center"/>
          </w:tcPr>
          <w:p w14:paraId="4E1E7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Diode</w:t>
            </w:r>
          </w:p>
          <w:p w14:paraId="028F7F5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Zener diode</w:t>
            </w:r>
          </w:p>
          <w:p w14:paraId="56157C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Photodiode</w:t>
            </w:r>
          </w:p>
        </w:tc>
      </w:tr>
      <w:tr w:rsidR="00AE52A3" w14:paraId="3B78A7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5BC68A3" w14:textId="77777777" w:rsidR="00AE52A3" w:rsidRDefault="00AE52A3" w:rsidP="00A446A5">
            <w:pPr>
              <w:spacing w:line="259" w:lineRule="auto"/>
              <w:jc w:val="right"/>
            </w:pPr>
            <w:r>
              <w:t>D or CR</w:t>
            </w:r>
          </w:p>
        </w:tc>
        <w:tc>
          <w:tcPr>
            <w:tcW w:w="9535" w:type="dxa"/>
            <w:vAlign w:val="center"/>
          </w:tcPr>
          <w:p w14:paraId="7806E4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diode</w:t>
            </w:r>
          </w:p>
        </w:tc>
      </w:tr>
      <w:tr w:rsidR="00AE52A3" w14:paraId="559535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EB3C31F" w14:textId="77777777" w:rsidR="00AE52A3" w:rsidRDefault="00AE52A3" w:rsidP="00A446A5">
            <w:pPr>
              <w:spacing w:line="259" w:lineRule="auto"/>
              <w:jc w:val="right"/>
            </w:pPr>
            <w:r>
              <w:t>D or VR</w:t>
            </w:r>
          </w:p>
        </w:tc>
        <w:tc>
          <w:tcPr>
            <w:tcW w:w="9535" w:type="dxa"/>
            <w:vAlign w:val="center"/>
          </w:tcPr>
          <w:p w14:paraId="7151437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Breakdown-diode (voltage regulator)</w:t>
            </w:r>
          </w:p>
        </w:tc>
      </w:tr>
      <w:tr w:rsidR="00AE52A3" w14:paraId="1974FEF0"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2B5A96" w14:textId="77777777" w:rsidR="00AE52A3" w:rsidRDefault="00AE52A3" w:rsidP="00A446A5">
            <w:pPr>
              <w:spacing w:line="259" w:lineRule="auto"/>
              <w:jc w:val="right"/>
            </w:pPr>
            <w:r>
              <w:t>DC</w:t>
            </w:r>
          </w:p>
        </w:tc>
        <w:tc>
          <w:tcPr>
            <w:tcW w:w="9535" w:type="dxa"/>
            <w:vAlign w:val="center"/>
          </w:tcPr>
          <w:p w14:paraId="123F177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Directional coupler</w:t>
            </w:r>
          </w:p>
        </w:tc>
      </w:tr>
      <w:tr w:rsidR="00AE52A3" w14:paraId="309B174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64FF93" w14:textId="77777777" w:rsidR="00AE52A3" w:rsidRDefault="00AE52A3" w:rsidP="00A446A5">
            <w:pPr>
              <w:spacing w:line="259" w:lineRule="auto"/>
              <w:jc w:val="right"/>
            </w:pPr>
            <w:r>
              <w:t>DL</w:t>
            </w:r>
          </w:p>
        </w:tc>
        <w:tc>
          <w:tcPr>
            <w:tcW w:w="9535" w:type="dxa"/>
            <w:vAlign w:val="center"/>
          </w:tcPr>
          <w:p w14:paraId="15AD81B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line</w:t>
            </w:r>
          </w:p>
          <w:p w14:paraId="3C55549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Delay function</w:t>
            </w:r>
          </w:p>
        </w:tc>
      </w:tr>
      <w:tr w:rsidR="00AE52A3" w14:paraId="5EAC079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8D899EB" w14:textId="77777777" w:rsidR="00AE52A3" w:rsidRDefault="00AE52A3" w:rsidP="00A446A5">
            <w:pPr>
              <w:spacing w:line="259" w:lineRule="auto"/>
              <w:jc w:val="right"/>
            </w:pPr>
            <w:r>
              <w:t>DS</w:t>
            </w:r>
          </w:p>
        </w:tc>
        <w:tc>
          <w:tcPr>
            <w:tcW w:w="9535" w:type="dxa"/>
            <w:vAlign w:val="center"/>
          </w:tcPr>
          <w:p w14:paraId="38959CC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Display device</w:t>
            </w:r>
          </w:p>
        </w:tc>
      </w:tr>
      <w:tr w:rsidR="00AE52A3" w14:paraId="36F6BA4B" w14:textId="77777777" w:rsidTr="00E24864">
        <w:trPr>
          <w:trHeight w:val="1691"/>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8ABCD0D" w14:textId="77777777" w:rsidR="00AE52A3" w:rsidRDefault="00AE52A3" w:rsidP="00A446A5">
            <w:pPr>
              <w:spacing w:line="259" w:lineRule="auto"/>
              <w:jc w:val="right"/>
            </w:pPr>
          </w:p>
        </w:tc>
        <w:tc>
          <w:tcPr>
            <w:tcW w:w="9535" w:type="dxa"/>
            <w:vAlign w:val="center"/>
          </w:tcPr>
          <w:p w14:paraId="41E6311B" w14:textId="369DB953"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THIS CELL INTENTIONALLY BLANK</w:t>
            </w:r>
          </w:p>
        </w:tc>
      </w:tr>
      <w:tr w:rsidR="00AE52A3" w14:paraId="6E7C6F9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558EC9" w14:textId="77777777" w:rsidR="00AE52A3" w:rsidRDefault="00AE52A3" w:rsidP="00A446A5">
            <w:pPr>
              <w:spacing w:line="259" w:lineRule="auto"/>
              <w:jc w:val="right"/>
            </w:pPr>
            <w:r>
              <w:lastRenderedPageBreak/>
              <w:t>E</w:t>
            </w:r>
          </w:p>
        </w:tc>
        <w:tc>
          <w:tcPr>
            <w:tcW w:w="9535" w:type="dxa"/>
            <w:vAlign w:val="center"/>
          </w:tcPr>
          <w:p w14:paraId="175390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Antenna</w:t>
            </w:r>
          </w:p>
          <w:p w14:paraId="7BCA5D8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Armature</w:t>
            </w:r>
          </w:p>
          <w:p w14:paraId="1D72C1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Binding post</w:t>
            </w:r>
          </w:p>
          <w:p w14:paraId="5683E9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Carbon block</w:t>
            </w:r>
          </w:p>
          <w:p w14:paraId="1D96CA1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terminal</w:t>
            </w:r>
          </w:p>
          <w:p w14:paraId="3CD35F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Conductivity cell</w:t>
            </w:r>
          </w:p>
          <w:p w14:paraId="13F30E6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Electrolytic cell</w:t>
            </w:r>
          </w:p>
        </w:tc>
      </w:tr>
      <w:tr w:rsidR="00AE52A3" w14:paraId="1368F41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6D1DC75" w14:textId="77777777" w:rsidR="00AE52A3" w:rsidRDefault="00AE52A3" w:rsidP="00A446A5">
            <w:pPr>
              <w:spacing w:line="259" w:lineRule="auto"/>
              <w:jc w:val="right"/>
            </w:pPr>
            <w:r>
              <w:t>EQ</w:t>
            </w:r>
          </w:p>
        </w:tc>
        <w:tc>
          <w:tcPr>
            <w:tcW w:w="9535" w:type="dxa"/>
            <w:vAlign w:val="center"/>
          </w:tcPr>
          <w:p w14:paraId="2C033DD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Equalizing network</w:t>
            </w:r>
          </w:p>
        </w:tc>
      </w:tr>
      <w:tr w:rsidR="00AE52A3" w14:paraId="69E29D0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C690806" w14:textId="77777777" w:rsidR="00AE52A3" w:rsidRDefault="00AE52A3" w:rsidP="00A446A5">
            <w:pPr>
              <w:spacing w:line="259" w:lineRule="auto"/>
              <w:jc w:val="right"/>
            </w:pPr>
            <w:r>
              <w:t>F</w:t>
            </w:r>
          </w:p>
        </w:tc>
        <w:tc>
          <w:tcPr>
            <w:tcW w:w="9535" w:type="dxa"/>
            <w:vAlign w:val="center"/>
          </w:tcPr>
          <w:p w14:paraId="246596B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w:t>
            </w:r>
          </w:p>
          <w:p w14:paraId="6853975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breaker</w:t>
            </w:r>
          </w:p>
        </w:tc>
      </w:tr>
      <w:tr w:rsidR="00AE52A3" w14:paraId="5AFBCE3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B00CDC" w14:textId="77777777" w:rsidR="00AE52A3" w:rsidRDefault="00AE52A3" w:rsidP="00A446A5">
            <w:pPr>
              <w:spacing w:line="259" w:lineRule="auto"/>
              <w:jc w:val="right"/>
            </w:pPr>
            <w:r>
              <w:t>FL</w:t>
            </w:r>
          </w:p>
        </w:tc>
        <w:tc>
          <w:tcPr>
            <w:tcW w:w="9535" w:type="dxa"/>
            <w:vAlign w:val="center"/>
          </w:tcPr>
          <w:p w14:paraId="3DEA278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Filter</w:t>
            </w:r>
          </w:p>
        </w:tc>
      </w:tr>
      <w:tr w:rsidR="00AE52A3" w14:paraId="4D25D54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241D0F" w14:textId="77777777" w:rsidR="00AE52A3" w:rsidRDefault="00AE52A3" w:rsidP="00A446A5">
            <w:pPr>
              <w:spacing w:line="259" w:lineRule="auto"/>
              <w:jc w:val="right"/>
            </w:pPr>
            <w:r>
              <w:t>G</w:t>
            </w:r>
          </w:p>
        </w:tc>
        <w:tc>
          <w:tcPr>
            <w:tcW w:w="9535" w:type="dxa"/>
            <w:vAlign w:val="center"/>
          </w:tcPr>
          <w:p w14:paraId="497B7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Circuit oscillator</w:t>
            </w:r>
          </w:p>
          <w:p w14:paraId="20A74C4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generator</w:t>
            </w:r>
          </w:p>
        </w:tc>
      </w:tr>
      <w:tr w:rsidR="00AE52A3" w14:paraId="149A92D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F74A378" w14:textId="77777777" w:rsidR="00AE52A3" w:rsidRDefault="00AE52A3" w:rsidP="00A446A5">
            <w:pPr>
              <w:spacing w:line="259" w:lineRule="auto"/>
              <w:jc w:val="right"/>
            </w:pPr>
            <w:r>
              <w:t>H</w:t>
            </w:r>
          </w:p>
        </w:tc>
        <w:tc>
          <w:tcPr>
            <w:tcW w:w="9535" w:type="dxa"/>
            <w:vAlign w:val="center"/>
          </w:tcPr>
          <w:p w14:paraId="78B00AC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Hardware such as common fasteners</w:t>
            </w:r>
          </w:p>
        </w:tc>
      </w:tr>
      <w:tr w:rsidR="00AE52A3" w14:paraId="189C9C3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900296F" w14:textId="77777777" w:rsidR="00AE52A3" w:rsidRDefault="00AE52A3" w:rsidP="00A446A5">
            <w:pPr>
              <w:spacing w:line="259" w:lineRule="auto"/>
              <w:jc w:val="right"/>
            </w:pPr>
            <w:r>
              <w:t>HP</w:t>
            </w:r>
          </w:p>
        </w:tc>
        <w:tc>
          <w:tcPr>
            <w:tcW w:w="9535" w:type="dxa"/>
            <w:vAlign w:val="center"/>
          </w:tcPr>
          <w:p w14:paraId="66424D4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Hydraulic part</w:t>
            </w:r>
          </w:p>
        </w:tc>
      </w:tr>
      <w:tr w:rsidR="00AE52A3" w14:paraId="1F5E973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B213BD3" w14:textId="77777777" w:rsidR="00AE52A3" w:rsidRDefault="00AE52A3" w:rsidP="00A446A5">
            <w:pPr>
              <w:spacing w:line="259" w:lineRule="auto"/>
              <w:jc w:val="right"/>
            </w:pPr>
            <w:r>
              <w:t>HR</w:t>
            </w:r>
          </w:p>
        </w:tc>
        <w:tc>
          <w:tcPr>
            <w:tcW w:w="9535" w:type="dxa"/>
            <w:vAlign w:val="center"/>
          </w:tcPr>
          <w:p w14:paraId="5500EBB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Heater</w:t>
            </w:r>
          </w:p>
        </w:tc>
      </w:tr>
      <w:tr w:rsidR="00AE52A3" w14:paraId="55241B3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ADB7EAF" w14:textId="77777777" w:rsidR="00AE52A3" w:rsidRDefault="00AE52A3" w:rsidP="00A446A5">
            <w:pPr>
              <w:spacing w:line="259" w:lineRule="auto"/>
              <w:jc w:val="right"/>
            </w:pPr>
            <w:r>
              <w:t>HS</w:t>
            </w:r>
          </w:p>
        </w:tc>
        <w:tc>
          <w:tcPr>
            <w:tcW w:w="9535" w:type="dxa"/>
            <w:vAlign w:val="center"/>
          </w:tcPr>
          <w:p w14:paraId="2197BC6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Handset</w:t>
            </w:r>
          </w:p>
        </w:tc>
      </w:tr>
      <w:tr w:rsidR="00AE52A3" w14:paraId="72E0E06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5356F69" w14:textId="77777777" w:rsidR="00AE52A3" w:rsidRDefault="00AE52A3" w:rsidP="00A446A5">
            <w:pPr>
              <w:spacing w:line="259" w:lineRule="auto"/>
              <w:jc w:val="right"/>
            </w:pPr>
            <w:r>
              <w:t>HT</w:t>
            </w:r>
          </w:p>
        </w:tc>
        <w:tc>
          <w:tcPr>
            <w:tcW w:w="9535" w:type="dxa"/>
            <w:vAlign w:val="center"/>
          </w:tcPr>
          <w:p w14:paraId="4E000C3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Earphone</w:t>
            </w:r>
          </w:p>
        </w:tc>
      </w:tr>
      <w:tr w:rsidR="00AE52A3" w14:paraId="2DCD2FB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80EEF58" w14:textId="77777777" w:rsidR="00AE52A3" w:rsidRDefault="00AE52A3" w:rsidP="00A446A5">
            <w:pPr>
              <w:spacing w:line="259" w:lineRule="auto"/>
              <w:jc w:val="right"/>
            </w:pPr>
            <w:r>
              <w:t>HW</w:t>
            </w:r>
          </w:p>
        </w:tc>
        <w:tc>
          <w:tcPr>
            <w:tcW w:w="9535" w:type="dxa"/>
            <w:vAlign w:val="center"/>
          </w:tcPr>
          <w:p w14:paraId="3000E7E6"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Human interface device, wearable</w:t>
            </w:r>
          </w:p>
        </w:tc>
      </w:tr>
      <w:tr w:rsidR="00AE52A3" w14:paraId="683C5F4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ACF638" w14:textId="77777777" w:rsidR="00AE52A3" w:rsidRPr="004809B9" w:rsidRDefault="00AE52A3" w:rsidP="00A446A5">
            <w:pPr>
              <w:spacing w:line="259" w:lineRule="auto"/>
              <w:jc w:val="right"/>
            </w:pPr>
            <w:r w:rsidRPr="004809B9">
              <w:t>HX</w:t>
            </w:r>
          </w:p>
        </w:tc>
        <w:tc>
          <w:tcPr>
            <w:tcW w:w="9535" w:type="dxa"/>
            <w:vAlign w:val="center"/>
          </w:tcPr>
          <w:p w14:paraId="0D6EA1A8" w14:textId="77777777" w:rsidR="00AE52A3" w:rsidRPr="004809B9"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rsidRPr="004809B9">
              <w:t xml:space="preserve">Human interface device not described by </w:t>
            </w:r>
            <w:r w:rsidRPr="004809B9">
              <w:rPr>
                <w:b/>
                <w:bCs/>
              </w:rPr>
              <w:t>HS</w:t>
            </w:r>
            <w:r>
              <w:t>,</w:t>
            </w:r>
            <w:r w:rsidRPr="004809B9">
              <w:t xml:space="preserve"> </w:t>
            </w:r>
            <w:r w:rsidRPr="004809B9">
              <w:rPr>
                <w:b/>
                <w:bCs/>
              </w:rPr>
              <w:t>HT</w:t>
            </w:r>
            <w:r w:rsidRPr="001B7138">
              <w:t xml:space="preserve">, </w:t>
            </w:r>
            <w:r>
              <w:t>or</w:t>
            </w:r>
            <w:r w:rsidRPr="001B7138">
              <w:t xml:space="preserve"> </w:t>
            </w:r>
            <w:r>
              <w:rPr>
                <w:b/>
                <w:bCs/>
              </w:rPr>
              <w:t>HW</w:t>
            </w:r>
          </w:p>
        </w:tc>
      </w:tr>
      <w:tr w:rsidR="00AE52A3" w14:paraId="01B624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F2112CB" w14:textId="77777777" w:rsidR="00AE52A3" w:rsidRDefault="00AE52A3" w:rsidP="00A446A5">
            <w:pPr>
              <w:spacing w:line="259" w:lineRule="auto"/>
              <w:jc w:val="right"/>
            </w:pPr>
            <w:r>
              <w:t>J</w:t>
            </w:r>
          </w:p>
        </w:tc>
        <w:tc>
          <w:tcPr>
            <w:tcW w:w="9535" w:type="dxa"/>
            <w:vAlign w:val="center"/>
          </w:tcPr>
          <w:p w14:paraId="62DADF51"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stationary portion connector</w:t>
            </w:r>
          </w:p>
        </w:tc>
      </w:tr>
      <w:tr w:rsidR="00AE52A3" w14:paraId="2E4A7C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93048F" w14:textId="77777777" w:rsidR="00AE52A3" w:rsidRDefault="00AE52A3" w:rsidP="00A446A5">
            <w:pPr>
              <w:spacing w:line="259" w:lineRule="auto"/>
              <w:jc w:val="right"/>
            </w:pPr>
            <w:r>
              <w:t>K</w:t>
            </w:r>
          </w:p>
        </w:tc>
        <w:tc>
          <w:tcPr>
            <w:tcW w:w="9535" w:type="dxa"/>
            <w:vAlign w:val="center"/>
          </w:tcPr>
          <w:p w14:paraId="7A22AE0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Relay</w:t>
            </w:r>
          </w:p>
          <w:p w14:paraId="1F7A34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4AF7936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AA8ED8A" w14:textId="77777777" w:rsidR="00AE52A3" w:rsidRDefault="00AE52A3" w:rsidP="00A446A5">
            <w:pPr>
              <w:spacing w:line="259" w:lineRule="auto"/>
              <w:jc w:val="right"/>
            </w:pPr>
            <w:r>
              <w:t>L</w:t>
            </w:r>
          </w:p>
        </w:tc>
        <w:tc>
          <w:tcPr>
            <w:tcW w:w="9535" w:type="dxa"/>
            <w:vAlign w:val="center"/>
          </w:tcPr>
          <w:p w14:paraId="3DADB0D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Inductor</w:t>
            </w:r>
          </w:p>
          <w:p w14:paraId="4B66A6C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Coil</w:t>
            </w:r>
          </w:p>
          <w:p w14:paraId="3C1956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Solenoid</w:t>
            </w:r>
          </w:p>
          <w:p w14:paraId="3307B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Winding</w:t>
            </w:r>
          </w:p>
        </w:tc>
      </w:tr>
      <w:tr w:rsidR="00AE52A3" w14:paraId="7F6B2CA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DF1710" w14:textId="77777777" w:rsidR="00AE52A3" w:rsidRDefault="00AE52A3" w:rsidP="00A446A5">
            <w:pPr>
              <w:spacing w:line="259" w:lineRule="auto"/>
              <w:jc w:val="right"/>
            </w:pPr>
            <w:r>
              <w:t>LED</w:t>
            </w:r>
          </w:p>
        </w:tc>
        <w:tc>
          <w:tcPr>
            <w:tcW w:w="9535" w:type="dxa"/>
            <w:vAlign w:val="center"/>
          </w:tcPr>
          <w:p w14:paraId="0784743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Light emitting diode</w:t>
            </w:r>
          </w:p>
        </w:tc>
      </w:tr>
      <w:tr w:rsidR="00AE52A3" w14:paraId="6D9BC35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D9E1316" w14:textId="77777777" w:rsidR="00AE52A3" w:rsidRDefault="00AE52A3" w:rsidP="00A446A5">
            <w:pPr>
              <w:spacing w:line="259" w:lineRule="auto"/>
              <w:jc w:val="right"/>
            </w:pPr>
            <w:r>
              <w:t>LS</w:t>
            </w:r>
          </w:p>
        </w:tc>
        <w:tc>
          <w:tcPr>
            <w:tcW w:w="9535" w:type="dxa"/>
            <w:vAlign w:val="center"/>
          </w:tcPr>
          <w:p w14:paraId="444F00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Audible alarm</w:t>
            </w:r>
          </w:p>
          <w:p w14:paraId="25E02DB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Buzzer</w:t>
            </w:r>
          </w:p>
          <w:p w14:paraId="2447B29C"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Loudspeaker</w:t>
            </w:r>
          </w:p>
        </w:tc>
      </w:tr>
      <w:tr w:rsidR="00AE52A3" w14:paraId="20DF3EE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BA0E08E" w14:textId="77777777" w:rsidR="00AE52A3" w:rsidRDefault="00AE52A3" w:rsidP="00A446A5">
            <w:pPr>
              <w:spacing w:line="259" w:lineRule="auto"/>
              <w:jc w:val="right"/>
            </w:pPr>
            <w:r>
              <w:t>M</w:t>
            </w:r>
          </w:p>
        </w:tc>
        <w:tc>
          <w:tcPr>
            <w:tcW w:w="9535" w:type="dxa"/>
            <w:vAlign w:val="center"/>
          </w:tcPr>
          <w:p w14:paraId="35D3713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Meter</w:t>
            </w:r>
          </w:p>
          <w:p w14:paraId="0BAC203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Oscilloscope</w:t>
            </w:r>
          </w:p>
          <w:p w14:paraId="655C4C12"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Instrument</w:t>
            </w:r>
          </w:p>
        </w:tc>
      </w:tr>
      <w:tr w:rsidR="00AE52A3" w14:paraId="06C21A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F7E1BFC" w14:textId="77777777" w:rsidR="00AE52A3" w:rsidRDefault="00AE52A3" w:rsidP="00A446A5">
            <w:pPr>
              <w:spacing w:line="259" w:lineRule="auto"/>
              <w:jc w:val="right"/>
            </w:pPr>
            <w:r>
              <w:t>MG</w:t>
            </w:r>
          </w:p>
        </w:tc>
        <w:tc>
          <w:tcPr>
            <w:tcW w:w="9535" w:type="dxa"/>
            <w:vAlign w:val="center"/>
          </w:tcPr>
          <w:p w14:paraId="14045F2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Electric motor</w:t>
            </w:r>
          </w:p>
        </w:tc>
      </w:tr>
      <w:tr w:rsidR="00AE52A3" w14:paraId="3037B83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F8086F5" w14:textId="77777777" w:rsidR="00AE52A3" w:rsidRDefault="00AE52A3" w:rsidP="00A446A5">
            <w:pPr>
              <w:spacing w:line="259" w:lineRule="auto"/>
              <w:jc w:val="right"/>
            </w:pPr>
            <w:r>
              <w:lastRenderedPageBreak/>
              <w:t>MK</w:t>
            </w:r>
          </w:p>
        </w:tc>
        <w:tc>
          <w:tcPr>
            <w:tcW w:w="9535" w:type="dxa"/>
            <w:vAlign w:val="center"/>
          </w:tcPr>
          <w:p w14:paraId="60C63DA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Microphone</w:t>
            </w:r>
          </w:p>
        </w:tc>
      </w:tr>
      <w:tr w:rsidR="00AE52A3" w14:paraId="4A9D45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4A2BE37" w14:textId="77777777" w:rsidR="00AE52A3" w:rsidRDefault="00AE52A3" w:rsidP="00A446A5">
            <w:pPr>
              <w:spacing w:line="259" w:lineRule="auto"/>
              <w:jc w:val="right"/>
            </w:pPr>
            <w:r>
              <w:t>MP</w:t>
            </w:r>
          </w:p>
        </w:tc>
        <w:tc>
          <w:tcPr>
            <w:tcW w:w="9535" w:type="dxa"/>
            <w:vAlign w:val="center"/>
          </w:tcPr>
          <w:p w14:paraId="52683293"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Mechanical part</w:t>
            </w:r>
          </w:p>
          <w:p w14:paraId="02690F2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Brake</w:t>
            </w:r>
          </w:p>
          <w:p w14:paraId="13769479"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Clutch</w:t>
            </w:r>
          </w:p>
          <w:p w14:paraId="472AA8D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Lock</w:t>
            </w:r>
          </w:p>
        </w:tc>
      </w:tr>
      <w:tr w:rsidR="00AE52A3" w14:paraId="3617A1C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7AA5CE" w14:textId="77777777" w:rsidR="00AE52A3" w:rsidRDefault="00AE52A3" w:rsidP="00A446A5">
            <w:pPr>
              <w:spacing w:line="259" w:lineRule="auto"/>
              <w:jc w:val="right"/>
            </w:pPr>
            <w:r>
              <w:t>MT</w:t>
            </w:r>
          </w:p>
        </w:tc>
        <w:tc>
          <w:tcPr>
            <w:tcW w:w="9535" w:type="dxa"/>
            <w:vAlign w:val="center"/>
          </w:tcPr>
          <w:p w14:paraId="123778F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Measurement transducer</w:t>
            </w:r>
          </w:p>
          <w:p w14:paraId="7528B79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Primary detector</w:t>
            </w:r>
          </w:p>
        </w:tc>
      </w:tr>
      <w:tr w:rsidR="00AE52A3" w14:paraId="76B59ED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A61042" w14:textId="77777777" w:rsidR="00AE52A3" w:rsidRDefault="00AE52A3" w:rsidP="00A446A5">
            <w:pPr>
              <w:spacing w:line="259" w:lineRule="auto"/>
              <w:jc w:val="right"/>
            </w:pPr>
            <w:r>
              <w:t>P</w:t>
            </w:r>
          </w:p>
        </w:tc>
        <w:tc>
          <w:tcPr>
            <w:tcW w:w="9535" w:type="dxa"/>
            <w:vAlign w:val="center"/>
          </w:tcPr>
          <w:p w14:paraId="54CA79F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Plug, movable portion connector</w:t>
            </w:r>
          </w:p>
        </w:tc>
      </w:tr>
      <w:tr w:rsidR="00AE52A3" w14:paraId="36E23C8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09C95F2" w14:textId="77777777" w:rsidR="00AE52A3" w:rsidRDefault="00AE52A3" w:rsidP="00A446A5">
            <w:pPr>
              <w:spacing w:line="259" w:lineRule="auto"/>
              <w:jc w:val="right"/>
            </w:pPr>
            <w:r>
              <w:t>PS</w:t>
            </w:r>
          </w:p>
        </w:tc>
        <w:tc>
          <w:tcPr>
            <w:tcW w:w="9535" w:type="dxa"/>
            <w:vAlign w:val="center"/>
          </w:tcPr>
          <w:p w14:paraId="023142F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Power supply</w:t>
            </w:r>
          </w:p>
        </w:tc>
      </w:tr>
      <w:tr w:rsidR="00AE52A3" w14:paraId="0209C63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39794A" w14:textId="77777777" w:rsidR="00AE52A3" w:rsidRDefault="00AE52A3" w:rsidP="00A446A5">
            <w:pPr>
              <w:spacing w:line="259" w:lineRule="auto"/>
              <w:jc w:val="right"/>
            </w:pPr>
            <w:r>
              <w:t>Q</w:t>
            </w:r>
          </w:p>
        </w:tc>
        <w:tc>
          <w:tcPr>
            <w:tcW w:w="9535" w:type="dxa"/>
            <w:vAlign w:val="center"/>
          </w:tcPr>
          <w:p w14:paraId="57EEDFB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Transistor</w:t>
            </w:r>
          </w:p>
        </w:tc>
      </w:tr>
      <w:tr w:rsidR="00AE52A3" w14:paraId="69DFB76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C0668E0" w14:textId="77777777" w:rsidR="00AE52A3" w:rsidRDefault="00AE52A3" w:rsidP="00A446A5">
            <w:pPr>
              <w:spacing w:line="259" w:lineRule="auto"/>
              <w:jc w:val="right"/>
            </w:pPr>
            <w:r>
              <w:t>R</w:t>
            </w:r>
          </w:p>
        </w:tc>
        <w:tc>
          <w:tcPr>
            <w:tcW w:w="9535" w:type="dxa"/>
            <w:vAlign w:val="center"/>
          </w:tcPr>
          <w:p w14:paraId="2CF22FF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Resistor</w:t>
            </w:r>
          </w:p>
          <w:p w14:paraId="6228133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Potentiometer</w:t>
            </w:r>
          </w:p>
          <w:p w14:paraId="36760D0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Shunt</w:t>
            </w:r>
          </w:p>
        </w:tc>
      </w:tr>
      <w:tr w:rsidR="00AE52A3" w14:paraId="305CBD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68B40FC" w14:textId="77777777" w:rsidR="00AE52A3" w:rsidRDefault="00AE52A3" w:rsidP="00A446A5">
            <w:pPr>
              <w:spacing w:line="259" w:lineRule="auto"/>
              <w:jc w:val="right"/>
            </w:pPr>
            <w:r>
              <w:t>RT</w:t>
            </w:r>
          </w:p>
        </w:tc>
        <w:tc>
          <w:tcPr>
            <w:tcW w:w="9535" w:type="dxa"/>
            <w:vAlign w:val="center"/>
          </w:tcPr>
          <w:p w14:paraId="6748CC3A"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Thermistor</w:t>
            </w:r>
          </w:p>
          <w:p w14:paraId="6ECFAE4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Thermal resistor</w:t>
            </w:r>
          </w:p>
        </w:tc>
      </w:tr>
      <w:tr w:rsidR="00AE52A3" w14:paraId="44B5F35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0E42819" w14:textId="77777777" w:rsidR="00AE52A3" w:rsidRDefault="00AE52A3" w:rsidP="00A446A5">
            <w:pPr>
              <w:spacing w:line="259" w:lineRule="auto"/>
              <w:jc w:val="right"/>
            </w:pPr>
            <w:r>
              <w:t>S</w:t>
            </w:r>
          </w:p>
        </w:tc>
        <w:tc>
          <w:tcPr>
            <w:tcW w:w="9535" w:type="dxa"/>
            <w:vAlign w:val="center"/>
          </w:tcPr>
          <w:p w14:paraId="7BE33A0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Switch</w:t>
            </w:r>
          </w:p>
          <w:p w14:paraId="5735C43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Contactor</w:t>
            </w:r>
          </w:p>
        </w:tc>
      </w:tr>
      <w:tr w:rsidR="00AE52A3" w14:paraId="75964C1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345E7CB" w14:textId="77777777" w:rsidR="00AE52A3" w:rsidRDefault="00AE52A3" w:rsidP="00A446A5">
            <w:pPr>
              <w:spacing w:line="259" w:lineRule="auto"/>
              <w:jc w:val="right"/>
            </w:pPr>
            <w:r>
              <w:t>T</w:t>
            </w:r>
          </w:p>
        </w:tc>
        <w:tc>
          <w:tcPr>
            <w:tcW w:w="9535" w:type="dxa"/>
            <w:vAlign w:val="center"/>
          </w:tcPr>
          <w:p w14:paraId="7BDA02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Transformer</w:t>
            </w:r>
          </w:p>
        </w:tc>
      </w:tr>
      <w:tr w:rsidR="00AE52A3" w14:paraId="0565FD9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1F1D038" w14:textId="77777777" w:rsidR="00AE52A3" w:rsidRDefault="00AE52A3" w:rsidP="00A446A5">
            <w:pPr>
              <w:spacing w:line="259" w:lineRule="auto"/>
              <w:jc w:val="right"/>
            </w:pPr>
            <w:r>
              <w:t>TB</w:t>
            </w:r>
          </w:p>
        </w:tc>
        <w:tc>
          <w:tcPr>
            <w:tcW w:w="9535" w:type="dxa"/>
            <w:vAlign w:val="center"/>
          </w:tcPr>
          <w:p w14:paraId="54CDC14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block</w:t>
            </w:r>
          </w:p>
          <w:p w14:paraId="747D48FD"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Terminal board</w:t>
            </w:r>
          </w:p>
        </w:tc>
      </w:tr>
      <w:tr w:rsidR="00AE52A3" w14:paraId="5FD1D0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4BE17B8" w14:textId="77777777" w:rsidR="00AE52A3" w:rsidRDefault="00AE52A3" w:rsidP="00A446A5">
            <w:pPr>
              <w:spacing w:line="259" w:lineRule="auto"/>
              <w:jc w:val="right"/>
            </w:pPr>
            <w:r>
              <w:t>TP</w:t>
            </w:r>
          </w:p>
        </w:tc>
        <w:tc>
          <w:tcPr>
            <w:tcW w:w="9535" w:type="dxa"/>
            <w:vAlign w:val="center"/>
          </w:tcPr>
          <w:p w14:paraId="7BA0B87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Test point</w:t>
            </w:r>
          </w:p>
        </w:tc>
      </w:tr>
      <w:tr w:rsidR="00AE52A3" w14:paraId="2600983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F38908D" w14:textId="77777777" w:rsidR="00AE52A3" w:rsidRDefault="00AE52A3" w:rsidP="00A446A5">
            <w:pPr>
              <w:spacing w:line="259" w:lineRule="auto"/>
              <w:jc w:val="right"/>
            </w:pPr>
            <w:r>
              <w:t>U</w:t>
            </w:r>
          </w:p>
        </w:tc>
        <w:tc>
          <w:tcPr>
            <w:tcW w:w="9535" w:type="dxa"/>
            <w:vAlign w:val="center"/>
          </w:tcPr>
          <w:p w14:paraId="080E20BB"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Integrated circuit</w:t>
            </w:r>
          </w:p>
          <w:p w14:paraId="210A5F8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Photo-isolator</w:t>
            </w:r>
          </w:p>
        </w:tc>
      </w:tr>
      <w:tr w:rsidR="00AE52A3" w14:paraId="373A73F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7FDC3059" w14:textId="77777777" w:rsidR="00AE52A3" w:rsidRDefault="00AE52A3" w:rsidP="00A446A5">
            <w:pPr>
              <w:spacing w:line="259" w:lineRule="auto"/>
              <w:jc w:val="right"/>
            </w:pPr>
            <w:r>
              <w:t>VR</w:t>
            </w:r>
          </w:p>
        </w:tc>
        <w:tc>
          <w:tcPr>
            <w:tcW w:w="9535" w:type="dxa"/>
            <w:vAlign w:val="center"/>
          </w:tcPr>
          <w:p w14:paraId="3D37B34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w:t>
            </w:r>
          </w:p>
          <w:p w14:paraId="1CE588D5"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integrated circuit</w:t>
            </w:r>
          </w:p>
          <w:p w14:paraId="2CBF054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Voltage regulator module</w:t>
            </w:r>
          </w:p>
        </w:tc>
      </w:tr>
      <w:tr w:rsidR="00AE52A3" w14:paraId="50F022F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7EEE1E" w14:textId="77777777" w:rsidR="00AE52A3" w:rsidRDefault="00AE52A3" w:rsidP="00A446A5">
            <w:pPr>
              <w:spacing w:line="259" w:lineRule="auto"/>
              <w:jc w:val="right"/>
            </w:pPr>
            <w:r>
              <w:t>W</w:t>
            </w:r>
          </w:p>
        </w:tc>
        <w:tc>
          <w:tcPr>
            <w:tcW w:w="9535" w:type="dxa"/>
            <w:vAlign w:val="center"/>
          </w:tcPr>
          <w:p w14:paraId="1881E19F"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Cable</w:t>
            </w:r>
          </w:p>
          <w:p w14:paraId="49B959BE"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Wire</w:t>
            </w:r>
          </w:p>
          <w:p w14:paraId="66B4A4B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Conductor</w:t>
            </w:r>
          </w:p>
          <w:p w14:paraId="3B1FE064"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Transmission path</w:t>
            </w:r>
          </w:p>
        </w:tc>
      </w:tr>
      <w:tr w:rsidR="00AE52A3" w14:paraId="7250AE8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77B0267" w14:textId="77777777" w:rsidR="00AE52A3" w:rsidRDefault="00AE52A3" w:rsidP="00A446A5">
            <w:pPr>
              <w:spacing w:line="259" w:lineRule="auto"/>
              <w:jc w:val="right"/>
            </w:pPr>
            <w:r>
              <w:t>WT</w:t>
            </w:r>
          </w:p>
        </w:tc>
        <w:tc>
          <w:tcPr>
            <w:tcW w:w="9535" w:type="dxa"/>
            <w:vAlign w:val="center"/>
          </w:tcPr>
          <w:p w14:paraId="3517EFA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Wiring tie point</w:t>
            </w:r>
          </w:p>
        </w:tc>
      </w:tr>
      <w:tr w:rsidR="00AE52A3" w14:paraId="7575618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447658" w14:textId="77777777" w:rsidR="00AE52A3" w:rsidRDefault="00AE52A3" w:rsidP="00A446A5">
            <w:pPr>
              <w:spacing w:line="259" w:lineRule="auto"/>
              <w:jc w:val="right"/>
            </w:pPr>
            <w:r>
              <w:t>X</w:t>
            </w:r>
          </w:p>
        </w:tc>
        <w:tc>
          <w:tcPr>
            <w:tcW w:w="9535" w:type="dxa"/>
            <w:vAlign w:val="center"/>
          </w:tcPr>
          <w:p w14:paraId="097CC6D8"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Fuse holder</w:t>
            </w:r>
          </w:p>
          <w:p w14:paraId="12E4FAC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Socket</w:t>
            </w:r>
          </w:p>
        </w:tc>
      </w:tr>
      <w:tr w:rsidR="00AE52A3" w14:paraId="6C3E977F"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32AA16D" w14:textId="77777777" w:rsidR="00AE52A3" w:rsidRDefault="00AE52A3" w:rsidP="00A446A5">
            <w:pPr>
              <w:spacing w:line="259" w:lineRule="auto"/>
              <w:jc w:val="right"/>
            </w:pPr>
            <w:r>
              <w:t>Y</w:t>
            </w:r>
          </w:p>
        </w:tc>
        <w:tc>
          <w:tcPr>
            <w:tcW w:w="9535" w:type="dxa"/>
            <w:vAlign w:val="center"/>
          </w:tcPr>
          <w:p w14:paraId="057FAD57"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oscillator</w:t>
            </w:r>
          </w:p>
          <w:p w14:paraId="0E2994D0" w14:textId="77777777" w:rsidR="00AE52A3" w:rsidRDefault="00AE52A3" w:rsidP="00A446A5">
            <w:pPr>
              <w:spacing w:line="259" w:lineRule="auto"/>
              <w:cnfStyle w:val="000000000000" w:firstRow="0" w:lastRow="0" w:firstColumn="0" w:lastColumn="0" w:oddVBand="0" w:evenVBand="0" w:oddHBand="0" w:evenHBand="0" w:firstRowFirstColumn="0" w:firstRowLastColumn="0" w:lastRowFirstColumn="0" w:lastRowLastColumn="0"/>
            </w:pPr>
            <w:r>
              <w:t>Crystal resonator</w:t>
            </w:r>
          </w:p>
        </w:tc>
      </w:tr>
    </w:tbl>
    <w:p w14:paraId="3846DC39" w14:textId="77777777" w:rsidR="00AE52A3" w:rsidRPr="00B67976" w:rsidRDefault="00AE52A3" w:rsidP="00AE52A3"/>
    <w:p w14:paraId="117B3E91" w14:textId="6E1F9FC9" w:rsidR="00AE52A3" w:rsidRDefault="00AE52A3" w:rsidP="00AE52A3">
      <w:pPr>
        <w:pStyle w:val="Heading2"/>
      </w:pPr>
      <w:r>
        <w:lastRenderedPageBreak/>
        <w:t>Datasheets</w:t>
      </w:r>
    </w:p>
    <w:p w14:paraId="401BFB92" w14:textId="77777777" w:rsidR="00AE52A3" w:rsidRDefault="00AE52A3" w:rsidP="00AE52A3">
      <w:pPr>
        <w:pStyle w:val="Heading3"/>
      </w:pPr>
      <w:r>
        <w:t>Board Views</w:t>
      </w:r>
    </w:p>
    <w:p w14:paraId="0C8EE10A" w14:textId="77777777" w:rsidR="00AE52A3" w:rsidRDefault="00AE52A3" w:rsidP="00AE52A3">
      <w:r>
        <w:t>Include board views of the top and bottom sides. If test points are present, include dimensions to each test point.</w:t>
      </w:r>
    </w:p>
    <w:p w14:paraId="605BFDAB" w14:textId="77777777" w:rsidR="00AE52A3" w:rsidRDefault="00AE52A3" w:rsidP="00AE52A3">
      <w:pPr>
        <w:pStyle w:val="Heading3"/>
      </w:pPr>
      <w:r>
        <w:t>Connector Pinmaps</w:t>
      </w:r>
    </w:p>
    <w:p w14:paraId="441F7C70" w14:textId="77777777" w:rsidR="00AE52A3" w:rsidRPr="004949A3" w:rsidRDefault="00AE52A3" w:rsidP="00AE52A3">
      <w:r>
        <w:t>For each connector, include a pinmap table similar to this:</w:t>
      </w:r>
    </w:p>
    <w:p w14:paraId="06F59D12" w14:textId="5B793EEE" w:rsidR="00AE52A3" w:rsidRDefault="00AE52A3" w:rsidP="00AE52A3">
      <w:pPr>
        <w:pStyle w:val="Caption"/>
        <w:keepNext/>
      </w:pPr>
      <w:bookmarkStart w:id="78" w:name="_Toc111559929"/>
      <w:bookmarkStart w:id="79" w:name="_Toc124108838"/>
      <w:r>
        <w:t xml:space="preserve">Table </w:t>
      </w:r>
      <w:fldSimple w:instr=" SEQ Table \* ARABIC ">
        <w:r w:rsidR="00BD36BA">
          <w:rPr>
            <w:noProof/>
          </w:rPr>
          <w:t>6</w:t>
        </w:r>
      </w:fldSimple>
      <w:r>
        <w:t xml:space="preserve"> – Exemplar Pinmap Table</w:t>
      </w:r>
      <w:bookmarkEnd w:id="78"/>
      <w:bookmarkEnd w:id="79"/>
    </w:p>
    <w:tbl>
      <w:tblPr>
        <w:tblStyle w:val="GridTable1Light-Accent1"/>
        <w:tblW w:w="5000" w:type="pct"/>
        <w:tblLook w:val="04A0" w:firstRow="1" w:lastRow="0" w:firstColumn="1" w:lastColumn="0" w:noHBand="0" w:noVBand="1"/>
      </w:tblPr>
      <w:tblGrid>
        <w:gridCol w:w="734"/>
        <w:gridCol w:w="1691"/>
        <w:gridCol w:w="3600"/>
        <w:gridCol w:w="4765"/>
      </w:tblGrid>
      <w:tr w:rsidR="00AE52A3" w14:paraId="3CA8C6C9"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34" w:type="dxa"/>
            <w:vAlign w:val="center"/>
          </w:tcPr>
          <w:p w14:paraId="179780DA" w14:textId="77777777" w:rsidR="00AE52A3" w:rsidRDefault="00AE52A3" w:rsidP="00A446A5">
            <w:pPr>
              <w:pStyle w:val="NoSpacing"/>
              <w:jc w:val="center"/>
            </w:pPr>
            <w:r>
              <w:t>PIN</w:t>
            </w:r>
          </w:p>
        </w:tc>
        <w:tc>
          <w:tcPr>
            <w:tcW w:w="1691" w:type="dxa"/>
            <w:vAlign w:val="center"/>
          </w:tcPr>
          <w:p w14:paraId="2A36DF59"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3600" w:type="dxa"/>
            <w:vAlign w:val="center"/>
          </w:tcPr>
          <w:p w14:paraId="16231CFF"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4765" w:type="dxa"/>
            <w:vAlign w:val="center"/>
          </w:tcPr>
          <w:p w14:paraId="5C1C16EF"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NOTE</w:t>
            </w:r>
          </w:p>
        </w:tc>
      </w:tr>
      <w:tr w:rsidR="00AE52A3" w14:paraId="5F7E02DA"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31DEDF71" w14:textId="77777777" w:rsidR="00AE52A3" w:rsidRDefault="00AE52A3" w:rsidP="00A446A5">
            <w:pPr>
              <w:pStyle w:val="NoSpacing"/>
              <w:jc w:val="center"/>
            </w:pPr>
            <w:r>
              <w:t>1</w:t>
            </w:r>
          </w:p>
        </w:tc>
        <w:tc>
          <w:tcPr>
            <w:tcW w:w="1691" w:type="dxa"/>
            <w:vAlign w:val="center"/>
          </w:tcPr>
          <w:p w14:paraId="4E2EC46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GND</w:t>
            </w:r>
          </w:p>
        </w:tc>
        <w:tc>
          <w:tcPr>
            <w:tcW w:w="3600" w:type="dxa"/>
            <w:vAlign w:val="center"/>
          </w:tcPr>
          <w:p w14:paraId="7331486E"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Ground</w:t>
            </w:r>
          </w:p>
        </w:tc>
        <w:tc>
          <w:tcPr>
            <w:tcW w:w="4765" w:type="dxa"/>
            <w:vAlign w:val="center"/>
          </w:tcPr>
          <w:p w14:paraId="44B499D3"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5A09C51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00403ED0" w14:textId="77777777" w:rsidR="00AE52A3" w:rsidRDefault="00AE52A3" w:rsidP="00A446A5">
            <w:pPr>
              <w:pStyle w:val="NoSpacing"/>
              <w:jc w:val="center"/>
            </w:pPr>
            <w:r>
              <w:t>2</w:t>
            </w:r>
          </w:p>
        </w:tc>
        <w:tc>
          <w:tcPr>
            <w:tcW w:w="1691" w:type="dxa"/>
            <w:vAlign w:val="center"/>
          </w:tcPr>
          <w:p w14:paraId="3BB66E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+V</w:t>
            </w:r>
          </w:p>
        </w:tc>
        <w:tc>
          <w:tcPr>
            <w:tcW w:w="3600" w:type="dxa"/>
            <w:vAlign w:val="center"/>
          </w:tcPr>
          <w:p w14:paraId="60B37245"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Supply, Positive</w:t>
            </w:r>
          </w:p>
        </w:tc>
        <w:tc>
          <w:tcPr>
            <w:tcW w:w="4765" w:type="dxa"/>
            <w:vAlign w:val="center"/>
          </w:tcPr>
          <w:p w14:paraId="5F339C8D"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Limited by component ratings</w:t>
            </w:r>
          </w:p>
        </w:tc>
      </w:tr>
      <w:tr w:rsidR="00AE52A3" w14:paraId="540A2C4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43DB8EA0" w14:textId="77777777" w:rsidR="00AE52A3" w:rsidRDefault="00AE52A3" w:rsidP="00A446A5">
            <w:pPr>
              <w:pStyle w:val="NoSpacing"/>
              <w:jc w:val="center"/>
            </w:pPr>
            <w:r>
              <w:t>3</w:t>
            </w:r>
          </w:p>
        </w:tc>
        <w:tc>
          <w:tcPr>
            <w:tcW w:w="1691" w:type="dxa"/>
            <w:vAlign w:val="center"/>
          </w:tcPr>
          <w:p w14:paraId="58FB66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NC</w:t>
            </w:r>
          </w:p>
        </w:tc>
        <w:tc>
          <w:tcPr>
            <w:tcW w:w="3600" w:type="dxa"/>
            <w:vAlign w:val="center"/>
          </w:tcPr>
          <w:p w14:paraId="3F9BA039"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No Connect</w:t>
            </w:r>
          </w:p>
        </w:tc>
        <w:tc>
          <w:tcPr>
            <w:tcW w:w="4765" w:type="dxa"/>
            <w:vAlign w:val="center"/>
          </w:tcPr>
          <w:p w14:paraId="505E7DB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p>
        </w:tc>
      </w:tr>
      <w:tr w:rsidR="00AE52A3" w14:paraId="7D1B6BD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55256BF" w14:textId="77777777" w:rsidR="00AE52A3" w:rsidRDefault="00AE52A3" w:rsidP="00A446A5">
            <w:pPr>
              <w:pStyle w:val="NoSpacing"/>
              <w:jc w:val="center"/>
            </w:pPr>
            <w:r>
              <w:t>4</w:t>
            </w:r>
          </w:p>
        </w:tc>
        <w:tc>
          <w:tcPr>
            <w:tcW w:w="1691" w:type="dxa"/>
            <w:vAlign w:val="center"/>
          </w:tcPr>
          <w:p w14:paraId="62D6AF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AI+</w:t>
            </w:r>
          </w:p>
        </w:tc>
        <w:tc>
          <w:tcPr>
            <w:tcW w:w="3600" w:type="dxa"/>
            <w:vAlign w:val="center"/>
          </w:tcPr>
          <w:p w14:paraId="61264A6A"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input</w:t>
            </w:r>
          </w:p>
        </w:tc>
        <w:tc>
          <w:tcPr>
            <w:tcW w:w="4765" w:type="dxa"/>
            <w:vAlign w:val="center"/>
          </w:tcPr>
          <w:p w14:paraId="1501B221"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AC coupled</w:t>
            </w:r>
          </w:p>
        </w:tc>
      </w:tr>
      <w:tr w:rsidR="00AE52A3" w14:paraId="2A9347E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34" w:type="dxa"/>
            <w:vAlign w:val="center"/>
          </w:tcPr>
          <w:p w14:paraId="2005C8E4" w14:textId="77777777" w:rsidR="00AE52A3" w:rsidRDefault="00AE52A3" w:rsidP="00A446A5">
            <w:pPr>
              <w:pStyle w:val="NoSpacing"/>
              <w:jc w:val="center"/>
            </w:pPr>
            <w:r>
              <w:t>5</w:t>
            </w:r>
          </w:p>
        </w:tc>
        <w:tc>
          <w:tcPr>
            <w:tcW w:w="1691" w:type="dxa"/>
            <w:vAlign w:val="center"/>
          </w:tcPr>
          <w:p w14:paraId="18F890F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AO+</w:t>
            </w:r>
          </w:p>
        </w:tc>
        <w:tc>
          <w:tcPr>
            <w:tcW w:w="3600" w:type="dxa"/>
            <w:vAlign w:val="center"/>
          </w:tcPr>
          <w:p w14:paraId="12DD5DA6"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Analog output</w:t>
            </w:r>
          </w:p>
        </w:tc>
        <w:tc>
          <w:tcPr>
            <w:tcW w:w="4765" w:type="dxa"/>
            <w:vAlign w:val="center"/>
          </w:tcPr>
          <w:p w14:paraId="515E5297" w14:textId="77777777" w:rsidR="00AE52A3" w:rsidRDefault="00AE52A3" w:rsidP="00A446A5">
            <w:pPr>
              <w:pStyle w:val="NoSpacing"/>
              <w:cnfStyle w:val="000000000000" w:firstRow="0" w:lastRow="0" w:firstColumn="0" w:lastColumn="0" w:oddVBand="0" w:evenVBand="0" w:oddHBand="0" w:evenHBand="0" w:firstRowFirstColumn="0" w:firstRowLastColumn="0" w:lastRowFirstColumn="0" w:lastRowLastColumn="0"/>
            </w:pPr>
            <w:r>
              <w:t>DC coupled</w:t>
            </w:r>
          </w:p>
        </w:tc>
      </w:tr>
    </w:tbl>
    <w:p w14:paraId="6F3ACCC6" w14:textId="77777777" w:rsidR="00AE52A3" w:rsidRPr="00E86D11" w:rsidRDefault="00AE52A3" w:rsidP="00AE52A3"/>
    <w:p w14:paraId="3DCEAFEE" w14:textId="77777777" w:rsidR="00AE52A3" w:rsidRDefault="00AE52A3" w:rsidP="00AE52A3">
      <w:pPr>
        <w:pStyle w:val="Heading3"/>
      </w:pPr>
      <w:r>
        <w:t>Component Pinouts</w:t>
      </w:r>
    </w:p>
    <w:p w14:paraId="3D401BCC" w14:textId="77777777" w:rsidR="00AE52A3" w:rsidRDefault="00AE52A3" w:rsidP="00AE52A3">
      <w:r>
        <w:t>For components with pinouts that need to be known during component selection, include a pinout table similar to this:</w:t>
      </w:r>
    </w:p>
    <w:p w14:paraId="5F772EE2" w14:textId="247B36E1" w:rsidR="00AE52A3" w:rsidRDefault="00AE52A3" w:rsidP="00AE52A3">
      <w:pPr>
        <w:pStyle w:val="Caption"/>
        <w:keepNext/>
      </w:pPr>
      <w:bookmarkStart w:id="80" w:name="_Toc111559930"/>
      <w:bookmarkStart w:id="81" w:name="_Toc124108839"/>
      <w:r>
        <w:t xml:space="preserve">Table </w:t>
      </w:r>
      <w:fldSimple w:instr=" SEQ Table \* ARABIC ">
        <w:r w:rsidR="00BD36BA">
          <w:rPr>
            <w:noProof/>
          </w:rPr>
          <w:t>7</w:t>
        </w:r>
      </w:fldSimple>
      <w:r>
        <w:t xml:space="preserve"> – Exemplar Pinout Table</w:t>
      </w:r>
      <w:bookmarkEnd w:id="80"/>
      <w:bookmarkEnd w:id="81"/>
    </w:p>
    <w:tbl>
      <w:tblPr>
        <w:tblStyle w:val="GridTable1Light-Accent1"/>
        <w:tblW w:w="5000" w:type="pct"/>
        <w:tblLook w:val="04A0" w:firstRow="1" w:lastRow="0" w:firstColumn="1" w:lastColumn="0" w:noHBand="0" w:noVBand="1"/>
      </w:tblPr>
      <w:tblGrid>
        <w:gridCol w:w="746"/>
        <w:gridCol w:w="4649"/>
        <w:gridCol w:w="5395"/>
      </w:tblGrid>
      <w:tr w:rsidR="00AE52A3" w14:paraId="7E1BC1AC"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A4E82C4" w14:textId="77777777" w:rsidR="00AE52A3" w:rsidRDefault="00AE52A3" w:rsidP="00A446A5">
            <w:pPr>
              <w:pStyle w:val="NoSpacing"/>
              <w:jc w:val="center"/>
            </w:pPr>
            <w:r>
              <w:t>PIN</w:t>
            </w:r>
          </w:p>
        </w:tc>
        <w:tc>
          <w:tcPr>
            <w:tcW w:w="4649" w:type="dxa"/>
            <w:vAlign w:val="center"/>
          </w:tcPr>
          <w:p w14:paraId="30FBA445"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PIN NAME</w:t>
            </w:r>
          </w:p>
        </w:tc>
        <w:tc>
          <w:tcPr>
            <w:tcW w:w="5395" w:type="dxa"/>
            <w:vAlign w:val="center"/>
          </w:tcPr>
          <w:p w14:paraId="40D9C9B3"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FOOTPRINT (TOP VIEW)</w:t>
            </w:r>
          </w:p>
        </w:tc>
      </w:tr>
      <w:tr w:rsidR="00AE52A3" w14:paraId="1918C3B1"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9E1E809" w14:textId="77777777" w:rsidR="00AE52A3" w:rsidRDefault="00AE52A3" w:rsidP="00A446A5">
            <w:pPr>
              <w:pStyle w:val="NoSpacing"/>
              <w:jc w:val="center"/>
            </w:pPr>
            <w:r>
              <w:t>1</w:t>
            </w:r>
          </w:p>
        </w:tc>
        <w:tc>
          <w:tcPr>
            <w:tcW w:w="4649" w:type="dxa"/>
            <w:vAlign w:val="center"/>
          </w:tcPr>
          <w:p w14:paraId="3A8F612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restart"/>
            <w:vAlign w:val="center"/>
          </w:tcPr>
          <w:p w14:paraId="29901F9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35D188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6181CFD" w14:textId="77777777" w:rsidR="00AE52A3" w:rsidRDefault="00AE52A3" w:rsidP="00A446A5">
            <w:pPr>
              <w:pStyle w:val="NoSpacing"/>
              <w:jc w:val="center"/>
            </w:pPr>
            <w:r>
              <w:t>2</w:t>
            </w:r>
          </w:p>
        </w:tc>
        <w:tc>
          <w:tcPr>
            <w:tcW w:w="4649" w:type="dxa"/>
            <w:vAlign w:val="center"/>
          </w:tcPr>
          <w:p w14:paraId="461CFEE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16B104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492113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05833350" w14:textId="77777777" w:rsidR="00AE52A3" w:rsidRDefault="00AE52A3" w:rsidP="00A446A5">
            <w:pPr>
              <w:pStyle w:val="NoSpacing"/>
              <w:jc w:val="center"/>
            </w:pPr>
            <w:r>
              <w:t>3</w:t>
            </w:r>
          </w:p>
        </w:tc>
        <w:tc>
          <w:tcPr>
            <w:tcW w:w="4649" w:type="dxa"/>
            <w:vAlign w:val="center"/>
          </w:tcPr>
          <w:p w14:paraId="15543AF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B67B4D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E991BD4"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2AA8A9F" w14:textId="77777777" w:rsidR="00AE52A3" w:rsidRDefault="00AE52A3" w:rsidP="00A446A5">
            <w:pPr>
              <w:pStyle w:val="NoSpacing"/>
              <w:jc w:val="center"/>
            </w:pPr>
            <w:r>
              <w:t>4</w:t>
            </w:r>
          </w:p>
        </w:tc>
        <w:tc>
          <w:tcPr>
            <w:tcW w:w="4649" w:type="dxa"/>
            <w:vAlign w:val="center"/>
          </w:tcPr>
          <w:p w14:paraId="4394DF5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148BD7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3812EE9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72CD6430" w14:textId="77777777" w:rsidR="00AE52A3" w:rsidRDefault="00AE52A3" w:rsidP="00A446A5">
            <w:pPr>
              <w:pStyle w:val="NoSpacing"/>
              <w:jc w:val="center"/>
            </w:pPr>
            <w:r>
              <w:t>5</w:t>
            </w:r>
          </w:p>
        </w:tc>
        <w:tc>
          <w:tcPr>
            <w:tcW w:w="4649" w:type="dxa"/>
            <w:vAlign w:val="center"/>
          </w:tcPr>
          <w:p w14:paraId="4C896CE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4F24210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1FB0E533"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4957FEC8" w14:textId="77777777" w:rsidR="00AE52A3" w:rsidRDefault="00AE52A3" w:rsidP="00A446A5">
            <w:pPr>
              <w:pStyle w:val="NoSpacing"/>
              <w:jc w:val="center"/>
            </w:pPr>
            <w:r>
              <w:t>6</w:t>
            </w:r>
          </w:p>
        </w:tc>
        <w:tc>
          <w:tcPr>
            <w:tcW w:w="4649" w:type="dxa"/>
            <w:vAlign w:val="center"/>
          </w:tcPr>
          <w:p w14:paraId="4FD6160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6317B61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BF0D78C"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0559763" w14:textId="77777777" w:rsidR="00AE52A3" w:rsidRDefault="00AE52A3" w:rsidP="00A446A5">
            <w:pPr>
              <w:pStyle w:val="NoSpacing"/>
              <w:jc w:val="center"/>
            </w:pPr>
            <w:r>
              <w:t>7</w:t>
            </w:r>
          </w:p>
        </w:tc>
        <w:tc>
          <w:tcPr>
            <w:tcW w:w="4649" w:type="dxa"/>
            <w:vAlign w:val="center"/>
          </w:tcPr>
          <w:p w14:paraId="4E9DA43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10B146A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9C3D49E"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46" w:type="dxa"/>
            <w:vAlign w:val="center"/>
          </w:tcPr>
          <w:p w14:paraId="618A165C" w14:textId="77777777" w:rsidR="00AE52A3" w:rsidRDefault="00AE52A3" w:rsidP="00A446A5">
            <w:pPr>
              <w:pStyle w:val="NoSpacing"/>
              <w:jc w:val="center"/>
            </w:pPr>
            <w:r>
              <w:t>8</w:t>
            </w:r>
          </w:p>
        </w:tc>
        <w:tc>
          <w:tcPr>
            <w:tcW w:w="4649" w:type="dxa"/>
            <w:vAlign w:val="center"/>
          </w:tcPr>
          <w:p w14:paraId="0988B50C"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5395" w:type="dxa"/>
            <w:vMerge/>
            <w:vAlign w:val="center"/>
          </w:tcPr>
          <w:p w14:paraId="5C9636DE"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C06F71" w14:textId="77777777" w:rsidR="00AE52A3" w:rsidRPr="001161D8" w:rsidRDefault="00AE52A3" w:rsidP="00AE52A3"/>
    <w:p w14:paraId="498004D0" w14:textId="77777777" w:rsidR="00AE52A3" w:rsidRDefault="00AE52A3" w:rsidP="00AE52A3">
      <w:pPr>
        <w:pStyle w:val="Heading3"/>
      </w:pPr>
      <w:r>
        <w:lastRenderedPageBreak/>
        <w:t>Parts List</w:t>
      </w:r>
    </w:p>
    <w:p w14:paraId="4F457355" w14:textId="77777777" w:rsidR="00AE52A3" w:rsidRDefault="00AE52A3" w:rsidP="00AE52A3">
      <w:r>
        <w:t>Include a parts list table similar to this:</w:t>
      </w:r>
    </w:p>
    <w:p w14:paraId="36666091" w14:textId="57E4A4EF" w:rsidR="00AE52A3" w:rsidRDefault="00AE52A3" w:rsidP="00AE52A3">
      <w:pPr>
        <w:pStyle w:val="Caption"/>
        <w:keepNext/>
      </w:pPr>
      <w:bookmarkStart w:id="82" w:name="_Toc111559931"/>
      <w:bookmarkStart w:id="83" w:name="_Toc124108840"/>
      <w:r>
        <w:t xml:space="preserve">Table </w:t>
      </w:r>
      <w:fldSimple w:instr=" SEQ Table \* ARABIC ">
        <w:r w:rsidR="00BD36BA">
          <w:rPr>
            <w:noProof/>
          </w:rPr>
          <w:t>8</w:t>
        </w:r>
      </w:fldSimple>
      <w:r>
        <w:t xml:space="preserve"> – Exemplar Parts List</w:t>
      </w:r>
      <w:bookmarkEnd w:id="82"/>
      <w:bookmarkEnd w:id="83"/>
    </w:p>
    <w:tbl>
      <w:tblPr>
        <w:tblStyle w:val="GridTable1Light-Accent1"/>
        <w:tblW w:w="5000" w:type="pct"/>
        <w:tblLook w:val="04A0" w:firstRow="1" w:lastRow="0" w:firstColumn="1" w:lastColumn="0" w:noHBand="0" w:noVBand="1"/>
      </w:tblPr>
      <w:tblGrid>
        <w:gridCol w:w="715"/>
        <w:gridCol w:w="1170"/>
        <w:gridCol w:w="1755"/>
        <w:gridCol w:w="1755"/>
        <w:gridCol w:w="2646"/>
        <w:gridCol w:w="2749"/>
      </w:tblGrid>
      <w:tr w:rsidR="00AE52A3" w14:paraId="1E064D03" w14:textId="77777777" w:rsidTr="00A446A5">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093689B" w14:textId="77777777" w:rsidR="00AE52A3" w:rsidRDefault="00AE52A3" w:rsidP="00A446A5">
            <w:pPr>
              <w:pStyle w:val="NoSpacing"/>
              <w:jc w:val="center"/>
            </w:pPr>
            <w:r>
              <w:t>FIND</w:t>
            </w:r>
          </w:p>
        </w:tc>
        <w:tc>
          <w:tcPr>
            <w:tcW w:w="1170" w:type="dxa"/>
            <w:vAlign w:val="center"/>
          </w:tcPr>
          <w:p w14:paraId="0220B231"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REF. DES.</w:t>
            </w:r>
          </w:p>
        </w:tc>
        <w:tc>
          <w:tcPr>
            <w:tcW w:w="1755" w:type="dxa"/>
            <w:vAlign w:val="center"/>
          </w:tcPr>
          <w:p w14:paraId="3B60B7E6"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COMPONENT</w:t>
            </w:r>
          </w:p>
        </w:tc>
        <w:tc>
          <w:tcPr>
            <w:tcW w:w="1755" w:type="dxa"/>
            <w:vAlign w:val="center"/>
          </w:tcPr>
          <w:p w14:paraId="087BD1F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FOOTPRINT</w:t>
            </w:r>
          </w:p>
        </w:tc>
        <w:tc>
          <w:tcPr>
            <w:tcW w:w="2646" w:type="dxa"/>
            <w:vAlign w:val="center"/>
          </w:tcPr>
          <w:p w14:paraId="1131DDCD" w14:textId="77777777" w:rsidR="00AE52A3" w:rsidRPr="005B490A"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rPr>
                <w:b w:val="0"/>
                <w:bCs w:val="0"/>
              </w:rPr>
            </w:pPr>
            <w:r>
              <w:t>PART VALUE</w:t>
            </w:r>
          </w:p>
        </w:tc>
        <w:tc>
          <w:tcPr>
            <w:tcW w:w="2749" w:type="dxa"/>
            <w:vAlign w:val="center"/>
          </w:tcPr>
          <w:p w14:paraId="4116AD62" w14:textId="77777777" w:rsidR="00AE52A3" w:rsidRDefault="00AE52A3" w:rsidP="00A446A5">
            <w:pPr>
              <w:pStyle w:val="NoSpacing"/>
              <w:jc w:val="center"/>
              <w:cnfStyle w:val="100000000000" w:firstRow="1" w:lastRow="0" w:firstColumn="0" w:lastColumn="0" w:oddVBand="0" w:evenVBand="0" w:oddHBand="0" w:evenHBand="0" w:firstRowFirstColumn="0" w:firstRowLastColumn="0" w:lastRowFirstColumn="0" w:lastRowLastColumn="0"/>
            </w:pPr>
            <w:r>
              <w:t>COMMENTS</w:t>
            </w:r>
          </w:p>
        </w:tc>
      </w:tr>
      <w:tr w:rsidR="00AE52A3" w14:paraId="4577A6FB"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2C53FB5" w14:textId="77777777" w:rsidR="00AE52A3" w:rsidRDefault="00AE52A3" w:rsidP="00A446A5">
            <w:pPr>
              <w:pStyle w:val="NoSpacing"/>
              <w:jc w:val="center"/>
            </w:pPr>
            <w:r>
              <w:t>1</w:t>
            </w:r>
          </w:p>
        </w:tc>
        <w:tc>
          <w:tcPr>
            <w:tcW w:w="1170" w:type="dxa"/>
            <w:vAlign w:val="center"/>
          </w:tcPr>
          <w:p w14:paraId="1429F7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R1</w:t>
            </w:r>
          </w:p>
        </w:tc>
        <w:tc>
          <w:tcPr>
            <w:tcW w:w="1755" w:type="dxa"/>
            <w:vAlign w:val="center"/>
          </w:tcPr>
          <w:p w14:paraId="2916D5E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6C18684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7F65BE4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7D41196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0CC1A0D9"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A4DD80F" w14:textId="77777777" w:rsidR="00AE52A3" w:rsidRDefault="00AE52A3" w:rsidP="00A446A5">
            <w:pPr>
              <w:pStyle w:val="NoSpacing"/>
              <w:jc w:val="center"/>
            </w:pPr>
            <w:r>
              <w:t>2</w:t>
            </w:r>
          </w:p>
        </w:tc>
        <w:tc>
          <w:tcPr>
            <w:tcW w:w="1170" w:type="dxa"/>
            <w:vAlign w:val="center"/>
          </w:tcPr>
          <w:p w14:paraId="37666801"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R2</w:t>
            </w:r>
          </w:p>
        </w:tc>
        <w:tc>
          <w:tcPr>
            <w:tcW w:w="1755" w:type="dxa"/>
            <w:vAlign w:val="center"/>
          </w:tcPr>
          <w:p w14:paraId="6EB0BCD0"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0D48583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B6D427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199BE58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285286F7"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B4463C5" w14:textId="77777777" w:rsidR="00AE52A3" w:rsidRDefault="00AE52A3" w:rsidP="00A446A5">
            <w:pPr>
              <w:pStyle w:val="NoSpacing"/>
              <w:jc w:val="center"/>
            </w:pPr>
            <w:r>
              <w:t>3</w:t>
            </w:r>
          </w:p>
        </w:tc>
        <w:tc>
          <w:tcPr>
            <w:tcW w:w="1170" w:type="dxa"/>
            <w:vAlign w:val="center"/>
          </w:tcPr>
          <w:p w14:paraId="09B46C9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R3</w:t>
            </w:r>
          </w:p>
        </w:tc>
        <w:tc>
          <w:tcPr>
            <w:tcW w:w="1755" w:type="dxa"/>
            <w:vAlign w:val="center"/>
          </w:tcPr>
          <w:p w14:paraId="69B67F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Resistor</w:t>
            </w:r>
          </w:p>
        </w:tc>
        <w:tc>
          <w:tcPr>
            <w:tcW w:w="1755" w:type="dxa"/>
            <w:vAlign w:val="center"/>
          </w:tcPr>
          <w:p w14:paraId="193C7C0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406F518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9980708"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6A3B8186"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1106908" w14:textId="77777777" w:rsidR="00AE52A3" w:rsidRDefault="00AE52A3" w:rsidP="00A446A5">
            <w:pPr>
              <w:pStyle w:val="NoSpacing"/>
              <w:jc w:val="center"/>
            </w:pPr>
            <w:r>
              <w:t>4</w:t>
            </w:r>
          </w:p>
        </w:tc>
        <w:tc>
          <w:tcPr>
            <w:tcW w:w="1170" w:type="dxa"/>
            <w:vAlign w:val="center"/>
          </w:tcPr>
          <w:p w14:paraId="6D9A0D5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C1</w:t>
            </w:r>
          </w:p>
        </w:tc>
        <w:tc>
          <w:tcPr>
            <w:tcW w:w="1755" w:type="dxa"/>
            <w:vAlign w:val="center"/>
          </w:tcPr>
          <w:p w14:paraId="49FE3CE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3973A38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rsidRPr="00045050">
              <w:t>0805</w:t>
            </w:r>
          </w:p>
        </w:tc>
        <w:tc>
          <w:tcPr>
            <w:tcW w:w="2646" w:type="dxa"/>
            <w:vAlign w:val="center"/>
          </w:tcPr>
          <w:p w14:paraId="2454D5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59D9A76"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50DE188"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07E4D7A9" w14:textId="77777777" w:rsidR="00AE52A3" w:rsidRDefault="00AE52A3" w:rsidP="00A446A5">
            <w:pPr>
              <w:pStyle w:val="NoSpacing"/>
              <w:jc w:val="center"/>
            </w:pPr>
            <w:r>
              <w:t>5</w:t>
            </w:r>
          </w:p>
        </w:tc>
        <w:tc>
          <w:tcPr>
            <w:tcW w:w="1170" w:type="dxa"/>
            <w:vAlign w:val="center"/>
          </w:tcPr>
          <w:p w14:paraId="71322A09"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C2</w:t>
            </w:r>
          </w:p>
        </w:tc>
        <w:tc>
          <w:tcPr>
            <w:tcW w:w="1755" w:type="dxa"/>
            <w:vAlign w:val="center"/>
          </w:tcPr>
          <w:p w14:paraId="2C838B9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4D8EDE1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CEC22E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0A04CBD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5AD405FD"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30920F1A" w14:textId="77777777" w:rsidR="00AE52A3" w:rsidRDefault="00AE52A3" w:rsidP="00A446A5">
            <w:pPr>
              <w:pStyle w:val="NoSpacing"/>
              <w:jc w:val="center"/>
            </w:pPr>
            <w:r>
              <w:t>6</w:t>
            </w:r>
          </w:p>
        </w:tc>
        <w:tc>
          <w:tcPr>
            <w:tcW w:w="1170" w:type="dxa"/>
            <w:vAlign w:val="center"/>
          </w:tcPr>
          <w:p w14:paraId="6E5A131D"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C3</w:t>
            </w:r>
          </w:p>
        </w:tc>
        <w:tc>
          <w:tcPr>
            <w:tcW w:w="1755" w:type="dxa"/>
            <w:vAlign w:val="center"/>
          </w:tcPr>
          <w:p w14:paraId="109C21F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Capacitor</w:t>
            </w:r>
          </w:p>
        </w:tc>
        <w:tc>
          <w:tcPr>
            <w:tcW w:w="1755" w:type="dxa"/>
            <w:vAlign w:val="center"/>
          </w:tcPr>
          <w:p w14:paraId="50D0DAD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0805</w:t>
            </w:r>
          </w:p>
        </w:tc>
        <w:tc>
          <w:tcPr>
            <w:tcW w:w="2646" w:type="dxa"/>
            <w:vAlign w:val="center"/>
          </w:tcPr>
          <w:p w14:paraId="7767AA6A"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5F019593"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r w:rsidR="00AE52A3" w14:paraId="701544A5"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2F68FBB" w14:textId="77777777" w:rsidR="00AE52A3" w:rsidRDefault="00AE52A3" w:rsidP="00A446A5">
            <w:pPr>
              <w:pStyle w:val="NoSpacing"/>
              <w:jc w:val="center"/>
            </w:pPr>
            <w:r>
              <w:t>7</w:t>
            </w:r>
          </w:p>
        </w:tc>
        <w:tc>
          <w:tcPr>
            <w:tcW w:w="1170" w:type="dxa"/>
            <w:vAlign w:val="center"/>
          </w:tcPr>
          <w:p w14:paraId="17F4C417"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Q1</w:t>
            </w:r>
          </w:p>
        </w:tc>
        <w:tc>
          <w:tcPr>
            <w:tcW w:w="1755" w:type="dxa"/>
            <w:vAlign w:val="center"/>
          </w:tcPr>
          <w:p w14:paraId="241360F4"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Transistor</w:t>
            </w:r>
          </w:p>
        </w:tc>
        <w:tc>
          <w:tcPr>
            <w:tcW w:w="1755" w:type="dxa"/>
            <w:vAlign w:val="center"/>
          </w:tcPr>
          <w:p w14:paraId="167B25C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SOT-23</w:t>
            </w:r>
          </w:p>
        </w:tc>
        <w:tc>
          <w:tcPr>
            <w:tcW w:w="2646" w:type="dxa"/>
            <w:vAlign w:val="center"/>
          </w:tcPr>
          <w:p w14:paraId="0D64A1B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689D280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Pinout (123: BEC|GSD)</w:t>
            </w:r>
          </w:p>
        </w:tc>
      </w:tr>
      <w:tr w:rsidR="00AE52A3" w14:paraId="0CFAA5C2" w14:textId="77777777" w:rsidTr="00A446A5">
        <w:trPr>
          <w:trHeight w:val="432"/>
        </w:trPr>
        <w:tc>
          <w:tcPr>
            <w:cnfStyle w:val="001000000000" w:firstRow="0" w:lastRow="0" w:firstColumn="1" w:lastColumn="0" w:oddVBand="0" w:evenVBand="0" w:oddHBand="0" w:evenHBand="0" w:firstRowFirstColumn="0" w:firstRowLastColumn="0" w:lastRowFirstColumn="0" w:lastRowLastColumn="0"/>
            <w:tcW w:w="715" w:type="dxa"/>
            <w:vAlign w:val="center"/>
          </w:tcPr>
          <w:p w14:paraId="7AF75F4E" w14:textId="77777777" w:rsidR="00AE52A3" w:rsidRDefault="00AE52A3" w:rsidP="00A446A5">
            <w:pPr>
              <w:pStyle w:val="NoSpacing"/>
              <w:jc w:val="center"/>
            </w:pPr>
            <w:r>
              <w:t>8</w:t>
            </w:r>
          </w:p>
        </w:tc>
        <w:tc>
          <w:tcPr>
            <w:tcW w:w="1170" w:type="dxa"/>
            <w:vAlign w:val="center"/>
          </w:tcPr>
          <w:p w14:paraId="7F102CCB"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P1</w:t>
            </w:r>
          </w:p>
        </w:tc>
        <w:tc>
          <w:tcPr>
            <w:tcW w:w="1755" w:type="dxa"/>
            <w:vAlign w:val="center"/>
          </w:tcPr>
          <w:p w14:paraId="2A935285"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Header Pins</w:t>
            </w:r>
          </w:p>
        </w:tc>
        <w:tc>
          <w:tcPr>
            <w:tcW w:w="1755" w:type="dxa"/>
            <w:vAlign w:val="center"/>
          </w:tcPr>
          <w:p w14:paraId="70D18C02"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r>
              <w:t>5-pin</w:t>
            </w:r>
          </w:p>
        </w:tc>
        <w:tc>
          <w:tcPr>
            <w:tcW w:w="2646" w:type="dxa"/>
            <w:vAlign w:val="center"/>
          </w:tcPr>
          <w:p w14:paraId="31F524C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c>
          <w:tcPr>
            <w:tcW w:w="2749" w:type="dxa"/>
            <w:vAlign w:val="center"/>
          </w:tcPr>
          <w:p w14:paraId="2491EB3F" w14:textId="77777777" w:rsidR="00AE52A3" w:rsidRDefault="00AE52A3" w:rsidP="00A446A5">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6B5BD1A" w14:textId="77777777" w:rsidR="00AE52A3" w:rsidRPr="002F1069" w:rsidRDefault="00AE52A3" w:rsidP="00AE52A3"/>
    <w:p w14:paraId="052435B6" w14:textId="77777777" w:rsidR="00AE52A3" w:rsidRDefault="00AE52A3" w:rsidP="00AE52A3">
      <w:r>
        <w:t>The remainder of this page intentionally blank.</w:t>
      </w:r>
    </w:p>
    <w:p w14:paraId="592D417C" w14:textId="77777777" w:rsidR="00AE52A3" w:rsidRDefault="00AE52A3" w:rsidP="00AE52A3"/>
    <w:p w14:paraId="5B2860B1" w14:textId="38361EFE" w:rsidR="00186A06" w:rsidRDefault="00AE52A3" w:rsidP="00AE52A3">
      <w:pPr>
        <w:pStyle w:val="Heading1"/>
      </w:pPr>
      <w:r>
        <w:br w:type="page"/>
      </w:r>
      <w:bookmarkStart w:id="84" w:name="_Toc124108882"/>
      <w:r w:rsidR="00186A06">
        <w:lastRenderedPageBreak/>
        <w:t>Board Fabrication</w:t>
      </w:r>
      <w:bookmarkEnd w:id="84"/>
    </w:p>
    <w:p w14:paraId="37123DF8" w14:textId="77777777" w:rsidR="00186A06" w:rsidRDefault="00186A06" w:rsidP="00186A06">
      <w:pPr>
        <w:pStyle w:val="Heading2"/>
      </w:pPr>
      <w:r>
        <w:t>Introduction</w:t>
      </w:r>
    </w:p>
    <w:p w14:paraId="1D657E50" w14:textId="6C64B5FC" w:rsidR="00186A06" w:rsidRPr="00256A3D" w:rsidRDefault="00186A06" w:rsidP="00186A06">
      <w:r>
        <w:t>This section specifies</w:t>
      </w:r>
      <w:r w:rsidR="00774491">
        <w:t xml:space="preserve"> manufacturing options and </w:t>
      </w:r>
      <w:r w:rsidR="0031421D">
        <w:t>panels.</w:t>
      </w:r>
    </w:p>
    <w:p w14:paraId="285CA269" w14:textId="34C868D6" w:rsidR="00576B71" w:rsidRDefault="00576B71" w:rsidP="00576B71">
      <w:pPr>
        <w:pStyle w:val="Heading2"/>
      </w:pPr>
      <w:r>
        <w:t>Manufacturing Options</w:t>
      </w:r>
    </w:p>
    <w:p w14:paraId="2009A646" w14:textId="4359437E" w:rsidR="00A30CD9" w:rsidRDefault="00A30CD9" w:rsidP="00A30CD9">
      <w:pPr>
        <w:pStyle w:val="Caption"/>
        <w:keepNext/>
        <w:jc w:val="center"/>
      </w:pPr>
      <w:bookmarkStart w:id="85" w:name="_Toc124108841"/>
      <w:r>
        <w:t xml:space="preserve">Table </w:t>
      </w:r>
      <w:fldSimple w:instr=" SEQ Table \* ARABIC ">
        <w:r w:rsidR="00BD36BA">
          <w:rPr>
            <w:noProof/>
          </w:rPr>
          <w:t>9</w:t>
        </w:r>
      </w:fldSimple>
      <w:r>
        <w:t xml:space="preserve"> – PCB Manufacturing Options</w:t>
      </w:r>
      <w:bookmarkEnd w:id="85"/>
    </w:p>
    <w:tbl>
      <w:tblPr>
        <w:tblStyle w:val="GridTable1Light-Accent1"/>
        <w:tblW w:w="4000" w:type="pct"/>
        <w:jc w:val="center"/>
        <w:tblLook w:val="04A0" w:firstRow="1" w:lastRow="0" w:firstColumn="1" w:lastColumn="0" w:noHBand="0" w:noVBand="1"/>
      </w:tblPr>
      <w:tblGrid>
        <w:gridCol w:w="4316"/>
        <w:gridCol w:w="4316"/>
      </w:tblGrid>
      <w:tr w:rsidR="00774491" w14:paraId="4CDC5129"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1B010A3" w14:textId="7817AC01" w:rsidR="00774491" w:rsidRDefault="00774491" w:rsidP="00780FD3">
            <w:pPr>
              <w:spacing w:line="259" w:lineRule="auto"/>
              <w:jc w:val="center"/>
            </w:pPr>
            <w:r>
              <w:t>PCB PROPERTY</w:t>
            </w:r>
          </w:p>
        </w:tc>
        <w:tc>
          <w:tcPr>
            <w:tcW w:w="4316" w:type="dxa"/>
            <w:vAlign w:val="center"/>
          </w:tcPr>
          <w:p w14:paraId="7E6CCE8C" w14:textId="754B1DDE"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767F4CE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3B226DE8" w14:textId="7BFCD76B" w:rsidR="00774491" w:rsidRDefault="00774491" w:rsidP="00780FD3">
            <w:pPr>
              <w:spacing w:line="259" w:lineRule="auto"/>
              <w:jc w:val="center"/>
            </w:pPr>
            <w:r>
              <w:t>Board Material</w:t>
            </w:r>
          </w:p>
        </w:tc>
        <w:tc>
          <w:tcPr>
            <w:tcW w:w="4316" w:type="dxa"/>
            <w:vAlign w:val="center"/>
          </w:tcPr>
          <w:p w14:paraId="38A2EE50" w14:textId="3F0D86C4"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FR4 / Tg130</w:t>
            </w:r>
          </w:p>
        </w:tc>
      </w:tr>
      <w:tr w:rsidR="00774491" w14:paraId="5B2B0976"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0CB55657" w14:textId="194516BF" w:rsidR="00774491" w:rsidRDefault="00774491" w:rsidP="00780FD3">
            <w:pPr>
              <w:spacing w:line="259" w:lineRule="auto"/>
              <w:jc w:val="center"/>
            </w:pPr>
            <w:r>
              <w:t>Number of Layers</w:t>
            </w:r>
          </w:p>
        </w:tc>
        <w:tc>
          <w:tcPr>
            <w:tcW w:w="4316" w:type="dxa"/>
            <w:vAlign w:val="center"/>
          </w:tcPr>
          <w:p w14:paraId="4DCB7E78" w14:textId="0A866FE3"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2</w:t>
            </w:r>
          </w:p>
        </w:tc>
      </w:tr>
      <w:tr w:rsidR="00774491" w14:paraId="5970DE5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D16DB7F" w14:textId="6407AD56" w:rsidR="00774491" w:rsidRDefault="00774491" w:rsidP="008E6632">
            <w:pPr>
              <w:spacing w:line="259" w:lineRule="auto"/>
              <w:jc w:val="center"/>
            </w:pPr>
            <w:r>
              <w:t>Board Thickness</w:t>
            </w:r>
          </w:p>
        </w:tc>
        <w:tc>
          <w:tcPr>
            <w:tcW w:w="4316" w:type="dxa"/>
            <w:vAlign w:val="center"/>
          </w:tcPr>
          <w:p w14:paraId="4841CCDE" w14:textId="0F59B3B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1.6 mm</w:t>
            </w:r>
          </w:p>
        </w:tc>
      </w:tr>
      <w:tr w:rsidR="00774491" w14:paraId="1DE63588"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0F685B" w14:textId="63707525" w:rsidR="00774491" w:rsidRDefault="00774491" w:rsidP="008E6632">
            <w:pPr>
              <w:spacing w:line="259" w:lineRule="auto"/>
              <w:jc w:val="center"/>
            </w:pPr>
            <w:r>
              <w:t>PCB Color</w:t>
            </w:r>
          </w:p>
        </w:tc>
        <w:tc>
          <w:tcPr>
            <w:tcW w:w="4316" w:type="dxa"/>
            <w:vAlign w:val="center"/>
          </w:tcPr>
          <w:p w14:paraId="110E321C" w14:textId="038B181C"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Green</w:t>
            </w:r>
          </w:p>
        </w:tc>
      </w:tr>
      <w:tr w:rsidR="00774491" w14:paraId="3AC71361"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40744621" w14:textId="1EECA462" w:rsidR="00774491" w:rsidRDefault="00774491" w:rsidP="008E6632">
            <w:pPr>
              <w:spacing w:line="259" w:lineRule="auto"/>
              <w:jc w:val="center"/>
            </w:pPr>
            <w:r>
              <w:t>Surface Finish</w:t>
            </w:r>
          </w:p>
        </w:tc>
        <w:tc>
          <w:tcPr>
            <w:tcW w:w="4316" w:type="dxa"/>
            <w:vAlign w:val="center"/>
          </w:tcPr>
          <w:p w14:paraId="3F73E612" w14:textId="213BDA50"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HASL</w:t>
            </w:r>
          </w:p>
        </w:tc>
      </w:tr>
      <w:tr w:rsidR="00774491" w14:paraId="06E909AC"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EAC5C4B" w14:textId="7BA07AB2" w:rsidR="00774491" w:rsidRDefault="00774491" w:rsidP="008E6632">
            <w:pPr>
              <w:spacing w:line="259" w:lineRule="auto"/>
              <w:jc w:val="center"/>
            </w:pPr>
            <w:r>
              <w:t>Copper Weight</w:t>
            </w:r>
          </w:p>
        </w:tc>
        <w:tc>
          <w:tcPr>
            <w:tcW w:w="4316" w:type="dxa"/>
            <w:vAlign w:val="center"/>
          </w:tcPr>
          <w:p w14:paraId="7E837FC8" w14:textId="50CA28C9"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1 oz.</w:t>
            </w:r>
          </w:p>
        </w:tc>
      </w:tr>
      <w:tr w:rsidR="00774491" w14:paraId="5ABAAD4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5A4BD58D" w14:textId="086261A0" w:rsidR="00774491" w:rsidRDefault="00774491" w:rsidP="008E6632">
            <w:pPr>
              <w:spacing w:line="259" w:lineRule="auto"/>
              <w:jc w:val="center"/>
            </w:pPr>
            <w:r>
              <w:t>Minimum Hole Size</w:t>
            </w:r>
          </w:p>
        </w:tc>
        <w:tc>
          <w:tcPr>
            <w:tcW w:w="4316" w:type="dxa"/>
            <w:vAlign w:val="center"/>
          </w:tcPr>
          <w:p w14:paraId="524BB741" w14:textId="1A7BE6C2" w:rsidR="00774491" w:rsidRDefault="00774491"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0.</w:t>
            </w:r>
            <w:r w:rsidR="00777515">
              <w:t>3</w:t>
            </w:r>
            <w:r>
              <w:t xml:space="preserve"> mm</w:t>
            </w:r>
          </w:p>
        </w:tc>
      </w:tr>
      <w:tr w:rsidR="00774491" w14:paraId="4C858FE2"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2F68DA13" w14:textId="435F5003" w:rsidR="00774491" w:rsidRDefault="00774491" w:rsidP="008E6632">
            <w:pPr>
              <w:spacing w:line="259" w:lineRule="auto"/>
              <w:jc w:val="center"/>
            </w:pPr>
            <w:r>
              <w:t>Trace Width Spacing</w:t>
            </w:r>
          </w:p>
        </w:tc>
        <w:tc>
          <w:tcPr>
            <w:tcW w:w="4316" w:type="dxa"/>
            <w:vAlign w:val="center"/>
          </w:tcPr>
          <w:p w14:paraId="0D4056AE" w14:textId="23451C87" w:rsidR="00774491" w:rsidRDefault="00777515" w:rsidP="008E6632">
            <w:pPr>
              <w:spacing w:line="259" w:lineRule="auto"/>
              <w:jc w:val="center"/>
              <w:cnfStyle w:val="000000000000" w:firstRow="0" w:lastRow="0" w:firstColumn="0" w:lastColumn="0" w:oddVBand="0" w:evenVBand="0" w:oddHBand="0" w:evenHBand="0" w:firstRowFirstColumn="0" w:firstRowLastColumn="0" w:lastRowFirstColumn="0" w:lastRowLastColumn="0"/>
            </w:pPr>
            <w:r>
              <w:t>6</w:t>
            </w:r>
            <w:r w:rsidR="00774491">
              <w:t>/</w:t>
            </w:r>
            <w:r>
              <w:t>6</w:t>
            </w:r>
            <w:r w:rsidR="00774491">
              <w:t xml:space="preserve"> mil</w:t>
            </w:r>
          </w:p>
        </w:tc>
      </w:tr>
    </w:tbl>
    <w:p w14:paraId="04CF63C6" w14:textId="6C0AB364" w:rsidR="00576B71" w:rsidRDefault="00576B71" w:rsidP="00576B71"/>
    <w:p w14:paraId="1882CBB1" w14:textId="045DAC3A" w:rsidR="00A30CD9" w:rsidRDefault="00A30CD9" w:rsidP="00A30CD9">
      <w:pPr>
        <w:pStyle w:val="Caption"/>
        <w:keepNext/>
        <w:jc w:val="center"/>
      </w:pPr>
      <w:bookmarkStart w:id="86" w:name="_Toc124108842"/>
      <w:r>
        <w:t xml:space="preserve">Table </w:t>
      </w:r>
      <w:fldSimple w:instr=" SEQ Table \* ARABIC ">
        <w:r w:rsidR="00BD36BA">
          <w:rPr>
            <w:noProof/>
          </w:rPr>
          <w:t>10</w:t>
        </w:r>
      </w:fldSimple>
      <w:r>
        <w:t xml:space="preserve"> – Stencil Manufacturing Options</w:t>
      </w:r>
      <w:bookmarkEnd w:id="86"/>
    </w:p>
    <w:tbl>
      <w:tblPr>
        <w:tblStyle w:val="GridTable1Light-Accent1"/>
        <w:tblW w:w="4000" w:type="pct"/>
        <w:jc w:val="center"/>
        <w:tblLook w:val="04A0" w:firstRow="1" w:lastRow="0" w:firstColumn="1" w:lastColumn="0" w:noHBand="0" w:noVBand="1"/>
      </w:tblPr>
      <w:tblGrid>
        <w:gridCol w:w="4316"/>
        <w:gridCol w:w="4316"/>
      </w:tblGrid>
      <w:tr w:rsidR="00774491" w14:paraId="76D55EF8" w14:textId="77777777" w:rsidTr="0031421D">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61E299EE" w14:textId="24EEF2D7" w:rsidR="00774491" w:rsidRDefault="00774491" w:rsidP="00780FD3">
            <w:pPr>
              <w:spacing w:line="259" w:lineRule="auto"/>
              <w:jc w:val="center"/>
            </w:pPr>
            <w:r>
              <w:t>STENCIL PROPERTY</w:t>
            </w:r>
          </w:p>
        </w:tc>
        <w:tc>
          <w:tcPr>
            <w:tcW w:w="4316" w:type="dxa"/>
            <w:vAlign w:val="center"/>
          </w:tcPr>
          <w:p w14:paraId="7DC79E47" w14:textId="27A2F2E8" w:rsidR="00774491" w:rsidRDefault="00774491" w:rsidP="00780FD3">
            <w:pPr>
              <w:spacing w:line="259" w:lineRule="auto"/>
              <w:jc w:val="center"/>
              <w:cnfStyle w:val="100000000000" w:firstRow="1" w:lastRow="0" w:firstColumn="0" w:lastColumn="0" w:oddVBand="0" w:evenVBand="0" w:oddHBand="0" w:evenHBand="0" w:firstRowFirstColumn="0" w:firstRowLastColumn="0" w:lastRowFirstColumn="0" w:lastRowLastColumn="0"/>
            </w:pPr>
            <w:r>
              <w:t>SETTING</w:t>
            </w:r>
          </w:p>
        </w:tc>
      </w:tr>
      <w:tr w:rsidR="00774491" w14:paraId="3691F184"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72A947E7" w14:textId="404B3C58" w:rsidR="00774491" w:rsidRDefault="00774491" w:rsidP="00780FD3">
            <w:pPr>
              <w:spacing w:line="259" w:lineRule="auto"/>
              <w:jc w:val="center"/>
            </w:pPr>
            <w:r>
              <w:t>Thickness</w:t>
            </w:r>
          </w:p>
        </w:tc>
        <w:tc>
          <w:tcPr>
            <w:tcW w:w="4316" w:type="dxa"/>
            <w:vAlign w:val="center"/>
          </w:tcPr>
          <w:p w14:paraId="02F540BE" w14:textId="3F094189"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0.12 mm</w:t>
            </w:r>
          </w:p>
        </w:tc>
      </w:tr>
      <w:tr w:rsidR="00774491" w14:paraId="70E10D8A" w14:textId="77777777" w:rsidTr="0031421D">
        <w:trPr>
          <w:trHeight w:val="432"/>
          <w:jc w:val="center"/>
        </w:trPr>
        <w:tc>
          <w:tcPr>
            <w:cnfStyle w:val="001000000000" w:firstRow="0" w:lastRow="0" w:firstColumn="1" w:lastColumn="0" w:oddVBand="0" w:evenVBand="0" w:oddHBand="0" w:evenHBand="0" w:firstRowFirstColumn="0" w:firstRowLastColumn="0" w:lastRowFirstColumn="0" w:lastRowLastColumn="0"/>
            <w:tcW w:w="4316" w:type="dxa"/>
            <w:vAlign w:val="center"/>
          </w:tcPr>
          <w:p w14:paraId="17EB146C" w14:textId="5C46F2FD" w:rsidR="00774491" w:rsidRDefault="00774491" w:rsidP="00780FD3">
            <w:pPr>
              <w:spacing w:line="259" w:lineRule="auto"/>
              <w:jc w:val="center"/>
            </w:pPr>
            <w:r>
              <w:t>Polishing Technique</w:t>
            </w:r>
          </w:p>
        </w:tc>
        <w:tc>
          <w:tcPr>
            <w:tcW w:w="4316" w:type="dxa"/>
            <w:vAlign w:val="center"/>
          </w:tcPr>
          <w:p w14:paraId="7EAB8FBE" w14:textId="745D9EB8" w:rsidR="00774491" w:rsidRDefault="00774491" w:rsidP="00780FD3">
            <w:pPr>
              <w:spacing w:line="259" w:lineRule="auto"/>
              <w:jc w:val="center"/>
              <w:cnfStyle w:val="000000000000" w:firstRow="0" w:lastRow="0" w:firstColumn="0" w:lastColumn="0" w:oddVBand="0" w:evenVBand="0" w:oddHBand="0" w:evenHBand="0" w:firstRowFirstColumn="0" w:firstRowLastColumn="0" w:lastRowFirstColumn="0" w:lastRowLastColumn="0"/>
            </w:pPr>
            <w:r>
              <w:t>Polished</w:t>
            </w:r>
          </w:p>
        </w:tc>
      </w:tr>
    </w:tbl>
    <w:p w14:paraId="23335D4D" w14:textId="77777777" w:rsidR="00576B71" w:rsidRPr="00164F17" w:rsidRDefault="00576B71" w:rsidP="00576B71"/>
    <w:p w14:paraId="31A9CC3D" w14:textId="77777777" w:rsidR="0043287F" w:rsidRDefault="0043287F">
      <w:pPr>
        <w:spacing w:line="259" w:lineRule="auto"/>
        <w:rPr>
          <w:rFonts w:asciiTheme="majorHAnsi" w:eastAsiaTheme="majorEastAsia" w:hAnsiTheme="majorHAnsi" w:cstheme="majorBidi"/>
          <w:caps/>
          <w:color w:val="2F5496" w:themeColor="accent1" w:themeShade="BF"/>
          <w:sz w:val="26"/>
          <w:szCs w:val="26"/>
        </w:rPr>
      </w:pPr>
      <w:r>
        <w:br w:type="page"/>
      </w:r>
    </w:p>
    <w:p w14:paraId="374D5237" w14:textId="10BCAF9D" w:rsidR="00186A06" w:rsidRDefault="00186A06" w:rsidP="00186A06">
      <w:pPr>
        <w:pStyle w:val="Heading2"/>
      </w:pPr>
      <w:r>
        <w:lastRenderedPageBreak/>
        <w:t>Panels</w:t>
      </w:r>
    </w:p>
    <w:p w14:paraId="42E6B6AF" w14:textId="2BD0BFA1" w:rsidR="00127259" w:rsidRDefault="004E2DF2" w:rsidP="00186A06">
      <w:r>
        <w:t xml:space="preserve">miniPCBs </w:t>
      </w:r>
      <w:r w:rsidR="00397652">
        <w:t>will be</w:t>
      </w:r>
      <w:r w:rsidR="00101DDB">
        <w:t xml:space="preserve"> paneliz</w:t>
      </w:r>
      <w:r w:rsidR="00397652">
        <w:t>ed</w:t>
      </w:r>
      <w:r w:rsidR="00101DDB">
        <w:t xml:space="preserve"> </w:t>
      </w:r>
      <w:r w:rsidR="0031421D">
        <w:t>so that they are within</w:t>
      </w:r>
      <w:r w:rsidR="00101DDB">
        <w:t xml:space="preserve"> 100 x 100 mm </w:t>
      </w:r>
      <w:r w:rsidR="0031421D">
        <w:t>overall dimensions and can be v-scored</w:t>
      </w:r>
      <w:r w:rsidR="00101DDB">
        <w:t>.</w:t>
      </w:r>
    </w:p>
    <w:p w14:paraId="68FA1451" w14:textId="6B03E357" w:rsidR="00127259" w:rsidRDefault="00127259" w:rsidP="00127259">
      <w:pPr>
        <w:pStyle w:val="Heading3"/>
      </w:pPr>
      <w:r>
        <w:t xml:space="preserve">PCB15-X-05 </w:t>
      </w:r>
      <w:r w:rsidR="00957CD3">
        <w:t>Panel</w:t>
      </w:r>
    </w:p>
    <w:p w14:paraId="0F2C2A1B" w14:textId="27FB2653" w:rsidR="004E2DF2" w:rsidRDefault="00A9609F" w:rsidP="00186A06">
      <w:r>
        <w:t>Dimensions are in millimeters.</w:t>
      </w:r>
    </w:p>
    <w:p w14:paraId="5ADC4BEB" w14:textId="77777777" w:rsidR="00A9609F" w:rsidRDefault="00A9609F" w:rsidP="00A9609F">
      <w:pPr>
        <w:keepNext/>
        <w:jc w:val="center"/>
      </w:pPr>
      <w:r>
        <w:rPr>
          <w:noProof/>
        </w:rPr>
        <w:drawing>
          <wp:inline distT="0" distB="0" distL="0" distR="0" wp14:anchorId="0E6C16CE" wp14:editId="6084DF0C">
            <wp:extent cx="5046564" cy="550423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46564" cy="5504233"/>
                    </a:xfrm>
                    <a:prstGeom prst="rect">
                      <a:avLst/>
                    </a:prstGeom>
                  </pic:spPr>
                </pic:pic>
              </a:graphicData>
            </a:graphic>
          </wp:inline>
        </w:drawing>
      </w:r>
    </w:p>
    <w:p w14:paraId="476EA761" w14:textId="2C6E3B0C" w:rsidR="00397652" w:rsidRDefault="00A9609F" w:rsidP="00A9609F">
      <w:pPr>
        <w:pStyle w:val="Caption"/>
        <w:jc w:val="center"/>
      </w:pPr>
      <w:bookmarkStart w:id="87" w:name="_Toc124108869"/>
      <w:r>
        <w:t xml:space="preserve">Figure </w:t>
      </w:r>
      <w:fldSimple w:instr=" SEQ Figure \* ARABIC ">
        <w:r w:rsidR="00BD36BA">
          <w:rPr>
            <w:noProof/>
          </w:rPr>
          <w:t>27</w:t>
        </w:r>
      </w:fldSimple>
      <w:r>
        <w:t xml:space="preserve"> – PCB15-X-05 P</w:t>
      </w:r>
      <w:r w:rsidR="00A363C7">
        <w:t>anel</w:t>
      </w:r>
      <w:bookmarkEnd w:id="87"/>
    </w:p>
    <w:p w14:paraId="79EF72F6" w14:textId="77777777" w:rsidR="00127259" w:rsidRDefault="00127259">
      <w:pPr>
        <w:spacing w:line="259" w:lineRule="auto"/>
        <w:rPr>
          <w:rFonts w:asciiTheme="majorHAnsi" w:eastAsiaTheme="majorEastAsia" w:hAnsiTheme="majorHAnsi" w:cstheme="majorBidi"/>
          <w:caps/>
          <w:color w:val="1F3763" w:themeColor="accent1" w:themeShade="7F"/>
          <w:sz w:val="26"/>
          <w:szCs w:val="24"/>
        </w:rPr>
      </w:pPr>
      <w:r>
        <w:br w:type="page"/>
      </w:r>
    </w:p>
    <w:p w14:paraId="5956FECF" w14:textId="60FBBE38" w:rsidR="00127259" w:rsidRDefault="00127259" w:rsidP="00127259">
      <w:pPr>
        <w:pStyle w:val="Heading3"/>
      </w:pPr>
      <w:r>
        <w:lastRenderedPageBreak/>
        <w:t>PCB20-X-XX P</w:t>
      </w:r>
      <w:r w:rsidR="00957CD3">
        <w:t>anel</w:t>
      </w:r>
    </w:p>
    <w:p w14:paraId="44E89B43" w14:textId="0C4DC732" w:rsidR="00127259" w:rsidRPr="00127259" w:rsidRDefault="00127259" w:rsidP="00127259">
      <w:r>
        <w:t>Dimensions are in millimeters.</w:t>
      </w:r>
    </w:p>
    <w:p w14:paraId="69F07594" w14:textId="77777777" w:rsidR="0068153D" w:rsidRDefault="0068153D" w:rsidP="0068153D">
      <w:pPr>
        <w:keepNext/>
        <w:jc w:val="center"/>
      </w:pPr>
      <w:r>
        <w:rPr>
          <w:noProof/>
        </w:rPr>
        <w:drawing>
          <wp:inline distT="0" distB="0" distL="0" distR="0" wp14:anchorId="17F6785C" wp14:editId="44DBA52F">
            <wp:extent cx="5040975" cy="549813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61D22F3A" w14:textId="2EA4B833" w:rsidR="00A9609F" w:rsidRDefault="0068153D" w:rsidP="0068153D">
      <w:pPr>
        <w:pStyle w:val="Caption"/>
        <w:jc w:val="center"/>
      </w:pPr>
      <w:bookmarkStart w:id="88" w:name="_Toc124108870"/>
      <w:r>
        <w:t xml:space="preserve">Figure </w:t>
      </w:r>
      <w:fldSimple w:instr=" SEQ Figure \* ARABIC ">
        <w:r w:rsidR="00BD36BA">
          <w:rPr>
            <w:noProof/>
          </w:rPr>
          <w:t>28</w:t>
        </w:r>
      </w:fldSimple>
      <w:r>
        <w:t xml:space="preserve"> </w:t>
      </w:r>
      <w:r w:rsidR="00AE264E">
        <w:t>–</w:t>
      </w:r>
      <w:r>
        <w:t xml:space="preserve"> PCB20-X-05 P</w:t>
      </w:r>
      <w:r w:rsidR="00A363C7">
        <w:t>anel</w:t>
      </w:r>
      <w:bookmarkEnd w:id="88"/>
    </w:p>
    <w:p w14:paraId="7BA6C213" w14:textId="2304FE66" w:rsidR="00F110F1" w:rsidRDefault="00F110F1">
      <w:pPr>
        <w:spacing w:line="259" w:lineRule="auto"/>
      </w:pPr>
      <w:r>
        <w:br w:type="page"/>
      </w:r>
    </w:p>
    <w:p w14:paraId="11A04EAC" w14:textId="26EB9D5A" w:rsidR="0068153D" w:rsidRDefault="00F110F1" w:rsidP="00F110F1">
      <w:pPr>
        <w:pStyle w:val="Heading3"/>
      </w:pPr>
      <w:r>
        <w:lastRenderedPageBreak/>
        <w:t>PCB25-X-XX</w:t>
      </w:r>
      <w:r w:rsidR="00957CD3">
        <w:t xml:space="preserve"> Panel</w:t>
      </w:r>
    </w:p>
    <w:p w14:paraId="2D1952EB" w14:textId="1C634DCC" w:rsidR="00F110F1" w:rsidRDefault="00F110F1" w:rsidP="00F110F1">
      <w:r>
        <w:t>Dimensions are in millimeters.</w:t>
      </w:r>
    </w:p>
    <w:p w14:paraId="23FE07F8" w14:textId="77777777" w:rsidR="00957CD3" w:rsidRDefault="00957CD3" w:rsidP="00957CD3">
      <w:pPr>
        <w:keepNext/>
        <w:jc w:val="center"/>
      </w:pPr>
      <w:r>
        <w:rPr>
          <w:noProof/>
        </w:rPr>
        <w:drawing>
          <wp:inline distT="0" distB="0" distL="0" distR="0" wp14:anchorId="07E250F9" wp14:editId="6DC59063">
            <wp:extent cx="5040975" cy="549813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8AC4C99" w14:textId="734F6B56" w:rsidR="00F110F1" w:rsidRDefault="00957CD3" w:rsidP="00957CD3">
      <w:pPr>
        <w:pStyle w:val="Caption"/>
        <w:jc w:val="center"/>
      </w:pPr>
      <w:bookmarkStart w:id="89" w:name="_Toc124108871"/>
      <w:r>
        <w:t xml:space="preserve">Figure </w:t>
      </w:r>
      <w:fldSimple w:instr=" SEQ Figure \* ARABIC ">
        <w:r w:rsidR="00BD36BA">
          <w:rPr>
            <w:noProof/>
          </w:rPr>
          <w:t>29</w:t>
        </w:r>
      </w:fldSimple>
      <w:r>
        <w:t xml:space="preserve"> – PCB25-X-05 </w:t>
      </w:r>
      <w:r w:rsidR="00A363C7">
        <w:t>Panel</w:t>
      </w:r>
      <w:bookmarkEnd w:id="89"/>
    </w:p>
    <w:p w14:paraId="10201FDB" w14:textId="504B44AB" w:rsidR="00957CD3" w:rsidRDefault="00957CD3">
      <w:pPr>
        <w:spacing w:line="259" w:lineRule="auto"/>
      </w:pPr>
      <w:r>
        <w:br w:type="page"/>
      </w:r>
    </w:p>
    <w:p w14:paraId="7296457C" w14:textId="456A32EE" w:rsidR="00957CD3" w:rsidRDefault="00957CD3" w:rsidP="00957CD3">
      <w:pPr>
        <w:pStyle w:val="Heading3"/>
      </w:pPr>
      <w:r>
        <w:lastRenderedPageBreak/>
        <w:t>PCB33-X-XX Panel</w:t>
      </w:r>
    </w:p>
    <w:p w14:paraId="3E98E59F" w14:textId="732D80D5" w:rsidR="00957CD3" w:rsidRDefault="00957CD3" w:rsidP="00F110F1">
      <w:r>
        <w:t>Dimensions are in millimeters.</w:t>
      </w:r>
    </w:p>
    <w:p w14:paraId="2CB27100" w14:textId="77777777" w:rsidR="004F2984" w:rsidRDefault="004F2984" w:rsidP="004F2984">
      <w:pPr>
        <w:keepNext/>
        <w:jc w:val="center"/>
      </w:pPr>
      <w:r>
        <w:rPr>
          <w:noProof/>
        </w:rPr>
        <w:drawing>
          <wp:inline distT="0" distB="0" distL="0" distR="0" wp14:anchorId="69845611" wp14:editId="3D622ADB">
            <wp:extent cx="5040975" cy="5498137"/>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33B4618B" w14:textId="493AAE71" w:rsidR="00957CD3" w:rsidRDefault="004F2984" w:rsidP="004F2984">
      <w:pPr>
        <w:pStyle w:val="Caption"/>
        <w:jc w:val="center"/>
      </w:pPr>
      <w:bookmarkStart w:id="90" w:name="_Toc124108872"/>
      <w:r>
        <w:t xml:space="preserve">Figure </w:t>
      </w:r>
      <w:fldSimple w:instr=" SEQ Figure \* ARABIC ">
        <w:r w:rsidR="00BD36BA">
          <w:rPr>
            <w:noProof/>
          </w:rPr>
          <w:t>30</w:t>
        </w:r>
      </w:fldSimple>
      <w:r>
        <w:t xml:space="preserve"> </w:t>
      </w:r>
      <w:r w:rsidR="00AE264E">
        <w:t>–</w:t>
      </w:r>
      <w:r>
        <w:t xml:space="preserve"> PCB33-X-05 P</w:t>
      </w:r>
      <w:r w:rsidR="00A363C7">
        <w:t>anel</w:t>
      </w:r>
      <w:bookmarkEnd w:id="90"/>
    </w:p>
    <w:p w14:paraId="163C7863" w14:textId="7A76CAB3" w:rsidR="004F2984" w:rsidRDefault="004F2984">
      <w:pPr>
        <w:spacing w:line="259" w:lineRule="auto"/>
      </w:pPr>
      <w:r>
        <w:br w:type="page"/>
      </w:r>
    </w:p>
    <w:p w14:paraId="41ECBF73" w14:textId="77777777" w:rsidR="000B58C0" w:rsidRDefault="000B58C0" w:rsidP="000B58C0">
      <w:pPr>
        <w:pStyle w:val="Heading3"/>
      </w:pPr>
      <w:r>
        <w:lastRenderedPageBreak/>
        <w:t>PCB50-X-XX Panel</w:t>
      </w:r>
    </w:p>
    <w:p w14:paraId="327973D2" w14:textId="77777777" w:rsidR="000B58C0" w:rsidRDefault="000B58C0" w:rsidP="000B58C0">
      <w:r>
        <w:t>Dimensions are in millimeters.</w:t>
      </w:r>
    </w:p>
    <w:p w14:paraId="785D1F58" w14:textId="77777777" w:rsidR="000B58C0" w:rsidRDefault="000B58C0" w:rsidP="000B58C0">
      <w:pPr>
        <w:keepNext/>
        <w:jc w:val="center"/>
      </w:pPr>
      <w:r>
        <w:rPr>
          <w:noProof/>
        </w:rPr>
        <w:drawing>
          <wp:inline distT="0" distB="0" distL="0" distR="0" wp14:anchorId="3A7E5728" wp14:editId="1BE275FF">
            <wp:extent cx="5040975" cy="549813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0975" cy="5498137"/>
                    </a:xfrm>
                    <a:prstGeom prst="rect">
                      <a:avLst/>
                    </a:prstGeom>
                  </pic:spPr>
                </pic:pic>
              </a:graphicData>
            </a:graphic>
          </wp:inline>
        </w:drawing>
      </w:r>
    </w:p>
    <w:p w14:paraId="27886DEE" w14:textId="328D2E77" w:rsidR="000B58C0" w:rsidRPr="004F2984" w:rsidRDefault="000B58C0" w:rsidP="000B58C0">
      <w:pPr>
        <w:pStyle w:val="Caption"/>
        <w:jc w:val="center"/>
      </w:pPr>
      <w:bookmarkStart w:id="91" w:name="_Toc124108873"/>
      <w:r>
        <w:t xml:space="preserve">Figure </w:t>
      </w:r>
      <w:fldSimple w:instr=" SEQ Figure \* ARABIC ">
        <w:r w:rsidR="00BD36BA">
          <w:rPr>
            <w:noProof/>
          </w:rPr>
          <w:t>31</w:t>
        </w:r>
      </w:fldSimple>
      <w:r>
        <w:t xml:space="preserve"> – PCB50-X-05 Panel</w:t>
      </w:r>
      <w:bookmarkEnd w:id="91"/>
    </w:p>
    <w:p w14:paraId="37EDF9C9" w14:textId="77777777" w:rsidR="000B58C0" w:rsidRPr="00F110F1" w:rsidRDefault="000B58C0" w:rsidP="000B58C0"/>
    <w:p w14:paraId="3F9461F2"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671E3B65" w14:textId="77777777" w:rsidR="000B58C0" w:rsidRDefault="000B58C0" w:rsidP="000B58C0">
      <w:pPr>
        <w:pStyle w:val="Heading3"/>
      </w:pPr>
      <w:r>
        <w:lastRenderedPageBreak/>
        <w:t>IDB20-X-XX Panel</w:t>
      </w:r>
    </w:p>
    <w:p w14:paraId="0DD98F80" w14:textId="77777777" w:rsidR="000B58C0" w:rsidRDefault="000B58C0" w:rsidP="000B58C0">
      <w:r>
        <w:t>Dimensions are in millimeters.</w:t>
      </w:r>
    </w:p>
    <w:p w14:paraId="6E62D400" w14:textId="77777777" w:rsidR="000B58C0" w:rsidRDefault="000B58C0" w:rsidP="000B58C0">
      <w:pPr>
        <w:keepNext/>
        <w:jc w:val="center"/>
      </w:pPr>
      <w:r>
        <w:rPr>
          <w:noProof/>
        </w:rPr>
        <w:drawing>
          <wp:inline distT="0" distB="0" distL="0" distR="0" wp14:anchorId="27103EE5" wp14:editId="3549A2DF">
            <wp:extent cx="5040975" cy="44985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606BEE2C" w14:textId="699FED18" w:rsidR="000B58C0" w:rsidRPr="004F2984" w:rsidRDefault="000B58C0" w:rsidP="000B58C0">
      <w:pPr>
        <w:pStyle w:val="Caption"/>
        <w:jc w:val="center"/>
      </w:pPr>
      <w:bookmarkStart w:id="92" w:name="_Toc124108874"/>
      <w:r>
        <w:t xml:space="preserve">Figure </w:t>
      </w:r>
      <w:fldSimple w:instr=" SEQ Figure \* ARABIC ">
        <w:r w:rsidR="00BD36BA">
          <w:rPr>
            <w:noProof/>
          </w:rPr>
          <w:t>32</w:t>
        </w:r>
      </w:fldSimple>
      <w:r>
        <w:t xml:space="preserve"> – IDB20-X-05 Panel</w:t>
      </w:r>
      <w:bookmarkEnd w:id="92"/>
    </w:p>
    <w:p w14:paraId="279CF6A9" w14:textId="77777777" w:rsidR="000B58C0" w:rsidRPr="00F110F1" w:rsidRDefault="000B58C0" w:rsidP="000B58C0"/>
    <w:p w14:paraId="4BAF81B8" w14:textId="77777777" w:rsidR="000B58C0" w:rsidRDefault="000B58C0" w:rsidP="000B58C0">
      <w:pPr>
        <w:spacing w:line="259" w:lineRule="auto"/>
        <w:rPr>
          <w:rFonts w:asciiTheme="majorHAnsi" w:eastAsiaTheme="majorEastAsia" w:hAnsiTheme="majorHAnsi" w:cstheme="majorBidi"/>
          <w:color w:val="2F5496" w:themeColor="accent1" w:themeShade="BF"/>
          <w:sz w:val="32"/>
          <w:szCs w:val="32"/>
        </w:rPr>
      </w:pPr>
      <w:r>
        <w:br w:type="page"/>
      </w:r>
    </w:p>
    <w:p w14:paraId="3A4B293E" w14:textId="675F46D1" w:rsidR="00957CD3" w:rsidRDefault="000B58C0" w:rsidP="004F2984">
      <w:pPr>
        <w:pStyle w:val="Heading3"/>
      </w:pPr>
      <w:r>
        <w:lastRenderedPageBreak/>
        <w:t>ID</w:t>
      </w:r>
      <w:r w:rsidR="004F2984">
        <w:t>B</w:t>
      </w:r>
      <w:r>
        <w:t>25</w:t>
      </w:r>
      <w:r w:rsidR="004F2984">
        <w:t>-X-XX</w:t>
      </w:r>
      <w:r w:rsidR="00171F05">
        <w:t xml:space="preserve"> Panel</w:t>
      </w:r>
    </w:p>
    <w:p w14:paraId="0AC93ED5" w14:textId="394ACDCE" w:rsidR="004F2984" w:rsidRDefault="004F2984" w:rsidP="004F2984">
      <w:r>
        <w:t>Dimensions are in millimeters.</w:t>
      </w:r>
    </w:p>
    <w:p w14:paraId="7430BF81" w14:textId="77777777" w:rsidR="00AE264E" w:rsidRDefault="00AE264E" w:rsidP="00AE264E">
      <w:pPr>
        <w:keepNext/>
        <w:jc w:val="center"/>
      </w:pPr>
      <w:r>
        <w:rPr>
          <w:noProof/>
        </w:rPr>
        <w:drawing>
          <wp:inline distT="0" distB="0" distL="0" distR="0" wp14:anchorId="3C29FD53" wp14:editId="633C933D">
            <wp:extent cx="5040975" cy="44985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40975" cy="4498570"/>
                    </a:xfrm>
                    <a:prstGeom prst="rect">
                      <a:avLst/>
                    </a:prstGeom>
                  </pic:spPr>
                </pic:pic>
              </a:graphicData>
            </a:graphic>
          </wp:inline>
        </w:drawing>
      </w:r>
    </w:p>
    <w:p w14:paraId="05C61B20" w14:textId="0052AFFF" w:rsidR="004F2984" w:rsidRPr="004F2984" w:rsidRDefault="00AE264E" w:rsidP="00AE264E">
      <w:pPr>
        <w:pStyle w:val="Caption"/>
        <w:jc w:val="center"/>
      </w:pPr>
      <w:bookmarkStart w:id="93" w:name="_Toc124108875"/>
      <w:r>
        <w:t xml:space="preserve">Figure </w:t>
      </w:r>
      <w:fldSimple w:instr=" SEQ Figure \* ARABIC ">
        <w:r w:rsidR="00BD36BA">
          <w:rPr>
            <w:noProof/>
          </w:rPr>
          <w:t>33</w:t>
        </w:r>
      </w:fldSimple>
      <w:r>
        <w:t xml:space="preserve"> – </w:t>
      </w:r>
      <w:r w:rsidR="00B6585D">
        <w:t>IDB25</w:t>
      </w:r>
      <w:r>
        <w:t>-X-05 P</w:t>
      </w:r>
      <w:r w:rsidR="00A363C7">
        <w:t>anel</w:t>
      </w:r>
      <w:bookmarkEnd w:id="93"/>
    </w:p>
    <w:p w14:paraId="4D69BA00" w14:textId="77777777" w:rsidR="004F2984" w:rsidRPr="00F110F1" w:rsidRDefault="004F2984" w:rsidP="00F110F1"/>
    <w:p w14:paraId="7212C747" w14:textId="77777777" w:rsidR="00186A06" w:rsidRDefault="00186A06" w:rsidP="00186A06">
      <w:pPr>
        <w:spacing w:line="259" w:lineRule="auto"/>
        <w:rPr>
          <w:rFonts w:asciiTheme="majorHAnsi" w:eastAsiaTheme="majorEastAsia" w:hAnsiTheme="majorHAnsi" w:cstheme="majorBidi"/>
          <w:color w:val="2F5496" w:themeColor="accent1" w:themeShade="BF"/>
          <w:sz w:val="32"/>
          <w:szCs w:val="32"/>
        </w:rPr>
      </w:pPr>
      <w:r>
        <w:br w:type="page"/>
      </w:r>
    </w:p>
    <w:p w14:paraId="23158D46" w14:textId="0E0BE714" w:rsidR="00FB1487" w:rsidRDefault="00FB1487" w:rsidP="00AE63D3">
      <w:pPr>
        <w:pStyle w:val="Heading1"/>
      </w:pPr>
      <w:bookmarkStart w:id="94" w:name="_Toc124108883"/>
      <w:bookmarkStart w:id="95" w:name="_Hlk115805767"/>
      <w:bookmarkEnd w:id="54"/>
      <w:r>
        <w:lastRenderedPageBreak/>
        <w:t>Change and Liability Notice</w:t>
      </w:r>
      <w:bookmarkEnd w:id="94"/>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96" w:name="_Ref110765861"/>
      <w:bookmarkStart w:id="97" w:name="_Toc124108884"/>
      <w:r>
        <w:t>Trademark Notice</w:t>
      </w:r>
      <w:bookmarkEnd w:id="96"/>
      <w:bookmarkEnd w:id="97"/>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98" w:name="_Toc124108885"/>
      <w:r>
        <w:t>Revision History</w:t>
      </w:r>
      <w:bookmarkEnd w:id="98"/>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173D49E2"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B425D9F" w14:textId="17A16AA4"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19AUG2022</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6C72428B" w:rsidR="00601ACF" w:rsidRDefault="00601ACF" w:rsidP="000C64FB">
            <w:pPr>
              <w:pStyle w:val="NoSpacing"/>
              <w:jc w:val="center"/>
            </w:pPr>
            <w:r>
              <w:t>B</w:t>
            </w:r>
          </w:p>
        </w:tc>
        <w:tc>
          <w:tcPr>
            <w:tcW w:w="7436" w:type="dxa"/>
            <w:vAlign w:val="center"/>
          </w:tcPr>
          <w:p w14:paraId="4C228106" w14:textId="187D42EB"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images for BIN, PIN, and IDB panels.</w:t>
            </w:r>
          </w:p>
        </w:tc>
        <w:tc>
          <w:tcPr>
            <w:tcW w:w="871" w:type="dxa"/>
            <w:vAlign w:val="center"/>
          </w:tcPr>
          <w:p w14:paraId="1C94F201" w14:textId="126C6F25"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2BC8F88" w14:textId="5218CD9D" w:rsidR="00601ACF" w:rsidRDefault="00601ACF" w:rsidP="000C64FB">
            <w:pPr>
              <w:pStyle w:val="NoSpacing"/>
              <w:jc w:val="center"/>
              <w:cnfStyle w:val="000000000000" w:firstRow="0" w:lastRow="0" w:firstColumn="0" w:lastColumn="0" w:oddVBand="0" w:evenVBand="0" w:oddHBand="0" w:evenHBand="0" w:firstRowFirstColumn="0" w:firstRowLastColumn="0" w:lastRowFirstColumn="0" w:lastRowLastColumn="0"/>
            </w:pPr>
            <w:r>
              <w:t>20AUG2022</w:t>
            </w:r>
          </w:p>
        </w:tc>
      </w:tr>
      <w:tr w:rsidR="00601ACF" w14:paraId="58AE13F8" w14:textId="77777777" w:rsidTr="00C42C32">
        <w:trPr>
          <w:trHeight w:val="144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FDCF96" w14:textId="3A319E55" w:rsidR="00601ACF" w:rsidRDefault="00601ACF" w:rsidP="000C64FB">
            <w:pPr>
              <w:pStyle w:val="NoSpacing"/>
              <w:jc w:val="center"/>
            </w:pPr>
            <w:r>
              <w:t>C</w:t>
            </w:r>
          </w:p>
        </w:tc>
        <w:tc>
          <w:tcPr>
            <w:tcW w:w="7436" w:type="dxa"/>
            <w:vAlign w:val="center"/>
          </w:tcPr>
          <w:p w14:paraId="5B498AE0" w14:textId="77777777"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Added URL to the newly created miniPCB GitHub.</w:t>
            </w:r>
          </w:p>
          <w:p w14:paraId="090637EB" w14:textId="77777777" w:rsidR="007B292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ENGINEERING DOCUMENTATION section.</w:t>
            </w:r>
          </w:p>
          <w:p w14:paraId="3D11933F" w14:textId="47E6CA53" w:rsidR="00830416" w:rsidRDefault="007B2926" w:rsidP="00C9718C">
            <w:pPr>
              <w:pStyle w:val="NoSpacing"/>
              <w:cnfStyle w:val="000000000000" w:firstRow="0" w:lastRow="0" w:firstColumn="0" w:lastColumn="0" w:oddVBand="0" w:evenVBand="0" w:oddHBand="0" w:evenHBand="0" w:firstRowFirstColumn="0" w:firstRowLastColumn="0" w:lastRowFirstColumn="0" w:lastRowLastColumn="0"/>
            </w:pPr>
            <w:r>
              <w:t>Added circuit category 12; COMMUNICATION.</w:t>
            </w:r>
          </w:p>
        </w:tc>
        <w:tc>
          <w:tcPr>
            <w:tcW w:w="871" w:type="dxa"/>
            <w:vAlign w:val="center"/>
          </w:tcPr>
          <w:p w14:paraId="4E3F2E8B" w14:textId="6CA6F4A6"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664AA523" w14:textId="6A6847DC"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10NOV2022</w:t>
            </w:r>
          </w:p>
        </w:tc>
      </w:tr>
      <w:tr w:rsidR="00601ACF" w14:paraId="0D6C18AC" w14:textId="77777777" w:rsidTr="00CB535E">
        <w:trPr>
          <w:trHeight w:val="2114"/>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DA00C93" w14:textId="3D99C23A" w:rsidR="00601ACF" w:rsidRDefault="00C42C32" w:rsidP="000C64FB">
            <w:pPr>
              <w:pStyle w:val="NoSpacing"/>
              <w:jc w:val="center"/>
            </w:pPr>
            <w:r>
              <w:t>D</w:t>
            </w:r>
          </w:p>
        </w:tc>
        <w:tc>
          <w:tcPr>
            <w:tcW w:w="7436" w:type="dxa"/>
            <w:vAlign w:val="center"/>
          </w:tcPr>
          <w:p w14:paraId="5F727FA5" w14:textId="23FB8C34"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NEED TO revise IDB panel drawings.</w:t>
            </w:r>
          </w:p>
          <w:p w14:paraId="79EBB1C1" w14:textId="4B436E98"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Added miniPCB board designs (e.g. PCB50/100).</w:t>
            </w:r>
          </w:p>
          <w:p w14:paraId="74F69A6D" w14:textId="6279A377" w:rsidR="00191D63" w:rsidRDefault="00191D63" w:rsidP="00C42C32">
            <w:pPr>
              <w:pStyle w:val="NoSpacing"/>
              <w:cnfStyle w:val="000000000000" w:firstRow="0" w:lastRow="0" w:firstColumn="0" w:lastColumn="0" w:oddVBand="0" w:evenVBand="0" w:oddHBand="0" w:evenHBand="0" w:firstRowFirstColumn="0" w:firstRowLastColumn="0" w:lastRowFirstColumn="0" w:lastRowLastColumn="0"/>
            </w:pPr>
            <w:r>
              <w:t>Modify pin pitch on P1 connector from 2.54 to 2.5 mm.</w:t>
            </w:r>
          </w:p>
          <w:p w14:paraId="043E690E" w14:textId="1C54BD37"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URL to miniPCB Channel on YouTube.</w:t>
            </w:r>
          </w:p>
          <w:p w14:paraId="27C4D533" w14:textId="77777777" w:rsidR="00601ACF"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COMPONENT FOOTPRINTS section.</w:t>
            </w:r>
          </w:p>
          <w:p w14:paraId="400F4855" w14:textId="66439F82" w:rsidR="00C42C32" w:rsidRDefault="00C42C32" w:rsidP="00C42C32">
            <w:pPr>
              <w:pStyle w:val="NoSpacing"/>
              <w:cnfStyle w:val="000000000000" w:firstRow="0" w:lastRow="0" w:firstColumn="0" w:lastColumn="0" w:oddVBand="0" w:evenVBand="0" w:oddHBand="0" w:evenHBand="0" w:firstRowFirstColumn="0" w:firstRowLastColumn="0" w:lastRowFirstColumn="0" w:lastRowLastColumn="0"/>
            </w:pPr>
            <w:r>
              <w:t>Added circuit category 13; GAMES.</w:t>
            </w:r>
          </w:p>
        </w:tc>
        <w:tc>
          <w:tcPr>
            <w:tcW w:w="871" w:type="dxa"/>
            <w:vAlign w:val="center"/>
          </w:tcPr>
          <w:p w14:paraId="5BD23363" w14:textId="77777777" w:rsidR="00601ACF" w:rsidRDefault="00601ACF" w:rsidP="00601AC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2556C90F" w14:textId="40B8A600" w:rsidR="00601ACF" w:rsidRDefault="00C42C32" w:rsidP="000C64FB">
            <w:pPr>
              <w:pStyle w:val="NoSpacing"/>
              <w:jc w:val="center"/>
              <w:cnfStyle w:val="000000000000" w:firstRow="0" w:lastRow="0" w:firstColumn="0" w:lastColumn="0" w:oddVBand="0" w:evenVBand="0" w:oddHBand="0" w:evenHBand="0" w:firstRowFirstColumn="0" w:firstRowLastColumn="0" w:lastRowFirstColumn="0" w:lastRowLastColumn="0"/>
            </w:pPr>
            <w:r>
              <w:t>DRAFT</w:t>
            </w:r>
          </w:p>
        </w:tc>
      </w:tr>
      <w:bookmarkEnd w:id="95"/>
    </w:tbl>
    <w:p w14:paraId="2B7ADA4D" w14:textId="300A0D12" w:rsidR="00424AFD" w:rsidRDefault="00424AFD" w:rsidP="003237E0"/>
    <w:sectPr w:rsidR="00424AFD" w:rsidSect="006A2F6F">
      <w:headerReference w:type="default" r:id="rId41"/>
      <w:footerReference w:type="default" r:id="rId4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B14A" w14:textId="77777777" w:rsidR="0024597C" w:rsidRDefault="0024597C" w:rsidP="002E17B7">
      <w:pPr>
        <w:spacing w:after="0" w:line="240" w:lineRule="auto"/>
      </w:pPr>
      <w:r>
        <w:separator/>
      </w:r>
    </w:p>
  </w:endnote>
  <w:endnote w:type="continuationSeparator" w:id="0">
    <w:p w14:paraId="2A45E9BD" w14:textId="77777777" w:rsidR="0024597C" w:rsidRDefault="0024597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EC071" w14:textId="77777777" w:rsidR="0024597C" w:rsidRDefault="0024597C" w:rsidP="002E17B7">
      <w:pPr>
        <w:spacing w:after="0" w:line="240" w:lineRule="auto"/>
      </w:pPr>
      <w:r>
        <w:separator/>
      </w:r>
    </w:p>
  </w:footnote>
  <w:footnote w:type="continuationSeparator" w:id="0">
    <w:p w14:paraId="0CEA31A3" w14:textId="77777777" w:rsidR="0024597C" w:rsidRDefault="0024597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99" w:name="_Hlk115805718"/>
          <w:bookmarkStart w:id="100"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609FDCAC" w14:textId="21F1AA3B" w:rsidR="00C12E25"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E408FF">
            <w:rPr>
              <w:noProof/>
              <w:sz w:val="22"/>
            </w:rPr>
            <w:t>Design Standard</w:t>
          </w:r>
        </w:p>
        <w:p w14:paraId="37D13C91" w14:textId="6A3A1148" w:rsidR="00C12E25" w:rsidRPr="00D54C21" w:rsidRDefault="00E408FF" w:rsidP="00C12E25">
          <w:pPr>
            <w:pStyle w:val="Header"/>
            <w:jc w:val="right"/>
            <w:rPr>
              <w:noProof/>
              <w:sz w:val="22"/>
            </w:rPr>
          </w:pPr>
          <w:r>
            <w:rPr>
              <w:noProof/>
              <w:sz w:val="22"/>
            </w:rPr>
            <w:t>FOR EDUCATIONAL USE ONLY</w:t>
          </w:r>
        </w:p>
      </w:tc>
    </w:tr>
  </w:tbl>
  <w:p w14:paraId="28D7DE27" w14:textId="29F91BFF"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83407F">
      <w:rPr>
        <w:noProof/>
        <w:sz w:val="16"/>
        <w:szCs w:val="16"/>
      </w:rPr>
      <w:t>25 January 2023</w:t>
    </w:r>
    <w:r w:rsidR="00AF535D" w:rsidRPr="002523E8">
      <w:rPr>
        <w:sz w:val="16"/>
        <w:szCs w:val="16"/>
      </w:rPr>
      <w:fldChar w:fldCharType="end"/>
    </w:r>
    <w:bookmarkEnd w:id="99"/>
    <w:bookmarkEnd w:id="1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2"/>
  </w:num>
  <w:num w:numId="2" w16cid:durableId="2037389929">
    <w:abstractNumId w:val="24"/>
  </w:num>
  <w:num w:numId="3" w16cid:durableId="2057898851">
    <w:abstractNumId w:val="0"/>
  </w:num>
  <w:num w:numId="4" w16cid:durableId="59986453">
    <w:abstractNumId w:val="8"/>
  </w:num>
  <w:num w:numId="5" w16cid:durableId="1941328915">
    <w:abstractNumId w:val="11"/>
  </w:num>
  <w:num w:numId="6" w16cid:durableId="1051229580">
    <w:abstractNumId w:val="12"/>
  </w:num>
  <w:num w:numId="7" w16cid:durableId="311913833">
    <w:abstractNumId w:val="3"/>
  </w:num>
  <w:num w:numId="8" w16cid:durableId="1792016961">
    <w:abstractNumId w:val="7"/>
  </w:num>
  <w:num w:numId="9" w16cid:durableId="1799373054">
    <w:abstractNumId w:val="14"/>
  </w:num>
  <w:num w:numId="10" w16cid:durableId="1588078636">
    <w:abstractNumId w:val="23"/>
  </w:num>
  <w:num w:numId="11" w16cid:durableId="1437142303">
    <w:abstractNumId w:val="1"/>
  </w:num>
  <w:num w:numId="12" w16cid:durableId="1408111163">
    <w:abstractNumId w:val="2"/>
  </w:num>
  <w:num w:numId="13" w16cid:durableId="2062971519">
    <w:abstractNumId w:val="16"/>
  </w:num>
  <w:num w:numId="14" w16cid:durableId="1396929057">
    <w:abstractNumId w:val="10"/>
  </w:num>
  <w:num w:numId="15" w16cid:durableId="2005819106">
    <w:abstractNumId w:val="18"/>
  </w:num>
  <w:num w:numId="16" w16cid:durableId="935748649">
    <w:abstractNumId w:val="19"/>
  </w:num>
  <w:num w:numId="17" w16cid:durableId="950471751">
    <w:abstractNumId w:val="4"/>
  </w:num>
  <w:num w:numId="18" w16cid:durableId="356931827">
    <w:abstractNumId w:val="9"/>
  </w:num>
  <w:num w:numId="19" w16cid:durableId="131287760">
    <w:abstractNumId w:val="20"/>
  </w:num>
  <w:num w:numId="20" w16cid:durableId="338166805">
    <w:abstractNumId w:val="13"/>
  </w:num>
  <w:num w:numId="21" w16cid:durableId="1426148715">
    <w:abstractNumId w:val="15"/>
  </w:num>
  <w:num w:numId="22" w16cid:durableId="1415081713">
    <w:abstractNumId w:val="25"/>
  </w:num>
  <w:num w:numId="23" w16cid:durableId="854424725">
    <w:abstractNumId w:val="5"/>
  </w:num>
  <w:num w:numId="24" w16cid:durableId="827401339">
    <w:abstractNumId w:val="17"/>
  </w:num>
  <w:num w:numId="25" w16cid:durableId="1101219523">
    <w:abstractNumId w:val="26"/>
  </w:num>
  <w:num w:numId="26" w16cid:durableId="1150558128">
    <w:abstractNumId w:val="21"/>
  </w:num>
  <w:num w:numId="27" w16cid:durableId="124441248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1513"/>
    <w:rsid w:val="00013802"/>
    <w:rsid w:val="00016B61"/>
    <w:rsid w:val="00017308"/>
    <w:rsid w:val="00017562"/>
    <w:rsid w:val="00020B36"/>
    <w:rsid w:val="00021276"/>
    <w:rsid w:val="000238F5"/>
    <w:rsid w:val="00024828"/>
    <w:rsid w:val="00024FE9"/>
    <w:rsid w:val="0002511D"/>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FB4"/>
    <w:rsid w:val="000871DA"/>
    <w:rsid w:val="00087567"/>
    <w:rsid w:val="00087A0D"/>
    <w:rsid w:val="0009055B"/>
    <w:rsid w:val="0009074C"/>
    <w:rsid w:val="00090C00"/>
    <w:rsid w:val="00091F39"/>
    <w:rsid w:val="000920D2"/>
    <w:rsid w:val="00094AC0"/>
    <w:rsid w:val="00096023"/>
    <w:rsid w:val="00097469"/>
    <w:rsid w:val="00097A63"/>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915A5"/>
    <w:rsid w:val="001919D7"/>
    <w:rsid w:val="00191D63"/>
    <w:rsid w:val="00194255"/>
    <w:rsid w:val="00195757"/>
    <w:rsid w:val="001958B6"/>
    <w:rsid w:val="00197488"/>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7F95"/>
    <w:rsid w:val="002404A0"/>
    <w:rsid w:val="0024162C"/>
    <w:rsid w:val="00242997"/>
    <w:rsid w:val="0024367A"/>
    <w:rsid w:val="0024370E"/>
    <w:rsid w:val="00243DA0"/>
    <w:rsid w:val="002449D8"/>
    <w:rsid w:val="0024597C"/>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664A"/>
    <w:rsid w:val="00296775"/>
    <w:rsid w:val="00296BB8"/>
    <w:rsid w:val="00296D5A"/>
    <w:rsid w:val="002970E1"/>
    <w:rsid w:val="00297266"/>
    <w:rsid w:val="002A1822"/>
    <w:rsid w:val="002A490F"/>
    <w:rsid w:val="002A4D4D"/>
    <w:rsid w:val="002A4F34"/>
    <w:rsid w:val="002A53DE"/>
    <w:rsid w:val="002A562C"/>
    <w:rsid w:val="002A5922"/>
    <w:rsid w:val="002B092A"/>
    <w:rsid w:val="002B09D6"/>
    <w:rsid w:val="002B0E25"/>
    <w:rsid w:val="002B2683"/>
    <w:rsid w:val="002B33B5"/>
    <w:rsid w:val="002B4101"/>
    <w:rsid w:val="002B4722"/>
    <w:rsid w:val="002B53E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2BE"/>
    <w:rsid w:val="004F17D5"/>
    <w:rsid w:val="004F28BC"/>
    <w:rsid w:val="004F2984"/>
    <w:rsid w:val="004F32DD"/>
    <w:rsid w:val="004F4808"/>
    <w:rsid w:val="004F49DC"/>
    <w:rsid w:val="004F52E1"/>
    <w:rsid w:val="004F563F"/>
    <w:rsid w:val="004F5B4A"/>
    <w:rsid w:val="004F66AF"/>
    <w:rsid w:val="005035C8"/>
    <w:rsid w:val="00503706"/>
    <w:rsid w:val="00504795"/>
    <w:rsid w:val="00505D9D"/>
    <w:rsid w:val="00506EDE"/>
    <w:rsid w:val="00507368"/>
    <w:rsid w:val="00507F4F"/>
    <w:rsid w:val="00511348"/>
    <w:rsid w:val="00511BB2"/>
    <w:rsid w:val="005126F4"/>
    <w:rsid w:val="00515737"/>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F5E"/>
    <w:rsid w:val="005C1F87"/>
    <w:rsid w:val="005C3215"/>
    <w:rsid w:val="005C3DA2"/>
    <w:rsid w:val="005C4437"/>
    <w:rsid w:val="005C506E"/>
    <w:rsid w:val="005C5BA2"/>
    <w:rsid w:val="005D0041"/>
    <w:rsid w:val="005D2B0E"/>
    <w:rsid w:val="005D31C9"/>
    <w:rsid w:val="005D5009"/>
    <w:rsid w:val="005D6048"/>
    <w:rsid w:val="005D629A"/>
    <w:rsid w:val="005D6AE6"/>
    <w:rsid w:val="005D72C2"/>
    <w:rsid w:val="005D7D86"/>
    <w:rsid w:val="005E09C9"/>
    <w:rsid w:val="005E1321"/>
    <w:rsid w:val="005E2416"/>
    <w:rsid w:val="005E2932"/>
    <w:rsid w:val="005E3B4E"/>
    <w:rsid w:val="005E6131"/>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E0CBB"/>
    <w:rsid w:val="006E0D2C"/>
    <w:rsid w:val="006E1456"/>
    <w:rsid w:val="006E5685"/>
    <w:rsid w:val="006E7B0C"/>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48DA"/>
    <w:rsid w:val="00725A9F"/>
    <w:rsid w:val="00727BFA"/>
    <w:rsid w:val="00731D60"/>
    <w:rsid w:val="00731DF3"/>
    <w:rsid w:val="007336D9"/>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07F"/>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F7F"/>
    <w:rsid w:val="00893549"/>
    <w:rsid w:val="008945AA"/>
    <w:rsid w:val="00895DD5"/>
    <w:rsid w:val="008965EF"/>
    <w:rsid w:val="00897C51"/>
    <w:rsid w:val="00897DB0"/>
    <w:rsid w:val="00897E9F"/>
    <w:rsid w:val="008A03F5"/>
    <w:rsid w:val="008A194C"/>
    <w:rsid w:val="008A19B7"/>
    <w:rsid w:val="008A31E1"/>
    <w:rsid w:val="008A505F"/>
    <w:rsid w:val="008A50A5"/>
    <w:rsid w:val="008A71CB"/>
    <w:rsid w:val="008B0CA5"/>
    <w:rsid w:val="008B2046"/>
    <w:rsid w:val="008B21DB"/>
    <w:rsid w:val="008B2A48"/>
    <w:rsid w:val="008B3D8A"/>
    <w:rsid w:val="008B4F5D"/>
    <w:rsid w:val="008B6170"/>
    <w:rsid w:val="008B617B"/>
    <w:rsid w:val="008B6768"/>
    <w:rsid w:val="008B6C24"/>
    <w:rsid w:val="008C0C40"/>
    <w:rsid w:val="008C20C1"/>
    <w:rsid w:val="008C305A"/>
    <w:rsid w:val="008C3A4B"/>
    <w:rsid w:val="008C3BFF"/>
    <w:rsid w:val="008C4707"/>
    <w:rsid w:val="008C5359"/>
    <w:rsid w:val="008C70B3"/>
    <w:rsid w:val="008C7506"/>
    <w:rsid w:val="008D0A0D"/>
    <w:rsid w:val="008D0DC5"/>
    <w:rsid w:val="008D11A2"/>
    <w:rsid w:val="008D1315"/>
    <w:rsid w:val="008D2EE6"/>
    <w:rsid w:val="008D4B56"/>
    <w:rsid w:val="008D5D18"/>
    <w:rsid w:val="008D6330"/>
    <w:rsid w:val="008D7F28"/>
    <w:rsid w:val="008E0067"/>
    <w:rsid w:val="008E0F52"/>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399E"/>
    <w:rsid w:val="00993A1C"/>
    <w:rsid w:val="00993A9F"/>
    <w:rsid w:val="00993D6B"/>
    <w:rsid w:val="00994DBC"/>
    <w:rsid w:val="00995C57"/>
    <w:rsid w:val="00995FA6"/>
    <w:rsid w:val="00997502"/>
    <w:rsid w:val="009A0541"/>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52E0"/>
    <w:rsid w:val="009F627F"/>
    <w:rsid w:val="009F641D"/>
    <w:rsid w:val="009F6C52"/>
    <w:rsid w:val="009F6E65"/>
    <w:rsid w:val="00A02710"/>
    <w:rsid w:val="00A03800"/>
    <w:rsid w:val="00A03909"/>
    <w:rsid w:val="00A03A89"/>
    <w:rsid w:val="00A04EEA"/>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5368"/>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381"/>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C2B"/>
    <w:rsid w:val="00C9718C"/>
    <w:rsid w:val="00C9787B"/>
    <w:rsid w:val="00C97A93"/>
    <w:rsid w:val="00CA2ED0"/>
    <w:rsid w:val="00CA56A6"/>
    <w:rsid w:val="00CA5EBD"/>
    <w:rsid w:val="00CB1375"/>
    <w:rsid w:val="00CB144B"/>
    <w:rsid w:val="00CB3009"/>
    <w:rsid w:val="00CB31E1"/>
    <w:rsid w:val="00CB324E"/>
    <w:rsid w:val="00CB4BB0"/>
    <w:rsid w:val="00CB535E"/>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3A9"/>
    <w:rsid w:val="00DB2957"/>
    <w:rsid w:val="00DB5801"/>
    <w:rsid w:val="00DB7B8A"/>
    <w:rsid w:val="00DB7D2F"/>
    <w:rsid w:val="00DC0165"/>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4864"/>
    <w:rsid w:val="00E26916"/>
    <w:rsid w:val="00E26A9C"/>
    <w:rsid w:val="00E278BD"/>
    <w:rsid w:val="00E27F30"/>
    <w:rsid w:val="00E30AE7"/>
    <w:rsid w:val="00E31D0C"/>
    <w:rsid w:val="00E3371D"/>
    <w:rsid w:val="00E36061"/>
    <w:rsid w:val="00E37014"/>
    <w:rsid w:val="00E3775D"/>
    <w:rsid w:val="00E408FF"/>
    <w:rsid w:val="00E42AA3"/>
    <w:rsid w:val="00E448DA"/>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441E"/>
    <w:rsid w:val="00EC4C95"/>
    <w:rsid w:val="00EC75AC"/>
    <w:rsid w:val="00ED12F0"/>
    <w:rsid w:val="00ED15C5"/>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D52"/>
    <w:rsid w:val="00FB63CA"/>
    <w:rsid w:val="00FB646D"/>
    <w:rsid w:val="00FB75C9"/>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minipcb"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iniPCB"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nipc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6294</TotalTime>
  <Pages>66</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114</cp:revision>
  <cp:lastPrinted>2022-11-11T06:04:00Z</cp:lastPrinted>
  <dcterms:created xsi:type="dcterms:W3CDTF">2022-08-17T21:08:00Z</dcterms:created>
  <dcterms:modified xsi:type="dcterms:W3CDTF">2023-01-25T21:47:00Z</dcterms:modified>
</cp:coreProperties>
</file>