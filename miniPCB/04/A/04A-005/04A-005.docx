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804122" w:displacedByCustomXml="next"/>
    <w:bookmarkEnd w:id="0" w:displacedByCustomXml="next"/>
    <w:bookmarkStart w:id="1" w:name="_Toc80038456" w:displacedByCustomXml="next"/>
    <w:sdt>
      <w:sdtPr>
        <w:alias w:val="Circuit Name"/>
        <w:tag w:val="Circuit Name"/>
        <w:id w:val="-1077359531"/>
        <w:placeholder>
          <w:docPart w:val="B28D583C193246A7A07FC82D6CE600D0"/>
        </w:placeholder>
        <w:text/>
      </w:sdtPr>
      <w:sdtContent>
        <w:p w14:paraId="153B8848" w14:textId="0AF77FAF" w:rsidR="0077378A" w:rsidRDefault="00C26648" w:rsidP="0077378A">
          <w:pPr>
            <w:pStyle w:val="Title"/>
          </w:pPr>
          <w:r>
            <w:t>Opamp Inverting Amplifier</w:t>
          </w:r>
        </w:p>
      </w:sdtContent>
    </w:sdt>
    <w:p w14:paraId="27E7E975" w14:textId="77777777" w:rsidR="0077378A" w:rsidRPr="00CD06D0" w:rsidRDefault="00000000" w:rsidP="0077378A">
      <w:pPr>
        <w:pStyle w:val="NoSpacing"/>
      </w:pPr>
      <w:r>
        <w:pict w14:anchorId="41BFE0F9">
          <v:rect id="_x0000_i1025" style="width:540pt;height:1.5pt" o:hralign="center" o:hrstd="t" o:hrnoshade="t" o:hr="t" fillcolor="#4472c4 [3204]" stroked="f"/>
        </w:pict>
      </w:r>
    </w:p>
    <w:tbl>
      <w:tblPr>
        <w:tblW w:w="0" w:type="auto"/>
        <w:jc w:val="cente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Look w:val="04A0" w:firstRow="1" w:lastRow="0" w:firstColumn="1" w:lastColumn="0" w:noHBand="0" w:noVBand="1"/>
      </w:tblPr>
      <w:tblGrid>
        <w:gridCol w:w="2898"/>
        <w:gridCol w:w="7892"/>
      </w:tblGrid>
      <w:tr w:rsidR="00331110" w14:paraId="4DD5421B" w14:textId="77777777" w:rsidTr="009F42B3">
        <w:trPr>
          <w:trHeight w:val="432"/>
          <w:jc w:val="center"/>
        </w:trPr>
        <w:tc>
          <w:tcPr>
            <w:tcW w:w="2898" w:type="dxa"/>
            <w:vAlign w:val="center"/>
          </w:tcPr>
          <w:p w14:paraId="06F3E2EE" w14:textId="77777777" w:rsidR="00331110" w:rsidRDefault="00331110" w:rsidP="00817613">
            <w:pPr>
              <w:pStyle w:val="NoSpacing"/>
              <w:jc w:val="right"/>
              <w:rPr>
                <w:b/>
                <w:bCs/>
              </w:rPr>
            </w:pPr>
            <w:r>
              <w:rPr>
                <w:b/>
                <w:bCs/>
              </w:rPr>
              <w:t>PART NUMBER</w:t>
            </w:r>
          </w:p>
        </w:tc>
        <w:tc>
          <w:tcPr>
            <w:tcW w:w="7892" w:type="dxa"/>
            <w:vAlign w:val="center"/>
          </w:tcPr>
          <w:p w14:paraId="55558B7E" w14:textId="0519AF15" w:rsidR="00331110" w:rsidRDefault="00C26648" w:rsidP="00817613">
            <w:pPr>
              <w:pStyle w:val="NoSpacing"/>
              <w:rPr>
                <w:noProof/>
              </w:rPr>
            </w:pPr>
            <w:r>
              <w:rPr>
                <w:noProof/>
              </w:rPr>
              <w:t>04A-005</w:t>
            </w:r>
          </w:p>
        </w:tc>
      </w:tr>
      <w:tr w:rsidR="00817613" w14:paraId="66585CF1" w14:textId="77777777" w:rsidTr="009F42B3">
        <w:trPr>
          <w:trHeight w:val="432"/>
          <w:jc w:val="center"/>
        </w:trPr>
        <w:tc>
          <w:tcPr>
            <w:tcW w:w="2898" w:type="dxa"/>
            <w:vAlign w:val="center"/>
          </w:tcPr>
          <w:p w14:paraId="0955DDC7" w14:textId="77777777" w:rsidR="00817613" w:rsidRPr="00817613" w:rsidRDefault="00E1661C" w:rsidP="00817613">
            <w:pPr>
              <w:pStyle w:val="NoSpacing"/>
              <w:jc w:val="right"/>
              <w:rPr>
                <w:b/>
                <w:bCs/>
              </w:rPr>
            </w:pPr>
            <w:r>
              <w:rPr>
                <w:b/>
                <w:bCs/>
              </w:rPr>
              <w:t>GROUP</w:t>
            </w:r>
            <w:r w:rsidR="00331110">
              <w:rPr>
                <w:b/>
                <w:bCs/>
              </w:rPr>
              <w:t xml:space="preserve"> NAME</w:t>
            </w:r>
          </w:p>
        </w:tc>
        <w:tc>
          <w:tcPr>
            <w:tcW w:w="7892" w:type="dxa"/>
            <w:vAlign w:val="center"/>
          </w:tcPr>
          <w:p w14:paraId="3E29D836" w14:textId="52073DBF" w:rsidR="00817613" w:rsidRDefault="00000000" w:rsidP="00817613">
            <w:pPr>
              <w:pStyle w:val="NoSpacing"/>
            </w:pPr>
            <w:sdt>
              <w:sdtPr>
                <w:rPr>
                  <w:noProof/>
                </w:rPr>
                <w:id w:val="424923468"/>
                <w:placeholder>
                  <w:docPart w:val="7A50F1DC56D943B38367E68B5E014CF5"/>
                </w:placeholder>
                <w:comboBox>
                  <w:listItem w:value="Choose an item."/>
                  <w:listItem w:displayText="vScore" w:value="vScore"/>
                  <w:listItem w:displayText="Probing and Prototyping (00A)" w:value="Probing and Prototyping (00A)"/>
                  <w:listItem w:displayText="Testing and Instrumentation (00B)" w:value="Testing and Instrumentation (00B)"/>
                  <w:listItem w:displayText="Signal Processing and Control (00C)" w:value="Signal Processing and Control (00C)"/>
                  <w:listItem w:displayText="Opamp Amplifiers (04A)" w:value="Opamp Amplifiers (04A)"/>
                  <w:listItem w:displayText="Transistor Amplifers (04B)" w:value="Transistor Amplifers (04B)"/>
                  <w:listItem w:displayText="Application Specific Amplifiers (04C)" w:value="Application Specific Amplifiers (04C)"/>
                </w:comboBox>
              </w:sdtPr>
              <w:sdtContent>
                <w:r w:rsidR="00C26648">
                  <w:rPr>
                    <w:noProof/>
                  </w:rPr>
                  <w:t>Opamp Amplifiers (04A)</w:t>
                </w:r>
              </w:sdtContent>
            </w:sdt>
          </w:p>
        </w:tc>
      </w:tr>
      <w:tr w:rsidR="00817613" w14:paraId="28F16106" w14:textId="77777777" w:rsidTr="009F42B3">
        <w:trPr>
          <w:trHeight w:val="432"/>
          <w:jc w:val="center"/>
        </w:trPr>
        <w:tc>
          <w:tcPr>
            <w:tcW w:w="2898" w:type="dxa"/>
            <w:vAlign w:val="center"/>
          </w:tcPr>
          <w:p w14:paraId="66F274C5" w14:textId="77777777" w:rsidR="00817613" w:rsidRPr="00817613" w:rsidRDefault="00817613" w:rsidP="00817613">
            <w:pPr>
              <w:pStyle w:val="NoSpacing"/>
              <w:jc w:val="right"/>
              <w:rPr>
                <w:b/>
                <w:bCs/>
              </w:rPr>
            </w:pPr>
            <w:r w:rsidRPr="00817613">
              <w:rPr>
                <w:b/>
                <w:bCs/>
              </w:rPr>
              <w:t>C</w:t>
            </w:r>
            <w:r w:rsidR="00E1661C">
              <w:rPr>
                <w:b/>
                <w:bCs/>
              </w:rPr>
              <w:t>IRCUIT</w:t>
            </w:r>
            <w:r w:rsidR="00331110">
              <w:rPr>
                <w:b/>
                <w:bCs/>
              </w:rPr>
              <w:t xml:space="preserve"> NAME</w:t>
            </w:r>
          </w:p>
        </w:tc>
        <w:tc>
          <w:tcPr>
            <w:tcW w:w="7892" w:type="dxa"/>
            <w:vAlign w:val="center"/>
          </w:tcPr>
          <w:p w14:paraId="7E76A6FE" w14:textId="76F06DD7" w:rsidR="00817613" w:rsidRDefault="00000000" w:rsidP="00817613">
            <w:pPr>
              <w:pStyle w:val="NoSpacing"/>
            </w:pPr>
            <w:sdt>
              <w:sdtPr>
                <w:id w:val="-1490169677"/>
                <w:placeholder>
                  <w:docPart w:val="D091924CEC644B5FAEC66BA929A36686"/>
                </w:placeholder>
                <w:text/>
              </w:sdtPr>
              <w:sdtContent>
                <w:r w:rsidR="00C26648">
                  <w:t>Inverting Amplifier</w:t>
                </w:r>
              </w:sdtContent>
            </w:sdt>
          </w:p>
        </w:tc>
      </w:tr>
      <w:tr w:rsidR="00817613" w14:paraId="29AA74C5" w14:textId="77777777" w:rsidTr="009F42B3">
        <w:trPr>
          <w:trHeight w:val="432"/>
          <w:jc w:val="center"/>
        </w:trPr>
        <w:tc>
          <w:tcPr>
            <w:tcW w:w="2898" w:type="dxa"/>
            <w:vAlign w:val="center"/>
          </w:tcPr>
          <w:p w14:paraId="4F23FBAB" w14:textId="77777777" w:rsidR="00817613" w:rsidRPr="00817613" w:rsidRDefault="00817613" w:rsidP="00817613">
            <w:pPr>
              <w:pStyle w:val="NoSpacing"/>
              <w:jc w:val="right"/>
              <w:rPr>
                <w:b/>
                <w:bCs/>
              </w:rPr>
            </w:pPr>
            <w:r w:rsidRPr="00817613">
              <w:rPr>
                <w:b/>
                <w:bCs/>
              </w:rPr>
              <w:t>V</w:t>
            </w:r>
            <w:r w:rsidR="00E1661C">
              <w:rPr>
                <w:b/>
                <w:bCs/>
              </w:rPr>
              <w:t>ARIANT</w:t>
            </w:r>
            <w:r w:rsidR="00331110">
              <w:rPr>
                <w:b/>
                <w:bCs/>
              </w:rPr>
              <w:t xml:space="preserve"> DESCRIPTION</w:t>
            </w:r>
          </w:p>
        </w:tc>
        <w:tc>
          <w:tcPr>
            <w:tcW w:w="7892" w:type="dxa"/>
            <w:vAlign w:val="center"/>
          </w:tcPr>
          <w:p w14:paraId="327ABCD1" w14:textId="68C5542C" w:rsidR="00817613" w:rsidRDefault="00000000" w:rsidP="00817613">
            <w:pPr>
              <w:pStyle w:val="NoSpacing"/>
            </w:pPr>
            <w:sdt>
              <w:sdtPr>
                <w:id w:val="-423035272"/>
                <w:placeholder>
                  <w:docPart w:val="3E898AA2ED47422C8DEE35ECE3250017"/>
                </w:placeholder>
                <w:text/>
              </w:sdtPr>
              <w:sdtContent>
                <w:r w:rsidR="00C26648">
                  <w:t>Single supply, DC Bias Trimmer</w:t>
                </w:r>
              </w:sdtContent>
            </w:sdt>
          </w:p>
        </w:tc>
      </w:tr>
      <w:tr w:rsidR="00817613" w14:paraId="36B22A52" w14:textId="77777777" w:rsidTr="009F42B3">
        <w:trPr>
          <w:trHeight w:val="432"/>
          <w:jc w:val="center"/>
        </w:trPr>
        <w:tc>
          <w:tcPr>
            <w:tcW w:w="2898" w:type="dxa"/>
            <w:vAlign w:val="center"/>
          </w:tcPr>
          <w:p w14:paraId="0B4E710D" w14:textId="77777777" w:rsidR="00817613" w:rsidRPr="00817613" w:rsidRDefault="00E1661C" w:rsidP="00817613">
            <w:pPr>
              <w:pStyle w:val="NoSpacing"/>
              <w:jc w:val="right"/>
              <w:rPr>
                <w:b/>
                <w:bCs/>
              </w:rPr>
            </w:pPr>
            <w:r>
              <w:rPr>
                <w:b/>
                <w:bCs/>
              </w:rPr>
              <w:t>BOARD DESIGN</w:t>
            </w:r>
          </w:p>
        </w:tc>
        <w:tc>
          <w:tcPr>
            <w:tcW w:w="7892" w:type="dxa"/>
            <w:vAlign w:val="center"/>
          </w:tcPr>
          <w:p w14:paraId="5B53BE23" w14:textId="148E49F3" w:rsidR="00817613" w:rsidRDefault="00C26648" w:rsidP="00817613">
            <w:pPr>
              <w:pStyle w:val="NoSpacing"/>
            </w:pPr>
            <w:r>
              <w:t>PCB50</w:t>
            </w:r>
          </w:p>
        </w:tc>
      </w:tr>
      <w:tr w:rsidR="00817613" w14:paraId="6C5DF45B" w14:textId="77777777" w:rsidTr="009F42B3">
        <w:trPr>
          <w:trHeight w:val="432"/>
          <w:jc w:val="center"/>
        </w:trPr>
        <w:tc>
          <w:tcPr>
            <w:tcW w:w="2898" w:type="dxa"/>
            <w:vAlign w:val="center"/>
          </w:tcPr>
          <w:p w14:paraId="6C0E4AF4" w14:textId="77777777" w:rsidR="00817613" w:rsidRPr="00817613" w:rsidRDefault="00331110" w:rsidP="00817613">
            <w:pPr>
              <w:pStyle w:val="NoSpacing"/>
              <w:jc w:val="right"/>
              <w:rPr>
                <w:b/>
                <w:bCs/>
              </w:rPr>
            </w:pPr>
            <w:r>
              <w:rPr>
                <w:b/>
                <w:bCs/>
              </w:rPr>
              <w:t xml:space="preserve">PRODUCT </w:t>
            </w:r>
            <w:r w:rsidR="00E1661C">
              <w:rPr>
                <w:b/>
                <w:bCs/>
              </w:rPr>
              <w:t>DESCRIPTION</w:t>
            </w:r>
          </w:p>
        </w:tc>
        <w:tc>
          <w:tcPr>
            <w:tcW w:w="7892" w:type="dxa"/>
            <w:vAlign w:val="center"/>
          </w:tcPr>
          <w:p w14:paraId="7B5E5132" w14:textId="31B7A42E" w:rsidR="00817613" w:rsidRDefault="00E1661C" w:rsidP="00817613">
            <w:pPr>
              <w:pStyle w:val="NoSpacing"/>
            </w:pPr>
            <w:r>
              <w:t>Panel of</w:t>
            </w:r>
            <w:r w:rsidR="00817613">
              <w:t xml:space="preserve"> </w:t>
            </w:r>
            <w:r w:rsidR="00C26648">
              <w:t>04A-005</w:t>
            </w:r>
            <w:r>
              <w:t xml:space="preserve"> miniPCB</w:t>
            </w:r>
            <w:r w:rsidR="0015127F">
              <w:t>s</w:t>
            </w:r>
            <w:r>
              <w:t xml:space="preserve">, </w:t>
            </w:r>
            <w:r w:rsidR="00817613">
              <w:t>v-</w:t>
            </w:r>
            <w:r>
              <w:t>s</w:t>
            </w:r>
            <w:r w:rsidR="00817613">
              <w:t>core</w:t>
            </w:r>
            <w:r>
              <w:t>d</w:t>
            </w:r>
            <w:r w:rsidR="00331110">
              <w:t xml:space="preserve"> (</w:t>
            </w:r>
            <w:r>
              <w:t xml:space="preserve">1 Panel = </w:t>
            </w:r>
            <w:r w:rsidR="00C26648">
              <w:t>4</w:t>
            </w:r>
            <w:r>
              <w:t xml:space="preserve"> Pieces</w:t>
            </w:r>
            <w:r w:rsidR="00331110">
              <w:t>)</w:t>
            </w:r>
          </w:p>
        </w:tc>
      </w:tr>
    </w:tbl>
    <w:p w14:paraId="0EB71B7D" w14:textId="12B6A479" w:rsidR="00970A81" w:rsidRDefault="00970A81" w:rsidP="00F8282A">
      <w:pPr>
        <w:pStyle w:val="Heading1"/>
      </w:pPr>
      <w:r>
        <w:t>Basic Circuit 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C0537C" w14:paraId="1B7F2F09" w14:textId="77777777" w:rsidTr="00C0537C">
        <w:trPr>
          <w:trHeight w:val="4320"/>
          <w:jc w:val="center"/>
        </w:trPr>
        <w:tc>
          <w:tcPr>
            <w:tcW w:w="10790" w:type="dxa"/>
            <w:vAlign w:val="center"/>
          </w:tcPr>
          <w:p w14:paraId="124FD3DB" w14:textId="0D8C2BBE" w:rsidR="00C0537C" w:rsidRDefault="00C0537C" w:rsidP="00C0537C">
            <w:pPr>
              <w:jc w:val="center"/>
            </w:pPr>
            <w:r>
              <w:rPr>
                <w:noProof/>
              </w:rPr>
              <w:drawing>
                <wp:inline distT="0" distB="0" distL="0" distR="0" wp14:anchorId="5576C1AF" wp14:editId="47F1301D">
                  <wp:extent cx="3385185" cy="2165985"/>
                  <wp:effectExtent l="0" t="0" r="5715" b="5715"/>
                  <wp:docPr id="4" name="Picture 4" descr="Inverting Operational Ampl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verting Operational Amplifi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5185" cy="2165985"/>
                          </a:xfrm>
                          <a:prstGeom prst="rect">
                            <a:avLst/>
                          </a:prstGeom>
                          <a:noFill/>
                          <a:ln>
                            <a:noFill/>
                          </a:ln>
                        </pic:spPr>
                      </pic:pic>
                    </a:graphicData>
                  </a:graphic>
                </wp:inline>
              </w:drawing>
            </w:r>
          </w:p>
        </w:tc>
      </w:tr>
      <w:tr w:rsidR="00C0537C" w14:paraId="12E85092" w14:textId="77777777" w:rsidTr="00C0537C">
        <w:trPr>
          <w:jc w:val="center"/>
        </w:trPr>
        <w:tc>
          <w:tcPr>
            <w:tcW w:w="10790" w:type="dxa"/>
            <w:vAlign w:val="center"/>
          </w:tcPr>
          <w:p w14:paraId="793C21C4" w14:textId="54AE7293" w:rsidR="00C0537C" w:rsidRDefault="00C0537C" w:rsidP="00C0537C">
            <w:pPr>
              <w:pStyle w:val="NoSpacing"/>
              <w:jc w:val="center"/>
            </w:pPr>
            <w:r>
              <w:t xml:space="preserve">Figure </w:t>
            </w:r>
            <w:fldSimple w:instr=" SEQ Figure \* ARABIC ">
              <w:r w:rsidR="008A22D4">
                <w:rPr>
                  <w:noProof/>
                </w:rPr>
                <w:t>1</w:t>
              </w:r>
            </w:fldSimple>
            <w:r>
              <w:t xml:space="preserve"> – Source: </w:t>
            </w:r>
            <w:r w:rsidRPr="00985E66">
              <w:t>https://www.electronics-tutorials.ws/opamp/opamp_2.html</w:t>
            </w:r>
          </w:p>
        </w:tc>
      </w:tr>
    </w:tbl>
    <w:p w14:paraId="782A01C8" w14:textId="77777777" w:rsidR="00E459B2" w:rsidRDefault="00E459B2">
      <w:pPr>
        <w:spacing w:line="259" w:lineRule="auto"/>
        <w:rPr>
          <w:rFonts w:asciiTheme="majorHAnsi" w:eastAsiaTheme="majorEastAsia" w:hAnsiTheme="majorHAnsi" w:cstheme="majorBidi"/>
          <w:color w:val="2F5496" w:themeColor="accent1" w:themeShade="BF"/>
          <w:sz w:val="32"/>
          <w:szCs w:val="32"/>
        </w:rPr>
      </w:pPr>
      <w:r>
        <w:br w:type="page"/>
      </w:r>
    </w:p>
    <w:p w14:paraId="1154F2F1" w14:textId="1DCA624E" w:rsidR="002C4231" w:rsidRDefault="0019543D" w:rsidP="00F8282A">
      <w:pPr>
        <w:pStyle w:val="Heading1"/>
        <w:sectPr w:rsidR="002C4231" w:rsidSect="00A84C24">
          <w:headerReference w:type="default" r:id="rId9"/>
          <w:footerReference w:type="default" r:id="rId10"/>
          <w:pgSz w:w="12240" w:h="15840"/>
          <w:pgMar w:top="720" w:right="720" w:bottom="720" w:left="720" w:header="720" w:footer="720" w:gutter="0"/>
          <w:cols w:space="720"/>
          <w:docGrid w:linePitch="360"/>
        </w:sectPr>
      </w:pPr>
      <w:r>
        <w:lastRenderedPageBreak/>
        <w:t>Theory of Operation</w:t>
      </w:r>
    </w:p>
    <w:p w14:paraId="6DCE2DB3" w14:textId="6753A19E" w:rsidR="002A433D" w:rsidRDefault="0019543D" w:rsidP="0019543D">
      <w:r>
        <w:t xml:space="preserve">This circuit </w:t>
      </w:r>
      <w:r w:rsidR="00AE16CD">
        <w:t>amplifies a voltage signal.</w:t>
      </w:r>
      <w:r w:rsidR="003B518D">
        <w:t xml:space="preserve"> Since there is no DC blocking capacitor on the signal input pin P1-4</w:t>
      </w:r>
      <w:r w:rsidR="00CF1582">
        <w:t>,</w:t>
      </w:r>
      <w:r w:rsidR="003B518D">
        <w:t xml:space="preserve"> the </w:t>
      </w:r>
      <w:r w:rsidR="00863E49">
        <w:t xml:space="preserve">DC voltage </w:t>
      </w:r>
      <w:r w:rsidR="003B518D">
        <w:t xml:space="preserve">difference between </w:t>
      </w:r>
      <w:r w:rsidR="00863E49">
        <w:t xml:space="preserve">pin P1-4 and </w:t>
      </w:r>
      <w:r w:rsidR="003B518D">
        <w:t xml:space="preserve">the reference voltage set by the </w:t>
      </w:r>
      <w:r w:rsidR="00863E49">
        <w:t>trimmer</w:t>
      </w:r>
      <w:r w:rsidR="003B518D">
        <w:t xml:space="preserve"> </w:t>
      </w:r>
      <w:r w:rsidR="00863E49">
        <w:t xml:space="preserve">potentiometer </w:t>
      </w:r>
      <w:r w:rsidR="003B518D">
        <w:t>R2 will be amplified.</w:t>
      </w:r>
    </w:p>
    <w:p w14:paraId="2ABAF510" w14:textId="770D07A9" w:rsidR="00D62A96" w:rsidRDefault="00D62A96" w:rsidP="0019543D">
      <w:r w:rsidRPr="00D62A96">
        <w:rPr>
          <w:noProof/>
        </w:rPr>
        <w:drawing>
          <wp:inline distT="0" distB="0" distL="0" distR="0" wp14:anchorId="49EBE42D" wp14:editId="412F4027">
            <wp:extent cx="2425566" cy="1371600"/>
            <wp:effectExtent l="19050" t="19050" r="13335"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5566" cy="1371600"/>
                    </a:xfrm>
                    <a:prstGeom prst="rect">
                      <a:avLst/>
                    </a:prstGeom>
                    <a:ln>
                      <a:solidFill>
                        <a:schemeClr val="accent1"/>
                      </a:solidFill>
                    </a:ln>
                  </pic:spPr>
                </pic:pic>
              </a:graphicData>
            </a:graphic>
          </wp:inline>
        </w:drawing>
      </w:r>
    </w:p>
    <w:p w14:paraId="3D081093" w14:textId="23161246" w:rsidR="002A433D" w:rsidRDefault="003B518D" w:rsidP="0019543D">
      <w:r>
        <w:t>The feedback capacitor</w:t>
      </w:r>
      <w:r w:rsidR="00AD297C">
        <w:t xml:space="preserve"> </w:t>
      </w:r>
      <w:r>
        <w:t xml:space="preserve">C6 allows larger feedback resistor values to be used without decreasing the amplifier’s </w:t>
      </w:r>
      <w:r w:rsidR="00C165DB">
        <w:t xml:space="preserve">gain </w:t>
      </w:r>
      <w:r>
        <w:t>bandwidth</w:t>
      </w:r>
      <w:r w:rsidR="002A433D">
        <w:t>.</w:t>
      </w:r>
    </w:p>
    <w:p w14:paraId="1D37DE94" w14:textId="718793CB" w:rsidR="00D62A96" w:rsidRDefault="00D62A96" w:rsidP="0019543D">
      <w:r w:rsidRPr="00D62A96">
        <w:rPr>
          <w:noProof/>
        </w:rPr>
        <w:drawing>
          <wp:inline distT="0" distB="0" distL="0" distR="0" wp14:anchorId="793DB4F9" wp14:editId="45B741EA">
            <wp:extent cx="1971537" cy="1371600"/>
            <wp:effectExtent l="19050" t="19050" r="1016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312"/>
                    <a:stretch/>
                  </pic:blipFill>
                  <pic:spPr bwMode="auto">
                    <a:xfrm>
                      <a:off x="0" y="0"/>
                      <a:ext cx="1971537" cy="137160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8455DA1" w14:textId="5231A52B" w:rsidR="002A433D" w:rsidRDefault="003B518D" w:rsidP="0019543D">
      <w:r>
        <w:t>A low-pass Butterworth filter is formed by resistor R6 and capacitor C3 to minimize noise on the non-inverting opamp input.</w:t>
      </w:r>
    </w:p>
    <w:p w14:paraId="559A5423" w14:textId="04E6EF84" w:rsidR="00D62A96" w:rsidRDefault="00D62A96" w:rsidP="0019543D">
      <w:r w:rsidRPr="00D62A96">
        <w:rPr>
          <w:noProof/>
        </w:rPr>
        <w:drawing>
          <wp:inline distT="0" distB="0" distL="0" distR="0" wp14:anchorId="4C223A15" wp14:editId="159FC374">
            <wp:extent cx="1504965" cy="15049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5052" b="1"/>
                    <a:stretch/>
                  </pic:blipFill>
                  <pic:spPr bwMode="auto">
                    <a:xfrm>
                      <a:off x="0" y="0"/>
                      <a:ext cx="1506637" cy="1506622"/>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96AF00" w14:textId="640C2A52" w:rsidR="002A433D" w:rsidRDefault="00243704" w:rsidP="0019543D">
      <w:r>
        <w:br w:type="column"/>
      </w:r>
      <w:r w:rsidR="00AD297C">
        <w:t>The input impedance is largely determined by resistor R4. The output impedance is largely determined by opamp U1.</w:t>
      </w:r>
    </w:p>
    <w:p w14:paraId="04B1D091" w14:textId="57F3D9B2" w:rsidR="00D62A96" w:rsidRDefault="00D62A96" w:rsidP="0019543D">
      <w:r w:rsidRPr="00D62A96">
        <w:rPr>
          <w:noProof/>
        </w:rPr>
        <w:drawing>
          <wp:inline distT="0" distB="0" distL="0" distR="0" wp14:anchorId="40F35A28" wp14:editId="6C8224EE">
            <wp:extent cx="3200400" cy="1045845"/>
            <wp:effectExtent l="19050" t="19050" r="19050"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045845"/>
                    </a:xfrm>
                    <a:prstGeom prst="rect">
                      <a:avLst/>
                    </a:prstGeom>
                    <a:ln>
                      <a:solidFill>
                        <a:schemeClr val="accent1"/>
                      </a:solidFill>
                    </a:ln>
                  </pic:spPr>
                </pic:pic>
              </a:graphicData>
            </a:graphic>
          </wp:inline>
        </w:drawing>
      </w:r>
    </w:p>
    <w:p w14:paraId="77475AB1" w14:textId="2792063C" w:rsidR="00FF05B1" w:rsidRDefault="002C4231" w:rsidP="0019543D">
      <w:r>
        <w:t>The minimum and maximum supply voltage is largely determined by opamp U1.</w:t>
      </w:r>
      <w:r w:rsidR="00D62A96">
        <w:t xml:space="preserve"> </w:t>
      </w:r>
      <w:r w:rsidR="00FF05B1">
        <w:t>Only the V+ power source is needed to operate this circuit.</w:t>
      </w:r>
    </w:p>
    <w:p w14:paraId="6E07A04D" w14:textId="6368CD92" w:rsidR="003B518D" w:rsidRDefault="005F342D" w:rsidP="0019543D">
      <w:r>
        <w:t xml:space="preserve">Capacitors C2 and C5 filter the </w:t>
      </w:r>
      <w:r w:rsidR="00FF05B1">
        <w:t xml:space="preserve">V+ </w:t>
      </w:r>
      <w:r>
        <w:t xml:space="preserve">power </w:t>
      </w:r>
      <w:r w:rsidR="00FF05B1">
        <w:t>rail</w:t>
      </w:r>
      <w:r>
        <w:t xml:space="preserve">. Using capacitors with different values, generally between 10X and 1000X different, will provide better performance than two capacitors with similar values. </w:t>
      </w:r>
      <w:r w:rsidR="00863E49">
        <w:t>Using low noise dielectric capacitors are recommended</w:t>
      </w:r>
      <w:r>
        <w:t>.</w:t>
      </w:r>
      <w:r w:rsidR="00D62A96" w:rsidRPr="00D62A96">
        <w:rPr>
          <w:noProof/>
        </w:rPr>
        <w:drawing>
          <wp:inline distT="0" distB="0" distL="0" distR="0" wp14:anchorId="559539AF" wp14:editId="305EC24F">
            <wp:extent cx="3200400" cy="915035"/>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915035"/>
                    </a:xfrm>
                    <a:prstGeom prst="rect">
                      <a:avLst/>
                    </a:prstGeom>
                    <a:ln>
                      <a:solidFill>
                        <a:schemeClr val="accent1"/>
                      </a:solidFill>
                    </a:ln>
                  </pic:spPr>
                </pic:pic>
              </a:graphicData>
            </a:graphic>
          </wp:inline>
        </w:drawing>
      </w:r>
    </w:p>
    <w:p w14:paraId="796FFA0B" w14:textId="77777777" w:rsidR="00243704" w:rsidRDefault="00243704" w:rsidP="0019543D"/>
    <w:p w14:paraId="13D4140B" w14:textId="77777777" w:rsidR="002C4231" w:rsidRDefault="002C4231">
      <w:pPr>
        <w:spacing w:line="259" w:lineRule="auto"/>
        <w:sectPr w:rsidR="002C4231" w:rsidSect="002C4231">
          <w:type w:val="continuous"/>
          <w:pgSz w:w="12240" w:h="15840"/>
          <w:pgMar w:top="720" w:right="720" w:bottom="720" w:left="720" w:header="720" w:footer="720" w:gutter="0"/>
          <w:cols w:num="2" w:space="720"/>
          <w:docGrid w:linePitch="360"/>
        </w:sectPr>
      </w:pPr>
    </w:p>
    <w:p w14:paraId="346D269B" w14:textId="6009D47A" w:rsidR="008002CB" w:rsidRDefault="00EF1042" w:rsidP="00F8282A">
      <w:pPr>
        <w:pStyle w:val="Heading1"/>
      </w:pPr>
      <w:r>
        <w:lastRenderedPageBreak/>
        <w:t>Panel Board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31110" w14:paraId="441EE170" w14:textId="77777777" w:rsidTr="009F42B3">
        <w:trPr>
          <w:jc w:val="center"/>
        </w:trPr>
        <w:sdt>
          <w:sdtPr>
            <w:id w:val="-1527550214"/>
            <w:showingPlcHdr/>
            <w:picture/>
          </w:sdtPr>
          <w:sdtContent>
            <w:tc>
              <w:tcPr>
                <w:tcW w:w="5395" w:type="dxa"/>
                <w:vAlign w:val="center"/>
              </w:tcPr>
              <w:p w14:paraId="5A6ED6AF" w14:textId="77777777" w:rsidR="00331110" w:rsidRDefault="00331110" w:rsidP="00D95277">
                <w:pPr>
                  <w:pStyle w:val="NoSpacing"/>
                  <w:jc w:val="center"/>
                </w:pPr>
                <w:r>
                  <w:rPr>
                    <w:noProof/>
                  </w:rPr>
                  <w:drawing>
                    <wp:inline distT="0" distB="0" distL="0" distR="0" wp14:anchorId="79268E7D" wp14:editId="5735500A">
                      <wp:extent cx="3200400"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sdt>
          <w:sdtPr>
            <w:id w:val="1420288586"/>
            <w:showingPlcHdr/>
            <w:picture/>
          </w:sdtPr>
          <w:sdtContent>
            <w:tc>
              <w:tcPr>
                <w:tcW w:w="5395" w:type="dxa"/>
                <w:vAlign w:val="center"/>
              </w:tcPr>
              <w:p w14:paraId="692ED143" w14:textId="77777777" w:rsidR="00331110" w:rsidRDefault="00331110" w:rsidP="00D95277">
                <w:pPr>
                  <w:pStyle w:val="NoSpacing"/>
                  <w:jc w:val="center"/>
                </w:pPr>
                <w:r>
                  <w:rPr>
                    <w:noProof/>
                  </w:rPr>
                  <w:drawing>
                    <wp:inline distT="0" distB="0" distL="0" distR="0" wp14:anchorId="334C6893" wp14:editId="15549A2F">
                      <wp:extent cx="320040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tc>
          </w:sdtContent>
        </w:sdt>
      </w:tr>
      <w:tr w:rsidR="0015127F" w14:paraId="1ACD3DA7" w14:textId="77777777" w:rsidTr="009F42B3">
        <w:trPr>
          <w:jc w:val="center"/>
        </w:trPr>
        <w:tc>
          <w:tcPr>
            <w:tcW w:w="5395" w:type="dxa"/>
            <w:vAlign w:val="center"/>
          </w:tcPr>
          <w:p w14:paraId="6FBB6751" w14:textId="77777777" w:rsidR="0015127F" w:rsidRDefault="00BE7BD1" w:rsidP="00D95277">
            <w:pPr>
              <w:pStyle w:val="NoSpacing"/>
              <w:jc w:val="center"/>
            </w:pPr>
            <w:r>
              <w:t>TOP VIEW</w:t>
            </w:r>
          </w:p>
        </w:tc>
        <w:tc>
          <w:tcPr>
            <w:tcW w:w="5395" w:type="dxa"/>
            <w:vAlign w:val="center"/>
          </w:tcPr>
          <w:p w14:paraId="03778245" w14:textId="77777777" w:rsidR="0015127F" w:rsidRDefault="00BE7BD1" w:rsidP="00D95277">
            <w:pPr>
              <w:pStyle w:val="NoSpacing"/>
              <w:jc w:val="center"/>
            </w:pPr>
            <w:r>
              <w:t>BOTTOM VIEW</w:t>
            </w:r>
          </w:p>
        </w:tc>
      </w:tr>
    </w:tbl>
    <w:p w14:paraId="2600EF12" w14:textId="77777777" w:rsidR="004A34E7" w:rsidRDefault="008002CB" w:rsidP="00F8282A">
      <w:pPr>
        <w:pStyle w:val="Heading1"/>
      </w:pPr>
      <w:bookmarkStart w:id="2" w:name="_Toc87632405"/>
      <w:r>
        <w:t>Single Board</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7378A" w14:paraId="4874724C" w14:textId="77777777" w:rsidTr="009F42B3">
        <w:trPr>
          <w:jc w:val="center"/>
        </w:trPr>
        <w:bookmarkStart w:id="3" w:name="_Toc80038452" w:displacedByCustomXml="next"/>
        <w:sdt>
          <w:sdtPr>
            <w:id w:val="137613527"/>
            <w:showingPlcHdr/>
            <w:picture/>
          </w:sdtPr>
          <w:sdtContent>
            <w:tc>
              <w:tcPr>
                <w:tcW w:w="5395" w:type="dxa"/>
                <w:vAlign w:val="center"/>
              </w:tcPr>
              <w:p w14:paraId="0CE057AA" w14:textId="77777777" w:rsidR="0077378A" w:rsidRDefault="0077378A" w:rsidP="00D95277">
                <w:pPr>
                  <w:pStyle w:val="NoSpacing"/>
                  <w:jc w:val="center"/>
                </w:pPr>
                <w:r>
                  <w:rPr>
                    <w:noProof/>
                  </w:rPr>
                  <w:drawing>
                    <wp:inline distT="0" distB="0" distL="0" distR="0" wp14:anchorId="69ABBB30" wp14:editId="7C391087">
                      <wp:extent cx="2743200" cy="2743200"/>
                      <wp:effectExtent l="0" t="0" r="0" b="0"/>
                      <wp:docPr id="8"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sdt>
          <w:sdtPr>
            <w:id w:val="1450905964"/>
            <w:showingPlcHdr/>
            <w:picture/>
          </w:sdtPr>
          <w:sdtContent>
            <w:tc>
              <w:tcPr>
                <w:tcW w:w="5395" w:type="dxa"/>
                <w:vAlign w:val="center"/>
              </w:tcPr>
              <w:p w14:paraId="158FCB3C" w14:textId="77777777" w:rsidR="0077378A" w:rsidRDefault="0077378A" w:rsidP="00D95277">
                <w:pPr>
                  <w:pStyle w:val="NoSpacing"/>
                  <w:jc w:val="center"/>
                </w:pPr>
                <w:r>
                  <w:rPr>
                    <w:noProof/>
                  </w:rPr>
                  <w:drawing>
                    <wp:inline distT="0" distB="0" distL="0" distR="0" wp14:anchorId="343C010E" wp14:editId="7D015338">
                      <wp:extent cx="2743200" cy="2743200"/>
                      <wp:effectExtent l="0" t="0" r="0" b="0"/>
                      <wp:docPr id="3" name="Picture 3"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p>
            </w:tc>
          </w:sdtContent>
        </w:sdt>
      </w:tr>
      <w:tr w:rsidR="0077378A" w14:paraId="62E89271" w14:textId="77777777" w:rsidTr="009F42B3">
        <w:trPr>
          <w:jc w:val="center"/>
        </w:trPr>
        <w:tc>
          <w:tcPr>
            <w:tcW w:w="5395" w:type="dxa"/>
            <w:vAlign w:val="center"/>
          </w:tcPr>
          <w:p w14:paraId="36519B9C" w14:textId="77777777" w:rsidR="0077378A" w:rsidRDefault="00BE7BD1" w:rsidP="00D95277">
            <w:pPr>
              <w:pStyle w:val="NoSpacing"/>
              <w:jc w:val="center"/>
            </w:pPr>
            <w:r>
              <w:t>TOP VIEW</w:t>
            </w:r>
          </w:p>
        </w:tc>
        <w:tc>
          <w:tcPr>
            <w:tcW w:w="5395" w:type="dxa"/>
            <w:vAlign w:val="center"/>
          </w:tcPr>
          <w:p w14:paraId="73CB8CE1" w14:textId="77777777" w:rsidR="0077378A" w:rsidRDefault="00BE7BD1" w:rsidP="00D95277">
            <w:pPr>
              <w:pStyle w:val="NoSpacing"/>
              <w:jc w:val="center"/>
            </w:pPr>
            <w:r>
              <w:t>BOTTOM VIEW</w:t>
            </w:r>
          </w:p>
        </w:tc>
      </w:tr>
      <w:bookmarkEnd w:id="3"/>
    </w:tbl>
    <w:p w14:paraId="7F5ADFA9" w14:textId="026577F4" w:rsidR="002C4231" w:rsidRDefault="002C4231">
      <w:pPr>
        <w:spacing w:line="259" w:lineRule="auto"/>
      </w:pPr>
      <w:r>
        <w:br w:type="page"/>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894393" w14:paraId="01168A47" w14:textId="77777777" w:rsidTr="002C4231">
        <w:trPr>
          <w:jc w:val="center"/>
        </w:trPr>
        <w:tc>
          <w:tcPr>
            <w:tcW w:w="5400" w:type="dxa"/>
            <w:vAlign w:val="center"/>
          </w:tcPr>
          <w:p w14:paraId="2BFB3C28" w14:textId="37675996" w:rsidR="00894393" w:rsidRDefault="00095313" w:rsidP="00894393">
            <w:pPr>
              <w:spacing w:line="259" w:lineRule="auto"/>
              <w:jc w:val="center"/>
            </w:pPr>
            <w:bookmarkStart w:id="4" w:name="COMPONENT_TOPVIEW"/>
            <w:bookmarkEnd w:id="4"/>
            <w:r>
              <w:rPr>
                <w:noProof/>
              </w:rPr>
              <w:lastRenderedPageBreak/>
              <w:drawing>
                <wp:inline distT="0" distB="0" distL="0" distR="0" wp14:anchorId="12E4A669" wp14:editId="1EE89DD2">
                  <wp:extent cx="1840918" cy="1840918"/>
                  <wp:effectExtent l="0" t="0" r="6985" b="6985"/>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0918" cy="1840918"/>
                          </a:xfrm>
                          <a:prstGeom prst="rect">
                            <a:avLst/>
                          </a:prstGeom>
                        </pic:spPr>
                      </pic:pic>
                    </a:graphicData>
                  </a:graphic>
                </wp:inline>
              </w:drawing>
            </w:r>
          </w:p>
        </w:tc>
        <w:tc>
          <w:tcPr>
            <w:tcW w:w="5400" w:type="dxa"/>
            <w:vAlign w:val="center"/>
          </w:tcPr>
          <w:p w14:paraId="603F8D24" w14:textId="42BC5B86" w:rsidR="00894393" w:rsidRDefault="00095313" w:rsidP="00894393">
            <w:pPr>
              <w:spacing w:line="259" w:lineRule="auto"/>
              <w:jc w:val="center"/>
            </w:pPr>
            <w:bookmarkStart w:id="5" w:name="COMPONENT_BOTTOMVIEW"/>
            <w:bookmarkEnd w:id="5"/>
            <w:r>
              <w:rPr>
                <w:noProof/>
              </w:rPr>
              <w:drawing>
                <wp:inline distT="0" distB="0" distL="0" distR="0" wp14:anchorId="4F0FF487" wp14:editId="5874E09C">
                  <wp:extent cx="1840918" cy="1840918"/>
                  <wp:effectExtent l="0" t="0" r="6985" b="6985"/>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cstate="print">
                            <a:extLst>
                              <a:ext uri="{28A0092B-C50C-407E-A947-70E740481C1C}">
                                <a14:useLocalDpi xmlns:a14="http://schemas.microsoft.com/office/drawing/2010/main" val="0"/>
                              </a:ext>
                            </a:extLst>
                          </a:blip>
                          <a:stretch>
                            <a:fillRect/>
                          </a:stretch>
                        </pic:blipFill>
                        <pic:spPr>
                          <a:xfrm flipH="1">
                            <a:off x="0" y="0"/>
                            <a:ext cx="1840918" cy="1840918"/>
                          </a:xfrm>
                          <a:prstGeom prst="rect">
                            <a:avLst/>
                          </a:prstGeom>
                        </pic:spPr>
                      </pic:pic>
                    </a:graphicData>
                  </a:graphic>
                </wp:inline>
              </w:drawing>
            </w:r>
          </w:p>
        </w:tc>
      </w:tr>
      <w:tr w:rsidR="00894393" w14:paraId="6C06F854" w14:textId="77777777" w:rsidTr="002C4231">
        <w:trPr>
          <w:jc w:val="center"/>
        </w:trPr>
        <w:tc>
          <w:tcPr>
            <w:tcW w:w="5400" w:type="dxa"/>
            <w:vAlign w:val="center"/>
          </w:tcPr>
          <w:p w14:paraId="58C3845B" w14:textId="77777777" w:rsidR="00894393" w:rsidRDefault="00894393" w:rsidP="00FA0EF2">
            <w:pPr>
              <w:pStyle w:val="NoSpacing"/>
              <w:jc w:val="center"/>
              <w:rPr>
                <w:noProof/>
              </w:rPr>
            </w:pPr>
            <w:r>
              <w:rPr>
                <w:noProof/>
              </w:rPr>
              <w:t>TOP VIEW</w:t>
            </w:r>
          </w:p>
        </w:tc>
        <w:tc>
          <w:tcPr>
            <w:tcW w:w="5400" w:type="dxa"/>
            <w:vAlign w:val="center"/>
          </w:tcPr>
          <w:p w14:paraId="5FB98A99" w14:textId="77777777" w:rsidR="00894393" w:rsidRDefault="00894393" w:rsidP="00325C76">
            <w:pPr>
              <w:pStyle w:val="NoSpacing"/>
              <w:jc w:val="center"/>
            </w:pPr>
            <w:r>
              <w:t>BOTTOM VIEW</w:t>
            </w:r>
          </w:p>
        </w:tc>
      </w:tr>
    </w:tbl>
    <w:p w14:paraId="2C879D3D" w14:textId="77777777" w:rsidR="00C07070" w:rsidRDefault="00C07070" w:rsidP="003C6D84">
      <w:pPr>
        <w:keepNext/>
        <w:spacing w:line="259" w:lineRule="auto"/>
      </w:pPr>
      <w:bookmarkStart w:id="6" w:name="SCHEMATIC_01"/>
      <w:bookmarkEnd w:id="6"/>
    </w:p>
    <w:p w14:paraId="32B12831" w14:textId="3DACE2DA" w:rsidR="003C6D84" w:rsidRDefault="00095313" w:rsidP="003C6D84">
      <w:pPr>
        <w:keepNext/>
        <w:spacing w:line="259" w:lineRule="auto"/>
      </w:pPr>
      <w:r>
        <w:rPr>
          <w:noProof/>
        </w:rPr>
        <w:drawing>
          <wp:inline distT="0" distB="0" distL="0" distR="0" wp14:anchorId="62BDC7D9" wp14:editId="12C247DE">
            <wp:extent cx="6858000" cy="549084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858000" cy="5490845"/>
                    </a:xfrm>
                    <a:prstGeom prst="rect">
                      <a:avLst/>
                    </a:prstGeom>
                  </pic:spPr>
                </pic:pic>
              </a:graphicData>
            </a:graphic>
          </wp:inline>
        </w:drawing>
      </w:r>
    </w:p>
    <w:p w14:paraId="515FB093" w14:textId="77777777" w:rsidR="00953857" w:rsidRDefault="00953857">
      <w:pPr>
        <w:spacing w:line="259" w:lineRule="auto"/>
        <w:rPr>
          <w:rFonts w:asciiTheme="majorHAnsi" w:eastAsiaTheme="majorEastAsia" w:hAnsiTheme="majorHAnsi" w:cstheme="majorBidi"/>
          <w:color w:val="2F5496" w:themeColor="accent1" w:themeShade="BF"/>
          <w:sz w:val="32"/>
          <w:szCs w:val="32"/>
        </w:rPr>
      </w:pPr>
      <w:r>
        <w:br w:type="page"/>
      </w:r>
    </w:p>
    <w:p w14:paraId="7D0E5F40" w14:textId="77777777" w:rsidR="00BC335E" w:rsidRDefault="00BC335E" w:rsidP="00BC335E">
      <w:pPr>
        <w:pStyle w:val="Heading1"/>
      </w:pPr>
      <w:bookmarkStart w:id="7" w:name="_Toc87632410"/>
      <w:bookmarkStart w:id="8" w:name="_Toc87813819"/>
      <w:r>
        <w:lastRenderedPageBreak/>
        <w:t>Design Example</w:t>
      </w:r>
    </w:p>
    <w:p w14:paraId="6DADB1AC" w14:textId="77777777" w:rsidR="00235137" w:rsidRDefault="00235137" w:rsidP="00235137">
      <w:pPr>
        <w:pStyle w:val="Heading2"/>
      </w:pPr>
      <w:r>
        <w:t>Parts List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235137" w14:paraId="60C939DB" w14:textId="77777777" w:rsidTr="004617C0">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8612A3" w14:textId="77777777" w:rsidR="00235137" w:rsidRPr="00A83331" w:rsidRDefault="00235137" w:rsidP="004617C0">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85DA7F" w14:textId="77777777" w:rsidR="00235137" w:rsidRPr="00A83331" w:rsidRDefault="00235137" w:rsidP="004617C0">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1C0777" w14:textId="77777777" w:rsidR="00235137" w:rsidRPr="00A83331" w:rsidRDefault="00235137" w:rsidP="004617C0">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572516" w14:textId="77777777" w:rsidR="00235137" w:rsidRPr="00A83331" w:rsidRDefault="00235137" w:rsidP="004617C0">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6BA6D" w14:textId="77777777" w:rsidR="00235137" w:rsidRPr="00A83331" w:rsidRDefault="00235137" w:rsidP="004617C0">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9A9DC6" w14:textId="77777777" w:rsidR="00235137" w:rsidRPr="00A83331" w:rsidRDefault="00235137" w:rsidP="004617C0">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A374EA" w14:textId="77777777" w:rsidR="00235137" w:rsidRPr="00A83331" w:rsidRDefault="00235137" w:rsidP="004617C0">
            <w:pPr>
              <w:pStyle w:val="NoSpacing"/>
              <w:jc w:val="center"/>
              <w:rPr>
                <w:b/>
                <w:bCs/>
              </w:rPr>
            </w:pPr>
            <w:r w:rsidRPr="00A83331">
              <w:rPr>
                <w:b/>
                <w:bCs/>
              </w:rPr>
              <w:t>FIND</w:t>
            </w:r>
          </w:p>
        </w:tc>
      </w:tr>
      <w:tr w:rsidR="00235137" w14:paraId="4CD01FC6"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2BD6259"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72B75D" w14:textId="77777777" w:rsidR="00235137" w:rsidRDefault="00235137" w:rsidP="004617C0">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F14C1F" w14:textId="77777777" w:rsidR="00235137" w:rsidRDefault="00235137" w:rsidP="004617C0">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01F2DE" w14:textId="77777777" w:rsidR="00235137" w:rsidRDefault="00235137" w:rsidP="004617C0">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CEEB91" w14:textId="77777777" w:rsidR="00235137" w:rsidRDefault="00235137" w:rsidP="004617C0">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2FE700"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BDD639" w14:textId="77777777" w:rsidR="00235137" w:rsidRDefault="00235137" w:rsidP="004617C0">
            <w:pPr>
              <w:pStyle w:val="NoSpacing"/>
              <w:jc w:val="center"/>
            </w:pPr>
            <w:r>
              <w:t>1</w:t>
            </w:r>
          </w:p>
        </w:tc>
      </w:tr>
      <w:tr w:rsidR="00235137" w14:paraId="336AB13A"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5FCB50"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07BAD7"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97B0D6" w14:textId="77777777" w:rsidR="00235137" w:rsidRDefault="00235137" w:rsidP="004617C0">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67B657"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CB151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F46DAC"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C2004F3" w14:textId="77777777" w:rsidR="00235137" w:rsidRDefault="00235137" w:rsidP="004617C0">
            <w:pPr>
              <w:pStyle w:val="NoSpacing"/>
              <w:jc w:val="center"/>
            </w:pPr>
            <w:r>
              <w:t>2</w:t>
            </w:r>
          </w:p>
        </w:tc>
      </w:tr>
      <w:tr w:rsidR="00235137" w14:paraId="0EEBA32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F1DBFE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35900B3" w14:textId="77777777" w:rsidR="00235137" w:rsidRDefault="00235137" w:rsidP="004617C0">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7CBACE" w14:textId="77777777" w:rsidR="00235137" w:rsidRDefault="00235137" w:rsidP="004617C0">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4173A45"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231CD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1651A8"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473C92" w14:textId="77777777" w:rsidR="00235137" w:rsidRDefault="00235137" w:rsidP="004617C0">
            <w:pPr>
              <w:pStyle w:val="NoSpacing"/>
              <w:jc w:val="center"/>
            </w:pPr>
            <w:r>
              <w:t>3</w:t>
            </w:r>
          </w:p>
        </w:tc>
      </w:tr>
      <w:tr w:rsidR="00235137" w14:paraId="7AB12B37"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DDF47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F76984"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97DE51" w14:textId="77777777" w:rsidR="00235137" w:rsidRDefault="00235137" w:rsidP="004617C0">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38CE47"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4E2F37"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0763E61"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343CA35" w14:textId="77777777" w:rsidR="00235137" w:rsidRDefault="00235137" w:rsidP="004617C0">
            <w:pPr>
              <w:pStyle w:val="NoSpacing"/>
              <w:jc w:val="center"/>
            </w:pPr>
            <w:r>
              <w:t>4</w:t>
            </w:r>
          </w:p>
        </w:tc>
      </w:tr>
      <w:tr w:rsidR="00235137" w14:paraId="0D44F2A3"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9D3E69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435586"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34E7F3" w14:textId="77777777" w:rsidR="00235137" w:rsidRDefault="00235137" w:rsidP="004617C0">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B308D4"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6685A8" w14:textId="77777777" w:rsidR="00235137" w:rsidRDefault="00235137" w:rsidP="004617C0">
            <w:pPr>
              <w:pStyle w:val="NoSpacing"/>
              <w:jc w:val="center"/>
            </w:pPr>
            <w:r w:rsidRPr="002E462A">
              <w:t>FA28X7S2A473KRU06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534D" w14:textId="77777777" w:rsidR="00235137" w:rsidRDefault="00235137" w:rsidP="004617C0">
            <w:pPr>
              <w:pStyle w:val="NoSpacing"/>
              <w:jc w:val="center"/>
            </w:pPr>
            <w:r>
              <w:t>47 nF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5E27F92" w14:textId="77777777" w:rsidR="00235137" w:rsidRDefault="00235137" w:rsidP="004617C0">
            <w:pPr>
              <w:pStyle w:val="NoSpacing"/>
              <w:jc w:val="center"/>
            </w:pPr>
            <w:r>
              <w:t>5</w:t>
            </w:r>
          </w:p>
        </w:tc>
      </w:tr>
      <w:tr w:rsidR="00235137" w14:paraId="20538CA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91D0E97"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C5733F"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3E32129" w14:textId="77777777" w:rsidR="00235137" w:rsidRDefault="00235137" w:rsidP="004617C0">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7C039B" w14:textId="77777777" w:rsidR="00235137" w:rsidRDefault="00235137" w:rsidP="004617C0">
            <w:pPr>
              <w:pStyle w:val="NoSpacing"/>
              <w:jc w:val="center"/>
            </w:pPr>
            <w:r>
              <w:t>NICHICON</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A2FF63" w14:textId="77777777" w:rsidR="00235137" w:rsidRDefault="00235137" w:rsidP="004617C0">
            <w:pPr>
              <w:pStyle w:val="NoSpacing"/>
              <w:jc w:val="center"/>
            </w:pPr>
            <w:r w:rsidRPr="00105252">
              <w:t>UFW2A470MPD</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B2C6E01" w14:textId="77777777" w:rsidR="00235137" w:rsidRDefault="00235137" w:rsidP="004617C0">
            <w:pPr>
              <w:pStyle w:val="NoSpacing"/>
              <w:jc w:val="center"/>
            </w:pPr>
            <w:r>
              <w:t>47 uF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284EBB6" w14:textId="77777777" w:rsidR="00235137" w:rsidRDefault="00235137" w:rsidP="004617C0">
            <w:pPr>
              <w:pStyle w:val="NoSpacing"/>
              <w:jc w:val="center"/>
            </w:pPr>
            <w:r>
              <w:t>6</w:t>
            </w:r>
          </w:p>
        </w:tc>
      </w:tr>
      <w:tr w:rsidR="00235137" w14:paraId="6E419982"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048570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23ECE3B" w14:textId="77777777" w:rsidR="00235137" w:rsidRDefault="00235137" w:rsidP="004617C0">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7A737E" w14:textId="77777777" w:rsidR="00235137" w:rsidRDefault="00235137" w:rsidP="004617C0">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AD7C3F" w14:textId="77777777" w:rsidR="00235137" w:rsidRDefault="00235137" w:rsidP="004617C0">
            <w:pPr>
              <w:pStyle w:val="NoSpacing"/>
              <w:jc w:val="center"/>
            </w:pPr>
            <w:r>
              <w:t>TDK</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843DB3" w14:textId="77777777" w:rsidR="00235137" w:rsidRDefault="00235137" w:rsidP="004617C0">
            <w:pPr>
              <w:pStyle w:val="NoSpacing"/>
              <w:jc w:val="center"/>
            </w:pPr>
            <w:r w:rsidRPr="002E462A">
              <w:t>FA24NP02W102JNU06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3FDA70" w14:textId="77777777" w:rsidR="00235137" w:rsidRDefault="00235137" w:rsidP="004617C0">
            <w:pPr>
              <w:pStyle w:val="NoSpacing"/>
              <w:jc w:val="center"/>
            </w:pPr>
            <w:r w:rsidRPr="002E462A">
              <w:t>1000pF</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4ABCF6F" w14:textId="77777777" w:rsidR="00235137" w:rsidRDefault="00235137" w:rsidP="004617C0">
            <w:pPr>
              <w:pStyle w:val="NoSpacing"/>
              <w:jc w:val="center"/>
            </w:pPr>
            <w:r>
              <w:t>7</w:t>
            </w:r>
          </w:p>
        </w:tc>
      </w:tr>
      <w:tr w:rsidR="00235137" w14:paraId="18876C8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5AAF54E"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918C85" w14:textId="77777777" w:rsidR="00235137" w:rsidRDefault="00235137" w:rsidP="004617C0">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CC8CCB0" w14:textId="77777777" w:rsidR="00235137" w:rsidRDefault="00235137" w:rsidP="004617C0">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E617E3C" w14:textId="77777777" w:rsidR="00235137" w:rsidRDefault="00235137" w:rsidP="004617C0">
            <w:pPr>
              <w:pStyle w:val="NoSpacing"/>
              <w:jc w:val="center"/>
            </w:pPr>
            <w:r>
              <w:t>MOLEX</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D34BF35" w14:textId="77777777" w:rsidR="00235137" w:rsidRDefault="00235137" w:rsidP="004617C0">
            <w:pPr>
              <w:pStyle w:val="NoSpacing"/>
              <w:jc w:val="center"/>
            </w:pPr>
            <w:r w:rsidRPr="004B560B">
              <w:t>87754-0552</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B980E06"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35ED7BD" w14:textId="77777777" w:rsidR="00235137" w:rsidRDefault="00235137" w:rsidP="004617C0">
            <w:pPr>
              <w:pStyle w:val="NoSpacing"/>
              <w:jc w:val="center"/>
            </w:pPr>
            <w:r>
              <w:t>8</w:t>
            </w:r>
          </w:p>
        </w:tc>
      </w:tr>
      <w:tr w:rsidR="00235137" w14:paraId="2945D90D"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E5ACB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C38663C"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AB6CF28" w14:textId="77777777" w:rsidR="00235137" w:rsidRDefault="00235137" w:rsidP="004617C0">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3616B0"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01119A8"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B1212F4"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2F6DFB13" w14:textId="77777777" w:rsidR="00235137" w:rsidRDefault="00235137" w:rsidP="004617C0">
            <w:pPr>
              <w:pStyle w:val="NoSpacing"/>
              <w:jc w:val="center"/>
            </w:pPr>
            <w:r>
              <w:t>9</w:t>
            </w:r>
          </w:p>
        </w:tc>
      </w:tr>
      <w:tr w:rsidR="00235137" w14:paraId="0E0E5649"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7A496B2"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03615BE" w14:textId="77777777" w:rsidR="00235137" w:rsidRDefault="00235137" w:rsidP="004617C0">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5ECBCDE" w14:textId="77777777" w:rsidR="00235137" w:rsidRDefault="00235137" w:rsidP="004617C0">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1655E2"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1E9A109" w14:textId="77777777" w:rsidR="00235137" w:rsidRDefault="00235137" w:rsidP="004617C0">
            <w:pPr>
              <w:pStyle w:val="NoSpacing"/>
              <w:jc w:val="center"/>
            </w:pPr>
            <w:r w:rsidRPr="00093C26">
              <w:t>T93YA104KT20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AD39941" w14:textId="77777777" w:rsidR="00235137" w:rsidRDefault="00235137" w:rsidP="004617C0">
            <w:pPr>
              <w:pStyle w:val="NoSpacing"/>
              <w:jc w:val="center"/>
            </w:pPr>
            <w:r>
              <w:t>100 KΩ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2AB3B4A" w14:textId="77777777" w:rsidR="00235137" w:rsidRDefault="00235137" w:rsidP="004617C0">
            <w:pPr>
              <w:pStyle w:val="NoSpacing"/>
              <w:jc w:val="center"/>
            </w:pPr>
            <w:r>
              <w:t>10</w:t>
            </w:r>
          </w:p>
        </w:tc>
      </w:tr>
      <w:tr w:rsidR="00235137" w14:paraId="1670F540"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710DE2C"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D282BE8"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2928AA" w14:textId="77777777" w:rsidR="00235137" w:rsidRDefault="00235137" w:rsidP="004617C0">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09E33D"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5F8110"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E71DDA"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C710244" w14:textId="77777777" w:rsidR="00235137" w:rsidRDefault="00235137" w:rsidP="004617C0">
            <w:pPr>
              <w:pStyle w:val="NoSpacing"/>
              <w:jc w:val="center"/>
            </w:pPr>
            <w:r>
              <w:t>11</w:t>
            </w:r>
          </w:p>
        </w:tc>
      </w:tr>
      <w:tr w:rsidR="00235137" w14:paraId="010DCD5C"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67D462F"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EFA39D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88B801" w14:textId="77777777" w:rsidR="00235137" w:rsidRDefault="00235137" w:rsidP="004617C0">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807D73B"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8B63F" w14:textId="77777777" w:rsidR="00235137" w:rsidRDefault="00235137" w:rsidP="004617C0">
            <w:pPr>
              <w:pStyle w:val="NoSpacing"/>
              <w:jc w:val="center"/>
            </w:pPr>
            <w:r w:rsidRPr="00FB1157">
              <w:t>PTF6550R000BYEK</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45120" w14:textId="77777777" w:rsidR="00235137" w:rsidRDefault="00235137" w:rsidP="004617C0">
            <w:pPr>
              <w:pStyle w:val="NoSpacing"/>
              <w:jc w:val="center"/>
            </w:pPr>
            <w:r>
              <w:t>50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73901FC" w14:textId="77777777" w:rsidR="00235137" w:rsidRDefault="00235137" w:rsidP="004617C0">
            <w:pPr>
              <w:pStyle w:val="NoSpacing"/>
              <w:jc w:val="center"/>
            </w:pPr>
            <w:r>
              <w:t>12</w:t>
            </w:r>
          </w:p>
        </w:tc>
      </w:tr>
      <w:tr w:rsidR="00235137" w14:paraId="270DD204"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98BE75D"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37A351"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C81392D" w14:textId="77777777" w:rsidR="00235137" w:rsidRDefault="00235137" w:rsidP="004617C0">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47B2DF1"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49E520B" w14:textId="77777777" w:rsidR="00235137" w:rsidRDefault="00235137" w:rsidP="004617C0">
            <w:pPr>
              <w:pStyle w:val="NoSpacing"/>
              <w:jc w:val="center"/>
            </w:pPr>
            <w:r w:rsidRPr="00FB1157">
              <w:t>PTF56500R00BYEB</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8BE1B28" w14:textId="77777777" w:rsidR="00235137" w:rsidRDefault="00235137" w:rsidP="004617C0">
            <w:pPr>
              <w:pStyle w:val="NoSpacing"/>
              <w:jc w:val="center"/>
            </w:pPr>
            <w:r>
              <w:t>500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02498FC" w14:textId="77777777" w:rsidR="00235137" w:rsidRDefault="00235137" w:rsidP="004617C0">
            <w:pPr>
              <w:pStyle w:val="NoSpacing"/>
              <w:jc w:val="center"/>
            </w:pPr>
            <w:r>
              <w:t>13</w:t>
            </w:r>
          </w:p>
        </w:tc>
      </w:tr>
      <w:tr w:rsidR="00235137" w14:paraId="1480F228"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83EAE75" w14:textId="77777777" w:rsidR="00235137" w:rsidRDefault="00235137" w:rsidP="004617C0">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B79185" w14:textId="77777777" w:rsidR="00235137" w:rsidRDefault="00235137" w:rsidP="004617C0">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56A568" w14:textId="77777777" w:rsidR="00235137" w:rsidRDefault="00235137" w:rsidP="004617C0">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147DFF" w14:textId="77777777" w:rsidR="00235137" w:rsidRDefault="00235137" w:rsidP="004617C0">
            <w:pPr>
              <w:pStyle w:val="NoSpacing"/>
              <w:jc w:val="center"/>
            </w:pPr>
            <w:r>
              <w:t>VISHAY</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3252BD" w14:textId="77777777" w:rsidR="00235137" w:rsidRDefault="00235137" w:rsidP="004617C0">
            <w:pPr>
              <w:pStyle w:val="NoSpacing"/>
              <w:jc w:val="center"/>
            </w:pPr>
            <w:r w:rsidRPr="004B560B">
              <w:t>RL07S101GRE6</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9CF1DB" w14:textId="77777777" w:rsidR="00235137" w:rsidRDefault="00235137" w:rsidP="004617C0">
            <w:pPr>
              <w:pStyle w:val="NoSpacing"/>
              <w:jc w:val="center"/>
            </w:pPr>
            <w:r>
              <w:t>100 Ω</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30F72631" w14:textId="77777777" w:rsidR="00235137" w:rsidRDefault="00235137" w:rsidP="004617C0">
            <w:pPr>
              <w:pStyle w:val="NoSpacing"/>
              <w:jc w:val="center"/>
            </w:pPr>
            <w:r>
              <w:t>14</w:t>
            </w:r>
          </w:p>
        </w:tc>
      </w:tr>
      <w:tr w:rsidR="00235137" w14:paraId="459056F5" w14:textId="77777777" w:rsidTr="004617C0">
        <w:trPr>
          <w:trHeight w:val="432"/>
          <w:jc w:val="center"/>
        </w:trPr>
        <w:tc>
          <w:tcPr>
            <w:tcW w:w="733" w:type="dxa"/>
            <w:vMerge w:val="restart"/>
            <w:tcBorders>
              <w:top w:val="single" w:sz="4" w:space="0" w:color="auto"/>
              <w:left w:val="single" w:sz="4" w:space="0" w:color="auto"/>
              <w:right w:val="single" w:sz="4" w:space="0" w:color="BFBFBF" w:themeColor="background1" w:themeShade="BF"/>
            </w:tcBorders>
            <w:vAlign w:val="center"/>
          </w:tcPr>
          <w:p w14:paraId="31D69F88" w14:textId="77777777" w:rsidR="00235137" w:rsidRDefault="00235137" w:rsidP="004617C0">
            <w:pPr>
              <w:spacing w:line="259" w:lineRule="auto"/>
              <w:jc w:val="center"/>
              <w:rPr>
                <w:noProof/>
              </w:rPr>
            </w:pPr>
            <w:r>
              <w:rPr>
                <w:noProof/>
              </w:rPr>
              <w:t>1</w:t>
            </w:r>
          </w:p>
        </w:tc>
        <w:tc>
          <w:tcPr>
            <w:tcW w:w="1825"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1B2E453" w14:textId="77777777" w:rsidR="00235137" w:rsidRDefault="00235137" w:rsidP="004617C0">
            <w:pPr>
              <w:pStyle w:val="NoSpacing"/>
              <w:jc w:val="center"/>
            </w:pPr>
            <w:r>
              <w:t>OPAMP, DUAL</w:t>
            </w:r>
          </w:p>
        </w:tc>
        <w:tc>
          <w:tcPr>
            <w:tcW w:w="857"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16EDF54F" w14:textId="77777777" w:rsidR="00235137" w:rsidRDefault="00235137" w:rsidP="004617C0">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E8912B"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21604AD" w14:textId="77777777" w:rsidR="00235137" w:rsidRDefault="00235137" w:rsidP="004617C0">
            <w:pPr>
              <w:pStyle w:val="NoSpacing"/>
              <w:jc w:val="center"/>
            </w:pPr>
            <w:r>
              <w:t>NJM2904D</w:t>
            </w:r>
          </w:p>
        </w:tc>
        <w:tc>
          <w:tcPr>
            <w:tcW w:w="1204" w:type="dxa"/>
            <w:vMerge w:val="restart"/>
            <w:tcBorders>
              <w:top w:val="single" w:sz="4" w:space="0" w:color="auto"/>
              <w:left w:val="single" w:sz="4" w:space="0" w:color="BFBFBF" w:themeColor="background1" w:themeShade="BF"/>
              <w:right w:val="single" w:sz="4" w:space="0" w:color="BFBFBF" w:themeColor="background1" w:themeShade="BF"/>
            </w:tcBorders>
            <w:vAlign w:val="center"/>
          </w:tcPr>
          <w:p w14:paraId="71BE2375" w14:textId="77777777" w:rsidR="00235137" w:rsidRDefault="00235137" w:rsidP="004617C0">
            <w:pPr>
              <w:pStyle w:val="NoSpacing"/>
              <w:jc w:val="center"/>
            </w:pPr>
            <w:r>
              <w:t>N/A</w:t>
            </w:r>
          </w:p>
        </w:tc>
        <w:tc>
          <w:tcPr>
            <w:tcW w:w="771" w:type="dxa"/>
            <w:vMerge w:val="restart"/>
            <w:tcBorders>
              <w:top w:val="single" w:sz="4" w:space="0" w:color="auto"/>
              <w:left w:val="single" w:sz="4" w:space="0" w:color="BFBFBF" w:themeColor="background1" w:themeShade="BF"/>
              <w:right w:val="single" w:sz="4" w:space="0" w:color="auto"/>
            </w:tcBorders>
            <w:vAlign w:val="center"/>
          </w:tcPr>
          <w:p w14:paraId="26632BB4" w14:textId="77777777" w:rsidR="00235137" w:rsidRDefault="00235137" w:rsidP="004617C0">
            <w:pPr>
              <w:pStyle w:val="NoSpacing"/>
              <w:jc w:val="center"/>
            </w:pPr>
            <w:r>
              <w:t>15</w:t>
            </w:r>
          </w:p>
        </w:tc>
      </w:tr>
      <w:tr w:rsidR="00235137" w14:paraId="45B0A51F"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4D64C22E"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D7A3C00"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455C84F2"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965138E" w14:textId="77777777" w:rsidR="00235137" w:rsidRDefault="00235137" w:rsidP="004617C0">
            <w:pPr>
              <w:pStyle w:val="NoSpacing"/>
              <w:jc w:val="center"/>
            </w:pPr>
            <w:r>
              <w:t>NISSHINBO</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ABE7AF" w14:textId="77777777" w:rsidR="00235137" w:rsidRDefault="00235137" w:rsidP="004617C0">
            <w:pPr>
              <w:pStyle w:val="NoSpacing"/>
              <w:jc w:val="center"/>
            </w:pPr>
            <w:r>
              <w:t>NJM14558D</w:t>
            </w:r>
          </w:p>
        </w:tc>
        <w:tc>
          <w:tcPr>
            <w:tcW w:w="1204" w:type="dxa"/>
            <w:vMerge/>
            <w:tcBorders>
              <w:left w:val="single" w:sz="4" w:space="0" w:color="BFBFBF" w:themeColor="background1" w:themeShade="BF"/>
              <w:right w:val="single" w:sz="4" w:space="0" w:color="BFBFBF" w:themeColor="background1" w:themeShade="BF"/>
            </w:tcBorders>
            <w:vAlign w:val="center"/>
          </w:tcPr>
          <w:p w14:paraId="2EE3E7C9"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3FE13C" w14:textId="77777777" w:rsidR="00235137" w:rsidRDefault="00235137" w:rsidP="004617C0">
            <w:pPr>
              <w:pStyle w:val="NoSpacing"/>
              <w:jc w:val="center"/>
            </w:pPr>
          </w:p>
        </w:tc>
      </w:tr>
      <w:tr w:rsidR="00235137" w14:paraId="52585945"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4BB6683"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445877AC"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0F3D149"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B0A227" w14:textId="77777777" w:rsidR="00235137" w:rsidRDefault="00235137" w:rsidP="004617C0">
            <w:pPr>
              <w:pStyle w:val="NoSpacing"/>
              <w:jc w:val="center"/>
            </w:pPr>
            <w:r>
              <w:t>TAIWAN SEMICONDUCTOR</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9AB2" w14:textId="77777777" w:rsidR="00235137" w:rsidRDefault="00235137" w:rsidP="004617C0">
            <w:pPr>
              <w:pStyle w:val="NoSpacing"/>
              <w:jc w:val="center"/>
            </w:pPr>
            <w:r>
              <w:t>TS358</w:t>
            </w:r>
          </w:p>
        </w:tc>
        <w:tc>
          <w:tcPr>
            <w:tcW w:w="1204" w:type="dxa"/>
            <w:vMerge/>
            <w:tcBorders>
              <w:left w:val="single" w:sz="4" w:space="0" w:color="BFBFBF" w:themeColor="background1" w:themeShade="BF"/>
              <w:right w:val="single" w:sz="4" w:space="0" w:color="BFBFBF" w:themeColor="background1" w:themeShade="BF"/>
            </w:tcBorders>
            <w:vAlign w:val="center"/>
          </w:tcPr>
          <w:p w14:paraId="1DC06121"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85AE6E2" w14:textId="77777777" w:rsidR="00235137" w:rsidRDefault="00235137" w:rsidP="004617C0">
            <w:pPr>
              <w:pStyle w:val="NoSpacing"/>
              <w:jc w:val="center"/>
            </w:pPr>
          </w:p>
        </w:tc>
      </w:tr>
      <w:tr w:rsidR="00235137" w14:paraId="0B0A5DC2"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2659EE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2F8EFBC2"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1B5D1F84"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E8EBCDB" w14:textId="77777777" w:rsidR="00235137" w:rsidRDefault="00235137" w:rsidP="004617C0">
            <w:pPr>
              <w:pStyle w:val="NoSpacing"/>
              <w:jc w:val="center"/>
            </w:pPr>
            <w:r>
              <w:t>MICROCHIP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4EFF65A" w14:textId="77777777" w:rsidR="00235137" w:rsidRDefault="00235137" w:rsidP="004617C0">
            <w:pPr>
              <w:pStyle w:val="NoSpacing"/>
              <w:jc w:val="center"/>
            </w:pPr>
            <w:r w:rsidRPr="00AE2CB9">
              <w:t>MCP6002-I/P</w:t>
            </w:r>
          </w:p>
        </w:tc>
        <w:tc>
          <w:tcPr>
            <w:tcW w:w="1204" w:type="dxa"/>
            <w:vMerge/>
            <w:tcBorders>
              <w:left w:val="single" w:sz="4" w:space="0" w:color="BFBFBF" w:themeColor="background1" w:themeShade="BF"/>
              <w:right w:val="single" w:sz="4" w:space="0" w:color="BFBFBF" w:themeColor="background1" w:themeShade="BF"/>
            </w:tcBorders>
            <w:vAlign w:val="center"/>
          </w:tcPr>
          <w:p w14:paraId="24CA978A"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0B244F7E" w14:textId="77777777" w:rsidR="00235137" w:rsidRDefault="00235137" w:rsidP="004617C0">
            <w:pPr>
              <w:pStyle w:val="NoSpacing"/>
              <w:jc w:val="center"/>
            </w:pPr>
          </w:p>
        </w:tc>
      </w:tr>
      <w:tr w:rsidR="00235137" w14:paraId="3ADDD4A7" w14:textId="77777777" w:rsidTr="004617C0">
        <w:trPr>
          <w:trHeight w:val="432"/>
          <w:jc w:val="center"/>
        </w:trPr>
        <w:tc>
          <w:tcPr>
            <w:tcW w:w="733" w:type="dxa"/>
            <w:vMerge/>
            <w:tcBorders>
              <w:left w:val="single" w:sz="4" w:space="0" w:color="auto"/>
              <w:right w:val="single" w:sz="4" w:space="0" w:color="BFBFBF" w:themeColor="background1" w:themeShade="BF"/>
            </w:tcBorders>
            <w:vAlign w:val="center"/>
          </w:tcPr>
          <w:p w14:paraId="27BB8BCF"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right w:val="single" w:sz="4" w:space="0" w:color="BFBFBF" w:themeColor="background1" w:themeShade="BF"/>
            </w:tcBorders>
            <w:vAlign w:val="center"/>
          </w:tcPr>
          <w:p w14:paraId="60EF3DBE" w14:textId="77777777" w:rsidR="00235137" w:rsidRDefault="00235137" w:rsidP="004617C0">
            <w:pPr>
              <w:pStyle w:val="NoSpacing"/>
              <w:jc w:val="center"/>
            </w:pPr>
          </w:p>
        </w:tc>
        <w:tc>
          <w:tcPr>
            <w:tcW w:w="857" w:type="dxa"/>
            <w:vMerge/>
            <w:tcBorders>
              <w:left w:val="single" w:sz="4" w:space="0" w:color="BFBFBF" w:themeColor="background1" w:themeShade="BF"/>
              <w:right w:val="single" w:sz="4" w:space="0" w:color="BFBFBF" w:themeColor="background1" w:themeShade="BF"/>
            </w:tcBorders>
            <w:vAlign w:val="center"/>
          </w:tcPr>
          <w:p w14:paraId="55208F0B"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1C7DD9" w14:textId="77777777" w:rsidR="00235137" w:rsidRDefault="00235137" w:rsidP="004617C0">
            <w:pPr>
              <w:pStyle w:val="NoSpacing"/>
              <w:jc w:val="center"/>
            </w:pPr>
            <w:r>
              <w:t>ANALOG DEVICES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914DA68" w14:textId="77777777" w:rsidR="00235137" w:rsidRDefault="00235137" w:rsidP="004617C0">
            <w:pPr>
              <w:pStyle w:val="NoSpacing"/>
              <w:jc w:val="center"/>
            </w:pPr>
            <w:r w:rsidRPr="00562D71">
              <w:t>AD827JNZ</w:t>
            </w:r>
          </w:p>
        </w:tc>
        <w:tc>
          <w:tcPr>
            <w:tcW w:w="1204" w:type="dxa"/>
            <w:vMerge/>
            <w:tcBorders>
              <w:left w:val="single" w:sz="4" w:space="0" w:color="BFBFBF" w:themeColor="background1" w:themeShade="BF"/>
              <w:right w:val="single" w:sz="4" w:space="0" w:color="BFBFBF" w:themeColor="background1" w:themeShade="BF"/>
            </w:tcBorders>
            <w:vAlign w:val="center"/>
          </w:tcPr>
          <w:p w14:paraId="200B82D4" w14:textId="77777777" w:rsidR="00235137" w:rsidRDefault="00235137" w:rsidP="004617C0">
            <w:pPr>
              <w:pStyle w:val="NoSpacing"/>
              <w:jc w:val="center"/>
            </w:pPr>
          </w:p>
        </w:tc>
        <w:tc>
          <w:tcPr>
            <w:tcW w:w="771" w:type="dxa"/>
            <w:vMerge/>
            <w:tcBorders>
              <w:left w:val="single" w:sz="4" w:space="0" w:color="BFBFBF" w:themeColor="background1" w:themeShade="BF"/>
              <w:right w:val="single" w:sz="4" w:space="0" w:color="auto"/>
            </w:tcBorders>
            <w:vAlign w:val="center"/>
          </w:tcPr>
          <w:p w14:paraId="74A6B795" w14:textId="77777777" w:rsidR="00235137" w:rsidRDefault="00235137" w:rsidP="004617C0">
            <w:pPr>
              <w:pStyle w:val="NoSpacing"/>
              <w:jc w:val="center"/>
            </w:pPr>
          </w:p>
        </w:tc>
      </w:tr>
      <w:tr w:rsidR="00235137" w14:paraId="694F1C97" w14:textId="77777777" w:rsidTr="004617C0">
        <w:trPr>
          <w:trHeight w:val="432"/>
          <w:jc w:val="center"/>
        </w:trPr>
        <w:tc>
          <w:tcPr>
            <w:tcW w:w="733" w:type="dxa"/>
            <w:vMerge/>
            <w:tcBorders>
              <w:left w:val="single" w:sz="4" w:space="0" w:color="auto"/>
              <w:bottom w:val="single" w:sz="4" w:space="0" w:color="auto"/>
              <w:right w:val="single" w:sz="4" w:space="0" w:color="BFBFBF" w:themeColor="background1" w:themeShade="BF"/>
            </w:tcBorders>
            <w:vAlign w:val="center"/>
          </w:tcPr>
          <w:p w14:paraId="6B33D884" w14:textId="77777777" w:rsidR="00235137" w:rsidRDefault="00235137" w:rsidP="004617C0">
            <w:pPr>
              <w:spacing w:line="259" w:lineRule="auto"/>
              <w:jc w:val="center"/>
              <w:rPr>
                <w:noProof/>
              </w:rPr>
            </w:pPr>
          </w:p>
        </w:tc>
        <w:tc>
          <w:tcPr>
            <w:tcW w:w="1825"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3F063597" w14:textId="77777777" w:rsidR="00235137" w:rsidRDefault="00235137" w:rsidP="004617C0">
            <w:pPr>
              <w:pStyle w:val="NoSpacing"/>
              <w:jc w:val="center"/>
            </w:pPr>
          </w:p>
        </w:tc>
        <w:tc>
          <w:tcPr>
            <w:tcW w:w="857"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6C42C296" w14:textId="77777777" w:rsidR="00235137" w:rsidRDefault="00235137" w:rsidP="004617C0">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2FE170" w14:textId="77777777" w:rsidR="00235137" w:rsidRDefault="00235137" w:rsidP="004617C0">
            <w:pPr>
              <w:pStyle w:val="NoSpacing"/>
              <w:jc w:val="center"/>
            </w:pPr>
            <w:r>
              <w:t>TEXAS INSTRUMENTS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863B9" w14:textId="77777777" w:rsidR="00235137" w:rsidRDefault="00235137" w:rsidP="004617C0">
            <w:pPr>
              <w:pStyle w:val="NoSpacing"/>
              <w:jc w:val="center"/>
            </w:pPr>
            <w:r w:rsidRPr="000122B3">
              <w:t>LF412CP</w:t>
            </w:r>
          </w:p>
        </w:tc>
        <w:tc>
          <w:tcPr>
            <w:tcW w:w="1204" w:type="dxa"/>
            <w:vMerge/>
            <w:tcBorders>
              <w:left w:val="single" w:sz="4" w:space="0" w:color="BFBFBF" w:themeColor="background1" w:themeShade="BF"/>
              <w:bottom w:val="single" w:sz="4" w:space="0" w:color="auto"/>
              <w:right w:val="single" w:sz="4" w:space="0" w:color="BFBFBF" w:themeColor="background1" w:themeShade="BF"/>
            </w:tcBorders>
            <w:vAlign w:val="center"/>
          </w:tcPr>
          <w:p w14:paraId="51468879" w14:textId="77777777" w:rsidR="00235137" w:rsidRDefault="00235137" w:rsidP="004617C0">
            <w:pPr>
              <w:pStyle w:val="NoSpacing"/>
              <w:jc w:val="center"/>
            </w:pPr>
          </w:p>
        </w:tc>
        <w:tc>
          <w:tcPr>
            <w:tcW w:w="771" w:type="dxa"/>
            <w:vMerge/>
            <w:tcBorders>
              <w:left w:val="single" w:sz="4" w:space="0" w:color="BFBFBF" w:themeColor="background1" w:themeShade="BF"/>
              <w:bottom w:val="single" w:sz="4" w:space="0" w:color="auto"/>
              <w:right w:val="single" w:sz="4" w:space="0" w:color="auto"/>
            </w:tcBorders>
            <w:vAlign w:val="center"/>
          </w:tcPr>
          <w:p w14:paraId="19EE62C0" w14:textId="77777777" w:rsidR="00235137" w:rsidRDefault="00235137" w:rsidP="004617C0">
            <w:pPr>
              <w:pStyle w:val="NoSpacing"/>
              <w:jc w:val="center"/>
            </w:pPr>
          </w:p>
        </w:tc>
      </w:tr>
      <w:tr w:rsidR="00235137" w14:paraId="7B8500A1" w14:textId="77777777" w:rsidTr="004617C0">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1B08B994" w14:textId="77777777" w:rsidR="00235137" w:rsidRDefault="00235137" w:rsidP="004617C0">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8C42BBF" w14:textId="77777777" w:rsidR="00235137" w:rsidRDefault="00235137" w:rsidP="004617C0">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8CF1514" w14:textId="77777777" w:rsidR="00235137" w:rsidRDefault="00235137" w:rsidP="004617C0">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68802D" w14:textId="77777777" w:rsidR="00235137" w:rsidRDefault="00235137" w:rsidP="004617C0">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0A0502" w14:textId="77777777" w:rsidR="00235137" w:rsidRDefault="00235137" w:rsidP="004617C0">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6EDC39" w14:textId="77777777" w:rsidR="00235137" w:rsidRDefault="00235137" w:rsidP="004617C0">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203168D" w14:textId="77777777" w:rsidR="00235137" w:rsidRDefault="00235137" w:rsidP="004617C0">
            <w:pPr>
              <w:pStyle w:val="NoSpacing"/>
              <w:jc w:val="center"/>
            </w:pPr>
            <w:r>
              <w:t>16</w:t>
            </w:r>
          </w:p>
        </w:tc>
      </w:tr>
    </w:tbl>
    <w:p w14:paraId="38761680" w14:textId="77777777" w:rsidR="00235137" w:rsidRDefault="00235137" w:rsidP="00235137">
      <w:pPr>
        <w:spacing w:line="259" w:lineRule="auto"/>
      </w:pPr>
      <w:r>
        <w:br w:type="page"/>
      </w:r>
    </w:p>
    <w:p w14:paraId="14502186" w14:textId="44690218" w:rsidR="0064237E" w:rsidRDefault="00FD02C0" w:rsidP="00BC335E">
      <w:pPr>
        <w:pStyle w:val="Heading2"/>
      </w:pPr>
      <w:r>
        <w:lastRenderedPageBreak/>
        <w:t>Assembly</w:t>
      </w:r>
    </w:p>
    <w:p w14:paraId="7AEB63C0" w14:textId="36B88A04" w:rsidR="0064237E" w:rsidRDefault="00725F35" w:rsidP="0064237E">
      <w:r>
        <w:t>I want this section to include step by step pictures of the assembly process.</w:t>
      </w:r>
    </w:p>
    <w:p w14:paraId="60937A04" w14:textId="58313F9A" w:rsidR="00725F35" w:rsidRDefault="00B4289A" w:rsidP="0064237E">
      <w:r>
        <w:t>Capture the imaginations of the readers.</w:t>
      </w:r>
    </w:p>
    <w:p w14:paraId="7461D640" w14:textId="348AAB31" w:rsidR="00B4289A" w:rsidRPr="0064237E" w:rsidRDefault="00B4289A" w:rsidP="0064237E">
      <w:r>
        <w:t>Make it look like I’m having fun.</w:t>
      </w:r>
    </w:p>
    <w:p w14:paraId="53F6D4CC" w14:textId="77777777" w:rsidR="0064237E" w:rsidRDefault="0064237E">
      <w:pPr>
        <w:spacing w:line="259" w:lineRule="auto"/>
        <w:rPr>
          <w:rFonts w:asciiTheme="majorHAnsi" w:eastAsiaTheme="majorEastAsia" w:hAnsiTheme="majorHAnsi" w:cstheme="majorBidi"/>
          <w:color w:val="2F5496" w:themeColor="accent1" w:themeShade="BF"/>
          <w:sz w:val="26"/>
          <w:szCs w:val="26"/>
        </w:rPr>
      </w:pPr>
      <w:r>
        <w:br w:type="page"/>
      </w:r>
    </w:p>
    <w:p w14:paraId="53FDA21B" w14:textId="07612DDF" w:rsidR="00BC335E" w:rsidRDefault="00BC335E" w:rsidP="00BC335E">
      <w:pPr>
        <w:pStyle w:val="Heading2"/>
      </w:pPr>
      <w:r>
        <w:lastRenderedPageBreak/>
        <w:t>Test</w:t>
      </w:r>
      <w:r w:rsidR="001E5F22">
        <w:t>ing</w:t>
      </w:r>
    </w:p>
    <w:p w14:paraId="3DA44BEE" w14:textId="13274809" w:rsidR="00BC335E" w:rsidRDefault="00BC335E" w:rsidP="00BC335E">
      <w:pPr>
        <w:pStyle w:val="Heading3"/>
      </w:pPr>
      <w:r>
        <w:t>Test List</w:t>
      </w: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4230"/>
        <w:gridCol w:w="5670"/>
      </w:tblGrid>
      <w:tr w:rsidR="00BC335E" w14:paraId="0C14D145" w14:textId="77777777" w:rsidTr="00532C4F">
        <w:trPr>
          <w:tblHeader/>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01C240" w14:textId="77777777" w:rsidR="00BC335E" w:rsidRPr="00A83331" w:rsidRDefault="00BC335E" w:rsidP="00532C4F">
            <w:pPr>
              <w:spacing w:line="259" w:lineRule="auto"/>
              <w:jc w:val="center"/>
              <w:rPr>
                <w:b/>
                <w:bCs/>
                <w:noProof/>
              </w:rPr>
            </w:pPr>
            <w:r>
              <w:rPr>
                <w:b/>
                <w:bCs/>
                <w:noProof/>
              </w:rPr>
              <w:t>TEST #</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585F474" w14:textId="77777777" w:rsidR="00BC335E" w:rsidRPr="00A83331" w:rsidRDefault="00BC335E" w:rsidP="00532C4F">
            <w:pPr>
              <w:pStyle w:val="NoSpacing"/>
              <w:jc w:val="center"/>
              <w:rPr>
                <w:b/>
                <w:bCs/>
              </w:rPr>
            </w:pPr>
            <w:r>
              <w:rPr>
                <w:b/>
                <w:bCs/>
              </w:rPr>
              <w:t>TEST NAME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EFFF2DD" w14:textId="77777777" w:rsidR="00BC335E" w:rsidRPr="00A83331" w:rsidRDefault="00BC335E" w:rsidP="00532C4F">
            <w:pPr>
              <w:pStyle w:val="NoSpacing"/>
              <w:jc w:val="center"/>
              <w:rPr>
                <w:b/>
                <w:bCs/>
              </w:rPr>
            </w:pPr>
            <w:r>
              <w:rPr>
                <w:b/>
                <w:bCs/>
              </w:rPr>
              <w:t>TEST DESCRIPTION</w:t>
            </w:r>
          </w:p>
        </w:tc>
      </w:tr>
      <w:tr w:rsidR="00BC335E" w14:paraId="64FE80C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ACF466" w14:textId="77777777" w:rsidR="00BC335E" w:rsidRDefault="00BC335E" w:rsidP="00532C4F">
            <w:pPr>
              <w:spacing w:line="259" w:lineRule="auto"/>
              <w:jc w:val="center"/>
              <w:rPr>
                <w:noProof/>
              </w:rPr>
            </w:pPr>
            <w:r>
              <w:rPr>
                <w:noProof/>
              </w:rPr>
              <w:t>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28A69A" w14:textId="2255859E" w:rsidR="00BC335E" w:rsidRDefault="004F0BFA" w:rsidP="004F0BFA">
            <w:pPr>
              <w:pStyle w:val="NoSpacing"/>
            </w:pPr>
            <w:r w:rsidRPr="004F0BFA">
              <w:t>+V Bus Short</w:t>
            </w:r>
            <w:r>
              <w:t>-</w:t>
            </w:r>
            <w:r w:rsidRPr="004F0BFA">
              <w: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D8C289A" w14:textId="64AAAC85" w:rsidR="00BC335E" w:rsidRDefault="004F0BFA" w:rsidP="004F0BFA">
            <w:pPr>
              <w:pStyle w:val="NoSpacing"/>
            </w:pPr>
            <w:r>
              <w:t>Measure resistance between TP9 and TP10.</w:t>
            </w:r>
          </w:p>
        </w:tc>
      </w:tr>
      <w:tr w:rsidR="007E265E" w14:paraId="3972020A"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9FFEAF" w14:textId="77777777" w:rsidR="007E265E" w:rsidRDefault="007E265E" w:rsidP="007E265E">
            <w:pPr>
              <w:spacing w:line="259" w:lineRule="auto"/>
              <w:jc w:val="center"/>
              <w:rPr>
                <w:noProof/>
              </w:rPr>
            </w:pPr>
            <w:r>
              <w:rPr>
                <w:noProof/>
              </w:rPr>
              <w:t>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FA3A9F" w14:textId="17C10907" w:rsidR="007E265E" w:rsidRDefault="007E265E" w:rsidP="007E265E">
            <w:pPr>
              <w:pStyle w:val="NoSpacing"/>
            </w:pPr>
            <w:r>
              <w:t>U1 Pin 2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0A79E56" w14:textId="53FFF81B" w:rsidR="007E265E" w:rsidRDefault="007E265E" w:rsidP="007E265E">
            <w:pPr>
              <w:pStyle w:val="NoSpacing"/>
            </w:pPr>
            <w:r>
              <w:t>Measure resistance between TP1 and TP10.</w:t>
            </w:r>
          </w:p>
        </w:tc>
      </w:tr>
      <w:tr w:rsidR="007E265E" w14:paraId="54C2AD63"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5C50755" w14:textId="77777777" w:rsidR="007E265E" w:rsidRDefault="007E265E" w:rsidP="007E265E">
            <w:pPr>
              <w:spacing w:line="259" w:lineRule="auto"/>
              <w:jc w:val="center"/>
              <w:rPr>
                <w:noProof/>
              </w:rPr>
            </w:pPr>
            <w:r>
              <w:rPr>
                <w:noProof/>
              </w:rPr>
              <w:t>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B73B0B" w14:textId="26D57BBA" w:rsidR="007E265E" w:rsidRDefault="007E265E" w:rsidP="007E265E">
            <w:pPr>
              <w:pStyle w:val="NoSpacing"/>
            </w:pPr>
            <w:r>
              <w:t>U1 Pin 1 Short-Circuit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60F5CD" w14:textId="68D1558B" w:rsidR="007E265E" w:rsidRDefault="007E265E" w:rsidP="007E265E">
            <w:pPr>
              <w:pStyle w:val="NoSpacing"/>
            </w:pPr>
            <w:r>
              <w:t>Measure resistance between TP8 and TP10.</w:t>
            </w:r>
          </w:p>
        </w:tc>
      </w:tr>
      <w:tr w:rsidR="007E265E" w14:paraId="3118876C"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B8288BB" w14:textId="77777777" w:rsidR="007E265E" w:rsidRDefault="007E265E" w:rsidP="007E265E">
            <w:pPr>
              <w:spacing w:line="259" w:lineRule="auto"/>
              <w:jc w:val="center"/>
              <w:rPr>
                <w:noProof/>
              </w:rPr>
            </w:pPr>
            <w:r>
              <w:rPr>
                <w:noProof/>
              </w:rPr>
              <w:t>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9C438A3" w14:textId="34827717" w:rsidR="007E265E" w:rsidRDefault="007E265E" w:rsidP="007E265E">
            <w:pPr>
              <w:pStyle w:val="NoSpacing"/>
            </w:pPr>
            <w:r>
              <w:t>Resistance Value, R1</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BDA2BA" w14:textId="0C1F713E" w:rsidR="007E265E" w:rsidRDefault="007E265E" w:rsidP="007E265E">
            <w:pPr>
              <w:pStyle w:val="NoSpacing"/>
            </w:pPr>
            <w:r>
              <w:t>Measure resistance between TP9 and TP2.</w:t>
            </w:r>
          </w:p>
        </w:tc>
      </w:tr>
      <w:tr w:rsidR="007E265E" w14:paraId="6DCD4B6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100983" w14:textId="77777777" w:rsidR="007E265E" w:rsidRDefault="007E265E" w:rsidP="007E265E">
            <w:pPr>
              <w:spacing w:line="259" w:lineRule="auto"/>
              <w:jc w:val="center"/>
              <w:rPr>
                <w:noProof/>
              </w:rPr>
            </w:pPr>
            <w:r>
              <w:rPr>
                <w:noProof/>
              </w:rPr>
              <w:t>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9A0D0" w14:textId="2D4820BB" w:rsidR="007E265E" w:rsidRDefault="007E265E" w:rsidP="007E265E">
            <w:pPr>
              <w:pStyle w:val="NoSpacing"/>
            </w:pPr>
            <w:r>
              <w:t>Resistance Value, R2</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AAB0435" w14:textId="431C6B2B" w:rsidR="007E265E" w:rsidRDefault="007E265E" w:rsidP="007E265E">
            <w:pPr>
              <w:pStyle w:val="NoSpacing"/>
            </w:pPr>
            <w:r>
              <w:t>Measure resistance between TP2 and TP3.</w:t>
            </w:r>
          </w:p>
        </w:tc>
      </w:tr>
      <w:tr w:rsidR="007E265E" w14:paraId="23E1257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7D1B82E" w14:textId="77777777" w:rsidR="007E265E" w:rsidRDefault="007E265E" w:rsidP="007E265E">
            <w:pPr>
              <w:spacing w:line="259" w:lineRule="auto"/>
              <w:jc w:val="center"/>
              <w:rPr>
                <w:noProof/>
              </w:rPr>
            </w:pPr>
            <w:r>
              <w:rPr>
                <w:noProof/>
              </w:rPr>
              <w:t>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393A4F0" w14:textId="2A4EBD46" w:rsidR="007E265E" w:rsidRDefault="007E265E" w:rsidP="007E265E">
            <w:pPr>
              <w:pStyle w:val="NoSpacing"/>
            </w:pPr>
            <w:r>
              <w:t>Resistance Value, R3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22B5824" w14:textId="29BFDEA1" w:rsidR="007E265E" w:rsidRDefault="007E265E" w:rsidP="007E265E">
            <w:pPr>
              <w:pStyle w:val="NoSpacing"/>
            </w:pPr>
            <w:r>
              <w:t>Measure resistance between TP3 and TP10.</w:t>
            </w:r>
          </w:p>
        </w:tc>
      </w:tr>
      <w:tr w:rsidR="007E265E" w14:paraId="5AC6ACA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F66E52E" w14:textId="77777777" w:rsidR="007E265E" w:rsidRDefault="007E265E" w:rsidP="007E265E">
            <w:pPr>
              <w:spacing w:line="259" w:lineRule="auto"/>
              <w:jc w:val="center"/>
              <w:rPr>
                <w:noProof/>
              </w:rPr>
            </w:pPr>
            <w:r>
              <w:rPr>
                <w:noProof/>
              </w:rPr>
              <w:t>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972C9DC" w14:textId="40CC82CE" w:rsidR="007E265E" w:rsidRDefault="007E265E" w:rsidP="007E265E">
            <w:pPr>
              <w:pStyle w:val="NoSpacing"/>
            </w:pPr>
            <w:r>
              <w:t>Resistance Value, R4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3B6E6F2" w14:textId="00C2FB25" w:rsidR="007E265E" w:rsidRDefault="007E265E" w:rsidP="007E265E">
            <w:pPr>
              <w:pStyle w:val="NoSpacing"/>
            </w:pPr>
            <w:r>
              <w:t>Measure resistance between TP1 and TP4.</w:t>
            </w:r>
          </w:p>
        </w:tc>
      </w:tr>
      <w:tr w:rsidR="007E265E" w14:paraId="6BCB46B1"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2DA5B3C" w14:textId="77777777" w:rsidR="007E265E" w:rsidRDefault="007E265E" w:rsidP="007E265E">
            <w:pPr>
              <w:spacing w:line="259" w:lineRule="auto"/>
              <w:jc w:val="center"/>
              <w:rPr>
                <w:noProof/>
              </w:rPr>
            </w:pPr>
            <w:r>
              <w:rPr>
                <w:noProof/>
              </w:rPr>
              <w:t>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EADB18" w14:textId="33D151A2" w:rsidR="007E265E" w:rsidRDefault="007E265E" w:rsidP="007E265E">
            <w:pPr>
              <w:pStyle w:val="NoSpacing"/>
            </w:pPr>
            <w:r>
              <w:t>Resistance Value, R5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5E420CE" w14:textId="00358467" w:rsidR="007E265E" w:rsidRDefault="007E265E" w:rsidP="007E265E">
            <w:pPr>
              <w:pStyle w:val="NoSpacing"/>
            </w:pPr>
            <w:r>
              <w:t>Measure resistance between TP4 and TP8.</w:t>
            </w:r>
          </w:p>
        </w:tc>
      </w:tr>
      <w:tr w:rsidR="007E265E" w14:paraId="3BEB1A08"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063D58E" w14:textId="77777777" w:rsidR="007E265E" w:rsidRDefault="007E265E" w:rsidP="007E265E">
            <w:pPr>
              <w:spacing w:line="259" w:lineRule="auto"/>
              <w:jc w:val="center"/>
              <w:rPr>
                <w:noProof/>
              </w:rPr>
            </w:pPr>
            <w:r>
              <w:rPr>
                <w:noProof/>
              </w:rPr>
              <w:t>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04A019" w14:textId="20252103" w:rsidR="007E265E" w:rsidRDefault="007E265E" w:rsidP="007E265E">
            <w:pPr>
              <w:pStyle w:val="NoSpacing"/>
            </w:pPr>
            <w:r>
              <w:t>Resistance Value, R6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97EAE21" w14:textId="4B702F68" w:rsidR="007E265E" w:rsidRDefault="007E265E" w:rsidP="007E265E">
            <w:pPr>
              <w:pStyle w:val="NoSpacing"/>
            </w:pPr>
            <w:r>
              <w:t>Measure resistance between TP5 and TP7.</w:t>
            </w:r>
          </w:p>
        </w:tc>
      </w:tr>
      <w:tr w:rsidR="007E265E" w14:paraId="7A5CD4F5"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55269EA" w14:textId="77777777" w:rsidR="007E265E" w:rsidRDefault="007E265E" w:rsidP="007E265E">
            <w:pPr>
              <w:spacing w:line="259" w:lineRule="auto"/>
              <w:jc w:val="center"/>
              <w:rPr>
                <w:noProof/>
              </w:rPr>
            </w:pPr>
            <w:r>
              <w:rPr>
                <w:noProof/>
              </w:rPr>
              <w:t>10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5B61B04" w14:textId="4B9CEA6C" w:rsidR="007E265E" w:rsidRDefault="007E265E" w:rsidP="007E265E">
            <w:pPr>
              <w:pStyle w:val="NoSpacing"/>
            </w:pPr>
            <w:r>
              <w:t>Capacitance Value, C3</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3637163C" w14:textId="5DDA1929" w:rsidR="007E265E" w:rsidRDefault="007E265E" w:rsidP="007E265E">
            <w:pPr>
              <w:pStyle w:val="NoSpacing"/>
            </w:pPr>
            <w:r>
              <w:t>Measure capacitance between TP5 and TP10.</w:t>
            </w:r>
          </w:p>
        </w:tc>
      </w:tr>
      <w:tr w:rsidR="007E265E" w14:paraId="60922557" w14:textId="77777777" w:rsidTr="004F62C8">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5662C10D" w14:textId="77777777" w:rsidR="007E265E" w:rsidRDefault="007E265E" w:rsidP="007E265E">
            <w:pPr>
              <w:spacing w:line="259" w:lineRule="auto"/>
              <w:jc w:val="center"/>
              <w:rPr>
                <w:noProof/>
              </w:rPr>
            </w:pPr>
            <w:r>
              <w:rPr>
                <w:noProof/>
              </w:rPr>
              <w:t>11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94E7EA" w14:textId="13041144" w:rsidR="007E265E" w:rsidRDefault="007E265E" w:rsidP="007E265E">
            <w:pPr>
              <w:pStyle w:val="NoSpacing"/>
            </w:pPr>
            <w:r>
              <w:t>Capacitance Value, C4</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C91CDD4" w14:textId="1E17093D" w:rsidR="007E265E" w:rsidRDefault="007E265E" w:rsidP="007E265E">
            <w:pPr>
              <w:pStyle w:val="NoSpacing"/>
            </w:pPr>
            <w:r w:rsidRPr="00B120EA">
              <w:t>Measure capacitance between TP</w:t>
            </w:r>
            <w:r>
              <w:t>6</w:t>
            </w:r>
            <w:r w:rsidRPr="00B120EA">
              <w:t xml:space="preserve"> and TP10.</w:t>
            </w:r>
          </w:p>
        </w:tc>
      </w:tr>
      <w:tr w:rsidR="007E265E" w14:paraId="270FF682"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38C304A2" w14:textId="28938375" w:rsidR="007E265E" w:rsidRDefault="007E265E" w:rsidP="007E265E">
            <w:pPr>
              <w:spacing w:line="259" w:lineRule="auto"/>
              <w:jc w:val="center"/>
              <w:rPr>
                <w:noProof/>
              </w:rPr>
            </w:pPr>
            <w:r>
              <w:rPr>
                <w:noProof/>
              </w:rPr>
              <w:t>12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95990A" w14:textId="1CC7D267" w:rsidR="007E265E" w:rsidRDefault="007E265E" w:rsidP="007E265E">
            <w:pPr>
              <w:pStyle w:val="NoSpacing"/>
            </w:pPr>
            <w:r>
              <w:t>Capacitance Value, C5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21CD47A" w14:textId="38DF865F" w:rsidR="007E265E" w:rsidRDefault="007E265E" w:rsidP="007E265E">
            <w:pPr>
              <w:pStyle w:val="NoSpacing"/>
            </w:pPr>
            <w:r w:rsidRPr="00B120EA">
              <w:t>Measure capacitance between TP</w:t>
            </w:r>
            <w:r>
              <w:t>9</w:t>
            </w:r>
            <w:r w:rsidRPr="00B120EA">
              <w:t xml:space="preserve"> and TP10.</w:t>
            </w:r>
          </w:p>
        </w:tc>
      </w:tr>
      <w:tr w:rsidR="007E265E" w14:paraId="073D76D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7C57E2EB" w14:textId="74AC1F81" w:rsidR="007E265E" w:rsidRDefault="007E265E" w:rsidP="007E265E">
            <w:pPr>
              <w:spacing w:line="259" w:lineRule="auto"/>
              <w:jc w:val="center"/>
              <w:rPr>
                <w:noProof/>
              </w:rPr>
            </w:pPr>
            <w:r>
              <w:rPr>
                <w:noProof/>
              </w:rPr>
              <w:t>13</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2A95AB7" w14:textId="7232B2E4" w:rsidR="007E265E" w:rsidRDefault="007E265E" w:rsidP="007E265E">
            <w:pPr>
              <w:pStyle w:val="NoSpacing"/>
            </w:pPr>
            <w:r>
              <w:t>Capacitance Value, C6</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4609F65F" w14:textId="1E05C081" w:rsidR="007E265E" w:rsidRDefault="007E265E" w:rsidP="007E265E">
            <w:pPr>
              <w:pStyle w:val="NoSpacing"/>
            </w:pPr>
            <w:r w:rsidRPr="00B120EA">
              <w:t>Measure capacitance between TP</w:t>
            </w:r>
            <w:r>
              <w:t>4</w:t>
            </w:r>
            <w:r w:rsidRPr="00B120EA">
              <w:t xml:space="preserve"> and TP</w:t>
            </w:r>
            <w:r>
              <w:t>8</w:t>
            </w:r>
            <w:r w:rsidRPr="00B120EA">
              <w:t>.</w:t>
            </w:r>
          </w:p>
        </w:tc>
      </w:tr>
      <w:tr w:rsidR="007E265E" w14:paraId="2CE7C967"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464C455A" w14:textId="6778422D" w:rsidR="007E265E" w:rsidRDefault="007E265E" w:rsidP="007E265E">
            <w:pPr>
              <w:spacing w:line="259" w:lineRule="auto"/>
              <w:jc w:val="center"/>
              <w:rPr>
                <w:noProof/>
              </w:rPr>
            </w:pPr>
            <w:r>
              <w:rPr>
                <w:noProof/>
              </w:rPr>
              <w:t>14</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70D643C" w14:textId="209C52B5" w:rsidR="007E265E" w:rsidRDefault="007E265E" w:rsidP="007E265E">
            <w:pPr>
              <w:pStyle w:val="NoSpacing"/>
            </w:pPr>
            <w:r>
              <w:t>Safe Turn-On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57CB4A21" w14:textId="01711E5D" w:rsidR="007E265E" w:rsidRDefault="007E265E" w:rsidP="007E265E">
            <w:pPr>
              <w:pStyle w:val="NoSpacing"/>
            </w:pPr>
            <w:r>
              <w:t>Apply power while monitoring current draw.</w:t>
            </w:r>
          </w:p>
        </w:tc>
      </w:tr>
      <w:tr w:rsidR="007E265E" w14:paraId="4C1E6F8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C1F1C92" w14:textId="4B570975" w:rsidR="007E265E" w:rsidRDefault="007E265E" w:rsidP="007E265E">
            <w:pPr>
              <w:spacing w:line="259" w:lineRule="auto"/>
              <w:jc w:val="center"/>
              <w:rPr>
                <w:noProof/>
              </w:rPr>
            </w:pPr>
            <w:r>
              <w:rPr>
                <w:noProof/>
              </w:rPr>
              <w:t>15</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097BFD8" w14:textId="3E39ADDA" w:rsidR="007E265E" w:rsidRDefault="007E265E" w:rsidP="007E265E">
            <w:pPr>
              <w:pStyle w:val="NoSpacing"/>
            </w:pPr>
            <w:r>
              <w:t>Voltage Adjustment, TP5</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78A77AC9" w14:textId="45CF64C8" w:rsidR="007E265E" w:rsidRDefault="007E265E" w:rsidP="007E265E">
            <w:pPr>
              <w:pStyle w:val="NoSpacing"/>
            </w:pPr>
            <w:r>
              <w:t>Set voltage between TP5 and TP10 to 2.50 V.</w:t>
            </w:r>
          </w:p>
        </w:tc>
      </w:tr>
      <w:tr w:rsidR="007E265E" w14:paraId="44838C0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F10DA50" w14:textId="07FEABCD" w:rsidR="007E265E" w:rsidRDefault="007E265E" w:rsidP="007E265E">
            <w:pPr>
              <w:spacing w:line="259" w:lineRule="auto"/>
              <w:jc w:val="center"/>
              <w:rPr>
                <w:noProof/>
              </w:rPr>
            </w:pPr>
            <w:r>
              <w:rPr>
                <w:noProof/>
              </w:rPr>
              <w:t>16</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493F113" w14:textId="668BF57C" w:rsidR="007E265E" w:rsidRDefault="00740D72" w:rsidP="007E265E">
            <w:pPr>
              <w:pStyle w:val="NoSpacing"/>
            </w:pPr>
            <w:r>
              <w:t>Standby Power</w:t>
            </w:r>
            <w:r w:rsidR="007E265E">
              <w:t xml:space="preserve"> </w:t>
            </w:r>
            <w:r w:rsidR="008E5F22">
              <w:t>Consumption</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1A9440B8" w14:textId="2C7B55C0" w:rsidR="007E265E" w:rsidRDefault="007E265E" w:rsidP="007E265E">
            <w:pPr>
              <w:pStyle w:val="NoSpacing"/>
            </w:pPr>
            <w:r>
              <w:t xml:space="preserve">Measure </w:t>
            </w:r>
            <w:r w:rsidR="00740D72">
              <w:t>power consumption</w:t>
            </w:r>
            <w:r>
              <w:t xml:space="preserve"> during standby operation.</w:t>
            </w:r>
          </w:p>
        </w:tc>
      </w:tr>
      <w:tr w:rsidR="008C7185" w14:paraId="17054516"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8920D23" w14:textId="24AC7867" w:rsidR="008C7185" w:rsidRDefault="008C7185" w:rsidP="008C7185">
            <w:pPr>
              <w:spacing w:line="259" w:lineRule="auto"/>
              <w:jc w:val="center"/>
              <w:rPr>
                <w:noProof/>
              </w:rPr>
            </w:pPr>
            <w:r>
              <w:rPr>
                <w:noProof/>
              </w:rPr>
              <w:t>17</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0EAE1D" w14:textId="19147147" w:rsidR="008C7185" w:rsidRDefault="008C7185" w:rsidP="008C7185">
            <w:pPr>
              <w:pStyle w:val="NoSpacing"/>
            </w:pPr>
            <w:r>
              <w:t>Common-Mode Offset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C3A636D" w14:textId="020A8EDF" w:rsidR="008C7185" w:rsidRDefault="008C7185" w:rsidP="008C7185">
            <w:pPr>
              <w:pStyle w:val="NoSpacing"/>
            </w:pPr>
            <w:r>
              <w:t>TBD (Waveforms)</w:t>
            </w:r>
          </w:p>
        </w:tc>
      </w:tr>
      <w:tr w:rsidR="008C7185" w14:paraId="111B4055"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5BFE5B1" w14:textId="0793BDF8" w:rsidR="008C7185" w:rsidRDefault="008C7185" w:rsidP="008C7185">
            <w:pPr>
              <w:spacing w:line="259" w:lineRule="auto"/>
              <w:jc w:val="center"/>
              <w:rPr>
                <w:noProof/>
              </w:rPr>
            </w:pPr>
            <w:r>
              <w:rPr>
                <w:noProof/>
              </w:rPr>
              <w:t>18</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DDB63E1" w14:textId="695AA6E8" w:rsidR="008C7185" w:rsidRDefault="008C7185" w:rsidP="008C7185">
            <w:pPr>
              <w:pStyle w:val="NoSpacing"/>
            </w:pPr>
            <w:r>
              <w:t>Output Voltage Swing</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493B1DC" w14:textId="2A45F328" w:rsidR="008C7185" w:rsidRDefault="008C7185" w:rsidP="008C7185">
            <w:pPr>
              <w:pStyle w:val="NoSpacing"/>
            </w:pPr>
            <w:r>
              <w:t>TBD (Waveforms)</w:t>
            </w:r>
          </w:p>
        </w:tc>
      </w:tr>
      <w:tr w:rsidR="008C7185" w14:paraId="723353A0"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D5206E" w14:textId="49EB8F90" w:rsidR="008C7185" w:rsidRDefault="008C7185" w:rsidP="008C7185">
            <w:pPr>
              <w:spacing w:line="259" w:lineRule="auto"/>
              <w:jc w:val="center"/>
              <w:rPr>
                <w:noProof/>
              </w:rPr>
            </w:pPr>
            <w:r>
              <w:rPr>
                <w:noProof/>
              </w:rPr>
              <w:t>19</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49DA87" w14:textId="24D134F2" w:rsidR="008C7185" w:rsidRDefault="008C7185" w:rsidP="008C7185">
            <w:pPr>
              <w:pStyle w:val="NoSpacing"/>
            </w:pPr>
            <w:r>
              <w:t>Output Impedance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7513A39" w14:textId="588E04C5" w:rsidR="008C7185" w:rsidRDefault="008C7185" w:rsidP="008C7185">
            <w:pPr>
              <w:pStyle w:val="NoSpacing"/>
            </w:pPr>
            <w:r>
              <w:t>TBD (Waveforms)</w:t>
            </w:r>
          </w:p>
        </w:tc>
      </w:tr>
      <w:tr w:rsidR="008C7185" w14:paraId="17967DF4"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1C31C636" w14:textId="6CEF5130" w:rsidR="008C7185" w:rsidRDefault="008C7185" w:rsidP="008C7185">
            <w:pPr>
              <w:spacing w:line="259" w:lineRule="auto"/>
              <w:jc w:val="center"/>
              <w:rPr>
                <w:noProof/>
              </w:rPr>
            </w:pPr>
            <w:r>
              <w:rPr>
                <w:noProof/>
              </w:rPr>
              <w:t>20</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8DB99E" w14:textId="2CDA6585" w:rsidR="008C7185" w:rsidRDefault="008C7185" w:rsidP="008C7185">
            <w:pPr>
              <w:pStyle w:val="NoSpacing"/>
            </w:pPr>
            <w:r>
              <w:t>Impulse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2416BE7D" w14:textId="5B59DF18" w:rsidR="008C7185" w:rsidRDefault="008C7185" w:rsidP="008C7185">
            <w:pPr>
              <w:pStyle w:val="NoSpacing"/>
            </w:pPr>
            <w:r>
              <w:t>TBD (Waveforms)</w:t>
            </w:r>
          </w:p>
        </w:tc>
      </w:tr>
      <w:tr w:rsidR="008C7185" w14:paraId="7E428CDE"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6316DCAB" w14:textId="340AA263" w:rsidR="008C7185" w:rsidRDefault="008C7185" w:rsidP="008C7185">
            <w:pPr>
              <w:spacing w:line="259" w:lineRule="auto"/>
              <w:jc w:val="center"/>
              <w:rPr>
                <w:noProof/>
              </w:rPr>
            </w:pPr>
            <w:r>
              <w:rPr>
                <w:noProof/>
              </w:rPr>
              <w:t>21</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F1C7ED5" w14:textId="51755DA8" w:rsidR="008C7185" w:rsidRDefault="008C7185" w:rsidP="008C7185">
            <w:pPr>
              <w:pStyle w:val="NoSpacing"/>
            </w:pPr>
            <w:r>
              <w:t>Step Response</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033AB51B" w14:textId="21D07A48" w:rsidR="008C7185" w:rsidRDefault="008C7185" w:rsidP="008C7185">
            <w:pPr>
              <w:pStyle w:val="NoSpacing"/>
            </w:pPr>
            <w:r>
              <w:t>TBD (Waveforms)</w:t>
            </w:r>
          </w:p>
        </w:tc>
      </w:tr>
      <w:tr w:rsidR="008C7185" w14:paraId="3CD70EC9" w14:textId="77777777" w:rsidTr="004F0BFA">
        <w:trPr>
          <w:trHeight w:val="432"/>
          <w:jc w:val="center"/>
        </w:trPr>
        <w:tc>
          <w:tcPr>
            <w:tcW w:w="900" w:type="dxa"/>
            <w:tcBorders>
              <w:top w:val="single" w:sz="4" w:space="0" w:color="auto"/>
              <w:left w:val="single" w:sz="4" w:space="0" w:color="auto"/>
              <w:bottom w:val="single" w:sz="4" w:space="0" w:color="auto"/>
              <w:right w:val="single" w:sz="4" w:space="0" w:color="BFBFBF" w:themeColor="background1" w:themeShade="BF"/>
            </w:tcBorders>
            <w:vAlign w:val="center"/>
          </w:tcPr>
          <w:p w14:paraId="0BA00931" w14:textId="0550CA90" w:rsidR="008C7185" w:rsidRDefault="008C7185" w:rsidP="008C7185">
            <w:pPr>
              <w:spacing w:line="259" w:lineRule="auto"/>
              <w:jc w:val="center"/>
              <w:rPr>
                <w:noProof/>
              </w:rPr>
            </w:pPr>
            <w:r>
              <w:rPr>
                <w:noProof/>
              </w:rPr>
              <w:t>22</w:t>
            </w:r>
          </w:p>
        </w:tc>
        <w:tc>
          <w:tcPr>
            <w:tcW w:w="423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8D4484" w14:textId="090435BB" w:rsidR="008C7185" w:rsidRDefault="008C7185" w:rsidP="008C7185">
            <w:pPr>
              <w:pStyle w:val="NoSpacing"/>
            </w:pPr>
            <w:r>
              <w:t>BODE Plot</w:t>
            </w:r>
          </w:p>
        </w:tc>
        <w:tc>
          <w:tcPr>
            <w:tcW w:w="5670" w:type="dxa"/>
            <w:tcBorders>
              <w:top w:val="single" w:sz="4" w:space="0" w:color="auto"/>
              <w:left w:val="single" w:sz="4" w:space="0" w:color="BFBFBF" w:themeColor="background1" w:themeShade="BF"/>
              <w:bottom w:val="single" w:sz="4" w:space="0" w:color="auto"/>
              <w:right w:val="single" w:sz="4" w:space="0" w:color="auto"/>
            </w:tcBorders>
            <w:vAlign w:val="center"/>
          </w:tcPr>
          <w:p w14:paraId="678A39C4" w14:textId="55EFD879" w:rsidR="008C7185" w:rsidRDefault="008C7185" w:rsidP="008C7185">
            <w:pPr>
              <w:pStyle w:val="NoSpacing"/>
            </w:pPr>
            <w:r>
              <w:t>TBD (Waveforms)</w:t>
            </w:r>
          </w:p>
        </w:tc>
      </w:tr>
    </w:tbl>
    <w:p w14:paraId="61AF66F3" w14:textId="77777777" w:rsidR="00BC335E" w:rsidRDefault="00BC335E" w:rsidP="00BC335E"/>
    <w:p w14:paraId="210D6B25" w14:textId="48F5E4E1" w:rsidR="00BC335E" w:rsidRDefault="00BC335E" w:rsidP="00BC335E">
      <w:pPr>
        <w:pStyle w:val="Heading3"/>
      </w:pPr>
      <w:r>
        <w:t>Test Results</w:t>
      </w:r>
    </w:p>
    <w:p w14:paraId="1C5A6DE6" w14:textId="77777777" w:rsidR="006E4863" w:rsidRPr="006E4863" w:rsidRDefault="006E4863" w:rsidP="006E4863"/>
    <w:p w14:paraId="32EC7836" w14:textId="3553F49C" w:rsidR="00BC335E" w:rsidRDefault="00BC335E" w:rsidP="00BC335E">
      <w:pPr>
        <w:pStyle w:val="Heading3"/>
      </w:pPr>
      <w:r>
        <w:lastRenderedPageBreak/>
        <w:t>Test Conclusions</w:t>
      </w:r>
    </w:p>
    <w:p w14:paraId="2597011E"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0ACC347C" w14:textId="77777777" w:rsidR="00B4289A" w:rsidRDefault="00B4289A" w:rsidP="00B4289A">
      <w:pPr>
        <w:pStyle w:val="Heading2"/>
      </w:pPr>
      <w:r>
        <w:lastRenderedPageBreak/>
        <w:t>Performance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8"/>
        <w:gridCol w:w="1079"/>
        <w:gridCol w:w="38"/>
        <w:gridCol w:w="1219"/>
        <w:gridCol w:w="1798"/>
        <w:gridCol w:w="1799"/>
        <w:gridCol w:w="1799"/>
      </w:tblGrid>
      <w:tr w:rsidR="00B4289A" w14:paraId="2262A84D" w14:textId="77777777" w:rsidTr="00A20FAC">
        <w:trPr>
          <w:jc w:val="center"/>
        </w:trPr>
        <w:tc>
          <w:tcPr>
            <w:tcW w:w="10800" w:type="dxa"/>
            <w:gridSpan w:val="7"/>
            <w:tcBorders>
              <w:bottom w:val="single" w:sz="4" w:space="0" w:color="auto"/>
            </w:tcBorders>
            <w:vAlign w:val="bottom"/>
          </w:tcPr>
          <w:p w14:paraId="57062913" w14:textId="77777777" w:rsidR="00B4289A" w:rsidRPr="00F63488" w:rsidRDefault="00B4289A" w:rsidP="00A20FAC">
            <w:pPr>
              <w:pStyle w:val="NoSpacing"/>
              <w:rPr>
                <w:rStyle w:val="Strong"/>
              </w:rPr>
            </w:pPr>
            <w:r>
              <w:rPr>
                <w:rStyle w:val="Strong"/>
              </w:rPr>
              <w:t>POWER REQUIREMENTS</w:t>
            </w:r>
          </w:p>
        </w:tc>
      </w:tr>
      <w:tr w:rsidR="00B4289A" w14:paraId="32628A26" w14:textId="77777777" w:rsidTr="00A20FAC">
        <w:trPr>
          <w:jc w:val="center"/>
        </w:trPr>
        <w:tc>
          <w:tcPr>
            <w:tcW w:w="3068" w:type="dxa"/>
            <w:tcBorders>
              <w:top w:val="single" w:sz="4" w:space="0" w:color="auto"/>
              <w:bottom w:val="single" w:sz="4" w:space="0" w:color="auto"/>
            </w:tcBorders>
            <w:vAlign w:val="center"/>
          </w:tcPr>
          <w:p w14:paraId="3DDF691D" w14:textId="77777777" w:rsidR="00B4289A" w:rsidRPr="00581C2A" w:rsidRDefault="00B4289A" w:rsidP="00A20FAC">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3ED060E4" w14:textId="77777777" w:rsidR="00B4289A" w:rsidRPr="00581C2A" w:rsidRDefault="00B4289A" w:rsidP="00A20FAC">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5B21DF1F" w14:textId="77777777" w:rsidR="00B4289A" w:rsidRPr="00581C2A" w:rsidRDefault="00B4289A" w:rsidP="00A20FAC">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3D798F5D" w14:textId="77777777" w:rsidR="00B4289A" w:rsidRPr="00581C2A" w:rsidRDefault="00B4289A" w:rsidP="00A20FAC">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7B7DBA39" w14:textId="77777777" w:rsidR="00B4289A" w:rsidRPr="00581C2A" w:rsidRDefault="00B4289A" w:rsidP="00A20FAC">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215E1BF0" w14:textId="77777777" w:rsidR="00B4289A" w:rsidRPr="00581C2A" w:rsidRDefault="00B4289A" w:rsidP="00A20FAC">
            <w:pPr>
              <w:pStyle w:val="NoSpacing"/>
              <w:jc w:val="center"/>
              <w:rPr>
                <w:b/>
                <w:bCs/>
              </w:rPr>
            </w:pPr>
            <w:r w:rsidRPr="00581C2A">
              <w:rPr>
                <w:b/>
                <w:bCs/>
              </w:rPr>
              <w:t>UPPER LIMIT</w:t>
            </w:r>
          </w:p>
        </w:tc>
      </w:tr>
      <w:tr w:rsidR="00B4289A" w14:paraId="7008396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95AA3FB" w14:textId="77777777" w:rsidR="00B4289A" w:rsidRDefault="00B4289A" w:rsidP="00A20FAC">
            <w:pPr>
              <w:spacing w:line="259" w:lineRule="auto"/>
              <w:jc w:val="center"/>
              <w:rPr>
                <w:noProof/>
              </w:rPr>
            </w:pPr>
            <w:r>
              <w:rPr>
                <w:noProof/>
              </w:rPr>
              <w:t>Postive DC Supply</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551954B" w14:textId="77777777" w:rsidR="00B4289A" w:rsidRPr="00581C2A" w:rsidRDefault="00B4289A" w:rsidP="00A20FAC">
            <w:pPr>
              <w:pStyle w:val="NoSpacing"/>
              <w:jc w:val="center"/>
            </w:pPr>
            <w:r w:rsidRPr="00581C2A">
              <w:t>+V</w:t>
            </w:r>
          </w:p>
        </w:tc>
        <w:tc>
          <w:tcPr>
            <w:tcW w:w="1219" w:type="dxa"/>
            <w:tcBorders>
              <w:top w:val="single" w:sz="4" w:space="0" w:color="BFBFBF" w:themeColor="background1" w:themeShade="BF"/>
              <w:bottom w:val="single" w:sz="4" w:space="0" w:color="BFBFBF" w:themeColor="background1" w:themeShade="BF"/>
            </w:tcBorders>
            <w:vAlign w:val="center"/>
          </w:tcPr>
          <w:p w14:paraId="55D95887" w14:textId="77777777" w:rsidR="00B4289A" w:rsidRDefault="00B4289A" w:rsidP="00A20FAC">
            <w:pPr>
              <w:pStyle w:val="NoSpacing"/>
              <w:jc w:val="center"/>
            </w:pPr>
            <w:r>
              <w:t>V</w:t>
            </w:r>
          </w:p>
        </w:tc>
        <w:tc>
          <w:tcPr>
            <w:tcW w:w="1798" w:type="dxa"/>
            <w:tcBorders>
              <w:top w:val="single" w:sz="4" w:space="0" w:color="BFBFBF" w:themeColor="background1" w:themeShade="BF"/>
              <w:bottom w:val="single" w:sz="4" w:space="0" w:color="BFBFBF" w:themeColor="background1" w:themeShade="BF"/>
            </w:tcBorders>
            <w:vAlign w:val="center"/>
          </w:tcPr>
          <w:p w14:paraId="0E261DAB" w14:textId="77777777" w:rsidR="00B4289A" w:rsidRDefault="00B4289A" w:rsidP="00A20FAC">
            <w:pPr>
              <w:pStyle w:val="NoSpacing"/>
              <w:jc w:val="center"/>
            </w:pPr>
            <w:r>
              <w:t>3.1</w:t>
            </w:r>
          </w:p>
        </w:tc>
        <w:tc>
          <w:tcPr>
            <w:tcW w:w="1799" w:type="dxa"/>
            <w:tcBorders>
              <w:top w:val="single" w:sz="4" w:space="0" w:color="BFBFBF" w:themeColor="background1" w:themeShade="BF"/>
              <w:bottom w:val="single" w:sz="4" w:space="0" w:color="BFBFBF" w:themeColor="background1" w:themeShade="BF"/>
            </w:tcBorders>
            <w:vAlign w:val="center"/>
          </w:tcPr>
          <w:p w14:paraId="674CEECD" w14:textId="77777777" w:rsidR="00B4289A" w:rsidRDefault="00B4289A" w:rsidP="00A20FAC">
            <w:pPr>
              <w:pStyle w:val="NoSpacing"/>
              <w:jc w:val="center"/>
            </w:pPr>
            <w:r>
              <w:t>3.3</w:t>
            </w:r>
          </w:p>
        </w:tc>
        <w:tc>
          <w:tcPr>
            <w:tcW w:w="1799" w:type="dxa"/>
            <w:tcBorders>
              <w:top w:val="single" w:sz="4" w:space="0" w:color="BFBFBF" w:themeColor="background1" w:themeShade="BF"/>
              <w:bottom w:val="single" w:sz="4" w:space="0" w:color="BFBFBF" w:themeColor="background1" w:themeShade="BF"/>
            </w:tcBorders>
            <w:vAlign w:val="center"/>
          </w:tcPr>
          <w:p w14:paraId="0D722BD5" w14:textId="77777777" w:rsidR="00B4289A" w:rsidRDefault="00B4289A" w:rsidP="00A20FAC">
            <w:pPr>
              <w:pStyle w:val="NoSpacing"/>
              <w:jc w:val="center"/>
            </w:pPr>
            <w:r>
              <w:t>3.5</w:t>
            </w:r>
          </w:p>
        </w:tc>
      </w:tr>
      <w:tr w:rsidR="00B4289A" w14:paraId="0043B559"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069033DD" w14:textId="77777777" w:rsidR="00B4289A" w:rsidRDefault="00B4289A" w:rsidP="00A20FAC">
            <w:pPr>
              <w:spacing w:line="259" w:lineRule="auto"/>
              <w:jc w:val="center"/>
              <w:rPr>
                <w:noProof/>
              </w:rPr>
            </w:pPr>
            <w:r>
              <w:rPr>
                <w:noProof/>
              </w:rPr>
              <w:t>Negative DC Supply</w:t>
            </w:r>
          </w:p>
        </w:tc>
        <w:tc>
          <w:tcPr>
            <w:tcW w:w="1117" w:type="dxa"/>
            <w:gridSpan w:val="2"/>
            <w:tcBorders>
              <w:top w:val="single" w:sz="4" w:space="0" w:color="BFBFBF" w:themeColor="background1" w:themeShade="BF"/>
              <w:bottom w:val="single" w:sz="4" w:space="0" w:color="auto"/>
            </w:tcBorders>
            <w:vAlign w:val="center"/>
          </w:tcPr>
          <w:p w14:paraId="65226559" w14:textId="77777777" w:rsidR="00B4289A" w:rsidRPr="00581C2A" w:rsidRDefault="00B4289A" w:rsidP="00A20FAC">
            <w:pPr>
              <w:pStyle w:val="NoSpacing"/>
              <w:jc w:val="center"/>
            </w:pPr>
            <w:r w:rsidRPr="00581C2A">
              <w:t>-V</w:t>
            </w:r>
          </w:p>
        </w:tc>
        <w:tc>
          <w:tcPr>
            <w:tcW w:w="1219" w:type="dxa"/>
            <w:tcBorders>
              <w:top w:val="single" w:sz="4" w:space="0" w:color="BFBFBF" w:themeColor="background1" w:themeShade="BF"/>
              <w:bottom w:val="single" w:sz="4" w:space="0" w:color="auto"/>
            </w:tcBorders>
            <w:vAlign w:val="center"/>
          </w:tcPr>
          <w:p w14:paraId="7396ECC8" w14:textId="77777777" w:rsidR="00B4289A" w:rsidRDefault="00B4289A" w:rsidP="00A20FAC">
            <w:pPr>
              <w:pStyle w:val="NoSpacing"/>
              <w:jc w:val="center"/>
            </w:pPr>
            <w:r>
              <w:t>V</w:t>
            </w:r>
          </w:p>
        </w:tc>
        <w:tc>
          <w:tcPr>
            <w:tcW w:w="1798" w:type="dxa"/>
            <w:tcBorders>
              <w:top w:val="single" w:sz="4" w:space="0" w:color="BFBFBF" w:themeColor="background1" w:themeShade="BF"/>
              <w:bottom w:val="single" w:sz="4" w:space="0" w:color="auto"/>
            </w:tcBorders>
            <w:vAlign w:val="center"/>
          </w:tcPr>
          <w:p w14:paraId="0006B29D" w14:textId="77777777" w:rsidR="00B4289A" w:rsidRDefault="00B4289A" w:rsidP="00A20FAC">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BFEF18D" w14:textId="77777777" w:rsidR="00B4289A" w:rsidRDefault="00B4289A" w:rsidP="00A20FAC">
            <w:pPr>
              <w:pStyle w:val="NoSpacing"/>
              <w:jc w:val="center"/>
            </w:pPr>
            <w:r>
              <w:t>N/A</w:t>
            </w:r>
          </w:p>
        </w:tc>
        <w:tc>
          <w:tcPr>
            <w:tcW w:w="1799" w:type="dxa"/>
            <w:tcBorders>
              <w:top w:val="single" w:sz="4" w:space="0" w:color="BFBFBF" w:themeColor="background1" w:themeShade="BF"/>
              <w:bottom w:val="single" w:sz="4" w:space="0" w:color="auto"/>
            </w:tcBorders>
            <w:vAlign w:val="center"/>
          </w:tcPr>
          <w:p w14:paraId="1E8570C3" w14:textId="77777777" w:rsidR="00B4289A" w:rsidRDefault="00B4289A" w:rsidP="00A20FAC">
            <w:pPr>
              <w:pStyle w:val="NoSpacing"/>
              <w:jc w:val="center"/>
            </w:pPr>
            <w:r>
              <w:t>N/A</w:t>
            </w:r>
          </w:p>
        </w:tc>
      </w:tr>
      <w:tr w:rsidR="00B4289A" w:rsidRPr="00F63488" w14:paraId="0A9F3CF5" w14:textId="77777777" w:rsidTr="00A20FAC">
        <w:trPr>
          <w:trHeight w:val="720"/>
          <w:jc w:val="center"/>
        </w:trPr>
        <w:tc>
          <w:tcPr>
            <w:tcW w:w="10800" w:type="dxa"/>
            <w:gridSpan w:val="7"/>
            <w:tcBorders>
              <w:bottom w:val="single" w:sz="4" w:space="0" w:color="auto"/>
            </w:tcBorders>
            <w:vAlign w:val="bottom"/>
          </w:tcPr>
          <w:p w14:paraId="4090B5E7" w14:textId="77777777" w:rsidR="00B4289A" w:rsidRPr="00F63488" w:rsidRDefault="00B4289A" w:rsidP="00A20FAC">
            <w:pPr>
              <w:pStyle w:val="NoSpacing"/>
              <w:rPr>
                <w:rStyle w:val="Strong"/>
              </w:rPr>
            </w:pPr>
            <w:r>
              <w:rPr>
                <w:rStyle w:val="Strong"/>
              </w:rPr>
              <w:t>STIMULI REQUIREMENTS</w:t>
            </w:r>
          </w:p>
        </w:tc>
      </w:tr>
      <w:tr w:rsidR="00B4289A" w14:paraId="0987646A" w14:textId="77777777" w:rsidTr="00A20FAC">
        <w:trPr>
          <w:jc w:val="center"/>
        </w:trPr>
        <w:tc>
          <w:tcPr>
            <w:tcW w:w="3068" w:type="dxa"/>
            <w:tcBorders>
              <w:top w:val="single" w:sz="4" w:space="0" w:color="auto"/>
              <w:bottom w:val="single" w:sz="4" w:space="0" w:color="auto"/>
            </w:tcBorders>
            <w:vAlign w:val="center"/>
          </w:tcPr>
          <w:p w14:paraId="19F2434C" w14:textId="77777777" w:rsidR="00B4289A" w:rsidRPr="00581C2A" w:rsidRDefault="00B4289A" w:rsidP="00A20FAC">
            <w:pPr>
              <w:spacing w:line="259" w:lineRule="auto"/>
              <w:jc w:val="center"/>
              <w:rPr>
                <w:b/>
                <w:bCs/>
                <w:noProof/>
              </w:rPr>
            </w:pPr>
            <w:r w:rsidRPr="00581C2A">
              <w:rPr>
                <w:b/>
                <w:bCs/>
                <w:noProof/>
              </w:rPr>
              <w:t>PARAMETER NAME</w:t>
            </w:r>
          </w:p>
        </w:tc>
        <w:tc>
          <w:tcPr>
            <w:tcW w:w="1117" w:type="dxa"/>
            <w:gridSpan w:val="2"/>
            <w:tcBorders>
              <w:top w:val="single" w:sz="4" w:space="0" w:color="auto"/>
              <w:bottom w:val="single" w:sz="4" w:space="0" w:color="auto"/>
            </w:tcBorders>
            <w:vAlign w:val="center"/>
          </w:tcPr>
          <w:p w14:paraId="7E0C683D" w14:textId="77777777" w:rsidR="00B4289A" w:rsidRPr="00581C2A" w:rsidRDefault="00B4289A" w:rsidP="00A20FAC">
            <w:pPr>
              <w:pStyle w:val="NoSpacing"/>
              <w:jc w:val="center"/>
              <w:rPr>
                <w:b/>
                <w:bCs/>
              </w:rPr>
            </w:pPr>
            <w:r w:rsidRPr="00581C2A">
              <w:rPr>
                <w:b/>
                <w:bCs/>
              </w:rPr>
              <w:t>SYMBOL</w:t>
            </w:r>
          </w:p>
        </w:tc>
        <w:tc>
          <w:tcPr>
            <w:tcW w:w="1219" w:type="dxa"/>
            <w:tcBorders>
              <w:top w:val="single" w:sz="4" w:space="0" w:color="auto"/>
              <w:bottom w:val="single" w:sz="4" w:space="0" w:color="auto"/>
            </w:tcBorders>
            <w:vAlign w:val="center"/>
          </w:tcPr>
          <w:p w14:paraId="3D07DDC0" w14:textId="77777777" w:rsidR="00B4289A" w:rsidRPr="00581C2A" w:rsidRDefault="00B4289A" w:rsidP="00A20FAC">
            <w:pPr>
              <w:pStyle w:val="NoSpacing"/>
              <w:jc w:val="center"/>
              <w:rPr>
                <w:b/>
                <w:bCs/>
              </w:rPr>
            </w:pPr>
            <w:r w:rsidRPr="00581C2A">
              <w:rPr>
                <w:b/>
                <w:bCs/>
              </w:rPr>
              <w:t>UNITS</w:t>
            </w:r>
          </w:p>
        </w:tc>
        <w:tc>
          <w:tcPr>
            <w:tcW w:w="1798" w:type="dxa"/>
            <w:tcBorders>
              <w:top w:val="single" w:sz="4" w:space="0" w:color="auto"/>
              <w:bottom w:val="single" w:sz="4" w:space="0" w:color="auto"/>
            </w:tcBorders>
            <w:vAlign w:val="center"/>
          </w:tcPr>
          <w:p w14:paraId="71D2F6AC" w14:textId="77777777" w:rsidR="00B4289A" w:rsidRPr="00581C2A" w:rsidRDefault="00B4289A" w:rsidP="00A20FAC">
            <w:pPr>
              <w:pStyle w:val="NoSpacing"/>
              <w:jc w:val="center"/>
              <w:rPr>
                <w:b/>
                <w:bCs/>
              </w:rPr>
            </w:pPr>
            <w:r w:rsidRPr="00581C2A">
              <w:rPr>
                <w:b/>
                <w:bCs/>
              </w:rPr>
              <w:t>LOWER LIMIT</w:t>
            </w:r>
          </w:p>
        </w:tc>
        <w:tc>
          <w:tcPr>
            <w:tcW w:w="1799" w:type="dxa"/>
            <w:tcBorders>
              <w:top w:val="single" w:sz="4" w:space="0" w:color="auto"/>
              <w:bottom w:val="single" w:sz="4" w:space="0" w:color="auto"/>
            </w:tcBorders>
            <w:vAlign w:val="center"/>
          </w:tcPr>
          <w:p w14:paraId="454E2237" w14:textId="77777777" w:rsidR="00B4289A" w:rsidRPr="00581C2A" w:rsidRDefault="00B4289A" w:rsidP="00A20FAC">
            <w:pPr>
              <w:pStyle w:val="NoSpacing"/>
              <w:jc w:val="center"/>
              <w:rPr>
                <w:b/>
                <w:bCs/>
              </w:rPr>
            </w:pPr>
            <w:r w:rsidRPr="00581C2A">
              <w:rPr>
                <w:b/>
                <w:bCs/>
              </w:rPr>
              <w:t>TARGET VALUE</w:t>
            </w:r>
          </w:p>
        </w:tc>
        <w:tc>
          <w:tcPr>
            <w:tcW w:w="1799" w:type="dxa"/>
            <w:tcBorders>
              <w:top w:val="single" w:sz="4" w:space="0" w:color="auto"/>
              <w:bottom w:val="single" w:sz="4" w:space="0" w:color="auto"/>
            </w:tcBorders>
            <w:vAlign w:val="center"/>
          </w:tcPr>
          <w:p w14:paraId="61836A06" w14:textId="77777777" w:rsidR="00B4289A" w:rsidRPr="00581C2A" w:rsidRDefault="00B4289A" w:rsidP="00A20FAC">
            <w:pPr>
              <w:pStyle w:val="NoSpacing"/>
              <w:jc w:val="center"/>
              <w:rPr>
                <w:b/>
                <w:bCs/>
              </w:rPr>
            </w:pPr>
            <w:r w:rsidRPr="00581C2A">
              <w:rPr>
                <w:b/>
                <w:bCs/>
              </w:rPr>
              <w:t>UPPER LIMIT</w:t>
            </w:r>
          </w:p>
        </w:tc>
      </w:tr>
      <w:tr w:rsidR="00B4289A" w14:paraId="44060E77"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A23F021" w14:textId="77777777" w:rsidR="00B4289A" w:rsidRDefault="00B4289A" w:rsidP="00A20FAC">
            <w:pPr>
              <w:spacing w:line="259" w:lineRule="auto"/>
              <w:jc w:val="center"/>
              <w:rPr>
                <w:noProof/>
              </w:rPr>
            </w:pPr>
            <w:r>
              <w:rPr>
                <w:noProof/>
              </w:rPr>
              <w:t>Maximum Voltage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3FBFEF9D" w14:textId="77777777" w:rsidR="00B4289A" w:rsidRPr="00581C2A" w:rsidRDefault="00B4289A" w:rsidP="00A20FAC">
            <w:pPr>
              <w:pStyle w:val="NoSpacing"/>
              <w:jc w:val="cente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1583AC5" w14:textId="77777777" w:rsidR="00B4289A" w:rsidRDefault="00B4289A"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70D35E25" w14:textId="77777777" w:rsidR="00B4289A" w:rsidRDefault="00B4289A" w:rsidP="00A20FAC">
            <w:pPr>
              <w:pStyle w:val="NoSpacing"/>
              <w:jc w:val="center"/>
            </w:pPr>
            <w:r>
              <w:t>9.9</w:t>
            </w:r>
          </w:p>
        </w:tc>
        <w:tc>
          <w:tcPr>
            <w:tcW w:w="1799" w:type="dxa"/>
            <w:tcBorders>
              <w:top w:val="single" w:sz="4" w:space="0" w:color="BFBFBF" w:themeColor="background1" w:themeShade="BF"/>
              <w:bottom w:val="single" w:sz="4" w:space="0" w:color="BFBFBF" w:themeColor="background1" w:themeShade="BF"/>
            </w:tcBorders>
            <w:vAlign w:val="center"/>
          </w:tcPr>
          <w:p w14:paraId="77CFB5B0" w14:textId="77777777" w:rsidR="00B4289A" w:rsidRDefault="00B4289A" w:rsidP="00A20FAC">
            <w:pPr>
              <w:pStyle w:val="NoSpacing"/>
              <w:jc w:val="center"/>
            </w:pPr>
            <w:r>
              <w:t>10.0</w:t>
            </w:r>
          </w:p>
        </w:tc>
        <w:tc>
          <w:tcPr>
            <w:tcW w:w="1799" w:type="dxa"/>
            <w:tcBorders>
              <w:top w:val="single" w:sz="4" w:space="0" w:color="BFBFBF" w:themeColor="background1" w:themeShade="BF"/>
              <w:bottom w:val="single" w:sz="4" w:space="0" w:color="BFBFBF" w:themeColor="background1" w:themeShade="BF"/>
            </w:tcBorders>
            <w:vAlign w:val="center"/>
          </w:tcPr>
          <w:p w14:paraId="767A11B4" w14:textId="77777777" w:rsidR="00B4289A" w:rsidRDefault="00B4289A" w:rsidP="00A20FAC">
            <w:pPr>
              <w:pStyle w:val="NoSpacing"/>
              <w:jc w:val="center"/>
            </w:pPr>
            <w:r>
              <w:t>10.1</w:t>
            </w:r>
          </w:p>
        </w:tc>
      </w:tr>
      <w:tr w:rsidR="00B4289A" w14:paraId="09B77ECB"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3765D09C" w14:textId="77777777" w:rsidR="00B4289A" w:rsidRDefault="00B4289A" w:rsidP="00A20FAC">
            <w:pPr>
              <w:spacing w:line="259" w:lineRule="auto"/>
              <w:jc w:val="center"/>
              <w:rPr>
                <w:noProof/>
              </w:rPr>
            </w:pPr>
            <w:r>
              <w:rPr>
                <w:noProof/>
              </w:rPr>
              <w:t>Bandwidth</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800C14B" w14:textId="77777777" w:rsidR="00B4289A" w:rsidRPr="00C1299B" w:rsidRDefault="00B4289A"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f</m:t>
                    </m:r>
                  </m:e>
                  <m:sub>
                    <m:r>
                      <w:rPr>
                        <w:rFonts w:ascii="Cambria Math" w:eastAsia="Calibri" w:hAnsi="Cambria Math" w:cs="Times New Roman"/>
                      </w:rPr>
                      <m:t>-3dB</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004452C" w14:textId="77777777" w:rsidR="00B4289A" w:rsidRDefault="00B4289A" w:rsidP="00A20FAC">
            <w:pPr>
              <w:pStyle w:val="NoSpacing"/>
              <w:jc w:val="center"/>
            </w:pPr>
            <w:r>
              <w:t>Hz</w:t>
            </w:r>
          </w:p>
        </w:tc>
        <w:tc>
          <w:tcPr>
            <w:tcW w:w="1798" w:type="dxa"/>
            <w:tcBorders>
              <w:top w:val="single" w:sz="4" w:space="0" w:color="BFBFBF" w:themeColor="background1" w:themeShade="BF"/>
              <w:bottom w:val="single" w:sz="4" w:space="0" w:color="BFBFBF" w:themeColor="background1" w:themeShade="BF"/>
            </w:tcBorders>
            <w:vAlign w:val="center"/>
          </w:tcPr>
          <w:p w14:paraId="2EDE642E"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4B5FF38" w14:textId="77777777" w:rsidR="00B4289A" w:rsidRDefault="00B4289A" w:rsidP="00A20FAC">
            <w:pPr>
              <w:pStyle w:val="NoSpacing"/>
              <w:jc w:val="center"/>
            </w:pPr>
            <w:r>
              <w:t>5 MHz</w:t>
            </w:r>
          </w:p>
        </w:tc>
        <w:tc>
          <w:tcPr>
            <w:tcW w:w="1799" w:type="dxa"/>
            <w:tcBorders>
              <w:top w:val="single" w:sz="4" w:space="0" w:color="BFBFBF" w:themeColor="background1" w:themeShade="BF"/>
              <w:bottom w:val="single" w:sz="4" w:space="0" w:color="BFBFBF" w:themeColor="background1" w:themeShade="BF"/>
            </w:tcBorders>
            <w:vAlign w:val="center"/>
          </w:tcPr>
          <w:p w14:paraId="750CDE42" w14:textId="77777777" w:rsidR="00B4289A" w:rsidRDefault="00B4289A" w:rsidP="00A20FAC">
            <w:pPr>
              <w:pStyle w:val="NoSpacing"/>
              <w:jc w:val="center"/>
            </w:pPr>
          </w:p>
        </w:tc>
      </w:tr>
      <w:tr w:rsidR="00B4289A" w14:paraId="19FB831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5F87EC1D" w14:textId="77777777" w:rsidR="00B4289A" w:rsidRDefault="00B4289A" w:rsidP="00A20FAC">
            <w:pPr>
              <w:spacing w:line="259" w:lineRule="auto"/>
              <w:jc w:val="center"/>
              <w:rPr>
                <w:noProof/>
              </w:rPr>
            </w:pPr>
            <w:r>
              <w:rPr>
                <w:noProof/>
              </w:rPr>
              <w:t>Common-Mode Offset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7C7A017A" w14:textId="77777777" w:rsidR="00B4289A" w:rsidRDefault="00B4289A" w:rsidP="00A20FAC">
            <w:pPr>
              <w:pStyle w:val="NoSpacing"/>
              <w:jc w:val="center"/>
            </w:pPr>
            <m:oMathPara>
              <m:oMath>
                <m:sSub>
                  <m:sSubPr>
                    <m:ctrlPr>
                      <w:rPr>
                        <w:rFonts w:ascii="Cambria Math" w:hAnsi="Cambria Math"/>
                        <w:i/>
                      </w:rPr>
                    </m:ctrlPr>
                  </m:sSubPr>
                  <m:e>
                    <m:r>
                      <w:rPr>
                        <w:rFonts w:ascii="Cambria Math" w:hAnsi="Cambria Math"/>
                      </w:rPr>
                      <m:t>V</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6F97A991" w14:textId="77777777" w:rsidR="00B4289A" w:rsidRDefault="00B4289A"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28511072"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8F0A720"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53485BED" w14:textId="77777777" w:rsidR="00B4289A" w:rsidRDefault="00B4289A" w:rsidP="00A20FAC">
            <w:pPr>
              <w:pStyle w:val="NoSpacing"/>
              <w:jc w:val="center"/>
            </w:pPr>
          </w:p>
        </w:tc>
      </w:tr>
      <w:tr w:rsidR="00B4289A" w14:paraId="444E1E55"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0E1DE94" w14:textId="77777777" w:rsidR="00B4289A" w:rsidRDefault="00B4289A" w:rsidP="00A20FAC">
            <w:pPr>
              <w:spacing w:line="259" w:lineRule="auto"/>
              <w:jc w:val="center"/>
              <w:rPr>
                <w:noProof/>
              </w:rPr>
            </w:pPr>
            <w:r>
              <w:rPr>
                <w:noProof/>
              </w:rPr>
              <w:t>Common-Mode Gain</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5424B4F2" w14:textId="77777777" w:rsidR="00B4289A" w:rsidRDefault="00B4289A"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cm</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1F3E984F" w14:textId="77777777" w:rsidR="00B4289A" w:rsidRDefault="00B4289A"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3F65D3DC"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407D6B80"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691D967" w14:textId="77777777" w:rsidR="00B4289A" w:rsidRDefault="00B4289A" w:rsidP="00A20FAC">
            <w:pPr>
              <w:pStyle w:val="NoSpacing"/>
              <w:jc w:val="center"/>
            </w:pPr>
          </w:p>
        </w:tc>
      </w:tr>
      <w:tr w:rsidR="00B4289A" w14:paraId="110B03F3"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03EE7B86" w14:textId="77777777" w:rsidR="00B4289A" w:rsidRDefault="00B4289A" w:rsidP="00A20FAC">
            <w:pPr>
              <w:spacing w:line="259" w:lineRule="auto"/>
              <w:jc w:val="center"/>
              <w:rPr>
                <w:noProof/>
              </w:rPr>
            </w:pPr>
            <w:r>
              <w:rPr>
                <w:noProof/>
              </w:rPr>
              <w:t>Maximum Input Bias Current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6F057295" w14:textId="77777777" w:rsidR="00B4289A" w:rsidRDefault="00B4289A"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I</m:t>
                    </m:r>
                  </m:e>
                  <m:sub>
                    <m:r>
                      <w:rPr>
                        <w:rFonts w:ascii="Cambria Math" w:hAnsi="Cambria Math"/>
                      </w:rPr>
                      <m:t>bias</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3F09B318" w14:textId="77777777" w:rsidR="00B4289A" w:rsidRDefault="00B4289A" w:rsidP="00A20FAC">
            <w:pPr>
              <w:pStyle w:val="NoSpacing"/>
              <w:jc w:val="center"/>
            </w:pPr>
            <w:r>
              <w:t>A</w:t>
            </w:r>
          </w:p>
        </w:tc>
        <w:tc>
          <w:tcPr>
            <w:tcW w:w="1798" w:type="dxa"/>
            <w:tcBorders>
              <w:top w:val="single" w:sz="4" w:space="0" w:color="BFBFBF" w:themeColor="background1" w:themeShade="BF"/>
              <w:bottom w:val="single" w:sz="4" w:space="0" w:color="BFBFBF" w:themeColor="background1" w:themeShade="BF"/>
            </w:tcBorders>
            <w:vAlign w:val="center"/>
          </w:tcPr>
          <w:p w14:paraId="72286806"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32B92E3"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09AEC6BD" w14:textId="77777777" w:rsidR="00B4289A" w:rsidRDefault="00B4289A" w:rsidP="00A20FAC">
            <w:pPr>
              <w:pStyle w:val="NoSpacing"/>
              <w:jc w:val="center"/>
            </w:pPr>
          </w:p>
        </w:tc>
      </w:tr>
      <w:tr w:rsidR="00B4289A" w14:paraId="2B98880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6EA33919" w14:textId="77777777" w:rsidR="00B4289A" w:rsidRDefault="00B4289A" w:rsidP="00A20FAC">
            <w:pPr>
              <w:spacing w:line="259" w:lineRule="auto"/>
              <w:jc w:val="center"/>
              <w:rPr>
                <w:noProof/>
              </w:rPr>
            </w:pPr>
            <w:r>
              <w:rPr>
                <w:noProof/>
              </w:rPr>
              <w:t>Maximum Phase Shift</w:t>
            </w:r>
          </w:p>
        </w:tc>
        <w:tc>
          <w:tcPr>
            <w:tcW w:w="1117" w:type="dxa"/>
            <w:gridSpan w:val="2"/>
            <w:tcBorders>
              <w:top w:val="single" w:sz="4" w:space="0" w:color="BFBFBF" w:themeColor="background1" w:themeShade="BF"/>
              <w:bottom w:val="single" w:sz="4" w:space="0" w:color="BFBFBF" w:themeColor="background1" w:themeShade="BF"/>
            </w:tcBorders>
            <w:vAlign w:val="center"/>
          </w:tcPr>
          <w:p w14:paraId="06D25A4A" w14:textId="77777777" w:rsidR="00B4289A" w:rsidRDefault="00B4289A" w:rsidP="00A20FAC">
            <w:pPr>
              <w:pStyle w:val="NoSpacing"/>
              <w:jc w:val="center"/>
              <w:rPr>
                <w:rFonts w:ascii="Calibri" w:eastAsia="Calibri" w:hAnsi="Calibri" w:cs="Times New Roman"/>
              </w:rPr>
            </w:pPr>
            <m:oMathPara>
              <m:oMath>
                <m:sSub>
                  <m:sSubPr>
                    <m:ctrlPr>
                      <w:rPr>
                        <w:rFonts w:ascii="Cambria Math" w:hAnsi="Cambria Math"/>
                        <w:i/>
                      </w:rPr>
                    </m:ctrlPr>
                  </m:sSubPr>
                  <m:e>
                    <m:r>
                      <w:rPr>
                        <w:rFonts w:ascii="Cambria Math" w:hAnsi="Cambria Math"/>
                      </w:rPr>
                      <m:t>ϕ</m:t>
                    </m:r>
                  </m:e>
                  <m:sub>
                    <m:r>
                      <w:rPr>
                        <w:rFonts w:ascii="Cambria Math" w:hAnsi="Cambria Math"/>
                      </w:rPr>
                      <m:t>max</m:t>
                    </m:r>
                  </m:sub>
                </m:sSub>
              </m:oMath>
            </m:oMathPara>
          </w:p>
        </w:tc>
        <w:tc>
          <w:tcPr>
            <w:tcW w:w="1219" w:type="dxa"/>
            <w:tcBorders>
              <w:top w:val="single" w:sz="4" w:space="0" w:color="BFBFBF" w:themeColor="background1" w:themeShade="BF"/>
              <w:bottom w:val="single" w:sz="4" w:space="0" w:color="BFBFBF" w:themeColor="background1" w:themeShade="BF"/>
            </w:tcBorders>
            <w:vAlign w:val="center"/>
          </w:tcPr>
          <w:p w14:paraId="4EDE7311" w14:textId="77777777" w:rsidR="00B4289A" w:rsidRDefault="00B4289A" w:rsidP="00A20FAC">
            <w:pPr>
              <w:pStyle w:val="NoSpacing"/>
              <w:jc w:val="center"/>
            </w:pPr>
            <m:oMathPara>
              <m:oMath>
                <m:r>
                  <w:rPr>
                    <w:rFonts w:ascii="Cambria Math" w:hAnsi="Cambria Math"/>
                  </w:rPr>
                  <m:t>°</m:t>
                </m:r>
              </m:oMath>
            </m:oMathPara>
          </w:p>
        </w:tc>
        <w:tc>
          <w:tcPr>
            <w:tcW w:w="1798" w:type="dxa"/>
            <w:tcBorders>
              <w:top w:val="single" w:sz="4" w:space="0" w:color="BFBFBF" w:themeColor="background1" w:themeShade="BF"/>
              <w:bottom w:val="single" w:sz="4" w:space="0" w:color="BFBFBF" w:themeColor="background1" w:themeShade="BF"/>
            </w:tcBorders>
            <w:vAlign w:val="center"/>
          </w:tcPr>
          <w:p w14:paraId="46F13721"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2EDCD2AB"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88AB040" w14:textId="77777777" w:rsidR="00B4289A" w:rsidRDefault="00B4289A" w:rsidP="00A20FAC">
            <w:pPr>
              <w:pStyle w:val="NoSpacing"/>
              <w:jc w:val="center"/>
            </w:pPr>
          </w:p>
        </w:tc>
      </w:tr>
      <w:tr w:rsidR="00B4289A" w14:paraId="25BD7D4F"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15A83DC8" w14:textId="77777777" w:rsidR="00B4289A" w:rsidRDefault="00B4289A" w:rsidP="00A20FAC">
            <w:pPr>
              <w:spacing w:line="259" w:lineRule="auto"/>
              <w:jc w:val="center"/>
              <w:rPr>
                <w:noProof/>
              </w:rPr>
            </w:pPr>
            <w:r>
              <w:rPr>
                <w:noProof/>
              </w:rPr>
              <w:t>Source Impedance</w:t>
            </w:r>
          </w:p>
        </w:tc>
        <w:tc>
          <w:tcPr>
            <w:tcW w:w="1117" w:type="dxa"/>
            <w:gridSpan w:val="2"/>
            <w:tcBorders>
              <w:top w:val="single" w:sz="4" w:space="0" w:color="BFBFBF" w:themeColor="background1" w:themeShade="BF"/>
              <w:bottom w:val="single" w:sz="4" w:space="0" w:color="auto"/>
            </w:tcBorders>
            <w:vAlign w:val="center"/>
          </w:tcPr>
          <w:p w14:paraId="7256DA13" w14:textId="77777777" w:rsidR="00B4289A" w:rsidRPr="00581C2A" w:rsidRDefault="00B4289A" w:rsidP="00A20FAC">
            <w:pPr>
              <w:pStyle w:val="NoSpacing"/>
              <w:jc w:val="cente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oMath>
            </m:oMathPara>
          </w:p>
        </w:tc>
        <w:tc>
          <w:tcPr>
            <w:tcW w:w="1219" w:type="dxa"/>
            <w:tcBorders>
              <w:top w:val="single" w:sz="4" w:space="0" w:color="BFBFBF" w:themeColor="background1" w:themeShade="BF"/>
              <w:bottom w:val="single" w:sz="4" w:space="0" w:color="auto"/>
            </w:tcBorders>
            <w:vAlign w:val="center"/>
          </w:tcPr>
          <w:p w14:paraId="08F9027E" w14:textId="77777777" w:rsidR="00B4289A" w:rsidRDefault="00B4289A" w:rsidP="00A20FAC">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53E14B5A"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0514A2A7"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03B083D0" w14:textId="77777777" w:rsidR="00B4289A" w:rsidRDefault="00B4289A" w:rsidP="00A20FAC">
            <w:pPr>
              <w:pStyle w:val="NoSpacing"/>
              <w:jc w:val="center"/>
            </w:pPr>
          </w:p>
        </w:tc>
      </w:tr>
      <w:tr w:rsidR="00B4289A" w:rsidRPr="00F63488" w14:paraId="63DFBC1E" w14:textId="77777777" w:rsidTr="00A20FAC">
        <w:trPr>
          <w:trHeight w:val="720"/>
          <w:jc w:val="center"/>
        </w:trPr>
        <w:tc>
          <w:tcPr>
            <w:tcW w:w="10800" w:type="dxa"/>
            <w:gridSpan w:val="7"/>
            <w:tcBorders>
              <w:top w:val="single" w:sz="4" w:space="0" w:color="auto"/>
              <w:bottom w:val="single" w:sz="4" w:space="0" w:color="auto"/>
            </w:tcBorders>
            <w:vAlign w:val="bottom"/>
          </w:tcPr>
          <w:p w14:paraId="717D02C2" w14:textId="77777777" w:rsidR="00B4289A" w:rsidRPr="00F63488" w:rsidRDefault="00B4289A" w:rsidP="00A20FAC">
            <w:pPr>
              <w:pStyle w:val="NoSpacing"/>
              <w:rPr>
                <w:rStyle w:val="Strong"/>
              </w:rPr>
            </w:pPr>
            <w:r>
              <w:rPr>
                <w:rStyle w:val="Strong"/>
              </w:rPr>
              <w:t>PERFORMANCE CHARACTERISTICS</w:t>
            </w:r>
          </w:p>
        </w:tc>
      </w:tr>
      <w:tr w:rsidR="00B4289A" w:rsidRPr="00C2361F" w14:paraId="7BCEAE31" w14:textId="77777777" w:rsidTr="00A20FAC">
        <w:trPr>
          <w:jc w:val="center"/>
        </w:trPr>
        <w:tc>
          <w:tcPr>
            <w:tcW w:w="3068" w:type="dxa"/>
            <w:tcBorders>
              <w:top w:val="single" w:sz="4" w:space="0" w:color="auto"/>
              <w:bottom w:val="single" w:sz="4" w:space="0" w:color="auto"/>
            </w:tcBorders>
            <w:vAlign w:val="center"/>
          </w:tcPr>
          <w:p w14:paraId="1940BD9E" w14:textId="77777777" w:rsidR="00B4289A" w:rsidRPr="00C2361F" w:rsidRDefault="00B4289A" w:rsidP="00A20FAC">
            <w:pPr>
              <w:spacing w:line="259" w:lineRule="auto"/>
              <w:jc w:val="center"/>
              <w:rPr>
                <w:b/>
                <w:bCs/>
                <w:noProof/>
              </w:rPr>
            </w:pPr>
            <w:r>
              <w:rPr>
                <w:b/>
                <w:bCs/>
                <w:noProof/>
              </w:rPr>
              <w:t>PARAMETER NAME</w:t>
            </w:r>
          </w:p>
        </w:tc>
        <w:tc>
          <w:tcPr>
            <w:tcW w:w="1079" w:type="dxa"/>
            <w:tcBorders>
              <w:top w:val="single" w:sz="4" w:space="0" w:color="auto"/>
              <w:bottom w:val="single" w:sz="4" w:space="0" w:color="auto"/>
            </w:tcBorders>
            <w:vAlign w:val="center"/>
          </w:tcPr>
          <w:p w14:paraId="63B70D65" w14:textId="77777777" w:rsidR="00B4289A" w:rsidRPr="00C2361F" w:rsidRDefault="00B4289A" w:rsidP="00A20FAC">
            <w:pPr>
              <w:pStyle w:val="NoSpacing"/>
              <w:jc w:val="center"/>
              <w:rPr>
                <w:b/>
                <w:bCs/>
              </w:rPr>
            </w:pPr>
            <w:r w:rsidRPr="00C2361F">
              <w:rPr>
                <w:b/>
                <w:bCs/>
              </w:rPr>
              <w:t>SYMBOL</w:t>
            </w:r>
          </w:p>
        </w:tc>
        <w:tc>
          <w:tcPr>
            <w:tcW w:w="1257" w:type="dxa"/>
            <w:gridSpan w:val="2"/>
            <w:tcBorders>
              <w:top w:val="single" w:sz="4" w:space="0" w:color="auto"/>
              <w:bottom w:val="single" w:sz="4" w:space="0" w:color="auto"/>
            </w:tcBorders>
            <w:vAlign w:val="center"/>
          </w:tcPr>
          <w:p w14:paraId="0089C1F9" w14:textId="77777777" w:rsidR="00B4289A" w:rsidRPr="00C2361F" w:rsidRDefault="00B4289A" w:rsidP="00A20FAC">
            <w:pPr>
              <w:pStyle w:val="NoSpacing"/>
              <w:jc w:val="center"/>
              <w:rPr>
                <w:b/>
                <w:bCs/>
              </w:rPr>
            </w:pPr>
            <w:r w:rsidRPr="00C2361F">
              <w:rPr>
                <w:b/>
                <w:bCs/>
              </w:rPr>
              <w:t>UNITS</w:t>
            </w:r>
          </w:p>
        </w:tc>
        <w:tc>
          <w:tcPr>
            <w:tcW w:w="1798" w:type="dxa"/>
            <w:tcBorders>
              <w:top w:val="single" w:sz="4" w:space="0" w:color="auto"/>
              <w:bottom w:val="single" w:sz="4" w:space="0" w:color="auto"/>
            </w:tcBorders>
            <w:vAlign w:val="center"/>
          </w:tcPr>
          <w:p w14:paraId="3FE31E9C" w14:textId="77777777" w:rsidR="00B4289A" w:rsidRPr="00C2361F" w:rsidRDefault="00B4289A" w:rsidP="00A20FAC">
            <w:pPr>
              <w:pStyle w:val="NoSpacing"/>
              <w:jc w:val="center"/>
              <w:rPr>
                <w:b/>
                <w:bCs/>
              </w:rPr>
            </w:pPr>
            <w:r w:rsidRPr="00C2361F">
              <w:rPr>
                <w:b/>
                <w:bCs/>
              </w:rPr>
              <w:t>LOWER LIMIT</w:t>
            </w:r>
          </w:p>
        </w:tc>
        <w:tc>
          <w:tcPr>
            <w:tcW w:w="1799" w:type="dxa"/>
            <w:tcBorders>
              <w:top w:val="single" w:sz="4" w:space="0" w:color="auto"/>
              <w:bottom w:val="single" w:sz="4" w:space="0" w:color="auto"/>
            </w:tcBorders>
            <w:vAlign w:val="center"/>
          </w:tcPr>
          <w:p w14:paraId="071A2683" w14:textId="77777777" w:rsidR="00B4289A" w:rsidRPr="00C2361F" w:rsidRDefault="00B4289A" w:rsidP="00A20FAC">
            <w:pPr>
              <w:pStyle w:val="NoSpacing"/>
              <w:jc w:val="center"/>
              <w:rPr>
                <w:b/>
                <w:bCs/>
              </w:rPr>
            </w:pPr>
            <w:r w:rsidRPr="00C2361F">
              <w:rPr>
                <w:b/>
                <w:bCs/>
              </w:rPr>
              <w:t>TARGET VALUE</w:t>
            </w:r>
          </w:p>
        </w:tc>
        <w:tc>
          <w:tcPr>
            <w:tcW w:w="1799" w:type="dxa"/>
            <w:tcBorders>
              <w:top w:val="single" w:sz="4" w:space="0" w:color="auto"/>
              <w:bottom w:val="single" w:sz="4" w:space="0" w:color="auto"/>
            </w:tcBorders>
            <w:vAlign w:val="center"/>
          </w:tcPr>
          <w:p w14:paraId="11441462" w14:textId="77777777" w:rsidR="00B4289A" w:rsidRPr="00C2361F" w:rsidRDefault="00B4289A" w:rsidP="00A20FAC">
            <w:pPr>
              <w:pStyle w:val="NoSpacing"/>
              <w:jc w:val="center"/>
              <w:rPr>
                <w:b/>
                <w:bCs/>
              </w:rPr>
            </w:pPr>
            <w:r w:rsidRPr="00C2361F">
              <w:rPr>
                <w:b/>
                <w:bCs/>
              </w:rPr>
              <w:t>UPPER LIMIT</w:t>
            </w:r>
          </w:p>
        </w:tc>
      </w:tr>
      <w:tr w:rsidR="00B4289A" w14:paraId="28AA7CA6" w14:textId="77777777" w:rsidTr="00A20FAC">
        <w:trPr>
          <w:trHeight w:val="576"/>
          <w:jc w:val="center"/>
        </w:trPr>
        <w:tc>
          <w:tcPr>
            <w:tcW w:w="3068" w:type="dxa"/>
            <w:tcBorders>
              <w:top w:val="single" w:sz="4" w:space="0" w:color="auto"/>
              <w:bottom w:val="single" w:sz="4" w:space="0" w:color="BFBFBF" w:themeColor="background1" w:themeShade="BF"/>
            </w:tcBorders>
            <w:vAlign w:val="center"/>
          </w:tcPr>
          <w:p w14:paraId="42FD8FA7" w14:textId="77777777" w:rsidR="00B4289A" w:rsidRDefault="00B4289A" w:rsidP="00A20FAC">
            <w:pPr>
              <w:spacing w:line="259" w:lineRule="auto"/>
              <w:jc w:val="center"/>
              <w:rPr>
                <w:noProof/>
              </w:rPr>
            </w:pPr>
            <w:r>
              <w:rPr>
                <w:noProof/>
              </w:rPr>
              <w:t>Quiescient Current</w:t>
            </w:r>
          </w:p>
        </w:tc>
        <w:tc>
          <w:tcPr>
            <w:tcW w:w="1079" w:type="dxa"/>
            <w:tcBorders>
              <w:top w:val="single" w:sz="4" w:space="0" w:color="auto"/>
              <w:bottom w:val="single" w:sz="4" w:space="0" w:color="BFBFBF" w:themeColor="background1" w:themeShade="BF"/>
            </w:tcBorders>
            <w:vAlign w:val="center"/>
          </w:tcPr>
          <w:p w14:paraId="147CCB45" w14:textId="77777777" w:rsidR="00B4289A" w:rsidRDefault="00B4289A" w:rsidP="00A20FAC">
            <w:pPr>
              <w:pStyle w:val="NoSpacing"/>
              <w:jc w:val="center"/>
            </w:pPr>
            <m:oMathPara>
              <m:oMath>
                <m:sSub>
                  <m:sSubPr>
                    <m:ctrlPr>
                      <w:rPr>
                        <w:rFonts w:ascii="Cambria Math" w:hAnsi="Cambria Math"/>
                        <w:i/>
                      </w:rPr>
                    </m:ctrlPr>
                  </m:sSubPr>
                  <m:e>
                    <m:r>
                      <w:rPr>
                        <w:rFonts w:ascii="Cambria Math" w:hAnsi="Cambria Math"/>
                      </w:rPr>
                      <m:t>I</m:t>
                    </m:r>
                  </m:e>
                  <m:sub>
                    <m:r>
                      <w:rPr>
                        <w:rFonts w:ascii="Cambria Math" w:hAnsi="Cambria Math"/>
                      </w:rPr>
                      <m:t>q</m:t>
                    </m:r>
                  </m:sub>
                </m:sSub>
              </m:oMath>
            </m:oMathPara>
          </w:p>
        </w:tc>
        <w:tc>
          <w:tcPr>
            <w:tcW w:w="1257" w:type="dxa"/>
            <w:gridSpan w:val="2"/>
            <w:tcBorders>
              <w:top w:val="single" w:sz="4" w:space="0" w:color="auto"/>
              <w:bottom w:val="single" w:sz="4" w:space="0" w:color="BFBFBF" w:themeColor="background1" w:themeShade="BF"/>
            </w:tcBorders>
            <w:vAlign w:val="center"/>
          </w:tcPr>
          <w:p w14:paraId="128EC221" w14:textId="77777777" w:rsidR="00B4289A" w:rsidRDefault="00B4289A" w:rsidP="00A20FAC">
            <w:pPr>
              <w:pStyle w:val="NoSpacing"/>
              <w:jc w:val="center"/>
            </w:pPr>
            <w:r>
              <w:t>A</w:t>
            </w:r>
          </w:p>
        </w:tc>
        <w:tc>
          <w:tcPr>
            <w:tcW w:w="1798" w:type="dxa"/>
            <w:tcBorders>
              <w:top w:val="single" w:sz="4" w:space="0" w:color="auto"/>
              <w:bottom w:val="single" w:sz="4" w:space="0" w:color="BFBFBF" w:themeColor="background1" w:themeShade="BF"/>
            </w:tcBorders>
            <w:vAlign w:val="center"/>
          </w:tcPr>
          <w:p w14:paraId="09BA17FA" w14:textId="77777777" w:rsidR="00B4289A" w:rsidRDefault="00B4289A" w:rsidP="00A20FAC">
            <w:pPr>
              <w:pStyle w:val="NoSpacing"/>
              <w:jc w:val="center"/>
            </w:pPr>
            <w:r>
              <w:t>0.01</w:t>
            </w:r>
          </w:p>
        </w:tc>
        <w:tc>
          <w:tcPr>
            <w:tcW w:w="1799" w:type="dxa"/>
            <w:tcBorders>
              <w:top w:val="single" w:sz="4" w:space="0" w:color="auto"/>
              <w:bottom w:val="single" w:sz="4" w:space="0" w:color="BFBFBF" w:themeColor="background1" w:themeShade="BF"/>
            </w:tcBorders>
            <w:vAlign w:val="center"/>
          </w:tcPr>
          <w:p w14:paraId="433676D6" w14:textId="77777777" w:rsidR="00B4289A" w:rsidRDefault="00B4289A" w:rsidP="00A20FAC">
            <w:pPr>
              <w:pStyle w:val="NoSpacing"/>
              <w:jc w:val="center"/>
            </w:pPr>
            <w:r>
              <w:t>0.02</w:t>
            </w:r>
          </w:p>
        </w:tc>
        <w:tc>
          <w:tcPr>
            <w:tcW w:w="1799" w:type="dxa"/>
            <w:tcBorders>
              <w:top w:val="single" w:sz="4" w:space="0" w:color="auto"/>
              <w:bottom w:val="single" w:sz="4" w:space="0" w:color="BFBFBF" w:themeColor="background1" w:themeShade="BF"/>
            </w:tcBorders>
            <w:vAlign w:val="center"/>
          </w:tcPr>
          <w:p w14:paraId="1B79BF3E" w14:textId="77777777" w:rsidR="00B4289A" w:rsidRDefault="00B4289A" w:rsidP="00A20FAC">
            <w:pPr>
              <w:pStyle w:val="NoSpacing"/>
              <w:jc w:val="center"/>
            </w:pPr>
            <w:r>
              <w:t>0.03</w:t>
            </w:r>
          </w:p>
        </w:tc>
      </w:tr>
      <w:tr w:rsidR="00B4289A" w14:paraId="7571632E"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2F7CBEF4" w14:textId="77777777" w:rsidR="00B4289A" w:rsidRDefault="00B4289A" w:rsidP="00A20FAC">
            <w:pPr>
              <w:spacing w:line="259" w:lineRule="auto"/>
              <w:jc w:val="center"/>
              <w:rPr>
                <w:noProof/>
              </w:rPr>
            </w:pPr>
            <w:r>
              <w:rPr>
                <w:noProof/>
              </w:rPr>
              <w:t>Voltage Gain</w:t>
            </w:r>
          </w:p>
        </w:tc>
        <w:tc>
          <w:tcPr>
            <w:tcW w:w="1079" w:type="dxa"/>
            <w:tcBorders>
              <w:top w:val="single" w:sz="4" w:space="0" w:color="BFBFBF" w:themeColor="background1" w:themeShade="BF"/>
              <w:bottom w:val="single" w:sz="4" w:space="0" w:color="BFBFBF" w:themeColor="background1" w:themeShade="BF"/>
            </w:tcBorders>
            <w:vAlign w:val="center"/>
          </w:tcPr>
          <w:p w14:paraId="5FB65787" w14:textId="77777777" w:rsidR="00B4289A" w:rsidRPr="000C5B62" w:rsidRDefault="00B4289A"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v</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7148BB6B" w14:textId="77777777" w:rsidR="00B4289A" w:rsidRDefault="00B4289A" w:rsidP="00A20FAC">
            <w:pPr>
              <w:pStyle w:val="NoSpacing"/>
              <w:jc w:val="center"/>
            </w:pPr>
            <m:oMathPara>
              <m:oMath>
                <m:f>
                  <m:fPr>
                    <m:ctrlPr>
                      <w:rPr>
                        <w:rFonts w:ascii="Cambria Math" w:hAnsi="Cambria Math"/>
                        <w:i/>
                      </w:rPr>
                    </m:ctrlPr>
                  </m:fPr>
                  <m:num>
                    <m:r>
                      <w:rPr>
                        <w:rFonts w:ascii="Cambria Math" w:hAnsi="Cambria Math"/>
                      </w:rPr>
                      <m:t>V</m:t>
                    </m:r>
                  </m:num>
                  <m:den>
                    <m:r>
                      <w:rPr>
                        <w:rFonts w:ascii="Cambria Math" w:hAnsi="Cambria Math"/>
                      </w:rPr>
                      <m:t>V</m:t>
                    </m:r>
                  </m:den>
                </m:f>
              </m:oMath>
            </m:oMathPara>
          </w:p>
        </w:tc>
        <w:tc>
          <w:tcPr>
            <w:tcW w:w="1798" w:type="dxa"/>
            <w:tcBorders>
              <w:top w:val="single" w:sz="4" w:space="0" w:color="BFBFBF" w:themeColor="background1" w:themeShade="BF"/>
              <w:bottom w:val="single" w:sz="4" w:space="0" w:color="BFBFBF" w:themeColor="background1" w:themeShade="BF"/>
            </w:tcBorders>
            <w:vAlign w:val="center"/>
          </w:tcPr>
          <w:p w14:paraId="0E4AEEDC"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6BBA327B" w14:textId="77777777" w:rsidR="00B4289A" w:rsidRDefault="00B4289A" w:rsidP="00A20FAC">
            <w:pPr>
              <w:pStyle w:val="NoSpacing"/>
              <w:jc w:val="center"/>
            </w:pPr>
            <w:r>
              <w:t>10</w:t>
            </w:r>
          </w:p>
        </w:tc>
        <w:tc>
          <w:tcPr>
            <w:tcW w:w="1799" w:type="dxa"/>
            <w:tcBorders>
              <w:top w:val="single" w:sz="4" w:space="0" w:color="BFBFBF" w:themeColor="background1" w:themeShade="BF"/>
              <w:bottom w:val="single" w:sz="4" w:space="0" w:color="BFBFBF" w:themeColor="background1" w:themeShade="BF"/>
            </w:tcBorders>
            <w:vAlign w:val="center"/>
          </w:tcPr>
          <w:p w14:paraId="612F7A3D" w14:textId="77777777" w:rsidR="00B4289A" w:rsidRDefault="00B4289A" w:rsidP="00A20FAC">
            <w:pPr>
              <w:pStyle w:val="NoSpacing"/>
              <w:jc w:val="center"/>
            </w:pPr>
          </w:p>
        </w:tc>
      </w:tr>
      <w:tr w:rsidR="00B4289A" w14:paraId="14652F89" w14:textId="77777777" w:rsidTr="00A20FAC">
        <w:trPr>
          <w:trHeight w:val="576"/>
          <w:jc w:val="center"/>
        </w:trPr>
        <w:tc>
          <w:tcPr>
            <w:tcW w:w="3068" w:type="dxa"/>
            <w:tcBorders>
              <w:top w:val="single" w:sz="4" w:space="0" w:color="BFBFBF" w:themeColor="background1" w:themeShade="BF"/>
              <w:bottom w:val="single" w:sz="4" w:space="0" w:color="BFBFBF" w:themeColor="background1" w:themeShade="BF"/>
            </w:tcBorders>
            <w:vAlign w:val="center"/>
          </w:tcPr>
          <w:p w14:paraId="19F6C091" w14:textId="77777777" w:rsidR="00B4289A" w:rsidRDefault="00B4289A" w:rsidP="00A20FAC">
            <w:pPr>
              <w:spacing w:line="259" w:lineRule="auto"/>
              <w:jc w:val="center"/>
              <w:rPr>
                <w:noProof/>
              </w:rPr>
            </w:pPr>
            <w:r>
              <w:rPr>
                <w:noProof/>
              </w:rPr>
              <w:t>Input Impedance</w:t>
            </w:r>
          </w:p>
        </w:tc>
        <w:tc>
          <w:tcPr>
            <w:tcW w:w="1079" w:type="dxa"/>
            <w:tcBorders>
              <w:top w:val="single" w:sz="4" w:space="0" w:color="BFBFBF" w:themeColor="background1" w:themeShade="BF"/>
              <w:bottom w:val="single" w:sz="4" w:space="0" w:color="BFBFBF" w:themeColor="background1" w:themeShade="BF"/>
            </w:tcBorders>
            <w:vAlign w:val="center"/>
          </w:tcPr>
          <w:p w14:paraId="2A464109" w14:textId="77777777" w:rsidR="00B4289A" w:rsidRPr="00477ED7" w:rsidRDefault="00B4289A" w:rsidP="00A20FAC">
            <w:pPr>
              <w:pStyle w:val="NoSpacing"/>
              <w:jc w:val="center"/>
              <w:rPr>
                <w:rFonts w:ascii="Calibri" w:eastAsia="Calibri" w:hAnsi="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BFBFBF" w:themeColor="background1" w:themeShade="BF"/>
            </w:tcBorders>
            <w:vAlign w:val="center"/>
          </w:tcPr>
          <w:p w14:paraId="6439BF3F" w14:textId="77777777" w:rsidR="00B4289A" w:rsidRDefault="00B4289A" w:rsidP="00A20FAC">
            <w:pPr>
              <w:pStyle w:val="NoSpacing"/>
              <w:jc w:val="center"/>
            </w:pPr>
            <w:r>
              <w:rPr>
                <w:rFonts w:ascii="Calibri" w:eastAsia="Calibri" w:hAnsi="Calibri" w:cs="Calibri"/>
              </w:rPr>
              <w:t>Ω</w:t>
            </w:r>
          </w:p>
        </w:tc>
        <w:tc>
          <w:tcPr>
            <w:tcW w:w="1798" w:type="dxa"/>
            <w:tcBorders>
              <w:top w:val="single" w:sz="4" w:space="0" w:color="BFBFBF" w:themeColor="background1" w:themeShade="BF"/>
              <w:bottom w:val="single" w:sz="4" w:space="0" w:color="BFBFBF" w:themeColor="background1" w:themeShade="BF"/>
            </w:tcBorders>
            <w:vAlign w:val="center"/>
          </w:tcPr>
          <w:p w14:paraId="166AD0F2"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BFBFBF" w:themeColor="background1" w:themeShade="BF"/>
            </w:tcBorders>
            <w:vAlign w:val="center"/>
          </w:tcPr>
          <w:p w14:paraId="1ADE8D76" w14:textId="77777777" w:rsidR="00B4289A" w:rsidRDefault="00B4289A" w:rsidP="00A20FAC">
            <w:pPr>
              <w:pStyle w:val="NoSpacing"/>
              <w:jc w:val="center"/>
            </w:pPr>
            <w:r>
              <w:t>50</w:t>
            </w:r>
          </w:p>
        </w:tc>
        <w:tc>
          <w:tcPr>
            <w:tcW w:w="1799" w:type="dxa"/>
            <w:tcBorders>
              <w:top w:val="single" w:sz="4" w:space="0" w:color="BFBFBF" w:themeColor="background1" w:themeShade="BF"/>
              <w:bottom w:val="single" w:sz="4" w:space="0" w:color="BFBFBF" w:themeColor="background1" w:themeShade="BF"/>
            </w:tcBorders>
            <w:vAlign w:val="center"/>
          </w:tcPr>
          <w:p w14:paraId="66E5AE86" w14:textId="77777777" w:rsidR="00B4289A" w:rsidRDefault="00B4289A" w:rsidP="00A20FAC">
            <w:pPr>
              <w:pStyle w:val="NoSpacing"/>
              <w:jc w:val="center"/>
            </w:pPr>
          </w:p>
        </w:tc>
      </w:tr>
      <w:tr w:rsidR="00B4289A" w14:paraId="428E56CB" w14:textId="77777777" w:rsidTr="00A20FAC">
        <w:trPr>
          <w:trHeight w:val="576"/>
          <w:jc w:val="center"/>
        </w:trPr>
        <w:tc>
          <w:tcPr>
            <w:tcW w:w="3068" w:type="dxa"/>
            <w:tcBorders>
              <w:top w:val="single" w:sz="4" w:space="0" w:color="BFBFBF" w:themeColor="background1" w:themeShade="BF"/>
              <w:bottom w:val="single" w:sz="4" w:space="0" w:color="auto"/>
            </w:tcBorders>
            <w:vAlign w:val="center"/>
          </w:tcPr>
          <w:p w14:paraId="08DD60FB" w14:textId="77777777" w:rsidR="00B4289A" w:rsidRDefault="00B4289A" w:rsidP="00A20FAC">
            <w:pPr>
              <w:spacing w:line="259" w:lineRule="auto"/>
              <w:jc w:val="center"/>
              <w:rPr>
                <w:noProof/>
              </w:rPr>
            </w:pPr>
            <w:r>
              <w:rPr>
                <w:noProof/>
              </w:rPr>
              <w:t>Output Impedance</w:t>
            </w:r>
          </w:p>
        </w:tc>
        <w:tc>
          <w:tcPr>
            <w:tcW w:w="1079" w:type="dxa"/>
            <w:tcBorders>
              <w:top w:val="single" w:sz="4" w:space="0" w:color="BFBFBF" w:themeColor="background1" w:themeShade="BF"/>
              <w:bottom w:val="single" w:sz="4" w:space="0" w:color="auto"/>
            </w:tcBorders>
            <w:vAlign w:val="center"/>
          </w:tcPr>
          <w:p w14:paraId="2FDE383A" w14:textId="77777777" w:rsidR="00B4289A" w:rsidRDefault="00B4289A" w:rsidP="00A20FAC">
            <w:pPr>
              <w:pStyle w:val="NoSpacing"/>
              <w:jc w:val="center"/>
            </w:pPr>
            <m:oMathPara>
              <m:oMath>
                <m:sSub>
                  <m:sSubPr>
                    <m:ctrlPr>
                      <w:rPr>
                        <w:rFonts w:ascii="Cambria Math" w:eastAsia="Calibri" w:hAnsi="Cambria Math" w:cs="Times New Roman"/>
                        <w:i/>
                      </w:rPr>
                    </m:ctrlPr>
                  </m:sSubPr>
                  <m:e>
                    <m:r>
                      <w:rPr>
                        <w:rFonts w:ascii="Cambria Math" w:eastAsia="Calibri" w:hAnsi="Cambria Math" w:cs="Times New Roman"/>
                      </w:rPr>
                      <m:t>R</m:t>
                    </m:r>
                  </m:e>
                  <m:sub>
                    <m:r>
                      <w:rPr>
                        <w:rFonts w:ascii="Cambria Math" w:eastAsia="Calibri" w:hAnsi="Cambria Math" w:cs="Times New Roman"/>
                      </w:rPr>
                      <m:t>i</m:t>
                    </m:r>
                  </m:sub>
                </m:sSub>
              </m:oMath>
            </m:oMathPara>
          </w:p>
        </w:tc>
        <w:tc>
          <w:tcPr>
            <w:tcW w:w="1257" w:type="dxa"/>
            <w:gridSpan w:val="2"/>
            <w:tcBorders>
              <w:top w:val="single" w:sz="4" w:space="0" w:color="BFBFBF" w:themeColor="background1" w:themeShade="BF"/>
              <w:bottom w:val="single" w:sz="4" w:space="0" w:color="auto"/>
            </w:tcBorders>
            <w:vAlign w:val="center"/>
          </w:tcPr>
          <w:p w14:paraId="7B1FE800" w14:textId="77777777" w:rsidR="00B4289A" w:rsidRDefault="00B4289A" w:rsidP="00A20FAC">
            <w:pPr>
              <w:pStyle w:val="NoSpacing"/>
              <w:jc w:val="center"/>
            </w:pPr>
            <w:r>
              <w:t>Ω</w:t>
            </w:r>
          </w:p>
        </w:tc>
        <w:tc>
          <w:tcPr>
            <w:tcW w:w="1798" w:type="dxa"/>
            <w:tcBorders>
              <w:top w:val="single" w:sz="4" w:space="0" w:color="BFBFBF" w:themeColor="background1" w:themeShade="BF"/>
              <w:bottom w:val="single" w:sz="4" w:space="0" w:color="auto"/>
            </w:tcBorders>
            <w:vAlign w:val="center"/>
          </w:tcPr>
          <w:p w14:paraId="12144D86" w14:textId="77777777" w:rsidR="00B4289A" w:rsidRDefault="00B4289A" w:rsidP="00A20FAC">
            <w:pPr>
              <w:pStyle w:val="NoSpacing"/>
              <w:jc w:val="center"/>
            </w:pPr>
          </w:p>
        </w:tc>
        <w:tc>
          <w:tcPr>
            <w:tcW w:w="1799" w:type="dxa"/>
            <w:tcBorders>
              <w:top w:val="single" w:sz="4" w:space="0" w:color="BFBFBF" w:themeColor="background1" w:themeShade="BF"/>
              <w:bottom w:val="single" w:sz="4" w:space="0" w:color="auto"/>
            </w:tcBorders>
            <w:vAlign w:val="center"/>
          </w:tcPr>
          <w:p w14:paraId="2FEEDB88" w14:textId="77777777" w:rsidR="00B4289A" w:rsidRDefault="00B4289A" w:rsidP="00A20FAC">
            <w:pPr>
              <w:pStyle w:val="NoSpacing"/>
              <w:jc w:val="center"/>
            </w:pPr>
            <w:r>
              <w:t>0.001</w:t>
            </w:r>
          </w:p>
        </w:tc>
        <w:tc>
          <w:tcPr>
            <w:tcW w:w="1799" w:type="dxa"/>
            <w:tcBorders>
              <w:top w:val="single" w:sz="4" w:space="0" w:color="BFBFBF" w:themeColor="background1" w:themeShade="BF"/>
              <w:bottom w:val="single" w:sz="4" w:space="0" w:color="auto"/>
            </w:tcBorders>
            <w:vAlign w:val="center"/>
          </w:tcPr>
          <w:p w14:paraId="7968BFAD" w14:textId="77777777" w:rsidR="00B4289A" w:rsidRDefault="00B4289A" w:rsidP="00A20FAC">
            <w:pPr>
              <w:pStyle w:val="NoSpacing"/>
              <w:jc w:val="center"/>
            </w:pPr>
          </w:p>
        </w:tc>
      </w:tr>
    </w:tbl>
    <w:p w14:paraId="69A488D4" w14:textId="77777777" w:rsidR="00B4289A" w:rsidRDefault="00B4289A" w:rsidP="00B4289A">
      <w:pPr>
        <w:spacing w:line="259" w:lineRule="auto"/>
        <w:rPr>
          <w:rFonts w:asciiTheme="majorHAnsi" w:eastAsiaTheme="majorEastAsia" w:hAnsiTheme="majorHAnsi" w:cstheme="majorBidi"/>
          <w:color w:val="1F3763" w:themeColor="accent1" w:themeShade="7F"/>
          <w:szCs w:val="24"/>
        </w:rPr>
      </w:pPr>
      <w:r>
        <w:br w:type="page"/>
      </w:r>
    </w:p>
    <w:p w14:paraId="3D1673FC" w14:textId="77777777" w:rsidR="00BC335E" w:rsidRDefault="00BC335E" w:rsidP="00BC335E">
      <w:pPr>
        <w:pStyle w:val="Heading1"/>
      </w:pPr>
      <w:r>
        <w:lastRenderedPageBreak/>
        <w:t>Engineering Forms</w:t>
      </w:r>
    </w:p>
    <w:p w14:paraId="216C5CF8" w14:textId="015028A0" w:rsidR="00BC335E" w:rsidRDefault="00BC335E" w:rsidP="00BC335E">
      <w:pPr>
        <w:pStyle w:val="Heading2"/>
      </w:pPr>
      <w:r>
        <w:t>Parts List</w:t>
      </w:r>
      <w:r w:rsidR="000861BC">
        <w:t xml:space="preserve"> (FORM)</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
        <w:gridCol w:w="1825"/>
        <w:gridCol w:w="857"/>
        <w:gridCol w:w="2700"/>
        <w:gridCol w:w="2700"/>
        <w:gridCol w:w="1204"/>
        <w:gridCol w:w="771"/>
      </w:tblGrid>
      <w:tr w:rsidR="00B4382B" w14:paraId="355D64E6" w14:textId="77777777" w:rsidTr="006F469F">
        <w:trPr>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FB96206" w14:textId="77777777" w:rsidR="00B4382B" w:rsidRPr="00A83331" w:rsidRDefault="00B4382B" w:rsidP="006F469F">
            <w:pPr>
              <w:spacing w:line="259" w:lineRule="auto"/>
              <w:jc w:val="center"/>
              <w:rPr>
                <w:b/>
                <w:bCs/>
                <w:noProof/>
              </w:rPr>
            </w:pPr>
            <w:r w:rsidRPr="00A83331">
              <w:rPr>
                <w:b/>
                <w:bCs/>
                <w:noProof/>
              </w:rPr>
              <w:t>QTY REQ</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5F25B12" w14:textId="77777777" w:rsidR="00B4382B" w:rsidRPr="00A83331" w:rsidRDefault="00B4382B" w:rsidP="006F469F">
            <w:pPr>
              <w:pStyle w:val="NoSpacing"/>
              <w:jc w:val="center"/>
              <w:rPr>
                <w:b/>
                <w:bCs/>
                <w:noProof/>
              </w:rPr>
            </w:pPr>
            <w:r>
              <w:rPr>
                <w:b/>
                <w:bCs/>
                <w:noProof/>
              </w:rPr>
              <w:t>PART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D9C81AE" w14:textId="77777777" w:rsidR="00B4382B" w:rsidRPr="00A83331" w:rsidRDefault="00B4382B" w:rsidP="006F469F">
            <w:pPr>
              <w:pStyle w:val="NoSpacing"/>
              <w:jc w:val="center"/>
              <w:rPr>
                <w:b/>
                <w:bCs/>
              </w:rPr>
            </w:pPr>
            <w:r w:rsidRPr="00A83331">
              <w:rPr>
                <w:b/>
                <w:bCs/>
                <w:noProof/>
              </w:rPr>
              <w:t>REF</w:t>
            </w:r>
            <w:r>
              <w:rPr>
                <w:b/>
                <w:bCs/>
                <w:noProof/>
              </w:rPr>
              <w:t xml:space="preserve"> </w:t>
            </w:r>
            <w:r w:rsidRPr="00A83331">
              <w:rPr>
                <w:b/>
                <w:bCs/>
                <w:noProof/>
              </w:rPr>
              <w:t>DES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827B645" w14:textId="77777777" w:rsidR="00B4382B" w:rsidRPr="00A83331" w:rsidRDefault="00B4382B" w:rsidP="006F469F">
            <w:pPr>
              <w:pStyle w:val="NoSpacing"/>
              <w:jc w:val="center"/>
              <w:rPr>
                <w:b/>
                <w:bCs/>
              </w:rPr>
            </w:pPr>
            <w:r>
              <w:rPr>
                <w:b/>
                <w:bCs/>
              </w:rPr>
              <w:t>MFG</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88488A" w14:textId="77777777" w:rsidR="00B4382B" w:rsidRPr="00A83331" w:rsidRDefault="00B4382B" w:rsidP="006F469F">
            <w:pPr>
              <w:pStyle w:val="NoSpacing"/>
              <w:jc w:val="center"/>
              <w:rPr>
                <w:b/>
                <w:bCs/>
              </w:rPr>
            </w:pPr>
            <w:r>
              <w:rPr>
                <w:b/>
                <w:bCs/>
              </w:rPr>
              <w:t>MFG PN</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5396F3" w14:textId="77777777" w:rsidR="00B4382B" w:rsidRPr="00A83331" w:rsidRDefault="00B4382B" w:rsidP="006F469F">
            <w:pPr>
              <w:pStyle w:val="NoSpacing"/>
              <w:jc w:val="center"/>
              <w:rPr>
                <w:b/>
                <w:bCs/>
              </w:rPr>
            </w:pPr>
            <w:r>
              <w:rPr>
                <w:b/>
                <w:bCs/>
              </w:rPr>
              <w:t>VALUE</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2D2A054" w14:textId="77777777" w:rsidR="00B4382B" w:rsidRPr="00A83331" w:rsidRDefault="00B4382B" w:rsidP="006F469F">
            <w:pPr>
              <w:pStyle w:val="NoSpacing"/>
              <w:jc w:val="center"/>
              <w:rPr>
                <w:b/>
                <w:bCs/>
              </w:rPr>
            </w:pPr>
            <w:r w:rsidRPr="00A83331">
              <w:rPr>
                <w:b/>
                <w:bCs/>
              </w:rPr>
              <w:t>FIND</w:t>
            </w:r>
          </w:p>
        </w:tc>
      </w:tr>
      <w:tr w:rsidR="00B4382B" w14:paraId="71D9B2E9"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5AF48FBD"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33B2ABC" w14:textId="77777777" w:rsidR="00B4382B" w:rsidRDefault="00B4382B" w:rsidP="006F469F">
            <w:pPr>
              <w:pStyle w:val="NoSpacing"/>
              <w:jc w:val="center"/>
            </w:pPr>
            <w:r>
              <w:t>PCB</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E36FC6" w14:textId="77777777" w:rsidR="00B4382B" w:rsidRDefault="00B4382B" w:rsidP="006F469F">
            <w:pPr>
              <w:pStyle w:val="NoSpacing"/>
              <w:jc w:val="center"/>
            </w:pPr>
            <w:r>
              <w:t>-</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343D3FA" w14:textId="77777777" w:rsidR="00B4382B" w:rsidRDefault="00B4382B" w:rsidP="006F469F">
            <w:pPr>
              <w:pStyle w:val="NoSpacing"/>
              <w:jc w:val="center"/>
            </w:pPr>
            <w:r>
              <w:t>miniPCB</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27D784" w14:textId="77777777" w:rsidR="00B4382B" w:rsidRDefault="00B4382B" w:rsidP="006F469F">
            <w:pPr>
              <w:pStyle w:val="NoSpacing"/>
              <w:jc w:val="center"/>
            </w:pPr>
            <w:r>
              <w:t>04A-005</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F83B78D"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B255278" w14:textId="77777777" w:rsidR="00B4382B" w:rsidRDefault="00B4382B" w:rsidP="006F469F">
            <w:pPr>
              <w:pStyle w:val="NoSpacing"/>
              <w:jc w:val="center"/>
            </w:pPr>
            <w:r>
              <w:t>1</w:t>
            </w:r>
          </w:p>
        </w:tc>
      </w:tr>
      <w:tr w:rsidR="00B4382B" w14:paraId="3447D19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7B1955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2BC39C1"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A00453B" w14:textId="77777777" w:rsidR="00B4382B" w:rsidRDefault="00B4382B" w:rsidP="006F469F">
            <w:pPr>
              <w:pStyle w:val="NoSpacing"/>
              <w:jc w:val="center"/>
            </w:pPr>
            <w:r>
              <w:t>C1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76CB10B" w14:textId="1D9B5BA6"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FD0BDD7" w14:textId="2FA30FA1"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60FBD44" w14:textId="6E483F0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DCC393" w14:textId="77777777" w:rsidR="00B4382B" w:rsidRDefault="00B4382B" w:rsidP="006F469F">
            <w:pPr>
              <w:pStyle w:val="NoSpacing"/>
              <w:jc w:val="center"/>
            </w:pPr>
            <w:r>
              <w:t>2</w:t>
            </w:r>
          </w:p>
        </w:tc>
      </w:tr>
      <w:tr w:rsidR="00B4382B" w14:paraId="74E4A45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423F887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63CA9A" w14:textId="77777777" w:rsidR="00B4382B" w:rsidRDefault="00B4382B" w:rsidP="006F469F">
            <w:pPr>
              <w:pStyle w:val="NoSpacing"/>
              <w:jc w:val="center"/>
            </w:pPr>
            <w:r>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60295A" w14:textId="77777777" w:rsidR="00B4382B" w:rsidRDefault="00B4382B" w:rsidP="006F469F">
            <w:pPr>
              <w:pStyle w:val="NoSpacing"/>
              <w:jc w:val="center"/>
            </w:pPr>
            <w:r>
              <w:t>C2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11F0609" w14:textId="6156C9A1"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E3764C7" w14:textId="6C179FB5"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E2225F9" w14:textId="64A7DEEA"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1788B6" w14:textId="77777777" w:rsidR="00B4382B" w:rsidRDefault="00B4382B" w:rsidP="006F469F">
            <w:pPr>
              <w:pStyle w:val="NoSpacing"/>
              <w:jc w:val="center"/>
            </w:pPr>
            <w:r>
              <w:t>3</w:t>
            </w:r>
          </w:p>
        </w:tc>
      </w:tr>
      <w:tr w:rsidR="00B4382B" w14:paraId="4946932A"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28202D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2B19D"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54BBE3" w14:textId="77777777" w:rsidR="00B4382B" w:rsidRDefault="00B4382B" w:rsidP="006F469F">
            <w:pPr>
              <w:pStyle w:val="NoSpacing"/>
              <w:jc w:val="center"/>
            </w:pPr>
            <w:r>
              <w:t>C3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B8DADE" w14:textId="6D71B11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9B14399" w14:textId="59820E76"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07B3354" w14:textId="171FA75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16CE2D4" w14:textId="77777777" w:rsidR="00B4382B" w:rsidRDefault="00B4382B" w:rsidP="006F469F">
            <w:pPr>
              <w:pStyle w:val="NoSpacing"/>
              <w:jc w:val="center"/>
            </w:pPr>
            <w:r>
              <w:t>4</w:t>
            </w:r>
          </w:p>
        </w:tc>
      </w:tr>
      <w:tr w:rsidR="00B4382B" w14:paraId="298021A1"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889C49"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AE05C49"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C41261A" w14:textId="77777777" w:rsidR="00B4382B" w:rsidRDefault="00B4382B" w:rsidP="006F469F">
            <w:pPr>
              <w:pStyle w:val="NoSpacing"/>
              <w:jc w:val="center"/>
            </w:pPr>
            <w:r>
              <w:t>C4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A5F7528" w14:textId="21A42147"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B1E64D6" w14:textId="3DA297B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F2F65" w14:textId="3462FFB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799A24BB" w14:textId="77777777" w:rsidR="00B4382B" w:rsidRDefault="00B4382B" w:rsidP="006F469F">
            <w:pPr>
              <w:pStyle w:val="NoSpacing"/>
              <w:jc w:val="center"/>
            </w:pPr>
            <w:r>
              <w:t>5</w:t>
            </w:r>
          </w:p>
        </w:tc>
      </w:tr>
      <w:tr w:rsidR="00B4382B" w14:paraId="402D2D2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396F58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56264B"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07D474" w14:textId="77777777" w:rsidR="00B4382B" w:rsidRDefault="00B4382B" w:rsidP="006F469F">
            <w:pPr>
              <w:pStyle w:val="NoSpacing"/>
              <w:jc w:val="center"/>
            </w:pPr>
            <w:r>
              <w:t>C5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6E2B60" w14:textId="20463AC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82D56B" w14:textId="309D5EAF"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3425805" w14:textId="54F89373"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43376BBE" w14:textId="77777777" w:rsidR="00B4382B" w:rsidRDefault="00B4382B" w:rsidP="006F469F">
            <w:pPr>
              <w:pStyle w:val="NoSpacing"/>
              <w:jc w:val="center"/>
            </w:pPr>
            <w:r>
              <w:t>6</w:t>
            </w:r>
          </w:p>
        </w:tc>
      </w:tr>
      <w:tr w:rsidR="00B4382B" w14:paraId="0D22E28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2029A51B"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AFCD47" w14:textId="77777777" w:rsidR="00B4382B" w:rsidRDefault="00B4382B" w:rsidP="006F469F">
            <w:pPr>
              <w:pStyle w:val="NoSpacing"/>
              <w:jc w:val="center"/>
            </w:pPr>
            <w:r w:rsidRPr="0026101F">
              <w:t>CAPACITOR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B632025" w14:textId="77777777" w:rsidR="00B4382B" w:rsidRDefault="00B4382B" w:rsidP="006F469F">
            <w:pPr>
              <w:pStyle w:val="NoSpacing"/>
              <w:jc w:val="center"/>
            </w:pPr>
            <w:r>
              <w:t>C6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4D4EEF3" w14:textId="2E64552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7DFD35E" w14:textId="414926DA"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0BC96FD" w14:textId="5F3D94AB"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DF93994" w14:textId="77777777" w:rsidR="00B4382B" w:rsidRDefault="00B4382B" w:rsidP="006F469F">
            <w:pPr>
              <w:pStyle w:val="NoSpacing"/>
              <w:jc w:val="center"/>
            </w:pPr>
            <w:r>
              <w:t>7</w:t>
            </w:r>
          </w:p>
        </w:tc>
      </w:tr>
      <w:tr w:rsidR="00B4382B" w14:paraId="4232FB8D"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58D69F"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12E3E20" w14:textId="77777777" w:rsidR="00B4382B" w:rsidRDefault="00B4382B" w:rsidP="006F469F">
            <w:pPr>
              <w:pStyle w:val="NoSpacing"/>
              <w:jc w:val="center"/>
            </w:pPr>
            <w:r>
              <w:t>PINS, 2mm</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11F31E" w14:textId="77777777" w:rsidR="00B4382B" w:rsidRDefault="00B4382B" w:rsidP="006F469F">
            <w:pPr>
              <w:pStyle w:val="NoSpacing"/>
              <w:jc w:val="center"/>
            </w:pPr>
            <w:r>
              <w:t>P1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9A8A728" w14:textId="0451F8E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62185FE" w14:textId="5A22CE5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F1E40A8"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6A34FA4" w14:textId="77777777" w:rsidR="00B4382B" w:rsidRDefault="00B4382B" w:rsidP="006F469F">
            <w:pPr>
              <w:pStyle w:val="NoSpacing"/>
              <w:jc w:val="center"/>
            </w:pPr>
            <w:r>
              <w:t>8</w:t>
            </w:r>
          </w:p>
        </w:tc>
      </w:tr>
      <w:tr w:rsidR="00B4382B" w14:paraId="1E821B64"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8E93A2C"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697DAD"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80751ED" w14:textId="77777777" w:rsidR="00B4382B" w:rsidRDefault="00B4382B" w:rsidP="006F469F">
            <w:pPr>
              <w:pStyle w:val="NoSpacing"/>
              <w:jc w:val="center"/>
            </w:pPr>
            <w:r>
              <w:t>R1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BDEE982" w14:textId="54DC466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B0F62B" w14:textId="57C5A874"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E0B693" w14:textId="587D418E"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3C8EEE9" w14:textId="77777777" w:rsidR="00B4382B" w:rsidRDefault="00B4382B" w:rsidP="006F469F">
            <w:pPr>
              <w:pStyle w:val="NoSpacing"/>
              <w:jc w:val="center"/>
            </w:pPr>
            <w:r>
              <w:t>9</w:t>
            </w:r>
          </w:p>
        </w:tc>
      </w:tr>
      <w:tr w:rsidR="00B4382B" w14:paraId="526F2D28"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0618E65"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9A05B9C" w14:textId="77777777" w:rsidR="00B4382B" w:rsidRDefault="00B4382B" w:rsidP="006F469F">
            <w:pPr>
              <w:pStyle w:val="NoSpacing"/>
              <w:jc w:val="center"/>
            </w:pPr>
            <w:r>
              <w:t>TRIMMER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7E73BE0" w14:textId="77777777" w:rsidR="00B4382B" w:rsidRDefault="00B4382B" w:rsidP="006F469F">
            <w:pPr>
              <w:pStyle w:val="NoSpacing"/>
              <w:jc w:val="center"/>
            </w:pPr>
            <w:r>
              <w:t>R2</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F0DE2F" w14:textId="7D087872"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F889ACD" w14:textId="2184C1B8"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6A76943" w14:textId="5848D1D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F7E116B" w14:textId="77777777" w:rsidR="00B4382B" w:rsidRDefault="00B4382B" w:rsidP="006F469F">
            <w:pPr>
              <w:pStyle w:val="NoSpacing"/>
              <w:jc w:val="center"/>
            </w:pPr>
            <w:r>
              <w:t>10</w:t>
            </w:r>
          </w:p>
        </w:tc>
      </w:tr>
      <w:tr w:rsidR="00B4382B" w14:paraId="6207FC6E"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E2437F8"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83CFCE"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1C7D9D8" w14:textId="77777777" w:rsidR="00B4382B" w:rsidRDefault="00B4382B" w:rsidP="006F469F">
            <w:pPr>
              <w:pStyle w:val="NoSpacing"/>
              <w:jc w:val="center"/>
            </w:pPr>
            <w:r>
              <w:t>R3</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AFCFC4D" w14:textId="607CB76C"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667DEBA" w14:textId="4901ADFE"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9D86DB9" w14:textId="7CA6ABC5"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1EF6181E" w14:textId="77777777" w:rsidR="00B4382B" w:rsidRDefault="00B4382B" w:rsidP="006F469F">
            <w:pPr>
              <w:pStyle w:val="NoSpacing"/>
              <w:jc w:val="center"/>
            </w:pPr>
            <w:r>
              <w:t>11</w:t>
            </w:r>
          </w:p>
        </w:tc>
      </w:tr>
      <w:tr w:rsidR="00B4382B" w14:paraId="4D9A8013"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676BF761"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3FE21E6"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7675058" w14:textId="77777777" w:rsidR="00B4382B" w:rsidRDefault="00B4382B" w:rsidP="006F469F">
            <w:pPr>
              <w:pStyle w:val="NoSpacing"/>
              <w:jc w:val="center"/>
            </w:pPr>
            <w:r>
              <w:t>R4</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1820701" w14:textId="2490A0B4"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4536C55" w14:textId="2B959562"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6FD0D8" w14:textId="2118AB24"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0FABD1C1" w14:textId="77777777" w:rsidR="00B4382B" w:rsidRDefault="00B4382B" w:rsidP="006F469F">
            <w:pPr>
              <w:pStyle w:val="NoSpacing"/>
              <w:jc w:val="center"/>
            </w:pPr>
            <w:r>
              <w:t>12</w:t>
            </w:r>
          </w:p>
        </w:tc>
      </w:tr>
      <w:tr w:rsidR="00B4382B" w14:paraId="67C1AF26"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3B304420"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5B256B1"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5B4A0AF" w14:textId="77777777" w:rsidR="00B4382B" w:rsidRDefault="00B4382B" w:rsidP="006F469F">
            <w:pPr>
              <w:pStyle w:val="NoSpacing"/>
              <w:jc w:val="center"/>
            </w:pPr>
            <w:r>
              <w:t>R5</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D85585A" w14:textId="38CD06D0"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F9B5B6C" w14:textId="5B71D389"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60F1932" w14:textId="4A6A403F"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C4680A2" w14:textId="77777777" w:rsidR="00B4382B" w:rsidRDefault="00B4382B" w:rsidP="006F469F">
            <w:pPr>
              <w:pStyle w:val="NoSpacing"/>
              <w:jc w:val="center"/>
            </w:pPr>
            <w:r>
              <w:t>13</w:t>
            </w:r>
          </w:p>
        </w:tc>
      </w:tr>
      <w:tr w:rsidR="00B4382B" w14:paraId="38F86ACC"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0C693F04"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3CA339BF" w14:textId="77777777" w:rsidR="00B4382B" w:rsidRDefault="00B4382B" w:rsidP="006F469F">
            <w:pPr>
              <w:pStyle w:val="NoSpacing"/>
              <w:jc w:val="center"/>
            </w:pPr>
            <w:r>
              <w:t>RESISTOR</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EB1E31" w14:textId="77777777" w:rsidR="00B4382B" w:rsidRDefault="00B4382B" w:rsidP="006F469F">
            <w:pPr>
              <w:pStyle w:val="NoSpacing"/>
              <w:jc w:val="center"/>
            </w:pPr>
            <w:r>
              <w:t>R6</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2F2146B" w14:textId="6FF58DFB"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C0625CF" w14:textId="2C8B1D73" w:rsidR="00B4382B" w:rsidRDefault="00B4382B" w:rsidP="006F469F">
            <w:pPr>
              <w:pStyle w:val="NoSpacing"/>
              <w:jc w:val="center"/>
            </w:pP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72E56757" w14:textId="692F8541" w:rsidR="00B4382B" w:rsidRDefault="00B4382B" w:rsidP="006F469F">
            <w:pPr>
              <w:pStyle w:val="NoSpacing"/>
              <w:jc w:val="center"/>
            </w:pP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65BA5915" w14:textId="77777777" w:rsidR="00B4382B" w:rsidRDefault="00B4382B" w:rsidP="006F469F">
            <w:pPr>
              <w:pStyle w:val="NoSpacing"/>
              <w:jc w:val="center"/>
            </w:pPr>
            <w:r>
              <w:t>14</w:t>
            </w:r>
          </w:p>
        </w:tc>
      </w:tr>
      <w:tr w:rsidR="00B4382B" w14:paraId="0B58A3A6" w14:textId="77777777" w:rsidTr="006F469F">
        <w:trPr>
          <w:trHeight w:val="432"/>
          <w:jc w:val="center"/>
        </w:trPr>
        <w:tc>
          <w:tcPr>
            <w:tcW w:w="733" w:type="dxa"/>
            <w:tcBorders>
              <w:top w:val="single" w:sz="4" w:space="0" w:color="auto"/>
              <w:left w:val="single" w:sz="4" w:space="0" w:color="auto"/>
              <w:right w:val="single" w:sz="4" w:space="0" w:color="BFBFBF" w:themeColor="background1" w:themeShade="BF"/>
            </w:tcBorders>
            <w:vAlign w:val="center"/>
          </w:tcPr>
          <w:p w14:paraId="2D25EABA" w14:textId="77777777" w:rsidR="00B4382B" w:rsidRDefault="00B4382B" w:rsidP="006F469F">
            <w:pPr>
              <w:spacing w:line="259" w:lineRule="auto"/>
              <w:jc w:val="center"/>
              <w:rPr>
                <w:noProof/>
              </w:rPr>
            </w:pPr>
            <w:r>
              <w:rPr>
                <w:noProof/>
              </w:rPr>
              <w:t>1</w:t>
            </w:r>
          </w:p>
        </w:tc>
        <w:tc>
          <w:tcPr>
            <w:tcW w:w="1825" w:type="dxa"/>
            <w:tcBorders>
              <w:top w:val="single" w:sz="4" w:space="0" w:color="auto"/>
              <w:left w:val="single" w:sz="4" w:space="0" w:color="BFBFBF" w:themeColor="background1" w:themeShade="BF"/>
              <w:right w:val="single" w:sz="4" w:space="0" w:color="BFBFBF" w:themeColor="background1" w:themeShade="BF"/>
            </w:tcBorders>
            <w:vAlign w:val="center"/>
          </w:tcPr>
          <w:p w14:paraId="22AABA83" w14:textId="77777777" w:rsidR="00B4382B" w:rsidRDefault="00B4382B" w:rsidP="006F469F">
            <w:pPr>
              <w:pStyle w:val="NoSpacing"/>
              <w:jc w:val="center"/>
            </w:pPr>
            <w:r>
              <w:t>OPAMP, DUAL</w:t>
            </w:r>
          </w:p>
        </w:tc>
        <w:tc>
          <w:tcPr>
            <w:tcW w:w="857" w:type="dxa"/>
            <w:tcBorders>
              <w:top w:val="single" w:sz="4" w:space="0" w:color="auto"/>
              <w:left w:val="single" w:sz="4" w:space="0" w:color="BFBFBF" w:themeColor="background1" w:themeShade="BF"/>
              <w:right w:val="single" w:sz="4" w:space="0" w:color="BFBFBF" w:themeColor="background1" w:themeShade="BF"/>
            </w:tcBorders>
            <w:vAlign w:val="center"/>
          </w:tcPr>
          <w:p w14:paraId="0AC1FE5F" w14:textId="77777777" w:rsidR="00B4382B" w:rsidRDefault="00B4382B" w:rsidP="006F469F">
            <w:pPr>
              <w:pStyle w:val="NoSpacing"/>
              <w:jc w:val="center"/>
            </w:pPr>
            <w:r>
              <w:t>U1</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4F4840A0" w14:textId="609AE933" w:rsidR="00B4382B" w:rsidRDefault="00B4382B" w:rsidP="006F469F">
            <w:pPr>
              <w:pStyle w:val="NoSpacing"/>
              <w:jc w:val="center"/>
            </w:pP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1E42A38" w14:textId="3A54C1C8" w:rsidR="00B4382B" w:rsidRDefault="00B4382B" w:rsidP="006F469F">
            <w:pPr>
              <w:pStyle w:val="NoSpacing"/>
              <w:jc w:val="center"/>
            </w:pPr>
          </w:p>
        </w:tc>
        <w:tc>
          <w:tcPr>
            <w:tcW w:w="1204" w:type="dxa"/>
            <w:tcBorders>
              <w:top w:val="single" w:sz="4" w:space="0" w:color="auto"/>
              <w:left w:val="single" w:sz="4" w:space="0" w:color="BFBFBF" w:themeColor="background1" w:themeShade="BF"/>
              <w:right w:val="single" w:sz="4" w:space="0" w:color="BFBFBF" w:themeColor="background1" w:themeShade="BF"/>
            </w:tcBorders>
            <w:vAlign w:val="center"/>
          </w:tcPr>
          <w:p w14:paraId="493475FE"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right w:val="single" w:sz="4" w:space="0" w:color="auto"/>
            </w:tcBorders>
            <w:vAlign w:val="center"/>
          </w:tcPr>
          <w:p w14:paraId="7C9F6E55" w14:textId="77777777" w:rsidR="00B4382B" w:rsidRDefault="00B4382B" w:rsidP="006F469F">
            <w:pPr>
              <w:pStyle w:val="NoSpacing"/>
              <w:jc w:val="center"/>
            </w:pPr>
            <w:r>
              <w:t>15</w:t>
            </w:r>
          </w:p>
        </w:tc>
      </w:tr>
      <w:tr w:rsidR="00B4382B" w14:paraId="7A61C19B" w14:textId="77777777" w:rsidTr="006F469F">
        <w:trPr>
          <w:trHeight w:val="432"/>
          <w:jc w:val="center"/>
        </w:trPr>
        <w:tc>
          <w:tcPr>
            <w:tcW w:w="733" w:type="dxa"/>
            <w:tcBorders>
              <w:top w:val="single" w:sz="4" w:space="0" w:color="auto"/>
              <w:left w:val="single" w:sz="4" w:space="0" w:color="auto"/>
              <w:bottom w:val="single" w:sz="4" w:space="0" w:color="auto"/>
              <w:right w:val="single" w:sz="4" w:space="0" w:color="BFBFBF" w:themeColor="background1" w:themeShade="BF"/>
            </w:tcBorders>
            <w:vAlign w:val="center"/>
          </w:tcPr>
          <w:p w14:paraId="76136287" w14:textId="77777777" w:rsidR="00B4382B" w:rsidRDefault="00B4382B" w:rsidP="006F469F">
            <w:pPr>
              <w:spacing w:line="259" w:lineRule="auto"/>
              <w:jc w:val="center"/>
              <w:rPr>
                <w:noProof/>
              </w:rPr>
            </w:pPr>
            <w:r>
              <w:rPr>
                <w:noProof/>
              </w:rPr>
              <w:t>10</w:t>
            </w:r>
          </w:p>
        </w:tc>
        <w:tc>
          <w:tcPr>
            <w:tcW w:w="1825"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60B7CDAD" w14:textId="77777777" w:rsidR="00B4382B" w:rsidRDefault="00B4382B" w:rsidP="006F469F">
            <w:pPr>
              <w:pStyle w:val="NoSpacing"/>
              <w:jc w:val="center"/>
            </w:pPr>
            <w:r>
              <w:t>TEST POINT</w:t>
            </w:r>
          </w:p>
        </w:tc>
        <w:tc>
          <w:tcPr>
            <w:tcW w:w="857"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065A50C6" w14:textId="6C9873E5" w:rsidR="00B4382B" w:rsidRDefault="00B4382B" w:rsidP="006F469F">
            <w:pPr>
              <w:pStyle w:val="NoSpacing"/>
              <w:jc w:val="center"/>
            </w:pPr>
            <w:r>
              <w:t>TP*</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51D9771F" w14:textId="77777777" w:rsidR="00B4382B" w:rsidRDefault="00B4382B" w:rsidP="006F469F">
            <w:pPr>
              <w:pStyle w:val="NoSpacing"/>
              <w:jc w:val="center"/>
            </w:pPr>
            <w:r>
              <w:t>KEYSTONE ELECTRONICS</w:t>
            </w:r>
          </w:p>
        </w:tc>
        <w:tc>
          <w:tcPr>
            <w:tcW w:w="2700"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1EBBCD23" w14:textId="77777777" w:rsidR="00B4382B" w:rsidRDefault="00B4382B" w:rsidP="006F469F">
            <w:pPr>
              <w:pStyle w:val="NoSpacing"/>
              <w:jc w:val="center"/>
            </w:pPr>
            <w:r>
              <w:t>5000</w:t>
            </w:r>
          </w:p>
        </w:tc>
        <w:tc>
          <w:tcPr>
            <w:tcW w:w="1204" w:type="dxa"/>
            <w:tcBorders>
              <w:top w:val="single" w:sz="4" w:space="0" w:color="auto"/>
              <w:left w:val="single" w:sz="4" w:space="0" w:color="BFBFBF" w:themeColor="background1" w:themeShade="BF"/>
              <w:bottom w:val="single" w:sz="4" w:space="0" w:color="auto"/>
              <w:right w:val="single" w:sz="4" w:space="0" w:color="BFBFBF" w:themeColor="background1" w:themeShade="BF"/>
            </w:tcBorders>
            <w:vAlign w:val="center"/>
          </w:tcPr>
          <w:p w14:paraId="25B96845" w14:textId="77777777" w:rsidR="00B4382B" w:rsidRDefault="00B4382B" w:rsidP="006F469F">
            <w:pPr>
              <w:pStyle w:val="NoSpacing"/>
              <w:jc w:val="center"/>
            </w:pPr>
            <w:r>
              <w:t>N/A</w:t>
            </w:r>
          </w:p>
        </w:tc>
        <w:tc>
          <w:tcPr>
            <w:tcW w:w="771" w:type="dxa"/>
            <w:tcBorders>
              <w:top w:val="single" w:sz="4" w:space="0" w:color="auto"/>
              <w:left w:val="single" w:sz="4" w:space="0" w:color="BFBFBF" w:themeColor="background1" w:themeShade="BF"/>
              <w:bottom w:val="single" w:sz="4" w:space="0" w:color="auto"/>
              <w:right w:val="single" w:sz="4" w:space="0" w:color="auto"/>
            </w:tcBorders>
            <w:vAlign w:val="center"/>
          </w:tcPr>
          <w:p w14:paraId="54E1ED84" w14:textId="77777777" w:rsidR="00B4382B" w:rsidRDefault="00B4382B" w:rsidP="006F469F">
            <w:pPr>
              <w:pStyle w:val="NoSpacing"/>
              <w:jc w:val="center"/>
            </w:pPr>
            <w:r>
              <w:t>16</w:t>
            </w:r>
          </w:p>
        </w:tc>
      </w:tr>
    </w:tbl>
    <w:p w14:paraId="3C725EA6" w14:textId="77777777" w:rsidR="00BC335E" w:rsidRPr="007055AB" w:rsidRDefault="00BC335E" w:rsidP="00BC335E"/>
    <w:p w14:paraId="0AA5C83F" w14:textId="77777777" w:rsidR="00BC335E" w:rsidRDefault="00BC335E" w:rsidP="00BC335E">
      <w:pPr>
        <w:spacing w:line="259" w:lineRule="auto"/>
        <w:rPr>
          <w:rFonts w:asciiTheme="majorHAnsi" w:eastAsiaTheme="majorEastAsia" w:hAnsiTheme="majorHAnsi" w:cstheme="majorBidi"/>
          <w:color w:val="2F5496" w:themeColor="accent1" w:themeShade="BF"/>
          <w:sz w:val="32"/>
          <w:szCs w:val="32"/>
        </w:rPr>
      </w:pPr>
      <w:r>
        <w:br w:type="page"/>
      </w:r>
    </w:p>
    <w:p w14:paraId="5F05C9E6" w14:textId="77777777" w:rsidR="00A8109E" w:rsidRDefault="00A8109E" w:rsidP="0009055A">
      <w:pPr>
        <w:pStyle w:val="Heading1"/>
      </w:pPr>
      <w:r>
        <w:lastRenderedPageBreak/>
        <w:t>Gerber Files</w:t>
      </w:r>
    </w:p>
    <w:p w14:paraId="7C1F55DE" w14:textId="77777777" w:rsidR="0024450F" w:rsidRDefault="0024450F" w:rsidP="0024450F">
      <w:r>
        <w:t>This section contains images of the layers included in each Gerber file.</w:t>
      </w:r>
    </w:p>
    <w:p w14:paraId="592E1344" w14:textId="77777777" w:rsidR="00DA1D32" w:rsidRDefault="00DA1D32" w:rsidP="00DA1D32">
      <w:pPr>
        <w:pStyle w:val="Heading2"/>
      </w:pPr>
      <w:r w:rsidRPr="008F7B14">
        <w:t>TOP COPPER (GLTX)</w:t>
      </w:r>
    </w:p>
    <w:p w14:paraId="57A60E04" w14:textId="34541EA5" w:rsidR="00EC64F5" w:rsidRPr="00EC64F5" w:rsidRDefault="00095313" w:rsidP="008F559C">
      <w:pPr>
        <w:jc w:val="center"/>
      </w:pPr>
      <w:bookmarkStart w:id="9" w:name="TOPCOPPER"/>
      <w:bookmarkEnd w:id="9"/>
      <w:r>
        <w:rPr>
          <w:noProof/>
        </w:rPr>
        <w:drawing>
          <wp:inline distT="0" distB="0" distL="0" distR="0" wp14:anchorId="1A28724A" wp14:editId="723B75D6">
            <wp:extent cx="5451128" cy="5451128"/>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8748207" w14:textId="77777777" w:rsidR="00DA1D32" w:rsidRDefault="00DA1D32" w:rsidP="004B033D">
      <w:pPr>
        <w:jc w:val="center"/>
      </w:pPr>
    </w:p>
    <w:p w14:paraId="48AD0076" w14:textId="77777777" w:rsidR="00DA1D32" w:rsidRDefault="00DA1D32">
      <w:pPr>
        <w:spacing w:line="259" w:lineRule="auto"/>
      </w:pPr>
      <w:r>
        <w:br w:type="page"/>
      </w:r>
    </w:p>
    <w:p w14:paraId="2FF7985E" w14:textId="77777777" w:rsidR="00DA1D32" w:rsidRDefault="00DA1D32" w:rsidP="00DA1D32">
      <w:pPr>
        <w:pStyle w:val="Heading2"/>
      </w:pPr>
      <w:r w:rsidRPr="008F7B14">
        <w:lastRenderedPageBreak/>
        <w:t>TOP CREAM (GCTX)</w:t>
      </w:r>
    </w:p>
    <w:p w14:paraId="489D1E65" w14:textId="5259C1AF" w:rsidR="00EC64F5" w:rsidRPr="00EC64F5" w:rsidRDefault="00095313" w:rsidP="008F559C">
      <w:pPr>
        <w:jc w:val="center"/>
      </w:pPr>
      <w:bookmarkStart w:id="10" w:name="TOPCREAM"/>
      <w:bookmarkEnd w:id="10"/>
      <w:r>
        <w:rPr>
          <w:noProof/>
        </w:rPr>
        <w:drawing>
          <wp:inline distT="0" distB="0" distL="0" distR="0" wp14:anchorId="586839C7" wp14:editId="34D8866F">
            <wp:extent cx="5451128" cy="5451128"/>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4EA3F723" w14:textId="77777777" w:rsidR="00DA1D32" w:rsidRDefault="00DA1D32" w:rsidP="004B033D">
      <w:pPr>
        <w:jc w:val="center"/>
      </w:pPr>
    </w:p>
    <w:p w14:paraId="034CC984" w14:textId="77777777" w:rsidR="00DA1D32" w:rsidRDefault="00DA1D32">
      <w:pPr>
        <w:spacing w:line="259" w:lineRule="auto"/>
      </w:pPr>
      <w:r>
        <w:br w:type="page"/>
      </w:r>
    </w:p>
    <w:p w14:paraId="33DB9197" w14:textId="77777777" w:rsidR="00DA1D32" w:rsidRDefault="00DA1D32" w:rsidP="00DA1D32">
      <w:pPr>
        <w:pStyle w:val="Heading2"/>
      </w:pPr>
      <w:r w:rsidRPr="008F7B14">
        <w:lastRenderedPageBreak/>
        <w:t>BOTTOM CREAM (GCBX)</w:t>
      </w:r>
    </w:p>
    <w:p w14:paraId="096D1006" w14:textId="65594A71" w:rsidR="00EC64F5" w:rsidRPr="00EC64F5" w:rsidRDefault="00095313" w:rsidP="008F559C">
      <w:pPr>
        <w:jc w:val="center"/>
      </w:pPr>
      <w:bookmarkStart w:id="11" w:name="BOTTOMCREAM"/>
      <w:bookmarkEnd w:id="11"/>
      <w:r>
        <w:rPr>
          <w:noProof/>
        </w:rPr>
        <w:drawing>
          <wp:inline distT="0" distB="0" distL="0" distR="0" wp14:anchorId="2D89B5E8" wp14:editId="00A0DBD2">
            <wp:extent cx="5451128" cy="545112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80C6935" w14:textId="77777777" w:rsidR="00DA1D32" w:rsidRDefault="00DA1D32" w:rsidP="004B033D">
      <w:pPr>
        <w:jc w:val="center"/>
      </w:pPr>
    </w:p>
    <w:p w14:paraId="4F2CE47A" w14:textId="77777777" w:rsidR="00DA1D32" w:rsidRDefault="00DA1D32">
      <w:pPr>
        <w:spacing w:line="259" w:lineRule="auto"/>
      </w:pPr>
      <w:r>
        <w:br w:type="page"/>
      </w:r>
    </w:p>
    <w:p w14:paraId="08460E71" w14:textId="77777777" w:rsidR="00DA1D32" w:rsidRDefault="00DA1D32" w:rsidP="00DA1D32">
      <w:pPr>
        <w:pStyle w:val="Heading2"/>
      </w:pPr>
      <w:r w:rsidRPr="008F7B14">
        <w:lastRenderedPageBreak/>
        <w:t>BOTTOM COPPER (GLBX)</w:t>
      </w:r>
    </w:p>
    <w:p w14:paraId="02A4AAAB" w14:textId="14417098" w:rsidR="00EC64F5" w:rsidRPr="00EC64F5" w:rsidRDefault="00095313" w:rsidP="008F559C">
      <w:pPr>
        <w:jc w:val="center"/>
      </w:pPr>
      <w:bookmarkStart w:id="12" w:name="BOTTOMCOPPER"/>
      <w:bookmarkEnd w:id="12"/>
      <w:r>
        <w:rPr>
          <w:noProof/>
        </w:rPr>
        <w:drawing>
          <wp:inline distT="0" distB="0" distL="0" distR="0" wp14:anchorId="2D893D34" wp14:editId="15CAA7A1">
            <wp:extent cx="5451128" cy="5451128"/>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2341CA5" w14:textId="77777777" w:rsidR="00DA1D32" w:rsidRDefault="00DA1D32" w:rsidP="004B033D">
      <w:pPr>
        <w:jc w:val="center"/>
      </w:pPr>
    </w:p>
    <w:p w14:paraId="243B941A" w14:textId="77777777" w:rsidR="00DA1D32" w:rsidRDefault="00DA1D32">
      <w:pPr>
        <w:spacing w:line="259" w:lineRule="auto"/>
      </w:pPr>
      <w:r>
        <w:br w:type="page"/>
      </w:r>
    </w:p>
    <w:p w14:paraId="1CAD6FBA" w14:textId="77777777" w:rsidR="00DA1D32" w:rsidRDefault="00DA1D32" w:rsidP="00DA1D32">
      <w:pPr>
        <w:pStyle w:val="Heading2"/>
      </w:pPr>
      <w:r w:rsidRPr="008F7B14">
        <w:lastRenderedPageBreak/>
        <w:t>TOP SILKSCREEN (GOTX)</w:t>
      </w:r>
    </w:p>
    <w:p w14:paraId="44A3ECF1" w14:textId="3CFF10CB" w:rsidR="00EC64F5" w:rsidRPr="00EC64F5" w:rsidRDefault="00095313" w:rsidP="008F559C">
      <w:pPr>
        <w:jc w:val="center"/>
      </w:pPr>
      <w:bookmarkStart w:id="13" w:name="TOPSILKSCREEN"/>
      <w:bookmarkEnd w:id="13"/>
      <w:r>
        <w:rPr>
          <w:noProof/>
        </w:rPr>
        <w:drawing>
          <wp:inline distT="0" distB="0" distL="0" distR="0" wp14:anchorId="20341B6F" wp14:editId="3507811F">
            <wp:extent cx="5451128" cy="5451128"/>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5FC5A022" w14:textId="77777777" w:rsidR="00DA1D32" w:rsidRDefault="00DA1D32" w:rsidP="004B033D">
      <w:pPr>
        <w:jc w:val="center"/>
      </w:pPr>
    </w:p>
    <w:p w14:paraId="3B9D163D" w14:textId="77777777" w:rsidR="00DA1D32" w:rsidRDefault="00DA1D32">
      <w:pPr>
        <w:spacing w:line="259" w:lineRule="auto"/>
      </w:pPr>
      <w:r>
        <w:br w:type="page"/>
      </w:r>
    </w:p>
    <w:p w14:paraId="146AEC7E" w14:textId="77777777" w:rsidR="00DA1D32" w:rsidRDefault="00DA1D32" w:rsidP="00DA1D32">
      <w:pPr>
        <w:pStyle w:val="Heading2"/>
      </w:pPr>
      <w:r w:rsidRPr="008F7B14">
        <w:lastRenderedPageBreak/>
        <w:t>BOT</w:t>
      </w:r>
      <w:r w:rsidR="00EC64F5">
        <w:t>TOM</w:t>
      </w:r>
      <w:r w:rsidRPr="008F7B14">
        <w:t xml:space="preserve"> SILKSCREEN (GOBX)</w:t>
      </w:r>
    </w:p>
    <w:p w14:paraId="64FF5871" w14:textId="3E8A7BA6" w:rsidR="00EC64F5" w:rsidRPr="00EC64F5" w:rsidRDefault="00095313" w:rsidP="008F559C">
      <w:pPr>
        <w:jc w:val="center"/>
      </w:pPr>
      <w:bookmarkStart w:id="14" w:name="BOTTOMSILKSCREEN"/>
      <w:bookmarkEnd w:id="14"/>
      <w:r>
        <w:rPr>
          <w:noProof/>
        </w:rPr>
        <w:drawing>
          <wp:inline distT="0" distB="0" distL="0" distR="0" wp14:anchorId="61B66FE3" wp14:editId="2A09A616">
            <wp:extent cx="5451128" cy="5451128"/>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32F0C982" w14:textId="77777777" w:rsidR="00DA1D32" w:rsidRDefault="00DA1D32" w:rsidP="004B033D">
      <w:pPr>
        <w:jc w:val="center"/>
      </w:pPr>
    </w:p>
    <w:p w14:paraId="5A6F4DA0" w14:textId="77777777" w:rsidR="00DA1D32" w:rsidRDefault="00DA1D32">
      <w:pPr>
        <w:spacing w:line="259" w:lineRule="auto"/>
      </w:pPr>
      <w:r>
        <w:br w:type="page"/>
      </w:r>
    </w:p>
    <w:p w14:paraId="7B01E550" w14:textId="77777777" w:rsidR="00DA1D32" w:rsidRDefault="00DA1D32" w:rsidP="00DA1D32">
      <w:pPr>
        <w:pStyle w:val="Heading2"/>
      </w:pPr>
      <w:r w:rsidRPr="008F7B14">
        <w:lastRenderedPageBreak/>
        <w:t>TOP SOLDERMASK (GSTX)</w:t>
      </w:r>
    </w:p>
    <w:p w14:paraId="12C72760" w14:textId="188BFDD7" w:rsidR="00EC64F5" w:rsidRPr="00EC64F5" w:rsidRDefault="00095313" w:rsidP="008F559C">
      <w:pPr>
        <w:jc w:val="center"/>
      </w:pPr>
      <w:bookmarkStart w:id="15" w:name="TOPSOLDERMASK"/>
      <w:bookmarkEnd w:id="15"/>
      <w:r>
        <w:rPr>
          <w:noProof/>
        </w:rPr>
        <w:drawing>
          <wp:inline distT="0" distB="0" distL="0" distR="0" wp14:anchorId="4D95EAC2" wp14:editId="63FFE67F">
            <wp:extent cx="5451128" cy="5451128"/>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7D3E4458" w14:textId="77777777" w:rsidR="00DA1D32" w:rsidRDefault="00DA1D32" w:rsidP="004B033D">
      <w:pPr>
        <w:jc w:val="center"/>
      </w:pPr>
    </w:p>
    <w:p w14:paraId="58D0E631" w14:textId="77777777" w:rsidR="00DA1D32" w:rsidRDefault="00DA1D32">
      <w:pPr>
        <w:spacing w:line="259" w:lineRule="auto"/>
      </w:pPr>
      <w:r>
        <w:br w:type="page"/>
      </w:r>
    </w:p>
    <w:p w14:paraId="611BDA50" w14:textId="77777777" w:rsidR="00DA1D32" w:rsidRDefault="00DA1D32" w:rsidP="00DA1D32">
      <w:pPr>
        <w:pStyle w:val="Heading2"/>
      </w:pPr>
      <w:r w:rsidRPr="008F7B14">
        <w:lastRenderedPageBreak/>
        <w:t>BOTTOM SOLDER MASK (GSBX)</w:t>
      </w:r>
    </w:p>
    <w:p w14:paraId="04931A37" w14:textId="41B28B54" w:rsidR="00EC64F5" w:rsidRPr="00EC64F5" w:rsidRDefault="00095313" w:rsidP="008F559C">
      <w:pPr>
        <w:jc w:val="center"/>
      </w:pPr>
      <w:bookmarkStart w:id="16" w:name="BOTTOMSOLDERMASK"/>
      <w:bookmarkEnd w:id="16"/>
      <w:r>
        <w:rPr>
          <w:noProof/>
        </w:rPr>
        <w:drawing>
          <wp:inline distT="0" distB="0" distL="0" distR="0" wp14:anchorId="7997E862" wp14:editId="46263291">
            <wp:extent cx="5451128" cy="5451128"/>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A6159B8" w14:textId="77777777" w:rsidR="00DA1D32" w:rsidRDefault="00DA1D32" w:rsidP="004B033D">
      <w:pPr>
        <w:jc w:val="center"/>
      </w:pPr>
    </w:p>
    <w:p w14:paraId="23BBA1FD" w14:textId="77777777" w:rsidR="00DA1D32" w:rsidRDefault="00DA1D32">
      <w:pPr>
        <w:spacing w:line="259" w:lineRule="auto"/>
      </w:pPr>
      <w:r>
        <w:br w:type="page"/>
      </w:r>
    </w:p>
    <w:p w14:paraId="70423EF3" w14:textId="77777777" w:rsidR="00DA1D32" w:rsidRDefault="00DA1D32" w:rsidP="00DA1D32">
      <w:pPr>
        <w:pStyle w:val="Heading2"/>
      </w:pPr>
      <w:r w:rsidRPr="008F7B14">
        <w:lastRenderedPageBreak/>
        <w:t>EDGE (GM1)</w:t>
      </w:r>
    </w:p>
    <w:p w14:paraId="3875DA87" w14:textId="03CB6229" w:rsidR="00EC64F5" w:rsidRPr="00EC64F5" w:rsidRDefault="00095313" w:rsidP="008F559C">
      <w:pPr>
        <w:jc w:val="center"/>
      </w:pPr>
      <w:bookmarkStart w:id="17" w:name="EDGE"/>
      <w:bookmarkEnd w:id="17"/>
      <w:r>
        <w:rPr>
          <w:noProof/>
        </w:rPr>
        <w:drawing>
          <wp:inline distT="0" distB="0" distL="0" distR="0" wp14:anchorId="2C816123" wp14:editId="7585599C">
            <wp:extent cx="5451128" cy="5451128"/>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C4D3666" w14:textId="77777777" w:rsidR="00DA1D32" w:rsidRDefault="00DA1D32" w:rsidP="004B033D">
      <w:pPr>
        <w:jc w:val="center"/>
      </w:pPr>
    </w:p>
    <w:p w14:paraId="592CBA39" w14:textId="77777777" w:rsidR="00DA1D32" w:rsidRDefault="00DA1D32">
      <w:pPr>
        <w:spacing w:line="259" w:lineRule="auto"/>
      </w:pPr>
      <w:r>
        <w:br w:type="page"/>
      </w:r>
    </w:p>
    <w:p w14:paraId="23F10E60" w14:textId="77777777" w:rsidR="00DA1D32" w:rsidRDefault="00DA1D32" w:rsidP="00DA1D32">
      <w:pPr>
        <w:pStyle w:val="Heading2"/>
      </w:pPr>
      <w:r w:rsidRPr="008F7B14">
        <w:lastRenderedPageBreak/>
        <w:t>VSCORE (GM2)</w:t>
      </w:r>
    </w:p>
    <w:p w14:paraId="71C14167" w14:textId="5F2BC83B" w:rsidR="00EC64F5" w:rsidRPr="00EC64F5" w:rsidRDefault="00095313" w:rsidP="008F559C">
      <w:pPr>
        <w:jc w:val="center"/>
      </w:pPr>
      <w:bookmarkStart w:id="18" w:name="VSCORE"/>
      <w:bookmarkEnd w:id="18"/>
      <w:r>
        <w:rPr>
          <w:noProof/>
        </w:rPr>
        <w:drawing>
          <wp:inline distT="0" distB="0" distL="0" distR="0" wp14:anchorId="2DAD7A3E" wp14:editId="301852BA">
            <wp:extent cx="5451128" cy="5451128"/>
            <wp:effectExtent l="0" t="0" r="0" b="0"/>
            <wp:docPr id="40" name="Picture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1DF70607" w14:textId="77777777" w:rsidR="00DA1D32" w:rsidRDefault="00DA1D32" w:rsidP="004B033D">
      <w:pPr>
        <w:jc w:val="center"/>
      </w:pPr>
    </w:p>
    <w:p w14:paraId="28AF0CE4" w14:textId="77777777" w:rsidR="00DA1D32" w:rsidRDefault="00DA1D32">
      <w:pPr>
        <w:spacing w:line="259" w:lineRule="auto"/>
      </w:pPr>
      <w:r>
        <w:br w:type="page"/>
      </w:r>
    </w:p>
    <w:p w14:paraId="5E8E5234" w14:textId="77777777" w:rsidR="00DA1D32" w:rsidRDefault="00DA1D32" w:rsidP="00DA1D32">
      <w:pPr>
        <w:pStyle w:val="Heading2"/>
      </w:pPr>
      <w:r w:rsidRPr="008F7B14">
        <w:lastRenderedPageBreak/>
        <w:t>MILLING (GM3)</w:t>
      </w:r>
    </w:p>
    <w:p w14:paraId="14F48AC1" w14:textId="46046B89" w:rsidR="00EC64F5" w:rsidRPr="00EC64F5" w:rsidRDefault="00095313" w:rsidP="008F559C">
      <w:pPr>
        <w:jc w:val="center"/>
      </w:pPr>
      <w:bookmarkStart w:id="19" w:name="MILLING"/>
      <w:bookmarkEnd w:id="19"/>
      <w:r>
        <w:rPr>
          <w:noProof/>
        </w:rPr>
        <w:drawing>
          <wp:inline distT="0" distB="0" distL="0" distR="0" wp14:anchorId="329E343F" wp14:editId="16CA3367">
            <wp:extent cx="5451128" cy="5451128"/>
            <wp:effectExtent l="0" t="0" r="0" b="0"/>
            <wp:docPr id="41" name="Picture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51128" cy="5451128"/>
                    </a:xfrm>
                    <a:prstGeom prst="rect">
                      <a:avLst/>
                    </a:prstGeom>
                  </pic:spPr>
                </pic:pic>
              </a:graphicData>
            </a:graphic>
          </wp:inline>
        </w:drawing>
      </w:r>
    </w:p>
    <w:p w14:paraId="047BDD3E" w14:textId="77777777" w:rsidR="00A8109E" w:rsidRPr="00A8109E" w:rsidRDefault="00A8109E" w:rsidP="008F559C">
      <w:pPr>
        <w:jc w:val="center"/>
      </w:pPr>
    </w:p>
    <w:p w14:paraId="1EE33FCF" w14:textId="77777777" w:rsidR="00DA1D32" w:rsidRDefault="00DA1D32">
      <w:pPr>
        <w:spacing w:line="259" w:lineRule="auto"/>
        <w:rPr>
          <w:rFonts w:asciiTheme="majorHAnsi" w:eastAsiaTheme="majorEastAsia" w:hAnsiTheme="majorHAnsi" w:cstheme="majorBidi"/>
          <w:color w:val="2F5496" w:themeColor="accent1" w:themeShade="BF"/>
          <w:sz w:val="32"/>
          <w:szCs w:val="32"/>
        </w:rPr>
      </w:pPr>
      <w:r>
        <w:br w:type="page"/>
      </w:r>
    </w:p>
    <w:p w14:paraId="20AF7C6B" w14:textId="4C8F492A" w:rsidR="006C0B90" w:rsidRDefault="006C0B90" w:rsidP="006C0B90">
      <w:pPr>
        <w:pStyle w:val="Heading1"/>
      </w:pPr>
      <w:bookmarkStart w:id="20" w:name="_Toc111895375"/>
      <w:r>
        <w:lastRenderedPageBreak/>
        <w:t>Change and Liability Notice</w:t>
      </w:r>
      <w:bookmarkEnd w:id="20"/>
    </w:p>
    <w:p w14:paraId="0744D490" w14:textId="77777777" w:rsidR="006C0B90" w:rsidRDefault="006C0B90" w:rsidP="006C0B90">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769B5AEC" w14:textId="77777777" w:rsidR="006C0B90" w:rsidRPr="00C55262" w:rsidRDefault="006C0B90" w:rsidP="006C0B90">
      <w:pPr>
        <w:pStyle w:val="Heading1"/>
      </w:pPr>
      <w:bookmarkStart w:id="21" w:name="_Ref110765861"/>
      <w:bookmarkStart w:id="22" w:name="_Toc111895376"/>
      <w:r>
        <w:t>Trademark Notice</w:t>
      </w:r>
      <w:bookmarkEnd w:id="21"/>
      <w:bookmarkEnd w:id="22"/>
    </w:p>
    <w:p w14:paraId="40FBFBEE" w14:textId="77777777" w:rsidR="006C0B90" w:rsidRDefault="006C0B90" w:rsidP="006C0B90">
      <w:r w:rsidRPr="00C55262">
        <w:t>miniPCB</w:t>
      </w:r>
      <w:r>
        <w:t xml:space="preserve"> is a trademark of Nolan Manteufel.</w:t>
      </w:r>
    </w:p>
    <w:p w14:paraId="1DFCBE64" w14:textId="77777777" w:rsidR="006C0B90" w:rsidRDefault="006C0B90" w:rsidP="006C0B90">
      <w:r>
        <w:t>This datasheet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6C0B90" w:rsidRPr="00C55262" w14:paraId="64E32E2C"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0420CF82" w14:textId="77777777" w:rsidR="006C0B90" w:rsidRPr="00873AA8" w:rsidRDefault="006C0B90" w:rsidP="00463379">
            <w:pPr>
              <w:pStyle w:val="NoSpacing"/>
              <w:jc w:val="center"/>
            </w:pPr>
            <w:r w:rsidRPr="00873AA8">
              <w:t>WORDMARK</w:t>
            </w:r>
          </w:p>
        </w:tc>
        <w:tc>
          <w:tcPr>
            <w:tcW w:w="3522" w:type="dxa"/>
            <w:vAlign w:val="center"/>
          </w:tcPr>
          <w:p w14:paraId="79C56525"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4C6421E" w14:textId="77777777" w:rsidR="006C0B90" w:rsidRPr="00873AA8"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6C0B90" w14:paraId="3FBD39CD" w14:textId="77777777" w:rsidTr="00463379">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A6F2D71" w14:textId="77777777" w:rsidR="006C0B90" w:rsidRDefault="006C0B90" w:rsidP="00463379">
            <w:pPr>
              <w:pStyle w:val="NoSpacing"/>
              <w:jc w:val="center"/>
            </w:pPr>
            <w:r>
              <w:t>miniPCB™</w:t>
            </w:r>
          </w:p>
        </w:tc>
        <w:tc>
          <w:tcPr>
            <w:tcW w:w="3522" w:type="dxa"/>
            <w:vAlign w:val="center"/>
          </w:tcPr>
          <w:p w14:paraId="162F31A1"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65B41D46" wp14:editId="49D3FFE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2B8F9E6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0C9229" wp14:editId="2E5021E9">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595F3986" w14:textId="77777777" w:rsidR="006C0B90" w:rsidRDefault="006C0B90" w:rsidP="006C0B90"/>
    <w:p w14:paraId="352EB188" w14:textId="77777777" w:rsidR="006C0B90" w:rsidRDefault="006C0B90" w:rsidP="006C0B90">
      <w:pPr>
        <w:pStyle w:val="Heading1"/>
      </w:pPr>
      <w:bookmarkStart w:id="23" w:name="_Toc111895377"/>
      <w:r>
        <w:t>Revision History</w:t>
      </w:r>
      <w:bookmarkEnd w:id="23"/>
    </w:p>
    <w:tbl>
      <w:tblPr>
        <w:tblStyle w:val="GridTable1Light-Accent1"/>
        <w:tblW w:w="0" w:type="auto"/>
        <w:tblLook w:val="04A0" w:firstRow="1" w:lastRow="0" w:firstColumn="1" w:lastColumn="0" w:noHBand="0" w:noVBand="1"/>
      </w:tblPr>
      <w:tblGrid>
        <w:gridCol w:w="839"/>
        <w:gridCol w:w="7436"/>
        <w:gridCol w:w="871"/>
        <w:gridCol w:w="1644"/>
      </w:tblGrid>
      <w:tr w:rsidR="006C0B90" w14:paraId="25B7E2A4" w14:textId="77777777" w:rsidTr="0046337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B5D7ECE" w14:textId="77777777" w:rsidR="006C0B90" w:rsidRDefault="006C0B90" w:rsidP="00463379">
            <w:pPr>
              <w:pStyle w:val="NoSpacing"/>
              <w:jc w:val="center"/>
            </w:pPr>
            <w:r>
              <w:t>REV</w:t>
            </w:r>
          </w:p>
        </w:tc>
        <w:tc>
          <w:tcPr>
            <w:tcW w:w="7436" w:type="dxa"/>
            <w:vAlign w:val="center"/>
          </w:tcPr>
          <w:p w14:paraId="2CD67ADB"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B33EB1E"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51CFA348" w14:textId="77777777" w:rsidR="006C0B90" w:rsidRDefault="006C0B90" w:rsidP="00463379">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6C0B90" w14:paraId="3E7B5F5A"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1A7E6D1F" w14:textId="77777777" w:rsidR="006C0B90" w:rsidRDefault="006C0B90" w:rsidP="00463379">
            <w:pPr>
              <w:pStyle w:val="NoSpacing"/>
              <w:jc w:val="center"/>
            </w:pPr>
            <w:r>
              <w:t>A</w:t>
            </w:r>
          </w:p>
        </w:tc>
        <w:tc>
          <w:tcPr>
            <w:tcW w:w="7436" w:type="dxa"/>
            <w:tcBorders>
              <w:top w:val="single" w:sz="12" w:space="0" w:color="8EAADB" w:themeColor="accent1" w:themeTint="99"/>
            </w:tcBorders>
            <w:vAlign w:val="center"/>
          </w:tcPr>
          <w:p w14:paraId="7F2CF2EF"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7A70AF42" w14:textId="577203C9" w:rsidR="006C0B90" w:rsidRDefault="004348DF" w:rsidP="00463379">
            <w:pPr>
              <w:pStyle w:val="NoSpacing"/>
              <w:jc w:val="center"/>
              <w:cnfStyle w:val="000000000000" w:firstRow="0" w:lastRow="0" w:firstColumn="0" w:lastColumn="0" w:oddVBand="0" w:evenVBand="0" w:oddHBand="0" w:evenHBand="0" w:firstRowFirstColumn="0" w:firstRowLastColumn="0" w:lastRowFirstColumn="0" w:lastRowLastColumn="0"/>
            </w:pPr>
            <w:r>
              <w:t>1002</w:t>
            </w:r>
          </w:p>
        </w:tc>
        <w:tc>
          <w:tcPr>
            <w:tcW w:w="1644" w:type="dxa"/>
            <w:vAlign w:val="center"/>
          </w:tcPr>
          <w:p w14:paraId="500081AB"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tr w:rsidR="006C0B90" w14:paraId="07596446" w14:textId="77777777" w:rsidTr="00463379">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1E05DE8F" w14:textId="77777777" w:rsidR="006C0B90" w:rsidRDefault="006C0B90" w:rsidP="00463379">
            <w:pPr>
              <w:pStyle w:val="NoSpacing"/>
              <w:jc w:val="center"/>
            </w:pPr>
          </w:p>
        </w:tc>
        <w:tc>
          <w:tcPr>
            <w:tcW w:w="7436" w:type="dxa"/>
            <w:vAlign w:val="center"/>
          </w:tcPr>
          <w:p w14:paraId="6237C5C6" w14:textId="77777777" w:rsidR="006C0B90" w:rsidRDefault="006C0B90" w:rsidP="00463379">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10AB351E"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32180DD" w14:textId="77777777" w:rsidR="006C0B90" w:rsidRDefault="006C0B90" w:rsidP="00463379">
            <w:pPr>
              <w:pStyle w:val="NoSpacing"/>
              <w:jc w:val="center"/>
              <w:cnfStyle w:val="000000000000" w:firstRow="0" w:lastRow="0" w:firstColumn="0" w:lastColumn="0" w:oddVBand="0" w:evenVBand="0" w:oddHBand="0" w:evenHBand="0" w:firstRowFirstColumn="0" w:firstRowLastColumn="0" w:lastRowFirstColumn="0" w:lastRowLastColumn="0"/>
            </w:pPr>
          </w:p>
        </w:tc>
      </w:tr>
      <w:bookmarkEnd w:id="1"/>
      <w:bookmarkEnd w:id="7"/>
      <w:bookmarkEnd w:id="8"/>
    </w:tbl>
    <w:p w14:paraId="0B687792" w14:textId="5B6ABFB8" w:rsidR="004B4524" w:rsidRDefault="004B4524" w:rsidP="007055AB"/>
    <w:p w14:paraId="2949E21E" w14:textId="77777777" w:rsidR="004B4524" w:rsidRDefault="004B4524">
      <w:pPr>
        <w:spacing w:line="259" w:lineRule="auto"/>
      </w:pPr>
      <w:r>
        <w:br w:type="page"/>
      </w:r>
    </w:p>
    <w:p w14:paraId="12745E6F" w14:textId="77777777" w:rsidR="004B4524" w:rsidRDefault="004B4524" w:rsidP="004B4524">
      <w:pPr>
        <w:pStyle w:val="Heading1"/>
      </w:pPr>
      <w:bookmarkStart w:id="24" w:name="_Hlk126480673"/>
      <w:r>
        <w:lastRenderedPageBreak/>
        <w:t>Related Content</w:t>
      </w:r>
    </w:p>
    <w:tbl>
      <w:tblPr>
        <w:tblStyle w:val="GridTable1Light-Accent1"/>
        <w:tblW w:w="0" w:type="auto"/>
        <w:tblLook w:val="04A0" w:firstRow="1" w:lastRow="0" w:firstColumn="1" w:lastColumn="0" w:noHBand="0" w:noVBand="1"/>
      </w:tblPr>
      <w:tblGrid>
        <w:gridCol w:w="645"/>
        <w:gridCol w:w="1330"/>
        <w:gridCol w:w="2160"/>
        <w:gridCol w:w="6655"/>
      </w:tblGrid>
      <w:tr w:rsidR="005A7A5D" w14:paraId="4CA22655" w14:textId="77777777" w:rsidTr="001F769E">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5579162" w14:textId="77777777" w:rsidR="004B4524" w:rsidRDefault="004B4524" w:rsidP="005B7226">
            <w:pPr>
              <w:pStyle w:val="NoSpacing"/>
              <w:jc w:val="center"/>
            </w:pPr>
            <w:r>
              <w:t>#</w:t>
            </w:r>
          </w:p>
        </w:tc>
        <w:tc>
          <w:tcPr>
            <w:tcW w:w="1330" w:type="dxa"/>
            <w:vAlign w:val="center"/>
          </w:tcPr>
          <w:p w14:paraId="5B7113E6" w14:textId="142638D3"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TYPE</w:t>
            </w:r>
          </w:p>
        </w:tc>
        <w:tc>
          <w:tcPr>
            <w:tcW w:w="2160" w:type="dxa"/>
            <w:vAlign w:val="center"/>
          </w:tcPr>
          <w:p w14:paraId="1C153A58" w14:textId="66A2035A" w:rsidR="004B4524" w:rsidRDefault="005A7A5D" w:rsidP="005B7226">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6655" w:type="dxa"/>
            <w:vAlign w:val="center"/>
          </w:tcPr>
          <w:p w14:paraId="756C08FF" w14:textId="3EF5636A" w:rsidR="004B4524" w:rsidRDefault="00AE648D" w:rsidP="005B7226">
            <w:pPr>
              <w:pStyle w:val="NoSpacing"/>
              <w:jc w:val="center"/>
              <w:cnfStyle w:val="100000000000" w:firstRow="1" w:lastRow="0" w:firstColumn="0" w:lastColumn="0" w:oddVBand="0" w:evenVBand="0" w:oddHBand="0" w:evenHBand="0" w:firstRowFirstColumn="0" w:firstRowLastColumn="0" w:lastRowFirstColumn="0" w:lastRowLastColumn="0"/>
            </w:pPr>
            <w:r>
              <w:t>LOCATION</w:t>
            </w:r>
          </w:p>
        </w:tc>
      </w:tr>
      <w:tr w:rsidR="005A7A5D" w14:paraId="39D03FEF"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tcBorders>
              <w:top w:val="single" w:sz="12" w:space="0" w:color="8EAADB" w:themeColor="accent1" w:themeTint="99"/>
            </w:tcBorders>
            <w:vAlign w:val="center"/>
          </w:tcPr>
          <w:p w14:paraId="03A562EC" w14:textId="77777777" w:rsidR="004B4524" w:rsidRDefault="004B4524" w:rsidP="005B7226">
            <w:pPr>
              <w:pStyle w:val="NoSpacing"/>
              <w:jc w:val="center"/>
            </w:pPr>
            <w:r>
              <w:t>1</w:t>
            </w:r>
          </w:p>
        </w:tc>
        <w:tc>
          <w:tcPr>
            <w:tcW w:w="1330" w:type="dxa"/>
            <w:tcBorders>
              <w:top w:val="single" w:sz="12" w:space="0" w:color="8EAADB" w:themeColor="accent1" w:themeTint="99"/>
            </w:tcBorders>
            <w:vAlign w:val="center"/>
          </w:tcPr>
          <w:p w14:paraId="7AD0BB9E" w14:textId="77777777" w:rsidR="004B4524" w:rsidRDefault="004B4524"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34BA8BF8" w14:textId="1E3E7235" w:rsidR="004B4524" w:rsidRDefault="00235137" w:rsidP="00163214">
            <w:pPr>
              <w:pStyle w:val="NoSpacing"/>
              <w:cnfStyle w:val="000000000000" w:firstRow="0" w:lastRow="0" w:firstColumn="0" w:lastColumn="0" w:oddVBand="0" w:evenVBand="0" w:oddHBand="0" w:evenHBand="0" w:firstRowFirstColumn="0" w:firstRowLastColumn="0" w:lastRowFirstColumn="0" w:lastRowLastColumn="0"/>
            </w:pPr>
            <w:r>
              <w:t>eBay</w:t>
            </w:r>
          </w:p>
        </w:tc>
        <w:tc>
          <w:tcPr>
            <w:tcW w:w="6655" w:type="dxa"/>
            <w:vAlign w:val="center"/>
          </w:tcPr>
          <w:p w14:paraId="73986E66"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5A7A5D" w14:paraId="1E0F5745"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31777D" w14:textId="77777777" w:rsidR="004B4524" w:rsidRDefault="004B4524" w:rsidP="005B7226">
            <w:pPr>
              <w:pStyle w:val="NoSpacing"/>
              <w:jc w:val="center"/>
            </w:pPr>
            <w:r>
              <w:t>2</w:t>
            </w:r>
          </w:p>
        </w:tc>
        <w:tc>
          <w:tcPr>
            <w:tcW w:w="1330" w:type="dxa"/>
            <w:vAlign w:val="center"/>
          </w:tcPr>
          <w:p w14:paraId="55C1AAB6" w14:textId="347D01B7" w:rsidR="004B4524" w:rsidRDefault="001F769E" w:rsidP="005B7226">
            <w:pPr>
              <w:pStyle w:val="NoSpacing"/>
              <w:cnfStyle w:val="000000000000" w:firstRow="0" w:lastRow="0" w:firstColumn="0" w:lastColumn="0" w:oddVBand="0" w:evenVBand="0" w:oddHBand="0" w:evenHBand="0" w:firstRowFirstColumn="0" w:firstRowLastColumn="0" w:lastRowFirstColumn="0" w:lastRowLastColumn="0"/>
            </w:pPr>
            <w:r>
              <w:t>Sale Posting</w:t>
            </w:r>
          </w:p>
        </w:tc>
        <w:tc>
          <w:tcPr>
            <w:tcW w:w="2160" w:type="dxa"/>
            <w:vAlign w:val="center"/>
          </w:tcPr>
          <w:p w14:paraId="01BED9B8" w14:textId="7EDC2B5B" w:rsidR="004B4524"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Mouser</w:t>
            </w:r>
          </w:p>
        </w:tc>
        <w:tc>
          <w:tcPr>
            <w:tcW w:w="6655" w:type="dxa"/>
            <w:vAlign w:val="center"/>
          </w:tcPr>
          <w:p w14:paraId="11B313E8" w14:textId="77777777" w:rsidR="004B4524" w:rsidRPr="00E12750" w:rsidRDefault="004B4524"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4FF94A3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D93AE15" w14:textId="77777777" w:rsidR="00235137" w:rsidRDefault="00235137" w:rsidP="00235137">
            <w:pPr>
              <w:pStyle w:val="NoSpacing"/>
              <w:jc w:val="center"/>
            </w:pPr>
            <w:r>
              <w:t>3</w:t>
            </w:r>
          </w:p>
        </w:tc>
        <w:tc>
          <w:tcPr>
            <w:tcW w:w="1330" w:type="dxa"/>
            <w:vAlign w:val="center"/>
          </w:tcPr>
          <w:p w14:paraId="358A486D" w14:textId="511B934A"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15094D8D" w14:textId="77C6EF66"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Engineering Files</w:t>
            </w:r>
          </w:p>
        </w:tc>
        <w:tc>
          <w:tcPr>
            <w:tcW w:w="6655" w:type="dxa"/>
            <w:vAlign w:val="center"/>
          </w:tcPr>
          <w:p w14:paraId="20F0C66F" w14:textId="7DF50ACA" w:rsidR="00235137" w:rsidRPr="00E12750" w:rsidRDefault="00CF54C5"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r w:rsidRPr="00E12750">
              <w:rPr>
                <w:sz w:val="18"/>
                <w:szCs w:val="18"/>
              </w:rPr>
              <w:t>https://github.com/miniPCB/EAGLE/tree/main/miniPCB/04/A/04A-005</w:t>
            </w:r>
          </w:p>
        </w:tc>
      </w:tr>
      <w:tr w:rsidR="00CF54C5" w14:paraId="699ABFB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29A21606" w14:textId="77777777" w:rsidR="00235137" w:rsidRDefault="00235137" w:rsidP="00235137">
            <w:pPr>
              <w:pStyle w:val="NoSpacing"/>
              <w:jc w:val="center"/>
            </w:pPr>
            <w:r>
              <w:t>4</w:t>
            </w:r>
          </w:p>
        </w:tc>
        <w:tc>
          <w:tcPr>
            <w:tcW w:w="1330" w:type="dxa"/>
            <w:vAlign w:val="center"/>
          </w:tcPr>
          <w:p w14:paraId="4A33B46D" w14:textId="1E8C2FAC" w:rsidR="00235137" w:rsidRDefault="00CF54C5" w:rsidP="00235137">
            <w:pPr>
              <w:pStyle w:val="NoSpacing"/>
              <w:cnfStyle w:val="000000000000" w:firstRow="0" w:lastRow="0" w:firstColumn="0" w:lastColumn="0" w:oddVBand="0" w:evenVBand="0" w:oddHBand="0" w:evenHBand="0" w:firstRowFirstColumn="0" w:firstRowLastColumn="0" w:lastRowFirstColumn="0" w:lastRowLastColumn="0"/>
            </w:pPr>
            <w:r>
              <w:t>Repository</w:t>
            </w:r>
          </w:p>
        </w:tc>
        <w:tc>
          <w:tcPr>
            <w:tcW w:w="2160" w:type="dxa"/>
            <w:vAlign w:val="center"/>
          </w:tcPr>
          <w:p w14:paraId="3C9DA80B" w14:textId="75CC683B" w:rsidR="00235137" w:rsidRDefault="00CF54C5" w:rsidP="00163214">
            <w:pPr>
              <w:pStyle w:val="NoSpacing"/>
              <w:cnfStyle w:val="000000000000" w:firstRow="0" w:lastRow="0" w:firstColumn="0" w:lastColumn="0" w:oddVBand="0" w:evenVBand="0" w:oddHBand="0" w:evenHBand="0" w:firstRowFirstColumn="0" w:firstRowLastColumn="0" w:lastRowFirstColumn="0" w:lastRowLastColumn="0"/>
            </w:pPr>
            <w:r>
              <w:t>Datasheet</w:t>
            </w:r>
          </w:p>
        </w:tc>
        <w:tc>
          <w:tcPr>
            <w:tcW w:w="6655" w:type="dxa"/>
            <w:vAlign w:val="center"/>
          </w:tcPr>
          <w:p w14:paraId="07447DCC"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19C06B3B"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70BAC48C" w14:textId="77777777" w:rsidR="00235137" w:rsidRDefault="00235137" w:rsidP="00235137">
            <w:pPr>
              <w:pStyle w:val="NoSpacing"/>
              <w:jc w:val="center"/>
            </w:pPr>
            <w:r>
              <w:t>5</w:t>
            </w:r>
          </w:p>
        </w:tc>
        <w:tc>
          <w:tcPr>
            <w:tcW w:w="1330" w:type="dxa"/>
            <w:vAlign w:val="center"/>
          </w:tcPr>
          <w:p w14:paraId="4813179C" w14:textId="2D06F4F7"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F7D931E" w14:textId="12B825B2"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2F819867"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CF54C5" w14:paraId="0AEB409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05DE78AD" w14:textId="5F844D7E" w:rsidR="00235137" w:rsidRDefault="001F769E" w:rsidP="00235137">
            <w:pPr>
              <w:pStyle w:val="NoSpacing"/>
              <w:jc w:val="center"/>
            </w:pPr>
            <w:r>
              <w:t>6</w:t>
            </w:r>
          </w:p>
        </w:tc>
        <w:tc>
          <w:tcPr>
            <w:tcW w:w="1330" w:type="dxa"/>
            <w:vAlign w:val="center"/>
          </w:tcPr>
          <w:p w14:paraId="42C827D7" w14:textId="7EF06BE9" w:rsidR="00235137" w:rsidRDefault="00235137"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13AD3647" w14:textId="39B5E998" w:rsidR="00235137"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Development</w:t>
            </w:r>
          </w:p>
        </w:tc>
        <w:tc>
          <w:tcPr>
            <w:tcW w:w="6655" w:type="dxa"/>
            <w:vAlign w:val="center"/>
          </w:tcPr>
          <w:p w14:paraId="77080D18" w14:textId="77777777" w:rsidR="00235137" w:rsidRPr="00E12750" w:rsidRDefault="00235137"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6A1E58CD"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451340E8" w14:textId="1737F466" w:rsidR="001F769E" w:rsidRDefault="001F769E" w:rsidP="00235137">
            <w:pPr>
              <w:pStyle w:val="NoSpacing"/>
              <w:jc w:val="center"/>
            </w:pPr>
            <w:r>
              <w:t>7</w:t>
            </w:r>
          </w:p>
        </w:tc>
        <w:tc>
          <w:tcPr>
            <w:tcW w:w="1330" w:type="dxa"/>
            <w:vAlign w:val="center"/>
          </w:tcPr>
          <w:p w14:paraId="0EADE385" w14:textId="121529A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3FFE139F" w14:textId="1EEDB1DE"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Testing</w:t>
            </w:r>
          </w:p>
        </w:tc>
        <w:tc>
          <w:tcPr>
            <w:tcW w:w="6655" w:type="dxa"/>
            <w:vAlign w:val="center"/>
          </w:tcPr>
          <w:p w14:paraId="11439E58"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tr w:rsidR="001F769E" w14:paraId="5D18AF5E" w14:textId="77777777" w:rsidTr="00163214">
        <w:trPr>
          <w:trHeight w:val="432"/>
        </w:trPr>
        <w:tc>
          <w:tcPr>
            <w:cnfStyle w:val="001000000000" w:firstRow="0" w:lastRow="0" w:firstColumn="1" w:lastColumn="0" w:oddVBand="0" w:evenVBand="0" w:oddHBand="0" w:evenHBand="0" w:firstRowFirstColumn="0" w:firstRowLastColumn="0" w:lastRowFirstColumn="0" w:lastRowLastColumn="0"/>
            <w:tcW w:w="645" w:type="dxa"/>
            <w:vAlign w:val="center"/>
          </w:tcPr>
          <w:p w14:paraId="1335114C" w14:textId="170C8251" w:rsidR="001F769E" w:rsidRDefault="001F769E" w:rsidP="00235137">
            <w:pPr>
              <w:pStyle w:val="NoSpacing"/>
              <w:jc w:val="center"/>
            </w:pPr>
            <w:r>
              <w:t>8</w:t>
            </w:r>
          </w:p>
        </w:tc>
        <w:tc>
          <w:tcPr>
            <w:tcW w:w="1330" w:type="dxa"/>
            <w:vAlign w:val="center"/>
          </w:tcPr>
          <w:p w14:paraId="75E543DB" w14:textId="7DA23B0D" w:rsidR="001F769E" w:rsidRDefault="001F769E" w:rsidP="00235137">
            <w:pPr>
              <w:pStyle w:val="NoSpacing"/>
              <w:cnfStyle w:val="000000000000" w:firstRow="0" w:lastRow="0" w:firstColumn="0" w:lastColumn="0" w:oddVBand="0" w:evenVBand="0" w:oddHBand="0" w:evenHBand="0" w:firstRowFirstColumn="0" w:firstRowLastColumn="0" w:lastRowFirstColumn="0" w:lastRowLastColumn="0"/>
            </w:pPr>
            <w:r>
              <w:t>Video</w:t>
            </w:r>
          </w:p>
        </w:tc>
        <w:tc>
          <w:tcPr>
            <w:tcW w:w="2160" w:type="dxa"/>
            <w:vAlign w:val="center"/>
          </w:tcPr>
          <w:p w14:paraId="7769320D" w14:textId="4C1D13B5" w:rsidR="001F769E" w:rsidRDefault="001F769E" w:rsidP="00163214">
            <w:pPr>
              <w:pStyle w:val="NoSpacing"/>
              <w:cnfStyle w:val="000000000000" w:firstRow="0" w:lastRow="0" w:firstColumn="0" w:lastColumn="0" w:oddVBand="0" w:evenVBand="0" w:oddHBand="0" w:evenHBand="0" w:firstRowFirstColumn="0" w:firstRowLastColumn="0" w:lastRowFirstColumn="0" w:lastRowLastColumn="0"/>
            </w:pPr>
            <w:r>
              <w:t>Engineering Release</w:t>
            </w:r>
          </w:p>
        </w:tc>
        <w:tc>
          <w:tcPr>
            <w:tcW w:w="6655" w:type="dxa"/>
            <w:vAlign w:val="center"/>
          </w:tcPr>
          <w:p w14:paraId="19B2028E" w14:textId="77777777" w:rsidR="001F769E" w:rsidRPr="00E12750" w:rsidRDefault="001F769E" w:rsidP="00E12750">
            <w:pPr>
              <w:pStyle w:val="NoSpacing"/>
              <w:cnfStyle w:val="000000000000" w:firstRow="0" w:lastRow="0" w:firstColumn="0" w:lastColumn="0" w:oddVBand="0" w:evenVBand="0" w:oddHBand="0" w:evenHBand="0" w:firstRowFirstColumn="0" w:firstRowLastColumn="0" w:lastRowFirstColumn="0" w:lastRowLastColumn="0"/>
              <w:rPr>
                <w:sz w:val="18"/>
                <w:szCs w:val="18"/>
              </w:rPr>
            </w:pPr>
          </w:p>
        </w:tc>
      </w:tr>
      <w:bookmarkEnd w:id="24"/>
    </w:tbl>
    <w:p w14:paraId="6A3A58BA" w14:textId="77777777" w:rsidR="007055AB" w:rsidRPr="007055AB" w:rsidRDefault="007055AB" w:rsidP="007055AB"/>
    <w:sectPr w:rsidR="007055AB" w:rsidRPr="007055AB" w:rsidSect="002C4231">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DF1F" w14:textId="77777777" w:rsidR="00C7681F" w:rsidRDefault="00C7681F" w:rsidP="002E17B7">
      <w:pPr>
        <w:spacing w:after="0" w:line="240" w:lineRule="auto"/>
      </w:pPr>
      <w:r>
        <w:separator/>
      </w:r>
    </w:p>
  </w:endnote>
  <w:endnote w:type="continuationSeparator" w:id="0">
    <w:p w14:paraId="66A3547E" w14:textId="77777777" w:rsidR="00C7681F" w:rsidRDefault="00C7681F"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359C" w14:textId="77777777" w:rsidR="00AF535D" w:rsidRPr="009E694B" w:rsidRDefault="0031484C" w:rsidP="009E694B">
    <w:pPr>
      <w:pStyle w:val="Footer"/>
      <w:pBdr>
        <w:top w:val="single" w:sz="12" w:space="1" w:color="4472C4" w:themeColor="accent1"/>
      </w:pBdr>
      <w:tabs>
        <w:tab w:val="clear" w:pos="4680"/>
        <w:tab w:val="clear" w:pos="9360"/>
        <w:tab w:val="center" w:pos="5220"/>
        <w:tab w:val="right" w:pos="10800"/>
      </w:tabs>
      <w:rPr>
        <w:sz w:val="16"/>
        <w:szCs w:val="16"/>
      </w:rPr>
    </w:pPr>
    <w:r w:rsidRPr="0031484C">
      <w:rPr>
        <w:sz w:val="16"/>
        <w:szCs w:val="16"/>
      </w:rPr>
      <w:t>www.miniPCB.com</w:t>
    </w:r>
    <w:r w:rsidR="009E694B">
      <w:rPr>
        <w:sz w:val="16"/>
        <w:szCs w:val="16"/>
      </w:rPr>
      <w:tab/>
    </w:r>
    <w:r>
      <w:rPr>
        <w:sz w:val="16"/>
        <w:szCs w:val="16"/>
      </w:rPr>
      <w:tab/>
    </w:r>
    <w:r w:rsidR="009E694B" w:rsidRPr="001D49F0">
      <w:rPr>
        <w:sz w:val="16"/>
        <w:szCs w:val="16"/>
      </w:rPr>
      <w:fldChar w:fldCharType="begin"/>
    </w:r>
    <w:r w:rsidR="009E694B" w:rsidRPr="001D49F0">
      <w:rPr>
        <w:sz w:val="16"/>
        <w:szCs w:val="16"/>
      </w:rPr>
      <w:instrText xml:space="preserve"> PAGE   \* MERGEFORMAT </w:instrText>
    </w:r>
    <w:r w:rsidR="009E694B" w:rsidRPr="001D49F0">
      <w:rPr>
        <w:sz w:val="16"/>
        <w:szCs w:val="16"/>
      </w:rPr>
      <w:fldChar w:fldCharType="separate"/>
    </w:r>
    <w:r w:rsidR="009E694B">
      <w:rPr>
        <w:sz w:val="16"/>
        <w:szCs w:val="16"/>
      </w:rPr>
      <w:t>5</w:t>
    </w:r>
    <w:r w:rsidR="009E694B" w:rsidRPr="001D49F0">
      <w:rPr>
        <w:sz w:val="16"/>
        <w:szCs w:val="16"/>
      </w:rPr>
      <w:fldChar w:fldCharType="end"/>
    </w:r>
    <w:r w:rsidR="009E694B" w:rsidRPr="001D49F0">
      <w:rPr>
        <w:sz w:val="16"/>
        <w:szCs w:val="16"/>
      </w:rPr>
      <w:t xml:space="preserve"> of </w:t>
    </w:r>
    <w:r w:rsidR="009E694B" w:rsidRPr="001D49F0">
      <w:rPr>
        <w:sz w:val="16"/>
        <w:szCs w:val="16"/>
      </w:rPr>
      <w:fldChar w:fldCharType="begin"/>
    </w:r>
    <w:r w:rsidR="009E694B" w:rsidRPr="001D49F0">
      <w:rPr>
        <w:sz w:val="16"/>
        <w:szCs w:val="16"/>
      </w:rPr>
      <w:instrText xml:space="preserve"> NUMPAGES   \* MERGEFORMAT </w:instrText>
    </w:r>
    <w:r w:rsidR="009E694B" w:rsidRPr="001D49F0">
      <w:rPr>
        <w:sz w:val="16"/>
        <w:szCs w:val="16"/>
      </w:rPr>
      <w:fldChar w:fldCharType="separate"/>
    </w:r>
    <w:r w:rsidR="009E694B">
      <w:rPr>
        <w:sz w:val="16"/>
        <w:szCs w:val="16"/>
      </w:rPr>
      <w:t>6</w:t>
    </w:r>
    <w:r w:rsidR="009E694B"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0A364" w14:textId="77777777" w:rsidR="00C7681F" w:rsidRDefault="00C7681F" w:rsidP="002E17B7">
      <w:pPr>
        <w:spacing w:after="0" w:line="240" w:lineRule="auto"/>
      </w:pPr>
      <w:r>
        <w:separator/>
      </w:r>
    </w:p>
  </w:footnote>
  <w:footnote w:type="continuationSeparator" w:id="0">
    <w:p w14:paraId="7CABB4BB" w14:textId="77777777" w:rsidR="00C7681F" w:rsidRDefault="00C7681F"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jc w:val="center"/>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1530"/>
      <w:gridCol w:w="7380"/>
      <w:gridCol w:w="720"/>
      <w:gridCol w:w="1170"/>
    </w:tblGrid>
    <w:tr w:rsidR="0081511F" w14:paraId="3DF96CD5" w14:textId="77777777" w:rsidTr="002D0278">
      <w:trPr>
        <w:trHeight w:val="149"/>
        <w:jc w:val="center"/>
      </w:trPr>
      <w:tc>
        <w:tcPr>
          <w:tcW w:w="1530" w:type="dxa"/>
          <w:vMerge w:val="restart"/>
          <w:vAlign w:val="center"/>
        </w:tcPr>
        <w:p w14:paraId="737A92E1" w14:textId="77777777" w:rsidR="0081511F" w:rsidRPr="00A916B6" w:rsidRDefault="0081511F" w:rsidP="0042764F">
          <w:pPr>
            <w:pStyle w:val="NoSpacing"/>
          </w:pPr>
          <w:r w:rsidRPr="00A916B6">
            <w:rPr>
              <w:noProof/>
            </w:rPr>
            <w:drawing>
              <wp:inline distT="0" distB="0" distL="0" distR="0" wp14:anchorId="5FDB52A4" wp14:editId="7BFE3923">
                <wp:extent cx="806586" cy="258162"/>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IVA logo.png"/>
                        <pic:cNvPicPr/>
                      </pic:nvPicPr>
                      <pic:blipFill>
                        <a:blip r:embed="rId1">
                          <a:extLst>
                            <a:ext uri="{28A0092B-C50C-407E-A947-70E740481C1C}">
                              <a14:useLocalDpi xmlns:a14="http://schemas.microsoft.com/office/drawing/2010/main" val="0"/>
                            </a:ext>
                          </a:extLst>
                        </a:blip>
                        <a:stretch>
                          <a:fillRect/>
                        </a:stretch>
                      </pic:blipFill>
                      <pic:spPr>
                        <a:xfrm>
                          <a:off x="0" y="0"/>
                          <a:ext cx="806586" cy="258162"/>
                        </a:xfrm>
                        <a:prstGeom prst="rect">
                          <a:avLst/>
                        </a:prstGeom>
                      </pic:spPr>
                    </pic:pic>
                  </a:graphicData>
                </a:graphic>
              </wp:inline>
            </w:drawing>
          </w:r>
        </w:p>
      </w:tc>
      <w:tc>
        <w:tcPr>
          <w:tcW w:w="7380" w:type="dxa"/>
          <w:vMerge w:val="restart"/>
          <w:vAlign w:val="center"/>
        </w:tcPr>
        <w:p w14:paraId="4061AE29" w14:textId="77777777" w:rsidR="0081511F" w:rsidRPr="0042764F" w:rsidRDefault="0081511F" w:rsidP="0015127F">
          <w:pPr>
            <w:pStyle w:val="NoSpacing"/>
            <w:jc w:val="center"/>
            <w:rPr>
              <w:b/>
              <w:bCs/>
            </w:rPr>
          </w:pPr>
          <w:r w:rsidRPr="0010596A">
            <w:rPr>
              <w:b/>
              <w:bCs/>
              <w:sz w:val="28"/>
              <w:szCs w:val="24"/>
            </w:rPr>
            <w:t>DATASHEET</w:t>
          </w:r>
        </w:p>
      </w:tc>
      <w:tc>
        <w:tcPr>
          <w:tcW w:w="1890" w:type="dxa"/>
          <w:gridSpan w:val="2"/>
          <w:vAlign w:val="center"/>
        </w:tcPr>
        <w:p w14:paraId="7E632E70" w14:textId="12DF99DC" w:rsidR="0081511F" w:rsidRPr="00E32296" w:rsidRDefault="00000000" w:rsidP="002D0278">
          <w:pPr>
            <w:pStyle w:val="Header"/>
            <w:spacing w:before="40" w:after="40"/>
            <w:rPr>
              <w:b/>
              <w:bCs/>
              <w:noProof/>
            </w:rPr>
          </w:pPr>
          <w:sdt>
            <w:sdtPr>
              <w:rPr>
                <w:noProof/>
              </w:rPr>
              <w:alias w:val="Part Number"/>
              <w:tag w:val="Part Number"/>
              <w:id w:val="1629585636"/>
              <w:text/>
            </w:sdtPr>
            <w:sdtContent>
              <w:r w:rsidR="00DD3FAB">
                <w:rPr>
                  <w:noProof/>
                </w:rPr>
                <w:t>04A-005</w:t>
              </w:r>
            </w:sdtContent>
          </w:sdt>
          <w:r w:rsidR="00BC335E">
            <w:rPr>
              <w:noProof/>
            </w:rPr>
            <w:t>-B</w:t>
          </w:r>
        </w:p>
      </w:tc>
    </w:tr>
    <w:tr w:rsidR="0081511F" w14:paraId="7E7A9BE7" w14:textId="77777777" w:rsidTr="002D0278">
      <w:trPr>
        <w:trHeight w:val="147"/>
        <w:jc w:val="center"/>
      </w:trPr>
      <w:tc>
        <w:tcPr>
          <w:tcW w:w="1530" w:type="dxa"/>
          <w:vMerge/>
          <w:vAlign w:val="center"/>
        </w:tcPr>
        <w:p w14:paraId="24D101D2" w14:textId="77777777" w:rsidR="0081511F" w:rsidRDefault="0081511F" w:rsidP="0042764F">
          <w:pPr>
            <w:pStyle w:val="Header"/>
            <w:rPr>
              <w:noProof/>
            </w:rPr>
          </w:pPr>
        </w:p>
      </w:tc>
      <w:tc>
        <w:tcPr>
          <w:tcW w:w="7380" w:type="dxa"/>
          <w:vMerge/>
          <w:vAlign w:val="center"/>
        </w:tcPr>
        <w:p w14:paraId="013F91FC" w14:textId="77777777" w:rsidR="0081511F" w:rsidRPr="00D54C21" w:rsidRDefault="0081511F" w:rsidP="0042764F">
          <w:pPr>
            <w:pStyle w:val="Header"/>
            <w:spacing w:before="40" w:after="40"/>
            <w:rPr>
              <w:noProof/>
            </w:rPr>
          </w:pPr>
        </w:p>
      </w:tc>
      <w:tc>
        <w:tcPr>
          <w:tcW w:w="720" w:type="dxa"/>
          <w:vAlign w:val="center"/>
        </w:tcPr>
        <w:p w14:paraId="7ED028F7" w14:textId="77777777" w:rsidR="0081511F" w:rsidRPr="00D54C21" w:rsidRDefault="0081511F" w:rsidP="002D0278">
          <w:pPr>
            <w:pStyle w:val="NoSpacing"/>
          </w:pPr>
          <w:r>
            <w:t>ECO</w:t>
          </w:r>
        </w:p>
      </w:tc>
      <w:sdt>
        <w:sdtPr>
          <w:rPr>
            <w:noProof/>
          </w:rPr>
          <w:tag w:val="ECO"/>
          <w:id w:val="-1586526658"/>
          <w:placeholder>
            <w:docPart w:val="777C7F6144064BD4B35DD13F51FAA67E"/>
          </w:placeholder>
          <w:text/>
        </w:sdtPr>
        <w:sdtContent>
          <w:tc>
            <w:tcPr>
              <w:tcW w:w="1170" w:type="dxa"/>
              <w:vAlign w:val="center"/>
            </w:tcPr>
            <w:p w14:paraId="12C08352" w14:textId="3EB4C079" w:rsidR="0081511F" w:rsidRPr="00D54C21" w:rsidRDefault="00DD3FAB" w:rsidP="0042764F">
              <w:pPr>
                <w:pStyle w:val="Header"/>
                <w:spacing w:before="40" w:after="40"/>
                <w:rPr>
                  <w:noProof/>
                </w:rPr>
              </w:pPr>
              <w:r>
                <w:rPr>
                  <w:noProof/>
                </w:rPr>
                <w:t>1002</w:t>
              </w:r>
            </w:p>
          </w:tc>
        </w:sdtContent>
      </w:sdt>
    </w:tr>
  </w:tbl>
  <w:p w14:paraId="40BBF92F" w14:textId="58B05F5F" w:rsidR="00AF535D" w:rsidRPr="002523E8" w:rsidRDefault="00A54160" w:rsidP="00A54160">
    <w:pPr>
      <w:pStyle w:val="Footer"/>
      <w:tabs>
        <w:tab w:val="clear" w:pos="4680"/>
        <w:tab w:val="clear" w:pos="9360"/>
        <w:tab w:val="right" w:pos="10800"/>
      </w:tabs>
      <w:spacing w:after="120"/>
      <w:jc w:val="right"/>
      <w:rPr>
        <w:sz w:val="16"/>
        <w:szCs w:val="16"/>
      </w:rPr>
    </w:pPr>
    <w:r>
      <w:rPr>
        <w:sz w:val="16"/>
        <w:szCs w:val="16"/>
      </w:rPr>
      <w:t>Date Printed</w:t>
    </w:r>
    <w:r w:rsidR="00AF535D" w:rsidRPr="002523E8">
      <w:rPr>
        <w:sz w:val="16"/>
        <w:szCs w:val="16"/>
      </w:rPr>
      <w:t xml:space="preserve">: </w:t>
    </w:r>
    <w:r w:rsidR="004F4F43">
      <w:rPr>
        <w:sz w:val="16"/>
        <w:szCs w:val="16"/>
      </w:rPr>
      <w:fldChar w:fldCharType="begin"/>
    </w:r>
    <w:r w:rsidR="004F4F43">
      <w:rPr>
        <w:sz w:val="16"/>
        <w:szCs w:val="16"/>
      </w:rPr>
      <w:instrText xml:space="preserve"> DATE  \@ "dd MMMM yyyy"  \* MERGEFORMAT </w:instrText>
    </w:r>
    <w:r w:rsidR="004F4F43">
      <w:rPr>
        <w:sz w:val="16"/>
        <w:szCs w:val="16"/>
      </w:rPr>
      <w:fldChar w:fldCharType="separate"/>
    </w:r>
    <w:r w:rsidR="00B4289A">
      <w:rPr>
        <w:noProof/>
        <w:sz w:val="16"/>
        <w:szCs w:val="16"/>
      </w:rPr>
      <w:t>05 February 2023</w:t>
    </w:r>
    <w:r w:rsidR="004F4F43">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93FC5"/>
    <w:multiLevelType w:val="hybridMultilevel"/>
    <w:tmpl w:val="2EC8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F3A0F"/>
    <w:multiLevelType w:val="hybridMultilevel"/>
    <w:tmpl w:val="FE6E5FFA"/>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925F8"/>
    <w:multiLevelType w:val="hybridMultilevel"/>
    <w:tmpl w:val="AC2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AA82298"/>
    <w:multiLevelType w:val="hybridMultilevel"/>
    <w:tmpl w:val="CD001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23F02"/>
    <w:multiLevelType w:val="hybridMultilevel"/>
    <w:tmpl w:val="EE34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41F99"/>
    <w:multiLevelType w:val="hybridMultilevel"/>
    <w:tmpl w:val="E5161ACA"/>
    <w:lvl w:ilvl="0" w:tplc="8E584A30">
      <w:start w:val="1"/>
      <w:numFmt w:val="decimal"/>
      <w:pStyle w:val="ListParagraph"/>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34730B3"/>
    <w:multiLevelType w:val="hybridMultilevel"/>
    <w:tmpl w:val="EFB0E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287D91"/>
    <w:multiLevelType w:val="hybridMultilevel"/>
    <w:tmpl w:val="C4380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9822342"/>
    <w:multiLevelType w:val="hybridMultilevel"/>
    <w:tmpl w:val="BF1E6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6D2C09"/>
    <w:multiLevelType w:val="hybridMultilevel"/>
    <w:tmpl w:val="3000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C52E3"/>
    <w:multiLevelType w:val="hybridMultilevel"/>
    <w:tmpl w:val="4E823EAE"/>
    <w:lvl w:ilvl="0" w:tplc="7FF8B552">
      <w:start w:val="1"/>
      <w:numFmt w:val="decimal"/>
      <w:lvlText w:val="Not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4755FD"/>
    <w:multiLevelType w:val="hybridMultilevel"/>
    <w:tmpl w:val="0E22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C94B5C"/>
    <w:multiLevelType w:val="hybridMultilevel"/>
    <w:tmpl w:val="9E9C5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095FB4"/>
    <w:multiLevelType w:val="hybridMultilevel"/>
    <w:tmpl w:val="7E1E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A014B9"/>
    <w:multiLevelType w:val="hybridMultilevel"/>
    <w:tmpl w:val="74E63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DF03ED"/>
    <w:multiLevelType w:val="hybridMultilevel"/>
    <w:tmpl w:val="2B8600E0"/>
    <w:lvl w:ilvl="0" w:tplc="DE761926">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6D2E23"/>
    <w:multiLevelType w:val="hybridMultilevel"/>
    <w:tmpl w:val="42F8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F172AC"/>
    <w:multiLevelType w:val="hybridMultilevel"/>
    <w:tmpl w:val="108C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293140">
    <w:abstractNumId w:val="20"/>
  </w:num>
  <w:num w:numId="2" w16cid:durableId="2016419911">
    <w:abstractNumId w:val="0"/>
  </w:num>
  <w:num w:numId="3" w16cid:durableId="539173097">
    <w:abstractNumId w:val="14"/>
  </w:num>
  <w:num w:numId="4" w16cid:durableId="117574392">
    <w:abstractNumId w:val="17"/>
  </w:num>
  <w:num w:numId="5" w16cid:durableId="258802002">
    <w:abstractNumId w:val="9"/>
  </w:num>
  <w:num w:numId="6" w16cid:durableId="1997604374">
    <w:abstractNumId w:val="7"/>
  </w:num>
  <w:num w:numId="7" w16cid:durableId="23022288">
    <w:abstractNumId w:val="8"/>
  </w:num>
  <w:num w:numId="8" w16cid:durableId="1563054220">
    <w:abstractNumId w:val="30"/>
  </w:num>
  <w:num w:numId="9" w16cid:durableId="279798732">
    <w:abstractNumId w:val="29"/>
  </w:num>
  <w:num w:numId="10" w16cid:durableId="1589850990">
    <w:abstractNumId w:val="21"/>
  </w:num>
  <w:num w:numId="11" w16cid:durableId="1356729348">
    <w:abstractNumId w:val="1"/>
  </w:num>
  <w:num w:numId="12" w16cid:durableId="645821664">
    <w:abstractNumId w:val="3"/>
  </w:num>
  <w:num w:numId="13" w16cid:durableId="88041537">
    <w:abstractNumId w:val="15"/>
  </w:num>
  <w:num w:numId="14" w16cid:durableId="1745103901">
    <w:abstractNumId w:val="27"/>
  </w:num>
  <w:num w:numId="15" w16cid:durableId="1328940935">
    <w:abstractNumId w:val="23"/>
  </w:num>
  <w:num w:numId="16" w16cid:durableId="1100838067">
    <w:abstractNumId w:val="4"/>
  </w:num>
  <w:num w:numId="17" w16cid:durableId="1138304662">
    <w:abstractNumId w:val="2"/>
  </w:num>
  <w:num w:numId="18" w16cid:durableId="1212157510">
    <w:abstractNumId w:val="26"/>
  </w:num>
  <w:num w:numId="19" w16cid:durableId="1281642136">
    <w:abstractNumId w:val="24"/>
  </w:num>
  <w:num w:numId="20" w16cid:durableId="1436830966">
    <w:abstractNumId w:val="19"/>
  </w:num>
  <w:num w:numId="21" w16cid:durableId="1032876035">
    <w:abstractNumId w:val="5"/>
  </w:num>
  <w:num w:numId="22" w16cid:durableId="1569654042">
    <w:abstractNumId w:val="22"/>
  </w:num>
  <w:num w:numId="23" w16cid:durableId="299456109">
    <w:abstractNumId w:val="16"/>
  </w:num>
  <w:num w:numId="24" w16cid:durableId="1746563946">
    <w:abstractNumId w:val="31"/>
  </w:num>
  <w:num w:numId="25" w16cid:durableId="276760383">
    <w:abstractNumId w:val="6"/>
  </w:num>
  <w:num w:numId="26" w16cid:durableId="714815088">
    <w:abstractNumId w:val="33"/>
  </w:num>
  <w:num w:numId="27" w16cid:durableId="1710297673">
    <w:abstractNumId w:val="18"/>
  </w:num>
  <w:num w:numId="28" w16cid:durableId="2125804863">
    <w:abstractNumId w:val="28"/>
  </w:num>
  <w:num w:numId="29" w16cid:durableId="2005281151">
    <w:abstractNumId w:val="12"/>
  </w:num>
  <w:num w:numId="30" w16cid:durableId="920874404">
    <w:abstractNumId w:val="11"/>
  </w:num>
  <w:num w:numId="31" w16cid:durableId="696663262">
    <w:abstractNumId w:val="13"/>
  </w:num>
  <w:num w:numId="32" w16cid:durableId="1570071959">
    <w:abstractNumId w:val="10"/>
  </w:num>
  <w:num w:numId="33" w16cid:durableId="141388669">
    <w:abstractNumId w:val="25"/>
  </w:num>
  <w:num w:numId="34" w16cid:durableId="152640580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86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648"/>
    <w:rsid w:val="000006D3"/>
    <w:rsid w:val="000008FB"/>
    <w:rsid w:val="00001799"/>
    <w:rsid w:val="000042FA"/>
    <w:rsid w:val="00004D93"/>
    <w:rsid w:val="000060EC"/>
    <w:rsid w:val="000075CB"/>
    <w:rsid w:val="00010E60"/>
    <w:rsid w:val="00011513"/>
    <w:rsid w:val="00011C1D"/>
    <w:rsid w:val="000122B3"/>
    <w:rsid w:val="00013802"/>
    <w:rsid w:val="0001515F"/>
    <w:rsid w:val="00017562"/>
    <w:rsid w:val="000176E3"/>
    <w:rsid w:val="00020B36"/>
    <w:rsid w:val="00021276"/>
    <w:rsid w:val="0002131D"/>
    <w:rsid w:val="000233A6"/>
    <w:rsid w:val="000269A7"/>
    <w:rsid w:val="00027DBF"/>
    <w:rsid w:val="0003158F"/>
    <w:rsid w:val="00032A14"/>
    <w:rsid w:val="00032B51"/>
    <w:rsid w:val="00032FA4"/>
    <w:rsid w:val="00033CE4"/>
    <w:rsid w:val="0003469F"/>
    <w:rsid w:val="00034A63"/>
    <w:rsid w:val="00034D44"/>
    <w:rsid w:val="00036FD0"/>
    <w:rsid w:val="000406A8"/>
    <w:rsid w:val="00040A15"/>
    <w:rsid w:val="00042FF2"/>
    <w:rsid w:val="00044183"/>
    <w:rsid w:val="00044975"/>
    <w:rsid w:val="00046403"/>
    <w:rsid w:val="000504CE"/>
    <w:rsid w:val="000509C5"/>
    <w:rsid w:val="000533DC"/>
    <w:rsid w:val="00056231"/>
    <w:rsid w:val="00056251"/>
    <w:rsid w:val="0005684B"/>
    <w:rsid w:val="00056CC3"/>
    <w:rsid w:val="00056E97"/>
    <w:rsid w:val="00057597"/>
    <w:rsid w:val="000619A2"/>
    <w:rsid w:val="000625CC"/>
    <w:rsid w:val="00064B79"/>
    <w:rsid w:val="00064BD5"/>
    <w:rsid w:val="00064DCB"/>
    <w:rsid w:val="0006518F"/>
    <w:rsid w:val="00066F85"/>
    <w:rsid w:val="0006718F"/>
    <w:rsid w:val="000674D7"/>
    <w:rsid w:val="00067854"/>
    <w:rsid w:val="00067BBC"/>
    <w:rsid w:val="000714E1"/>
    <w:rsid w:val="00071FBC"/>
    <w:rsid w:val="00072D86"/>
    <w:rsid w:val="00072FAB"/>
    <w:rsid w:val="0007304E"/>
    <w:rsid w:val="000732BA"/>
    <w:rsid w:val="00076B5C"/>
    <w:rsid w:val="00076C57"/>
    <w:rsid w:val="00077283"/>
    <w:rsid w:val="00077F20"/>
    <w:rsid w:val="00081C4A"/>
    <w:rsid w:val="00081D3B"/>
    <w:rsid w:val="00086063"/>
    <w:rsid w:val="000861BC"/>
    <w:rsid w:val="000871DA"/>
    <w:rsid w:val="0009055A"/>
    <w:rsid w:val="00093C26"/>
    <w:rsid w:val="00095313"/>
    <w:rsid w:val="00095513"/>
    <w:rsid w:val="00096023"/>
    <w:rsid w:val="00096193"/>
    <w:rsid w:val="00096918"/>
    <w:rsid w:val="00097A63"/>
    <w:rsid w:val="00097E90"/>
    <w:rsid w:val="000A0785"/>
    <w:rsid w:val="000A08A4"/>
    <w:rsid w:val="000A168F"/>
    <w:rsid w:val="000A5CDE"/>
    <w:rsid w:val="000A685C"/>
    <w:rsid w:val="000B122E"/>
    <w:rsid w:val="000B4F17"/>
    <w:rsid w:val="000C0D96"/>
    <w:rsid w:val="000C2E8C"/>
    <w:rsid w:val="000C30D8"/>
    <w:rsid w:val="000C5D73"/>
    <w:rsid w:val="000C6778"/>
    <w:rsid w:val="000C7ABA"/>
    <w:rsid w:val="000D0A9D"/>
    <w:rsid w:val="000D21D9"/>
    <w:rsid w:val="000D4771"/>
    <w:rsid w:val="000E1461"/>
    <w:rsid w:val="000E17A1"/>
    <w:rsid w:val="000E1B43"/>
    <w:rsid w:val="000E25DC"/>
    <w:rsid w:val="000E6321"/>
    <w:rsid w:val="000E7A27"/>
    <w:rsid w:val="000E7B3A"/>
    <w:rsid w:val="000F0DD6"/>
    <w:rsid w:val="000F11A4"/>
    <w:rsid w:val="000F15EF"/>
    <w:rsid w:val="000F2E68"/>
    <w:rsid w:val="0010230C"/>
    <w:rsid w:val="00103796"/>
    <w:rsid w:val="001038B1"/>
    <w:rsid w:val="00105252"/>
    <w:rsid w:val="0010596A"/>
    <w:rsid w:val="00105C7D"/>
    <w:rsid w:val="00106013"/>
    <w:rsid w:val="001076DF"/>
    <w:rsid w:val="001077AD"/>
    <w:rsid w:val="00107873"/>
    <w:rsid w:val="00111F02"/>
    <w:rsid w:val="0011366A"/>
    <w:rsid w:val="001158A8"/>
    <w:rsid w:val="0012251A"/>
    <w:rsid w:val="00122821"/>
    <w:rsid w:val="00125D62"/>
    <w:rsid w:val="00127173"/>
    <w:rsid w:val="00127418"/>
    <w:rsid w:val="001305C7"/>
    <w:rsid w:val="0013075D"/>
    <w:rsid w:val="00132EC1"/>
    <w:rsid w:val="00133401"/>
    <w:rsid w:val="00133D44"/>
    <w:rsid w:val="00135C3B"/>
    <w:rsid w:val="00140AE1"/>
    <w:rsid w:val="001410EF"/>
    <w:rsid w:val="001419A2"/>
    <w:rsid w:val="00142F03"/>
    <w:rsid w:val="00145AB4"/>
    <w:rsid w:val="00145E2F"/>
    <w:rsid w:val="0015127F"/>
    <w:rsid w:val="00151AFE"/>
    <w:rsid w:val="00151BFD"/>
    <w:rsid w:val="00152B60"/>
    <w:rsid w:val="0015311B"/>
    <w:rsid w:val="001544EE"/>
    <w:rsid w:val="00155A5F"/>
    <w:rsid w:val="001563E8"/>
    <w:rsid w:val="00156C45"/>
    <w:rsid w:val="001576D7"/>
    <w:rsid w:val="00160D86"/>
    <w:rsid w:val="00162AAD"/>
    <w:rsid w:val="00163214"/>
    <w:rsid w:val="00163715"/>
    <w:rsid w:val="00165FE8"/>
    <w:rsid w:val="00167B0D"/>
    <w:rsid w:val="0017060D"/>
    <w:rsid w:val="001706FD"/>
    <w:rsid w:val="00171976"/>
    <w:rsid w:val="00174035"/>
    <w:rsid w:val="00176CD6"/>
    <w:rsid w:val="0018049E"/>
    <w:rsid w:val="00181632"/>
    <w:rsid w:val="00181966"/>
    <w:rsid w:val="00182A66"/>
    <w:rsid w:val="00182FFD"/>
    <w:rsid w:val="00184589"/>
    <w:rsid w:val="00186A31"/>
    <w:rsid w:val="00187CB2"/>
    <w:rsid w:val="00191387"/>
    <w:rsid w:val="001919D7"/>
    <w:rsid w:val="00191F3C"/>
    <w:rsid w:val="00194255"/>
    <w:rsid w:val="00194647"/>
    <w:rsid w:val="00194955"/>
    <w:rsid w:val="0019543D"/>
    <w:rsid w:val="00195C61"/>
    <w:rsid w:val="00196C00"/>
    <w:rsid w:val="001A2A1C"/>
    <w:rsid w:val="001A2E79"/>
    <w:rsid w:val="001A6DB6"/>
    <w:rsid w:val="001A71A7"/>
    <w:rsid w:val="001B0FDC"/>
    <w:rsid w:val="001B1AE0"/>
    <w:rsid w:val="001B1F01"/>
    <w:rsid w:val="001B2056"/>
    <w:rsid w:val="001B2109"/>
    <w:rsid w:val="001B28CE"/>
    <w:rsid w:val="001B385D"/>
    <w:rsid w:val="001B3E0D"/>
    <w:rsid w:val="001B68A3"/>
    <w:rsid w:val="001C1F80"/>
    <w:rsid w:val="001C24A8"/>
    <w:rsid w:val="001C2A94"/>
    <w:rsid w:val="001C2E10"/>
    <w:rsid w:val="001C2EA5"/>
    <w:rsid w:val="001C33CC"/>
    <w:rsid w:val="001C3A23"/>
    <w:rsid w:val="001C536E"/>
    <w:rsid w:val="001C5C40"/>
    <w:rsid w:val="001D0696"/>
    <w:rsid w:val="001D35AC"/>
    <w:rsid w:val="001D43B0"/>
    <w:rsid w:val="001D49F0"/>
    <w:rsid w:val="001D56B0"/>
    <w:rsid w:val="001D587F"/>
    <w:rsid w:val="001D787B"/>
    <w:rsid w:val="001E0339"/>
    <w:rsid w:val="001E0501"/>
    <w:rsid w:val="001E1625"/>
    <w:rsid w:val="001E1AD9"/>
    <w:rsid w:val="001E485F"/>
    <w:rsid w:val="001E5F22"/>
    <w:rsid w:val="001E6D3E"/>
    <w:rsid w:val="001F0540"/>
    <w:rsid w:val="001F07A8"/>
    <w:rsid w:val="001F2292"/>
    <w:rsid w:val="001F290D"/>
    <w:rsid w:val="001F2BAB"/>
    <w:rsid w:val="001F4191"/>
    <w:rsid w:val="001F463B"/>
    <w:rsid w:val="001F4B25"/>
    <w:rsid w:val="001F50C3"/>
    <w:rsid w:val="001F7065"/>
    <w:rsid w:val="001F769E"/>
    <w:rsid w:val="002002AB"/>
    <w:rsid w:val="00201BBC"/>
    <w:rsid w:val="0020539F"/>
    <w:rsid w:val="00206BD1"/>
    <w:rsid w:val="0021051A"/>
    <w:rsid w:val="002111C2"/>
    <w:rsid w:val="00211C4F"/>
    <w:rsid w:val="00212633"/>
    <w:rsid w:val="00214721"/>
    <w:rsid w:val="00214CE3"/>
    <w:rsid w:val="00215D9F"/>
    <w:rsid w:val="00216321"/>
    <w:rsid w:val="00217C30"/>
    <w:rsid w:val="00220187"/>
    <w:rsid w:val="002204F6"/>
    <w:rsid w:val="002215DF"/>
    <w:rsid w:val="0022289F"/>
    <w:rsid w:val="0022293F"/>
    <w:rsid w:val="00222968"/>
    <w:rsid w:val="00222975"/>
    <w:rsid w:val="002239B0"/>
    <w:rsid w:val="00224A99"/>
    <w:rsid w:val="00225FAF"/>
    <w:rsid w:val="00226770"/>
    <w:rsid w:val="00227C0E"/>
    <w:rsid w:val="00230E81"/>
    <w:rsid w:val="00231B8E"/>
    <w:rsid w:val="00235137"/>
    <w:rsid w:val="00235E1A"/>
    <w:rsid w:val="00236F6A"/>
    <w:rsid w:val="00242AE9"/>
    <w:rsid w:val="00243704"/>
    <w:rsid w:val="0024450F"/>
    <w:rsid w:val="002449D8"/>
    <w:rsid w:val="00245D7B"/>
    <w:rsid w:val="0024622F"/>
    <w:rsid w:val="00246344"/>
    <w:rsid w:val="00247299"/>
    <w:rsid w:val="002523E8"/>
    <w:rsid w:val="00254898"/>
    <w:rsid w:val="002557B9"/>
    <w:rsid w:val="002568A3"/>
    <w:rsid w:val="00257A66"/>
    <w:rsid w:val="00257F78"/>
    <w:rsid w:val="002604BC"/>
    <w:rsid w:val="00260FD7"/>
    <w:rsid w:val="0026273B"/>
    <w:rsid w:val="0027109A"/>
    <w:rsid w:val="00271414"/>
    <w:rsid w:val="00271E5E"/>
    <w:rsid w:val="00272537"/>
    <w:rsid w:val="00280411"/>
    <w:rsid w:val="002835A0"/>
    <w:rsid w:val="00283CE3"/>
    <w:rsid w:val="00286FEF"/>
    <w:rsid w:val="002879C3"/>
    <w:rsid w:val="002905AE"/>
    <w:rsid w:val="00292CA0"/>
    <w:rsid w:val="00293D6D"/>
    <w:rsid w:val="00296C98"/>
    <w:rsid w:val="002971FF"/>
    <w:rsid w:val="002A1BD5"/>
    <w:rsid w:val="002A433D"/>
    <w:rsid w:val="002A4D4D"/>
    <w:rsid w:val="002A562C"/>
    <w:rsid w:val="002A58DD"/>
    <w:rsid w:val="002A620B"/>
    <w:rsid w:val="002A7263"/>
    <w:rsid w:val="002B09D6"/>
    <w:rsid w:val="002B2683"/>
    <w:rsid w:val="002B33B5"/>
    <w:rsid w:val="002B3CE8"/>
    <w:rsid w:val="002B6215"/>
    <w:rsid w:val="002B69EF"/>
    <w:rsid w:val="002C2543"/>
    <w:rsid w:val="002C26C3"/>
    <w:rsid w:val="002C2CB7"/>
    <w:rsid w:val="002C346E"/>
    <w:rsid w:val="002C3E85"/>
    <w:rsid w:val="002C4231"/>
    <w:rsid w:val="002C490E"/>
    <w:rsid w:val="002C6987"/>
    <w:rsid w:val="002C6AB1"/>
    <w:rsid w:val="002C7850"/>
    <w:rsid w:val="002D0278"/>
    <w:rsid w:val="002D23B3"/>
    <w:rsid w:val="002D24C0"/>
    <w:rsid w:val="002D3092"/>
    <w:rsid w:val="002D60A6"/>
    <w:rsid w:val="002D7DA1"/>
    <w:rsid w:val="002E023E"/>
    <w:rsid w:val="002E094B"/>
    <w:rsid w:val="002E0EFE"/>
    <w:rsid w:val="002E17B7"/>
    <w:rsid w:val="002E22B6"/>
    <w:rsid w:val="002E2E95"/>
    <w:rsid w:val="002E33C3"/>
    <w:rsid w:val="002E3BC9"/>
    <w:rsid w:val="002E462A"/>
    <w:rsid w:val="002E7B86"/>
    <w:rsid w:val="002F0547"/>
    <w:rsid w:val="002F0569"/>
    <w:rsid w:val="002F24E3"/>
    <w:rsid w:val="002F3D6F"/>
    <w:rsid w:val="002F4064"/>
    <w:rsid w:val="002F6066"/>
    <w:rsid w:val="002F61FD"/>
    <w:rsid w:val="002F6852"/>
    <w:rsid w:val="002F6DC7"/>
    <w:rsid w:val="003005B2"/>
    <w:rsid w:val="00301F17"/>
    <w:rsid w:val="0030341B"/>
    <w:rsid w:val="00303921"/>
    <w:rsid w:val="0030449B"/>
    <w:rsid w:val="0030605C"/>
    <w:rsid w:val="00311CFE"/>
    <w:rsid w:val="0031484C"/>
    <w:rsid w:val="00315AFD"/>
    <w:rsid w:val="00316299"/>
    <w:rsid w:val="00317FED"/>
    <w:rsid w:val="00321D56"/>
    <w:rsid w:val="00321E87"/>
    <w:rsid w:val="003222FF"/>
    <w:rsid w:val="00322A87"/>
    <w:rsid w:val="00324C71"/>
    <w:rsid w:val="00325C76"/>
    <w:rsid w:val="00326D8B"/>
    <w:rsid w:val="0032779A"/>
    <w:rsid w:val="003277E2"/>
    <w:rsid w:val="00327AEA"/>
    <w:rsid w:val="00327C12"/>
    <w:rsid w:val="00330173"/>
    <w:rsid w:val="00330694"/>
    <w:rsid w:val="00331110"/>
    <w:rsid w:val="0033170A"/>
    <w:rsid w:val="00331ED4"/>
    <w:rsid w:val="0033227C"/>
    <w:rsid w:val="003343E6"/>
    <w:rsid w:val="003350F8"/>
    <w:rsid w:val="00335E3E"/>
    <w:rsid w:val="00337173"/>
    <w:rsid w:val="003374E5"/>
    <w:rsid w:val="00337A85"/>
    <w:rsid w:val="00337D43"/>
    <w:rsid w:val="003413DF"/>
    <w:rsid w:val="00341AD3"/>
    <w:rsid w:val="003420E9"/>
    <w:rsid w:val="00342717"/>
    <w:rsid w:val="00344968"/>
    <w:rsid w:val="003474C4"/>
    <w:rsid w:val="00347928"/>
    <w:rsid w:val="00350762"/>
    <w:rsid w:val="00350EC8"/>
    <w:rsid w:val="00352047"/>
    <w:rsid w:val="00355B32"/>
    <w:rsid w:val="00356813"/>
    <w:rsid w:val="00356824"/>
    <w:rsid w:val="0035742F"/>
    <w:rsid w:val="003577F3"/>
    <w:rsid w:val="00357E86"/>
    <w:rsid w:val="00357F5D"/>
    <w:rsid w:val="00360176"/>
    <w:rsid w:val="003612DE"/>
    <w:rsid w:val="00361D8C"/>
    <w:rsid w:val="00364D8C"/>
    <w:rsid w:val="00370160"/>
    <w:rsid w:val="003709E3"/>
    <w:rsid w:val="00372788"/>
    <w:rsid w:val="00374CC6"/>
    <w:rsid w:val="0037795B"/>
    <w:rsid w:val="0038030A"/>
    <w:rsid w:val="0038156D"/>
    <w:rsid w:val="003816BC"/>
    <w:rsid w:val="0038322F"/>
    <w:rsid w:val="00384388"/>
    <w:rsid w:val="00385CB6"/>
    <w:rsid w:val="00390112"/>
    <w:rsid w:val="00391FC2"/>
    <w:rsid w:val="003959E8"/>
    <w:rsid w:val="003A0221"/>
    <w:rsid w:val="003A2E99"/>
    <w:rsid w:val="003A31B8"/>
    <w:rsid w:val="003A48CF"/>
    <w:rsid w:val="003B3951"/>
    <w:rsid w:val="003B518D"/>
    <w:rsid w:val="003B70BB"/>
    <w:rsid w:val="003B7A69"/>
    <w:rsid w:val="003C0D3C"/>
    <w:rsid w:val="003C3202"/>
    <w:rsid w:val="003C4F6D"/>
    <w:rsid w:val="003C58E6"/>
    <w:rsid w:val="003C68C3"/>
    <w:rsid w:val="003C6D84"/>
    <w:rsid w:val="003C73EC"/>
    <w:rsid w:val="003D0F57"/>
    <w:rsid w:val="003D23A7"/>
    <w:rsid w:val="003D3407"/>
    <w:rsid w:val="003D54A2"/>
    <w:rsid w:val="003D6D98"/>
    <w:rsid w:val="003E06FE"/>
    <w:rsid w:val="003E1C58"/>
    <w:rsid w:val="003E269C"/>
    <w:rsid w:val="003E4571"/>
    <w:rsid w:val="003E598C"/>
    <w:rsid w:val="003E59C4"/>
    <w:rsid w:val="003E6C37"/>
    <w:rsid w:val="003F0DCC"/>
    <w:rsid w:val="003F3726"/>
    <w:rsid w:val="003F70C0"/>
    <w:rsid w:val="00401B03"/>
    <w:rsid w:val="00402A7E"/>
    <w:rsid w:val="00402B46"/>
    <w:rsid w:val="004033FB"/>
    <w:rsid w:val="0040385E"/>
    <w:rsid w:val="00403FEE"/>
    <w:rsid w:val="0040766F"/>
    <w:rsid w:val="00407E18"/>
    <w:rsid w:val="00414F42"/>
    <w:rsid w:val="00416616"/>
    <w:rsid w:val="00417A70"/>
    <w:rsid w:val="00420802"/>
    <w:rsid w:val="00421B63"/>
    <w:rsid w:val="004235F1"/>
    <w:rsid w:val="004247F0"/>
    <w:rsid w:val="0042764F"/>
    <w:rsid w:val="0043019A"/>
    <w:rsid w:val="00432680"/>
    <w:rsid w:val="00432EC9"/>
    <w:rsid w:val="00433BA2"/>
    <w:rsid w:val="004340B0"/>
    <w:rsid w:val="0043448A"/>
    <w:rsid w:val="004348DF"/>
    <w:rsid w:val="0043775F"/>
    <w:rsid w:val="00440A88"/>
    <w:rsid w:val="00443653"/>
    <w:rsid w:val="00443EAF"/>
    <w:rsid w:val="004447E6"/>
    <w:rsid w:val="004448B2"/>
    <w:rsid w:val="00446BE1"/>
    <w:rsid w:val="00447674"/>
    <w:rsid w:val="004476B7"/>
    <w:rsid w:val="00447AEC"/>
    <w:rsid w:val="00455181"/>
    <w:rsid w:val="004565B2"/>
    <w:rsid w:val="004601B0"/>
    <w:rsid w:val="0046204D"/>
    <w:rsid w:val="00462400"/>
    <w:rsid w:val="00463B8D"/>
    <w:rsid w:val="00465A92"/>
    <w:rsid w:val="00467115"/>
    <w:rsid w:val="00467E41"/>
    <w:rsid w:val="00470B63"/>
    <w:rsid w:val="004725FA"/>
    <w:rsid w:val="004738A7"/>
    <w:rsid w:val="00473A49"/>
    <w:rsid w:val="00474B2E"/>
    <w:rsid w:val="00475BFC"/>
    <w:rsid w:val="00476E09"/>
    <w:rsid w:val="004770FC"/>
    <w:rsid w:val="0048021A"/>
    <w:rsid w:val="00482932"/>
    <w:rsid w:val="00483B76"/>
    <w:rsid w:val="00484294"/>
    <w:rsid w:val="0048470B"/>
    <w:rsid w:val="00485BA8"/>
    <w:rsid w:val="00485C36"/>
    <w:rsid w:val="00490042"/>
    <w:rsid w:val="00496B27"/>
    <w:rsid w:val="00497C46"/>
    <w:rsid w:val="004A0D37"/>
    <w:rsid w:val="004A199F"/>
    <w:rsid w:val="004A1E0D"/>
    <w:rsid w:val="004A34E7"/>
    <w:rsid w:val="004A4CB3"/>
    <w:rsid w:val="004A568E"/>
    <w:rsid w:val="004B033D"/>
    <w:rsid w:val="004B03A4"/>
    <w:rsid w:val="004B0696"/>
    <w:rsid w:val="004B39C0"/>
    <w:rsid w:val="004B3A33"/>
    <w:rsid w:val="004B3E5E"/>
    <w:rsid w:val="004B4524"/>
    <w:rsid w:val="004B560B"/>
    <w:rsid w:val="004B574F"/>
    <w:rsid w:val="004B5EF7"/>
    <w:rsid w:val="004B7724"/>
    <w:rsid w:val="004C0392"/>
    <w:rsid w:val="004C1FE5"/>
    <w:rsid w:val="004C25BD"/>
    <w:rsid w:val="004C29C5"/>
    <w:rsid w:val="004C2E0E"/>
    <w:rsid w:val="004C503F"/>
    <w:rsid w:val="004C5471"/>
    <w:rsid w:val="004C570A"/>
    <w:rsid w:val="004C5CED"/>
    <w:rsid w:val="004C7FEE"/>
    <w:rsid w:val="004D20E1"/>
    <w:rsid w:val="004D247C"/>
    <w:rsid w:val="004D4097"/>
    <w:rsid w:val="004D5ECF"/>
    <w:rsid w:val="004D6A45"/>
    <w:rsid w:val="004D6DB9"/>
    <w:rsid w:val="004D775E"/>
    <w:rsid w:val="004D7CED"/>
    <w:rsid w:val="004E0FD3"/>
    <w:rsid w:val="004E19EF"/>
    <w:rsid w:val="004E1D94"/>
    <w:rsid w:val="004E2A2A"/>
    <w:rsid w:val="004E31DC"/>
    <w:rsid w:val="004E3E2F"/>
    <w:rsid w:val="004E5EEF"/>
    <w:rsid w:val="004E6C91"/>
    <w:rsid w:val="004E6EBB"/>
    <w:rsid w:val="004E7447"/>
    <w:rsid w:val="004F003E"/>
    <w:rsid w:val="004F0BFA"/>
    <w:rsid w:val="004F49DC"/>
    <w:rsid w:val="004F4F43"/>
    <w:rsid w:val="004F62C8"/>
    <w:rsid w:val="004F66AF"/>
    <w:rsid w:val="00502EE0"/>
    <w:rsid w:val="0050391F"/>
    <w:rsid w:val="00504484"/>
    <w:rsid w:val="005063A2"/>
    <w:rsid w:val="005154A8"/>
    <w:rsid w:val="00516B92"/>
    <w:rsid w:val="00520936"/>
    <w:rsid w:val="005223A0"/>
    <w:rsid w:val="00524878"/>
    <w:rsid w:val="00525507"/>
    <w:rsid w:val="005255A8"/>
    <w:rsid w:val="0053043F"/>
    <w:rsid w:val="00532660"/>
    <w:rsid w:val="00534993"/>
    <w:rsid w:val="005350AB"/>
    <w:rsid w:val="0053584E"/>
    <w:rsid w:val="00536698"/>
    <w:rsid w:val="005428DF"/>
    <w:rsid w:val="0054366D"/>
    <w:rsid w:val="00543775"/>
    <w:rsid w:val="00545468"/>
    <w:rsid w:val="00545686"/>
    <w:rsid w:val="00546623"/>
    <w:rsid w:val="00547401"/>
    <w:rsid w:val="0054752F"/>
    <w:rsid w:val="005522B5"/>
    <w:rsid w:val="0055374B"/>
    <w:rsid w:val="00554140"/>
    <w:rsid w:val="005542A2"/>
    <w:rsid w:val="00554896"/>
    <w:rsid w:val="0055522E"/>
    <w:rsid w:val="00555B19"/>
    <w:rsid w:val="00555D92"/>
    <w:rsid w:val="0055684B"/>
    <w:rsid w:val="00556998"/>
    <w:rsid w:val="0056102A"/>
    <w:rsid w:val="0056114A"/>
    <w:rsid w:val="005614AD"/>
    <w:rsid w:val="00561EF2"/>
    <w:rsid w:val="00562D71"/>
    <w:rsid w:val="00563860"/>
    <w:rsid w:val="005660C0"/>
    <w:rsid w:val="00567432"/>
    <w:rsid w:val="00567622"/>
    <w:rsid w:val="00570CAD"/>
    <w:rsid w:val="0057112F"/>
    <w:rsid w:val="005719B7"/>
    <w:rsid w:val="0057212F"/>
    <w:rsid w:val="00573200"/>
    <w:rsid w:val="0057479F"/>
    <w:rsid w:val="0057653C"/>
    <w:rsid w:val="0057716D"/>
    <w:rsid w:val="005817F4"/>
    <w:rsid w:val="00581C2A"/>
    <w:rsid w:val="005835C0"/>
    <w:rsid w:val="00585957"/>
    <w:rsid w:val="00585A4D"/>
    <w:rsid w:val="005875F3"/>
    <w:rsid w:val="00591E56"/>
    <w:rsid w:val="00592CAF"/>
    <w:rsid w:val="00594766"/>
    <w:rsid w:val="00595F66"/>
    <w:rsid w:val="005977BA"/>
    <w:rsid w:val="005A00F5"/>
    <w:rsid w:val="005A01FF"/>
    <w:rsid w:val="005A39C1"/>
    <w:rsid w:val="005A5D7E"/>
    <w:rsid w:val="005A6E57"/>
    <w:rsid w:val="005A7A5D"/>
    <w:rsid w:val="005A7BD4"/>
    <w:rsid w:val="005B08C4"/>
    <w:rsid w:val="005B13C4"/>
    <w:rsid w:val="005B1E96"/>
    <w:rsid w:val="005B2C06"/>
    <w:rsid w:val="005B490A"/>
    <w:rsid w:val="005B6158"/>
    <w:rsid w:val="005B7D28"/>
    <w:rsid w:val="005C0A55"/>
    <w:rsid w:val="005C264A"/>
    <w:rsid w:val="005C2927"/>
    <w:rsid w:val="005C38CC"/>
    <w:rsid w:val="005C54B6"/>
    <w:rsid w:val="005C6252"/>
    <w:rsid w:val="005C7716"/>
    <w:rsid w:val="005C7C32"/>
    <w:rsid w:val="005D21AC"/>
    <w:rsid w:val="005D26BD"/>
    <w:rsid w:val="005D3138"/>
    <w:rsid w:val="005D5009"/>
    <w:rsid w:val="005D6048"/>
    <w:rsid w:val="005D6AE6"/>
    <w:rsid w:val="005D72C2"/>
    <w:rsid w:val="005D7665"/>
    <w:rsid w:val="005D7D86"/>
    <w:rsid w:val="005E2416"/>
    <w:rsid w:val="005E3C26"/>
    <w:rsid w:val="005E6064"/>
    <w:rsid w:val="005E76E1"/>
    <w:rsid w:val="005F18FB"/>
    <w:rsid w:val="005F264F"/>
    <w:rsid w:val="005F3420"/>
    <w:rsid w:val="005F342D"/>
    <w:rsid w:val="005F3CEE"/>
    <w:rsid w:val="005F4B5C"/>
    <w:rsid w:val="005F6D12"/>
    <w:rsid w:val="005F7381"/>
    <w:rsid w:val="006014F3"/>
    <w:rsid w:val="00601A7B"/>
    <w:rsid w:val="006020CD"/>
    <w:rsid w:val="00602F69"/>
    <w:rsid w:val="00604392"/>
    <w:rsid w:val="00607BA4"/>
    <w:rsid w:val="00610C23"/>
    <w:rsid w:val="006170BD"/>
    <w:rsid w:val="00622676"/>
    <w:rsid w:val="00622957"/>
    <w:rsid w:val="00623913"/>
    <w:rsid w:val="00625AE8"/>
    <w:rsid w:val="0062659D"/>
    <w:rsid w:val="00626FB1"/>
    <w:rsid w:val="00632712"/>
    <w:rsid w:val="006345A3"/>
    <w:rsid w:val="00634836"/>
    <w:rsid w:val="006349AA"/>
    <w:rsid w:val="00634C4D"/>
    <w:rsid w:val="00637177"/>
    <w:rsid w:val="00637E2B"/>
    <w:rsid w:val="0064050F"/>
    <w:rsid w:val="00640C83"/>
    <w:rsid w:val="0064237E"/>
    <w:rsid w:val="00644007"/>
    <w:rsid w:val="00645AA7"/>
    <w:rsid w:val="00646F5C"/>
    <w:rsid w:val="006537A2"/>
    <w:rsid w:val="00653CAA"/>
    <w:rsid w:val="00653CFC"/>
    <w:rsid w:val="006553CE"/>
    <w:rsid w:val="006600C4"/>
    <w:rsid w:val="00662B85"/>
    <w:rsid w:val="0066328D"/>
    <w:rsid w:val="006657BB"/>
    <w:rsid w:val="006659CC"/>
    <w:rsid w:val="00667CA0"/>
    <w:rsid w:val="00667EE9"/>
    <w:rsid w:val="00671D5C"/>
    <w:rsid w:val="00672326"/>
    <w:rsid w:val="0067287C"/>
    <w:rsid w:val="00673115"/>
    <w:rsid w:val="00676254"/>
    <w:rsid w:val="00676869"/>
    <w:rsid w:val="00677B7D"/>
    <w:rsid w:val="00681080"/>
    <w:rsid w:val="00682A63"/>
    <w:rsid w:val="00682EF2"/>
    <w:rsid w:val="006849E5"/>
    <w:rsid w:val="00686030"/>
    <w:rsid w:val="006929B2"/>
    <w:rsid w:val="00693764"/>
    <w:rsid w:val="006947C8"/>
    <w:rsid w:val="0069661F"/>
    <w:rsid w:val="00696AAD"/>
    <w:rsid w:val="006A009D"/>
    <w:rsid w:val="006A0F89"/>
    <w:rsid w:val="006A38B9"/>
    <w:rsid w:val="006A47EE"/>
    <w:rsid w:val="006A4B08"/>
    <w:rsid w:val="006A62CE"/>
    <w:rsid w:val="006B2D21"/>
    <w:rsid w:val="006B4E13"/>
    <w:rsid w:val="006B69A1"/>
    <w:rsid w:val="006B6B42"/>
    <w:rsid w:val="006B7A15"/>
    <w:rsid w:val="006C0B90"/>
    <w:rsid w:val="006C1869"/>
    <w:rsid w:val="006C4526"/>
    <w:rsid w:val="006C6493"/>
    <w:rsid w:val="006D24CB"/>
    <w:rsid w:val="006D396A"/>
    <w:rsid w:val="006D405F"/>
    <w:rsid w:val="006D4227"/>
    <w:rsid w:val="006D610C"/>
    <w:rsid w:val="006D646E"/>
    <w:rsid w:val="006D64D4"/>
    <w:rsid w:val="006D6E89"/>
    <w:rsid w:val="006E0056"/>
    <w:rsid w:val="006E0D2C"/>
    <w:rsid w:val="006E162D"/>
    <w:rsid w:val="006E2641"/>
    <w:rsid w:val="006E2B94"/>
    <w:rsid w:val="006E2D32"/>
    <w:rsid w:val="006E377C"/>
    <w:rsid w:val="006E4863"/>
    <w:rsid w:val="006E4E31"/>
    <w:rsid w:val="006E517D"/>
    <w:rsid w:val="006E6A42"/>
    <w:rsid w:val="006E7E60"/>
    <w:rsid w:val="006F01F6"/>
    <w:rsid w:val="006F1135"/>
    <w:rsid w:val="006F309C"/>
    <w:rsid w:val="006F3A4F"/>
    <w:rsid w:val="006F3B5F"/>
    <w:rsid w:val="006F57CB"/>
    <w:rsid w:val="006F6F7A"/>
    <w:rsid w:val="00700877"/>
    <w:rsid w:val="00702D3D"/>
    <w:rsid w:val="007035E3"/>
    <w:rsid w:val="007055AB"/>
    <w:rsid w:val="007060A2"/>
    <w:rsid w:val="00706726"/>
    <w:rsid w:val="00706750"/>
    <w:rsid w:val="00707D53"/>
    <w:rsid w:val="00710043"/>
    <w:rsid w:val="0071538B"/>
    <w:rsid w:val="007156FE"/>
    <w:rsid w:val="0071651C"/>
    <w:rsid w:val="007169D4"/>
    <w:rsid w:val="007234A6"/>
    <w:rsid w:val="00724213"/>
    <w:rsid w:val="00724A0A"/>
    <w:rsid w:val="00725F35"/>
    <w:rsid w:val="00726C25"/>
    <w:rsid w:val="00726F83"/>
    <w:rsid w:val="00727BFA"/>
    <w:rsid w:val="00731D60"/>
    <w:rsid w:val="00736B52"/>
    <w:rsid w:val="0073787E"/>
    <w:rsid w:val="00737AF3"/>
    <w:rsid w:val="00740ACD"/>
    <w:rsid w:val="00740D72"/>
    <w:rsid w:val="00741565"/>
    <w:rsid w:val="00742066"/>
    <w:rsid w:val="0074395D"/>
    <w:rsid w:val="00744158"/>
    <w:rsid w:val="00745013"/>
    <w:rsid w:val="0075053C"/>
    <w:rsid w:val="00750A50"/>
    <w:rsid w:val="00752FA2"/>
    <w:rsid w:val="00754758"/>
    <w:rsid w:val="00755683"/>
    <w:rsid w:val="007566CE"/>
    <w:rsid w:val="00756F29"/>
    <w:rsid w:val="007623C4"/>
    <w:rsid w:val="007629FA"/>
    <w:rsid w:val="00771F5E"/>
    <w:rsid w:val="0077378A"/>
    <w:rsid w:val="00774B87"/>
    <w:rsid w:val="007755A0"/>
    <w:rsid w:val="00775EAC"/>
    <w:rsid w:val="00776FAF"/>
    <w:rsid w:val="0077730F"/>
    <w:rsid w:val="0077746D"/>
    <w:rsid w:val="0078027E"/>
    <w:rsid w:val="00781866"/>
    <w:rsid w:val="00781E37"/>
    <w:rsid w:val="00783306"/>
    <w:rsid w:val="00785953"/>
    <w:rsid w:val="00786013"/>
    <w:rsid w:val="0078664D"/>
    <w:rsid w:val="007921AF"/>
    <w:rsid w:val="007931F9"/>
    <w:rsid w:val="00796809"/>
    <w:rsid w:val="00796A65"/>
    <w:rsid w:val="00797458"/>
    <w:rsid w:val="007A01C2"/>
    <w:rsid w:val="007A1623"/>
    <w:rsid w:val="007A17F5"/>
    <w:rsid w:val="007A23AC"/>
    <w:rsid w:val="007A4578"/>
    <w:rsid w:val="007B2A5D"/>
    <w:rsid w:val="007B3543"/>
    <w:rsid w:val="007B3B4C"/>
    <w:rsid w:val="007B6F22"/>
    <w:rsid w:val="007B7948"/>
    <w:rsid w:val="007C1DCA"/>
    <w:rsid w:val="007C2962"/>
    <w:rsid w:val="007C2E8E"/>
    <w:rsid w:val="007C47A1"/>
    <w:rsid w:val="007C67C7"/>
    <w:rsid w:val="007C76EE"/>
    <w:rsid w:val="007C7A39"/>
    <w:rsid w:val="007C7B31"/>
    <w:rsid w:val="007D063E"/>
    <w:rsid w:val="007D0F67"/>
    <w:rsid w:val="007D42A4"/>
    <w:rsid w:val="007D66C0"/>
    <w:rsid w:val="007D78FC"/>
    <w:rsid w:val="007E1E9E"/>
    <w:rsid w:val="007E265E"/>
    <w:rsid w:val="007E357F"/>
    <w:rsid w:val="007E4C2E"/>
    <w:rsid w:val="007E5D90"/>
    <w:rsid w:val="007E6D9C"/>
    <w:rsid w:val="007E7C4E"/>
    <w:rsid w:val="007F0A7D"/>
    <w:rsid w:val="007F2B6A"/>
    <w:rsid w:val="007F5D8E"/>
    <w:rsid w:val="007F6B02"/>
    <w:rsid w:val="0080005B"/>
    <w:rsid w:val="00800149"/>
    <w:rsid w:val="008002CB"/>
    <w:rsid w:val="00804AC3"/>
    <w:rsid w:val="00807395"/>
    <w:rsid w:val="00810146"/>
    <w:rsid w:val="0081116C"/>
    <w:rsid w:val="00811FBE"/>
    <w:rsid w:val="0081511F"/>
    <w:rsid w:val="008151B0"/>
    <w:rsid w:val="0081613E"/>
    <w:rsid w:val="00816C49"/>
    <w:rsid w:val="00817613"/>
    <w:rsid w:val="00817E11"/>
    <w:rsid w:val="0082146B"/>
    <w:rsid w:val="00821BB8"/>
    <w:rsid w:val="008242AC"/>
    <w:rsid w:val="008248BE"/>
    <w:rsid w:val="0082529E"/>
    <w:rsid w:val="0082576C"/>
    <w:rsid w:val="0083002C"/>
    <w:rsid w:val="008336A8"/>
    <w:rsid w:val="008337E0"/>
    <w:rsid w:val="00834283"/>
    <w:rsid w:val="00837DAD"/>
    <w:rsid w:val="00841D94"/>
    <w:rsid w:val="00843326"/>
    <w:rsid w:val="00843749"/>
    <w:rsid w:val="00843DB1"/>
    <w:rsid w:val="008463A0"/>
    <w:rsid w:val="008478DC"/>
    <w:rsid w:val="00847D91"/>
    <w:rsid w:val="00850226"/>
    <w:rsid w:val="0085087D"/>
    <w:rsid w:val="00852EB7"/>
    <w:rsid w:val="00853652"/>
    <w:rsid w:val="00863098"/>
    <w:rsid w:val="00863E49"/>
    <w:rsid w:val="0086484A"/>
    <w:rsid w:val="00864E61"/>
    <w:rsid w:val="00867120"/>
    <w:rsid w:val="00867304"/>
    <w:rsid w:val="00870BFA"/>
    <w:rsid w:val="008724FE"/>
    <w:rsid w:val="00872AFA"/>
    <w:rsid w:val="00872CE3"/>
    <w:rsid w:val="00873222"/>
    <w:rsid w:val="008758E3"/>
    <w:rsid w:val="00876BB7"/>
    <w:rsid w:val="00876C40"/>
    <w:rsid w:val="00876FE8"/>
    <w:rsid w:val="00880128"/>
    <w:rsid w:val="00880882"/>
    <w:rsid w:val="0088132B"/>
    <w:rsid w:val="00890391"/>
    <w:rsid w:val="008905BB"/>
    <w:rsid w:val="00891FDC"/>
    <w:rsid w:val="00893AAC"/>
    <w:rsid w:val="00893BA3"/>
    <w:rsid w:val="00894393"/>
    <w:rsid w:val="0089469F"/>
    <w:rsid w:val="00895A1C"/>
    <w:rsid w:val="00895DD5"/>
    <w:rsid w:val="008965EF"/>
    <w:rsid w:val="0089738D"/>
    <w:rsid w:val="00897DB0"/>
    <w:rsid w:val="008A1525"/>
    <w:rsid w:val="008A194C"/>
    <w:rsid w:val="008A22D4"/>
    <w:rsid w:val="008A32B5"/>
    <w:rsid w:val="008A7894"/>
    <w:rsid w:val="008B1011"/>
    <w:rsid w:val="008B2A48"/>
    <w:rsid w:val="008B5279"/>
    <w:rsid w:val="008B617B"/>
    <w:rsid w:val="008C2F2F"/>
    <w:rsid w:val="008C5359"/>
    <w:rsid w:val="008C7185"/>
    <w:rsid w:val="008C7374"/>
    <w:rsid w:val="008C79E6"/>
    <w:rsid w:val="008D0DC5"/>
    <w:rsid w:val="008D1338"/>
    <w:rsid w:val="008D224E"/>
    <w:rsid w:val="008D37D1"/>
    <w:rsid w:val="008D4B56"/>
    <w:rsid w:val="008D51E4"/>
    <w:rsid w:val="008D6C4F"/>
    <w:rsid w:val="008D7F28"/>
    <w:rsid w:val="008E0F52"/>
    <w:rsid w:val="008E2FB3"/>
    <w:rsid w:val="008E5F22"/>
    <w:rsid w:val="008E7B13"/>
    <w:rsid w:val="008F339A"/>
    <w:rsid w:val="008F389B"/>
    <w:rsid w:val="008F559C"/>
    <w:rsid w:val="008F7001"/>
    <w:rsid w:val="008F7C7F"/>
    <w:rsid w:val="009004B2"/>
    <w:rsid w:val="00901FF4"/>
    <w:rsid w:val="009042F2"/>
    <w:rsid w:val="00910A4C"/>
    <w:rsid w:val="009113C9"/>
    <w:rsid w:val="00912071"/>
    <w:rsid w:val="00913840"/>
    <w:rsid w:val="00915928"/>
    <w:rsid w:val="009175D1"/>
    <w:rsid w:val="00920594"/>
    <w:rsid w:val="00920650"/>
    <w:rsid w:val="009222E0"/>
    <w:rsid w:val="009230BB"/>
    <w:rsid w:val="0092366E"/>
    <w:rsid w:val="00924F04"/>
    <w:rsid w:val="00925709"/>
    <w:rsid w:val="009272C0"/>
    <w:rsid w:val="00930580"/>
    <w:rsid w:val="0093291E"/>
    <w:rsid w:val="0093389A"/>
    <w:rsid w:val="00933B8F"/>
    <w:rsid w:val="00933CDA"/>
    <w:rsid w:val="00936147"/>
    <w:rsid w:val="00936AB7"/>
    <w:rsid w:val="009378F9"/>
    <w:rsid w:val="00937AA2"/>
    <w:rsid w:val="0094202F"/>
    <w:rsid w:val="0094284B"/>
    <w:rsid w:val="00943B22"/>
    <w:rsid w:val="00943E18"/>
    <w:rsid w:val="00944661"/>
    <w:rsid w:val="00944E2E"/>
    <w:rsid w:val="00945A50"/>
    <w:rsid w:val="00946A47"/>
    <w:rsid w:val="00947D23"/>
    <w:rsid w:val="00950A4F"/>
    <w:rsid w:val="009515E1"/>
    <w:rsid w:val="00951BFF"/>
    <w:rsid w:val="00953857"/>
    <w:rsid w:val="00954902"/>
    <w:rsid w:val="009551D1"/>
    <w:rsid w:val="009561A8"/>
    <w:rsid w:val="009565E0"/>
    <w:rsid w:val="00957CAD"/>
    <w:rsid w:val="00960193"/>
    <w:rsid w:val="00960B06"/>
    <w:rsid w:val="00961D77"/>
    <w:rsid w:val="00962375"/>
    <w:rsid w:val="009633E8"/>
    <w:rsid w:val="00963B6F"/>
    <w:rsid w:val="00970A81"/>
    <w:rsid w:val="0097688F"/>
    <w:rsid w:val="00977B8A"/>
    <w:rsid w:val="00981280"/>
    <w:rsid w:val="00981703"/>
    <w:rsid w:val="00981D47"/>
    <w:rsid w:val="00982314"/>
    <w:rsid w:val="00982B63"/>
    <w:rsid w:val="0099134C"/>
    <w:rsid w:val="00991D3A"/>
    <w:rsid w:val="00992183"/>
    <w:rsid w:val="009929E7"/>
    <w:rsid w:val="00993A9F"/>
    <w:rsid w:val="00993D6B"/>
    <w:rsid w:val="00994DBC"/>
    <w:rsid w:val="0099550B"/>
    <w:rsid w:val="009956E0"/>
    <w:rsid w:val="009976BD"/>
    <w:rsid w:val="009A1E91"/>
    <w:rsid w:val="009A2D11"/>
    <w:rsid w:val="009B349E"/>
    <w:rsid w:val="009B3B2E"/>
    <w:rsid w:val="009B68E0"/>
    <w:rsid w:val="009B6972"/>
    <w:rsid w:val="009B7A76"/>
    <w:rsid w:val="009B7DF2"/>
    <w:rsid w:val="009B7E71"/>
    <w:rsid w:val="009C1863"/>
    <w:rsid w:val="009C18D8"/>
    <w:rsid w:val="009C333E"/>
    <w:rsid w:val="009C3C2D"/>
    <w:rsid w:val="009C3E54"/>
    <w:rsid w:val="009D2B99"/>
    <w:rsid w:val="009D591B"/>
    <w:rsid w:val="009D6D5E"/>
    <w:rsid w:val="009D6FB2"/>
    <w:rsid w:val="009E3261"/>
    <w:rsid w:val="009E34E5"/>
    <w:rsid w:val="009E5CC7"/>
    <w:rsid w:val="009E694B"/>
    <w:rsid w:val="009E6F75"/>
    <w:rsid w:val="009F178F"/>
    <w:rsid w:val="009F2028"/>
    <w:rsid w:val="009F42B3"/>
    <w:rsid w:val="009F641D"/>
    <w:rsid w:val="009F6C52"/>
    <w:rsid w:val="009F7EAF"/>
    <w:rsid w:val="00A01D9C"/>
    <w:rsid w:val="00A021E7"/>
    <w:rsid w:val="00A03E81"/>
    <w:rsid w:val="00A0472A"/>
    <w:rsid w:val="00A048C3"/>
    <w:rsid w:val="00A05655"/>
    <w:rsid w:val="00A05837"/>
    <w:rsid w:val="00A1594A"/>
    <w:rsid w:val="00A17004"/>
    <w:rsid w:val="00A170F7"/>
    <w:rsid w:val="00A206FC"/>
    <w:rsid w:val="00A20F87"/>
    <w:rsid w:val="00A217D2"/>
    <w:rsid w:val="00A23526"/>
    <w:rsid w:val="00A25B4C"/>
    <w:rsid w:val="00A301BC"/>
    <w:rsid w:val="00A32505"/>
    <w:rsid w:val="00A331EF"/>
    <w:rsid w:val="00A35CEB"/>
    <w:rsid w:val="00A37C46"/>
    <w:rsid w:val="00A4095F"/>
    <w:rsid w:val="00A4156E"/>
    <w:rsid w:val="00A421E6"/>
    <w:rsid w:val="00A4613B"/>
    <w:rsid w:val="00A50FCD"/>
    <w:rsid w:val="00A54160"/>
    <w:rsid w:val="00A548C2"/>
    <w:rsid w:val="00A56D00"/>
    <w:rsid w:val="00A57BBD"/>
    <w:rsid w:val="00A607F6"/>
    <w:rsid w:val="00A61D59"/>
    <w:rsid w:val="00A6210B"/>
    <w:rsid w:val="00A62393"/>
    <w:rsid w:val="00A70F9A"/>
    <w:rsid w:val="00A71A89"/>
    <w:rsid w:val="00A720F1"/>
    <w:rsid w:val="00A757C5"/>
    <w:rsid w:val="00A76ADA"/>
    <w:rsid w:val="00A77FC6"/>
    <w:rsid w:val="00A80AFA"/>
    <w:rsid w:val="00A8109E"/>
    <w:rsid w:val="00A8315F"/>
    <w:rsid w:val="00A83331"/>
    <w:rsid w:val="00A83BC6"/>
    <w:rsid w:val="00A84C24"/>
    <w:rsid w:val="00A85429"/>
    <w:rsid w:val="00A85B05"/>
    <w:rsid w:val="00A86D3B"/>
    <w:rsid w:val="00A87B24"/>
    <w:rsid w:val="00A90F7F"/>
    <w:rsid w:val="00A91624"/>
    <w:rsid w:val="00A916B6"/>
    <w:rsid w:val="00A928F8"/>
    <w:rsid w:val="00A92EBC"/>
    <w:rsid w:val="00A96878"/>
    <w:rsid w:val="00AA3376"/>
    <w:rsid w:val="00AA341A"/>
    <w:rsid w:val="00AA4876"/>
    <w:rsid w:val="00AB2CCC"/>
    <w:rsid w:val="00AB5C92"/>
    <w:rsid w:val="00AB6BC8"/>
    <w:rsid w:val="00AB7659"/>
    <w:rsid w:val="00AC08AD"/>
    <w:rsid w:val="00AC0B77"/>
    <w:rsid w:val="00AC0D09"/>
    <w:rsid w:val="00AC193B"/>
    <w:rsid w:val="00AC1B6D"/>
    <w:rsid w:val="00AC1F44"/>
    <w:rsid w:val="00AC4575"/>
    <w:rsid w:val="00AC56B4"/>
    <w:rsid w:val="00AC5DBD"/>
    <w:rsid w:val="00AC6061"/>
    <w:rsid w:val="00AC7656"/>
    <w:rsid w:val="00AC79A2"/>
    <w:rsid w:val="00AD297C"/>
    <w:rsid w:val="00AD2F94"/>
    <w:rsid w:val="00AD476B"/>
    <w:rsid w:val="00AD6AB9"/>
    <w:rsid w:val="00AE15D8"/>
    <w:rsid w:val="00AE16CD"/>
    <w:rsid w:val="00AE2CB9"/>
    <w:rsid w:val="00AE2DB4"/>
    <w:rsid w:val="00AE34E7"/>
    <w:rsid w:val="00AE5944"/>
    <w:rsid w:val="00AE648D"/>
    <w:rsid w:val="00AE6B9F"/>
    <w:rsid w:val="00AE727A"/>
    <w:rsid w:val="00AF072F"/>
    <w:rsid w:val="00AF0EC1"/>
    <w:rsid w:val="00AF10CB"/>
    <w:rsid w:val="00AF45F4"/>
    <w:rsid w:val="00AF471E"/>
    <w:rsid w:val="00AF4CB8"/>
    <w:rsid w:val="00AF4DC8"/>
    <w:rsid w:val="00AF535D"/>
    <w:rsid w:val="00AF578A"/>
    <w:rsid w:val="00AF6B34"/>
    <w:rsid w:val="00AF70AF"/>
    <w:rsid w:val="00B009B8"/>
    <w:rsid w:val="00B00A40"/>
    <w:rsid w:val="00B00E27"/>
    <w:rsid w:val="00B01CC3"/>
    <w:rsid w:val="00B02FCD"/>
    <w:rsid w:val="00B04940"/>
    <w:rsid w:val="00B07012"/>
    <w:rsid w:val="00B0725A"/>
    <w:rsid w:val="00B11770"/>
    <w:rsid w:val="00B11B8D"/>
    <w:rsid w:val="00B1273F"/>
    <w:rsid w:val="00B13B3B"/>
    <w:rsid w:val="00B14828"/>
    <w:rsid w:val="00B1594F"/>
    <w:rsid w:val="00B169DE"/>
    <w:rsid w:val="00B20764"/>
    <w:rsid w:val="00B20BA5"/>
    <w:rsid w:val="00B21068"/>
    <w:rsid w:val="00B217DD"/>
    <w:rsid w:val="00B21DA5"/>
    <w:rsid w:val="00B21FAC"/>
    <w:rsid w:val="00B23F44"/>
    <w:rsid w:val="00B252D5"/>
    <w:rsid w:val="00B272C5"/>
    <w:rsid w:val="00B27E6D"/>
    <w:rsid w:val="00B30D4C"/>
    <w:rsid w:val="00B30E0A"/>
    <w:rsid w:val="00B31ADE"/>
    <w:rsid w:val="00B31B64"/>
    <w:rsid w:val="00B32AA5"/>
    <w:rsid w:val="00B347C0"/>
    <w:rsid w:val="00B34A25"/>
    <w:rsid w:val="00B34F76"/>
    <w:rsid w:val="00B37429"/>
    <w:rsid w:val="00B4289A"/>
    <w:rsid w:val="00B42A59"/>
    <w:rsid w:val="00B4382B"/>
    <w:rsid w:val="00B4439F"/>
    <w:rsid w:val="00B448DD"/>
    <w:rsid w:val="00B4589B"/>
    <w:rsid w:val="00B47824"/>
    <w:rsid w:val="00B51F49"/>
    <w:rsid w:val="00B537DB"/>
    <w:rsid w:val="00B54792"/>
    <w:rsid w:val="00B56145"/>
    <w:rsid w:val="00B56A54"/>
    <w:rsid w:val="00B618C3"/>
    <w:rsid w:val="00B62547"/>
    <w:rsid w:val="00B6314F"/>
    <w:rsid w:val="00B644D3"/>
    <w:rsid w:val="00B65A24"/>
    <w:rsid w:val="00B6688F"/>
    <w:rsid w:val="00B723CC"/>
    <w:rsid w:val="00B73553"/>
    <w:rsid w:val="00B74930"/>
    <w:rsid w:val="00B7516E"/>
    <w:rsid w:val="00B76686"/>
    <w:rsid w:val="00B76A6A"/>
    <w:rsid w:val="00B77BDD"/>
    <w:rsid w:val="00B77FE1"/>
    <w:rsid w:val="00B80628"/>
    <w:rsid w:val="00B8123B"/>
    <w:rsid w:val="00B908A2"/>
    <w:rsid w:val="00B92402"/>
    <w:rsid w:val="00B9246D"/>
    <w:rsid w:val="00B93993"/>
    <w:rsid w:val="00B9521E"/>
    <w:rsid w:val="00B9582D"/>
    <w:rsid w:val="00B96B66"/>
    <w:rsid w:val="00B97865"/>
    <w:rsid w:val="00BA1450"/>
    <w:rsid w:val="00BA35B3"/>
    <w:rsid w:val="00BA36A9"/>
    <w:rsid w:val="00BA440C"/>
    <w:rsid w:val="00BA5CB0"/>
    <w:rsid w:val="00BA6EEC"/>
    <w:rsid w:val="00BB2C3A"/>
    <w:rsid w:val="00BB2EC8"/>
    <w:rsid w:val="00BB3796"/>
    <w:rsid w:val="00BB4F5E"/>
    <w:rsid w:val="00BC0186"/>
    <w:rsid w:val="00BC0882"/>
    <w:rsid w:val="00BC0F06"/>
    <w:rsid w:val="00BC143F"/>
    <w:rsid w:val="00BC335E"/>
    <w:rsid w:val="00BC7280"/>
    <w:rsid w:val="00BD04F8"/>
    <w:rsid w:val="00BD206B"/>
    <w:rsid w:val="00BD274C"/>
    <w:rsid w:val="00BD2AB9"/>
    <w:rsid w:val="00BD638F"/>
    <w:rsid w:val="00BD7C17"/>
    <w:rsid w:val="00BE0A88"/>
    <w:rsid w:val="00BE1549"/>
    <w:rsid w:val="00BE3135"/>
    <w:rsid w:val="00BE4587"/>
    <w:rsid w:val="00BE49BD"/>
    <w:rsid w:val="00BE5643"/>
    <w:rsid w:val="00BE77CB"/>
    <w:rsid w:val="00BE7BD1"/>
    <w:rsid w:val="00BF0498"/>
    <w:rsid w:val="00BF0EC7"/>
    <w:rsid w:val="00BF57DD"/>
    <w:rsid w:val="00BF58E7"/>
    <w:rsid w:val="00C026E5"/>
    <w:rsid w:val="00C0375C"/>
    <w:rsid w:val="00C044D8"/>
    <w:rsid w:val="00C0482F"/>
    <w:rsid w:val="00C0537C"/>
    <w:rsid w:val="00C06A06"/>
    <w:rsid w:val="00C07070"/>
    <w:rsid w:val="00C079E8"/>
    <w:rsid w:val="00C10B8F"/>
    <w:rsid w:val="00C10DF6"/>
    <w:rsid w:val="00C1282D"/>
    <w:rsid w:val="00C1656F"/>
    <w:rsid w:val="00C165DB"/>
    <w:rsid w:val="00C16D12"/>
    <w:rsid w:val="00C202D4"/>
    <w:rsid w:val="00C22432"/>
    <w:rsid w:val="00C23045"/>
    <w:rsid w:val="00C2361F"/>
    <w:rsid w:val="00C24598"/>
    <w:rsid w:val="00C26648"/>
    <w:rsid w:val="00C268C2"/>
    <w:rsid w:val="00C336BD"/>
    <w:rsid w:val="00C34563"/>
    <w:rsid w:val="00C35E94"/>
    <w:rsid w:val="00C378CA"/>
    <w:rsid w:val="00C40812"/>
    <w:rsid w:val="00C42B55"/>
    <w:rsid w:val="00C43D0A"/>
    <w:rsid w:val="00C46513"/>
    <w:rsid w:val="00C501C7"/>
    <w:rsid w:val="00C51889"/>
    <w:rsid w:val="00C521F2"/>
    <w:rsid w:val="00C5296D"/>
    <w:rsid w:val="00C55F40"/>
    <w:rsid w:val="00C56620"/>
    <w:rsid w:val="00C57708"/>
    <w:rsid w:val="00C57F00"/>
    <w:rsid w:val="00C6121B"/>
    <w:rsid w:val="00C61A20"/>
    <w:rsid w:val="00C62BF8"/>
    <w:rsid w:val="00C6453F"/>
    <w:rsid w:val="00C65B82"/>
    <w:rsid w:val="00C65FFE"/>
    <w:rsid w:val="00C71A3F"/>
    <w:rsid w:val="00C7292D"/>
    <w:rsid w:val="00C7369F"/>
    <w:rsid w:val="00C739C8"/>
    <w:rsid w:val="00C7488A"/>
    <w:rsid w:val="00C74A5A"/>
    <w:rsid w:val="00C760E0"/>
    <w:rsid w:val="00C7681F"/>
    <w:rsid w:val="00C76B54"/>
    <w:rsid w:val="00C77B75"/>
    <w:rsid w:val="00C8157C"/>
    <w:rsid w:val="00C81665"/>
    <w:rsid w:val="00C82546"/>
    <w:rsid w:val="00C82AAE"/>
    <w:rsid w:val="00C85687"/>
    <w:rsid w:val="00C85DD3"/>
    <w:rsid w:val="00C87231"/>
    <w:rsid w:val="00C900B7"/>
    <w:rsid w:val="00C908EC"/>
    <w:rsid w:val="00C90C7A"/>
    <w:rsid w:val="00C93995"/>
    <w:rsid w:val="00C942D3"/>
    <w:rsid w:val="00C9543E"/>
    <w:rsid w:val="00C95919"/>
    <w:rsid w:val="00C95944"/>
    <w:rsid w:val="00C96C2B"/>
    <w:rsid w:val="00C97326"/>
    <w:rsid w:val="00C97A93"/>
    <w:rsid w:val="00CA12AB"/>
    <w:rsid w:val="00CA255B"/>
    <w:rsid w:val="00CA7C9C"/>
    <w:rsid w:val="00CB2057"/>
    <w:rsid w:val="00CB3009"/>
    <w:rsid w:val="00CB3EA1"/>
    <w:rsid w:val="00CC1A32"/>
    <w:rsid w:val="00CC5484"/>
    <w:rsid w:val="00CC564F"/>
    <w:rsid w:val="00CC6577"/>
    <w:rsid w:val="00CC6BFC"/>
    <w:rsid w:val="00CD06D0"/>
    <w:rsid w:val="00CD0BE6"/>
    <w:rsid w:val="00CD1CDC"/>
    <w:rsid w:val="00CD3071"/>
    <w:rsid w:val="00CD4594"/>
    <w:rsid w:val="00CD5755"/>
    <w:rsid w:val="00CD61E2"/>
    <w:rsid w:val="00CD62EE"/>
    <w:rsid w:val="00CD7733"/>
    <w:rsid w:val="00CE01F6"/>
    <w:rsid w:val="00CE0A16"/>
    <w:rsid w:val="00CE166F"/>
    <w:rsid w:val="00CE19F8"/>
    <w:rsid w:val="00CE267F"/>
    <w:rsid w:val="00CE2C42"/>
    <w:rsid w:val="00CE3EE2"/>
    <w:rsid w:val="00CE50AC"/>
    <w:rsid w:val="00CF1582"/>
    <w:rsid w:val="00CF2C7C"/>
    <w:rsid w:val="00CF2E0D"/>
    <w:rsid w:val="00CF54C5"/>
    <w:rsid w:val="00CF7DCC"/>
    <w:rsid w:val="00D018CA"/>
    <w:rsid w:val="00D03748"/>
    <w:rsid w:val="00D04FC5"/>
    <w:rsid w:val="00D06311"/>
    <w:rsid w:val="00D071DC"/>
    <w:rsid w:val="00D119D6"/>
    <w:rsid w:val="00D11C37"/>
    <w:rsid w:val="00D11D20"/>
    <w:rsid w:val="00D123AE"/>
    <w:rsid w:val="00D13321"/>
    <w:rsid w:val="00D13A72"/>
    <w:rsid w:val="00D146EF"/>
    <w:rsid w:val="00D16B87"/>
    <w:rsid w:val="00D177D5"/>
    <w:rsid w:val="00D23074"/>
    <w:rsid w:val="00D23B01"/>
    <w:rsid w:val="00D256B1"/>
    <w:rsid w:val="00D26DF9"/>
    <w:rsid w:val="00D27C8D"/>
    <w:rsid w:val="00D30D73"/>
    <w:rsid w:val="00D31927"/>
    <w:rsid w:val="00D31C4A"/>
    <w:rsid w:val="00D321BD"/>
    <w:rsid w:val="00D36411"/>
    <w:rsid w:val="00D3643A"/>
    <w:rsid w:val="00D36623"/>
    <w:rsid w:val="00D378B5"/>
    <w:rsid w:val="00D41C5D"/>
    <w:rsid w:val="00D424DC"/>
    <w:rsid w:val="00D436D5"/>
    <w:rsid w:val="00D472D7"/>
    <w:rsid w:val="00D51999"/>
    <w:rsid w:val="00D5280A"/>
    <w:rsid w:val="00D53DEA"/>
    <w:rsid w:val="00D5458B"/>
    <w:rsid w:val="00D54C21"/>
    <w:rsid w:val="00D56EE1"/>
    <w:rsid w:val="00D60F75"/>
    <w:rsid w:val="00D61C8A"/>
    <w:rsid w:val="00D62A96"/>
    <w:rsid w:val="00D63726"/>
    <w:rsid w:val="00D63D4D"/>
    <w:rsid w:val="00D63D63"/>
    <w:rsid w:val="00D6436B"/>
    <w:rsid w:val="00D64F38"/>
    <w:rsid w:val="00D662E5"/>
    <w:rsid w:val="00D67541"/>
    <w:rsid w:val="00D70033"/>
    <w:rsid w:val="00D73B4F"/>
    <w:rsid w:val="00D752D6"/>
    <w:rsid w:val="00D7596D"/>
    <w:rsid w:val="00D76628"/>
    <w:rsid w:val="00D827CA"/>
    <w:rsid w:val="00D901A3"/>
    <w:rsid w:val="00D9024A"/>
    <w:rsid w:val="00D916DC"/>
    <w:rsid w:val="00D9282E"/>
    <w:rsid w:val="00D93279"/>
    <w:rsid w:val="00D94AB3"/>
    <w:rsid w:val="00D95277"/>
    <w:rsid w:val="00D97801"/>
    <w:rsid w:val="00D97D68"/>
    <w:rsid w:val="00DA1D32"/>
    <w:rsid w:val="00DA2D56"/>
    <w:rsid w:val="00DA3F26"/>
    <w:rsid w:val="00DB23A9"/>
    <w:rsid w:val="00DB5801"/>
    <w:rsid w:val="00DB793A"/>
    <w:rsid w:val="00DB7B8A"/>
    <w:rsid w:val="00DB7D2F"/>
    <w:rsid w:val="00DC0FEC"/>
    <w:rsid w:val="00DC1A68"/>
    <w:rsid w:val="00DC29C9"/>
    <w:rsid w:val="00DC413E"/>
    <w:rsid w:val="00DC5500"/>
    <w:rsid w:val="00DC5B11"/>
    <w:rsid w:val="00DC6214"/>
    <w:rsid w:val="00DC6430"/>
    <w:rsid w:val="00DC6795"/>
    <w:rsid w:val="00DC68E4"/>
    <w:rsid w:val="00DC7969"/>
    <w:rsid w:val="00DD3FAB"/>
    <w:rsid w:val="00DD6118"/>
    <w:rsid w:val="00DD7010"/>
    <w:rsid w:val="00DE00B7"/>
    <w:rsid w:val="00DE01E3"/>
    <w:rsid w:val="00DE197E"/>
    <w:rsid w:val="00DE202F"/>
    <w:rsid w:val="00DE2483"/>
    <w:rsid w:val="00DE2A04"/>
    <w:rsid w:val="00DE2D79"/>
    <w:rsid w:val="00DE5B11"/>
    <w:rsid w:val="00DE6C4D"/>
    <w:rsid w:val="00DE79AC"/>
    <w:rsid w:val="00DF1066"/>
    <w:rsid w:val="00DF12BE"/>
    <w:rsid w:val="00DF1CB9"/>
    <w:rsid w:val="00DF3228"/>
    <w:rsid w:val="00DF32C3"/>
    <w:rsid w:val="00DF59CC"/>
    <w:rsid w:val="00E02C73"/>
    <w:rsid w:val="00E0493B"/>
    <w:rsid w:val="00E105CF"/>
    <w:rsid w:val="00E10E2C"/>
    <w:rsid w:val="00E123CE"/>
    <w:rsid w:val="00E12750"/>
    <w:rsid w:val="00E12D81"/>
    <w:rsid w:val="00E13DED"/>
    <w:rsid w:val="00E1661C"/>
    <w:rsid w:val="00E16DAB"/>
    <w:rsid w:val="00E209AB"/>
    <w:rsid w:val="00E21F8D"/>
    <w:rsid w:val="00E21FC7"/>
    <w:rsid w:val="00E23CD7"/>
    <w:rsid w:val="00E23D7C"/>
    <w:rsid w:val="00E23DB8"/>
    <w:rsid w:val="00E24196"/>
    <w:rsid w:val="00E241EC"/>
    <w:rsid w:val="00E31912"/>
    <w:rsid w:val="00E31D0C"/>
    <w:rsid w:val="00E32296"/>
    <w:rsid w:val="00E3598B"/>
    <w:rsid w:val="00E3775D"/>
    <w:rsid w:val="00E4104C"/>
    <w:rsid w:val="00E412EA"/>
    <w:rsid w:val="00E41A5E"/>
    <w:rsid w:val="00E41BCF"/>
    <w:rsid w:val="00E43268"/>
    <w:rsid w:val="00E448DA"/>
    <w:rsid w:val="00E459B2"/>
    <w:rsid w:val="00E51DC2"/>
    <w:rsid w:val="00E53810"/>
    <w:rsid w:val="00E54948"/>
    <w:rsid w:val="00E54CC1"/>
    <w:rsid w:val="00E55082"/>
    <w:rsid w:val="00E56703"/>
    <w:rsid w:val="00E574D9"/>
    <w:rsid w:val="00E5775A"/>
    <w:rsid w:val="00E602B5"/>
    <w:rsid w:val="00E60F57"/>
    <w:rsid w:val="00E61023"/>
    <w:rsid w:val="00E612C2"/>
    <w:rsid w:val="00E6355B"/>
    <w:rsid w:val="00E6416D"/>
    <w:rsid w:val="00E653DC"/>
    <w:rsid w:val="00E66454"/>
    <w:rsid w:val="00E7117C"/>
    <w:rsid w:val="00E72F32"/>
    <w:rsid w:val="00E73E8C"/>
    <w:rsid w:val="00E74A7D"/>
    <w:rsid w:val="00E76696"/>
    <w:rsid w:val="00E80FD5"/>
    <w:rsid w:val="00E81894"/>
    <w:rsid w:val="00E82617"/>
    <w:rsid w:val="00E82C33"/>
    <w:rsid w:val="00E834B0"/>
    <w:rsid w:val="00E83DBD"/>
    <w:rsid w:val="00E85959"/>
    <w:rsid w:val="00E85E5B"/>
    <w:rsid w:val="00E86CF7"/>
    <w:rsid w:val="00E872F6"/>
    <w:rsid w:val="00E904BC"/>
    <w:rsid w:val="00E906FF"/>
    <w:rsid w:val="00E90914"/>
    <w:rsid w:val="00E90935"/>
    <w:rsid w:val="00E92743"/>
    <w:rsid w:val="00E92A4B"/>
    <w:rsid w:val="00E93159"/>
    <w:rsid w:val="00E932CD"/>
    <w:rsid w:val="00E96D70"/>
    <w:rsid w:val="00EA1563"/>
    <w:rsid w:val="00EA1763"/>
    <w:rsid w:val="00EA4130"/>
    <w:rsid w:val="00EA4456"/>
    <w:rsid w:val="00EA49A0"/>
    <w:rsid w:val="00EA5A34"/>
    <w:rsid w:val="00EA6099"/>
    <w:rsid w:val="00EA648C"/>
    <w:rsid w:val="00EB0EBB"/>
    <w:rsid w:val="00EB155C"/>
    <w:rsid w:val="00EB3E48"/>
    <w:rsid w:val="00EC004F"/>
    <w:rsid w:val="00EC0124"/>
    <w:rsid w:val="00EC0B7F"/>
    <w:rsid w:val="00EC2AEE"/>
    <w:rsid w:val="00EC3CA1"/>
    <w:rsid w:val="00EC4D5E"/>
    <w:rsid w:val="00EC64F5"/>
    <w:rsid w:val="00EC6BBF"/>
    <w:rsid w:val="00ED12F0"/>
    <w:rsid w:val="00ED2B86"/>
    <w:rsid w:val="00ED3859"/>
    <w:rsid w:val="00ED5309"/>
    <w:rsid w:val="00ED6007"/>
    <w:rsid w:val="00ED71BC"/>
    <w:rsid w:val="00EE0740"/>
    <w:rsid w:val="00EE0F17"/>
    <w:rsid w:val="00EE2273"/>
    <w:rsid w:val="00EE254B"/>
    <w:rsid w:val="00EE3B79"/>
    <w:rsid w:val="00EE7208"/>
    <w:rsid w:val="00EE78F1"/>
    <w:rsid w:val="00EF1042"/>
    <w:rsid w:val="00EF10F9"/>
    <w:rsid w:val="00EF1336"/>
    <w:rsid w:val="00EF180D"/>
    <w:rsid w:val="00EF418B"/>
    <w:rsid w:val="00EF4872"/>
    <w:rsid w:val="00F00F9C"/>
    <w:rsid w:val="00F033C8"/>
    <w:rsid w:val="00F0542D"/>
    <w:rsid w:val="00F06431"/>
    <w:rsid w:val="00F06EFE"/>
    <w:rsid w:val="00F109EE"/>
    <w:rsid w:val="00F10CAC"/>
    <w:rsid w:val="00F148F4"/>
    <w:rsid w:val="00F1679B"/>
    <w:rsid w:val="00F17750"/>
    <w:rsid w:val="00F20B61"/>
    <w:rsid w:val="00F2352B"/>
    <w:rsid w:val="00F2390F"/>
    <w:rsid w:val="00F2435E"/>
    <w:rsid w:val="00F24E2E"/>
    <w:rsid w:val="00F30C5B"/>
    <w:rsid w:val="00F31742"/>
    <w:rsid w:val="00F325E5"/>
    <w:rsid w:val="00F3359A"/>
    <w:rsid w:val="00F35A70"/>
    <w:rsid w:val="00F37479"/>
    <w:rsid w:val="00F37D0A"/>
    <w:rsid w:val="00F40C28"/>
    <w:rsid w:val="00F4206C"/>
    <w:rsid w:val="00F4225B"/>
    <w:rsid w:val="00F4258E"/>
    <w:rsid w:val="00F437E3"/>
    <w:rsid w:val="00F44246"/>
    <w:rsid w:val="00F44FFE"/>
    <w:rsid w:val="00F45F4F"/>
    <w:rsid w:val="00F477F0"/>
    <w:rsid w:val="00F47812"/>
    <w:rsid w:val="00F47D1B"/>
    <w:rsid w:val="00F50820"/>
    <w:rsid w:val="00F511A1"/>
    <w:rsid w:val="00F51F7E"/>
    <w:rsid w:val="00F52058"/>
    <w:rsid w:val="00F52C42"/>
    <w:rsid w:val="00F52F9A"/>
    <w:rsid w:val="00F536EA"/>
    <w:rsid w:val="00F53D0F"/>
    <w:rsid w:val="00F54948"/>
    <w:rsid w:val="00F55401"/>
    <w:rsid w:val="00F559B4"/>
    <w:rsid w:val="00F60CE6"/>
    <w:rsid w:val="00F61B1A"/>
    <w:rsid w:val="00F625B4"/>
    <w:rsid w:val="00F62E44"/>
    <w:rsid w:val="00F633B5"/>
    <w:rsid w:val="00F63488"/>
    <w:rsid w:val="00F63D52"/>
    <w:rsid w:val="00F641D6"/>
    <w:rsid w:val="00F6697C"/>
    <w:rsid w:val="00F7045B"/>
    <w:rsid w:val="00F711B3"/>
    <w:rsid w:val="00F71597"/>
    <w:rsid w:val="00F72137"/>
    <w:rsid w:val="00F722A6"/>
    <w:rsid w:val="00F724AC"/>
    <w:rsid w:val="00F731CE"/>
    <w:rsid w:val="00F73574"/>
    <w:rsid w:val="00F753EA"/>
    <w:rsid w:val="00F8090E"/>
    <w:rsid w:val="00F81D42"/>
    <w:rsid w:val="00F8282A"/>
    <w:rsid w:val="00F82855"/>
    <w:rsid w:val="00F829F7"/>
    <w:rsid w:val="00F85102"/>
    <w:rsid w:val="00F86F54"/>
    <w:rsid w:val="00F87814"/>
    <w:rsid w:val="00F90AC2"/>
    <w:rsid w:val="00F94048"/>
    <w:rsid w:val="00FA0458"/>
    <w:rsid w:val="00FA09CC"/>
    <w:rsid w:val="00FA0EF2"/>
    <w:rsid w:val="00FA1498"/>
    <w:rsid w:val="00FA4D88"/>
    <w:rsid w:val="00FA5106"/>
    <w:rsid w:val="00FA5697"/>
    <w:rsid w:val="00FA67C7"/>
    <w:rsid w:val="00FA7027"/>
    <w:rsid w:val="00FA74F4"/>
    <w:rsid w:val="00FB0005"/>
    <w:rsid w:val="00FB10A1"/>
    <w:rsid w:val="00FB1157"/>
    <w:rsid w:val="00FB1ECB"/>
    <w:rsid w:val="00FB329C"/>
    <w:rsid w:val="00FB437F"/>
    <w:rsid w:val="00FB5936"/>
    <w:rsid w:val="00FB6420"/>
    <w:rsid w:val="00FB646D"/>
    <w:rsid w:val="00FC2136"/>
    <w:rsid w:val="00FC302B"/>
    <w:rsid w:val="00FC33FC"/>
    <w:rsid w:val="00FC3436"/>
    <w:rsid w:val="00FC556A"/>
    <w:rsid w:val="00FC56D7"/>
    <w:rsid w:val="00FC6906"/>
    <w:rsid w:val="00FC7E46"/>
    <w:rsid w:val="00FD02C0"/>
    <w:rsid w:val="00FD0CF2"/>
    <w:rsid w:val="00FD130D"/>
    <w:rsid w:val="00FD2BBE"/>
    <w:rsid w:val="00FD2F41"/>
    <w:rsid w:val="00FD391B"/>
    <w:rsid w:val="00FD4158"/>
    <w:rsid w:val="00FD4B2A"/>
    <w:rsid w:val="00FE0DE8"/>
    <w:rsid w:val="00FE1601"/>
    <w:rsid w:val="00FE1B51"/>
    <w:rsid w:val="00FE1C4D"/>
    <w:rsid w:val="00FE1FF7"/>
    <w:rsid w:val="00FE23B1"/>
    <w:rsid w:val="00FE361E"/>
    <w:rsid w:val="00FE4115"/>
    <w:rsid w:val="00FE463B"/>
    <w:rsid w:val="00FE53BA"/>
    <w:rsid w:val="00FE55E3"/>
    <w:rsid w:val="00FE6E36"/>
    <w:rsid w:val="00FE77C3"/>
    <w:rsid w:val="00FE7D4F"/>
    <w:rsid w:val="00FF05B1"/>
    <w:rsid w:val="00FF2783"/>
    <w:rsid w:val="00FF2BBB"/>
    <w:rsid w:val="00FF2FE0"/>
    <w:rsid w:val="00FF332B"/>
    <w:rsid w:val="00FF3C9B"/>
    <w:rsid w:val="00FF3D20"/>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809272"/>
  <w15:docId w15:val="{2B1B40C1-DB07-4A55-BC3E-12C4DA9E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1C2"/>
    <w:pPr>
      <w:spacing w:line="360" w:lineRule="auto"/>
    </w:p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E1601"/>
    <w:pPr>
      <w:numPr>
        <w:numId w:val="29"/>
      </w:numPr>
      <w:ind w:left="576" w:hanging="576"/>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Subtitle">
    <w:name w:val="Subtitle"/>
    <w:basedOn w:val="Normal"/>
    <w:next w:val="Normal"/>
    <w:link w:val="SubtitleChar"/>
    <w:uiPriority w:val="11"/>
    <w:qFormat/>
    <w:rsid w:val="00CD06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06D0"/>
    <w:rPr>
      <w:rFonts w:eastAsiaTheme="minorEastAsia"/>
      <w:color w:val="5A5A5A" w:themeColor="text1" w:themeTint="A5"/>
      <w:spacing w:val="15"/>
    </w:rPr>
  </w:style>
  <w:style w:type="paragraph" w:styleId="NoSpacing">
    <w:name w:val="No Spacing"/>
    <w:uiPriority w:val="1"/>
    <w:qFormat/>
    <w:rsid w:val="00FA0EF2"/>
    <w:pPr>
      <w:spacing w:after="0" w:line="240" w:lineRule="auto"/>
    </w:pPr>
  </w:style>
  <w:style w:type="character" w:styleId="Strong">
    <w:name w:val="Strong"/>
    <w:basedOn w:val="DefaultParagraphFont"/>
    <w:uiPriority w:val="22"/>
    <w:qFormat/>
    <w:rsid w:val="00CD06D0"/>
    <w:rPr>
      <w:b/>
      <w:bCs/>
    </w:rPr>
  </w:style>
  <w:style w:type="table" w:styleId="TableGridLight">
    <w:name w:val="Grid Table Light"/>
    <w:basedOn w:val="TableNormal"/>
    <w:uiPriority w:val="40"/>
    <w:rsid w:val="0011366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FormLabel">
    <w:name w:val="Form Label"/>
    <w:basedOn w:val="Header"/>
    <w:link w:val="FormLabelChar"/>
    <w:qFormat/>
    <w:rsid w:val="005C7716"/>
    <w:pPr>
      <w:jc w:val="right"/>
    </w:pPr>
    <w:rPr>
      <w:noProof/>
      <w:color w:val="A5A5A5" w:themeColor="accent3"/>
    </w:rPr>
  </w:style>
  <w:style w:type="character" w:customStyle="1" w:styleId="FormLabelChar">
    <w:name w:val="Form Label Char"/>
    <w:basedOn w:val="HeaderChar"/>
    <w:link w:val="FormLabel"/>
    <w:rsid w:val="005C7716"/>
    <w:rPr>
      <w:noProof/>
      <w:color w:val="A5A5A5" w:themeColor="accent3"/>
    </w:rPr>
  </w:style>
  <w:style w:type="character" w:styleId="PlaceholderText">
    <w:name w:val="Placeholder Text"/>
    <w:basedOn w:val="DefaultParagraphFont"/>
    <w:uiPriority w:val="99"/>
    <w:semiHidden/>
    <w:rsid w:val="00676869"/>
    <w:rPr>
      <w:color w:val="808080"/>
    </w:rPr>
  </w:style>
  <w:style w:type="character" w:styleId="BookTitle">
    <w:name w:val="Book Title"/>
    <w:basedOn w:val="DefaultParagraphFont"/>
    <w:uiPriority w:val="33"/>
    <w:qFormat/>
    <w:rsid w:val="0042764F"/>
    <w:rPr>
      <w:rFonts w:asciiTheme="minorHAnsi" w:hAnsiTheme="minorHAnsi"/>
      <w:b/>
      <w:bCs/>
      <w:i/>
      <w:iCs/>
      <w:spacing w:val="5"/>
      <w:sz w:val="28"/>
    </w:rPr>
  </w:style>
  <w:style w:type="table" w:styleId="ListTable1Light-Accent1">
    <w:name w:val="List Table 1 Light Accent 1"/>
    <w:basedOn w:val="TableNormal"/>
    <w:uiPriority w:val="46"/>
    <w:rsid w:val="00817613"/>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3148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lan\Documents\Custom%20Office%20Templates\miniPCB\miniPCB%20Datashee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8D583C193246A7A07FC82D6CE600D0"/>
        <w:category>
          <w:name w:val="General"/>
          <w:gallery w:val="placeholder"/>
        </w:category>
        <w:types>
          <w:type w:val="bbPlcHdr"/>
        </w:types>
        <w:behaviors>
          <w:behavior w:val="content"/>
        </w:behaviors>
        <w:guid w:val="{450815E9-3513-483B-8A4B-BC2CAC85018F}"/>
      </w:docPartPr>
      <w:docPartBody>
        <w:p w:rsidR="00762F2E" w:rsidRDefault="00000000">
          <w:pPr>
            <w:pStyle w:val="B28D583C193246A7A07FC82D6CE600D0"/>
          </w:pPr>
          <w:r w:rsidRPr="00E51417">
            <w:rPr>
              <w:rStyle w:val="PlaceholderText"/>
            </w:rPr>
            <w:t>Click or tap here to enter text.</w:t>
          </w:r>
        </w:p>
      </w:docPartBody>
    </w:docPart>
    <w:docPart>
      <w:docPartPr>
        <w:name w:val="7A50F1DC56D943B38367E68B5E014CF5"/>
        <w:category>
          <w:name w:val="General"/>
          <w:gallery w:val="placeholder"/>
        </w:category>
        <w:types>
          <w:type w:val="bbPlcHdr"/>
        </w:types>
        <w:behaviors>
          <w:behavior w:val="content"/>
        </w:behaviors>
        <w:guid w:val="{EA8D39E4-755D-4D22-9C7E-D6EF67A553AE}"/>
      </w:docPartPr>
      <w:docPartBody>
        <w:p w:rsidR="00762F2E" w:rsidRDefault="00000000">
          <w:pPr>
            <w:pStyle w:val="7A50F1DC56D943B38367E68B5E014CF5"/>
          </w:pPr>
          <w:r w:rsidRPr="00EE675C">
            <w:rPr>
              <w:rStyle w:val="PlaceholderText"/>
            </w:rPr>
            <w:t>Choose an item.</w:t>
          </w:r>
        </w:p>
      </w:docPartBody>
    </w:docPart>
    <w:docPart>
      <w:docPartPr>
        <w:name w:val="D091924CEC644B5FAEC66BA929A36686"/>
        <w:category>
          <w:name w:val="General"/>
          <w:gallery w:val="placeholder"/>
        </w:category>
        <w:types>
          <w:type w:val="bbPlcHdr"/>
        </w:types>
        <w:behaviors>
          <w:behavior w:val="content"/>
        </w:behaviors>
        <w:guid w:val="{3CA2EC58-B709-4D83-AFFD-BEEE60431EC0}"/>
      </w:docPartPr>
      <w:docPartBody>
        <w:p w:rsidR="00762F2E" w:rsidRDefault="00000000">
          <w:pPr>
            <w:pStyle w:val="D091924CEC644B5FAEC66BA929A36686"/>
          </w:pPr>
          <w:r w:rsidRPr="00E51417">
            <w:rPr>
              <w:rStyle w:val="PlaceholderText"/>
            </w:rPr>
            <w:t>Click or tap here to enter text.</w:t>
          </w:r>
        </w:p>
      </w:docPartBody>
    </w:docPart>
    <w:docPart>
      <w:docPartPr>
        <w:name w:val="3E898AA2ED47422C8DEE35ECE3250017"/>
        <w:category>
          <w:name w:val="General"/>
          <w:gallery w:val="placeholder"/>
        </w:category>
        <w:types>
          <w:type w:val="bbPlcHdr"/>
        </w:types>
        <w:behaviors>
          <w:behavior w:val="content"/>
        </w:behaviors>
        <w:guid w:val="{86DE7F27-7474-4DA3-B97B-2DE74E653D25}"/>
      </w:docPartPr>
      <w:docPartBody>
        <w:p w:rsidR="00762F2E" w:rsidRDefault="00000000">
          <w:pPr>
            <w:pStyle w:val="3E898AA2ED47422C8DEE35ECE3250017"/>
          </w:pPr>
          <w:r w:rsidRPr="00E51417">
            <w:rPr>
              <w:rStyle w:val="PlaceholderText"/>
            </w:rPr>
            <w:t>Click or tap here to enter text.</w:t>
          </w:r>
        </w:p>
      </w:docPartBody>
    </w:docPart>
    <w:docPart>
      <w:docPartPr>
        <w:name w:val="777C7F6144064BD4B35DD13F51FAA67E"/>
        <w:category>
          <w:name w:val="General"/>
          <w:gallery w:val="placeholder"/>
        </w:category>
        <w:types>
          <w:type w:val="bbPlcHdr"/>
        </w:types>
        <w:behaviors>
          <w:behavior w:val="content"/>
        </w:behaviors>
        <w:guid w:val="{B5FE2A38-FD5B-4B29-9920-1344CBB514D1}"/>
      </w:docPartPr>
      <w:docPartBody>
        <w:p w:rsidR="00A93508" w:rsidRDefault="00762F2E" w:rsidP="00762F2E">
          <w:pPr>
            <w:pStyle w:val="777C7F6144064BD4B35DD13F51FAA67E1"/>
          </w:pPr>
          <w:r>
            <w:rPr>
              <w:noProof/>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AD"/>
    <w:rsid w:val="000247CE"/>
    <w:rsid w:val="000935FD"/>
    <w:rsid w:val="000B3FD6"/>
    <w:rsid w:val="00156DF4"/>
    <w:rsid w:val="0019610A"/>
    <w:rsid w:val="0027043A"/>
    <w:rsid w:val="002A47C1"/>
    <w:rsid w:val="003C32AD"/>
    <w:rsid w:val="006122E6"/>
    <w:rsid w:val="00762F2E"/>
    <w:rsid w:val="008D19C5"/>
    <w:rsid w:val="008F1101"/>
    <w:rsid w:val="00A17BDD"/>
    <w:rsid w:val="00A93508"/>
    <w:rsid w:val="00AB7AB2"/>
    <w:rsid w:val="00AE441B"/>
    <w:rsid w:val="00ED082B"/>
    <w:rsid w:val="00FE1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043A"/>
    <w:rPr>
      <w:color w:val="808080"/>
    </w:rPr>
  </w:style>
  <w:style w:type="paragraph" w:customStyle="1" w:styleId="B28D583C193246A7A07FC82D6CE600D0">
    <w:name w:val="B28D583C193246A7A07FC82D6CE600D0"/>
  </w:style>
  <w:style w:type="paragraph" w:customStyle="1" w:styleId="7A50F1DC56D943B38367E68B5E014CF5">
    <w:name w:val="7A50F1DC56D943B38367E68B5E014CF5"/>
  </w:style>
  <w:style w:type="paragraph" w:customStyle="1" w:styleId="D091924CEC644B5FAEC66BA929A36686">
    <w:name w:val="D091924CEC644B5FAEC66BA929A36686"/>
  </w:style>
  <w:style w:type="paragraph" w:customStyle="1" w:styleId="3E898AA2ED47422C8DEE35ECE3250017">
    <w:name w:val="3E898AA2ED47422C8DEE35ECE3250017"/>
  </w:style>
  <w:style w:type="paragraph" w:customStyle="1" w:styleId="777C7F6144064BD4B35DD13F51FAA67E1">
    <w:name w:val="777C7F6144064BD4B35DD13F51FAA67E1"/>
    <w:rsid w:val="00762F2E"/>
    <w:pPr>
      <w:tabs>
        <w:tab w:val="center" w:pos="4680"/>
        <w:tab w:val="right" w:pos="9360"/>
      </w:tabs>
      <w:spacing w:after="0" w:line="240" w:lineRule="auto"/>
    </w:pPr>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8A60E5-1037-4F3F-8E05-6D9AA131C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miniPCB Datasheet.dotm</Template>
  <TotalTime>647</TotalTime>
  <Pages>23</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217</cp:revision>
  <cp:lastPrinted>2023-02-05T15:10:00Z</cp:lastPrinted>
  <dcterms:created xsi:type="dcterms:W3CDTF">2022-09-03T03:24:00Z</dcterms:created>
  <dcterms:modified xsi:type="dcterms:W3CDTF">2023-02-05T15:22:00Z</dcterms:modified>
</cp:coreProperties>
</file>