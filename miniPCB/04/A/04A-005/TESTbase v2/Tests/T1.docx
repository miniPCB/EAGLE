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354695D4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25F4A40F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329854F2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6FEEAE0E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21F2FA87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F86BCBE42D6148A3A5669ED849FCE0C7"/>
            </w:placeholder>
            <w:text/>
          </w:sdtPr>
          <w:sdtEndPr/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18FFA1E8" w14:textId="1E6766A9" w:rsidR="007D7AE9" w:rsidRDefault="002E54DF" w:rsidP="00634756">
                <w:pPr>
                  <w:pStyle w:val="Title"/>
                </w:pPr>
                <w:r w:rsidRPr="002E54DF">
                  <w:t>+V Bus Short-Circuit</w:t>
                </w:r>
              </w:p>
            </w:tc>
          </w:sdtContent>
        </w:sdt>
      </w:tr>
      <w:tr w:rsidR="000715B0" w14:paraId="1D62B05C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0181DE3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8D69DE86AEFD4139B6BD3293303CC5C5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E35CCC6" w14:textId="150425F9" w:rsidR="000715B0" w:rsidRDefault="002E54DF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33" w:type="dxa"/>
            <w:vAlign w:val="center"/>
          </w:tcPr>
          <w:p w14:paraId="20FDB301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D40030A0E0904026937F63074AE4E58B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C9021C" w14:textId="457D1460" w:rsidR="000715B0" w:rsidRDefault="002E54DF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38CFF1D2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6E14782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E09935BF02A34275ACE3D31F0515522E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251B1D4" w14:textId="48B09073" w:rsidR="000715B0" w:rsidRDefault="002E54DF" w:rsidP="000715B0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31FE70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8C299AE906424465B7731265ABEE7CDC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9F00A81" w14:textId="4AFE5A9A" w:rsidR="000715B0" w:rsidRDefault="002E54DF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1C7CE1E7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736768BC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7DF321DF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632A83E1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6129F6E5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21F1A01C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4D9821BF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053727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C5BA735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1B4D1053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B7A5FA90A76A442E825DF59095793C18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711230AB" w14:textId="5E7FF625" w:rsidR="001618D1" w:rsidRDefault="002E54DF" w:rsidP="001618D1">
                <w:pPr>
                  <w:spacing w:line="259" w:lineRule="auto"/>
                  <w:jc w:val="center"/>
                </w:pPr>
                <w:r>
                  <w:t>C2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691CEC8783B94BEBA947AB4275CBD89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1E1F978" w14:textId="7EC537C6" w:rsidR="001618D1" w:rsidRDefault="002E54DF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2D904FE4FED84629A2CD65849C67118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52C596B" w14:textId="25441B88" w:rsidR="001618D1" w:rsidRDefault="002E54DF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0D3E7EB6C9704D938E6E25EC45DFDC8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16F3C23" w14:textId="1195841E" w:rsidR="001618D1" w:rsidRPr="00CE53EC" w:rsidRDefault="002E54DF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C80484EB82C04E38ABDFBED88BA8DDE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362AB29" w14:textId="2BC4355B" w:rsidR="001618D1" w:rsidRDefault="002E54DF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4AEB041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678099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615E33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0BA1A3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BE3401A0A1514D6E9A1C274B9C8CF85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E8D294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A020281EE2404FE9A93ED8CAA8CD6BD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874FBC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4EED346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DF2F03010A9549C1965136E28C34409C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508AC31" w14:textId="6C4E9A2B" w:rsidR="001618D1" w:rsidRDefault="002E54DF" w:rsidP="001618D1">
                <w:pPr>
                  <w:spacing w:line="259" w:lineRule="auto"/>
                  <w:jc w:val="center"/>
                </w:pPr>
                <w:r>
                  <w:t>C5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F7071CB5119E4F40B406265AD7C9E194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8C2925E" w14:textId="7BEC4551" w:rsidR="001618D1" w:rsidRDefault="002E54DF" w:rsidP="001618D1">
                <w:pPr>
                  <w:pStyle w:val="FormSmall"/>
                  <w:jc w:val="center"/>
                </w:pPr>
                <w:r>
                  <w:t>CAPACITOR (GENERAL)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CBC7F801D41348C9BBF213FC206BED6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B75ED53" w14:textId="2592F029" w:rsidR="001618D1" w:rsidRDefault="002E54DF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8290051FEB51438EA1BA1E95819E54F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61E6671" w14:textId="4A1EA456" w:rsidR="001618D1" w:rsidRPr="00CE53EC" w:rsidRDefault="002E54DF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C68FA7EDAAD645DD9AEFA56A73A3E04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74CB5FF" w14:textId="738BD96F" w:rsidR="001618D1" w:rsidRDefault="002E54DF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77ACA0D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92C03E3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89E050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13427DA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C41984E821D24C23BC7A38036788FCF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8E99A2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7F160E9ECEB542E08FE6DD52772D93E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4CBC0B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5B7D4FE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146E44CB1A2948AFB136F56474DA99C7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4A43892" w14:textId="077BCC1F" w:rsidR="001618D1" w:rsidRDefault="002E54DF" w:rsidP="001618D1">
                <w:pPr>
                  <w:spacing w:line="259" w:lineRule="auto"/>
                  <w:jc w:val="center"/>
                </w:pPr>
                <w:r>
                  <w:t>U1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83D106FFDD364494B746F4F0D43C7AA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B1AFD4D" w14:textId="654D91D6" w:rsidR="001618D1" w:rsidRDefault="002E54DF" w:rsidP="001618D1">
                <w:pPr>
                  <w:pStyle w:val="FormSmall"/>
                  <w:jc w:val="center"/>
                </w:pPr>
                <w:r>
                  <w:t>IC (ANALOG)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ABFE7F598092490E8914EEE2D9FFFB2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57438A7" w14:textId="39BF8A1E" w:rsidR="001618D1" w:rsidRDefault="002E54DF" w:rsidP="001618D1">
                <w:pPr>
                  <w:pStyle w:val="FormSmall"/>
                  <w:jc w:val="center"/>
                </w:pPr>
                <w:r>
                  <w:t>CONTINUITY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43068BD6128D492399FAFD3EEEB13EE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6AE5C07" w14:textId="3A63CF7A" w:rsidR="001618D1" w:rsidRPr="00CE53EC" w:rsidRDefault="002E54DF" w:rsidP="001618D1">
                <w:pPr>
                  <w:pStyle w:val="FormSmall"/>
                  <w:jc w:val="center"/>
                </w:pPr>
                <w:r>
                  <w:t>Short Circuit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4B177101BC0646A7B6428D0709FEF4C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A0D27AC" w14:textId="0F50E40B" w:rsidR="001618D1" w:rsidRDefault="002E54DF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59D6710A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872D02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7A7D3E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C7A7660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8DE707D7BFBE4DC5B526BCE1F305302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11C392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763BD421F3A84C378791D4F5A94E5E2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2C8BBB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4E6A22E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37165FEDE20A43A6863ED010F46A3D6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2BB60E5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E2BAB20D3C2044DFA00D879D3B0AE27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980DB4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2EC810D464CB491C8CEFE2D24A725B2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F69F5F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42A3775A057746CC931F0B47C904479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F0DA1C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A24DBE1F03814DCCB6A9CC6209B4427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905219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84B5A1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EE8900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AE979A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9EC450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081149900AAA4C33A5856B8B1A859DC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821A75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C1940CAE0D014E908DD8F22F8656630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E1C8C9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E9EB65C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F8BA502D621546429678B8B6A10423A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DCC3C9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5085ED0E83F241C693EDF1F57098767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F3E0A1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FD54EFB4F74643BBB93DEDC8BF0844D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A169B0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BEA9F7E6ACF248089C28A8AFA707E16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0473B7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FFBA21DEADF04D6CA02242FC0E5DD56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7C1BDE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9ADDFB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9C6BBC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81F2275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D798F7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DAB835DBBE474393B1FB0B51F9CF7B1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B817B1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6B785B9436EC4844A3CF25AC1508468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15CA18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754EE04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11CB97811B4644428CB163FABC43C5A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E6CF68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B299B8E79A4E4A1692EA817B85A3C16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53B7575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6A0677C4182F4043A16A956EC3A2B84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515FB9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433C62C0198442E895DA26E2ED2ACBD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762CEB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18B448B210234629A974FAB80526FA8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4A2098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2FFE92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03BE51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4D0BB2A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6A8EDE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ECBB7077D2624C4FAD393EE1AE73FF5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9BAE51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6AD65833CE3141908B6F07CCB92F617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1F3047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FB52FE8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560B77DDB93343D6BE3DB42481C7B84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EA1654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9C1B322B7A6D4D268AEDFFDA91C8C6B0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0B7071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5F4DBAF0EA164525A30DF74CC53E56D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89712C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5C29EA34FFA04E9A94412EF81AA0863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6B95DF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3A40D8E313804178AAE0C4DDE65D947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056097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E0B69A2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4FBBAC9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839934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3D2DD1C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5B19F1FD8FC141D0A1B8935ACF2D63D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B79535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1F28E79A571E4758A6A8A24CB94D4BE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87FE89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82303C2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B8D3CEB272EB473B93B4DDAEC20E869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6E05833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9DF8542D3B584577800A9C89D5D1384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7A46908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CF85D71AFC6249B98E6174746F6BA0E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95E1CD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6CC48C8A9A464F0E9ADC31EC2AFFE1F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A85422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4DF7555ED84947A890A02CDA2A2F5E3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547375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38F2E4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32540CA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D775BE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70EA8C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3B8FBEEBAE0549EBBF18D77A429BCF7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86EBD8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06B0D0BCD5FE4A6BBEB7B084FD0F026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B69C3F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691789F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B2126454D66F42F89DD728C8706228E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6EFFE8A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B074BCE674F840E6806464C0DC0B191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004C14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E97BA67080324A00AC86234F86037E1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178D0F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FC400F19433347EF84122AFDDE1D11D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2F632D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8C67CC653C414E26A48FEE5270BEB91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A09D73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EB2364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5CD555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14F9B8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60EA1B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ED6521843ED4414E80950BCE21AC909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A5E1C1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3CBDD0E65D52454DBAFB9A9759D03A5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768131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08C1205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3EB1C4BD56434E3FBC8B197C436ABEA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5D9D7A0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22672D5CBD0C4EA8AE46715653D9B1DF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132030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BA62C9B33FDA45F59A1CF38B9A81FDA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6ABA8B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2FFB043A0302436C8A2A0C6B5FBD963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27562A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848F1219931C412C93C863BC3447BC0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C56948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E15BC6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89C3F0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D29E68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3B7C8DD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DE660221613E49FEA44045E6C66CC89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45B87E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5456A2937A6C43889D0C6FC0768EEF7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679148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3A01FDF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9B387EE7478B4A0EB02A7DC78A9922C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2E8FC0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DF640E2A32224A409CECEF60C0E4E5C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F197F1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7E28FA6FE0EE481F9005FC938B1AF5E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02E954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3CBAC39D48DA41AE98CB1507A653034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6221E3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D1EEC19DE61C471C91CFFA6132BC777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5EEC24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56EA1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0F36E1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5D2B45B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F5DDEA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377E1B0E706F4751A982A91D32F6409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F336D1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99981949FE3D411B9943262677D96FE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2ED86BD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898C1DA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5620DB408E874218AC342222EB380FB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A5F175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A17032E2CA2F48BDAE1B1F0F88330EC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D0F848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B3CE59B557354F4EB859689216C3C02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75B142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9480896B33924848B4AA3462FA399CA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C217E2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CBBACC2A8C464A2E83FB947E7AE0E3F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BF1716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978F27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751B9F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556FBB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5025E11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E5373D486A454CEC943BC324B98B71E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6DF5E7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A7395C4112C84E8B86FC7EAA9D6A5D5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23795C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B8A4DBB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921921B4CA3749B7BE01FE4E0DC0735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FFB9C6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8C4BE35ABC6C4FBF9943132C9FDC7CF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2ABB99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6CE45F1BB587451B9116342EA9690EC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0FC9D9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6ED9BCCA908943C3B1B1360D09221165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63696B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12F0B9FD0ABD44D683DA2C674CDF488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741349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38F74F1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43D4DB7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7F470F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579DD26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7472FF11CA224CF79A2DB7656B34124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5C9D6EC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3E8715066A8D4B4198C9F3DA0941618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EAF3BA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8A2A921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6C614283A59A44C1932830E803CD59B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186192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4B64A14B884943658E91FEE578A6B7EA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07F60E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D9B3260BB93E426EB6F9DB0CE5DD98B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1B479AB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D39FF56009134CBE907097F985034F1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3AC7E7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11931C44C8954CCC925E940AE2B4F91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B7CAA6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5D97819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33F4450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D2C652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B30D2C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EDD7ACBD2F0242218BEEF3310467F83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B12AE8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3327C17F83CD4C46BDAAF9C3F79FAD6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6BD43A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02E1186C" w14:textId="77777777" w:rsidR="007034F7" w:rsidRDefault="007034F7"/>
    <w:p w14:paraId="1072A9B3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7ED534E8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19E4EFEE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57FD1597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45B9201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56A4D315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A06CABC1DCD940EC8FFF4B51A87B4570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23322AE8" w14:textId="6F18D491" w:rsidR="00F7263C" w:rsidRDefault="002E54DF" w:rsidP="000715B0">
                <w:pPr>
                  <w:spacing w:line="259" w:lineRule="auto"/>
                </w:pPr>
                <w:r>
                  <w:t>Verify power rail is not shorted to ground.</w:t>
                </w:r>
              </w:p>
            </w:tc>
          </w:sdtContent>
        </w:sdt>
      </w:tr>
      <w:tr w:rsidR="001B3708" w14:paraId="75046F3C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0C42AD71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2D295EF4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D819C4D55BDE461BB3BB3C35BACE5726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462C50ED" w14:textId="3BA19423" w:rsidR="001B3708" w:rsidRPr="007D7AE9" w:rsidRDefault="002E54DF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</w:p>
            </w:tc>
          </w:sdtContent>
        </w:sdt>
      </w:tr>
      <w:tr w:rsidR="009C596D" w14:paraId="7093542D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272C7BBA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10C2897" wp14:editId="2A7E114F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32BA5DD6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6A6D7ACF455B4F26848651A77BF356DB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5F1138BC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32AEB6E8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1B04297A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73ABA5CA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6E37C3C7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45C4081129724EB8B1331C01A04E1F19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09B7E0CD" w14:textId="3DBDB0C2" w:rsidR="000715B0" w:rsidRDefault="002E54DF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687FFAA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6C5EA90B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6A9E2BA0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1C7940DC31DC4FF59F242AE4B223DB4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2A67C931" w14:textId="466F5047" w:rsidR="000715B0" w:rsidRDefault="002E54DF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051B9B7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0FC7643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0B9F3B5A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A02419F3A3074C05BEC79FE3AA65F43E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5A4E5EFF" w14:textId="050277CA" w:rsidR="000715B0" w:rsidRDefault="002E54DF" w:rsidP="000715B0">
                <w:pPr>
                  <w:spacing w:line="259" w:lineRule="auto"/>
                </w:pPr>
                <w:r>
                  <w:t>Measure resistance between +V and GND.</w:t>
                </w:r>
              </w:p>
            </w:tc>
          </w:sdtContent>
        </w:sdt>
      </w:tr>
      <w:tr w:rsidR="00186E2B" w:rsidRPr="004D41CA" w14:paraId="509373F5" w14:textId="77777777" w:rsidTr="004627E4">
        <w:tc>
          <w:tcPr>
            <w:tcW w:w="1260" w:type="dxa"/>
            <w:vAlign w:val="center"/>
          </w:tcPr>
          <w:p w14:paraId="76B49DF8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1F8BAD8910D14D46A8F1454301181A7D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0A1D2EBB" w14:textId="7068F171" w:rsidR="00186E2B" w:rsidRDefault="002E54DF" w:rsidP="00186E2B">
                <w:pPr>
                  <w:pStyle w:val="NoSpacing"/>
                  <w:rPr>
                    <w:rStyle w:val="Strong"/>
                  </w:rPr>
                </w:pPr>
                <w:r>
                  <w:t>TP9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1C966453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229BFFD0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43D4537F" w14:textId="6E134AE7" w:rsidR="00186E2B" w:rsidRPr="004D41CA" w:rsidRDefault="002E54DF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2E54DF">
                  <w:rPr>
                    <w:rStyle w:val="Strong"/>
                    <w:noProof/>
                  </w:rPr>
                  <w:drawing>
                    <wp:inline distT="0" distB="0" distL="0" distR="0" wp14:anchorId="752D6E0F" wp14:editId="0B3091F9">
                      <wp:extent cx="2174630" cy="1004256"/>
                      <wp:effectExtent l="0" t="0" r="0" b="571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968" cy="10099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39412A4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3095709E" wp14:editId="700E2CF8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33739362" w14:textId="77777777" w:rsidTr="00186E2B">
        <w:tc>
          <w:tcPr>
            <w:tcW w:w="1260" w:type="dxa"/>
            <w:vAlign w:val="center"/>
          </w:tcPr>
          <w:p w14:paraId="55B1870F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D11E2702687C4232BF71F541B1AFF1AF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169722A5" w14:textId="6E42D828" w:rsidR="00186E2B" w:rsidRDefault="002E54DF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F18BF66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017125A6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73E9DC95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6AE0228C" wp14:editId="54D76F81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6DC032FE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10EEBF5" wp14:editId="747EFAB4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6CBE1004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17080D0C" w14:textId="77777777" w:rsidTr="00AB1184">
        <w:tc>
          <w:tcPr>
            <w:tcW w:w="10800" w:type="dxa"/>
            <w:gridSpan w:val="5"/>
            <w:vAlign w:val="center"/>
          </w:tcPr>
          <w:p w14:paraId="52796AEE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806C3AA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AE93E02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0FC927D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48CB55B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51625C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DB3DBD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3F61971E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4A36D7F3CF714186986A7E8214B7EDF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68D3FCE" w14:textId="15EFC573" w:rsidR="00B700E4" w:rsidRDefault="00B76A4F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B2009B44A8974282AC49453F3AFBD9AA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3D57CA8" w14:textId="2029A688" w:rsidR="00B700E4" w:rsidRDefault="002E54DF" w:rsidP="00B700E4">
                <w:pPr>
                  <w:spacing w:line="259" w:lineRule="auto"/>
                  <w:jc w:val="center"/>
                </w:pPr>
                <w:r>
                  <w:t>150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CD84E124820449648C7E41CCEEF4BDF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01C030F" w14:textId="3076BAA6" w:rsidR="00B700E4" w:rsidRDefault="002E54DF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8C436B512B6E42E1A98EDEFAE566A5F9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DAE41F8" w14:textId="5A3A75AD" w:rsidR="00B700E4" w:rsidRDefault="002E54DF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42FBCBA2AA4140B2A49F8FA074D36593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125BA1C" w14:textId="0999868E" w:rsidR="00B700E4" w:rsidRDefault="002E54DF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1DEF36A9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0793D702" w14:textId="77777777" w:rsidTr="00294DB8">
        <w:tc>
          <w:tcPr>
            <w:tcW w:w="10790" w:type="dxa"/>
            <w:gridSpan w:val="4"/>
            <w:vAlign w:val="center"/>
          </w:tcPr>
          <w:p w14:paraId="7D10C649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326A16E9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DAC1E3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F0F666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CD7D853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F92EBBA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0BE27029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AFDC868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95D83BAFF6BA4D6C9B96136D25DFC4A3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4FDF680" w14:textId="6182B8B3" w:rsidR="000F10AD" w:rsidRDefault="002E54DF" w:rsidP="000F10AD">
                <w:pPr>
                  <w:spacing w:line="259" w:lineRule="auto"/>
                  <w:jc w:val="center"/>
                </w:pPr>
                <w:r>
                  <w:t>T2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7419F3B376FD4C40BD1EDF7E0A0A2AC9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DE67998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85EA26B8CDA9466894A44CD2ACF0E07B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DD3A80B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50E47C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8F59749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77B12C9B5A9D46DA81605031FCC85ABA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0B97C72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2454DBD256EB46A0AE278ED75349924A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6E812B4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4160DF8D160A4560B18B6A9D6CE0B1E0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02275C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49918893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FE3DB36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E97272D775694CEEB6E6B6AE94456BBB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35D5227" w14:textId="67DF215F" w:rsidR="000F10AD" w:rsidRDefault="002E54DF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4B591269E0394E79B6AADBC3CC589AE2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E256A1A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A2D6F143B29E41A6AEAA9012E3D8165F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C64294F" w14:textId="6B69AEA9" w:rsidR="000F10AD" w:rsidRDefault="002E54DF" w:rsidP="000F10AD">
                <w:pPr>
                  <w:spacing w:line="259" w:lineRule="auto"/>
                </w:pPr>
                <w:r>
                  <w:t>C2, C5, U1</w:t>
                </w:r>
              </w:p>
            </w:tc>
          </w:sdtContent>
        </w:sdt>
      </w:tr>
      <w:tr w:rsidR="000F10AD" w14:paraId="23A586F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F31572D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166FFDD5E7E842D79505C346ED0213E1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2EA4924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104C439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759A0CAB87944501ACF62E3D1E933245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EE85F87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25FB0B7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036F381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7FDA22314AA04533A21E96AD0476FB98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728682D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4317367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3DE30627D407493D891D276F08116EAE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82531F9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2AF32D7F" w14:textId="77777777" w:rsidR="004D41CA" w:rsidRDefault="004D41CA">
      <w:pPr>
        <w:spacing w:line="259" w:lineRule="auto"/>
      </w:pPr>
      <w:r>
        <w:br w:type="page"/>
      </w:r>
    </w:p>
    <w:p w14:paraId="4E251822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423A1601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01BB6A2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298CE69B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96B0433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A0255B8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78620" w14:textId="7F2672CE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664D0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11" o:title=""/>
                </v:shape>
                <w:control r:id="rId12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14DD9" w14:textId="2A292F5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49B4FB1">
                <v:shape id="_x0000_i1041" type="#_x0000_t75" style="width:100.15pt;height:24pt" o:ole="">
                  <v:imagedata r:id="rId13" o:title=""/>
                </v:shape>
                <w:control r:id="rId14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43799" w14:textId="16B9594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54CF816">
                <v:shape id="_x0000_i1047" type="#_x0000_t75" style="width:100.15pt;height:24pt" o:ole="">
                  <v:imagedata r:id="rId15" o:title=""/>
                </v:shape>
                <w:control r:id="rId16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5EA81" w14:textId="5E3311E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4D66C70">
                <v:shape id="_x0000_i1048" type="#_x0000_t75" style="width:1in;height:24pt" o:ole="">
                  <v:imagedata r:id="rId17" o:title=""/>
                </v:shape>
                <w:control r:id="rId18" w:name="deleteButton" w:shapeid="_x0000_i1048"/>
              </w:object>
            </w:r>
          </w:p>
        </w:tc>
      </w:tr>
      <w:tr w:rsidR="00563AB7" w:rsidRPr="00CC5B02" w14:paraId="1E29FD2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F3B4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4414B9B3205D47D9BEDA550E29DCACB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B0E40F" w14:textId="1F58D5A4" w:rsidR="00563AB7" w:rsidRPr="0041404C" w:rsidRDefault="002E54D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20230205184437</w:t>
                </w:r>
              </w:p>
            </w:tc>
          </w:sdtContent>
        </w:sdt>
      </w:tr>
      <w:tr w:rsidR="00563AB7" w:rsidRPr="00CC5B02" w14:paraId="63D782E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2663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F527BCDB26547D59F6A4AE62C9F896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7780EAB" w14:textId="2A9B59B7" w:rsidR="00563AB7" w:rsidRPr="0041404C" w:rsidRDefault="00934E7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3BEB82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6788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BC3656A50F744C65815FAE61593FADC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0B3A0D" w14:textId="7DAFD743" w:rsidR="00563AB7" w:rsidRPr="0041404C" w:rsidRDefault="00934E7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B8B5C6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A6E5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DA4FD6F1ADD43B7A6D7042D9964564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3576A07" w14:textId="459C5047" w:rsidR="00563AB7" w:rsidRPr="0041404C" w:rsidRDefault="00934E7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A86B52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5DF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4893BC5F09F4BF5BC011BD74301EC7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175AD50" w14:textId="2E81EBF7" w:rsidR="00563AB7" w:rsidRPr="0041404C" w:rsidRDefault="00934E7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CE0398A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065F" w14:textId="77777777" w:rsidR="002E54DF" w:rsidRDefault="002E54DF" w:rsidP="002E17B7">
      <w:pPr>
        <w:spacing w:after="0" w:line="240" w:lineRule="auto"/>
      </w:pPr>
      <w:r>
        <w:separator/>
      </w:r>
    </w:p>
  </w:endnote>
  <w:endnote w:type="continuationSeparator" w:id="0">
    <w:p w14:paraId="5F42E134" w14:textId="77777777" w:rsidR="002E54DF" w:rsidRDefault="002E54DF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A026CD3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681828A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1DD834A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6B4D4A61" w14:textId="77777777" w:rsidTr="004A4495">
      <w:trPr>
        <w:jc w:val="right"/>
      </w:trPr>
      <w:sdt>
        <w:sdtPr>
          <w:tag w:val="datetimestamp"/>
          <w:id w:val="-639416851"/>
          <w:placeholder>
            <w:docPart w:val="A61D77E1A6EB4836A7D4DABE3E66431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A15A44F" w14:textId="58B021E1" w:rsidR="006E4D09" w:rsidRDefault="00934E75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F2B69B8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D5AF" w14:textId="77777777" w:rsidR="002E54DF" w:rsidRDefault="002E54DF" w:rsidP="002E17B7">
      <w:pPr>
        <w:spacing w:after="0" w:line="240" w:lineRule="auto"/>
      </w:pPr>
      <w:r>
        <w:separator/>
      </w:r>
    </w:p>
  </w:footnote>
  <w:footnote w:type="continuationSeparator" w:id="0">
    <w:p w14:paraId="52EB20C5" w14:textId="77777777" w:rsidR="002E54DF" w:rsidRDefault="002E54DF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C65966E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0CBFB330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C3E6825" wp14:editId="212E2378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149E47F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7ACFAE7B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048A33F" w14:textId="1BB8A241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934E75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F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E54DF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4E75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516A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4F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7D9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D3412BB"/>
  <w15:docId w15:val="{F4DEEDAC-9B5F-4EFC-A4D6-A22D1617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6BCBE42D6148A3A5669ED849FCE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5D27F-F406-4597-A742-54B55597861E}"/>
      </w:docPartPr>
      <w:docPartBody>
        <w:p w:rsidR="00417C8C" w:rsidRDefault="002C48B3">
          <w:pPr>
            <w:pStyle w:val="F86BCBE42D6148A3A5669ED849FCE0C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69DE86AEFD4139B6BD3293303CC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7776C-CB9D-4CD2-911B-E2BD8A7425CB}"/>
      </w:docPartPr>
      <w:docPartBody>
        <w:p w:rsidR="00417C8C" w:rsidRDefault="002C48B3">
          <w:pPr>
            <w:pStyle w:val="8D69DE86AEFD4139B6BD3293303CC5C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030A0E0904026937F63074AE4E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7DCC1-A00B-485D-91C1-48AA4990B31C}"/>
      </w:docPartPr>
      <w:docPartBody>
        <w:p w:rsidR="00417C8C" w:rsidRDefault="002C48B3">
          <w:pPr>
            <w:pStyle w:val="D40030A0E0904026937F63074AE4E58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935BF02A34275ACE3D31F0515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76CC-F62D-464E-ADFC-A189DB721F6A}"/>
      </w:docPartPr>
      <w:docPartBody>
        <w:p w:rsidR="00417C8C" w:rsidRDefault="002C48B3">
          <w:pPr>
            <w:pStyle w:val="E09935BF02A34275ACE3D31F0515522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99AE906424465B7731265ABEE7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7723D-2AA2-4C39-80EA-177266EBD307}"/>
      </w:docPartPr>
      <w:docPartBody>
        <w:p w:rsidR="00417C8C" w:rsidRDefault="002C48B3">
          <w:pPr>
            <w:pStyle w:val="8C299AE906424465B7731265ABEE7CD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A5FA90A76A442E825DF59095793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1B3C2-4082-45CA-891B-8F00486CB46F}"/>
      </w:docPartPr>
      <w:docPartBody>
        <w:p w:rsidR="00417C8C" w:rsidRDefault="002C48B3">
          <w:pPr>
            <w:pStyle w:val="B7A5FA90A76A442E825DF59095793C18"/>
          </w:pPr>
          <w:r>
            <w:t xml:space="preserve"> </w:t>
          </w:r>
        </w:p>
      </w:docPartBody>
    </w:docPart>
    <w:docPart>
      <w:docPartPr>
        <w:name w:val="691CEC8783B94BEBA947AB4275CBD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476E-30C3-4A35-837A-66DF03B80A38}"/>
      </w:docPartPr>
      <w:docPartBody>
        <w:p w:rsidR="00417C8C" w:rsidRDefault="002C48B3">
          <w:pPr>
            <w:pStyle w:val="691CEC8783B94BEBA947AB4275CBD8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D904FE4FED84629A2CD65849C67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C07E-3969-4E0C-9809-1043D74542B6}"/>
      </w:docPartPr>
      <w:docPartBody>
        <w:p w:rsidR="00417C8C" w:rsidRDefault="002C48B3">
          <w:pPr>
            <w:pStyle w:val="2D904FE4FED84629A2CD65849C67118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D3E7EB6C9704D938E6E25EC45DF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C0AD-FB36-4B9A-A542-1597AE3B7F0E}"/>
      </w:docPartPr>
      <w:docPartBody>
        <w:p w:rsidR="00417C8C" w:rsidRDefault="002C48B3">
          <w:pPr>
            <w:pStyle w:val="0D3E7EB6C9704D938E6E25EC45DFDC8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0484EB82C04E38ABDFBED88BA8D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995C8-C807-4C27-9AC9-38FC98EDFBA6}"/>
      </w:docPartPr>
      <w:docPartBody>
        <w:p w:rsidR="00417C8C" w:rsidRDefault="002C48B3">
          <w:pPr>
            <w:pStyle w:val="C80484EB82C04E38ABDFBED88BA8DD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3401A0A1514D6E9A1C274B9C8C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8729-2F4E-492B-862E-ECBA7A3DD222}"/>
      </w:docPartPr>
      <w:docPartBody>
        <w:p w:rsidR="00417C8C" w:rsidRDefault="002C48B3">
          <w:pPr>
            <w:pStyle w:val="BE3401A0A1514D6E9A1C274B9C8CF8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020281EE2404FE9A93ED8CAA8CD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E3148-AD8B-40AA-805A-4334489BEE75}"/>
      </w:docPartPr>
      <w:docPartBody>
        <w:p w:rsidR="00417C8C" w:rsidRDefault="002C48B3">
          <w:pPr>
            <w:pStyle w:val="A020281EE2404FE9A93ED8CAA8CD6B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F2F03010A9549C1965136E28C344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1AF2F-A362-4FB2-A5BF-5D1520DC39A4}"/>
      </w:docPartPr>
      <w:docPartBody>
        <w:p w:rsidR="00417C8C" w:rsidRDefault="002C48B3">
          <w:pPr>
            <w:pStyle w:val="DF2F03010A9549C1965136E28C34409C"/>
          </w:pPr>
          <w:r w:rsidRPr="00D26287">
            <w:t xml:space="preserve"> </w:t>
          </w:r>
        </w:p>
      </w:docPartBody>
    </w:docPart>
    <w:docPart>
      <w:docPartPr>
        <w:name w:val="F7071CB5119E4F40B406265AD7C9E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7EFC2-968E-425E-AD08-E85AC1AC4C07}"/>
      </w:docPartPr>
      <w:docPartBody>
        <w:p w:rsidR="00417C8C" w:rsidRDefault="002C48B3">
          <w:pPr>
            <w:pStyle w:val="F7071CB5119E4F40B406265AD7C9E19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C7F801D41348C9BBF213FC206BE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A8C17-0191-49F1-915C-D05081076A01}"/>
      </w:docPartPr>
      <w:docPartBody>
        <w:p w:rsidR="00417C8C" w:rsidRDefault="002C48B3">
          <w:pPr>
            <w:pStyle w:val="CBC7F801D41348C9BBF213FC206BED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290051FEB51438EA1BA1E95819E5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38B1-1C7E-4736-B1AD-B64755C7E2B8}"/>
      </w:docPartPr>
      <w:docPartBody>
        <w:p w:rsidR="00417C8C" w:rsidRDefault="002C48B3">
          <w:pPr>
            <w:pStyle w:val="8290051FEB51438EA1BA1E95819E54F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68FA7EDAAD645DD9AEFA56A73A3E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944BA-D760-42CB-91E7-61FA53C6D444}"/>
      </w:docPartPr>
      <w:docPartBody>
        <w:p w:rsidR="00417C8C" w:rsidRDefault="002C48B3">
          <w:pPr>
            <w:pStyle w:val="C68FA7EDAAD645DD9AEFA56A73A3E04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41984E821D24C23BC7A38036788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F1C2-EA78-4A4B-92CF-A63EA79F3CDE}"/>
      </w:docPartPr>
      <w:docPartBody>
        <w:p w:rsidR="00417C8C" w:rsidRDefault="002C48B3">
          <w:pPr>
            <w:pStyle w:val="C41984E821D24C23BC7A38036788FCF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160E9ECEB542E08FE6DD52772D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F659-7959-4388-A7AC-2034D35801FB}"/>
      </w:docPartPr>
      <w:docPartBody>
        <w:p w:rsidR="00417C8C" w:rsidRDefault="002C48B3">
          <w:pPr>
            <w:pStyle w:val="7F160E9ECEB542E08FE6DD52772D93E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46E44CB1A2948AFB136F56474DA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0108-391A-4C58-8460-25ABC5EFAD10}"/>
      </w:docPartPr>
      <w:docPartBody>
        <w:p w:rsidR="00417C8C" w:rsidRDefault="002C48B3">
          <w:pPr>
            <w:pStyle w:val="146E44CB1A2948AFB136F56474DA99C7"/>
          </w:pPr>
          <w:r w:rsidRPr="00D26287">
            <w:t xml:space="preserve"> </w:t>
          </w:r>
        </w:p>
      </w:docPartBody>
    </w:docPart>
    <w:docPart>
      <w:docPartPr>
        <w:name w:val="83D106FFDD364494B746F4F0D43C7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35E6-9A59-4F71-921F-11CEA2B39235}"/>
      </w:docPartPr>
      <w:docPartBody>
        <w:p w:rsidR="00417C8C" w:rsidRDefault="002C48B3">
          <w:pPr>
            <w:pStyle w:val="83D106FFDD364494B746F4F0D43C7A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BFE7F598092490E8914EEE2D9F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E4538-A070-41FE-944B-7D811AB18BBA}"/>
      </w:docPartPr>
      <w:docPartBody>
        <w:p w:rsidR="00417C8C" w:rsidRDefault="002C48B3">
          <w:pPr>
            <w:pStyle w:val="ABFE7F598092490E8914EEE2D9FFFB2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068BD6128D492399FAFD3EEEB1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F561D-B65A-4C02-A2C9-2D739548F430}"/>
      </w:docPartPr>
      <w:docPartBody>
        <w:p w:rsidR="00417C8C" w:rsidRDefault="002C48B3">
          <w:pPr>
            <w:pStyle w:val="43068BD6128D492399FAFD3EEEB13E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B177101BC0646A7B6428D0709FEF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9572-A3C4-457D-A480-B225DBFAA65E}"/>
      </w:docPartPr>
      <w:docPartBody>
        <w:p w:rsidR="00417C8C" w:rsidRDefault="002C48B3">
          <w:pPr>
            <w:pStyle w:val="4B177101BC0646A7B6428D0709FEF4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DE707D7BFBE4DC5B526BCE1F305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961D-C297-4657-ABB6-C8A13BA5A79A}"/>
      </w:docPartPr>
      <w:docPartBody>
        <w:p w:rsidR="00417C8C" w:rsidRDefault="002C48B3">
          <w:pPr>
            <w:pStyle w:val="8DE707D7BFBE4DC5B526BCE1F305302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63BD421F3A84C378791D4F5A94E5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5237B-52BB-4EBC-8183-D670E5634DCE}"/>
      </w:docPartPr>
      <w:docPartBody>
        <w:p w:rsidR="00417C8C" w:rsidRDefault="002C48B3">
          <w:pPr>
            <w:pStyle w:val="763BD421F3A84C378791D4F5A94E5E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7165FEDE20A43A6863ED010F46A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A4B52-511B-4551-9A8D-E6BE896E5691}"/>
      </w:docPartPr>
      <w:docPartBody>
        <w:p w:rsidR="00417C8C" w:rsidRDefault="002C48B3">
          <w:pPr>
            <w:pStyle w:val="37165FEDE20A43A6863ED010F46A3D66"/>
          </w:pPr>
          <w:r w:rsidRPr="00D26287">
            <w:t xml:space="preserve"> </w:t>
          </w:r>
        </w:p>
      </w:docPartBody>
    </w:docPart>
    <w:docPart>
      <w:docPartPr>
        <w:name w:val="E2BAB20D3C2044DFA00D879D3B0A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E02E5-BADB-47BC-A256-29250D76978A}"/>
      </w:docPartPr>
      <w:docPartBody>
        <w:p w:rsidR="00417C8C" w:rsidRDefault="002C48B3">
          <w:pPr>
            <w:pStyle w:val="E2BAB20D3C2044DFA00D879D3B0AE27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EC810D464CB491C8CEFE2D24A72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B2644-A580-4373-954E-96E1AF234497}"/>
      </w:docPartPr>
      <w:docPartBody>
        <w:p w:rsidR="00417C8C" w:rsidRDefault="002C48B3">
          <w:pPr>
            <w:pStyle w:val="2EC810D464CB491C8CEFE2D24A725B2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2A3775A057746CC931F0B47C9044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0A44-3646-4101-8930-5596FF778B70}"/>
      </w:docPartPr>
      <w:docPartBody>
        <w:p w:rsidR="00417C8C" w:rsidRDefault="002C48B3">
          <w:pPr>
            <w:pStyle w:val="42A3775A057746CC931F0B47C904479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24DBE1F03814DCCB6A9CC6209B4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47CCB-7E05-4593-8D41-49B8DB43DC21}"/>
      </w:docPartPr>
      <w:docPartBody>
        <w:p w:rsidR="00417C8C" w:rsidRDefault="002C48B3">
          <w:pPr>
            <w:pStyle w:val="A24DBE1F03814DCCB6A9CC6209B4427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81149900AAA4C33A5856B8B1A859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B8D1-AF16-441C-BA2D-7C435E4F02C8}"/>
      </w:docPartPr>
      <w:docPartBody>
        <w:p w:rsidR="00417C8C" w:rsidRDefault="002C48B3">
          <w:pPr>
            <w:pStyle w:val="081149900AAA4C33A5856B8B1A859DC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1940CAE0D014E908DD8F22F86566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A592F-14AA-417E-B0CE-06275D517113}"/>
      </w:docPartPr>
      <w:docPartBody>
        <w:p w:rsidR="00417C8C" w:rsidRDefault="002C48B3">
          <w:pPr>
            <w:pStyle w:val="C1940CAE0D014E908DD8F22F8656630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BA502D621546429678B8B6A1042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777A-E9FE-4F34-983A-B31B0C0D0C80}"/>
      </w:docPartPr>
      <w:docPartBody>
        <w:p w:rsidR="00417C8C" w:rsidRDefault="002C48B3">
          <w:pPr>
            <w:pStyle w:val="F8BA502D621546429678B8B6A10423A5"/>
          </w:pPr>
          <w:r w:rsidRPr="00D26287">
            <w:t xml:space="preserve"> </w:t>
          </w:r>
        </w:p>
      </w:docPartBody>
    </w:docPart>
    <w:docPart>
      <w:docPartPr>
        <w:name w:val="5085ED0E83F241C693EDF1F570987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46D8-B3E0-4F7C-B181-1DE5702621D6}"/>
      </w:docPartPr>
      <w:docPartBody>
        <w:p w:rsidR="00417C8C" w:rsidRDefault="002C48B3">
          <w:pPr>
            <w:pStyle w:val="5085ED0E83F241C693EDF1F57098767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D54EFB4F74643BBB93DEDC8BF08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C44D5-BE77-4840-B9AC-553F5DC2D3C7}"/>
      </w:docPartPr>
      <w:docPartBody>
        <w:p w:rsidR="00417C8C" w:rsidRDefault="002C48B3">
          <w:pPr>
            <w:pStyle w:val="FD54EFB4F74643BBB93DEDC8BF0844D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EA9F7E6ACF248089C28A8AFA707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D88D6-1A38-4000-9608-B489C051E6BC}"/>
      </w:docPartPr>
      <w:docPartBody>
        <w:p w:rsidR="00417C8C" w:rsidRDefault="002C48B3">
          <w:pPr>
            <w:pStyle w:val="BEA9F7E6ACF248089C28A8AFA707E1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FBA21DEADF04D6CA02242FC0E5D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E5B3A-84EA-4305-88CD-BBE908E0F179}"/>
      </w:docPartPr>
      <w:docPartBody>
        <w:p w:rsidR="00417C8C" w:rsidRDefault="002C48B3">
          <w:pPr>
            <w:pStyle w:val="FFBA21DEADF04D6CA02242FC0E5DD5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AB835DBBE474393B1FB0B51F9CF7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2436F-B8E5-43E4-8428-81E9817DAA07}"/>
      </w:docPartPr>
      <w:docPartBody>
        <w:p w:rsidR="00417C8C" w:rsidRDefault="002C48B3">
          <w:pPr>
            <w:pStyle w:val="DAB835DBBE474393B1FB0B51F9CF7B1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B785B9436EC4844A3CF25AC1508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00AEE-9325-4C0C-AA01-29969A4196D9}"/>
      </w:docPartPr>
      <w:docPartBody>
        <w:p w:rsidR="00417C8C" w:rsidRDefault="002C48B3">
          <w:pPr>
            <w:pStyle w:val="6B785B9436EC4844A3CF25AC1508468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CB97811B4644428CB163FABC43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1D62D-F341-4EC2-8A69-94C5A75817BC}"/>
      </w:docPartPr>
      <w:docPartBody>
        <w:p w:rsidR="00417C8C" w:rsidRDefault="002C48B3">
          <w:pPr>
            <w:pStyle w:val="11CB97811B4644428CB163FABC43C5AF"/>
          </w:pPr>
          <w:r w:rsidRPr="00D26287">
            <w:t xml:space="preserve"> </w:t>
          </w:r>
        </w:p>
      </w:docPartBody>
    </w:docPart>
    <w:docPart>
      <w:docPartPr>
        <w:name w:val="B299B8E79A4E4A1692EA817B85A3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1B6F-D7C0-4999-AE17-5BDE55BA16AA}"/>
      </w:docPartPr>
      <w:docPartBody>
        <w:p w:rsidR="00417C8C" w:rsidRDefault="002C48B3">
          <w:pPr>
            <w:pStyle w:val="B299B8E79A4E4A1692EA817B85A3C16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A0677C4182F4043A16A956EC3A2B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8411F-4CC4-4D6C-9755-052CF35A9427}"/>
      </w:docPartPr>
      <w:docPartBody>
        <w:p w:rsidR="00417C8C" w:rsidRDefault="002C48B3">
          <w:pPr>
            <w:pStyle w:val="6A0677C4182F4043A16A956EC3A2B84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3C62C0198442E895DA26E2ED2A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BE421-884A-41DB-9EA1-6DE3547C4063}"/>
      </w:docPartPr>
      <w:docPartBody>
        <w:p w:rsidR="00417C8C" w:rsidRDefault="002C48B3">
          <w:pPr>
            <w:pStyle w:val="433C62C0198442E895DA26E2ED2ACBD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8B448B210234629A974FAB80526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0F30E-4E9F-4B17-94A8-4438CB2CF23A}"/>
      </w:docPartPr>
      <w:docPartBody>
        <w:p w:rsidR="00417C8C" w:rsidRDefault="002C48B3">
          <w:pPr>
            <w:pStyle w:val="18B448B210234629A974FAB80526FA8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CBB7077D2624C4FAD393EE1AE73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FF6B7-D351-44DA-9A47-FBCAB856E95D}"/>
      </w:docPartPr>
      <w:docPartBody>
        <w:p w:rsidR="00417C8C" w:rsidRDefault="002C48B3">
          <w:pPr>
            <w:pStyle w:val="ECBB7077D2624C4FAD393EE1AE73FF5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AD65833CE3141908B6F07CCB92F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CCAB-462C-412B-8C8B-246865CB7F7B}"/>
      </w:docPartPr>
      <w:docPartBody>
        <w:p w:rsidR="00417C8C" w:rsidRDefault="002C48B3">
          <w:pPr>
            <w:pStyle w:val="6AD65833CE3141908B6F07CCB92F617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60B77DDB93343D6BE3DB42481C7B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13B8-5FA6-4E8C-B602-89AB3FA75CB0}"/>
      </w:docPartPr>
      <w:docPartBody>
        <w:p w:rsidR="00417C8C" w:rsidRDefault="002C48B3">
          <w:pPr>
            <w:pStyle w:val="560B77DDB93343D6BE3DB42481C7B84D"/>
          </w:pPr>
          <w:r w:rsidRPr="00D26287">
            <w:t xml:space="preserve"> </w:t>
          </w:r>
        </w:p>
      </w:docPartBody>
    </w:docPart>
    <w:docPart>
      <w:docPartPr>
        <w:name w:val="9C1B322B7A6D4D268AEDFFDA91C8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01555-B38A-4523-AB3A-E3550CB6796F}"/>
      </w:docPartPr>
      <w:docPartBody>
        <w:p w:rsidR="00417C8C" w:rsidRDefault="002C48B3">
          <w:pPr>
            <w:pStyle w:val="9C1B322B7A6D4D268AEDFFDA91C8C6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F4DBAF0EA164525A30DF74CC53E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DD09-A3B5-44AA-9FD8-41E2A3510B59}"/>
      </w:docPartPr>
      <w:docPartBody>
        <w:p w:rsidR="00417C8C" w:rsidRDefault="002C48B3">
          <w:pPr>
            <w:pStyle w:val="5F4DBAF0EA164525A30DF74CC53E56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C29EA34FFA04E9A94412EF81AA0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65152-69FB-4303-BFFC-BB155BBAB14A}"/>
      </w:docPartPr>
      <w:docPartBody>
        <w:p w:rsidR="00417C8C" w:rsidRDefault="002C48B3">
          <w:pPr>
            <w:pStyle w:val="5C29EA34FFA04E9A94412EF81AA0863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A40D8E313804178AAE0C4DDE65D9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B6AD-66F1-4B4A-9B36-B738459B1421}"/>
      </w:docPartPr>
      <w:docPartBody>
        <w:p w:rsidR="00417C8C" w:rsidRDefault="002C48B3">
          <w:pPr>
            <w:pStyle w:val="3A40D8E313804178AAE0C4DDE65D947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19F1FD8FC141D0A1B8935ACF2D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18E50-7E7E-428E-8E83-98F8D99E84CB}"/>
      </w:docPartPr>
      <w:docPartBody>
        <w:p w:rsidR="00417C8C" w:rsidRDefault="002C48B3">
          <w:pPr>
            <w:pStyle w:val="5B19F1FD8FC141D0A1B8935ACF2D63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F28E79A571E4758A6A8A24CB94D4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56933-FC90-485C-8E24-7EA46CFA01DF}"/>
      </w:docPartPr>
      <w:docPartBody>
        <w:p w:rsidR="00417C8C" w:rsidRDefault="002C48B3">
          <w:pPr>
            <w:pStyle w:val="1F28E79A571E4758A6A8A24CB94D4B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8D3CEB272EB473B93B4DDAEC20E8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D514-1CF0-4C82-BADE-D8B3387A1EBC}"/>
      </w:docPartPr>
      <w:docPartBody>
        <w:p w:rsidR="00417C8C" w:rsidRDefault="002C48B3">
          <w:pPr>
            <w:pStyle w:val="B8D3CEB272EB473B93B4DDAEC20E869C"/>
          </w:pPr>
          <w:r w:rsidRPr="00D26287">
            <w:t xml:space="preserve"> </w:t>
          </w:r>
        </w:p>
      </w:docPartBody>
    </w:docPart>
    <w:docPart>
      <w:docPartPr>
        <w:name w:val="9DF8542D3B584577800A9C89D5D1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B7E13-EB94-47D1-ABC4-3DA4CAA2CC74}"/>
      </w:docPartPr>
      <w:docPartBody>
        <w:p w:rsidR="00417C8C" w:rsidRDefault="002C48B3">
          <w:pPr>
            <w:pStyle w:val="9DF8542D3B584577800A9C89D5D1384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F85D71AFC6249B98E6174746F6BA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9E51A-7461-4123-BEC9-5F2D708AAC55}"/>
      </w:docPartPr>
      <w:docPartBody>
        <w:p w:rsidR="00417C8C" w:rsidRDefault="002C48B3">
          <w:pPr>
            <w:pStyle w:val="CF85D71AFC6249B98E6174746F6BA0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C48C8A9A464F0E9ADC31EC2AFF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4E9E3-5574-4D3A-B9A5-D6013CCAD63F}"/>
      </w:docPartPr>
      <w:docPartBody>
        <w:p w:rsidR="00417C8C" w:rsidRDefault="002C48B3">
          <w:pPr>
            <w:pStyle w:val="6CC48C8A9A464F0E9ADC31EC2AFFE1F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F7555ED84947A890A02CDA2A2F5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CDFED-5C4D-4F40-A11E-0E4C8268077E}"/>
      </w:docPartPr>
      <w:docPartBody>
        <w:p w:rsidR="00417C8C" w:rsidRDefault="002C48B3">
          <w:pPr>
            <w:pStyle w:val="4DF7555ED84947A890A02CDA2A2F5E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B8FBEEBAE0549EBBF18D77A429BC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265E-76E2-4301-A055-F4ADE4B68DED}"/>
      </w:docPartPr>
      <w:docPartBody>
        <w:p w:rsidR="00417C8C" w:rsidRDefault="002C48B3">
          <w:pPr>
            <w:pStyle w:val="3B8FBEEBAE0549EBBF18D77A429BCF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B0D0BCD5FE4A6BBEB7B084FD0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1C4E-06B1-4608-9926-01DAF93A245A}"/>
      </w:docPartPr>
      <w:docPartBody>
        <w:p w:rsidR="00417C8C" w:rsidRDefault="002C48B3">
          <w:pPr>
            <w:pStyle w:val="06B0D0BCD5FE4A6BBEB7B084FD0F02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126454D66F42F89DD728C870622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920DE-34BB-4B78-869F-BF5F05B71496}"/>
      </w:docPartPr>
      <w:docPartBody>
        <w:p w:rsidR="00417C8C" w:rsidRDefault="002C48B3">
          <w:pPr>
            <w:pStyle w:val="B2126454D66F42F89DD728C8706228E6"/>
          </w:pPr>
          <w:r w:rsidRPr="00D26287">
            <w:t xml:space="preserve"> </w:t>
          </w:r>
        </w:p>
      </w:docPartBody>
    </w:docPart>
    <w:docPart>
      <w:docPartPr>
        <w:name w:val="B074BCE674F840E6806464C0DC0B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6FCF6-BDB2-4FE8-A183-6A21E156239E}"/>
      </w:docPartPr>
      <w:docPartBody>
        <w:p w:rsidR="00417C8C" w:rsidRDefault="002C48B3">
          <w:pPr>
            <w:pStyle w:val="B074BCE674F840E6806464C0DC0B19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97BA67080324A00AC86234F8603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5D8E7-769A-4E1C-A1EC-4A9408C89D7E}"/>
      </w:docPartPr>
      <w:docPartBody>
        <w:p w:rsidR="00417C8C" w:rsidRDefault="002C48B3">
          <w:pPr>
            <w:pStyle w:val="E97BA67080324A00AC86234F86037E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C400F19433347EF84122AFDDE1D1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1520-0E3F-4DED-AF9E-422EC03EC2BE}"/>
      </w:docPartPr>
      <w:docPartBody>
        <w:p w:rsidR="00417C8C" w:rsidRDefault="002C48B3">
          <w:pPr>
            <w:pStyle w:val="FC400F19433347EF84122AFDDE1D11D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C67CC653C414E26A48FEE5270BE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9CD4-2203-4CA2-9394-6BDE57FAAEEB}"/>
      </w:docPartPr>
      <w:docPartBody>
        <w:p w:rsidR="00417C8C" w:rsidRDefault="002C48B3">
          <w:pPr>
            <w:pStyle w:val="8C67CC653C414E26A48FEE5270BEB91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D6521843ED4414E80950BCE21AC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CB90E-9F71-44C4-8321-D82611F27D50}"/>
      </w:docPartPr>
      <w:docPartBody>
        <w:p w:rsidR="00417C8C" w:rsidRDefault="002C48B3">
          <w:pPr>
            <w:pStyle w:val="ED6521843ED4414E80950BCE21AC90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BDD0E65D52454DBAFB9A9759D0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ADA2E-5D39-44CE-B7DB-D29E09C4638A}"/>
      </w:docPartPr>
      <w:docPartBody>
        <w:p w:rsidR="00417C8C" w:rsidRDefault="002C48B3">
          <w:pPr>
            <w:pStyle w:val="3CBDD0E65D52454DBAFB9A9759D03A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B1C4BD56434E3FBC8B197C436A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14093-2259-44B2-A0C1-93B820E90DE8}"/>
      </w:docPartPr>
      <w:docPartBody>
        <w:p w:rsidR="00417C8C" w:rsidRDefault="002C48B3">
          <w:pPr>
            <w:pStyle w:val="3EB1C4BD56434E3FBC8B197C436ABEA6"/>
          </w:pPr>
          <w:r w:rsidRPr="00D26287">
            <w:t xml:space="preserve"> </w:t>
          </w:r>
        </w:p>
      </w:docPartBody>
    </w:docPart>
    <w:docPart>
      <w:docPartPr>
        <w:name w:val="22672D5CBD0C4EA8AE46715653D9B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392AA-723A-4161-91E1-033FCD296017}"/>
      </w:docPartPr>
      <w:docPartBody>
        <w:p w:rsidR="00417C8C" w:rsidRDefault="002C48B3">
          <w:pPr>
            <w:pStyle w:val="22672D5CBD0C4EA8AE46715653D9B1D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A62C9B33FDA45F59A1CF38B9A81F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621BF-13C0-4E89-A0F9-7229651B9FC4}"/>
      </w:docPartPr>
      <w:docPartBody>
        <w:p w:rsidR="00417C8C" w:rsidRDefault="002C48B3">
          <w:pPr>
            <w:pStyle w:val="BA62C9B33FDA45F59A1CF38B9A81FDA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FFB043A0302436C8A2A0C6B5FBD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248DC-1CB7-455A-9206-2C5B50B49C55}"/>
      </w:docPartPr>
      <w:docPartBody>
        <w:p w:rsidR="00417C8C" w:rsidRDefault="002C48B3">
          <w:pPr>
            <w:pStyle w:val="2FFB043A0302436C8A2A0C6B5FBD96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48F1219931C412C93C863BC3447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63BD-A022-4AE9-AA1F-81B50719F30D}"/>
      </w:docPartPr>
      <w:docPartBody>
        <w:p w:rsidR="00417C8C" w:rsidRDefault="002C48B3">
          <w:pPr>
            <w:pStyle w:val="848F1219931C412C93C863BC3447BC0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660221613E49FEA44045E6C66CC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155C9-A3E9-4A44-A96B-2FAD4E05586B}"/>
      </w:docPartPr>
      <w:docPartBody>
        <w:p w:rsidR="00417C8C" w:rsidRDefault="002C48B3">
          <w:pPr>
            <w:pStyle w:val="DE660221613E49FEA44045E6C66CC89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456A2937A6C43889D0C6FC0768EE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416FC-AE2E-4F36-81AF-0BF3BE52CCA3}"/>
      </w:docPartPr>
      <w:docPartBody>
        <w:p w:rsidR="00417C8C" w:rsidRDefault="002C48B3">
          <w:pPr>
            <w:pStyle w:val="5456A2937A6C43889D0C6FC0768EEF7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387EE7478B4A0EB02A7DC78A992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0AE2-6A72-441C-B667-D9311EFDBAF0}"/>
      </w:docPartPr>
      <w:docPartBody>
        <w:p w:rsidR="00417C8C" w:rsidRDefault="002C48B3">
          <w:pPr>
            <w:pStyle w:val="9B387EE7478B4A0EB02A7DC78A9922CF"/>
          </w:pPr>
          <w:r w:rsidRPr="00D26287">
            <w:t xml:space="preserve"> </w:t>
          </w:r>
        </w:p>
      </w:docPartBody>
    </w:docPart>
    <w:docPart>
      <w:docPartPr>
        <w:name w:val="DF640E2A32224A409CECEF60C0E4E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41791-6D98-4FA3-B712-BEE0B3E5288B}"/>
      </w:docPartPr>
      <w:docPartBody>
        <w:p w:rsidR="00417C8C" w:rsidRDefault="002C48B3">
          <w:pPr>
            <w:pStyle w:val="DF640E2A32224A409CECEF60C0E4E5C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E28FA6FE0EE481F9005FC938B1AF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1A97-274E-4B9F-AFB6-D33CB1480E0C}"/>
      </w:docPartPr>
      <w:docPartBody>
        <w:p w:rsidR="00417C8C" w:rsidRDefault="002C48B3">
          <w:pPr>
            <w:pStyle w:val="7E28FA6FE0EE481F9005FC938B1AF5E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BAC39D48DA41AE98CB1507A653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77FF4-2F90-4DB9-BEEF-1A2608103903}"/>
      </w:docPartPr>
      <w:docPartBody>
        <w:p w:rsidR="00417C8C" w:rsidRDefault="002C48B3">
          <w:pPr>
            <w:pStyle w:val="3CBAC39D48DA41AE98CB1507A653034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1EEC19DE61C471C91CFFA6132BC7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36AF0-D7A6-4DDA-8F56-5F15E17AEC27}"/>
      </w:docPartPr>
      <w:docPartBody>
        <w:p w:rsidR="00417C8C" w:rsidRDefault="002C48B3">
          <w:pPr>
            <w:pStyle w:val="D1EEC19DE61C471C91CFFA6132BC777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77E1B0E706F4751A982A91D32F6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9276A-7C3B-4451-A804-03B87AB746B6}"/>
      </w:docPartPr>
      <w:docPartBody>
        <w:p w:rsidR="00417C8C" w:rsidRDefault="002C48B3">
          <w:pPr>
            <w:pStyle w:val="377E1B0E706F4751A982A91D32F6409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9981949FE3D411B9943262677D96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FF8A-D68F-4243-A5CC-8AFF0DDFDC2C}"/>
      </w:docPartPr>
      <w:docPartBody>
        <w:p w:rsidR="00417C8C" w:rsidRDefault="002C48B3">
          <w:pPr>
            <w:pStyle w:val="99981949FE3D411B9943262677D96F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620DB408E874218AC342222EB38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94F5-6524-4910-A08E-28FCD46D1DBC}"/>
      </w:docPartPr>
      <w:docPartBody>
        <w:p w:rsidR="00417C8C" w:rsidRDefault="002C48B3">
          <w:pPr>
            <w:pStyle w:val="5620DB408E874218AC342222EB380FB6"/>
          </w:pPr>
          <w:r w:rsidRPr="00D26287">
            <w:t xml:space="preserve"> </w:t>
          </w:r>
        </w:p>
      </w:docPartBody>
    </w:docPart>
    <w:docPart>
      <w:docPartPr>
        <w:name w:val="A17032E2CA2F48BDAE1B1F0F8833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7563E-BFF0-45AA-92DF-1FBE544EF7CA}"/>
      </w:docPartPr>
      <w:docPartBody>
        <w:p w:rsidR="00417C8C" w:rsidRDefault="002C48B3">
          <w:pPr>
            <w:pStyle w:val="A17032E2CA2F48BDAE1B1F0F88330EC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3CE59B557354F4EB859689216C3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F5414-F3AA-41DE-B5BC-94F3F4188BAF}"/>
      </w:docPartPr>
      <w:docPartBody>
        <w:p w:rsidR="00417C8C" w:rsidRDefault="002C48B3">
          <w:pPr>
            <w:pStyle w:val="B3CE59B557354F4EB859689216C3C02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80896B33924848B4AA3462FA399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1B8E-2284-4B71-AD58-49F5CB6C09D1}"/>
      </w:docPartPr>
      <w:docPartBody>
        <w:p w:rsidR="00417C8C" w:rsidRDefault="002C48B3">
          <w:pPr>
            <w:pStyle w:val="9480896B33924848B4AA3462FA399CA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BACC2A8C464A2E83FB947E7AE0E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040F-C86E-484D-9838-78790AA7FEC2}"/>
      </w:docPartPr>
      <w:docPartBody>
        <w:p w:rsidR="00417C8C" w:rsidRDefault="002C48B3">
          <w:pPr>
            <w:pStyle w:val="CBBACC2A8C464A2E83FB947E7AE0E3F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5373D486A454CEC943BC324B98B7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B653-12D7-4371-BC83-E62A5B2ED035}"/>
      </w:docPartPr>
      <w:docPartBody>
        <w:p w:rsidR="00417C8C" w:rsidRDefault="002C48B3">
          <w:pPr>
            <w:pStyle w:val="E5373D486A454CEC943BC324B98B71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7395C4112C84E8B86FC7EAA9D6A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ED14-1DD8-4FCD-9AD9-D4E316D50FFA}"/>
      </w:docPartPr>
      <w:docPartBody>
        <w:p w:rsidR="00417C8C" w:rsidRDefault="002C48B3">
          <w:pPr>
            <w:pStyle w:val="A7395C4112C84E8B86FC7EAA9D6A5D5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21921B4CA3749B7BE01FE4E0DC07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9C206-ECD1-4C04-BFEC-1F98A877E284}"/>
      </w:docPartPr>
      <w:docPartBody>
        <w:p w:rsidR="00417C8C" w:rsidRDefault="002C48B3">
          <w:pPr>
            <w:pStyle w:val="921921B4CA3749B7BE01FE4E0DC07355"/>
          </w:pPr>
          <w:r w:rsidRPr="00D26287">
            <w:t xml:space="preserve"> </w:t>
          </w:r>
        </w:p>
      </w:docPartBody>
    </w:docPart>
    <w:docPart>
      <w:docPartPr>
        <w:name w:val="8C4BE35ABC6C4FBF9943132C9FDC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DE31-09D8-4B12-B45F-73534A7B5593}"/>
      </w:docPartPr>
      <w:docPartBody>
        <w:p w:rsidR="00417C8C" w:rsidRDefault="002C48B3">
          <w:pPr>
            <w:pStyle w:val="8C4BE35ABC6C4FBF9943132C9FDC7CF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E45F1BB587451B9116342EA969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F3D92-AB34-4E87-B576-CE431F998B26}"/>
      </w:docPartPr>
      <w:docPartBody>
        <w:p w:rsidR="00417C8C" w:rsidRDefault="002C48B3">
          <w:pPr>
            <w:pStyle w:val="6CE45F1BB587451B9116342EA9690EC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ED9BCCA908943C3B1B1360D0922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073F-985F-4D56-B0A0-484A3EF74897}"/>
      </w:docPartPr>
      <w:docPartBody>
        <w:p w:rsidR="00417C8C" w:rsidRDefault="002C48B3">
          <w:pPr>
            <w:pStyle w:val="6ED9BCCA908943C3B1B1360D0922116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2F0B9FD0ABD44D683DA2C674CDF4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5B14-614E-4ECD-A3F2-BE9DCCE73B8D}"/>
      </w:docPartPr>
      <w:docPartBody>
        <w:p w:rsidR="00417C8C" w:rsidRDefault="002C48B3">
          <w:pPr>
            <w:pStyle w:val="12F0B9FD0ABD44D683DA2C674CDF48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472FF11CA224CF79A2DB7656B341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B9AB3-140F-41F2-8754-D2DCF122CB50}"/>
      </w:docPartPr>
      <w:docPartBody>
        <w:p w:rsidR="00417C8C" w:rsidRDefault="002C48B3">
          <w:pPr>
            <w:pStyle w:val="7472FF11CA224CF79A2DB7656B34124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E8715066A8D4B4198C9F3DA09416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A6C64-DE7E-4BB9-82AD-23AA5067D2BD}"/>
      </w:docPartPr>
      <w:docPartBody>
        <w:p w:rsidR="00417C8C" w:rsidRDefault="002C48B3">
          <w:pPr>
            <w:pStyle w:val="3E8715066A8D4B4198C9F3DA0941618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C614283A59A44C1932830E803CD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C0422-F1E9-4FB6-ABBC-0B2A223A7E88}"/>
      </w:docPartPr>
      <w:docPartBody>
        <w:p w:rsidR="00417C8C" w:rsidRDefault="002C48B3">
          <w:pPr>
            <w:pStyle w:val="6C614283A59A44C1932830E803CD59BC"/>
          </w:pPr>
          <w:r w:rsidRPr="00D26287">
            <w:t xml:space="preserve"> </w:t>
          </w:r>
        </w:p>
      </w:docPartBody>
    </w:docPart>
    <w:docPart>
      <w:docPartPr>
        <w:name w:val="4B64A14B884943658E91FEE578A6B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0282-F5CD-44EE-9DBF-50BB7BFEE817}"/>
      </w:docPartPr>
      <w:docPartBody>
        <w:p w:rsidR="00417C8C" w:rsidRDefault="002C48B3">
          <w:pPr>
            <w:pStyle w:val="4B64A14B884943658E91FEE578A6B7E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9B3260BB93E426EB6F9DB0CE5DD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8917B-F7CD-4335-81BA-A0DC6CB0A56D}"/>
      </w:docPartPr>
      <w:docPartBody>
        <w:p w:rsidR="00417C8C" w:rsidRDefault="002C48B3">
          <w:pPr>
            <w:pStyle w:val="D9B3260BB93E426EB6F9DB0CE5DD98B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39FF56009134CBE907097F985034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AD99-4D1B-4B32-90CB-DA5A881D29F7}"/>
      </w:docPartPr>
      <w:docPartBody>
        <w:p w:rsidR="00417C8C" w:rsidRDefault="002C48B3">
          <w:pPr>
            <w:pStyle w:val="D39FF56009134CBE907097F985034F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931C44C8954CCC925E940AE2B4F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4F1D-CAF5-4424-8543-0B321D9D2384}"/>
      </w:docPartPr>
      <w:docPartBody>
        <w:p w:rsidR="00417C8C" w:rsidRDefault="002C48B3">
          <w:pPr>
            <w:pStyle w:val="11931C44C8954CCC925E940AE2B4F9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DD7ACBD2F0242218BEEF3310467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688D-DEF3-47F2-BFB7-93F03A9E69BD}"/>
      </w:docPartPr>
      <w:docPartBody>
        <w:p w:rsidR="00417C8C" w:rsidRDefault="002C48B3">
          <w:pPr>
            <w:pStyle w:val="EDD7ACBD2F0242218BEEF3310467F83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327C17F83CD4C46BDAAF9C3F79FA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6AF59-F291-4483-844F-F3E2D3577D0B}"/>
      </w:docPartPr>
      <w:docPartBody>
        <w:p w:rsidR="00417C8C" w:rsidRDefault="002C48B3">
          <w:pPr>
            <w:pStyle w:val="3327C17F83CD4C46BDAAF9C3F79FAD6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06CABC1DCD940EC8FFF4B51A87B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777A-2176-4717-97F3-D3E22D56F292}"/>
      </w:docPartPr>
      <w:docPartBody>
        <w:p w:rsidR="00417C8C" w:rsidRDefault="002C48B3">
          <w:pPr>
            <w:pStyle w:val="A06CABC1DCD940EC8FFF4B51A87B45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9C4D55BDE461BB3BB3C35BACE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B7725-32A3-4486-8275-4A34A289075E}"/>
      </w:docPartPr>
      <w:docPartBody>
        <w:p w:rsidR="00417C8C" w:rsidRDefault="002C48B3">
          <w:pPr>
            <w:pStyle w:val="D819C4D55BDE461BB3BB3C35BACE572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6D7ACF455B4F26848651A77BF35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DB7D-6FB6-488E-B34B-D04BEFB3B024}"/>
      </w:docPartPr>
      <w:docPartBody>
        <w:p w:rsidR="00417C8C" w:rsidRDefault="002C48B3">
          <w:pPr>
            <w:pStyle w:val="6A6D7ACF455B4F26848651A77BF356D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5C4081129724EB8B1331C01A04E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23532-9B6C-40E2-B8C4-2A8C14CAEE05}"/>
      </w:docPartPr>
      <w:docPartBody>
        <w:p w:rsidR="00417C8C" w:rsidRDefault="002C48B3">
          <w:pPr>
            <w:pStyle w:val="45C4081129724EB8B1331C01A04E1F1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940DC31DC4FF59F242AE4B223D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40699-24B3-47DE-B674-26F5CC108CE0}"/>
      </w:docPartPr>
      <w:docPartBody>
        <w:p w:rsidR="00417C8C" w:rsidRDefault="002C48B3">
          <w:pPr>
            <w:pStyle w:val="1C7940DC31DC4FF59F242AE4B223DB4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2419F3A3074C05BEC79FE3AA65F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B18D1-2C0D-4261-8957-5E20B43DF2BF}"/>
      </w:docPartPr>
      <w:docPartBody>
        <w:p w:rsidR="00417C8C" w:rsidRDefault="002C48B3">
          <w:pPr>
            <w:pStyle w:val="A02419F3A3074C05BEC79FE3AA65F43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8BAD8910D14D46A8F1454301181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90544-8F4C-49DE-93DB-0E60CDC97897}"/>
      </w:docPartPr>
      <w:docPartBody>
        <w:p w:rsidR="00417C8C" w:rsidRDefault="002C48B3">
          <w:pPr>
            <w:pStyle w:val="1F8BAD8910D14D46A8F1454301181A7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D11E2702687C4232BF71F541B1AFF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2D1C5-D0DE-41CA-B6E5-A9B8E631846C}"/>
      </w:docPartPr>
      <w:docPartBody>
        <w:p w:rsidR="00417C8C" w:rsidRDefault="002C48B3">
          <w:pPr>
            <w:pStyle w:val="D11E2702687C4232BF71F541B1AFF1AF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4A36D7F3CF714186986A7E8214B7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D609C-D493-4343-AF3A-73604DF19E2B}"/>
      </w:docPartPr>
      <w:docPartBody>
        <w:p w:rsidR="00417C8C" w:rsidRDefault="002C48B3">
          <w:pPr>
            <w:pStyle w:val="4A36D7F3CF714186986A7E8214B7EDF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009B44A8974282AC49453F3AFBD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702E-9F70-476B-9F36-AEFD64BDA3E0}"/>
      </w:docPartPr>
      <w:docPartBody>
        <w:p w:rsidR="00417C8C" w:rsidRDefault="002C48B3">
          <w:pPr>
            <w:pStyle w:val="B2009B44A8974282AC49453F3AFBD9AA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CD84E124820449648C7E41CCEEF4B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40084-9916-4A12-9E2F-373189498176}"/>
      </w:docPartPr>
      <w:docPartBody>
        <w:p w:rsidR="00417C8C" w:rsidRDefault="002C48B3">
          <w:pPr>
            <w:pStyle w:val="CD84E124820449648C7E41CCEEF4BDF7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8C436B512B6E42E1A98EDEFAE566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6834-6765-406C-B18D-E4E5072C6D2B}"/>
      </w:docPartPr>
      <w:docPartBody>
        <w:p w:rsidR="00417C8C" w:rsidRDefault="002C48B3">
          <w:pPr>
            <w:pStyle w:val="8C436B512B6E42E1A98EDEFAE566A5F9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42FBCBA2AA4140B2A49F8FA074D36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24C0-9E31-4E45-A968-9310FD0068C9}"/>
      </w:docPartPr>
      <w:docPartBody>
        <w:p w:rsidR="00417C8C" w:rsidRDefault="002C48B3">
          <w:pPr>
            <w:pStyle w:val="42FBCBA2AA4140B2A49F8FA074D36593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95D83BAFF6BA4D6C9B96136D25DFC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3B28-B79A-4435-9C66-BDB2BB69D880}"/>
      </w:docPartPr>
      <w:docPartBody>
        <w:p w:rsidR="00417C8C" w:rsidRDefault="002C48B3">
          <w:pPr>
            <w:pStyle w:val="95D83BAFF6BA4D6C9B96136D25DFC4A3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419F3B376FD4C40BD1EDF7E0A0A2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BE05A-FEEF-4AAA-9297-7F40CBEF960C}"/>
      </w:docPartPr>
      <w:docPartBody>
        <w:p w:rsidR="00417C8C" w:rsidRDefault="002C48B3">
          <w:pPr>
            <w:pStyle w:val="7419F3B376FD4C40BD1EDF7E0A0A2AC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5EA26B8CDA9466894A44CD2ACF0E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B209-58F7-4DBC-965C-957B48FF929D}"/>
      </w:docPartPr>
      <w:docPartBody>
        <w:p w:rsidR="00417C8C" w:rsidRDefault="002C48B3">
          <w:pPr>
            <w:pStyle w:val="85EA26B8CDA9466894A44CD2ACF0E07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7B12C9B5A9D46DA81605031FCC85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6D3DB-E9D1-468C-BED6-A6A4C438076A}"/>
      </w:docPartPr>
      <w:docPartBody>
        <w:p w:rsidR="00417C8C" w:rsidRDefault="002C48B3">
          <w:pPr>
            <w:pStyle w:val="77B12C9B5A9D46DA81605031FCC85AB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2454DBD256EB46A0AE278ED753499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D0DDC-7EEA-4A27-BF2B-ED14B0289A9A}"/>
      </w:docPartPr>
      <w:docPartBody>
        <w:p w:rsidR="00417C8C" w:rsidRDefault="002C48B3">
          <w:pPr>
            <w:pStyle w:val="2454DBD256EB46A0AE278ED75349924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160DF8D160A4560B18B6A9D6CE0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4B703-9AC1-473C-A0CC-C00BDE991800}"/>
      </w:docPartPr>
      <w:docPartBody>
        <w:p w:rsidR="00417C8C" w:rsidRDefault="002C48B3">
          <w:pPr>
            <w:pStyle w:val="4160DF8D160A4560B18B6A9D6CE0B1E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E97272D775694CEEB6E6B6AE94456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646A-3D6B-4BB4-8693-A133CD7D7C4D}"/>
      </w:docPartPr>
      <w:docPartBody>
        <w:p w:rsidR="00417C8C" w:rsidRDefault="002C48B3">
          <w:pPr>
            <w:pStyle w:val="E97272D775694CEEB6E6B6AE94456BB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B591269E0394E79B6AADBC3CC589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FCCF2-D1E0-4A9E-8A10-077B1867C7D2}"/>
      </w:docPartPr>
      <w:docPartBody>
        <w:p w:rsidR="00417C8C" w:rsidRDefault="002C48B3">
          <w:pPr>
            <w:pStyle w:val="4B591269E0394E79B6AADBC3CC589AE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2D6F143B29E41A6AEAA9012E3D81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0625-4A19-4B75-AD3A-7F0B76EDDBA4}"/>
      </w:docPartPr>
      <w:docPartBody>
        <w:p w:rsidR="00417C8C" w:rsidRDefault="002C48B3">
          <w:pPr>
            <w:pStyle w:val="A2D6F143B29E41A6AEAA9012E3D8165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66FFDD5E7E842D79505C346ED021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1E02-1412-4B13-AB98-0A78CD95B276}"/>
      </w:docPartPr>
      <w:docPartBody>
        <w:p w:rsidR="00417C8C" w:rsidRDefault="002C48B3">
          <w:pPr>
            <w:pStyle w:val="166FFDD5E7E842D79505C346ED0213E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59A0CAB87944501ACF62E3D1E933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CB24D-E7C4-4E88-B0D2-5576322152A7}"/>
      </w:docPartPr>
      <w:docPartBody>
        <w:p w:rsidR="00417C8C" w:rsidRDefault="002C48B3">
          <w:pPr>
            <w:pStyle w:val="759A0CAB87944501ACF62E3D1E93324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7FDA22314AA04533A21E96AD0476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541D-0E39-4B7D-AF31-7CDBA8EBD55B}"/>
      </w:docPartPr>
      <w:docPartBody>
        <w:p w:rsidR="00417C8C" w:rsidRDefault="002C48B3">
          <w:pPr>
            <w:pStyle w:val="7FDA22314AA04533A21E96AD0476FB9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DE30627D407493D891D276F0811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8448-EE0B-40E5-8F43-BFD4D37E728C}"/>
      </w:docPartPr>
      <w:docPartBody>
        <w:p w:rsidR="00417C8C" w:rsidRDefault="002C48B3">
          <w:pPr>
            <w:pStyle w:val="3DE30627D407493D891D276F08116EA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414B9B3205D47D9BEDA550E29DC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83CB-FB0C-47B5-A29A-82D856583745}"/>
      </w:docPartPr>
      <w:docPartBody>
        <w:p w:rsidR="00417C8C" w:rsidRDefault="002C48B3">
          <w:pPr>
            <w:pStyle w:val="4414B9B3205D47D9BEDA550E29DCACB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F527BCDB26547D59F6A4AE62C9F8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87F8F-B33D-45D8-84EB-59F66F3B3B4A}"/>
      </w:docPartPr>
      <w:docPartBody>
        <w:p w:rsidR="00417C8C" w:rsidRDefault="002C48B3">
          <w:pPr>
            <w:pStyle w:val="DF527BCDB26547D59F6A4AE62C9F896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C3656A50F744C65815FAE61593FA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914C5-D83F-4A3B-8511-EAEA780D83C4}"/>
      </w:docPartPr>
      <w:docPartBody>
        <w:p w:rsidR="00417C8C" w:rsidRDefault="002C48B3">
          <w:pPr>
            <w:pStyle w:val="BC3656A50F744C65815FAE61593FADC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DA4FD6F1ADD43B7A6D7042D99645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116C-0AF8-481A-95A5-6BE3E14BCA88}"/>
      </w:docPartPr>
      <w:docPartBody>
        <w:p w:rsidR="00417C8C" w:rsidRDefault="002C48B3">
          <w:pPr>
            <w:pStyle w:val="0DA4FD6F1ADD43B7A6D7042D9964564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4893BC5F09F4BF5BC011BD74301E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D9D0-7031-4168-9801-925C7018D785}"/>
      </w:docPartPr>
      <w:docPartBody>
        <w:p w:rsidR="00417C8C" w:rsidRDefault="002C48B3">
          <w:pPr>
            <w:pStyle w:val="94893BC5F09F4BF5BC011BD74301EC7B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A61D77E1A6EB4836A7D4DABE3E66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68D4-A0C8-45BE-BA12-10467AFBC398}"/>
      </w:docPartPr>
      <w:docPartBody>
        <w:p w:rsidR="00000000" w:rsidRDefault="00417C8C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B3"/>
    <w:rsid w:val="002C48B3"/>
    <w:rsid w:val="0041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C8C"/>
    <w:rPr>
      <w:color w:val="808080"/>
    </w:rPr>
  </w:style>
  <w:style w:type="paragraph" w:customStyle="1" w:styleId="F86BCBE42D6148A3A5669ED849FCE0C7">
    <w:name w:val="F86BCBE42D6148A3A5669ED849FCE0C7"/>
  </w:style>
  <w:style w:type="paragraph" w:customStyle="1" w:styleId="8D69DE86AEFD4139B6BD3293303CC5C5">
    <w:name w:val="8D69DE86AEFD4139B6BD3293303CC5C5"/>
  </w:style>
  <w:style w:type="paragraph" w:customStyle="1" w:styleId="D40030A0E0904026937F63074AE4E58B">
    <w:name w:val="D40030A0E0904026937F63074AE4E58B"/>
  </w:style>
  <w:style w:type="paragraph" w:customStyle="1" w:styleId="E09935BF02A34275ACE3D31F0515522E">
    <w:name w:val="E09935BF02A34275ACE3D31F0515522E"/>
  </w:style>
  <w:style w:type="paragraph" w:customStyle="1" w:styleId="8C299AE906424465B7731265ABEE7CDC">
    <w:name w:val="8C299AE906424465B7731265ABEE7CDC"/>
  </w:style>
  <w:style w:type="paragraph" w:customStyle="1" w:styleId="B7A5FA90A76A442E825DF59095793C18">
    <w:name w:val="B7A5FA90A76A442E825DF59095793C18"/>
  </w:style>
  <w:style w:type="paragraph" w:customStyle="1" w:styleId="691CEC8783B94BEBA947AB4275CBD897">
    <w:name w:val="691CEC8783B94BEBA947AB4275CBD897"/>
  </w:style>
  <w:style w:type="paragraph" w:customStyle="1" w:styleId="2D904FE4FED84629A2CD65849C671186">
    <w:name w:val="2D904FE4FED84629A2CD65849C671186"/>
  </w:style>
  <w:style w:type="paragraph" w:customStyle="1" w:styleId="0D3E7EB6C9704D938E6E25EC45DFDC86">
    <w:name w:val="0D3E7EB6C9704D938E6E25EC45DFDC86"/>
  </w:style>
  <w:style w:type="paragraph" w:customStyle="1" w:styleId="C80484EB82C04E38ABDFBED88BA8DDE4">
    <w:name w:val="C80484EB82C04E38ABDFBED88BA8DDE4"/>
  </w:style>
  <w:style w:type="paragraph" w:customStyle="1" w:styleId="BE3401A0A1514D6E9A1C274B9C8CF85F">
    <w:name w:val="BE3401A0A1514D6E9A1C274B9C8CF85F"/>
  </w:style>
  <w:style w:type="paragraph" w:customStyle="1" w:styleId="A020281EE2404FE9A93ED8CAA8CD6BDD">
    <w:name w:val="A020281EE2404FE9A93ED8CAA8CD6BDD"/>
  </w:style>
  <w:style w:type="paragraph" w:customStyle="1" w:styleId="DF2F03010A9549C1965136E28C34409C">
    <w:name w:val="DF2F03010A9549C1965136E28C34409C"/>
  </w:style>
  <w:style w:type="paragraph" w:customStyle="1" w:styleId="F7071CB5119E4F40B406265AD7C9E194">
    <w:name w:val="F7071CB5119E4F40B406265AD7C9E194"/>
  </w:style>
  <w:style w:type="paragraph" w:customStyle="1" w:styleId="CBC7F801D41348C9BBF213FC206BED62">
    <w:name w:val="CBC7F801D41348C9BBF213FC206BED62"/>
  </w:style>
  <w:style w:type="paragraph" w:customStyle="1" w:styleId="8290051FEB51438EA1BA1E95819E54FC">
    <w:name w:val="8290051FEB51438EA1BA1E95819E54FC"/>
  </w:style>
  <w:style w:type="paragraph" w:customStyle="1" w:styleId="C68FA7EDAAD645DD9AEFA56A73A3E042">
    <w:name w:val="C68FA7EDAAD645DD9AEFA56A73A3E042"/>
  </w:style>
  <w:style w:type="paragraph" w:customStyle="1" w:styleId="C41984E821D24C23BC7A38036788FCF8">
    <w:name w:val="C41984E821D24C23BC7A38036788FCF8"/>
  </w:style>
  <w:style w:type="paragraph" w:customStyle="1" w:styleId="7F160E9ECEB542E08FE6DD52772D93E2">
    <w:name w:val="7F160E9ECEB542E08FE6DD52772D93E2"/>
  </w:style>
  <w:style w:type="paragraph" w:customStyle="1" w:styleId="146E44CB1A2948AFB136F56474DA99C7">
    <w:name w:val="146E44CB1A2948AFB136F56474DA99C7"/>
  </w:style>
  <w:style w:type="paragraph" w:customStyle="1" w:styleId="83D106FFDD364494B746F4F0D43C7AA3">
    <w:name w:val="83D106FFDD364494B746F4F0D43C7AA3"/>
  </w:style>
  <w:style w:type="paragraph" w:customStyle="1" w:styleId="ABFE7F598092490E8914EEE2D9FFFB2F">
    <w:name w:val="ABFE7F598092490E8914EEE2D9FFFB2F"/>
  </w:style>
  <w:style w:type="paragraph" w:customStyle="1" w:styleId="43068BD6128D492399FAFD3EEEB13EEA">
    <w:name w:val="43068BD6128D492399FAFD3EEEB13EEA"/>
  </w:style>
  <w:style w:type="paragraph" w:customStyle="1" w:styleId="4B177101BC0646A7B6428D0709FEF4CD">
    <w:name w:val="4B177101BC0646A7B6428D0709FEF4CD"/>
  </w:style>
  <w:style w:type="paragraph" w:customStyle="1" w:styleId="8DE707D7BFBE4DC5B526BCE1F3053024">
    <w:name w:val="8DE707D7BFBE4DC5B526BCE1F3053024"/>
  </w:style>
  <w:style w:type="paragraph" w:customStyle="1" w:styleId="763BD421F3A84C378791D4F5A94E5E29">
    <w:name w:val="763BD421F3A84C378791D4F5A94E5E29"/>
  </w:style>
  <w:style w:type="paragraph" w:customStyle="1" w:styleId="37165FEDE20A43A6863ED010F46A3D66">
    <w:name w:val="37165FEDE20A43A6863ED010F46A3D66"/>
  </w:style>
  <w:style w:type="paragraph" w:customStyle="1" w:styleId="E2BAB20D3C2044DFA00D879D3B0AE279">
    <w:name w:val="E2BAB20D3C2044DFA00D879D3B0AE279"/>
  </w:style>
  <w:style w:type="paragraph" w:customStyle="1" w:styleId="2EC810D464CB491C8CEFE2D24A725B26">
    <w:name w:val="2EC810D464CB491C8CEFE2D24A725B26"/>
  </w:style>
  <w:style w:type="paragraph" w:customStyle="1" w:styleId="42A3775A057746CC931F0B47C904479B">
    <w:name w:val="42A3775A057746CC931F0B47C904479B"/>
  </w:style>
  <w:style w:type="paragraph" w:customStyle="1" w:styleId="A24DBE1F03814DCCB6A9CC6209B44278">
    <w:name w:val="A24DBE1F03814DCCB6A9CC6209B44278"/>
  </w:style>
  <w:style w:type="paragraph" w:customStyle="1" w:styleId="081149900AAA4C33A5856B8B1A859DCB">
    <w:name w:val="081149900AAA4C33A5856B8B1A859DCB"/>
  </w:style>
  <w:style w:type="paragraph" w:customStyle="1" w:styleId="C1940CAE0D014E908DD8F22F86566304">
    <w:name w:val="C1940CAE0D014E908DD8F22F86566304"/>
  </w:style>
  <w:style w:type="paragraph" w:customStyle="1" w:styleId="F8BA502D621546429678B8B6A10423A5">
    <w:name w:val="F8BA502D621546429678B8B6A10423A5"/>
  </w:style>
  <w:style w:type="paragraph" w:customStyle="1" w:styleId="5085ED0E83F241C693EDF1F57098767C">
    <w:name w:val="5085ED0E83F241C693EDF1F57098767C"/>
  </w:style>
  <w:style w:type="paragraph" w:customStyle="1" w:styleId="FD54EFB4F74643BBB93DEDC8BF0844D1">
    <w:name w:val="FD54EFB4F74643BBB93DEDC8BF0844D1"/>
  </w:style>
  <w:style w:type="paragraph" w:customStyle="1" w:styleId="BEA9F7E6ACF248089C28A8AFA707E16F">
    <w:name w:val="BEA9F7E6ACF248089C28A8AFA707E16F"/>
  </w:style>
  <w:style w:type="paragraph" w:customStyle="1" w:styleId="FFBA21DEADF04D6CA02242FC0E5DD562">
    <w:name w:val="FFBA21DEADF04D6CA02242FC0E5DD562"/>
  </w:style>
  <w:style w:type="paragraph" w:customStyle="1" w:styleId="DAB835DBBE474393B1FB0B51F9CF7B1D">
    <w:name w:val="DAB835DBBE474393B1FB0B51F9CF7B1D"/>
  </w:style>
  <w:style w:type="paragraph" w:customStyle="1" w:styleId="6B785B9436EC4844A3CF25AC15084680">
    <w:name w:val="6B785B9436EC4844A3CF25AC15084680"/>
  </w:style>
  <w:style w:type="paragraph" w:customStyle="1" w:styleId="11CB97811B4644428CB163FABC43C5AF">
    <w:name w:val="11CB97811B4644428CB163FABC43C5AF"/>
  </w:style>
  <w:style w:type="paragraph" w:customStyle="1" w:styleId="B299B8E79A4E4A1692EA817B85A3C16A">
    <w:name w:val="B299B8E79A4E4A1692EA817B85A3C16A"/>
  </w:style>
  <w:style w:type="paragraph" w:customStyle="1" w:styleId="6A0677C4182F4043A16A956EC3A2B840">
    <w:name w:val="6A0677C4182F4043A16A956EC3A2B840"/>
  </w:style>
  <w:style w:type="paragraph" w:customStyle="1" w:styleId="433C62C0198442E895DA26E2ED2ACBD5">
    <w:name w:val="433C62C0198442E895DA26E2ED2ACBD5"/>
  </w:style>
  <w:style w:type="paragraph" w:customStyle="1" w:styleId="18B448B210234629A974FAB80526FA8A">
    <w:name w:val="18B448B210234629A974FAB80526FA8A"/>
  </w:style>
  <w:style w:type="paragraph" w:customStyle="1" w:styleId="ECBB7077D2624C4FAD393EE1AE73FF5D">
    <w:name w:val="ECBB7077D2624C4FAD393EE1AE73FF5D"/>
  </w:style>
  <w:style w:type="paragraph" w:customStyle="1" w:styleId="6AD65833CE3141908B6F07CCB92F6176">
    <w:name w:val="6AD65833CE3141908B6F07CCB92F6176"/>
  </w:style>
  <w:style w:type="paragraph" w:customStyle="1" w:styleId="560B77DDB93343D6BE3DB42481C7B84D">
    <w:name w:val="560B77DDB93343D6BE3DB42481C7B84D"/>
  </w:style>
  <w:style w:type="paragraph" w:customStyle="1" w:styleId="9C1B322B7A6D4D268AEDFFDA91C8C6B0">
    <w:name w:val="9C1B322B7A6D4D268AEDFFDA91C8C6B0"/>
  </w:style>
  <w:style w:type="paragraph" w:customStyle="1" w:styleId="5F4DBAF0EA164525A30DF74CC53E56D0">
    <w:name w:val="5F4DBAF0EA164525A30DF74CC53E56D0"/>
  </w:style>
  <w:style w:type="paragraph" w:customStyle="1" w:styleId="5C29EA34FFA04E9A94412EF81AA08633">
    <w:name w:val="5C29EA34FFA04E9A94412EF81AA08633"/>
  </w:style>
  <w:style w:type="paragraph" w:customStyle="1" w:styleId="3A40D8E313804178AAE0C4DDE65D947B">
    <w:name w:val="3A40D8E313804178AAE0C4DDE65D947B"/>
  </w:style>
  <w:style w:type="paragraph" w:customStyle="1" w:styleId="5B19F1FD8FC141D0A1B8935ACF2D63DD">
    <w:name w:val="5B19F1FD8FC141D0A1B8935ACF2D63DD"/>
  </w:style>
  <w:style w:type="paragraph" w:customStyle="1" w:styleId="1F28E79A571E4758A6A8A24CB94D4BE3">
    <w:name w:val="1F28E79A571E4758A6A8A24CB94D4BE3"/>
  </w:style>
  <w:style w:type="paragraph" w:customStyle="1" w:styleId="B8D3CEB272EB473B93B4DDAEC20E869C">
    <w:name w:val="B8D3CEB272EB473B93B4DDAEC20E869C"/>
  </w:style>
  <w:style w:type="paragraph" w:customStyle="1" w:styleId="9DF8542D3B584577800A9C89D5D13848">
    <w:name w:val="9DF8542D3B584577800A9C89D5D13848"/>
  </w:style>
  <w:style w:type="paragraph" w:customStyle="1" w:styleId="CF85D71AFC6249B98E6174746F6BA0E3">
    <w:name w:val="CF85D71AFC6249B98E6174746F6BA0E3"/>
  </w:style>
  <w:style w:type="paragraph" w:customStyle="1" w:styleId="6CC48C8A9A464F0E9ADC31EC2AFFE1FD">
    <w:name w:val="6CC48C8A9A464F0E9ADC31EC2AFFE1FD"/>
  </w:style>
  <w:style w:type="paragraph" w:customStyle="1" w:styleId="4DF7555ED84947A890A02CDA2A2F5E3C">
    <w:name w:val="4DF7555ED84947A890A02CDA2A2F5E3C"/>
  </w:style>
  <w:style w:type="paragraph" w:customStyle="1" w:styleId="3B8FBEEBAE0549EBBF18D77A429BCF7A">
    <w:name w:val="3B8FBEEBAE0549EBBF18D77A429BCF7A"/>
  </w:style>
  <w:style w:type="paragraph" w:customStyle="1" w:styleId="06B0D0BCD5FE4A6BBEB7B084FD0F0261">
    <w:name w:val="06B0D0BCD5FE4A6BBEB7B084FD0F0261"/>
  </w:style>
  <w:style w:type="paragraph" w:customStyle="1" w:styleId="B2126454D66F42F89DD728C8706228E6">
    <w:name w:val="B2126454D66F42F89DD728C8706228E6"/>
  </w:style>
  <w:style w:type="paragraph" w:customStyle="1" w:styleId="B074BCE674F840E6806464C0DC0B191A">
    <w:name w:val="B074BCE674F840E6806464C0DC0B191A"/>
  </w:style>
  <w:style w:type="paragraph" w:customStyle="1" w:styleId="E97BA67080324A00AC86234F86037E11">
    <w:name w:val="E97BA67080324A00AC86234F86037E11"/>
  </w:style>
  <w:style w:type="paragraph" w:customStyle="1" w:styleId="FC400F19433347EF84122AFDDE1D11D7">
    <w:name w:val="FC400F19433347EF84122AFDDE1D11D7"/>
  </w:style>
  <w:style w:type="paragraph" w:customStyle="1" w:styleId="8C67CC653C414E26A48FEE5270BEB917">
    <w:name w:val="8C67CC653C414E26A48FEE5270BEB917"/>
  </w:style>
  <w:style w:type="paragraph" w:customStyle="1" w:styleId="ED6521843ED4414E80950BCE21AC9097">
    <w:name w:val="ED6521843ED4414E80950BCE21AC9097"/>
  </w:style>
  <w:style w:type="paragraph" w:customStyle="1" w:styleId="3CBDD0E65D52454DBAFB9A9759D03A5C">
    <w:name w:val="3CBDD0E65D52454DBAFB9A9759D03A5C"/>
  </w:style>
  <w:style w:type="paragraph" w:customStyle="1" w:styleId="3EB1C4BD56434E3FBC8B197C436ABEA6">
    <w:name w:val="3EB1C4BD56434E3FBC8B197C436ABEA6"/>
  </w:style>
  <w:style w:type="paragraph" w:customStyle="1" w:styleId="22672D5CBD0C4EA8AE46715653D9B1DF">
    <w:name w:val="22672D5CBD0C4EA8AE46715653D9B1DF"/>
  </w:style>
  <w:style w:type="paragraph" w:customStyle="1" w:styleId="BA62C9B33FDA45F59A1CF38B9A81FDAC">
    <w:name w:val="BA62C9B33FDA45F59A1CF38B9A81FDAC"/>
  </w:style>
  <w:style w:type="paragraph" w:customStyle="1" w:styleId="2FFB043A0302436C8A2A0C6B5FBD963C">
    <w:name w:val="2FFB043A0302436C8A2A0C6B5FBD963C"/>
  </w:style>
  <w:style w:type="paragraph" w:customStyle="1" w:styleId="848F1219931C412C93C863BC3447BC03">
    <w:name w:val="848F1219931C412C93C863BC3447BC03"/>
  </w:style>
  <w:style w:type="paragraph" w:customStyle="1" w:styleId="DE660221613E49FEA44045E6C66CC899">
    <w:name w:val="DE660221613E49FEA44045E6C66CC899"/>
  </w:style>
  <w:style w:type="paragraph" w:customStyle="1" w:styleId="5456A2937A6C43889D0C6FC0768EEF75">
    <w:name w:val="5456A2937A6C43889D0C6FC0768EEF75"/>
  </w:style>
  <w:style w:type="paragraph" w:customStyle="1" w:styleId="9B387EE7478B4A0EB02A7DC78A9922CF">
    <w:name w:val="9B387EE7478B4A0EB02A7DC78A9922CF"/>
  </w:style>
  <w:style w:type="paragraph" w:customStyle="1" w:styleId="DF640E2A32224A409CECEF60C0E4E5CC">
    <w:name w:val="DF640E2A32224A409CECEF60C0E4E5CC"/>
  </w:style>
  <w:style w:type="paragraph" w:customStyle="1" w:styleId="7E28FA6FE0EE481F9005FC938B1AF5EE">
    <w:name w:val="7E28FA6FE0EE481F9005FC938B1AF5EE"/>
  </w:style>
  <w:style w:type="paragraph" w:customStyle="1" w:styleId="3CBAC39D48DA41AE98CB1507A6530344">
    <w:name w:val="3CBAC39D48DA41AE98CB1507A6530344"/>
  </w:style>
  <w:style w:type="paragraph" w:customStyle="1" w:styleId="D1EEC19DE61C471C91CFFA6132BC7772">
    <w:name w:val="D1EEC19DE61C471C91CFFA6132BC7772"/>
  </w:style>
  <w:style w:type="paragraph" w:customStyle="1" w:styleId="377E1B0E706F4751A982A91D32F6409F">
    <w:name w:val="377E1B0E706F4751A982A91D32F6409F"/>
  </w:style>
  <w:style w:type="paragraph" w:customStyle="1" w:styleId="99981949FE3D411B9943262677D96FE6">
    <w:name w:val="99981949FE3D411B9943262677D96FE6"/>
  </w:style>
  <w:style w:type="paragraph" w:customStyle="1" w:styleId="5620DB408E874218AC342222EB380FB6">
    <w:name w:val="5620DB408E874218AC342222EB380FB6"/>
  </w:style>
  <w:style w:type="paragraph" w:customStyle="1" w:styleId="A17032E2CA2F48BDAE1B1F0F88330EC5">
    <w:name w:val="A17032E2CA2F48BDAE1B1F0F88330EC5"/>
  </w:style>
  <w:style w:type="paragraph" w:customStyle="1" w:styleId="B3CE59B557354F4EB859689216C3C028">
    <w:name w:val="B3CE59B557354F4EB859689216C3C028"/>
  </w:style>
  <w:style w:type="paragraph" w:customStyle="1" w:styleId="9480896B33924848B4AA3462FA399CAA">
    <w:name w:val="9480896B33924848B4AA3462FA399CAA"/>
  </w:style>
  <w:style w:type="paragraph" w:customStyle="1" w:styleId="CBBACC2A8C464A2E83FB947E7AE0E3F2">
    <w:name w:val="CBBACC2A8C464A2E83FB947E7AE0E3F2"/>
  </w:style>
  <w:style w:type="paragraph" w:customStyle="1" w:styleId="E5373D486A454CEC943BC324B98B71EA">
    <w:name w:val="E5373D486A454CEC943BC324B98B71EA"/>
  </w:style>
  <w:style w:type="paragraph" w:customStyle="1" w:styleId="A7395C4112C84E8B86FC7EAA9D6A5D54">
    <w:name w:val="A7395C4112C84E8B86FC7EAA9D6A5D54"/>
  </w:style>
  <w:style w:type="paragraph" w:customStyle="1" w:styleId="921921B4CA3749B7BE01FE4E0DC07355">
    <w:name w:val="921921B4CA3749B7BE01FE4E0DC07355"/>
  </w:style>
  <w:style w:type="paragraph" w:customStyle="1" w:styleId="8C4BE35ABC6C4FBF9943132C9FDC7CFC">
    <w:name w:val="8C4BE35ABC6C4FBF9943132C9FDC7CFC"/>
  </w:style>
  <w:style w:type="paragraph" w:customStyle="1" w:styleId="6CE45F1BB587451B9116342EA9690EC0">
    <w:name w:val="6CE45F1BB587451B9116342EA9690EC0"/>
  </w:style>
  <w:style w:type="paragraph" w:customStyle="1" w:styleId="6ED9BCCA908943C3B1B1360D09221165">
    <w:name w:val="6ED9BCCA908943C3B1B1360D09221165"/>
  </w:style>
  <w:style w:type="paragraph" w:customStyle="1" w:styleId="12F0B9FD0ABD44D683DA2C674CDF488E">
    <w:name w:val="12F0B9FD0ABD44D683DA2C674CDF488E"/>
  </w:style>
  <w:style w:type="paragraph" w:customStyle="1" w:styleId="7472FF11CA224CF79A2DB7656B341243">
    <w:name w:val="7472FF11CA224CF79A2DB7656B341243"/>
  </w:style>
  <w:style w:type="paragraph" w:customStyle="1" w:styleId="3E8715066A8D4B4198C9F3DA0941618A">
    <w:name w:val="3E8715066A8D4B4198C9F3DA0941618A"/>
  </w:style>
  <w:style w:type="paragraph" w:customStyle="1" w:styleId="6C614283A59A44C1932830E803CD59BC">
    <w:name w:val="6C614283A59A44C1932830E803CD59BC"/>
  </w:style>
  <w:style w:type="paragraph" w:customStyle="1" w:styleId="4B64A14B884943658E91FEE578A6B7EA">
    <w:name w:val="4B64A14B884943658E91FEE578A6B7EA"/>
  </w:style>
  <w:style w:type="paragraph" w:customStyle="1" w:styleId="D9B3260BB93E426EB6F9DB0CE5DD98B3">
    <w:name w:val="D9B3260BB93E426EB6F9DB0CE5DD98B3"/>
  </w:style>
  <w:style w:type="paragraph" w:customStyle="1" w:styleId="D39FF56009134CBE907097F985034F18">
    <w:name w:val="D39FF56009134CBE907097F985034F18"/>
  </w:style>
  <w:style w:type="paragraph" w:customStyle="1" w:styleId="11931C44C8954CCC925E940AE2B4F911">
    <w:name w:val="11931C44C8954CCC925E940AE2B4F911"/>
  </w:style>
  <w:style w:type="paragraph" w:customStyle="1" w:styleId="EDD7ACBD2F0242218BEEF3310467F83B">
    <w:name w:val="EDD7ACBD2F0242218BEEF3310467F83B"/>
  </w:style>
  <w:style w:type="paragraph" w:customStyle="1" w:styleId="3327C17F83CD4C46BDAAF9C3F79FAD67">
    <w:name w:val="3327C17F83CD4C46BDAAF9C3F79FAD67"/>
  </w:style>
  <w:style w:type="paragraph" w:customStyle="1" w:styleId="A06CABC1DCD940EC8FFF4B51A87B4570">
    <w:name w:val="A06CABC1DCD940EC8FFF4B51A87B4570"/>
  </w:style>
  <w:style w:type="paragraph" w:customStyle="1" w:styleId="D819C4D55BDE461BB3BB3C35BACE5726">
    <w:name w:val="D819C4D55BDE461BB3BB3C35BACE5726"/>
  </w:style>
  <w:style w:type="paragraph" w:customStyle="1" w:styleId="6A6D7ACF455B4F26848651A77BF356DB">
    <w:name w:val="6A6D7ACF455B4F26848651A77BF356DB"/>
  </w:style>
  <w:style w:type="paragraph" w:customStyle="1" w:styleId="45C4081129724EB8B1331C01A04E1F19">
    <w:name w:val="45C4081129724EB8B1331C01A04E1F19"/>
  </w:style>
  <w:style w:type="paragraph" w:customStyle="1" w:styleId="1C7940DC31DC4FF59F242AE4B223DB45">
    <w:name w:val="1C7940DC31DC4FF59F242AE4B223DB45"/>
  </w:style>
  <w:style w:type="paragraph" w:customStyle="1" w:styleId="A02419F3A3074C05BEC79FE3AA65F43E">
    <w:name w:val="A02419F3A3074C05BEC79FE3AA65F43E"/>
  </w:style>
  <w:style w:type="paragraph" w:customStyle="1" w:styleId="1F8BAD8910D14D46A8F1454301181A7D">
    <w:name w:val="1F8BAD8910D14D46A8F1454301181A7D"/>
  </w:style>
  <w:style w:type="paragraph" w:customStyle="1" w:styleId="D11E2702687C4232BF71F541B1AFF1AF">
    <w:name w:val="D11E2702687C4232BF71F541B1AFF1AF"/>
  </w:style>
  <w:style w:type="paragraph" w:customStyle="1" w:styleId="4A36D7F3CF714186986A7E8214B7EDFE">
    <w:name w:val="4A36D7F3CF714186986A7E8214B7EDFE"/>
  </w:style>
  <w:style w:type="paragraph" w:customStyle="1" w:styleId="B2009B44A8974282AC49453F3AFBD9AA">
    <w:name w:val="B2009B44A8974282AC49453F3AFBD9AA"/>
  </w:style>
  <w:style w:type="paragraph" w:customStyle="1" w:styleId="CD84E124820449648C7E41CCEEF4BDF7">
    <w:name w:val="CD84E124820449648C7E41CCEEF4BDF7"/>
  </w:style>
  <w:style w:type="paragraph" w:customStyle="1" w:styleId="8C436B512B6E42E1A98EDEFAE566A5F9">
    <w:name w:val="8C436B512B6E42E1A98EDEFAE566A5F9"/>
  </w:style>
  <w:style w:type="paragraph" w:customStyle="1" w:styleId="42FBCBA2AA4140B2A49F8FA074D36593">
    <w:name w:val="42FBCBA2AA4140B2A49F8FA074D36593"/>
  </w:style>
  <w:style w:type="paragraph" w:customStyle="1" w:styleId="95D83BAFF6BA4D6C9B96136D25DFC4A3">
    <w:name w:val="95D83BAFF6BA4D6C9B96136D25DFC4A3"/>
  </w:style>
  <w:style w:type="paragraph" w:customStyle="1" w:styleId="7419F3B376FD4C40BD1EDF7E0A0A2AC9">
    <w:name w:val="7419F3B376FD4C40BD1EDF7E0A0A2AC9"/>
  </w:style>
  <w:style w:type="paragraph" w:customStyle="1" w:styleId="85EA26B8CDA9466894A44CD2ACF0E07B">
    <w:name w:val="85EA26B8CDA9466894A44CD2ACF0E07B"/>
  </w:style>
  <w:style w:type="paragraph" w:customStyle="1" w:styleId="77B12C9B5A9D46DA81605031FCC85ABA">
    <w:name w:val="77B12C9B5A9D46DA81605031FCC85ABA"/>
  </w:style>
  <w:style w:type="paragraph" w:customStyle="1" w:styleId="2454DBD256EB46A0AE278ED75349924A">
    <w:name w:val="2454DBD256EB46A0AE278ED75349924A"/>
  </w:style>
  <w:style w:type="paragraph" w:customStyle="1" w:styleId="4160DF8D160A4560B18B6A9D6CE0B1E0">
    <w:name w:val="4160DF8D160A4560B18B6A9D6CE0B1E0"/>
  </w:style>
  <w:style w:type="paragraph" w:customStyle="1" w:styleId="E97272D775694CEEB6E6B6AE94456BBB">
    <w:name w:val="E97272D775694CEEB6E6B6AE94456BBB"/>
  </w:style>
  <w:style w:type="paragraph" w:customStyle="1" w:styleId="4B591269E0394E79B6AADBC3CC589AE2">
    <w:name w:val="4B591269E0394E79B6AADBC3CC589AE2"/>
  </w:style>
  <w:style w:type="paragraph" w:customStyle="1" w:styleId="A2D6F143B29E41A6AEAA9012E3D8165F">
    <w:name w:val="A2D6F143B29E41A6AEAA9012E3D8165F"/>
  </w:style>
  <w:style w:type="paragraph" w:customStyle="1" w:styleId="166FFDD5E7E842D79505C346ED0213E1">
    <w:name w:val="166FFDD5E7E842D79505C346ED0213E1"/>
  </w:style>
  <w:style w:type="paragraph" w:customStyle="1" w:styleId="759A0CAB87944501ACF62E3D1E933245">
    <w:name w:val="759A0CAB87944501ACF62E3D1E933245"/>
  </w:style>
  <w:style w:type="paragraph" w:customStyle="1" w:styleId="7FDA22314AA04533A21E96AD0476FB98">
    <w:name w:val="7FDA22314AA04533A21E96AD0476FB98"/>
  </w:style>
  <w:style w:type="paragraph" w:customStyle="1" w:styleId="3DE30627D407493D891D276F08116EAE">
    <w:name w:val="3DE30627D407493D891D276F08116EAE"/>
  </w:style>
  <w:style w:type="paragraph" w:customStyle="1" w:styleId="4414B9B3205D47D9BEDA550E29DCACBC">
    <w:name w:val="4414B9B3205D47D9BEDA550E29DCACBC"/>
  </w:style>
  <w:style w:type="paragraph" w:customStyle="1" w:styleId="DF527BCDB26547D59F6A4AE62C9F8967">
    <w:name w:val="DF527BCDB26547D59F6A4AE62C9F8967"/>
  </w:style>
  <w:style w:type="paragraph" w:customStyle="1" w:styleId="BC3656A50F744C65815FAE61593FADC1">
    <w:name w:val="BC3656A50F744C65815FAE61593FADC1"/>
  </w:style>
  <w:style w:type="paragraph" w:customStyle="1" w:styleId="0DA4FD6F1ADD43B7A6D7042D9964564B">
    <w:name w:val="0DA4FD6F1ADD43B7A6D7042D9964564B"/>
  </w:style>
  <w:style w:type="paragraph" w:customStyle="1" w:styleId="94893BC5F09F4BF5BC011BD74301EC7B">
    <w:name w:val="94893BC5F09F4BF5BC011BD74301E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9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4</cp:revision>
  <cp:lastPrinted>2023-02-06T01:04:00Z</cp:lastPrinted>
  <dcterms:created xsi:type="dcterms:W3CDTF">2023-02-06T00:34:00Z</dcterms:created>
  <dcterms:modified xsi:type="dcterms:W3CDTF">2023-02-06T01:04:00Z</dcterms:modified>
</cp:coreProperties>
</file>