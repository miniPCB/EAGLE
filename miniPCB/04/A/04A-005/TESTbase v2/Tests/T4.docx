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178E2C4D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60863438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56DCEE04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4446454A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4F50B2E2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90AE391F0C194CB39252B042C3BA4504"/>
            </w:placeholder>
            <w:text/>
          </w:sdtPr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74A3E9E4" w14:textId="52BE9547" w:rsidR="007D7AE9" w:rsidRDefault="00C529E8" w:rsidP="00634756">
                <w:pPr>
                  <w:pStyle w:val="Title"/>
                </w:pPr>
                <w:r w:rsidRPr="00C529E8">
                  <w:t>Resistance Value, R1</w:t>
                </w:r>
              </w:p>
            </w:tc>
          </w:sdtContent>
        </w:sdt>
      </w:tr>
      <w:tr w:rsidR="000715B0" w14:paraId="1B40708C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65EB670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86467A6CC10447BDA574106DD3865749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2DCA36E" w14:textId="1B4793E7" w:rsidR="000715B0" w:rsidRDefault="00C529E8" w:rsidP="000715B0">
                <w:pPr>
                  <w:spacing w:line="259" w:lineRule="auto"/>
                </w:pPr>
                <w:r>
                  <w:t>T4</w:t>
                </w:r>
              </w:p>
            </w:tc>
          </w:sdtContent>
        </w:sdt>
        <w:tc>
          <w:tcPr>
            <w:tcW w:w="1533" w:type="dxa"/>
            <w:vAlign w:val="center"/>
          </w:tcPr>
          <w:p w14:paraId="357680AA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9DBF05133EED402DBDB224AA36A39E03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E32BB19" w14:textId="1C6292A6" w:rsidR="000715B0" w:rsidRDefault="00C529E8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0DB18FAF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122A62C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4404258102B4429EAE442F8A6B796498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F1B7348" w14:textId="376E52A4" w:rsidR="000715B0" w:rsidRDefault="00C529E8" w:rsidP="000715B0">
                <w:pPr>
                  <w:spacing w:line="259" w:lineRule="auto"/>
                </w:pPr>
                <w:r>
                  <w:t>T3</w:t>
                </w:r>
              </w:p>
            </w:tc>
          </w:sdtContent>
        </w:sdt>
        <w:tc>
          <w:tcPr>
            <w:tcW w:w="1533" w:type="dxa"/>
            <w:vAlign w:val="center"/>
          </w:tcPr>
          <w:p w14:paraId="5B2283F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9272E02B7D154D839838C8BAFC457658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2CBF3E" w14:textId="2C6D9126" w:rsidR="000715B0" w:rsidRDefault="00C529E8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6FE1DE19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28234EED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471267C2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4FCC07F3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6D979E94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6CAB94B7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0D75218D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194D571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5CD4B3C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33F18FE4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29F3AA45543240CE9532F9CF7B9805E2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159D63C" w14:textId="01E5F8BC" w:rsidR="001618D1" w:rsidRDefault="00C529E8" w:rsidP="001618D1">
                <w:pPr>
                  <w:spacing w:line="259" w:lineRule="auto"/>
                  <w:jc w:val="center"/>
                </w:pPr>
                <w:r>
                  <w:t>R1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ED2E1736EE6743DAAE1A25622D5AE24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E7C9749" w14:textId="11A12AC9" w:rsidR="001618D1" w:rsidRDefault="00C529E8" w:rsidP="001618D1">
                <w:pPr>
                  <w:pStyle w:val="FormSmall"/>
                  <w:jc w:val="center"/>
                </w:pPr>
                <w:r>
                  <w:t>RESISTOR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C2C87D38CFFB47EB820401E75427B3B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CC49D0B" w14:textId="68E74ED1" w:rsidR="001618D1" w:rsidRDefault="00C529E8" w:rsidP="001618D1">
                <w:pPr>
                  <w:pStyle w:val="FormSmall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56EAE2D7342D45D7812BCC937E2D42B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DC97A73" w14:textId="5D76861D" w:rsidR="001618D1" w:rsidRPr="00CE53EC" w:rsidRDefault="00C529E8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EFCD48C08D5F4525939E02976E819FE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56B643E" w14:textId="248AB5D9" w:rsidR="001618D1" w:rsidRDefault="00C529E8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545E4CB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529F0E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50C786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A7506F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F26797EAE3164483AD2EA19628D064B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69977B1" w14:textId="5DE2B098" w:rsidR="001618D1" w:rsidRPr="00CE53EC" w:rsidRDefault="00C529E8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8434030A75254794A4ABD9A66289AE6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8919719" w14:textId="5505D5DF" w:rsidR="001618D1" w:rsidRDefault="00C529E8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7D738982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DE01EEE6748245ED94FCE1989ACC7EA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0B29A0B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866BA0EEE59D4662AEF3903C6F672308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ECC785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B760A2DB74A1480AAA57FF67587B081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532052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90621114908840E4B8C0ABD9A832393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AFCE86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C60523317E5D4A7B827296AFFA2A5C0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36BE66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8B034A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46F3CF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A8353A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B2D322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13F582BE54C14D6195287533CAC7CCB2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FE96E4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CBF23C77633F4DDB9F33919E99B065B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939C7B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C9AD8B6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259E1E52BB2242089920390479EC9A9C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1AE12E8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E13FB04CCE1346A38DB9E0064E16894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BC2EA0D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438796A1E4BB4ED984CDD74AF524656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F99DBF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31CD46F4123048D9B404B1F92051E9D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C98C4D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0386A41EAEF6438CA2C989F30A7ED8C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BC4165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109FA5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B78794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7D2B89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9FF900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AD13358DB45C4599A4C4F25294201561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C45585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9EFE5BEE38B7477ABA60EAE231E6417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B5A44B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8FE0AA1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6798AF75875E4219B5D3692821917FF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6D6A73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5F4B2AF8AE414C97A20A9E9480A2F2AF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3DAA6C1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A9BAA84B08634B258DEFF217BFA3E6C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663BFA8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24174F5593A14B57898AD1BB1F254C3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607D52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886B2A3C2F1B4078AAF895F09BC1481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589228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FB92DA6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4EA92C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60F049D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930C6B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4FBE89AEDA7E43A889D6DBFA0509670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F441F7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2690CAB5EEDA40A09BC307DD07E840F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378E36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AF6FEF0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89777AAAFF644FF1A5FF8C582A3D6319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E1938D6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8A06D5A4E77A4231B9AB4D6994CD104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8A6233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EED04509961A4B539F40A94C767651F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8A1B4A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50DD34DA29BD4E7381ACDF7E8FBB805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2E9CED1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FE87912A356D4870AB479329A6772DA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5409DE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7CD3F4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09F0A5D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05D6F12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B7AE4D9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D122F5F2CDBB42D1A453CA275A7063D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4AA347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61043DF90F8D46C4A3675B95609A849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0ABBF0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EE421AD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4C76EEE883C448EB91E386B33A33835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8021DD4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03F6CD90A9C84308BF2F4837CCDA03BD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43F11F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11A1B8620B68405EB18F5696445B9D5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2A173FF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F445D922DCFF4DF6AA1E212DBC61A7E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6EBBEE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6EFEDD69578043268BBF3AF1293FD18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D075F6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3F3391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0ECBE39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54A320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5A6EF00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AF577E8D5D854C47A842B49CF366510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CFBBAB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3F5E0C4DF61A4EA0A53A5F1615156F3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037B3A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494DC5E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6624F10E8CC8484195D6EDDC3FB38782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64E164F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4589F73A5E92479FB8A42A14ED30F99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5EB5A7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96D900AFB5E147BAAACF2F582E2B6DF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0FAF91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A27E7FCE813344E78BF68A8FF7F8C50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7331AC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265130D82C274F23990FD3904BF8369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E98522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25C0B13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DD6C416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32D53D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CF61C6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2B703BB8DBF8423198A47AD6F25668E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8AC3ED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FE147201E15C4229AE72A083DEB5A41A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2F4548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854C49D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1DE036FC7A86440D9B5F9953BF5C512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021A2C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87364D194D9A4C879BE498D8EC17B45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56DB18F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B9F3811C68DA4978B5F8036BC5F6C9BA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C41A6E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E5F95C87DADF4A1B9DCC9646AA7B5DD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DAD7BC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FD54F7D3DF0449EAAE7D1C9C560EE88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3719B0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D14ED98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707A4E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2B4E4B7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5B1353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3C460F551823412AB21C0CD422215B0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A53994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D9CCC8B6214E41618CF82CD091CD1D43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42B52D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82D4EEB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2632AD95FB68477080C43DCC2B605CF0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6EBDFF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B01F639A14D24924BA35F1E242F59FC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1FC21C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C3A346027E4848DC8007FB3E9B469422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0A7E233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8E4F89478AE04FFC9FDC74741B59AA7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39D8662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E9248569C146420A8A8012C226BA68B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D393ED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2783F2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D3974C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0419CE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02C527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7CCC6C15393C414EA8A3558B88D20B2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F65245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4802254AF35C4EF1B827C696C9C1B34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630A00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3A310AE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9BFA507A8A234784959676D05440823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A1C8D3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4C8D10AE7E5044F8A81153A98384CC8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46372F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549DF481D67D462783E8DE6B05FF09C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63D653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8E6E7D3F747E4DA5AFDF5D2476B8F59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C60A48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28AE4955426D482A81412211DDED061C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295B08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FB9CA5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21C39591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74D918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5D598B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6654FDB8EEB54366B028305E594F149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E4FFA0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53A23E0571784DE48F6BA7DA7082491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D3685D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0EB06E7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A92B4705331E47E683B2408371EFC9F6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5947D1E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07792E5D42F64B45B70A323BBD655DB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C90B800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FECA07AB57194703954F6AB13F02175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76EF922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8FD9CE92F666463C9752C5E2D6A8167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5FC66D7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69429AC2BFB04521A231F1EC45B02F4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A62F20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21DA27C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3748D0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9533FD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9C46C4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480DD2C6737A4A4CBC02792E8AED80C6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F7AA57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DB9A7B06924F45F6810FC1B506873EB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F2B105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C85623C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A04DD07A2A0A494D898D0B163C38FDF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5EF253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5A706EEFB8CC449C9FC00BC059B3526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0273BBB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E8DCD98141DF49C7B28A16A743DEF03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CF49127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622B4183611E4CE79DBFB75452F5E6C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D7157D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3F265212EECE4A5A81A996B5F141DB77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042C4D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F6FD16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4168F9C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090182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62FB911E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E836DD74393F4819ADF5BD4DDE7AE77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7FB1CF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8BD05CF884D540209EC8F03DDFDF29A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7930D3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1F41D9E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F8186B2E883D4CBDA6238C9DFEFE25B1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FC01F2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ACB3DA9238B44162A6FC2EF24ABF8FBE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877D563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B204B2CD877341849726938C5E4B7DA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84215FA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D0BEAC73E70343439B0F595D3570C15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A51D79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EA3F5C9C8E634AF080473A31BBE6916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0C85F1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6B33294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0D20F55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4470D44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378BEE0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7F88BB30C86C49A8B824D889B499D9C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E36D849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11A0A2CFA3A64ED0AA86BD2AF7432A9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914314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91E007C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746EFAB4DFA74B80B1BA00C2B52DB38E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A84409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B93BDDA5C4DB45C380CC2337E5844DC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946F92B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7AB57C912CDA4E3CAEFA9FB3C3EA2A75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2D1AFA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EF4248C6994A4A4AAEC2798CCA07199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14D5D8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85605904C79D4346BE0F791FAB9BD814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009200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8AFFDB3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F0581E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1547B6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10E7F53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F103FCFFE5424B2A9615EE29B530CD2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4375E6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AC2A19C940C24D5D82EEC0E446EEBEE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B2C972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22A494E5" w14:textId="77777777" w:rsidR="007034F7" w:rsidRDefault="007034F7"/>
    <w:p w14:paraId="1EF0D901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5B93864C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18C1BD9A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5B7C55BE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45940B25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28E4329E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1232536DD51A4EBEAE24C4B3EA9E29CE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4BF248EB" w14:textId="098AE19A" w:rsidR="00F7263C" w:rsidRDefault="00C529E8" w:rsidP="000715B0">
                <w:pPr>
                  <w:spacing w:line="259" w:lineRule="auto"/>
                </w:pPr>
                <w:r>
                  <w:t>Verify resistor is within expected resistance tolerance.</w:t>
                </w:r>
              </w:p>
            </w:tc>
          </w:sdtContent>
        </w:sdt>
      </w:tr>
      <w:tr w:rsidR="001B3708" w14:paraId="4457EFE5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576A9AB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6021B54F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9042979DC4364594A741C9996D29F042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7C9AF7CF" w14:textId="79A83741" w:rsidR="001B3708" w:rsidRPr="007D7AE9" w:rsidRDefault="00C529E8" w:rsidP="007754D8">
                <w:pPr>
                  <w:spacing w:line="259" w:lineRule="auto"/>
                  <w:rPr>
                    <w:rStyle w:val="Strong"/>
                  </w:rPr>
                </w:pPr>
                <w:r>
                  <w:t>Handheld multimeter measurement at test points.</w:t>
                </w:r>
              </w:p>
            </w:tc>
          </w:sdtContent>
        </w:sdt>
      </w:tr>
      <w:tr w:rsidR="009C596D" w14:paraId="0A8750CD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0835944F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40641AA" wp14:editId="6F11F2B1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46FBA161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5BAE54EFD00641ADA900044BDF280F94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0433817F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3E6AE194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6F998663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255CAE5A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06CE1E69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49DBE4B0F08743708A1FC112ACEDA135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6FC5800B" w14:textId="7DCABAA0" w:rsidR="000715B0" w:rsidRDefault="00C529E8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12590D29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2C7151BA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19D4D52A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043B831DA90E41B0B1F882C1B48CE860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7D5AA765" w14:textId="2CFB9312" w:rsidR="000715B0" w:rsidRDefault="00C529E8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19756612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5026F52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7FF92472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5D58F8FB9459440D93090DDFAA4C949E"/>
            </w:placeholder>
            <w:text w:multiLine="1"/>
          </w:sdtPr>
          <w:sdtContent>
            <w:tc>
              <w:tcPr>
                <w:tcW w:w="10800" w:type="dxa"/>
                <w:gridSpan w:val="4"/>
              </w:tcPr>
              <w:p w14:paraId="47D98CBE" w14:textId="74B49917" w:rsidR="000715B0" w:rsidRDefault="00C529E8" w:rsidP="000715B0">
                <w:pPr>
                  <w:spacing w:line="259" w:lineRule="auto"/>
                </w:pPr>
                <w:r>
                  <w:t xml:space="preserve">Measure resistance </w:t>
                </w:r>
                <w:r>
                  <w:t>across the resistor.</w:t>
                </w:r>
              </w:p>
            </w:tc>
          </w:sdtContent>
        </w:sdt>
      </w:tr>
      <w:tr w:rsidR="00186E2B" w:rsidRPr="004D41CA" w14:paraId="33AFF5BA" w14:textId="77777777" w:rsidTr="004627E4">
        <w:tc>
          <w:tcPr>
            <w:tcW w:w="1260" w:type="dxa"/>
            <w:vAlign w:val="center"/>
          </w:tcPr>
          <w:p w14:paraId="13F817F0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EFCCE55B4EDA4E8382767D1832B80C5D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2FBB02AB" w14:textId="7F9C8FD6" w:rsidR="00186E2B" w:rsidRDefault="00C529E8" w:rsidP="00186E2B">
                <w:pPr>
                  <w:pStyle w:val="NoSpacing"/>
                  <w:rPr>
                    <w:rStyle w:val="Strong"/>
                  </w:rPr>
                </w:pPr>
                <w:r>
                  <w:t>TP9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3462219B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193A9722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Content>
            <w:tc>
              <w:tcPr>
                <w:tcW w:w="5400" w:type="dxa"/>
                <w:gridSpan w:val="3"/>
                <w:vAlign w:val="center"/>
              </w:tcPr>
              <w:p w14:paraId="00729FD0" w14:textId="49B613B8" w:rsidR="00186E2B" w:rsidRPr="004D41CA" w:rsidRDefault="00C529E8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C529E8">
                  <w:rPr>
                    <w:rStyle w:val="Strong"/>
                  </w:rPr>
                  <w:drawing>
                    <wp:inline distT="0" distB="0" distL="0" distR="0" wp14:anchorId="691F5DCC" wp14:editId="7E05A7E2">
                      <wp:extent cx="797169" cy="1220973"/>
                      <wp:effectExtent l="0" t="0" r="317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2987" cy="12298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4869ADBA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BF7FC01" wp14:editId="538BACB8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3DE1E490" w14:textId="77777777" w:rsidTr="00186E2B">
        <w:tc>
          <w:tcPr>
            <w:tcW w:w="1260" w:type="dxa"/>
            <w:vAlign w:val="center"/>
          </w:tcPr>
          <w:p w14:paraId="77C4BB21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ACD95E252AB643D0BBC6EB067AA47535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514BE1A4" w14:textId="303B99E1" w:rsidR="00186E2B" w:rsidRDefault="00C529E8" w:rsidP="00186E2B">
                <w:pPr>
                  <w:spacing w:line="259" w:lineRule="auto"/>
                </w:pPr>
                <w:r>
                  <w:t>TP2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671C25C5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134FD42E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1E0A34AB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306E0070" wp14:editId="6455C07C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08933B1F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3AB909F" wp14:editId="37D7CF4C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88B99DC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2B0ACC07" w14:textId="77777777" w:rsidTr="00AB1184">
        <w:tc>
          <w:tcPr>
            <w:tcW w:w="10800" w:type="dxa"/>
            <w:gridSpan w:val="5"/>
            <w:vAlign w:val="center"/>
          </w:tcPr>
          <w:p w14:paraId="1E9A931F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2E256B09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841F21F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4F27756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4D9038C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469DB8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C171FA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06AC73E0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868C301E18AA4C9A93E73F024F650EEF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C88024C" w14:textId="769CC526" w:rsidR="00B700E4" w:rsidRDefault="00C529E8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34E3D386D4264B4E930E3D9FB14857BD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8CD0922" w14:textId="62685004" w:rsidR="00B700E4" w:rsidRDefault="00C529E8" w:rsidP="00B700E4">
                <w:pPr>
                  <w:spacing w:line="259" w:lineRule="auto"/>
                  <w:jc w:val="center"/>
                </w:pPr>
                <w:r>
                  <w:t>98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0B7549B350E44D5685C3E17F90787E3E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CE42A01" w14:textId="056AE63B" w:rsidR="00B700E4" w:rsidRDefault="00C529E8" w:rsidP="00B700E4">
                <w:pPr>
                  <w:spacing w:line="259" w:lineRule="auto"/>
                  <w:jc w:val="center"/>
                </w:pPr>
                <w:r>
                  <w:t>100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55FD1A2F41234D03BD3D35633A688373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82C3B3C" w14:textId="46A8C807" w:rsidR="00B700E4" w:rsidRDefault="00C529E8" w:rsidP="00B700E4">
                <w:pPr>
                  <w:spacing w:line="259" w:lineRule="auto"/>
                  <w:jc w:val="center"/>
                </w:pPr>
                <w:r>
                  <w:t>102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784A75D57D154956AB049EBB6305D235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E94297" w14:textId="2C4A7A1A" w:rsidR="00B700E4" w:rsidRDefault="00C529E8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20E603C3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152520D9" w14:textId="77777777" w:rsidTr="00294DB8">
        <w:tc>
          <w:tcPr>
            <w:tcW w:w="10790" w:type="dxa"/>
            <w:gridSpan w:val="4"/>
            <w:vAlign w:val="center"/>
          </w:tcPr>
          <w:p w14:paraId="332B09D6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36DA7898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4C69F0F5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74DD5D3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010CBEE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F6C3FDB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65E77770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651365B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2284E15F120B4DEBA0498EDE6CA594ED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49F4AC7" w14:textId="684220CB" w:rsidR="000F10AD" w:rsidRDefault="00C529E8" w:rsidP="000F10AD">
                <w:pPr>
                  <w:spacing w:line="259" w:lineRule="auto"/>
                  <w:jc w:val="center"/>
                </w:pPr>
                <w:r>
                  <w:t>T5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6415FA58578643EAAD656980C88D13C9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E0488BE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CCA4F1A9F9A8420C86C173972221A9D2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EFE895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3D0A1B9F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7BDE03A9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62478A8FAAA4461AB37CC2341967274A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F3F73E4" w14:textId="0209FE23" w:rsidR="000F10AD" w:rsidRDefault="00C529E8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8832775565504F6FB5834EF285095BA5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04DB14C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16DB283F2C034112A8A42518412EE741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F975E52" w14:textId="650685C9" w:rsidR="000F10AD" w:rsidRDefault="00C529E8" w:rsidP="000F10AD">
                <w:pPr>
                  <w:spacing w:line="259" w:lineRule="auto"/>
                </w:pPr>
                <w:r>
                  <w:t>R1</w:t>
                </w:r>
              </w:p>
            </w:tc>
          </w:sdtContent>
        </w:sdt>
      </w:tr>
      <w:tr w:rsidR="000F10AD" w14:paraId="3523A23E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7D28691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A8AC694DFD494F3193991EDFAED47537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281406A" w14:textId="74352F04" w:rsidR="000F10AD" w:rsidRDefault="00C529E8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32A125ADE1E342449D630C5093F491C0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91173F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B0B133F1BB3C4C63875B9F962A53CFF9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035A5BA" w14:textId="5285834C" w:rsidR="000F10AD" w:rsidRDefault="00C529E8" w:rsidP="000F10AD">
                <w:pPr>
                  <w:spacing w:line="259" w:lineRule="auto"/>
                </w:pPr>
                <w:r>
                  <w:t>R1</w:t>
                </w:r>
              </w:p>
            </w:tc>
          </w:sdtContent>
        </w:sdt>
      </w:tr>
      <w:tr w:rsidR="000F10AD" w14:paraId="69595768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313FDEA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3BF9C31C71D241548A7A694184E47BAB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100C83C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60E718D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C580E5AD8D9B4E04A499F247886FE7F2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326FA33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0F80F53D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37B2BAA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8BEC7B3DB2754C47A6147B8ACFFC7C88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746EE67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0734B080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40265DEA834E4A898D4E2FBDF446C4CE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B63D221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614CCFF1" w14:textId="77777777" w:rsidR="004D41CA" w:rsidRDefault="004D41CA">
      <w:pPr>
        <w:spacing w:line="259" w:lineRule="auto"/>
      </w:pPr>
      <w:r>
        <w:br w:type="page"/>
      </w:r>
    </w:p>
    <w:p w14:paraId="5AD245E3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79B17742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FD00089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340BE6D6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83929F8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1B4CCF6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36E1E" w14:textId="1872AF06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D385E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11" o:title=""/>
                </v:shape>
                <w:control r:id="rId12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44E96" w14:textId="60B8920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68FBC5C">
                <v:shape id="_x0000_i1047" type="#_x0000_t75" style="width:100.15pt;height:24pt" o:ole="">
                  <v:imagedata r:id="rId13" o:title=""/>
                </v:shape>
                <w:control r:id="rId14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7BA96" w14:textId="6E89A7C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339E25F">
                <v:shape id="_x0000_i1049" type="#_x0000_t75" style="width:100.15pt;height:24pt" o:ole="">
                  <v:imagedata r:id="rId15" o:title=""/>
                </v:shape>
                <w:control r:id="rId16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E147D" w14:textId="3C829D9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AE4542">
                <v:shape id="_x0000_i1050" type="#_x0000_t75" style="width:1in;height:24pt" o:ole="">
                  <v:imagedata r:id="rId17" o:title=""/>
                </v:shape>
                <w:control r:id="rId18" w:name="deleteButton" w:shapeid="_x0000_i1050"/>
              </w:object>
            </w:r>
          </w:p>
        </w:tc>
      </w:tr>
      <w:tr w:rsidR="00563AB7" w:rsidRPr="00CC5B02" w14:paraId="7B4C18A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7D32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9703BF112D46434C9A9FB1C848F4A7A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2DB8A0E" w14:textId="1E416671" w:rsidR="00563AB7" w:rsidRPr="0041404C" w:rsidRDefault="00C529E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20230205190355</w:t>
                </w:r>
              </w:p>
            </w:tc>
          </w:sdtContent>
        </w:sdt>
      </w:tr>
      <w:tr w:rsidR="00563AB7" w:rsidRPr="00CC5B02" w14:paraId="2F41765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B534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40CFD2FC26B74E40AFECB9AFA70F274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97A27E" w14:textId="554BE236" w:rsidR="00563AB7" w:rsidRPr="0041404C" w:rsidRDefault="006D695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C702B1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6CFA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F04D3A10B04B4F74B8F720D9661A8AB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3871BC" w14:textId="2B1F0B78" w:rsidR="00563AB7" w:rsidRPr="0041404C" w:rsidRDefault="006D695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AD49E0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2CE1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C7BF31329D7F42F48AD0C9829EE8DDC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618A73C" w14:textId="02231262" w:rsidR="00563AB7" w:rsidRPr="0041404C" w:rsidRDefault="006D6955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9D6CAF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0898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3492742F6AFE42A3AFC3E3F7C048D8C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69D9D6" w14:textId="03F83069" w:rsidR="00563AB7" w:rsidRPr="0041404C" w:rsidRDefault="006D695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03673D3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49D6" w14:textId="77777777" w:rsidR="00C529E8" w:rsidRDefault="00C529E8" w:rsidP="002E17B7">
      <w:pPr>
        <w:spacing w:after="0" w:line="240" w:lineRule="auto"/>
      </w:pPr>
      <w:r>
        <w:separator/>
      </w:r>
    </w:p>
  </w:endnote>
  <w:endnote w:type="continuationSeparator" w:id="0">
    <w:p w14:paraId="2DB130D9" w14:textId="77777777" w:rsidR="00C529E8" w:rsidRDefault="00C529E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A8B7BBA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4891BD2C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1A131EA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6D6955">
            <w:fldChar w:fldCharType="begin"/>
          </w:r>
          <w:r w:rsidR="006D6955">
            <w:instrText xml:space="preserve"> NUMPAGES   \* MERGEFORMAT </w:instrText>
          </w:r>
          <w:r w:rsidR="006D6955">
            <w:fldChar w:fldCharType="separate"/>
          </w:r>
          <w:r w:rsidR="00590E3C">
            <w:rPr>
              <w:noProof/>
            </w:rPr>
            <w:t>3</w:t>
          </w:r>
          <w:r w:rsidR="006D6955">
            <w:rPr>
              <w:noProof/>
            </w:rPr>
            <w:fldChar w:fldCharType="end"/>
          </w:r>
        </w:p>
      </w:tc>
    </w:tr>
    <w:tr w:rsidR="006E4D09" w14:paraId="6D9E940F" w14:textId="77777777" w:rsidTr="004A4495">
      <w:trPr>
        <w:jc w:val="right"/>
      </w:trPr>
      <w:sdt>
        <w:sdtPr>
          <w:tag w:val="datetimestamp"/>
          <w:id w:val="-639416851"/>
          <w:placeholder>
            <w:docPart w:val="16E80C8A7884429FB57E7137EBDEF0FA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4167BF8" w14:textId="3F418E93" w:rsidR="006E4D09" w:rsidRDefault="006D6955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7A301C6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BA6F" w14:textId="77777777" w:rsidR="00C529E8" w:rsidRDefault="00C529E8" w:rsidP="002E17B7">
      <w:pPr>
        <w:spacing w:after="0" w:line="240" w:lineRule="auto"/>
      </w:pPr>
      <w:r>
        <w:separator/>
      </w:r>
    </w:p>
  </w:footnote>
  <w:footnote w:type="continuationSeparator" w:id="0">
    <w:p w14:paraId="3C40B9B6" w14:textId="77777777" w:rsidR="00C529E8" w:rsidRDefault="00C529E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4C4B225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34EB47C4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67F7A471" wp14:editId="226C7D1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412CE792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72BCB3D0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7971D732" w14:textId="4A986E58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6D6955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8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D6955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29E8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3E45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FACE0"/>
  <w15:docId w15:val="{4A1BF82F-69FB-40AE-9573-687A7E6E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AE391F0C194CB39252B042C3BA4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E8905-96C3-45C7-BCB2-E40CF389EEF8}"/>
      </w:docPartPr>
      <w:docPartBody>
        <w:p w:rsidR="00000000" w:rsidRDefault="000218FF">
          <w:pPr>
            <w:pStyle w:val="90AE391F0C194CB39252B042C3BA450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467A6CC10447BDA574106DD38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098F-C7E3-40F6-B98E-03671FEFE374}"/>
      </w:docPartPr>
      <w:docPartBody>
        <w:p w:rsidR="00000000" w:rsidRDefault="000218FF">
          <w:pPr>
            <w:pStyle w:val="86467A6CC10447BDA574106DD386574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BF05133EED402DBDB224AA36A3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52EB-6AED-4473-B278-DD3C88240751}"/>
      </w:docPartPr>
      <w:docPartBody>
        <w:p w:rsidR="00000000" w:rsidRDefault="000218FF">
          <w:pPr>
            <w:pStyle w:val="9DBF05133EED402DBDB224AA36A39E0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04258102B4429EAE442F8A6B796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ADA53-4496-492A-8AFB-06C0B2166843}"/>
      </w:docPartPr>
      <w:docPartBody>
        <w:p w:rsidR="00000000" w:rsidRDefault="000218FF">
          <w:pPr>
            <w:pStyle w:val="4404258102B4429EAE442F8A6B79649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2E02B7D154D839838C8BAFC457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193AF-147C-4754-980F-E9973884CD9B}"/>
      </w:docPartPr>
      <w:docPartBody>
        <w:p w:rsidR="00000000" w:rsidRDefault="000218FF">
          <w:pPr>
            <w:pStyle w:val="9272E02B7D154D839838C8BAFC45765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9F3AA45543240CE9532F9CF7B980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FDE4-BFAC-49C2-ABC1-05DF5FC58C00}"/>
      </w:docPartPr>
      <w:docPartBody>
        <w:p w:rsidR="00000000" w:rsidRDefault="000218FF">
          <w:pPr>
            <w:pStyle w:val="29F3AA45543240CE9532F9CF7B9805E2"/>
          </w:pPr>
          <w:r>
            <w:t xml:space="preserve"> </w:t>
          </w:r>
        </w:p>
      </w:docPartBody>
    </w:docPart>
    <w:docPart>
      <w:docPartPr>
        <w:name w:val="ED2E1736EE6743DAAE1A25622D5AE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FF7A1-DCB7-429B-A941-E39428DD9FD2}"/>
      </w:docPartPr>
      <w:docPartBody>
        <w:p w:rsidR="00000000" w:rsidRDefault="000218FF">
          <w:pPr>
            <w:pStyle w:val="ED2E1736EE6743DAAE1A25622D5AE24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2C87D38CFFB47EB820401E75427B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E18A-BA48-43B8-A209-D673DE5D1C45}"/>
      </w:docPartPr>
      <w:docPartBody>
        <w:p w:rsidR="00000000" w:rsidRDefault="000218FF">
          <w:pPr>
            <w:pStyle w:val="C2C87D38CFFB47EB820401E75427B3B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6EAE2D7342D45D7812BCC937E2D4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A374-B77B-441F-BCD8-C292887C1EEF}"/>
      </w:docPartPr>
      <w:docPartBody>
        <w:p w:rsidR="00000000" w:rsidRDefault="000218FF">
          <w:pPr>
            <w:pStyle w:val="56EAE2D7342D45D7812BCC937E2D42B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FCD48C08D5F4525939E02976E819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881B-C69F-4B40-B88E-B73A94CA7733}"/>
      </w:docPartPr>
      <w:docPartBody>
        <w:p w:rsidR="00000000" w:rsidRDefault="000218FF">
          <w:pPr>
            <w:pStyle w:val="EFCD48C08D5F4525939E02976E819F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26797EAE3164483AD2EA19628D0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586B5-DC81-47F2-94FD-75054066B618}"/>
      </w:docPartPr>
      <w:docPartBody>
        <w:p w:rsidR="00000000" w:rsidRDefault="000218FF">
          <w:pPr>
            <w:pStyle w:val="F26797EAE3164483AD2EA19628D064B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434030A75254794A4ABD9A66289A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6FA0-6060-4DFB-AA97-7FA974440908}"/>
      </w:docPartPr>
      <w:docPartBody>
        <w:p w:rsidR="00000000" w:rsidRDefault="000218FF">
          <w:pPr>
            <w:pStyle w:val="8434030A75254794A4ABD9A66289AE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E01EEE6748245ED94FCE1989ACC7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F128-4D08-46E5-8937-A1CE3B7500B7}"/>
      </w:docPartPr>
      <w:docPartBody>
        <w:p w:rsidR="00000000" w:rsidRDefault="000218FF">
          <w:pPr>
            <w:pStyle w:val="DE01EEE6748245ED94FCE1989ACC7EA5"/>
          </w:pPr>
          <w:r w:rsidRPr="00D26287">
            <w:t xml:space="preserve"> </w:t>
          </w:r>
        </w:p>
      </w:docPartBody>
    </w:docPart>
    <w:docPart>
      <w:docPartPr>
        <w:name w:val="866BA0EEE59D4662AEF3903C6F67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B4DF-0615-4BE0-AD00-6D4DB30FB107}"/>
      </w:docPartPr>
      <w:docPartBody>
        <w:p w:rsidR="00000000" w:rsidRDefault="000218FF">
          <w:pPr>
            <w:pStyle w:val="866BA0EEE59D4662AEF3903C6F67230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760A2DB74A1480AAA57FF67587B0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5E96C-C12A-4EBC-86DB-035ACF067D54}"/>
      </w:docPartPr>
      <w:docPartBody>
        <w:p w:rsidR="00000000" w:rsidRDefault="000218FF">
          <w:pPr>
            <w:pStyle w:val="B760A2DB74A1480AAA57FF67587B081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0621114908840E4B8C0ABD9A832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DB213-0D55-4E4D-A829-F08D79AB4E6F}"/>
      </w:docPartPr>
      <w:docPartBody>
        <w:p w:rsidR="00000000" w:rsidRDefault="000218FF">
          <w:pPr>
            <w:pStyle w:val="90621114908840E4B8C0ABD9A832393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60523317E5D4A7B827296AFFA2A5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A33F-18EE-4954-9CEA-1BA9E507E23B}"/>
      </w:docPartPr>
      <w:docPartBody>
        <w:p w:rsidR="00000000" w:rsidRDefault="000218FF">
          <w:pPr>
            <w:pStyle w:val="C60523317E5D4A7B827296AFFA2A5C0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3F582BE54C14D6195287533CAC7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9ACAC-CEC9-4349-AEF5-E530E3FD79A0}"/>
      </w:docPartPr>
      <w:docPartBody>
        <w:p w:rsidR="00000000" w:rsidRDefault="000218FF">
          <w:pPr>
            <w:pStyle w:val="13F582BE54C14D6195287533CAC7CCB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F23C77633F4DDB9F33919E99B06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33FE-C5CF-4DDC-AA6D-D3BBAA86FFFB}"/>
      </w:docPartPr>
      <w:docPartBody>
        <w:p w:rsidR="00000000" w:rsidRDefault="000218FF">
          <w:pPr>
            <w:pStyle w:val="CBF23C77633F4DDB9F33919E99B065B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59E1E52BB2242089920390479EC9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3738-54F7-404E-BBD8-44E08B49078C}"/>
      </w:docPartPr>
      <w:docPartBody>
        <w:p w:rsidR="00000000" w:rsidRDefault="000218FF">
          <w:pPr>
            <w:pStyle w:val="259E1E52BB2242089920390479EC9A9C"/>
          </w:pPr>
          <w:r w:rsidRPr="00D26287">
            <w:t xml:space="preserve"> </w:t>
          </w:r>
        </w:p>
      </w:docPartBody>
    </w:docPart>
    <w:docPart>
      <w:docPartPr>
        <w:name w:val="E13FB04CCE1346A38DB9E0064E168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6041D-3076-4E81-BFA3-70026BBBE85C}"/>
      </w:docPartPr>
      <w:docPartBody>
        <w:p w:rsidR="00000000" w:rsidRDefault="000218FF">
          <w:pPr>
            <w:pStyle w:val="E13FB04CCE1346A38DB9E0064E16894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38796A1E4BB4ED984CDD74AF5246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667D-ABFD-4396-89E9-263E3DAB6A8B}"/>
      </w:docPartPr>
      <w:docPartBody>
        <w:p w:rsidR="00000000" w:rsidRDefault="000218FF">
          <w:pPr>
            <w:pStyle w:val="438796A1E4BB4ED984CDD74AF524656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1CD46F4123048D9B404B1F92051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22A27-42AE-44BE-9573-9CAB9433CDAB}"/>
      </w:docPartPr>
      <w:docPartBody>
        <w:p w:rsidR="00000000" w:rsidRDefault="000218FF">
          <w:pPr>
            <w:pStyle w:val="31CD46F4123048D9B404B1F92051E9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386A41EAEF6438CA2C989F30A7ED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0A8F-F1AB-4D28-A2B3-85A39CC46C8D}"/>
      </w:docPartPr>
      <w:docPartBody>
        <w:p w:rsidR="00000000" w:rsidRDefault="000218FF">
          <w:pPr>
            <w:pStyle w:val="0386A41EAEF6438CA2C989F30A7ED8C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D13358DB45C4599A4C4F2529420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4843D-B772-40B4-9054-A870D463F195}"/>
      </w:docPartPr>
      <w:docPartBody>
        <w:p w:rsidR="00000000" w:rsidRDefault="000218FF">
          <w:pPr>
            <w:pStyle w:val="AD13358DB45C4599A4C4F252942015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FE5BEE38B7477ABA60EAE231E6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B5415-A4B5-44D3-8188-A8C3FFEB8811}"/>
      </w:docPartPr>
      <w:docPartBody>
        <w:p w:rsidR="00000000" w:rsidRDefault="000218FF">
          <w:pPr>
            <w:pStyle w:val="9EFE5BEE38B7477ABA60EAE231E6417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798AF75875E4219B5D3692821917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F163A-9B65-41EB-B868-B4243C380E1E}"/>
      </w:docPartPr>
      <w:docPartBody>
        <w:p w:rsidR="00000000" w:rsidRDefault="000218FF">
          <w:pPr>
            <w:pStyle w:val="6798AF75875E4219B5D3692821917FF3"/>
          </w:pPr>
          <w:r w:rsidRPr="00D26287">
            <w:t xml:space="preserve"> </w:t>
          </w:r>
        </w:p>
      </w:docPartBody>
    </w:docPart>
    <w:docPart>
      <w:docPartPr>
        <w:name w:val="5F4B2AF8AE414C97A20A9E9480A2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23A40-F97C-4985-8DB4-FBA72183867A}"/>
      </w:docPartPr>
      <w:docPartBody>
        <w:p w:rsidR="00000000" w:rsidRDefault="000218FF">
          <w:pPr>
            <w:pStyle w:val="5F4B2AF8AE414C97A20A9E9480A2F2A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BAA84B08634B258DEFF217BFA3E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BF2A2-25D6-4F1D-A975-E80BBEC268B0}"/>
      </w:docPartPr>
      <w:docPartBody>
        <w:p w:rsidR="00000000" w:rsidRDefault="000218FF">
          <w:pPr>
            <w:pStyle w:val="A9BAA84B08634B258DEFF217BFA3E6C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4174F5593A14B57898AD1BB1F25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A061E-6FFA-4AE3-B57F-194B83EF81BC}"/>
      </w:docPartPr>
      <w:docPartBody>
        <w:p w:rsidR="00000000" w:rsidRDefault="000218FF">
          <w:pPr>
            <w:pStyle w:val="24174F5593A14B57898AD1BB1F254C3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86B2A3C2F1B4078AAF895F09BC14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B2307-3A0D-48A0-A701-C66D8993A32E}"/>
      </w:docPartPr>
      <w:docPartBody>
        <w:p w:rsidR="00000000" w:rsidRDefault="000218FF">
          <w:pPr>
            <w:pStyle w:val="886B2A3C2F1B4078AAF895F09BC1481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FBE89AEDA7E43A889D6DBFA0509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064F3-D044-4FB0-B136-AC8D509AD8EB}"/>
      </w:docPartPr>
      <w:docPartBody>
        <w:p w:rsidR="00000000" w:rsidRDefault="000218FF">
          <w:pPr>
            <w:pStyle w:val="4FBE89AEDA7E43A889D6DBFA0509670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690CAB5EEDA40A09BC307DD07E8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E2FF-1D71-4DEC-B17E-243174383918}"/>
      </w:docPartPr>
      <w:docPartBody>
        <w:p w:rsidR="00000000" w:rsidRDefault="000218FF">
          <w:pPr>
            <w:pStyle w:val="2690CAB5EEDA40A09BC307DD07E840FD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89777AAAFF644FF1A5FF8C582A3D6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5964D-30E4-49B2-A7ED-F532FF024689}"/>
      </w:docPartPr>
      <w:docPartBody>
        <w:p w:rsidR="00000000" w:rsidRDefault="000218FF">
          <w:pPr>
            <w:pStyle w:val="89777AAAFF644FF1A5FF8C582A3D6319"/>
          </w:pPr>
          <w:r w:rsidRPr="00D26287">
            <w:t xml:space="preserve"> </w:t>
          </w:r>
        </w:p>
      </w:docPartBody>
    </w:docPart>
    <w:docPart>
      <w:docPartPr>
        <w:name w:val="8A06D5A4E77A4231B9AB4D6994CD1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8FB88-FA85-4570-BF7C-150859DDD3D1}"/>
      </w:docPartPr>
      <w:docPartBody>
        <w:p w:rsidR="00000000" w:rsidRDefault="000218FF">
          <w:pPr>
            <w:pStyle w:val="8A06D5A4E77A4231B9AB4D6994CD104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ED04509961A4B539F40A94C76765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1DA9E-14CF-4279-89EF-274EB806B179}"/>
      </w:docPartPr>
      <w:docPartBody>
        <w:p w:rsidR="00000000" w:rsidRDefault="000218FF">
          <w:pPr>
            <w:pStyle w:val="EED04509961A4B539F40A94C767651F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0DD34DA29BD4E7381ACDF7E8FBB8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5503-4452-4D00-A699-2147C979D170}"/>
      </w:docPartPr>
      <w:docPartBody>
        <w:p w:rsidR="00000000" w:rsidRDefault="000218FF">
          <w:pPr>
            <w:pStyle w:val="50DD34DA29BD4E7381ACDF7E8FBB805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E87912A356D4870AB479329A677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774A7-3242-4121-9C0D-AF9019137646}"/>
      </w:docPartPr>
      <w:docPartBody>
        <w:p w:rsidR="00000000" w:rsidRDefault="000218FF">
          <w:pPr>
            <w:pStyle w:val="FE87912A356D4870AB479329A6772DA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122F5F2CDBB42D1A453CA275A70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C8434-28C7-4695-BB70-824B25608A5B}"/>
      </w:docPartPr>
      <w:docPartBody>
        <w:p w:rsidR="00000000" w:rsidRDefault="000218FF">
          <w:pPr>
            <w:pStyle w:val="D122F5F2CDBB42D1A453CA275A7063D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1043DF90F8D46C4A3675B95609A8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86A53-94F2-4416-9FDD-5727DF374849}"/>
      </w:docPartPr>
      <w:docPartBody>
        <w:p w:rsidR="00000000" w:rsidRDefault="000218FF">
          <w:pPr>
            <w:pStyle w:val="61043DF90F8D46C4A3675B95609A849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C76EEE883C448EB91E386B33A338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D83CD-E6B8-45CE-AB28-58F64D69DAED}"/>
      </w:docPartPr>
      <w:docPartBody>
        <w:p w:rsidR="00000000" w:rsidRDefault="000218FF">
          <w:pPr>
            <w:pStyle w:val="4C76EEE883C448EB91E386B33A33835A"/>
          </w:pPr>
          <w:r w:rsidRPr="00D26287">
            <w:t xml:space="preserve"> </w:t>
          </w:r>
        </w:p>
      </w:docPartBody>
    </w:docPart>
    <w:docPart>
      <w:docPartPr>
        <w:name w:val="03F6CD90A9C84308BF2F4837CCDA0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8A8B-500F-4161-AF7E-22E73CE62834}"/>
      </w:docPartPr>
      <w:docPartBody>
        <w:p w:rsidR="00000000" w:rsidRDefault="000218FF">
          <w:pPr>
            <w:pStyle w:val="03F6CD90A9C84308BF2F4837CCDA03B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1A1B8620B68405EB18F5696445B9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99CB8-66BB-4934-B18B-44644BBDCD71}"/>
      </w:docPartPr>
      <w:docPartBody>
        <w:p w:rsidR="00000000" w:rsidRDefault="000218FF">
          <w:pPr>
            <w:pStyle w:val="11A1B8620B68405EB18F5696445B9D5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445D922DCFF4DF6AA1E212DBC61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4ECB4-E836-4064-BD19-1CE2BB0892CE}"/>
      </w:docPartPr>
      <w:docPartBody>
        <w:p w:rsidR="00000000" w:rsidRDefault="000218FF">
          <w:pPr>
            <w:pStyle w:val="F445D922DCFF4DF6AA1E212DBC61A7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EFEDD69578043268BBF3AF1293F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30E1-2A07-4932-A24F-08825C4BD0B7}"/>
      </w:docPartPr>
      <w:docPartBody>
        <w:p w:rsidR="00000000" w:rsidRDefault="000218FF">
          <w:pPr>
            <w:pStyle w:val="6EFEDD69578043268BBF3AF1293FD18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F577E8D5D854C47A842B49CF366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1AEFD-1DD0-4A85-B8AB-659E760F842A}"/>
      </w:docPartPr>
      <w:docPartBody>
        <w:p w:rsidR="00000000" w:rsidRDefault="000218FF">
          <w:pPr>
            <w:pStyle w:val="AF577E8D5D854C47A842B49CF366510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5E0C4DF61A4EA0A53A5F1615156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CD61-9FF6-4A92-8A6D-B7A6C292CA41}"/>
      </w:docPartPr>
      <w:docPartBody>
        <w:p w:rsidR="00000000" w:rsidRDefault="000218FF">
          <w:pPr>
            <w:pStyle w:val="3F5E0C4DF61A4EA0A53A5F1615156F3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624F10E8CC8484195D6EDDC3FB38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8051-B033-4788-8D52-568710136B52}"/>
      </w:docPartPr>
      <w:docPartBody>
        <w:p w:rsidR="00000000" w:rsidRDefault="000218FF">
          <w:pPr>
            <w:pStyle w:val="6624F10E8CC8484195D6EDDC3FB38782"/>
          </w:pPr>
          <w:r w:rsidRPr="00D26287">
            <w:t xml:space="preserve"> </w:t>
          </w:r>
        </w:p>
      </w:docPartBody>
    </w:docPart>
    <w:docPart>
      <w:docPartPr>
        <w:name w:val="4589F73A5E92479FB8A42A14ED30F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E2BBE-DC6E-4142-AA5E-1E6567EFC79E}"/>
      </w:docPartPr>
      <w:docPartBody>
        <w:p w:rsidR="00000000" w:rsidRDefault="000218FF">
          <w:pPr>
            <w:pStyle w:val="4589F73A5E92479FB8A42A14ED30F99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6D900AFB5E147BAAACF2F582E2B6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6A53-429D-4D97-B735-CE02FD508756}"/>
      </w:docPartPr>
      <w:docPartBody>
        <w:p w:rsidR="00000000" w:rsidRDefault="000218FF">
          <w:pPr>
            <w:pStyle w:val="96D900AFB5E147BAAACF2F582E2B6DF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27E7FCE813344E78BF68A8FF7F8C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A49-61C6-4554-9F50-F909A63463C0}"/>
      </w:docPartPr>
      <w:docPartBody>
        <w:p w:rsidR="00000000" w:rsidRDefault="000218FF">
          <w:pPr>
            <w:pStyle w:val="A27E7FCE813344E78BF68A8FF7F8C50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65130D82C274F23990FD3904BF83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2146-8B07-46CF-A07D-CA8E96BBC20E}"/>
      </w:docPartPr>
      <w:docPartBody>
        <w:p w:rsidR="00000000" w:rsidRDefault="000218FF">
          <w:pPr>
            <w:pStyle w:val="265130D82C274F23990FD3904BF8369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B703BB8DBF8423198A47AD6F2566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6827C-D936-4492-8D14-709609198955}"/>
      </w:docPartPr>
      <w:docPartBody>
        <w:p w:rsidR="00000000" w:rsidRDefault="000218FF">
          <w:pPr>
            <w:pStyle w:val="2B703BB8DBF8423198A47AD6F25668E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E147201E15C4229AE72A083DEB5A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7CB52-35C3-4F12-BB3A-D887CAEDB940}"/>
      </w:docPartPr>
      <w:docPartBody>
        <w:p w:rsidR="00000000" w:rsidRDefault="000218FF">
          <w:pPr>
            <w:pStyle w:val="FE147201E15C4229AE72A083DEB5A41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DE036FC7A86440D9B5F9953BF5C5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4428E-7FCE-49DD-80B4-9D47EE4CABF5}"/>
      </w:docPartPr>
      <w:docPartBody>
        <w:p w:rsidR="00000000" w:rsidRDefault="000218FF">
          <w:pPr>
            <w:pStyle w:val="1DE036FC7A86440D9B5F9953BF5C5127"/>
          </w:pPr>
          <w:r w:rsidRPr="00D26287">
            <w:t xml:space="preserve"> </w:t>
          </w:r>
        </w:p>
      </w:docPartBody>
    </w:docPart>
    <w:docPart>
      <w:docPartPr>
        <w:name w:val="87364D194D9A4C879BE498D8EC17B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CB052-EBB1-4EFC-A343-553CE75E18A1}"/>
      </w:docPartPr>
      <w:docPartBody>
        <w:p w:rsidR="00000000" w:rsidRDefault="000218FF">
          <w:pPr>
            <w:pStyle w:val="87364D194D9A4C879BE498D8EC17B45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9F3811C68DA4978B5F8036BC5F6C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7FCD8-911B-49C7-AE9E-261E909532CC}"/>
      </w:docPartPr>
      <w:docPartBody>
        <w:p w:rsidR="00000000" w:rsidRDefault="000218FF">
          <w:pPr>
            <w:pStyle w:val="B9F3811C68DA4978B5F8036BC5F6C9B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5F95C87DADF4A1B9DCC9646AA7B5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DCE8-FC2D-4184-87A7-7EC11D78D40E}"/>
      </w:docPartPr>
      <w:docPartBody>
        <w:p w:rsidR="00000000" w:rsidRDefault="000218FF">
          <w:pPr>
            <w:pStyle w:val="E5F95C87DADF4A1B9DCC9646AA7B5DD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D54F7D3DF0449EAAE7D1C9C560E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6C836-A912-40E8-975F-3A9D89B5EAE1}"/>
      </w:docPartPr>
      <w:docPartBody>
        <w:p w:rsidR="00000000" w:rsidRDefault="000218FF">
          <w:pPr>
            <w:pStyle w:val="FD54F7D3DF0449EAAE7D1C9C560EE88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460F551823412AB21C0CD422215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2A294-DF65-4601-9E69-A065E93DB027}"/>
      </w:docPartPr>
      <w:docPartBody>
        <w:p w:rsidR="00000000" w:rsidRDefault="000218FF">
          <w:pPr>
            <w:pStyle w:val="3C460F551823412AB21C0CD422215B0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9CCC8B6214E41618CF82CD091CD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33BEA-3405-4920-B620-A4293A7F4268}"/>
      </w:docPartPr>
      <w:docPartBody>
        <w:p w:rsidR="00000000" w:rsidRDefault="000218FF">
          <w:pPr>
            <w:pStyle w:val="D9CCC8B6214E41618CF82CD091CD1D4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632AD95FB68477080C43DCC2B60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DE62-9A4A-45D0-B205-3B4413044789}"/>
      </w:docPartPr>
      <w:docPartBody>
        <w:p w:rsidR="00000000" w:rsidRDefault="000218FF">
          <w:pPr>
            <w:pStyle w:val="2632AD95FB68477080C43DCC2B605CF0"/>
          </w:pPr>
          <w:r w:rsidRPr="00D26287">
            <w:t xml:space="preserve"> </w:t>
          </w:r>
        </w:p>
      </w:docPartBody>
    </w:docPart>
    <w:docPart>
      <w:docPartPr>
        <w:name w:val="B01F639A14D24924BA35F1E242F59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3A7C4-10D5-4610-92DF-89B78D8F9581}"/>
      </w:docPartPr>
      <w:docPartBody>
        <w:p w:rsidR="00000000" w:rsidRDefault="000218FF">
          <w:pPr>
            <w:pStyle w:val="B01F639A14D24924BA35F1E242F59FC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3A346027E4848DC8007FB3E9B469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3F946-2B77-4E7A-87B6-506D445125FB}"/>
      </w:docPartPr>
      <w:docPartBody>
        <w:p w:rsidR="00000000" w:rsidRDefault="000218FF">
          <w:pPr>
            <w:pStyle w:val="C3A346027E4848DC8007FB3E9B46942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E4F89478AE04FFC9FDC74741B59A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07A2B-BD64-413B-AC5E-1F7C3A62479D}"/>
      </w:docPartPr>
      <w:docPartBody>
        <w:p w:rsidR="00000000" w:rsidRDefault="000218FF">
          <w:pPr>
            <w:pStyle w:val="8E4F89478AE04FFC9FDC74741B59AA7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9248569C146420A8A8012C226BA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9ADA-FCCC-458D-BAA5-428CFCC13894}"/>
      </w:docPartPr>
      <w:docPartBody>
        <w:p w:rsidR="00000000" w:rsidRDefault="000218FF">
          <w:pPr>
            <w:pStyle w:val="E9248569C146420A8A8012C226BA68B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CCC6C15393C414EA8A3558B88D20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FA6A8-2B77-45F8-AE0E-C1BB0865207A}"/>
      </w:docPartPr>
      <w:docPartBody>
        <w:p w:rsidR="00000000" w:rsidRDefault="000218FF">
          <w:pPr>
            <w:pStyle w:val="7CCC6C15393C414EA8A3558B88D20B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802254AF35C4EF1B827C696C9C1B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9EEF5-9A39-4369-860D-E838779203E8}"/>
      </w:docPartPr>
      <w:docPartBody>
        <w:p w:rsidR="00000000" w:rsidRDefault="000218FF">
          <w:pPr>
            <w:pStyle w:val="4802254AF35C4EF1B827C696C9C1B34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BFA507A8A234784959676D05440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A9F7-A3A8-4715-911D-E10B1201643B}"/>
      </w:docPartPr>
      <w:docPartBody>
        <w:p w:rsidR="00000000" w:rsidRDefault="000218FF">
          <w:pPr>
            <w:pStyle w:val="9BFA507A8A234784959676D054408231"/>
          </w:pPr>
          <w:r w:rsidRPr="00D26287">
            <w:t xml:space="preserve"> </w:t>
          </w:r>
        </w:p>
      </w:docPartBody>
    </w:docPart>
    <w:docPart>
      <w:docPartPr>
        <w:name w:val="4C8D10AE7E5044F8A81153A98384C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9C326-608E-4BF4-9B5C-61E1F438C467}"/>
      </w:docPartPr>
      <w:docPartBody>
        <w:p w:rsidR="00000000" w:rsidRDefault="000218FF">
          <w:pPr>
            <w:pStyle w:val="4C8D10AE7E5044F8A81153A98384CC8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49DF481D67D462783E8DE6B05FF0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160A-015C-4A5A-9B10-6155AF34D554}"/>
      </w:docPartPr>
      <w:docPartBody>
        <w:p w:rsidR="00000000" w:rsidRDefault="000218FF">
          <w:pPr>
            <w:pStyle w:val="549DF481D67D462783E8DE6B05FF09C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E6E7D3F747E4DA5AFDF5D2476B8F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00F83-B1EC-4169-BC39-9E42FD05484D}"/>
      </w:docPartPr>
      <w:docPartBody>
        <w:p w:rsidR="00000000" w:rsidRDefault="000218FF">
          <w:pPr>
            <w:pStyle w:val="8E6E7D3F747E4DA5AFDF5D2476B8F59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8AE4955426D482A81412211DDED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C1F8-9E23-49FD-BEEB-E72E6C452351}"/>
      </w:docPartPr>
      <w:docPartBody>
        <w:p w:rsidR="00000000" w:rsidRDefault="000218FF">
          <w:pPr>
            <w:pStyle w:val="28AE4955426D482A81412211DDED061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654FDB8EEB54366B028305E594F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BD695-F840-4CCC-BEFB-E37273931C8B}"/>
      </w:docPartPr>
      <w:docPartBody>
        <w:p w:rsidR="00000000" w:rsidRDefault="000218FF">
          <w:pPr>
            <w:pStyle w:val="6654FDB8EEB54366B028305E594F149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3A23E0571784DE48F6BA7DA70824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48A3-7C75-4FC0-AFDA-87A69141A96E}"/>
      </w:docPartPr>
      <w:docPartBody>
        <w:p w:rsidR="00000000" w:rsidRDefault="000218FF">
          <w:pPr>
            <w:pStyle w:val="53A23E0571784DE48F6BA7DA7082491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2B4705331E47E683B2408371EFC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A2D6E-1EB0-4513-9BD5-63E5945C342D}"/>
      </w:docPartPr>
      <w:docPartBody>
        <w:p w:rsidR="00000000" w:rsidRDefault="000218FF">
          <w:pPr>
            <w:pStyle w:val="A92B4705331E47E683B2408371EFC9F6"/>
          </w:pPr>
          <w:r w:rsidRPr="00D26287">
            <w:t xml:space="preserve"> </w:t>
          </w:r>
        </w:p>
      </w:docPartBody>
    </w:docPart>
    <w:docPart>
      <w:docPartPr>
        <w:name w:val="07792E5D42F64B45B70A323BBD65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1C5F-D3ED-4573-B51D-38CF0828CF97}"/>
      </w:docPartPr>
      <w:docPartBody>
        <w:p w:rsidR="00000000" w:rsidRDefault="000218FF">
          <w:pPr>
            <w:pStyle w:val="07792E5D42F64B45B70A323BBD655DB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ECA07AB57194703954F6AB13F02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77716-108A-41F7-8324-74F00F1D29A6}"/>
      </w:docPartPr>
      <w:docPartBody>
        <w:p w:rsidR="00000000" w:rsidRDefault="000218FF">
          <w:pPr>
            <w:pStyle w:val="FECA07AB57194703954F6AB13F0217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FD9CE92F666463C9752C5E2D6A8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BFD5-EA30-4DBB-8A7A-52370F2C6D3F}"/>
      </w:docPartPr>
      <w:docPartBody>
        <w:p w:rsidR="00000000" w:rsidRDefault="000218FF">
          <w:pPr>
            <w:pStyle w:val="8FD9CE92F666463C9752C5E2D6A8167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9429AC2BFB04521A231F1EC45B0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5A69-9C7F-4F88-8108-1B16A6B8BE3E}"/>
      </w:docPartPr>
      <w:docPartBody>
        <w:p w:rsidR="00000000" w:rsidRDefault="000218FF">
          <w:pPr>
            <w:pStyle w:val="69429AC2BFB04521A231F1EC45B02F4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80DD2C6737A4A4CBC02792E8AED8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6B792-A000-4010-B344-2FCCAD92201A}"/>
      </w:docPartPr>
      <w:docPartBody>
        <w:p w:rsidR="00000000" w:rsidRDefault="000218FF">
          <w:pPr>
            <w:pStyle w:val="480DD2C6737A4A4CBC02792E8AED80C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B9A7B06924F45F6810FC1B50687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CC8E0-645D-4555-8789-586E62CB9D75}"/>
      </w:docPartPr>
      <w:docPartBody>
        <w:p w:rsidR="00000000" w:rsidRDefault="000218FF">
          <w:pPr>
            <w:pStyle w:val="DB9A7B06924F45F6810FC1B506873EB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04DD07A2A0A494D898D0B163C38F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F8E6-3E85-4F3A-8B54-313C59A6B8F0}"/>
      </w:docPartPr>
      <w:docPartBody>
        <w:p w:rsidR="00000000" w:rsidRDefault="000218FF">
          <w:pPr>
            <w:pStyle w:val="A04DD07A2A0A494D898D0B163C38FDF7"/>
          </w:pPr>
          <w:r w:rsidRPr="00D26287">
            <w:t xml:space="preserve"> </w:t>
          </w:r>
        </w:p>
      </w:docPartBody>
    </w:docPart>
    <w:docPart>
      <w:docPartPr>
        <w:name w:val="5A706EEFB8CC449C9FC00BC059B35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4286-1B72-4395-A1FF-E02F32C260AB}"/>
      </w:docPartPr>
      <w:docPartBody>
        <w:p w:rsidR="00000000" w:rsidRDefault="000218FF">
          <w:pPr>
            <w:pStyle w:val="5A706EEFB8CC449C9FC00BC059B3526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8DCD98141DF49C7B28A16A743DEF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18583-7353-4F51-A842-7530952FCDDA}"/>
      </w:docPartPr>
      <w:docPartBody>
        <w:p w:rsidR="00000000" w:rsidRDefault="000218FF">
          <w:pPr>
            <w:pStyle w:val="E8DCD98141DF49C7B28A16A743DEF03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22B4183611E4CE79DBFB75452F5E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0FD33-D08B-49B0-B392-19AD9045F4ED}"/>
      </w:docPartPr>
      <w:docPartBody>
        <w:p w:rsidR="00000000" w:rsidRDefault="000218FF">
          <w:pPr>
            <w:pStyle w:val="622B4183611E4CE79DBFB75452F5E6C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F265212EECE4A5A81A996B5F141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CAFD0-3D5E-406C-8F9B-53B727FB0E4E}"/>
      </w:docPartPr>
      <w:docPartBody>
        <w:p w:rsidR="00000000" w:rsidRDefault="000218FF">
          <w:pPr>
            <w:pStyle w:val="3F265212EECE4A5A81A996B5F141DB77"/>
          </w:pPr>
          <w:r w:rsidRPr="00567F25">
            <w:rPr>
              <w:rStyle w:val="PlaceholderText"/>
            </w:rPr>
            <w:t xml:space="preserve">Choose an </w:t>
          </w:r>
          <w:r w:rsidRPr="00567F25">
            <w:rPr>
              <w:rStyle w:val="PlaceholderText"/>
            </w:rPr>
            <w:t>item.</w:t>
          </w:r>
        </w:p>
      </w:docPartBody>
    </w:docPart>
    <w:docPart>
      <w:docPartPr>
        <w:name w:val="E836DD74393F4819ADF5BD4DDE7AE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708EF-F295-45A2-8816-7406B482240E}"/>
      </w:docPartPr>
      <w:docPartBody>
        <w:p w:rsidR="00000000" w:rsidRDefault="000218FF">
          <w:pPr>
            <w:pStyle w:val="E836DD74393F4819ADF5BD4DDE7AE77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BD05CF884D540209EC8F03DDFDF2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DFEF8-7C6C-4FF5-A822-8C2961D19420}"/>
      </w:docPartPr>
      <w:docPartBody>
        <w:p w:rsidR="00000000" w:rsidRDefault="000218FF">
          <w:pPr>
            <w:pStyle w:val="8BD05CF884D540209EC8F03DDFDF29A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8186B2E883D4CBDA6238C9DFEFE2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99471-2BDF-401D-B1B2-C41D8B0A94DC}"/>
      </w:docPartPr>
      <w:docPartBody>
        <w:p w:rsidR="00000000" w:rsidRDefault="000218FF">
          <w:pPr>
            <w:pStyle w:val="F8186B2E883D4CBDA6238C9DFEFE25B1"/>
          </w:pPr>
          <w:r w:rsidRPr="00D26287">
            <w:t xml:space="preserve"> </w:t>
          </w:r>
        </w:p>
      </w:docPartBody>
    </w:docPart>
    <w:docPart>
      <w:docPartPr>
        <w:name w:val="ACB3DA9238B44162A6FC2EF24ABF8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F281-F277-42B4-AAB1-5F19C6B4D551}"/>
      </w:docPartPr>
      <w:docPartBody>
        <w:p w:rsidR="00000000" w:rsidRDefault="000218FF">
          <w:pPr>
            <w:pStyle w:val="ACB3DA9238B44162A6FC2EF24ABF8FB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204B2CD877341849726938C5E4B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689A2-4B1B-4279-9C54-8DEF5E6890B5}"/>
      </w:docPartPr>
      <w:docPartBody>
        <w:p w:rsidR="00000000" w:rsidRDefault="000218FF">
          <w:pPr>
            <w:pStyle w:val="B204B2CD877341849726938C5E4B7D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0BEAC73E70343439B0F595D3570C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6E40F-947E-4ABE-A568-9DB134577740}"/>
      </w:docPartPr>
      <w:docPartBody>
        <w:p w:rsidR="00000000" w:rsidRDefault="000218FF">
          <w:pPr>
            <w:pStyle w:val="D0BEAC73E70343439B0F595D3570C15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A3F5C9C8E634AF080473A31BBE69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05997-33D8-436D-8343-5487FBC14F98}"/>
      </w:docPartPr>
      <w:docPartBody>
        <w:p w:rsidR="00000000" w:rsidRDefault="000218FF">
          <w:pPr>
            <w:pStyle w:val="EA3F5C9C8E634AF080473A31BBE6916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F88BB30C86C49A8B824D889B499D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3CF9-51DC-40DC-B135-A626965B8835}"/>
      </w:docPartPr>
      <w:docPartBody>
        <w:p w:rsidR="00000000" w:rsidRDefault="000218FF">
          <w:pPr>
            <w:pStyle w:val="7F88BB30C86C49A8B824D889B499D9C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1A0A2CFA3A64ED0AA86BD2AF7432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8129C-B1E2-44F6-BC4F-60E7ABFC9391}"/>
      </w:docPartPr>
      <w:docPartBody>
        <w:p w:rsidR="00000000" w:rsidRDefault="000218FF">
          <w:pPr>
            <w:pStyle w:val="11A0A2CFA3A64ED0AA86BD2AF7432A9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46EFAB4DFA74B80B1BA00C2B52D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8F57-38D4-496A-B33E-9006E3164398}"/>
      </w:docPartPr>
      <w:docPartBody>
        <w:p w:rsidR="00000000" w:rsidRDefault="000218FF">
          <w:pPr>
            <w:pStyle w:val="746EFAB4DFA74B80B1BA00C2B52DB38E"/>
          </w:pPr>
          <w:r w:rsidRPr="00D26287">
            <w:t xml:space="preserve"> </w:t>
          </w:r>
        </w:p>
      </w:docPartBody>
    </w:docPart>
    <w:docPart>
      <w:docPartPr>
        <w:name w:val="B93BDDA5C4DB45C380CC2337E5844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BB3CD-2DB8-4EA0-8584-DF2130A96130}"/>
      </w:docPartPr>
      <w:docPartBody>
        <w:p w:rsidR="00000000" w:rsidRDefault="000218FF">
          <w:pPr>
            <w:pStyle w:val="B93BDDA5C4DB45C380CC2337E5844DC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AB57C912CDA4E3CAEFA9FB3C3EA2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6289-048B-4D9E-922A-F3EA3D437DC0}"/>
      </w:docPartPr>
      <w:docPartBody>
        <w:p w:rsidR="00000000" w:rsidRDefault="000218FF">
          <w:pPr>
            <w:pStyle w:val="7AB57C912CDA4E3CAEFA9FB3C3EA2A7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F4248C6994A4A4AAEC2798CCA071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04159-5EAB-4364-AD14-96781DC76EF4}"/>
      </w:docPartPr>
      <w:docPartBody>
        <w:p w:rsidR="00000000" w:rsidRDefault="000218FF">
          <w:pPr>
            <w:pStyle w:val="EF4248C6994A4A4AAEC2798CCA07199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5605904C79D4346BE0F791FAB9B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8D44-0F24-4A54-B10D-7BE79798EC96}"/>
      </w:docPartPr>
      <w:docPartBody>
        <w:p w:rsidR="00000000" w:rsidRDefault="000218FF">
          <w:pPr>
            <w:pStyle w:val="85605904C79D4346BE0F791FAB9BD81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103FCFFE5424B2A9615EE29B530C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7C860-F6B5-4012-8813-61077BBA391E}"/>
      </w:docPartPr>
      <w:docPartBody>
        <w:p w:rsidR="00000000" w:rsidRDefault="000218FF">
          <w:pPr>
            <w:pStyle w:val="F103FCFFE5424B2A9615EE29B530CD2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C2A19C940C24D5D82EEC0E446EE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A64B-63A1-42BE-89FA-DD3D1598CFC0}"/>
      </w:docPartPr>
      <w:docPartBody>
        <w:p w:rsidR="00000000" w:rsidRDefault="000218FF">
          <w:pPr>
            <w:pStyle w:val="AC2A19C940C24D5D82EEC0E446EEBEE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232536DD51A4EBEAE24C4B3EA9E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15E4-D1B1-4923-A35C-6DDE01D56610}"/>
      </w:docPartPr>
      <w:docPartBody>
        <w:p w:rsidR="00000000" w:rsidRDefault="000218FF">
          <w:pPr>
            <w:pStyle w:val="1232536DD51A4EBEAE24C4B3EA9E29CE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9042979DC4364594A741C9996D29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D3C4-1471-4650-8008-1AF47CF35417}"/>
      </w:docPartPr>
      <w:docPartBody>
        <w:p w:rsidR="00000000" w:rsidRDefault="000218FF">
          <w:pPr>
            <w:pStyle w:val="9042979DC4364594A741C9996D29F04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E54EFD00641ADA900044BDF28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B659-642D-4B94-AA17-915C85ECF4C6}"/>
      </w:docPartPr>
      <w:docPartBody>
        <w:p w:rsidR="00000000" w:rsidRDefault="000218FF">
          <w:pPr>
            <w:pStyle w:val="5BAE54EFD00641ADA900044BDF280F94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9DBE4B0F08743708A1FC112ACED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F879A-5DB6-4B14-B578-6A354081DBEB}"/>
      </w:docPartPr>
      <w:docPartBody>
        <w:p w:rsidR="00000000" w:rsidRDefault="000218FF">
          <w:pPr>
            <w:pStyle w:val="49DBE4B0F08743708A1FC112ACEDA13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B831DA90E41B0B1F882C1B48CE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6A07D-47A8-4C8E-B9AC-255BC2892247}"/>
      </w:docPartPr>
      <w:docPartBody>
        <w:p w:rsidR="00000000" w:rsidRDefault="000218FF">
          <w:pPr>
            <w:pStyle w:val="043B831DA90E41B0B1F882C1B48CE86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F8FB9459440D93090DDFAA4C9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8BD11-61EC-4C24-8421-1313C87C2DF4}"/>
      </w:docPartPr>
      <w:docPartBody>
        <w:p w:rsidR="00000000" w:rsidRDefault="000218FF">
          <w:pPr>
            <w:pStyle w:val="5D58F8FB9459440D93090DDFAA4C949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CE55B4EDA4E8382767D1832B8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FBC4-DB9F-4C2F-92A8-A1290C8DD525}"/>
      </w:docPartPr>
      <w:docPartBody>
        <w:p w:rsidR="00000000" w:rsidRDefault="000218FF">
          <w:pPr>
            <w:pStyle w:val="EFCCE55B4EDA4E8382767D1832B80C5D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ACD95E252AB643D0BBC6EB067AA47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30A08-5119-4A91-A517-CC38353EA08A}"/>
      </w:docPartPr>
      <w:docPartBody>
        <w:p w:rsidR="00000000" w:rsidRDefault="000218FF">
          <w:pPr>
            <w:pStyle w:val="ACD95E252AB643D0BBC6EB067AA47535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868C301E18AA4C9A93E73F024F650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A4C39-6CAE-4F21-B115-563516FBB613}"/>
      </w:docPartPr>
      <w:docPartBody>
        <w:p w:rsidR="00000000" w:rsidRDefault="000218FF">
          <w:pPr>
            <w:pStyle w:val="868C301E18AA4C9A93E73F024F650EE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4E3D386D4264B4E930E3D9FB1485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807B-5714-4339-A0FE-1B16DE6CB408}"/>
      </w:docPartPr>
      <w:docPartBody>
        <w:p w:rsidR="00000000" w:rsidRDefault="000218FF">
          <w:pPr>
            <w:pStyle w:val="34E3D386D4264B4E930E3D9FB14857BD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0B7549B350E44D5685C3E17F90787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20A28-79CB-4CE3-AB27-FDC305AB62F0}"/>
      </w:docPartPr>
      <w:docPartBody>
        <w:p w:rsidR="00000000" w:rsidRDefault="000218FF">
          <w:pPr>
            <w:pStyle w:val="0B7549B350E44D5685C3E17F90787E3E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55FD1A2F41234D03BD3D35633A688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7271E-9090-4B62-98AE-978A92C5996D}"/>
      </w:docPartPr>
      <w:docPartBody>
        <w:p w:rsidR="00000000" w:rsidRDefault="000218FF">
          <w:pPr>
            <w:pStyle w:val="55FD1A2F41234D03BD3D35633A688373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784A75D57D154956AB049EBB6305D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C2474-C0D3-47D0-85FB-E36E87D5543F}"/>
      </w:docPartPr>
      <w:docPartBody>
        <w:p w:rsidR="00000000" w:rsidRDefault="000218FF">
          <w:pPr>
            <w:pStyle w:val="784A75D57D154956AB049EBB6305D235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2284E15F120B4DEBA0498EDE6CA59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3C7D8-9ABA-47FC-B8E2-0A362D96E79F}"/>
      </w:docPartPr>
      <w:docPartBody>
        <w:p w:rsidR="00000000" w:rsidRDefault="000218FF">
          <w:pPr>
            <w:pStyle w:val="2284E15F120B4DEBA0498EDE6CA594ED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415FA58578643EAAD656980C88D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5134-5995-46F0-BF2A-54FF006B4123}"/>
      </w:docPartPr>
      <w:docPartBody>
        <w:p w:rsidR="00000000" w:rsidRDefault="000218FF">
          <w:pPr>
            <w:pStyle w:val="6415FA58578643EAAD656980C88D13C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CA4F1A9F9A8420C86C173972221A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D8F55-DDD4-4863-AD5C-4F4ABC08090E}"/>
      </w:docPartPr>
      <w:docPartBody>
        <w:p w:rsidR="00000000" w:rsidRDefault="000218FF">
          <w:pPr>
            <w:pStyle w:val="CCA4F1A9F9A8420C86C173972221A9D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62478A8FAAA4461AB37CC23419672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7D0EE-5485-4E96-8E30-FC63BDAF858C}"/>
      </w:docPartPr>
      <w:docPartBody>
        <w:p w:rsidR="00000000" w:rsidRDefault="000218FF">
          <w:pPr>
            <w:pStyle w:val="62478A8FAAA4461AB37CC2341967274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832775565504F6FB5834EF285095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9F163-0D30-4B17-92B3-56EF3993BDD0}"/>
      </w:docPartPr>
      <w:docPartBody>
        <w:p w:rsidR="00000000" w:rsidRDefault="000218FF">
          <w:pPr>
            <w:pStyle w:val="8832775565504F6FB5834EF285095BA5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6DB283F2C034112A8A42518412EE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1343B-A5A7-42D0-B172-3B5BDEA9C0BC}"/>
      </w:docPartPr>
      <w:docPartBody>
        <w:p w:rsidR="00000000" w:rsidRDefault="000218FF">
          <w:pPr>
            <w:pStyle w:val="16DB283F2C034112A8A42518412EE74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8AC694DFD494F3193991EDFAED4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06E4-2C82-4651-95B6-8C2734D4F354}"/>
      </w:docPartPr>
      <w:docPartBody>
        <w:p w:rsidR="00000000" w:rsidRDefault="000218FF">
          <w:pPr>
            <w:pStyle w:val="A8AC694DFD494F3193991EDFAED47537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2A125ADE1E342449D630C5093F49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20204-E081-4F99-880C-77E7EF8BF304}"/>
      </w:docPartPr>
      <w:docPartBody>
        <w:p w:rsidR="00000000" w:rsidRDefault="000218FF">
          <w:pPr>
            <w:pStyle w:val="32A125ADE1E342449D630C5093F491C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B0B133F1BB3C4C63875B9F962A53C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E0B0-C6ED-4112-B9E5-F909B2901B9D}"/>
      </w:docPartPr>
      <w:docPartBody>
        <w:p w:rsidR="00000000" w:rsidRDefault="000218FF">
          <w:pPr>
            <w:pStyle w:val="B0B133F1BB3C4C63875B9F962A53CFF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3BF9C31C71D241548A7A694184E47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331C8-1CB4-4067-AC49-E1AA57E1F5E0}"/>
      </w:docPartPr>
      <w:docPartBody>
        <w:p w:rsidR="00000000" w:rsidRDefault="000218FF">
          <w:pPr>
            <w:pStyle w:val="3BF9C31C71D241548A7A694184E47BA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580E5AD8D9B4E04A499F247886FE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A47A1-B1B8-4893-9F83-47F79592879C}"/>
      </w:docPartPr>
      <w:docPartBody>
        <w:p w:rsidR="00000000" w:rsidRDefault="000218FF">
          <w:pPr>
            <w:pStyle w:val="C580E5AD8D9B4E04A499F247886FE7F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BEC7B3DB2754C47A6147B8ACFFC7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7A12-40E7-42A0-9CD1-211C6D0DBB39}"/>
      </w:docPartPr>
      <w:docPartBody>
        <w:p w:rsidR="00000000" w:rsidRDefault="000218FF">
          <w:pPr>
            <w:pStyle w:val="8BEC7B3DB2754C47A6147B8ACFFC7C88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0265DEA834E4A898D4E2FBDF446C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A4D8-738D-45E8-8B53-D71EC1E68FDB}"/>
      </w:docPartPr>
      <w:docPartBody>
        <w:p w:rsidR="00000000" w:rsidRDefault="000218FF">
          <w:pPr>
            <w:pStyle w:val="40265DEA834E4A898D4E2FBDF446C4CE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703BF112D46434C9A9FB1C848F4A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E54D-5536-45D3-A0F5-18E393AB304F}"/>
      </w:docPartPr>
      <w:docPartBody>
        <w:p w:rsidR="00000000" w:rsidRDefault="000218FF">
          <w:pPr>
            <w:pStyle w:val="9703BF112D46434C9A9FB1C848F4A7A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0CFD2FC26B74E40AFECB9AFA70F2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C84F-72D1-4EEB-BFB5-A5B9D41793AA}"/>
      </w:docPartPr>
      <w:docPartBody>
        <w:p w:rsidR="00000000" w:rsidRDefault="000218FF">
          <w:pPr>
            <w:pStyle w:val="40CFD2FC26B74E40AFECB9AFA70F274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04D3A10B04B4F74B8F720D9661A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EABF5-B0B4-4F09-AC30-32FC515AFA7F}"/>
      </w:docPartPr>
      <w:docPartBody>
        <w:p w:rsidR="00000000" w:rsidRDefault="000218FF">
          <w:pPr>
            <w:pStyle w:val="F04D3A10B04B4F74B8F720D9661A8AB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7BF31329D7F42F48AD0C9829EE8D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A0BF8-2D1E-491C-8D95-2A27E9F9DAB0}"/>
      </w:docPartPr>
      <w:docPartBody>
        <w:p w:rsidR="00000000" w:rsidRDefault="000218FF">
          <w:pPr>
            <w:pStyle w:val="C7BF31329D7F42F48AD0C9829EE8DDC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492742F6AFE42A3AFC3E3F7C048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6BDC3-32E8-4761-B051-AB72ABD0A3E1}"/>
      </w:docPartPr>
      <w:docPartBody>
        <w:p w:rsidR="00000000" w:rsidRDefault="000218FF">
          <w:pPr>
            <w:pStyle w:val="3492742F6AFE42A3AFC3E3F7C048D8C8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16E80C8A7884429FB57E7137EBDEF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4EE0-0FE0-46DF-A2AB-8EE136133B9C}"/>
      </w:docPartPr>
      <w:docPartBody>
        <w:p w:rsidR="00000000" w:rsidRDefault="000218FF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F"/>
    <w:rsid w:val="0002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8FF"/>
    <w:rPr>
      <w:color w:val="808080"/>
    </w:rPr>
  </w:style>
  <w:style w:type="paragraph" w:customStyle="1" w:styleId="90AE391F0C194CB39252B042C3BA4504">
    <w:name w:val="90AE391F0C194CB39252B042C3BA4504"/>
  </w:style>
  <w:style w:type="paragraph" w:customStyle="1" w:styleId="86467A6CC10447BDA574106DD3865749">
    <w:name w:val="86467A6CC10447BDA574106DD3865749"/>
  </w:style>
  <w:style w:type="paragraph" w:customStyle="1" w:styleId="9DBF05133EED402DBDB224AA36A39E03">
    <w:name w:val="9DBF05133EED402DBDB224AA36A39E03"/>
  </w:style>
  <w:style w:type="paragraph" w:customStyle="1" w:styleId="4404258102B4429EAE442F8A6B796498">
    <w:name w:val="4404258102B4429EAE442F8A6B796498"/>
  </w:style>
  <w:style w:type="paragraph" w:customStyle="1" w:styleId="9272E02B7D154D839838C8BAFC457658">
    <w:name w:val="9272E02B7D154D839838C8BAFC457658"/>
  </w:style>
  <w:style w:type="paragraph" w:customStyle="1" w:styleId="29F3AA45543240CE9532F9CF7B9805E2">
    <w:name w:val="29F3AA45543240CE9532F9CF7B9805E2"/>
  </w:style>
  <w:style w:type="paragraph" w:customStyle="1" w:styleId="ED2E1736EE6743DAAE1A25622D5AE241">
    <w:name w:val="ED2E1736EE6743DAAE1A25622D5AE241"/>
  </w:style>
  <w:style w:type="paragraph" w:customStyle="1" w:styleId="C2C87D38CFFB47EB820401E75427B3B1">
    <w:name w:val="C2C87D38CFFB47EB820401E75427B3B1"/>
  </w:style>
  <w:style w:type="paragraph" w:customStyle="1" w:styleId="56EAE2D7342D45D7812BCC937E2D42BF">
    <w:name w:val="56EAE2D7342D45D7812BCC937E2D42BF"/>
  </w:style>
  <w:style w:type="paragraph" w:customStyle="1" w:styleId="EFCD48C08D5F4525939E02976E819FE6">
    <w:name w:val="EFCD48C08D5F4525939E02976E819FE6"/>
  </w:style>
  <w:style w:type="paragraph" w:customStyle="1" w:styleId="F26797EAE3164483AD2EA19628D064B7">
    <w:name w:val="F26797EAE3164483AD2EA19628D064B7"/>
  </w:style>
  <w:style w:type="paragraph" w:customStyle="1" w:styleId="8434030A75254794A4ABD9A66289AE62">
    <w:name w:val="8434030A75254794A4ABD9A66289AE62"/>
  </w:style>
  <w:style w:type="paragraph" w:customStyle="1" w:styleId="DE01EEE6748245ED94FCE1989ACC7EA5">
    <w:name w:val="DE01EEE6748245ED94FCE1989ACC7EA5"/>
  </w:style>
  <w:style w:type="paragraph" w:customStyle="1" w:styleId="866BA0EEE59D4662AEF3903C6F672308">
    <w:name w:val="866BA0EEE59D4662AEF3903C6F672308"/>
  </w:style>
  <w:style w:type="paragraph" w:customStyle="1" w:styleId="B760A2DB74A1480AAA57FF67587B0816">
    <w:name w:val="B760A2DB74A1480AAA57FF67587B0816"/>
  </w:style>
  <w:style w:type="paragraph" w:customStyle="1" w:styleId="90621114908840E4B8C0ABD9A832393F">
    <w:name w:val="90621114908840E4B8C0ABD9A832393F"/>
  </w:style>
  <w:style w:type="paragraph" w:customStyle="1" w:styleId="C60523317E5D4A7B827296AFFA2A5C0A">
    <w:name w:val="C60523317E5D4A7B827296AFFA2A5C0A"/>
  </w:style>
  <w:style w:type="paragraph" w:customStyle="1" w:styleId="13F582BE54C14D6195287533CAC7CCB2">
    <w:name w:val="13F582BE54C14D6195287533CAC7CCB2"/>
  </w:style>
  <w:style w:type="paragraph" w:customStyle="1" w:styleId="CBF23C77633F4DDB9F33919E99B065B5">
    <w:name w:val="CBF23C77633F4DDB9F33919E99B065B5"/>
  </w:style>
  <w:style w:type="paragraph" w:customStyle="1" w:styleId="259E1E52BB2242089920390479EC9A9C">
    <w:name w:val="259E1E52BB2242089920390479EC9A9C"/>
  </w:style>
  <w:style w:type="paragraph" w:customStyle="1" w:styleId="E13FB04CCE1346A38DB9E0064E16894D">
    <w:name w:val="E13FB04CCE1346A38DB9E0064E16894D"/>
  </w:style>
  <w:style w:type="paragraph" w:customStyle="1" w:styleId="438796A1E4BB4ED984CDD74AF5246568">
    <w:name w:val="438796A1E4BB4ED984CDD74AF5246568"/>
  </w:style>
  <w:style w:type="paragraph" w:customStyle="1" w:styleId="31CD46F4123048D9B404B1F92051E9DD">
    <w:name w:val="31CD46F4123048D9B404B1F92051E9DD"/>
  </w:style>
  <w:style w:type="paragraph" w:customStyle="1" w:styleId="0386A41EAEF6438CA2C989F30A7ED8CE">
    <w:name w:val="0386A41EAEF6438CA2C989F30A7ED8CE"/>
  </w:style>
  <w:style w:type="paragraph" w:customStyle="1" w:styleId="AD13358DB45C4599A4C4F25294201561">
    <w:name w:val="AD13358DB45C4599A4C4F25294201561"/>
  </w:style>
  <w:style w:type="paragraph" w:customStyle="1" w:styleId="9EFE5BEE38B7477ABA60EAE231E64173">
    <w:name w:val="9EFE5BEE38B7477ABA60EAE231E64173"/>
  </w:style>
  <w:style w:type="paragraph" w:customStyle="1" w:styleId="6798AF75875E4219B5D3692821917FF3">
    <w:name w:val="6798AF75875E4219B5D3692821917FF3"/>
  </w:style>
  <w:style w:type="paragraph" w:customStyle="1" w:styleId="5F4B2AF8AE414C97A20A9E9480A2F2AF">
    <w:name w:val="5F4B2AF8AE414C97A20A9E9480A2F2AF"/>
  </w:style>
  <w:style w:type="paragraph" w:customStyle="1" w:styleId="A9BAA84B08634B258DEFF217BFA3E6C1">
    <w:name w:val="A9BAA84B08634B258DEFF217BFA3E6C1"/>
  </w:style>
  <w:style w:type="paragraph" w:customStyle="1" w:styleId="24174F5593A14B57898AD1BB1F254C34">
    <w:name w:val="24174F5593A14B57898AD1BB1F254C34"/>
  </w:style>
  <w:style w:type="paragraph" w:customStyle="1" w:styleId="886B2A3C2F1B4078AAF895F09BC14818">
    <w:name w:val="886B2A3C2F1B4078AAF895F09BC14818"/>
  </w:style>
  <w:style w:type="paragraph" w:customStyle="1" w:styleId="4FBE89AEDA7E43A889D6DBFA0509670E">
    <w:name w:val="4FBE89AEDA7E43A889D6DBFA0509670E"/>
  </w:style>
  <w:style w:type="paragraph" w:customStyle="1" w:styleId="2690CAB5EEDA40A09BC307DD07E840FD">
    <w:name w:val="2690CAB5EEDA40A09BC307DD07E840FD"/>
  </w:style>
  <w:style w:type="paragraph" w:customStyle="1" w:styleId="89777AAAFF644FF1A5FF8C582A3D6319">
    <w:name w:val="89777AAAFF644FF1A5FF8C582A3D6319"/>
  </w:style>
  <w:style w:type="paragraph" w:customStyle="1" w:styleId="8A06D5A4E77A4231B9AB4D6994CD104C">
    <w:name w:val="8A06D5A4E77A4231B9AB4D6994CD104C"/>
  </w:style>
  <w:style w:type="paragraph" w:customStyle="1" w:styleId="EED04509961A4B539F40A94C767651F6">
    <w:name w:val="EED04509961A4B539F40A94C767651F6"/>
  </w:style>
  <w:style w:type="paragraph" w:customStyle="1" w:styleId="50DD34DA29BD4E7381ACDF7E8FBB8058">
    <w:name w:val="50DD34DA29BD4E7381ACDF7E8FBB8058"/>
  </w:style>
  <w:style w:type="paragraph" w:customStyle="1" w:styleId="FE87912A356D4870AB479329A6772DA5">
    <w:name w:val="FE87912A356D4870AB479329A6772DA5"/>
  </w:style>
  <w:style w:type="paragraph" w:customStyle="1" w:styleId="D122F5F2CDBB42D1A453CA275A7063DB">
    <w:name w:val="D122F5F2CDBB42D1A453CA275A7063DB"/>
  </w:style>
  <w:style w:type="paragraph" w:customStyle="1" w:styleId="61043DF90F8D46C4A3675B95609A8499">
    <w:name w:val="61043DF90F8D46C4A3675B95609A8499"/>
  </w:style>
  <w:style w:type="paragraph" w:customStyle="1" w:styleId="4C76EEE883C448EB91E386B33A33835A">
    <w:name w:val="4C76EEE883C448EB91E386B33A33835A"/>
  </w:style>
  <w:style w:type="paragraph" w:customStyle="1" w:styleId="03F6CD90A9C84308BF2F4837CCDA03BD">
    <w:name w:val="03F6CD90A9C84308BF2F4837CCDA03BD"/>
  </w:style>
  <w:style w:type="paragraph" w:customStyle="1" w:styleId="11A1B8620B68405EB18F5696445B9D5F">
    <w:name w:val="11A1B8620B68405EB18F5696445B9D5F"/>
  </w:style>
  <w:style w:type="paragraph" w:customStyle="1" w:styleId="F445D922DCFF4DF6AA1E212DBC61A7E6">
    <w:name w:val="F445D922DCFF4DF6AA1E212DBC61A7E6"/>
  </w:style>
  <w:style w:type="paragraph" w:customStyle="1" w:styleId="6EFEDD69578043268BBF3AF1293FD18A">
    <w:name w:val="6EFEDD69578043268BBF3AF1293FD18A"/>
  </w:style>
  <w:style w:type="paragraph" w:customStyle="1" w:styleId="AF577E8D5D854C47A842B49CF366510A">
    <w:name w:val="AF577E8D5D854C47A842B49CF366510A"/>
  </w:style>
  <w:style w:type="paragraph" w:customStyle="1" w:styleId="3F5E0C4DF61A4EA0A53A5F1615156F39">
    <w:name w:val="3F5E0C4DF61A4EA0A53A5F1615156F39"/>
  </w:style>
  <w:style w:type="paragraph" w:customStyle="1" w:styleId="6624F10E8CC8484195D6EDDC3FB38782">
    <w:name w:val="6624F10E8CC8484195D6EDDC3FB38782"/>
  </w:style>
  <w:style w:type="paragraph" w:customStyle="1" w:styleId="4589F73A5E92479FB8A42A14ED30F99B">
    <w:name w:val="4589F73A5E92479FB8A42A14ED30F99B"/>
  </w:style>
  <w:style w:type="paragraph" w:customStyle="1" w:styleId="96D900AFB5E147BAAACF2F582E2B6DF5">
    <w:name w:val="96D900AFB5E147BAAACF2F582E2B6DF5"/>
  </w:style>
  <w:style w:type="paragraph" w:customStyle="1" w:styleId="A27E7FCE813344E78BF68A8FF7F8C500">
    <w:name w:val="A27E7FCE813344E78BF68A8FF7F8C500"/>
  </w:style>
  <w:style w:type="paragraph" w:customStyle="1" w:styleId="265130D82C274F23990FD3904BF83695">
    <w:name w:val="265130D82C274F23990FD3904BF83695"/>
  </w:style>
  <w:style w:type="paragraph" w:customStyle="1" w:styleId="2B703BB8DBF8423198A47AD6F25668E6">
    <w:name w:val="2B703BB8DBF8423198A47AD6F25668E6"/>
  </w:style>
  <w:style w:type="paragraph" w:customStyle="1" w:styleId="FE147201E15C4229AE72A083DEB5A41A">
    <w:name w:val="FE147201E15C4229AE72A083DEB5A41A"/>
  </w:style>
  <w:style w:type="paragraph" w:customStyle="1" w:styleId="1DE036FC7A86440D9B5F9953BF5C5127">
    <w:name w:val="1DE036FC7A86440D9B5F9953BF5C5127"/>
  </w:style>
  <w:style w:type="paragraph" w:customStyle="1" w:styleId="87364D194D9A4C879BE498D8EC17B45B">
    <w:name w:val="87364D194D9A4C879BE498D8EC17B45B"/>
  </w:style>
  <w:style w:type="paragraph" w:customStyle="1" w:styleId="B9F3811C68DA4978B5F8036BC5F6C9BA">
    <w:name w:val="B9F3811C68DA4978B5F8036BC5F6C9BA"/>
  </w:style>
  <w:style w:type="paragraph" w:customStyle="1" w:styleId="E5F95C87DADF4A1B9DCC9646AA7B5DDA">
    <w:name w:val="E5F95C87DADF4A1B9DCC9646AA7B5DDA"/>
  </w:style>
  <w:style w:type="paragraph" w:customStyle="1" w:styleId="FD54F7D3DF0449EAAE7D1C9C560EE88C">
    <w:name w:val="FD54F7D3DF0449EAAE7D1C9C560EE88C"/>
  </w:style>
  <w:style w:type="paragraph" w:customStyle="1" w:styleId="3C460F551823412AB21C0CD422215B00">
    <w:name w:val="3C460F551823412AB21C0CD422215B00"/>
  </w:style>
  <w:style w:type="paragraph" w:customStyle="1" w:styleId="D9CCC8B6214E41618CF82CD091CD1D43">
    <w:name w:val="D9CCC8B6214E41618CF82CD091CD1D43"/>
  </w:style>
  <w:style w:type="paragraph" w:customStyle="1" w:styleId="2632AD95FB68477080C43DCC2B605CF0">
    <w:name w:val="2632AD95FB68477080C43DCC2B605CF0"/>
  </w:style>
  <w:style w:type="paragraph" w:customStyle="1" w:styleId="B01F639A14D24924BA35F1E242F59FCC">
    <w:name w:val="B01F639A14D24924BA35F1E242F59FCC"/>
  </w:style>
  <w:style w:type="paragraph" w:customStyle="1" w:styleId="C3A346027E4848DC8007FB3E9B469422">
    <w:name w:val="C3A346027E4848DC8007FB3E9B469422"/>
  </w:style>
  <w:style w:type="paragraph" w:customStyle="1" w:styleId="8E4F89478AE04FFC9FDC74741B59AA7F">
    <w:name w:val="8E4F89478AE04FFC9FDC74741B59AA7F"/>
  </w:style>
  <w:style w:type="paragraph" w:customStyle="1" w:styleId="E9248569C146420A8A8012C226BA68B4">
    <w:name w:val="E9248569C146420A8A8012C226BA68B4"/>
  </w:style>
  <w:style w:type="paragraph" w:customStyle="1" w:styleId="7CCC6C15393C414EA8A3558B88D20B29">
    <w:name w:val="7CCC6C15393C414EA8A3558B88D20B29"/>
  </w:style>
  <w:style w:type="paragraph" w:customStyle="1" w:styleId="4802254AF35C4EF1B827C696C9C1B347">
    <w:name w:val="4802254AF35C4EF1B827C696C9C1B347"/>
  </w:style>
  <w:style w:type="paragraph" w:customStyle="1" w:styleId="9BFA507A8A234784959676D054408231">
    <w:name w:val="9BFA507A8A234784959676D054408231"/>
  </w:style>
  <w:style w:type="paragraph" w:customStyle="1" w:styleId="4C8D10AE7E5044F8A81153A98384CC83">
    <w:name w:val="4C8D10AE7E5044F8A81153A98384CC83"/>
  </w:style>
  <w:style w:type="paragraph" w:customStyle="1" w:styleId="549DF481D67D462783E8DE6B05FF09CE">
    <w:name w:val="549DF481D67D462783E8DE6B05FF09CE"/>
  </w:style>
  <w:style w:type="paragraph" w:customStyle="1" w:styleId="8E6E7D3F747E4DA5AFDF5D2476B8F597">
    <w:name w:val="8E6E7D3F747E4DA5AFDF5D2476B8F597"/>
  </w:style>
  <w:style w:type="paragraph" w:customStyle="1" w:styleId="28AE4955426D482A81412211DDED061C">
    <w:name w:val="28AE4955426D482A81412211DDED061C"/>
  </w:style>
  <w:style w:type="paragraph" w:customStyle="1" w:styleId="6654FDB8EEB54366B028305E594F1490">
    <w:name w:val="6654FDB8EEB54366B028305E594F1490"/>
  </w:style>
  <w:style w:type="paragraph" w:customStyle="1" w:styleId="53A23E0571784DE48F6BA7DA70824911">
    <w:name w:val="53A23E0571784DE48F6BA7DA70824911"/>
  </w:style>
  <w:style w:type="paragraph" w:customStyle="1" w:styleId="A92B4705331E47E683B2408371EFC9F6">
    <w:name w:val="A92B4705331E47E683B2408371EFC9F6"/>
  </w:style>
  <w:style w:type="paragraph" w:customStyle="1" w:styleId="07792E5D42F64B45B70A323BBD655DB1">
    <w:name w:val="07792E5D42F64B45B70A323BBD655DB1"/>
  </w:style>
  <w:style w:type="paragraph" w:customStyle="1" w:styleId="FECA07AB57194703954F6AB13F02175C">
    <w:name w:val="FECA07AB57194703954F6AB13F02175C"/>
  </w:style>
  <w:style w:type="paragraph" w:customStyle="1" w:styleId="8FD9CE92F666463C9752C5E2D6A8167A">
    <w:name w:val="8FD9CE92F666463C9752C5E2D6A8167A"/>
  </w:style>
  <w:style w:type="paragraph" w:customStyle="1" w:styleId="69429AC2BFB04521A231F1EC45B02F47">
    <w:name w:val="69429AC2BFB04521A231F1EC45B02F47"/>
  </w:style>
  <w:style w:type="paragraph" w:customStyle="1" w:styleId="480DD2C6737A4A4CBC02792E8AED80C6">
    <w:name w:val="480DD2C6737A4A4CBC02792E8AED80C6"/>
  </w:style>
  <w:style w:type="paragraph" w:customStyle="1" w:styleId="DB9A7B06924F45F6810FC1B506873EB1">
    <w:name w:val="DB9A7B06924F45F6810FC1B506873EB1"/>
  </w:style>
  <w:style w:type="paragraph" w:customStyle="1" w:styleId="A04DD07A2A0A494D898D0B163C38FDF7">
    <w:name w:val="A04DD07A2A0A494D898D0B163C38FDF7"/>
  </w:style>
  <w:style w:type="paragraph" w:customStyle="1" w:styleId="5A706EEFB8CC449C9FC00BC059B35262">
    <w:name w:val="5A706EEFB8CC449C9FC00BC059B35262"/>
  </w:style>
  <w:style w:type="paragraph" w:customStyle="1" w:styleId="E8DCD98141DF49C7B28A16A743DEF036">
    <w:name w:val="E8DCD98141DF49C7B28A16A743DEF036"/>
  </w:style>
  <w:style w:type="paragraph" w:customStyle="1" w:styleId="622B4183611E4CE79DBFB75452F5E6CA">
    <w:name w:val="622B4183611E4CE79DBFB75452F5E6CA"/>
  </w:style>
  <w:style w:type="paragraph" w:customStyle="1" w:styleId="3F265212EECE4A5A81A996B5F141DB77">
    <w:name w:val="3F265212EECE4A5A81A996B5F141DB77"/>
  </w:style>
  <w:style w:type="paragraph" w:customStyle="1" w:styleId="E836DD74393F4819ADF5BD4DDE7AE778">
    <w:name w:val="E836DD74393F4819ADF5BD4DDE7AE778"/>
  </w:style>
  <w:style w:type="paragraph" w:customStyle="1" w:styleId="8BD05CF884D540209EC8F03DDFDF29AF">
    <w:name w:val="8BD05CF884D540209EC8F03DDFDF29AF"/>
  </w:style>
  <w:style w:type="paragraph" w:customStyle="1" w:styleId="F8186B2E883D4CBDA6238C9DFEFE25B1">
    <w:name w:val="F8186B2E883D4CBDA6238C9DFEFE25B1"/>
  </w:style>
  <w:style w:type="paragraph" w:customStyle="1" w:styleId="ACB3DA9238B44162A6FC2EF24ABF8FBE">
    <w:name w:val="ACB3DA9238B44162A6FC2EF24ABF8FBE"/>
  </w:style>
  <w:style w:type="paragraph" w:customStyle="1" w:styleId="B204B2CD877341849726938C5E4B7DA3">
    <w:name w:val="B204B2CD877341849726938C5E4B7DA3"/>
  </w:style>
  <w:style w:type="paragraph" w:customStyle="1" w:styleId="D0BEAC73E70343439B0F595D3570C15C">
    <w:name w:val="D0BEAC73E70343439B0F595D3570C15C"/>
  </w:style>
  <w:style w:type="paragraph" w:customStyle="1" w:styleId="EA3F5C9C8E634AF080473A31BBE69166">
    <w:name w:val="EA3F5C9C8E634AF080473A31BBE69166"/>
  </w:style>
  <w:style w:type="paragraph" w:customStyle="1" w:styleId="7F88BB30C86C49A8B824D889B499D9CE">
    <w:name w:val="7F88BB30C86C49A8B824D889B499D9CE"/>
  </w:style>
  <w:style w:type="paragraph" w:customStyle="1" w:styleId="11A0A2CFA3A64ED0AA86BD2AF7432A9E">
    <w:name w:val="11A0A2CFA3A64ED0AA86BD2AF7432A9E"/>
  </w:style>
  <w:style w:type="paragraph" w:customStyle="1" w:styleId="746EFAB4DFA74B80B1BA00C2B52DB38E">
    <w:name w:val="746EFAB4DFA74B80B1BA00C2B52DB38E"/>
  </w:style>
  <w:style w:type="paragraph" w:customStyle="1" w:styleId="B93BDDA5C4DB45C380CC2337E5844DC2">
    <w:name w:val="B93BDDA5C4DB45C380CC2337E5844DC2"/>
  </w:style>
  <w:style w:type="paragraph" w:customStyle="1" w:styleId="7AB57C912CDA4E3CAEFA9FB3C3EA2A75">
    <w:name w:val="7AB57C912CDA4E3CAEFA9FB3C3EA2A75"/>
  </w:style>
  <w:style w:type="paragraph" w:customStyle="1" w:styleId="EF4248C6994A4A4AAEC2798CCA07199E">
    <w:name w:val="EF4248C6994A4A4AAEC2798CCA07199E"/>
  </w:style>
  <w:style w:type="paragraph" w:customStyle="1" w:styleId="85605904C79D4346BE0F791FAB9BD814">
    <w:name w:val="85605904C79D4346BE0F791FAB9BD814"/>
  </w:style>
  <w:style w:type="paragraph" w:customStyle="1" w:styleId="F103FCFFE5424B2A9615EE29B530CD29">
    <w:name w:val="F103FCFFE5424B2A9615EE29B530CD29"/>
  </w:style>
  <w:style w:type="paragraph" w:customStyle="1" w:styleId="AC2A19C940C24D5D82EEC0E446EEBEE1">
    <w:name w:val="AC2A19C940C24D5D82EEC0E446EEBEE1"/>
  </w:style>
  <w:style w:type="paragraph" w:customStyle="1" w:styleId="1232536DD51A4EBEAE24C4B3EA9E29CE">
    <w:name w:val="1232536DD51A4EBEAE24C4B3EA9E29CE"/>
  </w:style>
  <w:style w:type="paragraph" w:customStyle="1" w:styleId="9042979DC4364594A741C9996D29F042">
    <w:name w:val="9042979DC4364594A741C9996D29F042"/>
  </w:style>
  <w:style w:type="paragraph" w:customStyle="1" w:styleId="5BAE54EFD00641ADA900044BDF280F94">
    <w:name w:val="5BAE54EFD00641ADA900044BDF280F94"/>
  </w:style>
  <w:style w:type="paragraph" w:customStyle="1" w:styleId="49DBE4B0F08743708A1FC112ACEDA135">
    <w:name w:val="49DBE4B0F08743708A1FC112ACEDA135"/>
  </w:style>
  <w:style w:type="paragraph" w:customStyle="1" w:styleId="043B831DA90E41B0B1F882C1B48CE860">
    <w:name w:val="043B831DA90E41B0B1F882C1B48CE860"/>
  </w:style>
  <w:style w:type="paragraph" w:customStyle="1" w:styleId="5D58F8FB9459440D93090DDFAA4C949E">
    <w:name w:val="5D58F8FB9459440D93090DDFAA4C949E"/>
  </w:style>
  <w:style w:type="paragraph" w:customStyle="1" w:styleId="EFCCE55B4EDA4E8382767D1832B80C5D">
    <w:name w:val="EFCCE55B4EDA4E8382767D1832B80C5D"/>
  </w:style>
  <w:style w:type="paragraph" w:customStyle="1" w:styleId="ACD95E252AB643D0BBC6EB067AA47535">
    <w:name w:val="ACD95E252AB643D0BBC6EB067AA47535"/>
  </w:style>
  <w:style w:type="paragraph" w:customStyle="1" w:styleId="868C301E18AA4C9A93E73F024F650EEF">
    <w:name w:val="868C301E18AA4C9A93E73F024F650EEF"/>
  </w:style>
  <w:style w:type="paragraph" w:customStyle="1" w:styleId="34E3D386D4264B4E930E3D9FB14857BD">
    <w:name w:val="34E3D386D4264B4E930E3D9FB14857BD"/>
  </w:style>
  <w:style w:type="paragraph" w:customStyle="1" w:styleId="0B7549B350E44D5685C3E17F90787E3E">
    <w:name w:val="0B7549B350E44D5685C3E17F90787E3E"/>
  </w:style>
  <w:style w:type="paragraph" w:customStyle="1" w:styleId="55FD1A2F41234D03BD3D35633A688373">
    <w:name w:val="55FD1A2F41234D03BD3D35633A688373"/>
  </w:style>
  <w:style w:type="paragraph" w:customStyle="1" w:styleId="784A75D57D154956AB049EBB6305D235">
    <w:name w:val="784A75D57D154956AB049EBB6305D235"/>
  </w:style>
  <w:style w:type="paragraph" w:customStyle="1" w:styleId="2284E15F120B4DEBA0498EDE6CA594ED">
    <w:name w:val="2284E15F120B4DEBA0498EDE6CA594ED"/>
  </w:style>
  <w:style w:type="paragraph" w:customStyle="1" w:styleId="6415FA58578643EAAD656980C88D13C9">
    <w:name w:val="6415FA58578643EAAD656980C88D13C9"/>
  </w:style>
  <w:style w:type="paragraph" w:customStyle="1" w:styleId="CCA4F1A9F9A8420C86C173972221A9D2">
    <w:name w:val="CCA4F1A9F9A8420C86C173972221A9D2"/>
  </w:style>
  <w:style w:type="paragraph" w:customStyle="1" w:styleId="62478A8FAAA4461AB37CC2341967274A">
    <w:name w:val="62478A8FAAA4461AB37CC2341967274A"/>
  </w:style>
  <w:style w:type="paragraph" w:customStyle="1" w:styleId="8832775565504F6FB5834EF285095BA5">
    <w:name w:val="8832775565504F6FB5834EF285095BA5"/>
  </w:style>
  <w:style w:type="paragraph" w:customStyle="1" w:styleId="16DB283F2C034112A8A42518412EE741">
    <w:name w:val="16DB283F2C034112A8A42518412EE741"/>
  </w:style>
  <w:style w:type="paragraph" w:customStyle="1" w:styleId="A8AC694DFD494F3193991EDFAED47537">
    <w:name w:val="A8AC694DFD494F3193991EDFAED47537"/>
  </w:style>
  <w:style w:type="paragraph" w:customStyle="1" w:styleId="32A125ADE1E342449D630C5093F491C0">
    <w:name w:val="32A125ADE1E342449D630C5093F491C0"/>
  </w:style>
  <w:style w:type="paragraph" w:customStyle="1" w:styleId="B0B133F1BB3C4C63875B9F962A53CFF9">
    <w:name w:val="B0B133F1BB3C4C63875B9F962A53CFF9"/>
  </w:style>
  <w:style w:type="paragraph" w:customStyle="1" w:styleId="3BF9C31C71D241548A7A694184E47BAB">
    <w:name w:val="3BF9C31C71D241548A7A694184E47BAB"/>
  </w:style>
  <w:style w:type="paragraph" w:customStyle="1" w:styleId="C580E5AD8D9B4E04A499F247886FE7F2">
    <w:name w:val="C580E5AD8D9B4E04A499F247886FE7F2"/>
  </w:style>
  <w:style w:type="paragraph" w:customStyle="1" w:styleId="8BEC7B3DB2754C47A6147B8ACFFC7C88">
    <w:name w:val="8BEC7B3DB2754C47A6147B8ACFFC7C88"/>
  </w:style>
  <w:style w:type="paragraph" w:customStyle="1" w:styleId="40265DEA834E4A898D4E2FBDF446C4CE">
    <w:name w:val="40265DEA834E4A898D4E2FBDF446C4CE"/>
  </w:style>
  <w:style w:type="paragraph" w:customStyle="1" w:styleId="9703BF112D46434C9A9FB1C848F4A7AF">
    <w:name w:val="9703BF112D46434C9A9FB1C848F4A7AF"/>
  </w:style>
  <w:style w:type="paragraph" w:customStyle="1" w:styleId="40CFD2FC26B74E40AFECB9AFA70F274C">
    <w:name w:val="40CFD2FC26B74E40AFECB9AFA70F274C"/>
  </w:style>
  <w:style w:type="paragraph" w:customStyle="1" w:styleId="F04D3A10B04B4F74B8F720D9661A8AB5">
    <w:name w:val="F04D3A10B04B4F74B8F720D9661A8AB5"/>
  </w:style>
  <w:style w:type="paragraph" w:customStyle="1" w:styleId="C7BF31329D7F42F48AD0C9829EE8DDC6">
    <w:name w:val="C7BF31329D7F42F48AD0C9829EE8DDC6"/>
  </w:style>
  <w:style w:type="paragraph" w:customStyle="1" w:styleId="3492742F6AFE42A3AFC3E3F7C048D8C8">
    <w:name w:val="3492742F6AFE42A3AFC3E3F7C048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7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2</cp:revision>
  <cp:lastPrinted>2023-02-06T01:03:00Z</cp:lastPrinted>
  <dcterms:created xsi:type="dcterms:W3CDTF">2023-02-06T00:54:00Z</dcterms:created>
  <dcterms:modified xsi:type="dcterms:W3CDTF">2023-02-06T01:04:00Z</dcterms:modified>
</cp:coreProperties>
</file>