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INDENTIFICATION"/>
      </w:tblPr>
      <w:tblGrid>
        <w:gridCol w:w="1689"/>
        <w:gridCol w:w="3834"/>
        <w:gridCol w:w="1517"/>
        <w:gridCol w:w="3760"/>
      </w:tblGrid>
      <w:tr w:rsidR="00A93F7F" w14:paraId="37D0FB2A" w14:textId="77777777" w:rsidTr="00F16C3A">
        <w:tc>
          <w:tcPr>
            <w:tcW w:w="10922" w:type="dxa"/>
            <w:gridSpan w:val="4"/>
            <w:tcBorders>
              <w:bottom w:val="single" w:sz="4" w:space="0" w:color="3B3838" w:themeColor="background2" w:themeShade="40"/>
            </w:tcBorders>
          </w:tcPr>
          <w:p w14:paraId="04A48D64" w14:textId="77777777" w:rsidR="00A93F7F" w:rsidRDefault="00A93F7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IDENTIFICATION</w:t>
            </w:r>
          </w:p>
        </w:tc>
      </w:tr>
      <w:tr w:rsidR="007D7AE9" w14:paraId="25D0C3D5" w14:textId="77777777" w:rsidTr="00F16C3A">
        <w:tc>
          <w:tcPr>
            <w:tcW w:w="10922" w:type="dxa"/>
            <w:gridSpan w:val="4"/>
            <w:tcBorders>
              <w:top w:val="single" w:sz="4" w:space="0" w:color="3B3838" w:themeColor="background2" w:themeShade="40"/>
            </w:tcBorders>
          </w:tcPr>
          <w:p w14:paraId="674038D2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683B5E48" w14:textId="77777777" w:rsidTr="00F16C3A">
        <w:trPr>
          <w:trHeight w:val="720"/>
        </w:trPr>
        <w:sdt>
          <w:sdtPr>
            <w:tag w:val="TEST_NAME"/>
            <w:id w:val="52664004"/>
            <w:lock w:val="sdtLocked"/>
            <w:placeholder>
              <w:docPart w:val="0F56C725439C40CCBAC8D6923E7B9DFD"/>
            </w:placeholder>
            <w:text/>
          </w:sdtPr>
          <w:sdtContent>
            <w:tc>
              <w:tcPr>
                <w:tcW w:w="10922" w:type="dxa"/>
                <w:gridSpan w:val="4"/>
                <w:tcBorders>
                  <w:bottom w:val="single" w:sz="8" w:space="0" w:color="000000" w:themeColor="text1"/>
                </w:tcBorders>
                <w:vAlign w:val="center"/>
              </w:tcPr>
              <w:p w14:paraId="54F5794D" w14:textId="31CB6616" w:rsidR="007D7AE9" w:rsidRDefault="002A7531" w:rsidP="00634756">
                <w:pPr>
                  <w:pStyle w:val="Title"/>
                </w:pPr>
                <w:r w:rsidRPr="002A7531">
                  <w:t>Capacitance Value, C</w:t>
                </w:r>
                <w:r>
                  <w:t>1</w:t>
                </w:r>
              </w:p>
            </w:tc>
          </w:sdtContent>
        </w:sdt>
      </w:tr>
      <w:tr w:rsidR="000715B0" w14:paraId="440F01BD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489CCBCB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B5189472D5764ABB9E18E9899B410411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2430A34" w14:textId="6A99F30A" w:rsidR="000715B0" w:rsidRDefault="002A7531" w:rsidP="000715B0">
                <w:pPr>
                  <w:spacing w:line="259" w:lineRule="auto"/>
                </w:pPr>
                <w:r>
                  <w:t>T11</w:t>
                </w:r>
              </w:p>
            </w:tc>
          </w:sdtContent>
        </w:sdt>
        <w:tc>
          <w:tcPr>
            <w:tcW w:w="1533" w:type="dxa"/>
            <w:vAlign w:val="center"/>
          </w:tcPr>
          <w:p w14:paraId="20EB5678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3CDE11DE6033465FA820374828053010"/>
            </w:placeholder>
            <w:text/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F60EA72" w14:textId="5EF067C9" w:rsidR="000715B0" w:rsidRDefault="002A7531" w:rsidP="000715B0">
                <w:pPr>
                  <w:spacing w:line="259" w:lineRule="auto"/>
                </w:pPr>
                <w:r>
                  <w:t>04A-005</w:t>
                </w:r>
              </w:p>
            </w:tc>
          </w:sdtContent>
        </w:sdt>
      </w:tr>
      <w:tr w:rsidR="000715B0" w14:paraId="120D60F8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0EC27FE9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F98B313813E84EEE95CC22BBA4CD36FF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6B1D5B9" w14:textId="353A49E9" w:rsidR="000715B0" w:rsidRDefault="002A7531" w:rsidP="000715B0">
                <w:pPr>
                  <w:spacing w:line="259" w:lineRule="auto"/>
                </w:pPr>
                <w:r>
                  <w:t>T10</w:t>
                </w:r>
              </w:p>
            </w:tc>
          </w:sdtContent>
        </w:sdt>
        <w:tc>
          <w:tcPr>
            <w:tcW w:w="1533" w:type="dxa"/>
            <w:vAlign w:val="center"/>
          </w:tcPr>
          <w:p w14:paraId="7F61105E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1301810069"/>
            <w:placeholder>
              <w:docPart w:val="18A686E27D8142C28528709E856830F2"/>
            </w:placeholder>
            <w:comboBox>
              <w:listItem w:value="Choose an item."/>
              <w:listItem w:displayText="STATIC" w:value="STATIC"/>
              <w:listItem w:displayText="PERFORMANCE" w:value="PERFORMANCE"/>
              <w:listItem w:displayText="DIAGNOSTIC" w:value="DIAGNOSTIC"/>
            </w:comboBox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9BDD125" w14:textId="5D340077" w:rsidR="000715B0" w:rsidRDefault="002A7531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</w:tbl>
    <w:p w14:paraId="264DCC7B" w14:textId="77777777" w:rsidR="00D35752" w:rsidRDefault="00D3575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3B3838" w:themeColor="background2" w:themeShade="40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MPONENTS UNDER TEST"/>
      </w:tblPr>
      <w:tblGrid>
        <w:gridCol w:w="1246"/>
        <w:gridCol w:w="2388"/>
        <w:gridCol w:w="2862"/>
        <w:gridCol w:w="2152"/>
        <w:gridCol w:w="2152"/>
      </w:tblGrid>
      <w:tr w:rsidR="00F15FFF" w:rsidRPr="00576815" w14:paraId="507D7EBF" w14:textId="77777777" w:rsidTr="00F16C3A">
        <w:trPr>
          <w:trHeight w:val="720"/>
        </w:trPr>
        <w:tc>
          <w:tcPr>
            <w:tcW w:w="10922" w:type="dxa"/>
            <w:gridSpan w:val="5"/>
            <w:vAlign w:val="center"/>
          </w:tcPr>
          <w:p w14:paraId="11AA61FA" w14:textId="77777777" w:rsidR="00F15FFF" w:rsidRDefault="00F15FF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COMPONENTS UNDER TEST</w:t>
            </w:r>
          </w:p>
        </w:tc>
      </w:tr>
      <w:tr w:rsidR="001618D1" w:rsidRPr="00576815" w14:paraId="17B9D950" w14:textId="77777777" w:rsidTr="00F16C3A">
        <w:trPr>
          <w:trHeight w:val="141"/>
        </w:trPr>
        <w:tc>
          <w:tcPr>
            <w:tcW w:w="1260" w:type="dxa"/>
            <w:vAlign w:val="center"/>
          </w:tcPr>
          <w:p w14:paraId="797457CD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REF DES</w:t>
            </w:r>
          </w:p>
        </w:tc>
        <w:tc>
          <w:tcPr>
            <w:tcW w:w="2415" w:type="dxa"/>
            <w:vAlign w:val="center"/>
          </w:tcPr>
          <w:p w14:paraId="7F593B52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2895" w:type="dxa"/>
            <w:vAlign w:val="center"/>
          </w:tcPr>
          <w:p w14:paraId="1D45AFB4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5724A0F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FAILURE MODE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C8FE7BB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LIMIT</w:t>
            </w:r>
          </w:p>
        </w:tc>
      </w:tr>
      <w:tr w:rsidR="001618D1" w14:paraId="5850538C" w14:textId="77777777" w:rsidTr="00F16C3A">
        <w:trPr>
          <w:trHeight w:val="138"/>
        </w:trPr>
        <w:sdt>
          <w:sdtPr>
            <w:tag w:val="RD1"/>
            <w:id w:val="-1846081135"/>
            <w:placeholder>
              <w:docPart w:val="91C3AF611C12461B9C94A3F96A3CF95A"/>
            </w:placeholder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FD28683" w14:textId="306FBC3C" w:rsidR="001618D1" w:rsidRDefault="002A7531" w:rsidP="001618D1">
                <w:pPr>
                  <w:spacing w:line="259" w:lineRule="auto"/>
                  <w:jc w:val="center"/>
                </w:pPr>
                <w:r>
                  <w:t>C1</w:t>
                </w:r>
              </w:p>
            </w:tc>
          </w:sdtContent>
        </w:sdt>
        <w:sdt>
          <w:sdtPr>
            <w:tag w:val="TYPE1"/>
            <w:id w:val="-28345380"/>
            <w:placeholder>
              <w:docPart w:val="35E638914D0D4F59B945B6F65D530951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A7F2F1F" w14:textId="6EA0A3DC" w:rsidR="001618D1" w:rsidRDefault="002A7531" w:rsidP="001618D1">
                <w:pPr>
                  <w:pStyle w:val="FormSmall"/>
                  <w:jc w:val="center"/>
                </w:pPr>
                <w:r>
                  <w:t>CAPACITOR (GENERAL)</w:t>
                </w:r>
              </w:p>
            </w:tc>
          </w:sdtContent>
        </w:sdt>
        <w:sdt>
          <w:sdtPr>
            <w:tag w:val="PARAMETER1"/>
            <w:id w:val="2091112072"/>
            <w:placeholder>
              <w:docPart w:val="885DCAD795F948AEB1C796134DE1E0EC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5C3FA8CD" w14:textId="60FF6256" w:rsidR="001618D1" w:rsidRDefault="002A7531" w:rsidP="001618D1">
                <w:pPr>
                  <w:pStyle w:val="FormSmall"/>
                  <w:jc w:val="center"/>
                </w:pPr>
                <w:r>
                  <w:t>CAPACITANCE</w:t>
                </w:r>
              </w:p>
            </w:tc>
          </w:sdtContent>
        </w:sdt>
        <w:sdt>
          <w:sdtPr>
            <w:tag w:val="FM1A"/>
            <w:id w:val="-1035653336"/>
            <w:placeholder>
              <w:docPart w:val="9FBBC6D057DC41E8A0B9F3135AA0FB5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13BB9EF" w14:textId="1B212697" w:rsidR="001618D1" w:rsidRPr="00CE53EC" w:rsidRDefault="002A7531" w:rsidP="001618D1">
                <w:pPr>
                  <w:pStyle w:val="FormSmall"/>
                  <w:jc w:val="center"/>
                </w:pPr>
                <w:r>
                  <w:t>Out of Tolerance: HIGH</w:t>
                </w:r>
              </w:p>
            </w:tc>
          </w:sdtContent>
        </w:sdt>
        <w:sdt>
          <w:sdtPr>
            <w:tag w:val="TL1A"/>
            <w:id w:val="222040927"/>
            <w:placeholder>
              <w:docPart w:val="D16C6172B9A34BDB995C912174D17D7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B58CA29" w14:textId="2DE655D3" w:rsidR="001618D1" w:rsidRDefault="002A7531" w:rsidP="001618D1">
                <w:pPr>
                  <w:pStyle w:val="FormSmall"/>
                  <w:jc w:val="center"/>
                </w:pPr>
                <w:r>
                  <w:t>UPPER</w:t>
                </w:r>
              </w:p>
            </w:tc>
          </w:sdtContent>
        </w:sdt>
      </w:tr>
      <w:tr w:rsidR="001618D1" w14:paraId="0DAD1F6D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1CA1F4BC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0C367FBB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1CEDB96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B"/>
            <w:id w:val="212161658"/>
            <w:placeholder>
              <w:docPart w:val="7F4E9DBB60FB458C858F81BD0B12EE7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7CADB3E" w14:textId="59643B8B" w:rsidR="001618D1" w:rsidRPr="00CE53EC" w:rsidRDefault="002A7531" w:rsidP="001618D1">
                <w:pPr>
                  <w:pStyle w:val="FormSmall"/>
                  <w:jc w:val="center"/>
                </w:pPr>
                <w:r>
                  <w:t>Out of Tolerance: LOW</w:t>
                </w:r>
              </w:p>
            </w:tc>
          </w:sdtContent>
        </w:sdt>
        <w:sdt>
          <w:sdtPr>
            <w:tag w:val="TL1B"/>
            <w:id w:val="-1727055958"/>
            <w:placeholder>
              <w:docPart w:val="2316500308824339AAC8B9DCA137D0C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5C499384" w14:textId="13E51D24" w:rsidR="001618D1" w:rsidRDefault="002A7531" w:rsidP="001618D1">
                <w:pPr>
                  <w:pStyle w:val="FormSmall"/>
                  <w:jc w:val="center"/>
                </w:pPr>
                <w:r>
                  <w:t>LOWER</w:t>
                </w:r>
              </w:p>
            </w:tc>
          </w:sdtContent>
        </w:sdt>
      </w:tr>
      <w:tr w:rsidR="001618D1" w14:paraId="7D5F365D" w14:textId="77777777" w:rsidTr="00F16C3A">
        <w:trPr>
          <w:trHeight w:val="138"/>
        </w:trPr>
        <w:sdt>
          <w:sdtPr>
            <w:tag w:val="RD2"/>
            <w:id w:val="952138074"/>
            <w:placeholder>
              <w:docPart w:val="E53BDB9D57C14F8594EA01BCD15E8F61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59B3E5D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2"/>
            <w:id w:val="-577669341"/>
            <w:placeholder>
              <w:docPart w:val="8D4E8BA5FF4040449316B2C2FCF8074C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FB43E3D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2"/>
            <w:id w:val="1888303915"/>
            <w:placeholder>
              <w:docPart w:val="2845203D622E4F06845D18B7B1ADE822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0C49CCC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2A"/>
            <w:id w:val="-1123608929"/>
            <w:placeholder>
              <w:docPart w:val="E05D51016FAD4292BFCDA6F21AE7515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1C03B0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A"/>
            <w:id w:val="-1042753683"/>
            <w:placeholder>
              <w:docPart w:val="1E1ABF4566794BB384EB00C9245A510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6A4DA8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80E7A12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8B59422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900AA0D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9889C6D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2B"/>
            <w:id w:val="430710632"/>
            <w:placeholder>
              <w:docPart w:val="9629E010D0F44C86AC055CE4CBB9A9C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8E5C40E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B"/>
            <w:id w:val="1746912421"/>
            <w:placeholder>
              <w:docPart w:val="CCC89A11E8AA46618809853AC2EF9637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19F51B6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3E643DC" w14:textId="77777777" w:rsidTr="00F16C3A">
        <w:trPr>
          <w:trHeight w:val="138"/>
        </w:trPr>
        <w:sdt>
          <w:sdtPr>
            <w:tag w:val="RD3"/>
            <w:id w:val="-1011450419"/>
            <w:placeholder>
              <w:docPart w:val="9EEE2E6A00BF43D4868AE2E6CF0212B6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E6E0544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3"/>
            <w:id w:val="-1382635557"/>
            <w:placeholder>
              <w:docPart w:val="643D64DBE9C84261ACEEB13127399AFD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DCCDDF1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3"/>
            <w:id w:val="-1060790685"/>
            <w:placeholder>
              <w:docPart w:val="52D2B663E0214F4597D6EF0BE1EA7E05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76B3107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3A"/>
            <w:id w:val="-1328591039"/>
            <w:placeholder>
              <w:docPart w:val="06606B0DEE1842E998124B69F9DEE68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644C882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A"/>
            <w:id w:val="-208274476"/>
            <w:placeholder>
              <w:docPart w:val="DCA5254F74B34832809946CE4F7F4A0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77CD23E0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31114F9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3C60F97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050BDF7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49489B8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3B"/>
            <w:id w:val="2064602553"/>
            <w:placeholder>
              <w:docPart w:val="B2D2273A499E478FB0B5D12400F5FB2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1741B48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B"/>
            <w:id w:val="-2003965622"/>
            <w:placeholder>
              <w:docPart w:val="198C175BD8084B5A96ED56458C99DB47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7E475EE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52CCBBF" w14:textId="77777777" w:rsidTr="00F16C3A">
        <w:trPr>
          <w:trHeight w:val="138"/>
        </w:trPr>
        <w:sdt>
          <w:sdtPr>
            <w:tag w:val="RD4"/>
            <w:id w:val="481123550"/>
            <w:placeholder>
              <w:docPart w:val="B8BD863BA6704F8BA81C468F5F30DF75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15E3F8B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4"/>
            <w:id w:val="-1678029548"/>
            <w:placeholder>
              <w:docPart w:val="061F2D69EE534858B6444F7DA11585E1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7B87BFA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4"/>
            <w:id w:val="856852595"/>
            <w:placeholder>
              <w:docPart w:val="DDE6D5C7F75F42629A2F23F74E37A646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B7926C6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4A"/>
            <w:id w:val="-772856151"/>
            <w:placeholder>
              <w:docPart w:val="BB8BAB6E94BE47108A4C2FF308E6579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1D1448E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A"/>
            <w:id w:val="-1557850140"/>
            <w:placeholder>
              <w:docPart w:val="DCB2EA0F48614B96BB685FF61C6219A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43FF87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A31725C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2912D49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46832DA0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317A2061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4B"/>
            <w:id w:val="-17241053"/>
            <w:placeholder>
              <w:docPart w:val="5E0AC48CA14948DA9C2E50E12247491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538E72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B"/>
            <w:id w:val="-844623004"/>
            <w:placeholder>
              <w:docPart w:val="12B45138402547EB9680D572AB25EEE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307B82D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017C16B" w14:textId="77777777" w:rsidTr="00F16C3A">
        <w:trPr>
          <w:trHeight w:val="138"/>
        </w:trPr>
        <w:sdt>
          <w:sdtPr>
            <w:tag w:val="RD5"/>
            <w:id w:val="-1661305086"/>
            <w:placeholder>
              <w:docPart w:val="DBE9A126A03E479EA5FE27CEBA90AA17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5FD0F5D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5"/>
            <w:id w:val="-1519926708"/>
            <w:placeholder>
              <w:docPart w:val="648316BFD3FD49B8A2B3F09B02634638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28431164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5"/>
            <w:id w:val="-1677026777"/>
            <w:placeholder>
              <w:docPart w:val="C422272E353A420D8F2BCC046083F751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FFF026B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5A"/>
            <w:id w:val="-2121132621"/>
            <w:placeholder>
              <w:docPart w:val="9ACBE0FCE1964CC89292FF1CD43D943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50C9B9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A"/>
            <w:id w:val="588118459"/>
            <w:placeholder>
              <w:docPart w:val="93B943BF4F8B431FAB3DB8F9E22EC7C7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FB9A5B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F4870D3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A63C81D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100DAC0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8D4D38A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5B"/>
            <w:id w:val="-668874579"/>
            <w:placeholder>
              <w:docPart w:val="F7D9E03F177B496AA0A85A8F3A84A65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7C41C2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B"/>
            <w:id w:val="-93554318"/>
            <w:placeholder>
              <w:docPart w:val="5224FE0133354AE687E5AED948BE0FA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979589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08A17D7" w14:textId="77777777" w:rsidTr="00F16C3A">
        <w:trPr>
          <w:trHeight w:val="138"/>
        </w:trPr>
        <w:sdt>
          <w:sdtPr>
            <w:tag w:val="RD6"/>
            <w:id w:val="487287459"/>
            <w:placeholder>
              <w:docPart w:val="4F6CDCCA76A44815AF6CAE95CB30A1DC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91D0B91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6"/>
            <w:id w:val="-2018372317"/>
            <w:placeholder>
              <w:docPart w:val="347D7AB4A9B44D558C81C07CB8923E1E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A51AD5E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6"/>
            <w:id w:val="-1811783556"/>
            <w:placeholder>
              <w:docPart w:val="7FBDA32C62B142AFB8B3C047D36F88FF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4A74B402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6A"/>
            <w:id w:val="455065362"/>
            <w:placeholder>
              <w:docPart w:val="B749FB7F472644C09D14DD2930C4BA8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7A2A87C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A"/>
            <w:id w:val="-1343314819"/>
            <w:placeholder>
              <w:docPart w:val="3EB286C830744B96B678715345D1005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CA85322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C131B87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CC180CC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26770F51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0935DFC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6B"/>
            <w:id w:val="-1522619457"/>
            <w:placeholder>
              <w:docPart w:val="B152A3F444A04B08929110E0AFEC2E1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08951EE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B"/>
            <w:id w:val="1161660832"/>
            <w:placeholder>
              <w:docPart w:val="4D20F3E0D89B42EC90888422521393E6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5F18F8F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4D615B0" w14:textId="77777777" w:rsidTr="00F16C3A">
        <w:trPr>
          <w:trHeight w:val="138"/>
        </w:trPr>
        <w:sdt>
          <w:sdtPr>
            <w:tag w:val="RD7"/>
            <w:id w:val="-393272136"/>
            <w:placeholder>
              <w:docPart w:val="EB4E7962C7FB4CF19ADF095514ADD8B0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413EC0C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7"/>
            <w:id w:val="951133930"/>
            <w:placeholder>
              <w:docPart w:val="4500A7DE064E4F058E18FAB75509C204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B5378AD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7"/>
            <w:id w:val="1134988613"/>
            <w:placeholder>
              <w:docPart w:val="F98DFFC691394744B1CA176E547794AE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C496966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7A"/>
            <w:id w:val="-689606347"/>
            <w:placeholder>
              <w:docPart w:val="B5F9042EED5743B3B083AD6CBE65ED0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275D654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A"/>
            <w:id w:val="-2071177482"/>
            <w:placeholder>
              <w:docPart w:val="BB02DAB544AA46E5A6293C03BD5CAA1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502BB3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74AC11E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40AC472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C1F3C81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3560FAB4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7B"/>
            <w:id w:val="-891732717"/>
            <w:placeholder>
              <w:docPart w:val="31CC66DD39664C50B94C1EF1E956DB1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647E9D10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B"/>
            <w:id w:val="-1084598754"/>
            <w:placeholder>
              <w:docPart w:val="8A1E4866950B4536B568CA8A00F2236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85C483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40F9E91" w14:textId="77777777" w:rsidTr="00F16C3A">
        <w:trPr>
          <w:trHeight w:val="138"/>
        </w:trPr>
        <w:sdt>
          <w:sdtPr>
            <w:tag w:val="RD8"/>
            <w:id w:val="-1053921761"/>
            <w:placeholder>
              <w:docPart w:val="3C418B1EB1074629968EF2F592CD5893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9DF67A7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8"/>
            <w:id w:val="40022706"/>
            <w:placeholder>
              <w:docPart w:val="F9C60B0CD2B24BA4943A78551EE6226A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A983DA6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8"/>
            <w:id w:val="1268974717"/>
            <w:placeholder>
              <w:docPart w:val="82E1C29567AC4A388978CD2C0EE0BF9C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5D81C3D2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8A"/>
            <w:id w:val="-1783951874"/>
            <w:placeholder>
              <w:docPart w:val="595AAB17C5D048F8AD183F78BD5840D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6424A2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A"/>
            <w:id w:val="2146689789"/>
            <w:placeholder>
              <w:docPart w:val="BEDA3CD4B60248D698023634A4B675C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8244FA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3DB5705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5642FAAA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2972B5D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5C67864B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8B"/>
            <w:id w:val="50511339"/>
            <w:placeholder>
              <w:docPart w:val="3913A74200FA4B0B8F3176E8E2697C8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A97E09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B"/>
            <w:id w:val="1799799561"/>
            <w:placeholder>
              <w:docPart w:val="2A83A8B2DC20448B8DE2BE311F31761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7F8F9F3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19BB710" w14:textId="77777777" w:rsidTr="00F16C3A">
        <w:trPr>
          <w:trHeight w:val="138"/>
        </w:trPr>
        <w:sdt>
          <w:sdtPr>
            <w:tag w:val="RD9"/>
            <w:id w:val="-2106718889"/>
            <w:placeholder>
              <w:docPart w:val="944855D0C6384BE5A8FEEB2FB1D3BDD9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0A63F72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9"/>
            <w:id w:val="861392854"/>
            <w:placeholder>
              <w:docPart w:val="776520A53669465BB4A93FB5BF7B2A8C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4DCD015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9"/>
            <w:id w:val="-1032494855"/>
            <w:placeholder>
              <w:docPart w:val="07A7385606A3485EADC3558A83B091CB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6277D08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9A"/>
            <w:id w:val="96608372"/>
            <w:placeholder>
              <w:docPart w:val="01C6CB2CAFF04084B1064D150B8DEC0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3F4A01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A"/>
            <w:id w:val="559207873"/>
            <w:placeholder>
              <w:docPart w:val="85DEFDEA5D564EE8999E3AA45459ECB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AAE08FD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3902551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DCAC2E6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36A39C1D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3DA8E4F8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9B"/>
            <w:id w:val="-618537934"/>
            <w:placeholder>
              <w:docPart w:val="189D0EC0EF4149F09DEB1927DA77E4E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364CF2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B"/>
            <w:id w:val="627981056"/>
            <w:placeholder>
              <w:docPart w:val="1A1B13A1BB8C45BEA28DDAC3C7F210B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D6C6CA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74A3364" w14:textId="77777777" w:rsidTr="00F16C3A">
        <w:trPr>
          <w:trHeight w:val="138"/>
        </w:trPr>
        <w:sdt>
          <w:sdtPr>
            <w:tag w:val="RD10"/>
            <w:id w:val="2072616759"/>
            <w:placeholder>
              <w:docPart w:val="AEF640AC0C47449CAE41A42BF10C325D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BF4838C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0"/>
            <w:id w:val="790105892"/>
            <w:placeholder>
              <w:docPart w:val="F332C3B91FB74BB6B08570B160EE13E3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E6753A5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0"/>
            <w:id w:val="-1716571690"/>
            <w:placeholder>
              <w:docPart w:val="14FF154E009441F1BD1B147C9C8CE1A2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D00CD37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0A"/>
            <w:id w:val="261731685"/>
            <w:placeholder>
              <w:docPart w:val="2B9B64C976A046CFBD596E40ABBA55B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2CD7C83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A"/>
            <w:id w:val="470326442"/>
            <w:placeholder>
              <w:docPart w:val="F4CCCCB0EF974DCE8518A455541293A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02E9D0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2B9B0C3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14A238C2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2E681984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AA79AF9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0B"/>
            <w:id w:val="-259683220"/>
            <w:placeholder>
              <w:docPart w:val="48FB15960CEC4D6589854994055E291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AF13373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B"/>
            <w:id w:val="-247663040"/>
            <w:placeholder>
              <w:docPart w:val="6CFE19ACDF21406C8878380F5028076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524F9952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21B0FC0" w14:textId="77777777" w:rsidTr="00F16C3A">
        <w:trPr>
          <w:trHeight w:val="138"/>
        </w:trPr>
        <w:sdt>
          <w:sdtPr>
            <w:tag w:val="RD11"/>
            <w:id w:val="-1609105360"/>
            <w:placeholder>
              <w:docPart w:val="3302F0AE4728423AB711569058B406C3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8BEF7BD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1"/>
            <w:id w:val="979660165"/>
            <w:placeholder>
              <w:docPart w:val="CF2C3055D2BC4EFF9A9A1E93C15E7918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132F1C4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1"/>
            <w:id w:val="-589158019"/>
            <w:placeholder>
              <w:docPart w:val="A72B5C6B46E54C53AC77BD0AA0C6C6D9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A71B974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1A"/>
            <w:id w:val="-355579451"/>
            <w:placeholder>
              <w:docPart w:val="9C7EF83F7DFE41B1AE3A0570B6B94F4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27E47B65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A"/>
            <w:id w:val="-1783956753"/>
            <w:placeholder>
              <w:docPart w:val="C939B8E5DA4F4B1691F1A8F0307AA9E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35EACE2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ABD602E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33814B0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97E78E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3F1355E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1B"/>
            <w:id w:val="-412010912"/>
            <w:placeholder>
              <w:docPart w:val="F32119C397414D8EBBC98B6A261590B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799563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B"/>
            <w:id w:val="631748184"/>
            <w:placeholder>
              <w:docPart w:val="2B1C91403915422D9F27830D87FABA0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08DCB4F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E0CECCD" w14:textId="77777777" w:rsidTr="00F16C3A">
        <w:trPr>
          <w:trHeight w:val="138"/>
        </w:trPr>
        <w:sdt>
          <w:sdtPr>
            <w:tag w:val="RD12"/>
            <w:id w:val="-2136171125"/>
            <w:placeholder>
              <w:docPart w:val="F3D73C81C18C4E61A1FB3A8C88ACCBA3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E1F8D51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2"/>
            <w:id w:val="1514880501"/>
            <w:placeholder>
              <w:docPart w:val="8668D37FD94B49BB903D687D3EDDD9C6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B7D36A3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2"/>
            <w:id w:val="492076936"/>
            <w:placeholder>
              <w:docPart w:val="9E3E5E96FF5E4E4CBDB4EA37510F6968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DA5FFB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2A"/>
            <w:id w:val="1268808966"/>
            <w:placeholder>
              <w:docPart w:val="EAEC273DAF8C448B93199CDBF4327182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4506DB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A"/>
            <w:id w:val="-375308196"/>
            <w:placeholder>
              <w:docPart w:val="5C7EE99604004D51A85CCAAB4797C7A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C8DFC1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36655D4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0E5446B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267EB5CF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6118044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2B"/>
            <w:id w:val="-2085831715"/>
            <w:placeholder>
              <w:docPart w:val="508C489823A24A7BA51666C0BBE4061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4872A823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B"/>
            <w:id w:val="989131903"/>
            <w:placeholder>
              <w:docPart w:val="31F7753295284A69BC66FAD396867EC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71A9351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9A2C00F" w14:textId="77777777" w:rsidTr="00F16C3A">
        <w:trPr>
          <w:trHeight w:val="138"/>
        </w:trPr>
        <w:sdt>
          <w:sdtPr>
            <w:tag w:val="RD13"/>
            <w:id w:val="238454552"/>
            <w:placeholder>
              <w:docPart w:val="CA7D006DA72641FE85B3B8AC92ED0719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07F74869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3"/>
            <w:id w:val="1272128646"/>
            <w:placeholder>
              <w:docPart w:val="631A303CECC44436841B5289F761D3CA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4A1A5EF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3"/>
            <w:id w:val="-367981331"/>
            <w:placeholder>
              <w:docPart w:val="1B305E4ED16E4A05A509E55032E9B682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86787BC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3A"/>
            <w:id w:val="-34046894"/>
            <w:placeholder>
              <w:docPart w:val="4CF30D0E306842228E88BB7EBF90461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76CEFCD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A"/>
            <w:id w:val="-605191175"/>
            <w:placeholder>
              <w:docPart w:val="18C50A337CDB425A9E07CC868C61A8A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7DC6406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808D34A" w14:textId="77777777" w:rsidTr="00F16C3A">
        <w:trPr>
          <w:trHeight w:val="138"/>
        </w:trPr>
        <w:tc>
          <w:tcPr>
            <w:tcW w:w="1260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33AEE248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572BAE09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41C06CDB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3B"/>
            <w:id w:val="-1175713421"/>
            <w:placeholder>
              <w:docPart w:val="26B467796CFD4A5AAEAC980A253A4D02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E1CE26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B"/>
            <w:id w:val="-186829727"/>
            <w:placeholder>
              <w:docPart w:val="4386C56DFF7B464FA70E71E4603F1D0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5256E6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D9C371F" w14:textId="77777777" w:rsidTr="00F16C3A">
        <w:trPr>
          <w:trHeight w:val="138"/>
        </w:trPr>
        <w:sdt>
          <w:sdtPr>
            <w:tag w:val="RD14"/>
            <w:id w:val="1096756564"/>
            <w:placeholder>
              <w:docPart w:val="C5318B9300984F908E324D16BA6C67BE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59E7302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4"/>
            <w:id w:val="1130740446"/>
            <w:placeholder>
              <w:docPart w:val="FAB634E0A9F7434AB4B4076DF8D66E8D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AAEE540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4"/>
            <w:id w:val="1655408282"/>
            <w:placeholder>
              <w:docPart w:val="F6399D5F41DF403F896CF1BC19D54F8B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29D93B3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4A"/>
            <w:id w:val="-1065406045"/>
            <w:placeholder>
              <w:docPart w:val="78EBBA8E8AB94AA482F2CF909C51E0E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23836D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A"/>
            <w:id w:val="1577553169"/>
            <w:placeholder>
              <w:docPart w:val="EA3B0513650C4ECF8A45B2421B573BD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519D60ED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FB7C6A1" w14:textId="77777777" w:rsidTr="00F16C3A">
        <w:trPr>
          <w:trHeight w:val="138"/>
        </w:trPr>
        <w:tc>
          <w:tcPr>
            <w:tcW w:w="1260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0CFB5DA2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2243BA43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B4D6ED7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4B"/>
            <w:id w:val="751862173"/>
            <w:placeholder>
              <w:docPart w:val="EDBAA7E5D8194E4D8B9F7E42ADDE987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4A1E110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B"/>
            <w:id w:val="-1969580784"/>
            <w:placeholder>
              <w:docPart w:val="3F0A6438C51E40EF8A8CE78E880666A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5143C3B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</w:tbl>
    <w:p w14:paraId="384BDA17" w14:textId="77777777" w:rsidR="007034F7" w:rsidRDefault="007034F7"/>
    <w:p w14:paraId="50FA88C2" w14:textId="77777777" w:rsidR="007034F7" w:rsidRDefault="007034F7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DESCRIPTION"/>
      </w:tblPr>
      <w:tblGrid>
        <w:gridCol w:w="10800"/>
      </w:tblGrid>
      <w:tr w:rsidR="00F7263C" w:rsidRPr="004D41CA" w14:paraId="37C2DEB7" w14:textId="77777777" w:rsidTr="009C596D">
        <w:trPr>
          <w:trHeight w:val="720"/>
        </w:trPr>
        <w:tc>
          <w:tcPr>
            <w:tcW w:w="10800" w:type="dxa"/>
            <w:vAlign w:val="center"/>
          </w:tcPr>
          <w:p w14:paraId="365D639A" w14:textId="77777777" w:rsidR="00F7263C" w:rsidRPr="004D41CA" w:rsidRDefault="00F7263C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TEST </w:t>
            </w:r>
            <w:r w:rsidR="00C829A1">
              <w:rPr>
                <w:rStyle w:val="Strong"/>
              </w:rPr>
              <w:t>PROCEDURE</w:t>
            </w:r>
          </w:p>
        </w:tc>
      </w:tr>
      <w:tr w:rsidR="001B3708" w14:paraId="3B72128C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49E6EF2B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PURPOSE</w:t>
            </w:r>
          </w:p>
        </w:tc>
      </w:tr>
      <w:tr w:rsidR="00F7263C" w14:paraId="4D39D0E8" w14:textId="77777777" w:rsidTr="009C596D">
        <w:trPr>
          <w:trHeight w:val="1440"/>
        </w:trPr>
        <w:sdt>
          <w:sdtPr>
            <w:tag w:val="PURPOSE"/>
            <w:id w:val="-1625000212"/>
            <w:placeholder>
              <w:docPart w:val="363EA8D47EAA4E0C8DE6C293DB4BEFA3"/>
            </w:placeholder>
            <w:text w:multiLine="1"/>
          </w:sdtPr>
          <w:sdtContent>
            <w:tc>
              <w:tcPr>
                <w:tcW w:w="10800" w:type="dxa"/>
              </w:tcPr>
              <w:p w14:paraId="223E5B1B" w14:textId="63EE135C" w:rsidR="00F7263C" w:rsidRDefault="002A7531" w:rsidP="000715B0">
                <w:pPr>
                  <w:spacing w:line="259" w:lineRule="auto"/>
                </w:pPr>
                <w:r>
                  <w:t>Verify capacitor is within expected resistance tolerance.</w:t>
                </w:r>
              </w:p>
            </w:tc>
          </w:sdtContent>
        </w:sdt>
      </w:tr>
      <w:tr w:rsidR="001B3708" w14:paraId="0E9AE35E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3E1033AA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SCOPE</w:t>
            </w:r>
          </w:p>
        </w:tc>
      </w:tr>
      <w:tr w:rsidR="001B3708" w14:paraId="1C228936" w14:textId="77777777" w:rsidTr="009C596D">
        <w:trPr>
          <w:trHeight w:val="1440"/>
        </w:trPr>
        <w:sdt>
          <w:sdtPr>
            <w:tag w:val="SCOPE"/>
            <w:id w:val="1884128082"/>
            <w:placeholder>
              <w:docPart w:val="1B07FCC1DFD2474195B6D84109288EBA"/>
            </w:placeholder>
            <w:text w:multiLine="1"/>
          </w:sdtPr>
          <w:sdtContent>
            <w:tc>
              <w:tcPr>
                <w:tcW w:w="10800" w:type="dxa"/>
              </w:tcPr>
              <w:p w14:paraId="6711421F" w14:textId="582588A4" w:rsidR="001B3708" w:rsidRPr="007D7AE9" w:rsidRDefault="002A7531" w:rsidP="007754D8">
                <w:pPr>
                  <w:spacing w:line="259" w:lineRule="auto"/>
                  <w:rPr>
                    <w:rStyle w:val="Strong"/>
                  </w:rPr>
                </w:pPr>
                <w:r>
                  <w:t>Handheld multimeter measurement at test points.</w:t>
                </w:r>
                <w:r>
                  <w:cr/>
                </w:r>
              </w:p>
            </w:tc>
          </w:sdtContent>
        </w:sdt>
      </w:tr>
      <w:tr w:rsidR="009C596D" w14:paraId="59D6C2C7" w14:textId="77777777" w:rsidTr="00A34913">
        <w:trPr>
          <w:trHeight w:val="7150"/>
        </w:trPr>
        <w:sdt>
          <w:sdtPr>
            <w:tag w:val="IMAGE1"/>
            <w:id w:val="2060965390"/>
            <w:showingPlcHdr/>
            <w:picture/>
          </w:sdtPr>
          <w:sdtEndPr/>
          <w:sdtContent>
            <w:tc>
              <w:tcPr>
                <w:tcW w:w="10800" w:type="dxa"/>
                <w:tcBorders>
                  <w:top w:val="single" w:sz="4" w:space="0" w:color="3B3838" w:themeColor="background2" w:themeShade="40"/>
                  <w:left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73F6B04F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1C23B9E4" wp14:editId="219F1016">
                      <wp:extent cx="1524000" cy="1524000"/>
                      <wp:effectExtent l="0" t="0" r="0" b="0"/>
                      <wp:docPr id="22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C596D" w14:paraId="28878343" w14:textId="77777777" w:rsidTr="00B65BB3">
        <w:trPr>
          <w:trHeight w:val="300"/>
        </w:trPr>
        <w:sdt>
          <w:sdtPr>
            <w:tag w:val="IMAGE3CAPTION"/>
            <w:id w:val="1504319785"/>
            <w:placeholder>
              <w:docPart w:val="B8ED14EE10B94A7A8E3124A806BC9652"/>
            </w:placeholder>
            <w:showingPlcHdr/>
            <w:text/>
          </w:sdtPr>
          <w:sdtEndPr/>
          <w:sdtContent>
            <w:tc>
              <w:tcPr>
                <w:tcW w:w="10800" w:type="dxa"/>
                <w:tcBorders>
                  <w:left w:val="single" w:sz="4" w:space="0" w:color="3B3838" w:themeColor="background2" w:themeShade="40"/>
                  <w:bottom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1EFB44B4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71C35AF5" w14:textId="77777777" w:rsidR="00C262B0" w:rsidRDefault="00C262B0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SETUP"/>
      </w:tblPr>
      <w:tblGrid>
        <w:gridCol w:w="1260"/>
        <w:gridCol w:w="1800"/>
        <w:gridCol w:w="2340"/>
        <w:gridCol w:w="5400"/>
      </w:tblGrid>
      <w:tr w:rsidR="000715B0" w:rsidRPr="004D41CA" w14:paraId="0D4D5D02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6E855CFE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lastRenderedPageBreak/>
              <w:t>POWER</w:t>
            </w:r>
          </w:p>
        </w:tc>
      </w:tr>
      <w:tr w:rsidR="000715B0" w14:paraId="52148074" w14:textId="77777777" w:rsidTr="00F16C3A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6CB0FA246607474E85A31A97251A8CF3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6BF5DC62" w14:textId="5F822CFE" w:rsidR="000715B0" w:rsidRDefault="002A7531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095CBD45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7790CEDC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31E2B258" w14:textId="77777777" w:rsidTr="00F16C3A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74093323968C49BC86865C29114C9CDF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45D5B08C" w14:textId="754DE2BE" w:rsidR="000715B0" w:rsidRDefault="002A7531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2342CD35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60E09862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778CCC6D" w14:textId="77777777" w:rsidTr="00F16C3A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C7FBDC7AC7C1400FB241744B9474EB55"/>
            </w:placeholder>
            <w:text w:multiLine="1"/>
          </w:sdtPr>
          <w:sdtContent>
            <w:tc>
              <w:tcPr>
                <w:tcW w:w="10800" w:type="dxa"/>
                <w:gridSpan w:val="4"/>
              </w:tcPr>
              <w:p w14:paraId="54C7296B" w14:textId="04FFBE64" w:rsidR="000715B0" w:rsidRDefault="002A7531" w:rsidP="000715B0">
                <w:pPr>
                  <w:spacing w:line="259" w:lineRule="auto"/>
                </w:pPr>
                <w:r>
                  <w:t>Measure capacitance across capacitor.</w:t>
                </w:r>
                <w:r>
                  <w:cr/>
                </w:r>
              </w:p>
            </w:tc>
          </w:sdtContent>
        </w:sdt>
      </w:tr>
      <w:tr w:rsidR="00186E2B" w:rsidRPr="004D41CA" w14:paraId="503BDE4B" w14:textId="77777777" w:rsidTr="004627E4">
        <w:tc>
          <w:tcPr>
            <w:tcW w:w="1260" w:type="dxa"/>
            <w:vAlign w:val="center"/>
          </w:tcPr>
          <w:p w14:paraId="6F8B7AA4" w14:textId="77777777" w:rsidR="00186E2B" w:rsidRDefault="00186E2B" w:rsidP="00186E2B">
            <w:pPr>
              <w:pStyle w:val="NoSpacing"/>
              <w:jc w:val="center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5A4BC784FDED419E93C952065CD7B82F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4" w:space="0" w:color="auto"/>
                </w:tcBorders>
                <w:vAlign w:val="center"/>
              </w:tcPr>
              <w:p w14:paraId="54ECC7F5" w14:textId="703BBDEC" w:rsidR="00186E2B" w:rsidRDefault="002A7531" w:rsidP="00186E2B">
                <w:pPr>
                  <w:pStyle w:val="NoSpacing"/>
                  <w:rPr>
                    <w:rStyle w:val="Strong"/>
                  </w:rPr>
                </w:pPr>
                <w:r>
                  <w:t>TP6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1ABFEEE1" w14:textId="77777777" w:rsidR="00186E2B" w:rsidRDefault="00186E2B" w:rsidP="004627E4">
            <w:pPr>
              <w:pStyle w:val="NoSpacing"/>
              <w:rPr>
                <w:rStyle w:val="Strong"/>
              </w:rPr>
            </w:pPr>
          </w:p>
        </w:tc>
      </w:tr>
      <w:tr w:rsidR="00186E2B" w:rsidRPr="004D41CA" w14:paraId="630061C4" w14:textId="77777777" w:rsidTr="00186E2B">
        <w:trPr>
          <w:trHeight w:val="2880"/>
        </w:trPr>
        <w:sdt>
          <w:sdtPr>
            <w:rPr>
              <w:rStyle w:val="Strong"/>
            </w:rPr>
            <w:tag w:val="IMAGE5"/>
            <w:id w:val="-1771541962"/>
            <w:picture/>
          </w:sdtPr>
          <w:sdtContent>
            <w:tc>
              <w:tcPr>
                <w:tcW w:w="5400" w:type="dxa"/>
                <w:gridSpan w:val="3"/>
                <w:vAlign w:val="center"/>
              </w:tcPr>
              <w:p w14:paraId="23CBB1B3" w14:textId="5188980F" w:rsidR="00186E2B" w:rsidRPr="004D41CA" w:rsidRDefault="002A7531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 w:rsidRPr="002A7531">
                  <w:rPr>
                    <w:rStyle w:val="Strong"/>
                  </w:rPr>
                  <w:drawing>
                    <wp:inline distT="0" distB="0" distL="0" distR="0" wp14:anchorId="003E62E7" wp14:editId="1F5CBC89">
                      <wp:extent cx="1482970" cy="1377697"/>
                      <wp:effectExtent l="0" t="0" r="317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90700" cy="138487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586CDA52" w14:textId="77777777" w:rsidR="00186E2B" w:rsidRPr="004D41CA" w:rsidRDefault="00186E2B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48D6138E" wp14:editId="57B90640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86E2B" w14:paraId="647647EA" w14:textId="77777777" w:rsidTr="00186E2B">
        <w:tc>
          <w:tcPr>
            <w:tcW w:w="1260" w:type="dxa"/>
            <w:vAlign w:val="center"/>
          </w:tcPr>
          <w:p w14:paraId="20B37E36" w14:textId="77777777" w:rsidR="00186E2B" w:rsidRPr="00C41DC3" w:rsidRDefault="00186E2B" w:rsidP="00186E2B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039B9694EC964D43A36EE0261F0B50DD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8" w:space="0" w:color="000000" w:themeColor="text1"/>
                </w:tcBorders>
                <w:vAlign w:val="center"/>
              </w:tcPr>
              <w:p w14:paraId="20FDA793" w14:textId="0F2FF8F7" w:rsidR="00186E2B" w:rsidRDefault="002A7531" w:rsidP="00186E2B">
                <w:pPr>
                  <w:spacing w:line="259" w:lineRule="auto"/>
                </w:pPr>
                <w:r>
                  <w:t>TP10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3E127098" w14:textId="77777777" w:rsidR="00186E2B" w:rsidRDefault="00186E2B" w:rsidP="00186E2B">
            <w:pPr>
              <w:spacing w:line="259" w:lineRule="auto"/>
            </w:pPr>
          </w:p>
        </w:tc>
      </w:tr>
      <w:tr w:rsidR="00186E2B" w:rsidRPr="004D41CA" w14:paraId="2CCF5028" w14:textId="77777777" w:rsidTr="00A708A1">
        <w:trPr>
          <w:trHeight w:val="2880"/>
        </w:trPr>
        <w:sdt>
          <w:sdtPr>
            <w:rPr>
              <w:rStyle w:val="Strong"/>
            </w:rPr>
            <w:tag w:val="IMAGE5"/>
            <w:id w:val="-1309316942"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3"/>
                <w:vAlign w:val="center"/>
              </w:tcPr>
              <w:p w14:paraId="28B1CDE7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7031B304" wp14:editId="5659C9A1">
                      <wp:extent cx="1524000" cy="1524000"/>
                      <wp:effectExtent l="0" t="0" r="0" b="0"/>
                      <wp:docPr id="2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-112238520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4834CDFD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499177D9" wp14:editId="6CAFA4FC">
                      <wp:extent cx="1524000" cy="1524000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2842E1EE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CCEPTANCE CRITERIA"/>
      </w:tblPr>
      <w:tblGrid>
        <w:gridCol w:w="2700"/>
        <w:gridCol w:w="2250"/>
        <w:gridCol w:w="2250"/>
        <w:gridCol w:w="2250"/>
        <w:gridCol w:w="1350"/>
      </w:tblGrid>
      <w:tr w:rsidR="004D73E0" w:rsidRPr="004D41CA" w14:paraId="06248FDF" w14:textId="77777777" w:rsidTr="00AB1184">
        <w:tc>
          <w:tcPr>
            <w:tcW w:w="10800" w:type="dxa"/>
            <w:gridSpan w:val="5"/>
            <w:vAlign w:val="center"/>
          </w:tcPr>
          <w:p w14:paraId="28E2214F" w14:textId="77777777" w:rsidR="004D73E0" w:rsidRPr="004D41CA" w:rsidRDefault="004D73E0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4F00F48D" w14:textId="77777777" w:rsidTr="000F58D6">
        <w:tc>
          <w:tcPr>
            <w:tcW w:w="270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43B00C05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3C9E386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32A5F01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1A090A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B8B5C3E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7C5E76D0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34036561" w14:textId="77777777" w:rsidTr="000F58D6">
        <w:trPr>
          <w:trHeight w:val="720"/>
        </w:trPr>
        <w:sdt>
          <w:sdtPr>
            <w:tag w:val="CRITERIAPARAMETER"/>
            <w:id w:val="-1123691420"/>
            <w:placeholder>
              <w:docPart w:val="EA966070E5C94F0EB4CC1EAB0B8350E2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70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2B29E9C" w14:textId="04F4C3BF" w:rsidR="00B700E4" w:rsidRDefault="002A7531" w:rsidP="00B700E4">
                <w:pPr>
                  <w:spacing w:line="259" w:lineRule="auto"/>
                  <w:jc w:val="center"/>
                </w:pPr>
                <w:r>
                  <w:t>CAPACITANCE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3D08D7C9784846D09BB5FC6D448C3BFD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97BBB43" w14:textId="12A69224" w:rsidR="00B700E4" w:rsidRDefault="002A7531" w:rsidP="00B700E4">
                <w:pPr>
                  <w:spacing w:line="259" w:lineRule="auto"/>
                  <w:jc w:val="center"/>
                </w:pPr>
                <w:r>
                  <w:t>42.3 uF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580266230C7A42D6B5D9FF18C8D649F6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ACBC518" w14:textId="423D30EF" w:rsidR="00B700E4" w:rsidRDefault="002A7531" w:rsidP="00B700E4">
                <w:pPr>
                  <w:spacing w:line="259" w:lineRule="auto"/>
                  <w:jc w:val="center"/>
                </w:pPr>
                <w:r>
                  <w:t>47 uF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C697BD7D6C0746B7BFEBB43A366FA5A7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654F5B2" w14:textId="7FF7416D" w:rsidR="00B700E4" w:rsidRDefault="002A7531" w:rsidP="00B700E4">
                <w:pPr>
                  <w:spacing w:line="259" w:lineRule="auto"/>
                  <w:jc w:val="center"/>
                </w:pPr>
                <w:r>
                  <w:t>51.7 uF</w:t>
                </w:r>
              </w:p>
            </w:tc>
          </w:sdtContent>
        </w:sdt>
        <w:sdt>
          <w:sdtPr>
            <w:tag w:val="UNITS"/>
            <w:id w:val="-836152568"/>
            <w:placeholder>
              <w:docPart w:val="1A4250932C2F45FA8FFF7074EA638C5F"/>
            </w:placeholder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4628E8B" w14:textId="5C6BD054" w:rsidR="00B700E4" w:rsidRDefault="002A7531" w:rsidP="00B700E4">
                <w:pPr>
                  <w:spacing w:line="259" w:lineRule="auto"/>
                  <w:jc w:val="center"/>
                </w:pPr>
                <w:r>
                  <w:t>FARADS</w:t>
                </w:r>
              </w:p>
            </w:tc>
          </w:sdtContent>
        </w:sdt>
      </w:tr>
    </w:tbl>
    <w:p w14:paraId="01550FE3" w14:textId="77777777" w:rsidR="00A93F7F" w:rsidRDefault="00A93F7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EST RESULTS"/>
      </w:tblPr>
      <w:tblGrid>
        <w:gridCol w:w="1305"/>
        <w:gridCol w:w="1305"/>
        <w:gridCol w:w="4090"/>
        <w:gridCol w:w="4090"/>
      </w:tblGrid>
      <w:tr w:rsidR="00D5700F" w:rsidRPr="004D41CA" w14:paraId="70F8EAB3" w14:textId="77777777" w:rsidTr="00294DB8">
        <w:tc>
          <w:tcPr>
            <w:tcW w:w="10790" w:type="dxa"/>
            <w:gridSpan w:val="4"/>
            <w:vAlign w:val="center"/>
          </w:tcPr>
          <w:p w14:paraId="374F1C2E" w14:textId="77777777" w:rsidR="00D5700F" w:rsidRPr="004D41CA" w:rsidRDefault="00D5700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0F10AD" w:rsidRPr="004D41CA" w14:paraId="031C3304" w14:textId="77777777" w:rsidTr="000F10AD"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850C01A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CE66EA6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F2FC1E6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462E8E77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0F10AD" w14:paraId="09EF888B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6BDDD460" w14:textId="77777777" w:rsidR="000F10AD" w:rsidRDefault="000F10AD" w:rsidP="000F10AD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DBFD7D8ED7AB496E997472731FC9A5A3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829625C" w14:textId="4772D206" w:rsidR="000F10AD" w:rsidRDefault="002A7531" w:rsidP="000F10AD">
                <w:pPr>
                  <w:spacing w:line="259" w:lineRule="auto"/>
                  <w:jc w:val="center"/>
                </w:pPr>
                <w:r>
                  <w:t>T12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F2162616BDD34A7B8506A4483C01E6D5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6AF3B2A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1F4659D78757457281FFCA840CDDF497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B7D88A2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4100F70E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4556003B" w14:textId="77777777" w:rsidR="000F10AD" w:rsidRDefault="000F10AD" w:rsidP="000F10AD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12B0BEF0CDED4F028439E79FC070C4E3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F53B912" w14:textId="3A6A8D59" w:rsidR="000F10AD" w:rsidRDefault="002A7531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BE730F8BE6BC44F68CA8A02B1FB995DF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9EF8EA7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B59239F6C4594DD6A4D02DD5CDBB950F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6406F77" w14:textId="185A8BF5" w:rsidR="000F10AD" w:rsidRDefault="002A7531" w:rsidP="000F10AD">
                <w:pPr>
                  <w:spacing w:line="259" w:lineRule="auto"/>
                </w:pPr>
                <w:r>
                  <w:t>C1</w:t>
                </w:r>
              </w:p>
            </w:tc>
          </w:sdtContent>
        </w:sdt>
      </w:tr>
      <w:tr w:rsidR="000F10AD" w14:paraId="3053AC6C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5D12B138" w14:textId="77777777" w:rsidR="000F10AD" w:rsidRDefault="000F10AD" w:rsidP="000F10AD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671190D219834B578ECAE02A3B8FE593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125A915" w14:textId="30B90C33" w:rsidR="000F10AD" w:rsidRDefault="002A7531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49BC0589F5AA4FE9905E6F8019789C18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CD44826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0A73258A6CA64CEF985E8642F26FABD0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6E09227" w14:textId="23FCE3D3" w:rsidR="000F10AD" w:rsidRDefault="002A7531" w:rsidP="000F10AD">
                <w:pPr>
                  <w:spacing w:line="259" w:lineRule="auto"/>
                </w:pPr>
                <w:r>
                  <w:t>C1</w:t>
                </w:r>
              </w:p>
            </w:tc>
          </w:sdtContent>
        </w:sdt>
      </w:tr>
      <w:tr w:rsidR="000F10AD" w14:paraId="11381E52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50A854D" w14:textId="77777777" w:rsidR="000F10AD" w:rsidRDefault="000F10AD" w:rsidP="000F10AD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F1C7FFA63E754F1D9B20E2CB111BC04B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FA89B30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2564D78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65793ACE35414DE399B44E1AB064C1D4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3E69D95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5FEBDC40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30EFE451" w14:textId="77777777" w:rsidR="000F10AD" w:rsidRDefault="000F10AD" w:rsidP="000F10AD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1D6700121A184E24BEFA90A17671A01C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E16B790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488CFBBC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AF7A3C5905BF40E19E6DBD6CE2E8B889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3A22ED7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766D5D89" w14:textId="77777777" w:rsidR="004D41CA" w:rsidRDefault="004D41CA">
      <w:pPr>
        <w:spacing w:line="259" w:lineRule="auto"/>
      </w:pPr>
      <w:r>
        <w:br w:type="page"/>
      </w:r>
    </w:p>
    <w:p w14:paraId="5CAA4C40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186E2B" w:rsidRPr="00EC0168" w14:paraId="78C8E643" w14:textId="77777777" w:rsidTr="00186E2B">
        <w:trPr>
          <w:trHeight w:val="10080"/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0C3C1A48" w14:textId="77777777" w:rsidR="00186E2B" w:rsidRPr="00EC0168" w:rsidRDefault="00186E2B" w:rsidP="00186E2B">
            <w:pPr>
              <w:spacing w:line="240" w:lineRule="auto"/>
              <w:jc w:val="center"/>
              <w:rPr>
                <w:b/>
                <w:smallCaps/>
                <w:color w:val="2F5496" w:themeColor="accent1" w:themeShade="BF"/>
              </w:rPr>
            </w:pPr>
            <w:r>
              <w:rPr>
                <w:b/>
                <w:smallCaps/>
                <w:color w:val="2F5496" w:themeColor="accent1" w:themeShade="BF"/>
              </w:rPr>
              <w:t>This Space Intentionally Blank</w:t>
            </w:r>
          </w:p>
        </w:tc>
      </w:tr>
      <w:tr w:rsidR="00EC0168" w:rsidRPr="00EC0168" w14:paraId="1FFF98D0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4E369BB0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291DA74A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304A" w14:textId="28617CE4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95939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11" o:title=""/>
                </v:shape>
                <w:control r:id="rId12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760B9" w14:textId="3793313C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F04A67C">
                <v:shape id="_x0000_i1047" type="#_x0000_t75" style="width:100.15pt;height:24pt" o:ole="">
                  <v:imagedata r:id="rId13" o:title=""/>
                </v:shape>
                <w:control r:id="rId14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66AE0" w14:textId="2749B5D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073CA72">
                <v:shape id="_x0000_i1049" type="#_x0000_t75" style="width:100.15pt;height:24pt" o:ole="">
                  <v:imagedata r:id="rId15" o:title=""/>
                </v:shape>
                <w:control r:id="rId16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F1321" w14:textId="6B961477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52A6ABC">
                <v:shape id="_x0000_i1050" type="#_x0000_t75" style="width:1in;height:24pt" o:ole="">
                  <v:imagedata r:id="rId17" o:title=""/>
                </v:shape>
                <w:control r:id="rId18" w:name="deleteButton" w:shapeid="_x0000_i1050"/>
              </w:object>
            </w:r>
          </w:p>
        </w:tc>
      </w:tr>
      <w:tr w:rsidR="00563AB7" w:rsidRPr="00CC5B02" w14:paraId="304B1A97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7949A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7E1F2DD0FE7148A899B424CD731F455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4FCC62A" w14:textId="24E16FA0" w:rsidR="00563AB7" w:rsidRPr="0041404C" w:rsidRDefault="002A7531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20230205194445</w:t>
                </w:r>
              </w:p>
            </w:tc>
          </w:sdtContent>
        </w:sdt>
      </w:tr>
      <w:tr w:rsidR="00563AB7" w:rsidRPr="00CC5B02" w14:paraId="21FA775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7EAD2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DB79CA9681C3411BB5F4914F22041C8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E085D91" w14:textId="476689F9" w:rsidR="00563AB7" w:rsidRPr="0041404C" w:rsidRDefault="00631825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EC4452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2160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3E319ECF190E4CC190F1DCC7E11E1827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0D321CB" w14:textId="67F4CB20" w:rsidR="00563AB7" w:rsidRPr="0041404C" w:rsidRDefault="00631825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DCC5F6D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01C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25D14D8DD62A4A9FBFA7C6DA8E12B6F0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459A2EE" w14:textId="5F1D639F" w:rsidR="00563AB7" w:rsidRPr="0041404C" w:rsidRDefault="00631825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BC6EE2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59FB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635557B0D5574915A093724AEFD8D39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F7CA4B0" w14:textId="2A0E8E6D" w:rsidR="00563AB7" w:rsidRPr="0041404C" w:rsidRDefault="00631825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29AAE519" w14:textId="77777777" w:rsidR="00D4578A" w:rsidRPr="00D4578A" w:rsidRDefault="00D4578A" w:rsidP="00CE0861"/>
    <w:sectPr w:rsidR="00D4578A" w:rsidRPr="00D4578A" w:rsidSect="00112A13">
      <w:headerReference w:type="default" r:id="rId19"/>
      <w:footerReference w:type="default" r:id="rId2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3C65F" w14:textId="77777777" w:rsidR="002A7531" w:rsidRDefault="002A7531" w:rsidP="002E17B7">
      <w:pPr>
        <w:spacing w:after="0" w:line="240" w:lineRule="auto"/>
      </w:pPr>
      <w:r>
        <w:separator/>
      </w:r>
    </w:p>
  </w:endnote>
  <w:endnote w:type="continuationSeparator" w:id="0">
    <w:p w14:paraId="0FCD9099" w14:textId="77777777" w:rsidR="002A7531" w:rsidRDefault="002A7531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43CEE8D4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0EFE7238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52709347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631825">
            <w:fldChar w:fldCharType="begin"/>
          </w:r>
          <w:r w:rsidR="00631825">
            <w:instrText xml:space="preserve"> NUMPAGES   \* MERGEFORMAT </w:instrText>
          </w:r>
          <w:r w:rsidR="00631825">
            <w:fldChar w:fldCharType="separate"/>
          </w:r>
          <w:r w:rsidR="00590E3C">
            <w:rPr>
              <w:noProof/>
            </w:rPr>
            <w:t>3</w:t>
          </w:r>
          <w:r w:rsidR="00631825">
            <w:rPr>
              <w:noProof/>
            </w:rPr>
            <w:fldChar w:fldCharType="end"/>
          </w:r>
        </w:p>
      </w:tc>
    </w:tr>
    <w:tr w:rsidR="006E4D09" w14:paraId="3056D3F3" w14:textId="77777777" w:rsidTr="004A4495">
      <w:trPr>
        <w:jc w:val="right"/>
      </w:trPr>
      <w:sdt>
        <w:sdtPr>
          <w:tag w:val="datetimestamp"/>
          <w:id w:val="-639416851"/>
          <w:placeholder>
            <w:docPart w:val="ED056770FCD54766810EE94D0A5996EF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73C6E547" w14:textId="2F4B8CAB" w:rsidR="006E4D09" w:rsidRDefault="00631825" w:rsidP="0039368B">
              <w:pPr>
                <w:pStyle w:val="NoSpacing"/>
                <w:jc w:val="right"/>
              </w:pPr>
              <w:r w:rsidRPr="00E74BA2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0E0DCE33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D5050" w14:textId="77777777" w:rsidR="002A7531" w:rsidRDefault="002A7531" w:rsidP="002E17B7">
      <w:pPr>
        <w:spacing w:after="0" w:line="240" w:lineRule="auto"/>
      </w:pPr>
      <w:r>
        <w:separator/>
      </w:r>
    </w:p>
  </w:footnote>
  <w:footnote w:type="continuationSeparator" w:id="0">
    <w:p w14:paraId="65691ECF" w14:textId="77777777" w:rsidR="002A7531" w:rsidRDefault="002A7531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0FD2040C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5B7D2B0D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34CB54EB" wp14:editId="778597C1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6BE98795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7903549D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06F20153" w14:textId="62DCA54A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631825">
      <w:rPr>
        <w:noProof/>
        <w:sz w:val="16"/>
        <w:szCs w:val="16"/>
      </w:rPr>
      <w:t>5 February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31"/>
    <w:rsid w:val="000006D3"/>
    <w:rsid w:val="000042FA"/>
    <w:rsid w:val="0001005E"/>
    <w:rsid w:val="00011513"/>
    <w:rsid w:val="000117F3"/>
    <w:rsid w:val="00011DD4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3929"/>
    <w:rsid w:val="0003634C"/>
    <w:rsid w:val="00037DF6"/>
    <w:rsid w:val="00042FF2"/>
    <w:rsid w:val="0004369F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0AD"/>
    <w:rsid w:val="000F15EF"/>
    <w:rsid w:val="000F58D6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13510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18D1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86E2B"/>
    <w:rsid w:val="001919D7"/>
    <w:rsid w:val="001924F1"/>
    <w:rsid w:val="00194255"/>
    <w:rsid w:val="00197710"/>
    <w:rsid w:val="001A090A"/>
    <w:rsid w:val="001A6468"/>
    <w:rsid w:val="001A6A64"/>
    <w:rsid w:val="001A71A7"/>
    <w:rsid w:val="001B0DF5"/>
    <w:rsid w:val="001B1813"/>
    <w:rsid w:val="001B3708"/>
    <w:rsid w:val="001B53D1"/>
    <w:rsid w:val="001B61A8"/>
    <w:rsid w:val="001C1AFC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E7D55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5BD"/>
    <w:rsid w:val="00215DBF"/>
    <w:rsid w:val="00217C30"/>
    <w:rsid w:val="002215DF"/>
    <w:rsid w:val="002228A8"/>
    <w:rsid w:val="002239B0"/>
    <w:rsid w:val="00225FAF"/>
    <w:rsid w:val="002266BF"/>
    <w:rsid w:val="0023158A"/>
    <w:rsid w:val="00231B8E"/>
    <w:rsid w:val="00232168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4DB8"/>
    <w:rsid w:val="00297BB9"/>
    <w:rsid w:val="002A4D4D"/>
    <w:rsid w:val="002A562C"/>
    <w:rsid w:val="002A7531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215D"/>
    <w:rsid w:val="002F353E"/>
    <w:rsid w:val="002F355A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491"/>
    <w:rsid w:val="00385CB6"/>
    <w:rsid w:val="00385E2A"/>
    <w:rsid w:val="00386AF6"/>
    <w:rsid w:val="00390112"/>
    <w:rsid w:val="003933D2"/>
    <w:rsid w:val="0039368B"/>
    <w:rsid w:val="00396EFC"/>
    <w:rsid w:val="003A2C9E"/>
    <w:rsid w:val="003A2E99"/>
    <w:rsid w:val="003A31B8"/>
    <w:rsid w:val="003A3597"/>
    <w:rsid w:val="003A3B1F"/>
    <w:rsid w:val="003A6F72"/>
    <w:rsid w:val="003C4E11"/>
    <w:rsid w:val="003C68C3"/>
    <w:rsid w:val="003D0F57"/>
    <w:rsid w:val="003D23A7"/>
    <w:rsid w:val="003D3FA1"/>
    <w:rsid w:val="003D482B"/>
    <w:rsid w:val="003D6D98"/>
    <w:rsid w:val="003E06FE"/>
    <w:rsid w:val="003E2376"/>
    <w:rsid w:val="003E2D28"/>
    <w:rsid w:val="003E598C"/>
    <w:rsid w:val="003F0DCC"/>
    <w:rsid w:val="003F3726"/>
    <w:rsid w:val="003F4275"/>
    <w:rsid w:val="003F4940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5A74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27E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2EC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ABF"/>
    <w:rsid w:val="004D6DB9"/>
    <w:rsid w:val="004D73E0"/>
    <w:rsid w:val="004D775E"/>
    <w:rsid w:val="004D7CED"/>
    <w:rsid w:val="004E19EF"/>
    <w:rsid w:val="004E1F08"/>
    <w:rsid w:val="004E2A2A"/>
    <w:rsid w:val="004E316B"/>
    <w:rsid w:val="004E55EE"/>
    <w:rsid w:val="004E5B09"/>
    <w:rsid w:val="004E6EBB"/>
    <w:rsid w:val="004E7447"/>
    <w:rsid w:val="004F003E"/>
    <w:rsid w:val="004F4279"/>
    <w:rsid w:val="004F49DC"/>
    <w:rsid w:val="004F5A14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5A"/>
    <w:rsid w:val="00563AB7"/>
    <w:rsid w:val="005660C0"/>
    <w:rsid w:val="00567432"/>
    <w:rsid w:val="00567F82"/>
    <w:rsid w:val="00570CAD"/>
    <w:rsid w:val="00573200"/>
    <w:rsid w:val="005753FB"/>
    <w:rsid w:val="0057653C"/>
    <w:rsid w:val="00576815"/>
    <w:rsid w:val="0057716D"/>
    <w:rsid w:val="00580028"/>
    <w:rsid w:val="00585957"/>
    <w:rsid w:val="005874D0"/>
    <w:rsid w:val="005875F3"/>
    <w:rsid w:val="00590E3C"/>
    <w:rsid w:val="005916DA"/>
    <w:rsid w:val="0059547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C24E6"/>
    <w:rsid w:val="005D2A18"/>
    <w:rsid w:val="005D5009"/>
    <w:rsid w:val="005D5F25"/>
    <w:rsid w:val="005D6048"/>
    <w:rsid w:val="005D6AE6"/>
    <w:rsid w:val="005D72C2"/>
    <w:rsid w:val="005D7D86"/>
    <w:rsid w:val="005E2416"/>
    <w:rsid w:val="005E3F7F"/>
    <w:rsid w:val="005E675A"/>
    <w:rsid w:val="005E76E1"/>
    <w:rsid w:val="005F1A5D"/>
    <w:rsid w:val="005F3420"/>
    <w:rsid w:val="005F4B5C"/>
    <w:rsid w:val="00600039"/>
    <w:rsid w:val="006002D8"/>
    <w:rsid w:val="006014F3"/>
    <w:rsid w:val="0060170B"/>
    <w:rsid w:val="006020CD"/>
    <w:rsid w:val="006048E0"/>
    <w:rsid w:val="00605D79"/>
    <w:rsid w:val="00607BA4"/>
    <w:rsid w:val="0061238B"/>
    <w:rsid w:val="006134C9"/>
    <w:rsid w:val="00614488"/>
    <w:rsid w:val="00623913"/>
    <w:rsid w:val="00624C0F"/>
    <w:rsid w:val="0062659D"/>
    <w:rsid w:val="006316B2"/>
    <w:rsid w:val="006317AC"/>
    <w:rsid w:val="00631825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B99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034F7"/>
    <w:rsid w:val="00710043"/>
    <w:rsid w:val="007156FE"/>
    <w:rsid w:val="00720298"/>
    <w:rsid w:val="007242FA"/>
    <w:rsid w:val="00724397"/>
    <w:rsid w:val="00727BFA"/>
    <w:rsid w:val="00731D60"/>
    <w:rsid w:val="00737AF3"/>
    <w:rsid w:val="007405DB"/>
    <w:rsid w:val="00741500"/>
    <w:rsid w:val="00741565"/>
    <w:rsid w:val="0074286C"/>
    <w:rsid w:val="0074395D"/>
    <w:rsid w:val="00744158"/>
    <w:rsid w:val="00745A63"/>
    <w:rsid w:val="00747847"/>
    <w:rsid w:val="0075053C"/>
    <w:rsid w:val="00752184"/>
    <w:rsid w:val="00752FA2"/>
    <w:rsid w:val="007551FA"/>
    <w:rsid w:val="00755683"/>
    <w:rsid w:val="00756F29"/>
    <w:rsid w:val="007623C4"/>
    <w:rsid w:val="00766C50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2B6D"/>
    <w:rsid w:val="007D4540"/>
    <w:rsid w:val="007D78FC"/>
    <w:rsid w:val="007D7AE9"/>
    <w:rsid w:val="007E0069"/>
    <w:rsid w:val="007E0B11"/>
    <w:rsid w:val="007E4C2E"/>
    <w:rsid w:val="007E7B09"/>
    <w:rsid w:val="007F0C0E"/>
    <w:rsid w:val="007F1418"/>
    <w:rsid w:val="007F449B"/>
    <w:rsid w:val="007F5FEC"/>
    <w:rsid w:val="00800120"/>
    <w:rsid w:val="00802AC7"/>
    <w:rsid w:val="00804AC3"/>
    <w:rsid w:val="008078F5"/>
    <w:rsid w:val="00810146"/>
    <w:rsid w:val="00811FBE"/>
    <w:rsid w:val="0081342D"/>
    <w:rsid w:val="00814B0B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2C41"/>
    <w:rsid w:val="00844781"/>
    <w:rsid w:val="008466FF"/>
    <w:rsid w:val="00847D91"/>
    <w:rsid w:val="00852EB7"/>
    <w:rsid w:val="00853F36"/>
    <w:rsid w:val="008614EF"/>
    <w:rsid w:val="00861B1B"/>
    <w:rsid w:val="00861D61"/>
    <w:rsid w:val="008632EF"/>
    <w:rsid w:val="0086484A"/>
    <w:rsid w:val="00867120"/>
    <w:rsid w:val="00867304"/>
    <w:rsid w:val="00867F72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0CAF"/>
    <w:rsid w:val="008A0E08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330"/>
    <w:rsid w:val="00910A4C"/>
    <w:rsid w:val="00912196"/>
    <w:rsid w:val="0091454A"/>
    <w:rsid w:val="00916123"/>
    <w:rsid w:val="009239E6"/>
    <w:rsid w:val="00923C72"/>
    <w:rsid w:val="00924F04"/>
    <w:rsid w:val="00925709"/>
    <w:rsid w:val="00926E91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1416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C596D"/>
    <w:rsid w:val="009D2B99"/>
    <w:rsid w:val="009D6D5E"/>
    <w:rsid w:val="009E0900"/>
    <w:rsid w:val="009E0D46"/>
    <w:rsid w:val="009E1DC7"/>
    <w:rsid w:val="009E20EC"/>
    <w:rsid w:val="009E2586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06DEC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1B99"/>
    <w:rsid w:val="00A8281C"/>
    <w:rsid w:val="00A82C32"/>
    <w:rsid w:val="00A85429"/>
    <w:rsid w:val="00A85B05"/>
    <w:rsid w:val="00A87036"/>
    <w:rsid w:val="00A91624"/>
    <w:rsid w:val="00A928F8"/>
    <w:rsid w:val="00A92BFC"/>
    <w:rsid w:val="00A92EBC"/>
    <w:rsid w:val="00A93F7F"/>
    <w:rsid w:val="00A951DA"/>
    <w:rsid w:val="00A96878"/>
    <w:rsid w:val="00AA341A"/>
    <w:rsid w:val="00AA4876"/>
    <w:rsid w:val="00AB0230"/>
    <w:rsid w:val="00AB1184"/>
    <w:rsid w:val="00AB13C4"/>
    <w:rsid w:val="00AB41D2"/>
    <w:rsid w:val="00AB528D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1FEE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124"/>
    <w:rsid w:val="00B30D4C"/>
    <w:rsid w:val="00B31ADE"/>
    <w:rsid w:val="00B32AA5"/>
    <w:rsid w:val="00B33E26"/>
    <w:rsid w:val="00B34A25"/>
    <w:rsid w:val="00B35A30"/>
    <w:rsid w:val="00B42C93"/>
    <w:rsid w:val="00B44D9A"/>
    <w:rsid w:val="00B5146D"/>
    <w:rsid w:val="00B6270D"/>
    <w:rsid w:val="00B6495F"/>
    <w:rsid w:val="00B6688F"/>
    <w:rsid w:val="00B700E4"/>
    <w:rsid w:val="00B718BF"/>
    <w:rsid w:val="00B733DD"/>
    <w:rsid w:val="00B736EA"/>
    <w:rsid w:val="00B74EDC"/>
    <w:rsid w:val="00B7516E"/>
    <w:rsid w:val="00B76A6A"/>
    <w:rsid w:val="00B80620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08A"/>
    <w:rsid w:val="00B9521E"/>
    <w:rsid w:val="00B955E2"/>
    <w:rsid w:val="00B9582D"/>
    <w:rsid w:val="00BA0D0E"/>
    <w:rsid w:val="00BA1450"/>
    <w:rsid w:val="00BA16AE"/>
    <w:rsid w:val="00BA35B3"/>
    <w:rsid w:val="00BA440C"/>
    <w:rsid w:val="00BA6EEC"/>
    <w:rsid w:val="00BC0882"/>
    <w:rsid w:val="00BC1717"/>
    <w:rsid w:val="00BC1B74"/>
    <w:rsid w:val="00BC2641"/>
    <w:rsid w:val="00BC2DBB"/>
    <w:rsid w:val="00BC7280"/>
    <w:rsid w:val="00BC751D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5C1F"/>
    <w:rsid w:val="00C06A06"/>
    <w:rsid w:val="00C10C1A"/>
    <w:rsid w:val="00C1656F"/>
    <w:rsid w:val="00C226E2"/>
    <w:rsid w:val="00C2451F"/>
    <w:rsid w:val="00C24598"/>
    <w:rsid w:val="00C262B0"/>
    <w:rsid w:val="00C268C2"/>
    <w:rsid w:val="00C32117"/>
    <w:rsid w:val="00C33F17"/>
    <w:rsid w:val="00C3507D"/>
    <w:rsid w:val="00C35D03"/>
    <w:rsid w:val="00C35E94"/>
    <w:rsid w:val="00C378CA"/>
    <w:rsid w:val="00C41DC3"/>
    <w:rsid w:val="00C43E47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6462"/>
    <w:rsid w:val="00C67404"/>
    <w:rsid w:val="00C72C2F"/>
    <w:rsid w:val="00C73BC4"/>
    <w:rsid w:val="00C75CCD"/>
    <w:rsid w:val="00C760E0"/>
    <w:rsid w:val="00C7711E"/>
    <w:rsid w:val="00C77B75"/>
    <w:rsid w:val="00C8157C"/>
    <w:rsid w:val="00C81665"/>
    <w:rsid w:val="00C82546"/>
    <w:rsid w:val="00C829A1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A4356"/>
    <w:rsid w:val="00CB3009"/>
    <w:rsid w:val="00CB4D4F"/>
    <w:rsid w:val="00CB652D"/>
    <w:rsid w:val="00CC1437"/>
    <w:rsid w:val="00CC1A32"/>
    <w:rsid w:val="00CC401C"/>
    <w:rsid w:val="00CC5B02"/>
    <w:rsid w:val="00CC6927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4BEF"/>
    <w:rsid w:val="00CE50AC"/>
    <w:rsid w:val="00CE53EC"/>
    <w:rsid w:val="00CE5752"/>
    <w:rsid w:val="00CF1773"/>
    <w:rsid w:val="00CF2B30"/>
    <w:rsid w:val="00CF2E0D"/>
    <w:rsid w:val="00CF336E"/>
    <w:rsid w:val="00CF664E"/>
    <w:rsid w:val="00D00028"/>
    <w:rsid w:val="00D00B95"/>
    <w:rsid w:val="00D013C0"/>
    <w:rsid w:val="00D013C3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5752"/>
    <w:rsid w:val="00D36124"/>
    <w:rsid w:val="00D36411"/>
    <w:rsid w:val="00D36593"/>
    <w:rsid w:val="00D37810"/>
    <w:rsid w:val="00D436D5"/>
    <w:rsid w:val="00D4578A"/>
    <w:rsid w:val="00D472D7"/>
    <w:rsid w:val="00D51999"/>
    <w:rsid w:val="00D51C97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83CB5"/>
    <w:rsid w:val="00DA1A39"/>
    <w:rsid w:val="00DA3F26"/>
    <w:rsid w:val="00DA5E9D"/>
    <w:rsid w:val="00DA6D44"/>
    <w:rsid w:val="00DB1536"/>
    <w:rsid w:val="00DB22F8"/>
    <w:rsid w:val="00DB23A9"/>
    <w:rsid w:val="00DB31A7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04479"/>
    <w:rsid w:val="00E105CF"/>
    <w:rsid w:val="00E10E2C"/>
    <w:rsid w:val="00E16DAB"/>
    <w:rsid w:val="00E16F17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97CA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3E8A"/>
    <w:rsid w:val="00F15FFF"/>
    <w:rsid w:val="00F16B60"/>
    <w:rsid w:val="00F16C3A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47ED3"/>
    <w:rsid w:val="00F51C2A"/>
    <w:rsid w:val="00F52C42"/>
    <w:rsid w:val="00F53D0F"/>
    <w:rsid w:val="00F559B4"/>
    <w:rsid w:val="00F5605E"/>
    <w:rsid w:val="00F565A3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3C65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1B5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3A28E"/>
  <w15:docId w15:val="{1C924655-4C82-4AF4-A92A-9D594113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  <w:style w:type="character" w:styleId="BookTitle">
    <w:name w:val="Book Title"/>
    <w:basedOn w:val="DefaultParagraphFont"/>
    <w:uiPriority w:val="33"/>
    <w:qFormat/>
    <w:rsid w:val="00CE53EC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CE53EC"/>
    <w:rPr>
      <w:i/>
      <w:iCs/>
    </w:rPr>
  </w:style>
  <w:style w:type="paragraph" w:customStyle="1" w:styleId="FormSmall">
    <w:name w:val="Form Small"/>
    <w:basedOn w:val="Normal"/>
    <w:link w:val="FormSmallChar"/>
    <w:qFormat/>
    <w:rsid w:val="00745A63"/>
    <w:pPr>
      <w:spacing w:line="240" w:lineRule="auto"/>
      <w:jc w:val="right"/>
    </w:pPr>
    <w:rPr>
      <w:color w:val="3B3838" w:themeColor="background2" w:themeShade="40"/>
      <w:sz w:val="16"/>
    </w:rPr>
  </w:style>
  <w:style w:type="character" w:customStyle="1" w:styleId="FormSmallChar">
    <w:name w:val="Form Small Char"/>
    <w:basedOn w:val="DefaultParagraphFont"/>
    <w:link w:val="FormSmall"/>
    <w:rsid w:val="00745A63"/>
    <w:rPr>
      <w:color w:val="3B3838" w:themeColor="background2" w:themeShade="4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control" Target="activeX/activeX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ntrol" Target="activeX/activeX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A\04A-005\TESTbase%20v2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56C725439C40CCBAC8D6923E7B9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D5295-DBBA-45AE-9420-938F9A8C310C}"/>
      </w:docPartPr>
      <w:docPartBody>
        <w:p w:rsidR="00000000" w:rsidRDefault="004077C4">
          <w:pPr>
            <w:pStyle w:val="0F56C725439C40CCBAC8D6923E7B9DF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189472D5764ABB9E18E9899B410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30216-EF56-4C02-A9D2-F038446E4822}"/>
      </w:docPartPr>
      <w:docPartBody>
        <w:p w:rsidR="00000000" w:rsidRDefault="004077C4">
          <w:pPr>
            <w:pStyle w:val="B5189472D5764ABB9E18E9899B41041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DE11DE6033465FA820374828053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06FF9-7B6F-4A30-A33D-DFD1A7DF7F08}"/>
      </w:docPartPr>
      <w:docPartBody>
        <w:p w:rsidR="00000000" w:rsidRDefault="004077C4">
          <w:pPr>
            <w:pStyle w:val="3CDE11DE6033465FA82037482805301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8B313813E84EEE95CC22BBA4CD3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CC271-2EF4-4B63-9127-766AB404F900}"/>
      </w:docPartPr>
      <w:docPartBody>
        <w:p w:rsidR="00000000" w:rsidRDefault="004077C4">
          <w:pPr>
            <w:pStyle w:val="F98B313813E84EEE95CC22BBA4CD36F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A686E27D8142C28528709E85683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A0443-0422-4C60-BC57-8D0C663FF0FE}"/>
      </w:docPartPr>
      <w:docPartBody>
        <w:p w:rsidR="00000000" w:rsidRDefault="004077C4">
          <w:pPr>
            <w:pStyle w:val="18A686E27D8142C28528709E856830F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1C3AF611C12461B9C94A3F96A3CF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2CF0F-D2C5-4B5D-9C85-534F46C74760}"/>
      </w:docPartPr>
      <w:docPartBody>
        <w:p w:rsidR="00000000" w:rsidRDefault="004077C4">
          <w:pPr>
            <w:pStyle w:val="91C3AF611C12461B9C94A3F96A3CF95A"/>
          </w:pPr>
          <w:r>
            <w:t xml:space="preserve"> </w:t>
          </w:r>
        </w:p>
      </w:docPartBody>
    </w:docPart>
    <w:docPart>
      <w:docPartPr>
        <w:name w:val="35E638914D0D4F59B945B6F65D530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31599-16DF-4D12-9816-8D6A6D504EDF}"/>
      </w:docPartPr>
      <w:docPartBody>
        <w:p w:rsidR="00000000" w:rsidRDefault="004077C4">
          <w:pPr>
            <w:pStyle w:val="35E638914D0D4F59B945B6F65D53095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85DCAD795F948AEB1C796134DE1E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8441-537B-4B69-8807-EA222B990BB9}"/>
      </w:docPartPr>
      <w:docPartBody>
        <w:p w:rsidR="00000000" w:rsidRDefault="004077C4">
          <w:pPr>
            <w:pStyle w:val="885DCAD795F948AEB1C796134DE1E0E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FBBC6D057DC41E8A0B9F3135AA0F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9FFEA-4219-498C-8AE5-972F107266F1}"/>
      </w:docPartPr>
      <w:docPartBody>
        <w:p w:rsidR="00000000" w:rsidRDefault="004077C4">
          <w:pPr>
            <w:pStyle w:val="9FBBC6D057DC41E8A0B9F3135AA0FB5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16C6172B9A34BDB995C912174D17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721BB-7AD1-491C-BE0C-3A384F844F44}"/>
      </w:docPartPr>
      <w:docPartBody>
        <w:p w:rsidR="00000000" w:rsidRDefault="004077C4">
          <w:pPr>
            <w:pStyle w:val="D16C6172B9A34BDB995C912174D17D7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F4E9DBB60FB458C858F81BD0B12E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FF13A-BCAF-49E3-8147-032E184E690D}"/>
      </w:docPartPr>
      <w:docPartBody>
        <w:p w:rsidR="00000000" w:rsidRDefault="004077C4">
          <w:pPr>
            <w:pStyle w:val="7F4E9DBB60FB458C858F81BD0B12EE7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316500308824339AAC8B9DCA137D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97B07-0F3D-465E-9CB6-0FA450179E15}"/>
      </w:docPartPr>
      <w:docPartBody>
        <w:p w:rsidR="00000000" w:rsidRDefault="004077C4">
          <w:pPr>
            <w:pStyle w:val="2316500308824339AAC8B9DCA137D0C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53BDB9D57C14F8594EA01BCD15E8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9B355-457B-4D97-8B81-032194BF72B5}"/>
      </w:docPartPr>
      <w:docPartBody>
        <w:p w:rsidR="00000000" w:rsidRDefault="004077C4">
          <w:pPr>
            <w:pStyle w:val="E53BDB9D57C14F8594EA01BCD15E8F61"/>
          </w:pPr>
          <w:r w:rsidRPr="00D26287">
            <w:t xml:space="preserve"> </w:t>
          </w:r>
        </w:p>
      </w:docPartBody>
    </w:docPart>
    <w:docPart>
      <w:docPartPr>
        <w:name w:val="8D4E8BA5FF4040449316B2C2FCF80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2638B-6A93-4291-868C-C9AEBEC10FFE}"/>
      </w:docPartPr>
      <w:docPartBody>
        <w:p w:rsidR="00000000" w:rsidRDefault="004077C4">
          <w:pPr>
            <w:pStyle w:val="8D4E8BA5FF4040449316B2C2FCF8074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845203D622E4F06845D18B7B1ADE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B9BA3-A898-4E92-80F6-03272DA3E7B3}"/>
      </w:docPartPr>
      <w:docPartBody>
        <w:p w:rsidR="00000000" w:rsidRDefault="004077C4">
          <w:pPr>
            <w:pStyle w:val="2845203D622E4F06845D18B7B1ADE82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05D51016FAD4292BFCDA6F21AE75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D217D-373E-4503-BCC8-861EBB11850E}"/>
      </w:docPartPr>
      <w:docPartBody>
        <w:p w:rsidR="00000000" w:rsidRDefault="004077C4">
          <w:pPr>
            <w:pStyle w:val="E05D51016FAD4292BFCDA6F21AE7515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E1ABF4566794BB384EB00C9245A5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625FB-7781-438B-9BAF-29022533922A}"/>
      </w:docPartPr>
      <w:docPartBody>
        <w:p w:rsidR="00000000" w:rsidRDefault="004077C4">
          <w:pPr>
            <w:pStyle w:val="1E1ABF4566794BB384EB00C9245A510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629E010D0F44C86AC055CE4CBB9A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60668-6CBF-4285-ADAD-ED1E9947F1BF}"/>
      </w:docPartPr>
      <w:docPartBody>
        <w:p w:rsidR="00000000" w:rsidRDefault="004077C4">
          <w:pPr>
            <w:pStyle w:val="9629E010D0F44C86AC055CE4CBB9A9C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CC89A11E8AA46618809853AC2EF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52F1E-48A9-42A5-95C6-2A8C1EA8E860}"/>
      </w:docPartPr>
      <w:docPartBody>
        <w:p w:rsidR="00000000" w:rsidRDefault="004077C4">
          <w:pPr>
            <w:pStyle w:val="CCC89A11E8AA46618809853AC2EF963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EEE2E6A00BF43D4868AE2E6CF021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F9981-664A-4B6F-98F0-0E78A85E31FE}"/>
      </w:docPartPr>
      <w:docPartBody>
        <w:p w:rsidR="00000000" w:rsidRDefault="004077C4">
          <w:pPr>
            <w:pStyle w:val="9EEE2E6A00BF43D4868AE2E6CF0212B6"/>
          </w:pPr>
          <w:r w:rsidRPr="00D26287">
            <w:t xml:space="preserve"> </w:t>
          </w:r>
        </w:p>
      </w:docPartBody>
    </w:docPart>
    <w:docPart>
      <w:docPartPr>
        <w:name w:val="643D64DBE9C84261ACEEB13127399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7BC36-D722-4BBD-9D22-A3BDD361690B}"/>
      </w:docPartPr>
      <w:docPartBody>
        <w:p w:rsidR="00000000" w:rsidRDefault="004077C4">
          <w:pPr>
            <w:pStyle w:val="643D64DBE9C84261ACEEB13127399AF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2D2B663E0214F4597D6EF0BE1EA7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9F587-7874-4DA7-8D2F-EC2DB3601E3A}"/>
      </w:docPartPr>
      <w:docPartBody>
        <w:p w:rsidR="00000000" w:rsidRDefault="004077C4">
          <w:pPr>
            <w:pStyle w:val="52D2B663E0214F4597D6EF0BE1EA7E0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6606B0DEE1842E998124B69F9DEE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C6C5D-D622-4050-863A-6CD8BEB9925F}"/>
      </w:docPartPr>
      <w:docPartBody>
        <w:p w:rsidR="00000000" w:rsidRDefault="004077C4">
          <w:pPr>
            <w:pStyle w:val="06606B0DEE1842E998124B69F9DEE68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CA5254F74B34832809946CE4F7F4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73DA1-1D36-4CE4-BDBF-40F50EE94EA1}"/>
      </w:docPartPr>
      <w:docPartBody>
        <w:p w:rsidR="00000000" w:rsidRDefault="004077C4">
          <w:pPr>
            <w:pStyle w:val="DCA5254F74B34832809946CE4F7F4A0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2D2273A499E478FB0B5D12400F5F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65E17-7A1F-49EA-BAA2-5E2F931FE05B}"/>
      </w:docPartPr>
      <w:docPartBody>
        <w:p w:rsidR="00000000" w:rsidRDefault="004077C4">
          <w:pPr>
            <w:pStyle w:val="B2D2273A499E478FB0B5D12400F5FB2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98C175BD8084B5A96ED56458C99D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CD399-46C4-4230-BC02-BB0FD4CA4B24}"/>
      </w:docPartPr>
      <w:docPartBody>
        <w:p w:rsidR="00000000" w:rsidRDefault="004077C4">
          <w:pPr>
            <w:pStyle w:val="198C175BD8084B5A96ED56458C99DB4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8BD863BA6704F8BA81C468F5F30D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D9007-A38E-4211-92AC-ED74776636C3}"/>
      </w:docPartPr>
      <w:docPartBody>
        <w:p w:rsidR="00000000" w:rsidRDefault="004077C4">
          <w:pPr>
            <w:pStyle w:val="B8BD863BA6704F8BA81C468F5F30DF75"/>
          </w:pPr>
          <w:r w:rsidRPr="00D26287">
            <w:t xml:space="preserve"> </w:t>
          </w:r>
        </w:p>
      </w:docPartBody>
    </w:docPart>
    <w:docPart>
      <w:docPartPr>
        <w:name w:val="061F2D69EE534858B6444F7DA1158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A67B7-A846-482E-B0A6-8027F98116BB}"/>
      </w:docPartPr>
      <w:docPartBody>
        <w:p w:rsidR="00000000" w:rsidRDefault="004077C4">
          <w:pPr>
            <w:pStyle w:val="061F2D69EE534858B6444F7DA11585E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DE6D5C7F75F42629A2F23F74E37A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00BE6-7BA7-47EC-BABD-9568961857CB}"/>
      </w:docPartPr>
      <w:docPartBody>
        <w:p w:rsidR="00000000" w:rsidRDefault="004077C4">
          <w:pPr>
            <w:pStyle w:val="DDE6D5C7F75F42629A2F23F74E37A64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B8BAB6E94BE47108A4C2FF308E65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40104-058C-4D73-A010-D5E65558028A}"/>
      </w:docPartPr>
      <w:docPartBody>
        <w:p w:rsidR="00000000" w:rsidRDefault="004077C4">
          <w:pPr>
            <w:pStyle w:val="BB8BAB6E94BE47108A4C2FF308E6579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CB2EA0F48614B96BB685FF61C62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5BFB0-60AF-462C-86E0-65E450942B10}"/>
      </w:docPartPr>
      <w:docPartBody>
        <w:p w:rsidR="00000000" w:rsidRDefault="004077C4">
          <w:pPr>
            <w:pStyle w:val="DCB2EA0F48614B96BB685FF61C6219A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E0AC48CA14948DA9C2E50E122474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D0D9A-CE5D-47F0-A8BE-604AAF00C60F}"/>
      </w:docPartPr>
      <w:docPartBody>
        <w:p w:rsidR="00000000" w:rsidRDefault="004077C4">
          <w:pPr>
            <w:pStyle w:val="5E0AC48CA14948DA9C2E50E12247491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2B45138402547EB9680D572AB25E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F0539-D98F-4797-BAC2-88EA5EA11C2F}"/>
      </w:docPartPr>
      <w:docPartBody>
        <w:p w:rsidR="00000000" w:rsidRDefault="004077C4">
          <w:pPr>
            <w:pStyle w:val="12B45138402547EB9680D572AB25EEEE"/>
          </w:pPr>
          <w:r w:rsidRPr="00567F25">
            <w:rPr>
              <w:rStyle w:val="PlaceholderText"/>
            </w:rPr>
            <w:t xml:space="preserve">Choose an </w:t>
          </w:r>
          <w:r w:rsidRPr="00567F25">
            <w:rPr>
              <w:rStyle w:val="PlaceholderText"/>
            </w:rPr>
            <w:t>item.</w:t>
          </w:r>
        </w:p>
      </w:docPartBody>
    </w:docPart>
    <w:docPart>
      <w:docPartPr>
        <w:name w:val="DBE9A126A03E479EA5FE27CEBA90A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6D46A-249A-4E3D-A983-8A1754036FFE}"/>
      </w:docPartPr>
      <w:docPartBody>
        <w:p w:rsidR="00000000" w:rsidRDefault="004077C4">
          <w:pPr>
            <w:pStyle w:val="DBE9A126A03E479EA5FE27CEBA90AA17"/>
          </w:pPr>
          <w:r w:rsidRPr="00D26287">
            <w:t xml:space="preserve"> </w:t>
          </w:r>
        </w:p>
      </w:docPartBody>
    </w:docPart>
    <w:docPart>
      <w:docPartPr>
        <w:name w:val="648316BFD3FD49B8A2B3F09B02634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98DE5-7297-4750-8DC7-D6AE25CDE24F}"/>
      </w:docPartPr>
      <w:docPartBody>
        <w:p w:rsidR="00000000" w:rsidRDefault="004077C4">
          <w:pPr>
            <w:pStyle w:val="648316BFD3FD49B8A2B3F09B0263463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422272E353A420D8F2BCC046083F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5C8F1-064C-4F86-B2F3-254E3FE0AF14}"/>
      </w:docPartPr>
      <w:docPartBody>
        <w:p w:rsidR="00000000" w:rsidRDefault="004077C4">
          <w:pPr>
            <w:pStyle w:val="C422272E353A420D8F2BCC046083F75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ACBE0FCE1964CC89292FF1CD43D9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44827-CB22-4C92-8ECB-38105677EAA6}"/>
      </w:docPartPr>
      <w:docPartBody>
        <w:p w:rsidR="00000000" w:rsidRDefault="004077C4">
          <w:pPr>
            <w:pStyle w:val="9ACBE0FCE1964CC89292FF1CD43D943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3B943BF4F8B431FAB3DB8F9E22EC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F6042-7EA9-46D6-8963-3A3F6B48CEFD}"/>
      </w:docPartPr>
      <w:docPartBody>
        <w:p w:rsidR="00000000" w:rsidRDefault="004077C4">
          <w:pPr>
            <w:pStyle w:val="93B943BF4F8B431FAB3DB8F9E22EC7C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7D9E03F177B496AA0A85A8F3A84A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290FB-2855-4971-8ABF-01833AE91909}"/>
      </w:docPartPr>
      <w:docPartBody>
        <w:p w:rsidR="00000000" w:rsidRDefault="004077C4">
          <w:pPr>
            <w:pStyle w:val="F7D9E03F177B496AA0A85A8F3A84A65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224FE0133354AE687E5AED948BE0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5AEB3-2DE7-44F0-80C8-C598EEDCCE2D}"/>
      </w:docPartPr>
      <w:docPartBody>
        <w:p w:rsidR="00000000" w:rsidRDefault="004077C4">
          <w:pPr>
            <w:pStyle w:val="5224FE0133354AE687E5AED948BE0FA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F6CDCCA76A44815AF6CAE95CB30A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EE983-34C5-4201-AE16-6CA128168718}"/>
      </w:docPartPr>
      <w:docPartBody>
        <w:p w:rsidR="00000000" w:rsidRDefault="004077C4">
          <w:pPr>
            <w:pStyle w:val="4F6CDCCA76A44815AF6CAE95CB30A1DC"/>
          </w:pPr>
          <w:r w:rsidRPr="00D26287">
            <w:t xml:space="preserve"> </w:t>
          </w:r>
        </w:p>
      </w:docPartBody>
    </w:docPart>
    <w:docPart>
      <w:docPartPr>
        <w:name w:val="347D7AB4A9B44D558C81C07CB8923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2AF9B-25FF-47B5-84F8-C8AF66B24124}"/>
      </w:docPartPr>
      <w:docPartBody>
        <w:p w:rsidR="00000000" w:rsidRDefault="004077C4">
          <w:pPr>
            <w:pStyle w:val="347D7AB4A9B44D558C81C07CB8923E1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FBDA32C62B142AFB8B3C047D36F8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420F7-86E3-4B09-9009-BFC388563D00}"/>
      </w:docPartPr>
      <w:docPartBody>
        <w:p w:rsidR="00000000" w:rsidRDefault="004077C4">
          <w:pPr>
            <w:pStyle w:val="7FBDA32C62B142AFB8B3C047D36F88F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749FB7F472644C09D14DD2930C4B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6CC34-2FEF-4EE5-B225-0643AE8F406D}"/>
      </w:docPartPr>
      <w:docPartBody>
        <w:p w:rsidR="00000000" w:rsidRDefault="004077C4">
          <w:pPr>
            <w:pStyle w:val="B749FB7F472644C09D14DD2930C4BA8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EB286C830744B96B678715345D10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0B346-20D5-4BA8-B109-A3553C3949A4}"/>
      </w:docPartPr>
      <w:docPartBody>
        <w:p w:rsidR="00000000" w:rsidRDefault="004077C4">
          <w:pPr>
            <w:pStyle w:val="3EB286C830744B96B678715345D1005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152A3F444A04B08929110E0AFEC2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71CD1-D7A2-46EB-8C6F-C931790D3B84}"/>
      </w:docPartPr>
      <w:docPartBody>
        <w:p w:rsidR="00000000" w:rsidRDefault="004077C4">
          <w:pPr>
            <w:pStyle w:val="B152A3F444A04B08929110E0AFEC2E1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D20F3E0D89B42EC9088842252139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DD4C7-E4BC-403A-A6B9-DED61BBC538C}"/>
      </w:docPartPr>
      <w:docPartBody>
        <w:p w:rsidR="00000000" w:rsidRDefault="004077C4">
          <w:pPr>
            <w:pStyle w:val="4D20F3E0D89B42EC90888422521393E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B4E7962C7FB4CF19ADF095514AD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666D8-60BB-4F03-8A68-0FFCC6EADAE1}"/>
      </w:docPartPr>
      <w:docPartBody>
        <w:p w:rsidR="00000000" w:rsidRDefault="004077C4">
          <w:pPr>
            <w:pStyle w:val="EB4E7962C7FB4CF19ADF095514ADD8B0"/>
          </w:pPr>
          <w:r w:rsidRPr="00D26287">
            <w:t xml:space="preserve"> </w:t>
          </w:r>
        </w:p>
      </w:docPartBody>
    </w:docPart>
    <w:docPart>
      <w:docPartPr>
        <w:name w:val="4500A7DE064E4F058E18FAB75509C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3415F-F969-43AA-9CC3-4F3BDF2251A1}"/>
      </w:docPartPr>
      <w:docPartBody>
        <w:p w:rsidR="00000000" w:rsidRDefault="004077C4">
          <w:pPr>
            <w:pStyle w:val="4500A7DE064E4F058E18FAB75509C20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98DFFC691394744B1CA176E54779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A51B5-825E-4ECF-9029-045E472F8272}"/>
      </w:docPartPr>
      <w:docPartBody>
        <w:p w:rsidR="00000000" w:rsidRDefault="004077C4">
          <w:pPr>
            <w:pStyle w:val="F98DFFC691394744B1CA176E547794A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5F9042EED5743B3B083AD6CBE65E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E7441-1A1E-45D3-9232-94CB4E92C3BB}"/>
      </w:docPartPr>
      <w:docPartBody>
        <w:p w:rsidR="00000000" w:rsidRDefault="004077C4">
          <w:pPr>
            <w:pStyle w:val="B5F9042EED5743B3B083AD6CBE65ED0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B02DAB544AA46E5A6293C03BD5CA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4F352-5880-4EF2-846A-D77ACCEFB621}"/>
      </w:docPartPr>
      <w:docPartBody>
        <w:p w:rsidR="00000000" w:rsidRDefault="004077C4">
          <w:pPr>
            <w:pStyle w:val="BB02DAB544AA46E5A6293C03BD5CAA1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1CC66DD39664C50B94C1EF1E956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E5093-AC22-44A9-AC89-40C255AD3E5F}"/>
      </w:docPartPr>
      <w:docPartBody>
        <w:p w:rsidR="00000000" w:rsidRDefault="004077C4">
          <w:pPr>
            <w:pStyle w:val="31CC66DD39664C50B94C1EF1E956DB1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A1E4866950B4536B568CA8A00F22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70995-2CA6-4DC0-94A7-391FED62245B}"/>
      </w:docPartPr>
      <w:docPartBody>
        <w:p w:rsidR="00000000" w:rsidRDefault="004077C4">
          <w:pPr>
            <w:pStyle w:val="8A1E4866950B4536B568CA8A00F2236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C418B1EB1074629968EF2F592CD5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CFA6E-78DA-41FD-B4BA-84E4A5B05EF3}"/>
      </w:docPartPr>
      <w:docPartBody>
        <w:p w:rsidR="00000000" w:rsidRDefault="004077C4">
          <w:pPr>
            <w:pStyle w:val="3C418B1EB1074629968EF2F592CD5893"/>
          </w:pPr>
          <w:r w:rsidRPr="00D26287">
            <w:t xml:space="preserve"> </w:t>
          </w:r>
        </w:p>
      </w:docPartBody>
    </w:docPart>
    <w:docPart>
      <w:docPartPr>
        <w:name w:val="F9C60B0CD2B24BA4943A78551EE62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FD79-0EAD-4E3F-BBAD-4B2B3B04DE96}"/>
      </w:docPartPr>
      <w:docPartBody>
        <w:p w:rsidR="00000000" w:rsidRDefault="004077C4">
          <w:pPr>
            <w:pStyle w:val="F9C60B0CD2B24BA4943A78551EE6226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2E1C29567AC4A388978CD2C0EE0B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5F8D0-3B77-46C9-AC2A-EDB63BB742F6}"/>
      </w:docPartPr>
      <w:docPartBody>
        <w:p w:rsidR="00000000" w:rsidRDefault="004077C4">
          <w:pPr>
            <w:pStyle w:val="82E1C29567AC4A388978CD2C0EE0BF9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95AAB17C5D048F8AD183F78BD584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285D9-1CC5-4C7B-8C44-2784AE5CF1C3}"/>
      </w:docPartPr>
      <w:docPartBody>
        <w:p w:rsidR="00000000" w:rsidRDefault="004077C4">
          <w:pPr>
            <w:pStyle w:val="595AAB17C5D048F8AD183F78BD5840D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EDA3CD4B60248D698023634A4B67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6C308-B3DD-4960-B8E8-FFCABF7C27B5}"/>
      </w:docPartPr>
      <w:docPartBody>
        <w:p w:rsidR="00000000" w:rsidRDefault="004077C4">
          <w:pPr>
            <w:pStyle w:val="BEDA3CD4B60248D698023634A4B675C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913A74200FA4B0B8F3176E8E2697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B11CD-E409-4DDC-B2C2-43B41BF26E71}"/>
      </w:docPartPr>
      <w:docPartBody>
        <w:p w:rsidR="00000000" w:rsidRDefault="004077C4">
          <w:pPr>
            <w:pStyle w:val="3913A74200FA4B0B8F3176E8E2697C8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A83A8B2DC20448B8DE2BE311F317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CA710-F590-4366-AB1A-F05B3C9DD35F}"/>
      </w:docPartPr>
      <w:docPartBody>
        <w:p w:rsidR="00000000" w:rsidRDefault="004077C4">
          <w:pPr>
            <w:pStyle w:val="2A83A8B2DC20448B8DE2BE311F31761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44855D0C6384BE5A8FEEB2FB1D3B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5D94F-B20E-4171-838D-217174E12865}"/>
      </w:docPartPr>
      <w:docPartBody>
        <w:p w:rsidR="00000000" w:rsidRDefault="004077C4">
          <w:pPr>
            <w:pStyle w:val="944855D0C6384BE5A8FEEB2FB1D3BDD9"/>
          </w:pPr>
          <w:r w:rsidRPr="00D26287">
            <w:t xml:space="preserve"> </w:t>
          </w:r>
        </w:p>
      </w:docPartBody>
    </w:docPart>
    <w:docPart>
      <w:docPartPr>
        <w:name w:val="776520A53669465BB4A93FB5BF7B2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26366-3EF0-4C5E-9DA2-9EDE0EA2D5D0}"/>
      </w:docPartPr>
      <w:docPartBody>
        <w:p w:rsidR="00000000" w:rsidRDefault="004077C4">
          <w:pPr>
            <w:pStyle w:val="776520A53669465BB4A93FB5BF7B2A8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7A7385606A3485EADC3558A83B09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5FEBE-EF82-4FFC-8DFA-F5025C8E2E82}"/>
      </w:docPartPr>
      <w:docPartBody>
        <w:p w:rsidR="00000000" w:rsidRDefault="004077C4">
          <w:pPr>
            <w:pStyle w:val="07A7385606A3485EADC3558A83B091C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1C6CB2CAFF04084B1064D150B8DE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7ABF5-B68F-41AE-9CF2-4B439CD0C7B0}"/>
      </w:docPartPr>
      <w:docPartBody>
        <w:p w:rsidR="00000000" w:rsidRDefault="004077C4">
          <w:pPr>
            <w:pStyle w:val="01C6CB2CAFF04084B1064D150B8DEC0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5DEFDEA5D564EE8999E3AA45459E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25814-29C2-4C99-9606-745D3E8B2BE8}"/>
      </w:docPartPr>
      <w:docPartBody>
        <w:p w:rsidR="00000000" w:rsidRDefault="004077C4">
          <w:pPr>
            <w:pStyle w:val="85DEFDEA5D564EE8999E3AA45459ECB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89D0EC0EF4149F09DEB1927DA77E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7EE6-65A7-4C2D-A3D7-3E8B47E41813}"/>
      </w:docPartPr>
      <w:docPartBody>
        <w:p w:rsidR="00000000" w:rsidRDefault="004077C4">
          <w:pPr>
            <w:pStyle w:val="189D0EC0EF4149F09DEB1927DA77E4E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A1B13A1BB8C45BEA28DDAC3C7F21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A348F-A2AC-4E75-BFBC-3AC0652C5AB1}"/>
      </w:docPartPr>
      <w:docPartBody>
        <w:p w:rsidR="00000000" w:rsidRDefault="004077C4">
          <w:pPr>
            <w:pStyle w:val="1A1B13A1BB8C45BEA28DDAC3C7F210B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EF640AC0C47449CAE41A42BF10C3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AB1F-9711-4924-B4E4-6F7CF7F37351}"/>
      </w:docPartPr>
      <w:docPartBody>
        <w:p w:rsidR="00000000" w:rsidRDefault="004077C4">
          <w:pPr>
            <w:pStyle w:val="AEF640AC0C47449CAE41A42BF10C325D"/>
          </w:pPr>
          <w:r w:rsidRPr="00D26287">
            <w:t xml:space="preserve"> </w:t>
          </w:r>
        </w:p>
      </w:docPartBody>
    </w:docPart>
    <w:docPart>
      <w:docPartPr>
        <w:name w:val="F332C3B91FB74BB6B08570B160EE1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6B232-2848-4660-A6FA-0F6D0D3107D6}"/>
      </w:docPartPr>
      <w:docPartBody>
        <w:p w:rsidR="00000000" w:rsidRDefault="004077C4">
          <w:pPr>
            <w:pStyle w:val="F332C3B91FB74BB6B08570B160EE13E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4FF154E009441F1BD1B147C9C8C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665E2-8684-4F24-BCBC-EA6A1D77C3BE}"/>
      </w:docPartPr>
      <w:docPartBody>
        <w:p w:rsidR="00000000" w:rsidRDefault="004077C4">
          <w:pPr>
            <w:pStyle w:val="14FF154E009441F1BD1B147C9C8CE1A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B9B64C976A046CFBD596E40ABBA5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7C06A-3A17-4A61-B5D6-230124AC43DD}"/>
      </w:docPartPr>
      <w:docPartBody>
        <w:p w:rsidR="00000000" w:rsidRDefault="004077C4">
          <w:pPr>
            <w:pStyle w:val="2B9B64C976A046CFBD596E40ABBA55B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4CCCCB0EF974DCE8518A45554129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15760-EC0A-40E2-A849-0D0AD38D1234}"/>
      </w:docPartPr>
      <w:docPartBody>
        <w:p w:rsidR="00000000" w:rsidRDefault="004077C4">
          <w:pPr>
            <w:pStyle w:val="F4CCCCB0EF974DCE8518A455541293A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8FB15960CEC4D6589854994055E2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C3FEF-CF74-4E72-BA1E-4E418CA42176}"/>
      </w:docPartPr>
      <w:docPartBody>
        <w:p w:rsidR="00000000" w:rsidRDefault="004077C4">
          <w:pPr>
            <w:pStyle w:val="48FB15960CEC4D6589854994055E291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CFE19ACDF21406C8878380F50280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77FBE-0847-4574-8FCF-F476DB0E9D81}"/>
      </w:docPartPr>
      <w:docPartBody>
        <w:p w:rsidR="00000000" w:rsidRDefault="004077C4">
          <w:pPr>
            <w:pStyle w:val="6CFE19ACDF21406C8878380F5028076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302F0AE4728423AB711569058B40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84E2A-E8A1-4B65-9DF2-D3BF97EEA0E0}"/>
      </w:docPartPr>
      <w:docPartBody>
        <w:p w:rsidR="00000000" w:rsidRDefault="004077C4">
          <w:pPr>
            <w:pStyle w:val="3302F0AE4728423AB711569058B406C3"/>
          </w:pPr>
          <w:r w:rsidRPr="00D26287">
            <w:t xml:space="preserve"> </w:t>
          </w:r>
        </w:p>
      </w:docPartBody>
    </w:docPart>
    <w:docPart>
      <w:docPartPr>
        <w:name w:val="CF2C3055D2BC4EFF9A9A1E93C15E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7612-3260-49B1-AEDD-56C61D99C04B}"/>
      </w:docPartPr>
      <w:docPartBody>
        <w:p w:rsidR="00000000" w:rsidRDefault="004077C4">
          <w:pPr>
            <w:pStyle w:val="CF2C3055D2BC4EFF9A9A1E93C15E791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72B5C6B46E54C53AC77BD0AA0C6C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A28AC-0050-4B2C-A53F-9E0A2C3705AC}"/>
      </w:docPartPr>
      <w:docPartBody>
        <w:p w:rsidR="00000000" w:rsidRDefault="004077C4">
          <w:pPr>
            <w:pStyle w:val="A72B5C6B46E54C53AC77BD0AA0C6C6D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C7EF83F7DFE41B1AE3A0570B6B94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3231D-210F-40AC-B443-5BDDEEC742ED}"/>
      </w:docPartPr>
      <w:docPartBody>
        <w:p w:rsidR="00000000" w:rsidRDefault="004077C4">
          <w:pPr>
            <w:pStyle w:val="9C7EF83F7DFE41B1AE3A0570B6B94F4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939B8E5DA4F4B1691F1A8F0307AA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28A75-9726-40B2-A078-299DEC80F61E}"/>
      </w:docPartPr>
      <w:docPartBody>
        <w:p w:rsidR="00000000" w:rsidRDefault="004077C4">
          <w:pPr>
            <w:pStyle w:val="C939B8E5DA4F4B1691F1A8F0307AA9E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32119C397414D8EBBC98B6A26159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BDDA2-14C8-4268-9203-C220B806FD99}"/>
      </w:docPartPr>
      <w:docPartBody>
        <w:p w:rsidR="00000000" w:rsidRDefault="004077C4">
          <w:pPr>
            <w:pStyle w:val="F32119C397414D8EBBC98B6A261590B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B1C91403915422D9F27830D87FAB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6DCA8-B6BA-45BB-B6CE-A0220DE9B0FB}"/>
      </w:docPartPr>
      <w:docPartBody>
        <w:p w:rsidR="00000000" w:rsidRDefault="004077C4">
          <w:pPr>
            <w:pStyle w:val="2B1C91403915422D9F27830D87FABA0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3D73C81C18C4E61A1FB3A8C88ACC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149CF-735A-4881-8A2C-246AAE4CA447}"/>
      </w:docPartPr>
      <w:docPartBody>
        <w:p w:rsidR="00000000" w:rsidRDefault="004077C4">
          <w:pPr>
            <w:pStyle w:val="F3D73C81C18C4E61A1FB3A8C88ACCBA3"/>
          </w:pPr>
          <w:r w:rsidRPr="00D26287">
            <w:t xml:space="preserve"> </w:t>
          </w:r>
        </w:p>
      </w:docPartBody>
    </w:docPart>
    <w:docPart>
      <w:docPartPr>
        <w:name w:val="8668D37FD94B49BB903D687D3EDDD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E5F2E-38F2-4145-946D-025C01C0D915}"/>
      </w:docPartPr>
      <w:docPartBody>
        <w:p w:rsidR="00000000" w:rsidRDefault="004077C4">
          <w:pPr>
            <w:pStyle w:val="8668D37FD94B49BB903D687D3EDDD9C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E3E5E96FF5E4E4CBDB4EA37510F6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4D7E5-1627-4F31-8E5F-7CADA0F2B4C0}"/>
      </w:docPartPr>
      <w:docPartBody>
        <w:p w:rsidR="00000000" w:rsidRDefault="004077C4">
          <w:pPr>
            <w:pStyle w:val="9E3E5E96FF5E4E4CBDB4EA37510F696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AEC273DAF8C448B93199CDBF4327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866EA-94B4-4CDC-956C-E497D03C6E47}"/>
      </w:docPartPr>
      <w:docPartBody>
        <w:p w:rsidR="00000000" w:rsidRDefault="004077C4">
          <w:pPr>
            <w:pStyle w:val="EAEC273DAF8C448B93199CDBF432718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C7EE99604004D51A85CCAAB4797C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74D8F-288A-46A1-9A83-86A53F800B72}"/>
      </w:docPartPr>
      <w:docPartBody>
        <w:p w:rsidR="00000000" w:rsidRDefault="004077C4">
          <w:pPr>
            <w:pStyle w:val="5C7EE99604004D51A85CCAAB4797C7AE"/>
          </w:pPr>
          <w:r w:rsidRPr="00567F25">
            <w:rPr>
              <w:rStyle w:val="PlaceholderText"/>
            </w:rPr>
            <w:t xml:space="preserve">Choose an </w:t>
          </w:r>
          <w:r w:rsidRPr="00567F25">
            <w:rPr>
              <w:rStyle w:val="PlaceholderText"/>
            </w:rPr>
            <w:t>item.</w:t>
          </w:r>
        </w:p>
      </w:docPartBody>
    </w:docPart>
    <w:docPart>
      <w:docPartPr>
        <w:name w:val="508C489823A24A7BA51666C0BBE40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1974-0E2B-4733-82B5-C1DDB0BE311C}"/>
      </w:docPartPr>
      <w:docPartBody>
        <w:p w:rsidR="00000000" w:rsidRDefault="004077C4">
          <w:pPr>
            <w:pStyle w:val="508C489823A24A7BA51666C0BBE4061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1F7753295284A69BC66FAD396867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64C50-123B-4777-8785-0893D5D01F9E}"/>
      </w:docPartPr>
      <w:docPartBody>
        <w:p w:rsidR="00000000" w:rsidRDefault="004077C4">
          <w:pPr>
            <w:pStyle w:val="31F7753295284A69BC66FAD396867EC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A7D006DA72641FE85B3B8AC92ED0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3A13C-2D4C-439E-B6DE-8099518C6AF6}"/>
      </w:docPartPr>
      <w:docPartBody>
        <w:p w:rsidR="00000000" w:rsidRDefault="004077C4">
          <w:pPr>
            <w:pStyle w:val="CA7D006DA72641FE85B3B8AC92ED0719"/>
          </w:pPr>
          <w:r w:rsidRPr="00D26287">
            <w:t xml:space="preserve"> </w:t>
          </w:r>
        </w:p>
      </w:docPartBody>
    </w:docPart>
    <w:docPart>
      <w:docPartPr>
        <w:name w:val="631A303CECC44436841B5289F761D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7F2D3-3887-473E-A3B7-2E85ADD81670}"/>
      </w:docPartPr>
      <w:docPartBody>
        <w:p w:rsidR="00000000" w:rsidRDefault="004077C4">
          <w:pPr>
            <w:pStyle w:val="631A303CECC44436841B5289F761D3C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B305E4ED16E4A05A509E55032E9B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C79E9-7857-4430-A971-902FCCF43479}"/>
      </w:docPartPr>
      <w:docPartBody>
        <w:p w:rsidR="00000000" w:rsidRDefault="004077C4">
          <w:pPr>
            <w:pStyle w:val="1B305E4ED16E4A05A509E55032E9B68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CF30D0E306842228E88BB7EBF904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48D3C-927C-4382-A6D9-BE9DE8260B82}"/>
      </w:docPartPr>
      <w:docPartBody>
        <w:p w:rsidR="00000000" w:rsidRDefault="004077C4">
          <w:pPr>
            <w:pStyle w:val="4CF30D0E306842228E88BB7EBF90461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8C50A337CDB425A9E07CC868C61A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3DFF2-D220-43B3-B6F1-3385C81E60E5}"/>
      </w:docPartPr>
      <w:docPartBody>
        <w:p w:rsidR="00000000" w:rsidRDefault="004077C4">
          <w:pPr>
            <w:pStyle w:val="18C50A337CDB425A9E07CC868C61A8A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6B467796CFD4A5AAEAC980A253A4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ABED7-788C-4FBB-9114-45E6B834DA10}"/>
      </w:docPartPr>
      <w:docPartBody>
        <w:p w:rsidR="00000000" w:rsidRDefault="004077C4">
          <w:pPr>
            <w:pStyle w:val="26B467796CFD4A5AAEAC980A253A4D0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386C56DFF7B464FA70E71E4603F1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7C2A4-D5D0-4A0B-92A0-D9880EF6FE6E}"/>
      </w:docPartPr>
      <w:docPartBody>
        <w:p w:rsidR="00000000" w:rsidRDefault="004077C4">
          <w:pPr>
            <w:pStyle w:val="4386C56DFF7B464FA70E71E4603F1D0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5318B9300984F908E324D16BA6C6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BA613-C075-48D3-A949-686D7817B585}"/>
      </w:docPartPr>
      <w:docPartBody>
        <w:p w:rsidR="00000000" w:rsidRDefault="004077C4">
          <w:pPr>
            <w:pStyle w:val="C5318B9300984F908E324D16BA6C67BE"/>
          </w:pPr>
          <w:r w:rsidRPr="00D26287">
            <w:t xml:space="preserve"> </w:t>
          </w:r>
        </w:p>
      </w:docPartBody>
    </w:docPart>
    <w:docPart>
      <w:docPartPr>
        <w:name w:val="FAB634E0A9F7434AB4B4076DF8D66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F39AB-3A9D-4C46-83E7-C22BF8D89B45}"/>
      </w:docPartPr>
      <w:docPartBody>
        <w:p w:rsidR="00000000" w:rsidRDefault="004077C4">
          <w:pPr>
            <w:pStyle w:val="FAB634E0A9F7434AB4B4076DF8D66E8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6399D5F41DF403F896CF1BC19D54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745F7-82F0-48B1-BE53-D4F6ECA62212}"/>
      </w:docPartPr>
      <w:docPartBody>
        <w:p w:rsidR="00000000" w:rsidRDefault="004077C4">
          <w:pPr>
            <w:pStyle w:val="F6399D5F41DF403F896CF1BC19D54F8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8EBBA8E8AB94AA482F2CF909C51E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31135-D9C3-49A5-8087-B5C2ED20216B}"/>
      </w:docPartPr>
      <w:docPartBody>
        <w:p w:rsidR="00000000" w:rsidRDefault="004077C4">
          <w:pPr>
            <w:pStyle w:val="78EBBA8E8AB94AA482F2CF909C51E0E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A3B0513650C4ECF8A45B2421B573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AFD1-4D01-4588-B74F-35F7058290A0}"/>
      </w:docPartPr>
      <w:docPartBody>
        <w:p w:rsidR="00000000" w:rsidRDefault="004077C4">
          <w:pPr>
            <w:pStyle w:val="EA3B0513650C4ECF8A45B2421B573BD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DBAA7E5D8194E4D8B9F7E42ADDE9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599A7-2894-47B4-ACCB-1A2974908AF5}"/>
      </w:docPartPr>
      <w:docPartBody>
        <w:p w:rsidR="00000000" w:rsidRDefault="004077C4">
          <w:pPr>
            <w:pStyle w:val="EDBAA7E5D8194E4D8B9F7E42ADDE987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F0A6438C51E40EF8A8CE78E88066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16513-21E5-4E9F-87EE-8DEFF59E07D1}"/>
      </w:docPartPr>
      <w:docPartBody>
        <w:p w:rsidR="00000000" w:rsidRDefault="004077C4">
          <w:pPr>
            <w:pStyle w:val="3F0A6438C51E40EF8A8CE78E880666A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63EA8D47EAA4E0C8DE6C293DB4BE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CE50-8049-4F1B-AF20-658BAA01FE70}"/>
      </w:docPartPr>
      <w:docPartBody>
        <w:p w:rsidR="00000000" w:rsidRDefault="004077C4">
          <w:pPr>
            <w:pStyle w:val="363EA8D47EAA4E0C8DE6C293DB4BEFA3"/>
          </w:pPr>
          <w:r w:rsidRPr="006E1149">
            <w:rPr>
              <w:rStyle w:val="PlaceholderText"/>
            </w:rPr>
            <w:t xml:space="preserve">Click or </w:t>
          </w:r>
          <w:r w:rsidRPr="006E1149">
            <w:rPr>
              <w:rStyle w:val="PlaceholderText"/>
            </w:rPr>
            <w:t>tap here to enter text.</w:t>
          </w:r>
        </w:p>
      </w:docPartBody>
    </w:docPart>
    <w:docPart>
      <w:docPartPr>
        <w:name w:val="1B07FCC1DFD2474195B6D84109288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1354A-1EAE-460A-BF84-3CD4ECAE51A9}"/>
      </w:docPartPr>
      <w:docPartBody>
        <w:p w:rsidR="00000000" w:rsidRDefault="004077C4">
          <w:pPr>
            <w:pStyle w:val="1B07FCC1DFD2474195B6D84109288EB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ED14EE10B94A7A8E3124A806BC9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28023-60D0-4231-87DA-DD5366F55F65}"/>
      </w:docPartPr>
      <w:docPartBody>
        <w:p w:rsidR="00000000" w:rsidRDefault="004077C4">
          <w:pPr>
            <w:pStyle w:val="B8ED14EE10B94A7A8E3124A806BC9652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6CB0FA246607474E85A31A97251A8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63C2E-4438-4EC5-9B24-03386C4B73C7}"/>
      </w:docPartPr>
      <w:docPartBody>
        <w:p w:rsidR="00000000" w:rsidRDefault="004077C4">
          <w:pPr>
            <w:pStyle w:val="6CB0FA246607474E85A31A97251A8CF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093323968C49BC86865C29114C9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C78C6-7F6B-4555-95CF-971891517372}"/>
      </w:docPartPr>
      <w:docPartBody>
        <w:p w:rsidR="00000000" w:rsidRDefault="004077C4">
          <w:pPr>
            <w:pStyle w:val="74093323968C49BC86865C29114C9CD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FBDC7AC7C1400FB241744B9474E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B5F8B-BC3D-42F9-AD6F-47E29F7CE346}"/>
      </w:docPartPr>
      <w:docPartBody>
        <w:p w:rsidR="00000000" w:rsidRDefault="004077C4">
          <w:pPr>
            <w:pStyle w:val="C7FBDC7AC7C1400FB241744B9474EB5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4BC784FDED419E93C952065CD7B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F15AA-8F2F-4806-9646-35A350BF5F45}"/>
      </w:docPartPr>
      <w:docPartBody>
        <w:p w:rsidR="00000000" w:rsidRDefault="004077C4">
          <w:pPr>
            <w:pStyle w:val="5A4BC784FDED419E93C952065CD7B82F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039B9694EC964D43A36EE0261F0B5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128EA-5006-4BCB-B2BE-34A7410467C6}"/>
      </w:docPartPr>
      <w:docPartBody>
        <w:p w:rsidR="00000000" w:rsidRDefault="004077C4">
          <w:pPr>
            <w:pStyle w:val="039B9694EC964D43A36EE0261F0B50DD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EA966070E5C94F0EB4CC1EAB0B835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1567B-6583-4F9A-AD5E-23670F8DFF47}"/>
      </w:docPartPr>
      <w:docPartBody>
        <w:p w:rsidR="00000000" w:rsidRDefault="004077C4">
          <w:pPr>
            <w:pStyle w:val="EA966070E5C94F0EB4CC1EAB0B8350E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D08D7C9784846D09BB5FC6D448C3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93D2-5AA4-4927-BD88-49B44FAC88A1}"/>
      </w:docPartPr>
      <w:docPartBody>
        <w:p w:rsidR="00000000" w:rsidRDefault="004077C4">
          <w:pPr>
            <w:pStyle w:val="3D08D7C9784846D09BB5FC6D448C3BFD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580266230C7A42D6B5D9FF18C8D64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0CA69-7DB4-4EEF-88D0-F1062252A607}"/>
      </w:docPartPr>
      <w:docPartBody>
        <w:p w:rsidR="00000000" w:rsidRDefault="004077C4">
          <w:pPr>
            <w:pStyle w:val="580266230C7A42D6B5D9FF18C8D649F6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C697BD7D6C0746B7BFEBB43A366FA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79426-C624-4B70-9320-2559F8C67418}"/>
      </w:docPartPr>
      <w:docPartBody>
        <w:p w:rsidR="00000000" w:rsidRDefault="004077C4">
          <w:pPr>
            <w:pStyle w:val="C697BD7D6C0746B7BFEBB43A366FA5A7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1A4250932C2F45FA8FFF7074EA638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D9A56-6294-4A35-9844-CDEA6795157D}"/>
      </w:docPartPr>
      <w:docPartBody>
        <w:p w:rsidR="00000000" w:rsidRDefault="004077C4">
          <w:pPr>
            <w:pStyle w:val="1A4250932C2F45FA8FFF7074EA638C5F"/>
          </w:pPr>
          <w:r>
            <w:rPr>
              <w:rStyle w:val="PlaceholderText"/>
            </w:rPr>
            <w:t>UNITS</w:t>
          </w:r>
        </w:p>
      </w:docPartBody>
    </w:docPart>
    <w:docPart>
      <w:docPartPr>
        <w:name w:val="DBFD7D8ED7AB496E997472731FC9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D2E23-D946-4B32-AA32-7BB21B059AF3}"/>
      </w:docPartPr>
      <w:docPartBody>
        <w:p w:rsidR="00000000" w:rsidRDefault="004077C4">
          <w:pPr>
            <w:pStyle w:val="DBFD7D8ED7AB496E997472731FC9A5A3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F2162616BDD34A7B8506A4483C01E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83627-EFCE-4F6D-B563-06050F60FBF3}"/>
      </w:docPartPr>
      <w:docPartBody>
        <w:p w:rsidR="00000000" w:rsidRDefault="004077C4">
          <w:pPr>
            <w:pStyle w:val="F2162616BDD34A7B8506A4483C01E6D5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1F4659D78757457281FFCA840CDDF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67399-991E-4437-A2F4-C2DB717BCF82}"/>
      </w:docPartPr>
      <w:docPartBody>
        <w:p w:rsidR="00000000" w:rsidRDefault="004077C4">
          <w:pPr>
            <w:pStyle w:val="1F4659D78757457281FFCA840CDDF497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12B0BEF0CDED4F028439E79FC070C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B1DA5-84CB-4428-A548-72538DD0540C}"/>
      </w:docPartPr>
      <w:docPartBody>
        <w:p w:rsidR="00000000" w:rsidRDefault="004077C4">
          <w:pPr>
            <w:pStyle w:val="12B0BEF0CDED4F028439E79FC070C4E3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BE730F8BE6BC44F68CA8A02B1FB99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2EE76-D4AD-4740-995D-39E0ECD686FF}"/>
      </w:docPartPr>
      <w:docPartBody>
        <w:p w:rsidR="00000000" w:rsidRDefault="004077C4">
          <w:pPr>
            <w:pStyle w:val="BE730F8BE6BC44F68CA8A02B1FB995DF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B59239F6C4594DD6A4D02DD5CDBB9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EA853-7692-4E28-9C28-9468F5785529}"/>
      </w:docPartPr>
      <w:docPartBody>
        <w:p w:rsidR="00000000" w:rsidRDefault="004077C4">
          <w:pPr>
            <w:pStyle w:val="B59239F6C4594DD6A4D02DD5CDBB950F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671190D219834B578ECAE02A3B8FE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CCDA2-7261-478D-9E84-2F3B3E206CD9}"/>
      </w:docPartPr>
      <w:docPartBody>
        <w:p w:rsidR="00000000" w:rsidRDefault="004077C4">
          <w:pPr>
            <w:pStyle w:val="671190D219834B578ECAE02A3B8FE593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9BC0589F5AA4FE9905E6F8019789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D23C0-9807-4D98-87D4-965F870D726C}"/>
      </w:docPartPr>
      <w:docPartBody>
        <w:p w:rsidR="00000000" w:rsidRDefault="004077C4">
          <w:pPr>
            <w:pStyle w:val="49BC0589F5AA4FE9905E6F8019789C18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0A73258A6CA64CEF985E8642F26FA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8FDA4-B651-439D-885C-989B771FE9E6}"/>
      </w:docPartPr>
      <w:docPartBody>
        <w:p w:rsidR="00000000" w:rsidRDefault="004077C4">
          <w:pPr>
            <w:pStyle w:val="0A73258A6CA64CEF985E8642F26FABD0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F1C7FFA63E754F1D9B20E2CB111B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29C3-A3DB-4988-9D03-8A4E09FBF629}"/>
      </w:docPartPr>
      <w:docPartBody>
        <w:p w:rsidR="00000000" w:rsidRDefault="004077C4">
          <w:pPr>
            <w:pStyle w:val="F1C7FFA63E754F1D9B20E2CB111BC04B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65793ACE35414DE399B44E1AB064C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C34C3-F777-43CC-AE39-2322FBE55E09}"/>
      </w:docPartPr>
      <w:docPartBody>
        <w:p w:rsidR="00000000" w:rsidRDefault="004077C4">
          <w:pPr>
            <w:pStyle w:val="65793ACE35414DE399B44E1AB064C1D4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1D6700121A184E24BEFA90A17671A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9E1E-3493-4623-A774-F524F5D7BE53}"/>
      </w:docPartPr>
      <w:docPartBody>
        <w:p w:rsidR="00000000" w:rsidRDefault="004077C4">
          <w:pPr>
            <w:pStyle w:val="1D6700121A184E24BEFA90A17671A01C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AF7A3C5905BF40E19E6DBD6CE2E8B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938B0-E2E0-48DA-850A-87617DC293BB}"/>
      </w:docPartPr>
      <w:docPartBody>
        <w:p w:rsidR="00000000" w:rsidRDefault="004077C4">
          <w:pPr>
            <w:pStyle w:val="AF7A3C5905BF40E19E6DBD6CE2E8B889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7E1F2DD0FE7148A899B424CD731F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26C2D-074F-47E0-9069-7CAB6CDACB19}"/>
      </w:docPartPr>
      <w:docPartBody>
        <w:p w:rsidR="00000000" w:rsidRDefault="004077C4">
          <w:pPr>
            <w:pStyle w:val="7E1F2DD0FE7148A899B424CD731F4551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DB79CA9681C3411BB5F4914F22041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21A99-D7D0-4875-B588-4D79C769C1D9}"/>
      </w:docPartPr>
      <w:docPartBody>
        <w:p w:rsidR="00000000" w:rsidRDefault="004077C4">
          <w:pPr>
            <w:pStyle w:val="DB79CA9681C3411BB5F4914F22041C8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3E319ECF190E4CC190F1DCC7E11E1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6D97A-F6A6-40F1-80CC-055FBF2201ED}"/>
      </w:docPartPr>
      <w:docPartBody>
        <w:p w:rsidR="00000000" w:rsidRDefault="004077C4">
          <w:pPr>
            <w:pStyle w:val="3E319ECF190E4CC190F1DCC7E11E1827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25D14D8DD62A4A9FBFA7C6DA8E12B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35AC3-4495-4032-A10C-08DC5E830456}"/>
      </w:docPartPr>
      <w:docPartBody>
        <w:p w:rsidR="00000000" w:rsidRDefault="004077C4">
          <w:pPr>
            <w:pStyle w:val="25D14D8DD62A4A9FBFA7C6DA8E12B6F0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635557B0D5574915A093724AEFD8D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1E3E9-7D2D-4525-B6CB-5187A54DA2EF}"/>
      </w:docPartPr>
      <w:docPartBody>
        <w:p w:rsidR="00000000" w:rsidRDefault="004077C4">
          <w:pPr>
            <w:pStyle w:val="635557B0D5574915A093724AEFD8D39D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ED056770FCD54766810EE94D0A599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57C74-89E1-4B7A-A232-A20CE03CEF4E}"/>
      </w:docPartPr>
      <w:docPartBody>
        <w:p w:rsidR="00000000" w:rsidRDefault="004077C4">
          <w:r w:rsidRPr="00E74BA2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C4"/>
    <w:rsid w:val="0040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7C4"/>
    <w:rPr>
      <w:color w:val="808080"/>
    </w:rPr>
  </w:style>
  <w:style w:type="paragraph" w:customStyle="1" w:styleId="0F56C725439C40CCBAC8D6923E7B9DFD">
    <w:name w:val="0F56C725439C40CCBAC8D6923E7B9DFD"/>
  </w:style>
  <w:style w:type="paragraph" w:customStyle="1" w:styleId="B5189472D5764ABB9E18E9899B410411">
    <w:name w:val="B5189472D5764ABB9E18E9899B410411"/>
  </w:style>
  <w:style w:type="paragraph" w:customStyle="1" w:styleId="3CDE11DE6033465FA820374828053010">
    <w:name w:val="3CDE11DE6033465FA820374828053010"/>
  </w:style>
  <w:style w:type="paragraph" w:customStyle="1" w:styleId="F98B313813E84EEE95CC22BBA4CD36FF">
    <w:name w:val="F98B313813E84EEE95CC22BBA4CD36FF"/>
  </w:style>
  <w:style w:type="paragraph" w:customStyle="1" w:styleId="18A686E27D8142C28528709E856830F2">
    <w:name w:val="18A686E27D8142C28528709E856830F2"/>
  </w:style>
  <w:style w:type="paragraph" w:customStyle="1" w:styleId="91C3AF611C12461B9C94A3F96A3CF95A">
    <w:name w:val="91C3AF611C12461B9C94A3F96A3CF95A"/>
  </w:style>
  <w:style w:type="paragraph" w:customStyle="1" w:styleId="35E638914D0D4F59B945B6F65D530951">
    <w:name w:val="35E638914D0D4F59B945B6F65D530951"/>
  </w:style>
  <w:style w:type="paragraph" w:customStyle="1" w:styleId="885DCAD795F948AEB1C796134DE1E0EC">
    <w:name w:val="885DCAD795F948AEB1C796134DE1E0EC"/>
  </w:style>
  <w:style w:type="paragraph" w:customStyle="1" w:styleId="9FBBC6D057DC41E8A0B9F3135AA0FB5F">
    <w:name w:val="9FBBC6D057DC41E8A0B9F3135AA0FB5F"/>
  </w:style>
  <w:style w:type="paragraph" w:customStyle="1" w:styleId="D16C6172B9A34BDB995C912174D17D71">
    <w:name w:val="D16C6172B9A34BDB995C912174D17D71"/>
  </w:style>
  <w:style w:type="paragraph" w:customStyle="1" w:styleId="7F4E9DBB60FB458C858F81BD0B12EE7D">
    <w:name w:val="7F4E9DBB60FB458C858F81BD0B12EE7D"/>
  </w:style>
  <w:style w:type="paragraph" w:customStyle="1" w:styleId="2316500308824339AAC8B9DCA137D0C1">
    <w:name w:val="2316500308824339AAC8B9DCA137D0C1"/>
  </w:style>
  <w:style w:type="paragraph" w:customStyle="1" w:styleId="E53BDB9D57C14F8594EA01BCD15E8F61">
    <w:name w:val="E53BDB9D57C14F8594EA01BCD15E8F61"/>
  </w:style>
  <w:style w:type="paragraph" w:customStyle="1" w:styleId="8D4E8BA5FF4040449316B2C2FCF8074C">
    <w:name w:val="8D4E8BA5FF4040449316B2C2FCF8074C"/>
  </w:style>
  <w:style w:type="paragraph" w:customStyle="1" w:styleId="2845203D622E4F06845D18B7B1ADE822">
    <w:name w:val="2845203D622E4F06845D18B7B1ADE822"/>
  </w:style>
  <w:style w:type="paragraph" w:customStyle="1" w:styleId="E05D51016FAD4292BFCDA6F21AE7515C">
    <w:name w:val="E05D51016FAD4292BFCDA6F21AE7515C"/>
  </w:style>
  <w:style w:type="paragraph" w:customStyle="1" w:styleId="1E1ABF4566794BB384EB00C9245A510F">
    <w:name w:val="1E1ABF4566794BB384EB00C9245A510F"/>
  </w:style>
  <w:style w:type="paragraph" w:customStyle="1" w:styleId="9629E010D0F44C86AC055CE4CBB9A9CD">
    <w:name w:val="9629E010D0F44C86AC055CE4CBB9A9CD"/>
  </w:style>
  <w:style w:type="paragraph" w:customStyle="1" w:styleId="CCC89A11E8AA46618809853AC2EF9637">
    <w:name w:val="CCC89A11E8AA46618809853AC2EF9637"/>
  </w:style>
  <w:style w:type="paragraph" w:customStyle="1" w:styleId="9EEE2E6A00BF43D4868AE2E6CF0212B6">
    <w:name w:val="9EEE2E6A00BF43D4868AE2E6CF0212B6"/>
  </w:style>
  <w:style w:type="paragraph" w:customStyle="1" w:styleId="643D64DBE9C84261ACEEB13127399AFD">
    <w:name w:val="643D64DBE9C84261ACEEB13127399AFD"/>
  </w:style>
  <w:style w:type="paragraph" w:customStyle="1" w:styleId="52D2B663E0214F4597D6EF0BE1EA7E05">
    <w:name w:val="52D2B663E0214F4597D6EF0BE1EA7E05"/>
  </w:style>
  <w:style w:type="paragraph" w:customStyle="1" w:styleId="06606B0DEE1842E998124B69F9DEE68D">
    <w:name w:val="06606B0DEE1842E998124B69F9DEE68D"/>
  </w:style>
  <w:style w:type="paragraph" w:customStyle="1" w:styleId="DCA5254F74B34832809946CE4F7F4A0C">
    <w:name w:val="DCA5254F74B34832809946CE4F7F4A0C"/>
  </w:style>
  <w:style w:type="paragraph" w:customStyle="1" w:styleId="B2D2273A499E478FB0B5D12400F5FB25">
    <w:name w:val="B2D2273A499E478FB0B5D12400F5FB25"/>
  </w:style>
  <w:style w:type="paragraph" w:customStyle="1" w:styleId="198C175BD8084B5A96ED56458C99DB47">
    <w:name w:val="198C175BD8084B5A96ED56458C99DB47"/>
  </w:style>
  <w:style w:type="paragraph" w:customStyle="1" w:styleId="B8BD863BA6704F8BA81C468F5F30DF75">
    <w:name w:val="B8BD863BA6704F8BA81C468F5F30DF75"/>
  </w:style>
  <w:style w:type="paragraph" w:customStyle="1" w:styleId="061F2D69EE534858B6444F7DA11585E1">
    <w:name w:val="061F2D69EE534858B6444F7DA11585E1"/>
  </w:style>
  <w:style w:type="paragraph" w:customStyle="1" w:styleId="DDE6D5C7F75F42629A2F23F74E37A646">
    <w:name w:val="DDE6D5C7F75F42629A2F23F74E37A646"/>
  </w:style>
  <w:style w:type="paragraph" w:customStyle="1" w:styleId="BB8BAB6E94BE47108A4C2FF308E65796">
    <w:name w:val="BB8BAB6E94BE47108A4C2FF308E65796"/>
  </w:style>
  <w:style w:type="paragraph" w:customStyle="1" w:styleId="DCB2EA0F48614B96BB685FF61C6219AB">
    <w:name w:val="DCB2EA0F48614B96BB685FF61C6219AB"/>
  </w:style>
  <w:style w:type="paragraph" w:customStyle="1" w:styleId="5E0AC48CA14948DA9C2E50E122474917">
    <w:name w:val="5E0AC48CA14948DA9C2E50E122474917"/>
  </w:style>
  <w:style w:type="paragraph" w:customStyle="1" w:styleId="12B45138402547EB9680D572AB25EEEE">
    <w:name w:val="12B45138402547EB9680D572AB25EEEE"/>
  </w:style>
  <w:style w:type="paragraph" w:customStyle="1" w:styleId="DBE9A126A03E479EA5FE27CEBA90AA17">
    <w:name w:val="DBE9A126A03E479EA5FE27CEBA90AA17"/>
  </w:style>
  <w:style w:type="paragraph" w:customStyle="1" w:styleId="648316BFD3FD49B8A2B3F09B02634638">
    <w:name w:val="648316BFD3FD49B8A2B3F09B02634638"/>
  </w:style>
  <w:style w:type="paragraph" w:customStyle="1" w:styleId="C422272E353A420D8F2BCC046083F751">
    <w:name w:val="C422272E353A420D8F2BCC046083F751"/>
  </w:style>
  <w:style w:type="paragraph" w:customStyle="1" w:styleId="9ACBE0FCE1964CC89292FF1CD43D9439">
    <w:name w:val="9ACBE0FCE1964CC89292FF1CD43D9439"/>
  </w:style>
  <w:style w:type="paragraph" w:customStyle="1" w:styleId="93B943BF4F8B431FAB3DB8F9E22EC7C7">
    <w:name w:val="93B943BF4F8B431FAB3DB8F9E22EC7C7"/>
  </w:style>
  <w:style w:type="paragraph" w:customStyle="1" w:styleId="F7D9E03F177B496AA0A85A8F3A84A65E">
    <w:name w:val="F7D9E03F177B496AA0A85A8F3A84A65E"/>
  </w:style>
  <w:style w:type="paragraph" w:customStyle="1" w:styleId="5224FE0133354AE687E5AED948BE0FA5">
    <w:name w:val="5224FE0133354AE687E5AED948BE0FA5"/>
  </w:style>
  <w:style w:type="paragraph" w:customStyle="1" w:styleId="4F6CDCCA76A44815AF6CAE95CB30A1DC">
    <w:name w:val="4F6CDCCA76A44815AF6CAE95CB30A1DC"/>
  </w:style>
  <w:style w:type="paragraph" w:customStyle="1" w:styleId="347D7AB4A9B44D558C81C07CB8923E1E">
    <w:name w:val="347D7AB4A9B44D558C81C07CB8923E1E"/>
  </w:style>
  <w:style w:type="paragraph" w:customStyle="1" w:styleId="7FBDA32C62B142AFB8B3C047D36F88FF">
    <w:name w:val="7FBDA32C62B142AFB8B3C047D36F88FF"/>
  </w:style>
  <w:style w:type="paragraph" w:customStyle="1" w:styleId="B749FB7F472644C09D14DD2930C4BA85">
    <w:name w:val="B749FB7F472644C09D14DD2930C4BA85"/>
  </w:style>
  <w:style w:type="paragraph" w:customStyle="1" w:styleId="3EB286C830744B96B678715345D1005C">
    <w:name w:val="3EB286C830744B96B678715345D1005C"/>
  </w:style>
  <w:style w:type="paragraph" w:customStyle="1" w:styleId="B152A3F444A04B08929110E0AFEC2E11">
    <w:name w:val="B152A3F444A04B08929110E0AFEC2E11"/>
  </w:style>
  <w:style w:type="paragraph" w:customStyle="1" w:styleId="4D20F3E0D89B42EC90888422521393E6">
    <w:name w:val="4D20F3E0D89B42EC90888422521393E6"/>
  </w:style>
  <w:style w:type="paragraph" w:customStyle="1" w:styleId="EB4E7962C7FB4CF19ADF095514ADD8B0">
    <w:name w:val="EB4E7962C7FB4CF19ADF095514ADD8B0"/>
  </w:style>
  <w:style w:type="paragraph" w:customStyle="1" w:styleId="4500A7DE064E4F058E18FAB75509C204">
    <w:name w:val="4500A7DE064E4F058E18FAB75509C204"/>
  </w:style>
  <w:style w:type="paragraph" w:customStyle="1" w:styleId="F98DFFC691394744B1CA176E547794AE">
    <w:name w:val="F98DFFC691394744B1CA176E547794AE"/>
  </w:style>
  <w:style w:type="paragraph" w:customStyle="1" w:styleId="B5F9042EED5743B3B083AD6CBE65ED04">
    <w:name w:val="B5F9042EED5743B3B083AD6CBE65ED04"/>
  </w:style>
  <w:style w:type="paragraph" w:customStyle="1" w:styleId="BB02DAB544AA46E5A6293C03BD5CAA1F">
    <w:name w:val="BB02DAB544AA46E5A6293C03BD5CAA1F"/>
  </w:style>
  <w:style w:type="paragraph" w:customStyle="1" w:styleId="31CC66DD39664C50B94C1EF1E956DB1D">
    <w:name w:val="31CC66DD39664C50B94C1EF1E956DB1D"/>
  </w:style>
  <w:style w:type="paragraph" w:customStyle="1" w:styleId="8A1E4866950B4536B568CA8A00F2236C">
    <w:name w:val="8A1E4866950B4536B568CA8A00F2236C"/>
  </w:style>
  <w:style w:type="paragraph" w:customStyle="1" w:styleId="3C418B1EB1074629968EF2F592CD5893">
    <w:name w:val="3C418B1EB1074629968EF2F592CD5893"/>
  </w:style>
  <w:style w:type="paragraph" w:customStyle="1" w:styleId="F9C60B0CD2B24BA4943A78551EE6226A">
    <w:name w:val="F9C60B0CD2B24BA4943A78551EE6226A"/>
  </w:style>
  <w:style w:type="paragraph" w:customStyle="1" w:styleId="82E1C29567AC4A388978CD2C0EE0BF9C">
    <w:name w:val="82E1C29567AC4A388978CD2C0EE0BF9C"/>
  </w:style>
  <w:style w:type="paragraph" w:customStyle="1" w:styleId="595AAB17C5D048F8AD183F78BD5840DE">
    <w:name w:val="595AAB17C5D048F8AD183F78BD5840DE"/>
  </w:style>
  <w:style w:type="paragraph" w:customStyle="1" w:styleId="BEDA3CD4B60248D698023634A4B675C3">
    <w:name w:val="BEDA3CD4B60248D698023634A4B675C3"/>
  </w:style>
  <w:style w:type="paragraph" w:customStyle="1" w:styleId="3913A74200FA4B0B8F3176E8E2697C8C">
    <w:name w:val="3913A74200FA4B0B8F3176E8E2697C8C"/>
  </w:style>
  <w:style w:type="paragraph" w:customStyle="1" w:styleId="2A83A8B2DC20448B8DE2BE311F31761C">
    <w:name w:val="2A83A8B2DC20448B8DE2BE311F31761C"/>
  </w:style>
  <w:style w:type="paragraph" w:customStyle="1" w:styleId="944855D0C6384BE5A8FEEB2FB1D3BDD9">
    <w:name w:val="944855D0C6384BE5A8FEEB2FB1D3BDD9"/>
  </w:style>
  <w:style w:type="paragraph" w:customStyle="1" w:styleId="776520A53669465BB4A93FB5BF7B2A8C">
    <w:name w:val="776520A53669465BB4A93FB5BF7B2A8C"/>
  </w:style>
  <w:style w:type="paragraph" w:customStyle="1" w:styleId="07A7385606A3485EADC3558A83B091CB">
    <w:name w:val="07A7385606A3485EADC3558A83B091CB"/>
  </w:style>
  <w:style w:type="paragraph" w:customStyle="1" w:styleId="01C6CB2CAFF04084B1064D150B8DEC04">
    <w:name w:val="01C6CB2CAFF04084B1064D150B8DEC04"/>
  </w:style>
  <w:style w:type="paragraph" w:customStyle="1" w:styleId="85DEFDEA5D564EE8999E3AA45459ECB1">
    <w:name w:val="85DEFDEA5D564EE8999E3AA45459ECB1"/>
  </w:style>
  <w:style w:type="paragraph" w:customStyle="1" w:styleId="189D0EC0EF4149F09DEB1927DA77E4EA">
    <w:name w:val="189D0EC0EF4149F09DEB1927DA77E4EA"/>
  </w:style>
  <w:style w:type="paragraph" w:customStyle="1" w:styleId="1A1B13A1BB8C45BEA28DDAC3C7F210B2">
    <w:name w:val="1A1B13A1BB8C45BEA28DDAC3C7F210B2"/>
  </w:style>
  <w:style w:type="paragraph" w:customStyle="1" w:styleId="AEF640AC0C47449CAE41A42BF10C325D">
    <w:name w:val="AEF640AC0C47449CAE41A42BF10C325D"/>
  </w:style>
  <w:style w:type="paragraph" w:customStyle="1" w:styleId="F332C3B91FB74BB6B08570B160EE13E3">
    <w:name w:val="F332C3B91FB74BB6B08570B160EE13E3"/>
  </w:style>
  <w:style w:type="paragraph" w:customStyle="1" w:styleId="14FF154E009441F1BD1B147C9C8CE1A2">
    <w:name w:val="14FF154E009441F1BD1B147C9C8CE1A2"/>
  </w:style>
  <w:style w:type="paragraph" w:customStyle="1" w:styleId="2B9B64C976A046CFBD596E40ABBA55BD">
    <w:name w:val="2B9B64C976A046CFBD596E40ABBA55BD"/>
  </w:style>
  <w:style w:type="paragraph" w:customStyle="1" w:styleId="F4CCCCB0EF974DCE8518A455541293AB">
    <w:name w:val="F4CCCCB0EF974DCE8518A455541293AB"/>
  </w:style>
  <w:style w:type="paragraph" w:customStyle="1" w:styleId="48FB15960CEC4D6589854994055E291E">
    <w:name w:val="48FB15960CEC4D6589854994055E291E"/>
  </w:style>
  <w:style w:type="paragraph" w:customStyle="1" w:styleId="6CFE19ACDF21406C8878380F5028076F">
    <w:name w:val="6CFE19ACDF21406C8878380F5028076F"/>
  </w:style>
  <w:style w:type="paragraph" w:customStyle="1" w:styleId="3302F0AE4728423AB711569058B406C3">
    <w:name w:val="3302F0AE4728423AB711569058B406C3"/>
  </w:style>
  <w:style w:type="paragraph" w:customStyle="1" w:styleId="CF2C3055D2BC4EFF9A9A1E93C15E7918">
    <w:name w:val="CF2C3055D2BC4EFF9A9A1E93C15E7918"/>
  </w:style>
  <w:style w:type="paragraph" w:customStyle="1" w:styleId="A72B5C6B46E54C53AC77BD0AA0C6C6D9">
    <w:name w:val="A72B5C6B46E54C53AC77BD0AA0C6C6D9"/>
  </w:style>
  <w:style w:type="paragraph" w:customStyle="1" w:styleId="9C7EF83F7DFE41B1AE3A0570B6B94F48">
    <w:name w:val="9C7EF83F7DFE41B1AE3A0570B6B94F48"/>
  </w:style>
  <w:style w:type="paragraph" w:customStyle="1" w:styleId="C939B8E5DA4F4B1691F1A8F0307AA9E9">
    <w:name w:val="C939B8E5DA4F4B1691F1A8F0307AA9E9"/>
  </w:style>
  <w:style w:type="paragraph" w:customStyle="1" w:styleId="F32119C397414D8EBBC98B6A261590BA">
    <w:name w:val="F32119C397414D8EBBC98B6A261590BA"/>
  </w:style>
  <w:style w:type="paragraph" w:customStyle="1" w:styleId="2B1C91403915422D9F27830D87FABA03">
    <w:name w:val="2B1C91403915422D9F27830D87FABA03"/>
  </w:style>
  <w:style w:type="paragraph" w:customStyle="1" w:styleId="F3D73C81C18C4E61A1FB3A8C88ACCBA3">
    <w:name w:val="F3D73C81C18C4E61A1FB3A8C88ACCBA3"/>
  </w:style>
  <w:style w:type="paragraph" w:customStyle="1" w:styleId="8668D37FD94B49BB903D687D3EDDD9C6">
    <w:name w:val="8668D37FD94B49BB903D687D3EDDD9C6"/>
  </w:style>
  <w:style w:type="paragraph" w:customStyle="1" w:styleId="9E3E5E96FF5E4E4CBDB4EA37510F6968">
    <w:name w:val="9E3E5E96FF5E4E4CBDB4EA37510F6968"/>
  </w:style>
  <w:style w:type="paragraph" w:customStyle="1" w:styleId="EAEC273DAF8C448B93199CDBF4327182">
    <w:name w:val="EAEC273DAF8C448B93199CDBF4327182"/>
  </w:style>
  <w:style w:type="paragraph" w:customStyle="1" w:styleId="5C7EE99604004D51A85CCAAB4797C7AE">
    <w:name w:val="5C7EE99604004D51A85CCAAB4797C7AE"/>
  </w:style>
  <w:style w:type="paragraph" w:customStyle="1" w:styleId="508C489823A24A7BA51666C0BBE40616">
    <w:name w:val="508C489823A24A7BA51666C0BBE40616"/>
  </w:style>
  <w:style w:type="paragraph" w:customStyle="1" w:styleId="31F7753295284A69BC66FAD396867ECC">
    <w:name w:val="31F7753295284A69BC66FAD396867ECC"/>
  </w:style>
  <w:style w:type="paragraph" w:customStyle="1" w:styleId="CA7D006DA72641FE85B3B8AC92ED0719">
    <w:name w:val="CA7D006DA72641FE85B3B8AC92ED0719"/>
  </w:style>
  <w:style w:type="paragraph" w:customStyle="1" w:styleId="631A303CECC44436841B5289F761D3CA">
    <w:name w:val="631A303CECC44436841B5289F761D3CA"/>
  </w:style>
  <w:style w:type="paragraph" w:customStyle="1" w:styleId="1B305E4ED16E4A05A509E55032E9B682">
    <w:name w:val="1B305E4ED16E4A05A509E55032E9B682"/>
  </w:style>
  <w:style w:type="paragraph" w:customStyle="1" w:styleId="4CF30D0E306842228E88BB7EBF90461D">
    <w:name w:val="4CF30D0E306842228E88BB7EBF90461D"/>
  </w:style>
  <w:style w:type="paragraph" w:customStyle="1" w:styleId="18C50A337CDB425A9E07CC868C61A8A1">
    <w:name w:val="18C50A337CDB425A9E07CC868C61A8A1"/>
  </w:style>
  <w:style w:type="paragraph" w:customStyle="1" w:styleId="26B467796CFD4A5AAEAC980A253A4D02">
    <w:name w:val="26B467796CFD4A5AAEAC980A253A4D02"/>
  </w:style>
  <w:style w:type="paragraph" w:customStyle="1" w:styleId="4386C56DFF7B464FA70E71E4603F1D05">
    <w:name w:val="4386C56DFF7B464FA70E71E4603F1D05"/>
  </w:style>
  <w:style w:type="paragraph" w:customStyle="1" w:styleId="C5318B9300984F908E324D16BA6C67BE">
    <w:name w:val="C5318B9300984F908E324D16BA6C67BE"/>
  </w:style>
  <w:style w:type="paragraph" w:customStyle="1" w:styleId="FAB634E0A9F7434AB4B4076DF8D66E8D">
    <w:name w:val="FAB634E0A9F7434AB4B4076DF8D66E8D"/>
  </w:style>
  <w:style w:type="paragraph" w:customStyle="1" w:styleId="F6399D5F41DF403F896CF1BC19D54F8B">
    <w:name w:val="F6399D5F41DF403F896CF1BC19D54F8B"/>
  </w:style>
  <w:style w:type="paragraph" w:customStyle="1" w:styleId="78EBBA8E8AB94AA482F2CF909C51E0E8">
    <w:name w:val="78EBBA8E8AB94AA482F2CF909C51E0E8"/>
  </w:style>
  <w:style w:type="paragraph" w:customStyle="1" w:styleId="EA3B0513650C4ECF8A45B2421B573BDC">
    <w:name w:val="EA3B0513650C4ECF8A45B2421B573BDC"/>
  </w:style>
  <w:style w:type="paragraph" w:customStyle="1" w:styleId="EDBAA7E5D8194E4D8B9F7E42ADDE987A">
    <w:name w:val="EDBAA7E5D8194E4D8B9F7E42ADDE987A"/>
  </w:style>
  <w:style w:type="paragraph" w:customStyle="1" w:styleId="3F0A6438C51E40EF8A8CE78E880666AD">
    <w:name w:val="3F0A6438C51E40EF8A8CE78E880666AD"/>
  </w:style>
  <w:style w:type="paragraph" w:customStyle="1" w:styleId="363EA8D47EAA4E0C8DE6C293DB4BEFA3">
    <w:name w:val="363EA8D47EAA4E0C8DE6C293DB4BEFA3"/>
  </w:style>
  <w:style w:type="paragraph" w:customStyle="1" w:styleId="1B07FCC1DFD2474195B6D84109288EBA">
    <w:name w:val="1B07FCC1DFD2474195B6D84109288EBA"/>
  </w:style>
  <w:style w:type="paragraph" w:customStyle="1" w:styleId="B8ED14EE10B94A7A8E3124A806BC9652">
    <w:name w:val="B8ED14EE10B94A7A8E3124A806BC9652"/>
  </w:style>
  <w:style w:type="paragraph" w:customStyle="1" w:styleId="6CB0FA246607474E85A31A97251A8CF3">
    <w:name w:val="6CB0FA246607474E85A31A97251A8CF3"/>
  </w:style>
  <w:style w:type="paragraph" w:customStyle="1" w:styleId="74093323968C49BC86865C29114C9CDF">
    <w:name w:val="74093323968C49BC86865C29114C9CDF"/>
  </w:style>
  <w:style w:type="paragraph" w:customStyle="1" w:styleId="C7FBDC7AC7C1400FB241744B9474EB55">
    <w:name w:val="C7FBDC7AC7C1400FB241744B9474EB55"/>
  </w:style>
  <w:style w:type="paragraph" w:customStyle="1" w:styleId="5A4BC784FDED419E93C952065CD7B82F">
    <w:name w:val="5A4BC784FDED419E93C952065CD7B82F"/>
  </w:style>
  <w:style w:type="paragraph" w:customStyle="1" w:styleId="039B9694EC964D43A36EE0261F0B50DD">
    <w:name w:val="039B9694EC964D43A36EE0261F0B50DD"/>
  </w:style>
  <w:style w:type="paragraph" w:customStyle="1" w:styleId="EA966070E5C94F0EB4CC1EAB0B8350E2">
    <w:name w:val="EA966070E5C94F0EB4CC1EAB0B8350E2"/>
  </w:style>
  <w:style w:type="paragraph" w:customStyle="1" w:styleId="3D08D7C9784846D09BB5FC6D448C3BFD">
    <w:name w:val="3D08D7C9784846D09BB5FC6D448C3BFD"/>
  </w:style>
  <w:style w:type="paragraph" w:customStyle="1" w:styleId="580266230C7A42D6B5D9FF18C8D649F6">
    <w:name w:val="580266230C7A42D6B5D9FF18C8D649F6"/>
  </w:style>
  <w:style w:type="paragraph" w:customStyle="1" w:styleId="C697BD7D6C0746B7BFEBB43A366FA5A7">
    <w:name w:val="C697BD7D6C0746B7BFEBB43A366FA5A7"/>
  </w:style>
  <w:style w:type="paragraph" w:customStyle="1" w:styleId="1A4250932C2F45FA8FFF7074EA638C5F">
    <w:name w:val="1A4250932C2F45FA8FFF7074EA638C5F"/>
  </w:style>
  <w:style w:type="paragraph" w:customStyle="1" w:styleId="DBFD7D8ED7AB496E997472731FC9A5A3">
    <w:name w:val="DBFD7D8ED7AB496E997472731FC9A5A3"/>
  </w:style>
  <w:style w:type="paragraph" w:customStyle="1" w:styleId="F2162616BDD34A7B8506A4483C01E6D5">
    <w:name w:val="F2162616BDD34A7B8506A4483C01E6D5"/>
  </w:style>
  <w:style w:type="paragraph" w:customStyle="1" w:styleId="1F4659D78757457281FFCA840CDDF497">
    <w:name w:val="1F4659D78757457281FFCA840CDDF497"/>
  </w:style>
  <w:style w:type="paragraph" w:customStyle="1" w:styleId="12B0BEF0CDED4F028439E79FC070C4E3">
    <w:name w:val="12B0BEF0CDED4F028439E79FC070C4E3"/>
  </w:style>
  <w:style w:type="paragraph" w:customStyle="1" w:styleId="BE730F8BE6BC44F68CA8A02B1FB995DF">
    <w:name w:val="BE730F8BE6BC44F68CA8A02B1FB995DF"/>
  </w:style>
  <w:style w:type="paragraph" w:customStyle="1" w:styleId="B59239F6C4594DD6A4D02DD5CDBB950F">
    <w:name w:val="B59239F6C4594DD6A4D02DD5CDBB950F"/>
  </w:style>
  <w:style w:type="paragraph" w:customStyle="1" w:styleId="671190D219834B578ECAE02A3B8FE593">
    <w:name w:val="671190D219834B578ECAE02A3B8FE593"/>
  </w:style>
  <w:style w:type="paragraph" w:customStyle="1" w:styleId="49BC0589F5AA4FE9905E6F8019789C18">
    <w:name w:val="49BC0589F5AA4FE9905E6F8019789C18"/>
  </w:style>
  <w:style w:type="paragraph" w:customStyle="1" w:styleId="0A73258A6CA64CEF985E8642F26FABD0">
    <w:name w:val="0A73258A6CA64CEF985E8642F26FABD0"/>
  </w:style>
  <w:style w:type="paragraph" w:customStyle="1" w:styleId="F1C7FFA63E754F1D9B20E2CB111BC04B">
    <w:name w:val="F1C7FFA63E754F1D9B20E2CB111BC04B"/>
  </w:style>
  <w:style w:type="paragraph" w:customStyle="1" w:styleId="65793ACE35414DE399B44E1AB064C1D4">
    <w:name w:val="65793ACE35414DE399B44E1AB064C1D4"/>
  </w:style>
  <w:style w:type="paragraph" w:customStyle="1" w:styleId="1D6700121A184E24BEFA90A17671A01C">
    <w:name w:val="1D6700121A184E24BEFA90A17671A01C"/>
  </w:style>
  <w:style w:type="paragraph" w:customStyle="1" w:styleId="AF7A3C5905BF40E19E6DBD6CE2E8B889">
    <w:name w:val="AF7A3C5905BF40E19E6DBD6CE2E8B889"/>
  </w:style>
  <w:style w:type="paragraph" w:customStyle="1" w:styleId="7E1F2DD0FE7148A899B424CD731F4551">
    <w:name w:val="7E1F2DD0FE7148A899B424CD731F4551"/>
  </w:style>
  <w:style w:type="paragraph" w:customStyle="1" w:styleId="DB79CA9681C3411BB5F4914F22041C8C">
    <w:name w:val="DB79CA9681C3411BB5F4914F22041C8C"/>
  </w:style>
  <w:style w:type="paragraph" w:customStyle="1" w:styleId="3E319ECF190E4CC190F1DCC7E11E1827">
    <w:name w:val="3E319ECF190E4CC190F1DCC7E11E1827"/>
  </w:style>
  <w:style w:type="paragraph" w:customStyle="1" w:styleId="25D14D8DD62A4A9FBFA7C6DA8E12B6F0">
    <w:name w:val="25D14D8DD62A4A9FBFA7C6DA8E12B6F0"/>
  </w:style>
  <w:style w:type="paragraph" w:customStyle="1" w:styleId="635557B0D5574915A093724AEFD8D39D">
    <w:name w:val="635557B0D5574915A093724AEFD8D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4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Nolan Manteufel</dc:creator>
  <cp:lastModifiedBy>Nolan Manteufel</cp:lastModifiedBy>
  <cp:revision>2</cp:revision>
  <cp:lastPrinted>2023-02-06T01:44:00Z</cp:lastPrinted>
  <dcterms:created xsi:type="dcterms:W3CDTF">2023-02-06T01:39:00Z</dcterms:created>
  <dcterms:modified xsi:type="dcterms:W3CDTF">2023-02-06T01:44:00Z</dcterms:modified>
</cp:coreProperties>
</file>