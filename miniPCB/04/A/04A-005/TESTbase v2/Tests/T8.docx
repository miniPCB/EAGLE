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30B45B32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359859A8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412B98F3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121B6CDA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0C427670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7B50549B9546420AACC85B6DEA8DCD4E"/>
            </w:placeholder>
            <w:text/>
          </w:sdt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40976D22" w14:textId="038C7659" w:rsidR="007D7AE9" w:rsidRDefault="005E7C1B" w:rsidP="00634756">
                <w:pPr>
                  <w:pStyle w:val="Title"/>
                </w:pPr>
                <w:r w:rsidRPr="005E7C1B">
                  <w:t>Resistance Value, R5</w:t>
                </w:r>
              </w:p>
            </w:tc>
          </w:sdtContent>
        </w:sdt>
      </w:tr>
      <w:tr w:rsidR="000715B0" w14:paraId="4AD66849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6CC66C4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918F3EC031A34C49A81739049FC30FD7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3356FA3" w14:textId="29429599" w:rsidR="000715B0" w:rsidRDefault="005E7C1B" w:rsidP="000715B0">
                <w:pPr>
                  <w:spacing w:line="259" w:lineRule="auto"/>
                </w:pPr>
                <w:r>
                  <w:t>T8</w:t>
                </w:r>
              </w:p>
            </w:tc>
          </w:sdtContent>
        </w:sdt>
        <w:tc>
          <w:tcPr>
            <w:tcW w:w="1533" w:type="dxa"/>
            <w:vAlign w:val="center"/>
          </w:tcPr>
          <w:p w14:paraId="04087365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F66FB6CDE58C49E6B058E0058D30D76C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33F9F7D" w14:textId="33F4E74F" w:rsidR="000715B0" w:rsidRDefault="005E7C1B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4F96963B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1E6B8540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F63F79E1AC864480ACF14D8A67E1D69C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DE39BBA" w14:textId="5B009148" w:rsidR="000715B0" w:rsidRDefault="005E7C1B" w:rsidP="000715B0">
                <w:pPr>
                  <w:spacing w:line="259" w:lineRule="auto"/>
                </w:pPr>
                <w:r>
                  <w:t>T7</w:t>
                </w:r>
              </w:p>
            </w:tc>
          </w:sdtContent>
        </w:sdt>
        <w:tc>
          <w:tcPr>
            <w:tcW w:w="1533" w:type="dxa"/>
            <w:vAlign w:val="center"/>
          </w:tcPr>
          <w:p w14:paraId="3FDA003E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0A271FAE89D14E5A90CE1F9314892AA3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94823EA" w14:textId="063A2D1E" w:rsidR="000715B0" w:rsidRDefault="005E7C1B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5F0E478C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25365D69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41DBB833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494F39BA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31AA59AA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6F3EA466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5135CE7F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83FB847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F8D42F9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1202500C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D4AEAA6B91A440B7A1B02129539B0BD8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F66644A" w14:textId="2A3868EA" w:rsidR="001618D1" w:rsidRDefault="005E7C1B" w:rsidP="001618D1">
                <w:pPr>
                  <w:spacing w:line="259" w:lineRule="auto"/>
                  <w:jc w:val="center"/>
                </w:pPr>
                <w:r>
                  <w:t>R5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25F9E2454D85482FB3CA182C092D1A3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6227547" w14:textId="7801C76E" w:rsidR="001618D1" w:rsidRDefault="005E7C1B" w:rsidP="001618D1">
                <w:pPr>
                  <w:pStyle w:val="FormSmall"/>
                  <w:jc w:val="center"/>
                </w:pPr>
                <w:r>
                  <w:t>RESISTOR (CRITICAL)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EC90C69FB6104C0E96BABCC06DFCAB9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2F9EB27" w14:textId="539BF4CE" w:rsidR="001618D1" w:rsidRDefault="005E7C1B" w:rsidP="001618D1">
                <w:pPr>
                  <w:pStyle w:val="FormSmall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50E33A7BEDB44DF2A0B880FB98FF776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8BF0027" w14:textId="4D7618EE" w:rsidR="001618D1" w:rsidRPr="00CE53EC" w:rsidRDefault="005E7C1B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1C113C0582DF4D879DD7885DECF7F88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2758880" w14:textId="2DD95871" w:rsidR="001618D1" w:rsidRDefault="005E7C1B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6932CE9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DC5A303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20BB54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6375E0F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E2F92F4625BB49F38E268CE6172AC03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5202E6F" w14:textId="1AEECE8F" w:rsidR="001618D1" w:rsidRPr="00CE53EC" w:rsidRDefault="005E7C1B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7179E8A5795D4FD188BADDDC354EBE4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EA208A7" w14:textId="7D4C0823" w:rsidR="001618D1" w:rsidRDefault="005E7C1B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58165336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745AD393521C413B91E8EFE4CC0F47F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D2BCA6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F412A2F52C234B919FF97462EBAB500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401761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6FD4016A70A14D419A62A7A9B127BDA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71C168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272AB1FA512547C3A8C0BC7283C4B75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B9A73C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4E9B7048D16D412FAE05BD426BD6AD5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F5918B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EA48DA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B832EE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2AC6B6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BA0391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DE50CE38346543F6A2875686B7C6A9B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CBADA7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630A78CFFBFD4DC4B1918B11259A6E6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75B8FB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D6E9F64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7775B28D7DE34079BCEC428EA38C1A9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9DB58B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92D71C2B1C9949D5A9F321FFC7C19A8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EE874C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9539F6764C35401C87A8501FC7671E0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6D3A9A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3A91CA0EE6BE402D9606390AB1CA4B8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120B64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524A8C09FEA745569A849636EDF5B3A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EFD7B4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05120EB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7E5A84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0767E2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CD31C8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5E8D60C9E6824A7A88372253D487ACB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9FB1A6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2789C85D82F54F9EBE394C478E378E3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130985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D3021A7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7698D3C9DCB64947AFA1BE1F2F1870E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3688CA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3F211358F971472094FF817CDAF0F1E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CE8756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11E4EAE817264DDFAD8D47ACD31CEFE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CECB3A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A93F2F02D438470784386C84E6293E9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FB3FEB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93460D7A5D8B4D40A7E9FDA2E433647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73F29B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B25793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A87EB2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B54BE5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D17BA0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60CF6248DE8F4F0A9877228CDC1A73D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249241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C9151D26F5264915A013BE90EC1CA3E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AFB70D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BE538DA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B3049EBDD74E4B86B7114616741218A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7A84D4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E1F8A6A4B0DD4388885CEEE7F37F578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EA8B6B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0EB88C251F8D4307A2E93706A5B6222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97761B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B7B0C59CAE7B4E11BED116A91057A44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3ECFA2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80CACC32AF534885A19D8A86A91FCA7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545A55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9A0365A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3C2BDC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0F7C9D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D08418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3EC5D0FAA19343E99A863CF53FD47A6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0C6F03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52DE4CF17E8A4738AD8604B559D3938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AFA912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942B5B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A3B059333CE942858F047B87D7A9675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251EDB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B191CE7D09E3480D980636666CC514C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C19693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B3C48D7EC9FE4AB58877EE1EA94DD34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5E60D6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3F416C0CF294437494573D46FF43DAE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59C87D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3E7CD970B9A44C4EBC61BCE311E4C5A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11382F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C5CCB14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34FEBA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C0FEB8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9CAE0E0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F8C4DAC704BC4AB8A2509CCCF9634DD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721B4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A267F41F8940413CBBCB1246AC6D7AD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319B5B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7B025FB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662C471D7E5941D08CC2382D2A256E8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EE78E8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5D71DC97A4BD41579091AFE54F34838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453260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06C642B796E74E24ACC14C418189E86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4E6F71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1CF168214BCC4692B9C24661E9CDC5C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BA1322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A040CB27D3524E4785DE366A06FF88E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20EAA8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390703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BADBF1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3899D76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16A6B9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304AE67460204935B6CCEB55791D731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AAE943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9852DDFCDE594B588D9B9F86E9F6C96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678CE5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1AA6D79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842A5A0815DA4E02806F0BCE99FE583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72EBA6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12C6F619D822473ABFC84D9AA1E05EB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6B33235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3DC85B1ADBF64F97979E67736108D61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399D4B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85D728FD5BB04FBA9FFCA6771E2F2FE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F82A34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38417783D6664436BF6DC4C576C44B7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1BE03F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8F0340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2369FE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4A094A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F7334D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44A652294A4047399800A4D67907BFC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1BFE19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4439810487084BAFB5116ADDD6FB732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93E5FD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5AF0F13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75DD5720D3B84D82852C07B0EF521E3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2087E0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34200BCD26234161AA0F7FEDDD773D1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AD7C70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B950C794861140FEA9A83C800E2D708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2FC4F3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720E309E95974ACDA16CDF6DB99C210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47880E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8D4558A19F694C72A3B291411079651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DF5B1B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D39FA61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7E206B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528B13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524365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9EE12632DF034F14931EA7B467BCCAF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944B45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077C071E043D462C9714F443312FB44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BC8463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38B9A0D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C498A498D91348A9BF35CD9F26C2C6E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4472BA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D1E048812049432E8D0516334C00402F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961E23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E34CB352876E467990F5F4B0D5BAB4A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B30DF5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FEF4B3A34F5347F0AB82A7E299F460C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CF56B7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F42543B74BEA403D84936DAB2F61918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E27AFA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52B14E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DA1B7A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00FF7E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FA56DF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81F1C958BD9B42F1A08C870F312182E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879A1C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0FC5AAB872574D32B513596EFF9DDB9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D3F6C5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437AC59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ACFD4399900A4F7B92AB8E46C51D921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0CE961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22B9EA26476E40D2B6107272979AA50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0611A5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9FD6BFAC826344FE9500FBA93378CCB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83D677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57C67F16CEC94343A7202294EF094A8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6B6CF2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AF1AB6B34540450888DF0482A494527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E35778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89493C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6DB832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E448C6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6CAF53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56C8F230505547C0B23C20CB5E09321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32E998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BB9175792A9B4AD592BD95D45952A34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DC563D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C796617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4ABBA2754F654B59B4119360785BE7B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6F66DF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B526496733B54A4EAB862B0723B1A2F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6E4B448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0B885246D1B342C787C03979E3B60C1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EE5000E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44E895570D274499830A6EF3772A765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23FE10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89BC9DE77155429D9843E330965BDF8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7A83EA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6B17F9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84E41E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D43ABB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820438F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33B310305C3C405D8817E3A1D4746F0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8CC8CE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D843A01877944A55822E7A549CEF041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A457BF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67DD18B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63B2062CF44D46ABA7171D1E0D96AC2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279451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CB73E5642AA541D3A26133389109421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15C266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071A531EA84C4E228CB4E1B052D1C8E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73AD75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44F12DC2B898405D952F2116AD189C9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765452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5B98ECA787214EE1A04BFE559B5F218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319F94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045EB64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63DCA1E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223CF88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181767C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DD06F584E0FD46518B3FDF833412AD9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4F5061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A8058128CA8B4D52B6324F7641F5B2D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6F8C26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6253CB3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FAA47A77E2C0499D8DCEF9C3304804E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564213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E4CEB772809D4AD8BF37AC9C40B0836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D5BE6B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E195D11AD193472BBD8DDAEC7F231B7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9AE03B9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6CADC48C11C34914A00A882AA7C5F0B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3D1878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96D4203E2F3C4A39942E0F34C26D8F9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8483BA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F43052B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D96805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1C7216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F58B63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305601472F3443B5B1962B78103A08B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9545C3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8F200CF89FF34B588832FCF7F5C2FDF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4626ED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492A4585" w14:textId="77777777" w:rsidR="007034F7" w:rsidRDefault="007034F7"/>
    <w:p w14:paraId="75B9E5BE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25201310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77AF8F79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328ABA00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5A881B43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335DD60B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4F5755FE522140BF9AAC68DF5A84A5D2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0F0E519E" w14:textId="185975CF" w:rsidR="00F7263C" w:rsidRDefault="005E7C1B" w:rsidP="000715B0">
                <w:pPr>
                  <w:spacing w:line="259" w:lineRule="auto"/>
                </w:pPr>
                <w:r>
                  <w:t>Verify resistor is within expected resistance tolerance.</w:t>
                </w:r>
              </w:p>
            </w:tc>
          </w:sdtContent>
        </w:sdt>
      </w:tr>
      <w:tr w:rsidR="001B3708" w14:paraId="5994A7D4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31E92DF4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4C3A35CB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F16114A8C6BC4E6898430FAEB9A16773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36F76714" w14:textId="3FB87F72" w:rsidR="001B3708" w:rsidRPr="007D7AE9" w:rsidRDefault="005E7C1B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 at test points.</w:t>
                </w:r>
              </w:p>
            </w:tc>
          </w:sdtContent>
        </w:sdt>
      </w:tr>
      <w:tr w:rsidR="009C596D" w14:paraId="4477F3F5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702E8A2E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5810AA1" wp14:editId="2281C11F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7431D600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07C5B32BF39A4528B22BE8A214EAD5A9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48D6D18C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36EBBEA7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02CEA2EC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0CFDE1DD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3BE2DF92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5F0009CF8D07468D9C746EB6440BE458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4C4CDDB9" w14:textId="1D0737A3" w:rsidR="000715B0" w:rsidRDefault="005E7C1B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2BC1775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09A7BAF6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1E9E8117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F4A52065AA5C4C499E5DC0AAAA93901A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04DC9DCD" w14:textId="375285BB" w:rsidR="000715B0" w:rsidRDefault="005E7C1B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28E3E547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41CB21FE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244CB942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49896698ECF04EBDBB816B06AF1A3D76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49DFA86A" w14:textId="148CF354" w:rsidR="000715B0" w:rsidRDefault="005E7C1B" w:rsidP="000715B0">
                <w:pPr>
                  <w:spacing w:line="259" w:lineRule="auto"/>
                </w:pPr>
                <w:r>
                  <w:t>Measure resistance across resistor.</w:t>
                </w:r>
              </w:p>
            </w:tc>
          </w:sdtContent>
        </w:sdt>
      </w:tr>
      <w:tr w:rsidR="00186E2B" w:rsidRPr="004D41CA" w14:paraId="60A3E7BF" w14:textId="77777777" w:rsidTr="004627E4">
        <w:tc>
          <w:tcPr>
            <w:tcW w:w="1260" w:type="dxa"/>
            <w:vAlign w:val="center"/>
          </w:tcPr>
          <w:p w14:paraId="2E6BEF25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D3DCEDC3F2C94F248F96A218CC2AE2CD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7DC233EE" w14:textId="349FEC3F" w:rsidR="00186E2B" w:rsidRDefault="005E7C1B" w:rsidP="00186E2B">
                <w:pPr>
                  <w:pStyle w:val="NoSpacing"/>
                  <w:rPr>
                    <w:rStyle w:val="Strong"/>
                  </w:rPr>
                </w:pPr>
                <w:r>
                  <w:t>TP4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1E4F3B55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0D43C717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0AFE6940" w14:textId="4BD2C319" w:rsidR="00186E2B" w:rsidRPr="004D41CA" w:rsidRDefault="005E7C1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5E7C1B">
                  <w:rPr>
                    <w:rStyle w:val="Strong"/>
                  </w:rPr>
                  <w:drawing>
                    <wp:inline distT="0" distB="0" distL="0" distR="0" wp14:anchorId="6F936461" wp14:editId="2496B6DD">
                      <wp:extent cx="1682262" cy="1224702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0711" cy="12308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5D186E13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170BCCC" wp14:editId="3D07CD74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70AFFBFF" w14:textId="77777777" w:rsidTr="00186E2B">
        <w:tc>
          <w:tcPr>
            <w:tcW w:w="1260" w:type="dxa"/>
            <w:vAlign w:val="center"/>
          </w:tcPr>
          <w:p w14:paraId="7C397E51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CD76EC8B39D0415B8D24B0E57A95B136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44AFD5C6" w14:textId="42BBFA8A" w:rsidR="00186E2B" w:rsidRDefault="005E7C1B" w:rsidP="00186E2B">
                <w:pPr>
                  <w:spacing w:line="259" w:lineRule="auto"/>
                </w:pPr>
                <w:r>
                  <w:t>TP8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28A8D995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6BA0C774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2A6361CB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F61B1D5" wp14:editId="2459CE35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41AB81D6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2E0958A" wp14:editId="3CD5B3FD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1210AFBE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2A5EBB57" w14:textId="77777777" w:rsidTr="00AB1184">
        <w:tc>
          <w:tcPr>
            <w:tcW w:w="10800" w:type="dxa"/>
            <w:gridSpan w:val="5"/>
            <w:vAlign w:val="center"/>
          </w:tcPr>
          <w:p w14:paraId="2532D694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1F0E6F39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F45CEB4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417778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35243DA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601BDB0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BD6EB5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104D9BDC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799B17DF82414D13B285E88C4214885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7CDADA9" w14:textId="79C93056" w:rsidR="00B700E4" w:rsidRDefault="005E7C1B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46C33E5144AA412C85651CFD92216F16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88BD899" w14:textId="050A48CD" w:rsidR="00B700E4" w:rsidRDefault="005E7C1B" w:rsidP="00B700E4">
                <w:pPr>
                  <w:spacing w:line="259" w:lineRule="auto"/>
                  <w:jc w:val="center"/>
                </w:pPr>
                <w:r>
                  <w:t>499.5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CA898CACF93E4E8CAC16A4C98773B312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8016C3B" w14:textId="0ACBF2F0" w:rsidR="00B700E4" w:rsidRDefault="005E7C1B" w:rsidP="00B700E4">
                <w:pPr>
                  <w:spacing w:line="259" w:lineRule="auto"/>
                  <w:jc w:val="center"/>
                </w:pPr>
                <w:r>
                  <w:t>500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191796C00C684CAEA6FDF77B36CB8550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9A1D6A5" w14:textId="17615E0E" w:rsidR="00B700E4" w:rsidRDefault="005E7C1B" w:rsidP="00B700E4">
                <w:pPr>
                  <w:spacing w:line="259" w:lineRule="auto"/>
                  <w:jc w:val="center"/>
                </w:pPr>
                <w:r>
                  <w:t>500.5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F0A1EAD8050447578A6C47D53A3A64DF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0B44F29" w14:textId="28116FCD" w:rsidR="00B700E4" w:rsidRDefault="005E7C1B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0C60F0BC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65751910" w14:textId="77777777" w:rsidTr="00294DB8">
        <w:tc>
          <w:tcPr>
            <w:tcW w:w="10790" w:type="dxa"/>
            <w:gridSpan w:val="4"/>
            <w:vAlign w:val="center"/>
          </w:tcPr>
          <w:p w14:paraId="7E001D68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0146EE91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84F656F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8F33F5E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6D2F681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647885C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312AFB0C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93AEC8C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CFE9416706E644198D01EA0A4841D4EE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4916F5C" w14:textId="5FAD7F1F" w:rsidR="000F10AD" w:rsidRDefault="005E7C1B" w:rsidP="000F10AD">
                <w:pPr>
                  <w:spacing w:line="259" w:lineRule="auto"/>
                  <w:jc w:val="center"/>
                </w:pPr>
                <w:r>
                  <w:t>T8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EF7E602854AE4F408C3D031CBC7D5EC4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A69D9C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93271A9323B54591A6E097ED1E57081F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9D37B39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5F206735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8EDBDD2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02AACE9ABEBA400BB574E52454C2A1D3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397FF8D" w14:textId="50625963" w:rsidR="000F10AD" w:rsidRDefault="005E7C1B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507B3359BDD9471A811FFD810F95FE45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9338B0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8E9C6812475E4695997D4C71378F4A47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9697E54" w14:textId="3333A09C" w:rsidR="000F10AD" w:rsidRDefault="005E7C1B" w:rsidP="000F10AD">
                <w:pPr>
                  <w:spacing w:line="259" w:lineRule="auto"/>
                </w:pPr>
                <w:r>
                  <w:t>R5</w:t>
                </w:r>
              </w:p>
            </w:tc>
          </w:sdtContent>
        </w:sdt>
      </w:tr>
      <w:tr w:rsidR="000F10AD" w14:paraId="6A960D45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9243E7B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C9CCB957E38C4143B5E8D69A7CD33F21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E7DF9E7" w14:textId="3FD231ED" w:rsidR="000F10AD" w:rsidRDefault="005E7C1B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F8460A65DF654BB49D255458172784E1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1E9119F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B85566B5184C46908DB21DE8CC246F1A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555E099" w14:textId="785B0483" w:rsidR="000F10AD" w:rsidRDefault="005E7C1B" w:rsidP="000F10AD">
                <w:pPr>
                  <w:spacing w:line="259" w:lineRule="auto"/>
                </w:pPr>
                <w:r>
                  <w:t>R5</w:t>
                </w:r>
              </w:p>
            </w:tc>
          </w:sdtContent>
        </w:sdt>
      </w:tr>
      <w:tr w:rsidR="000F10AD" w14:paraId="53508DA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987F90B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FEC69618C9EB46C7A54AF9F8051BF67A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069E0D5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8E309F2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1D54D624A83A4734BB2E7FBA99643671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901561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46C4A2FD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456ABE3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6D1960D0387B4894ACEC66F3E72CC95A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C0CFF1B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9A367E8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82451EB56A964A1C962FCF3BDC9FCE1F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CD5F27E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00ADAE3D" w14:textId="77777777" w:rsidR="004D41CA" w:rsidRDefault="004D41CA">
      <w:pPr>
        <w:spacing w:line="259" w:lineRule="auto"/>
      </w:pPr>
      <w:r>
        <w:br w:type="page"/>
      </w:r>
    </w:p>
    <w:p w14:paraId="220203F9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57A44876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25F2892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4D888D74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47CA9BD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F128B8F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77429" w14:textId="07D7DD0D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D66B7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11" o:title=""/>
                </v:shape>
                <w:control r:id="rId12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FF447" w14:textId="2127692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88BDB4F">
                <v:shape id="_x0000_i1047" type="#_x0000_t75" style="width:100.15pt;height:24pt" o:ole="">
                  <v:imagedata r:id="rId13" o:title=""/>
                </v:shape>
                <w:control r:id="rId14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B2827" w14:textId="5B13AC0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8691E45">
                <v:shape id="_x0000_i1049" type="#_x0000_t75" style="width:100.15pt;height:24pt" o:ole="">
                  <v:imagedata r:id="rId15" o:title=""/>
                </v:shape>
                <w:control r:id="rId16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02A45" w14:textId="14106E0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3BB1C3B">
                <v:shape id="_x0000_i1050" type="#_x0000_t75" style="width:1in;height:24pt" o:ole="">
                  <v:imagedata r:id="rId17" o:title=""/>
                </v:shape>
                <w:control r:id="rId18" w:name="deleteButton" w:shapeid="_x0000_i1050"/>
              </w:object>
            </w:r>
          </w:p>
        </w:tc>
      </w:tr>
      <w:tr w:rsidR="00563AB7" w:rsidRPr="00CC5B02" w14:paraId="5D99CCD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0B56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1204EFC397D540C4924B1B930D94878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5BC230F" w14:textId="6B26750A" w:rsidR="00563AB7" w:rsidRPr="0041404C" w:rsidRDefault="005E7C1B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20230205192639</w:t>
                </w:r>
              </w:p>
            </w:tc>
          </w:sdtContent>
        </w:sdt>
      </w:tr>
      <w:tr w:rsidR="00563AB7" w:rsidRPr="00CC5B02" w14:paraId="622FB3C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3E8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4A06E56C7389433DB1D77F8C2F81C07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AEEB201" w14:textId="7641EAEC" w:rsidR="00563AB7" w:rsidRPr="0041404C" w:rsidRDefault="002E1ED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B5EB27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14E1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FADD1C81F61741C48456F1A83BA6B48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1ED6594" w14:textId="41BA5B74" w:rsidR="00563AB7" w:rsidRPr="0041404C" w:rsidRDefault="002E1ED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C8F3E0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12E9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40328DAF3259439C8DE9127FB3E342F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1950289" w14:textId="07C96CDA" w:rsidR="00563AB7" w:rsidRPr="0041404C" w:rsidRDefault="002E1ED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DF272B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A65F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037DAEB265224C3E8DAAC6DD57257A2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737422C" w14:textId="1A8080CA" w:rsidR="00563AB7" w:rsidRPr="0041404C" w:rsidRDefault="002E1ED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927C36D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1825" w14:textId="77777777" w:rsidR="005E7C1B" w:rsidRDefault="005E7C1B" w:rsidP="002E17B7">
      <w:pPr>
        <w:spacing w:after="0" w:line="240" w:lineRule="auto"/>
      </w:pPr>
      <w:r>
        <w:separator/>
      </w:r>
    </w:p>
  </w:endnote>
  <w:endnote w:type="continuationSeparator" w:id="0">
    <w:p w14:paraId="51B39BFA" w14:textId="77777777" w:rsidR="005E7C1B" w:rsidRDefault="005E7C1B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9AB714A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38D99A78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0F07CF61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2E1ED3">
            <w:fldChar w:fldCharType="begin"/>
          </w:r>
          <w:r w:rsidR="002E1ED3">
            <w:instrText xml:space="preserve"> NUMPAGES   \* MERGEFORMAT </w:instrText>
          </w:r>
          <w:r w:rsidR="002E1ED3">
            <w:fldChar w:fldCharType="separate"/>
          </w:r>
          <w:r w:rsidR="00590E3C">
            <w:rPr>
              <w:noProof/>
            </w:rPr>
            <w:t>3</w:t>
          </w:r>
          <w:r w:rsidR="002E1ED3">
            <w:rPr>
              <w:noProof/>
            </w:rPr>
            <w:fldChar w:fldCharType="end"/>
          </w:r>
        </w:p>
      </w:tc>
    </w:tr>
    <w:tr w:rsidR="006E4D09" w14:paraId="27390E43" w14:textId="77777777" w:rsidTr="004A4495">
      <w:trPr>
        <w:jc w:val="right"/>
      </w:trPr>
      <w:sdt>
        <w:sdtPr>
          <w:tag w:val="datetimestamp"/>
          <w:id w:val="-639416851"/>
          <w:placeholder>
            <w:docPart w:val="51864EAECAF843B3B6D049EF74CDDB16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125EE71" w14:textId="460147B7" w:rsidR="006E4D09" w:rsidRDefault="002E1ED3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52E4F66F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AAC6" w14:textId="77777777" w:rsidR="005E7C1B" w:rsidRDefault="005E7C1B" w:rsidP="002E17B7">
      <w:pPr>
        <w:spacing w:after="0" w:line="240" w:lineRule="auto"/>
      </w:pPr>
      <w:r>
        <w:separator/>
      </w:r>
    </w:p>
  </w:footnote>
  <w:footnote w:type="continuationSeparator" w:id="0">
    <w:p w14:paraId="3E1C2C87" w14:textId="77777777" w:rsidR="005E7C1B" w:rsidRDefault="005E7C1B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A81B3C7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A02D995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E5372A5" wp14:editId="5261E20E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A620178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5CDF385A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CDAC663" w14:textId="0D0D1DEC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2E1ED3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1B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1ED3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E7C1B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1E9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46B5C"/>
  <w15:docId w15:val="{49649670-85A4-4A9B-A303-EE68542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50549B9546420AACC85B6DEA8DC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1924-E0DE-4683-9655-937180F27A8A}"/>
      </w:docPartPr>
      <w:docPartBody>
        <w:p w:rsidR="00000000" w:rsidRDefault="006D6846">
          <w:pPr>
            <w:pStyle w:val="7B50549B9546420AACC85B6DEA8DCD4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F3EC031A34C49A81739049FC30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4FD2C-8B47-4B01-B22A-FB472049C786}"/>
      </w:docPartPr>
      <w:docPartBody>
        <w:p w:rsidR="00000000" w:rsidRDefault="006D6846">
          <w:pPr>
            <w:pStyle w:val="918F3EC031A34C49A81739049FC30FD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FB6CDE58C49E6B058E0058D30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1106A-853A-4E5F-A2A1-624C026DC4EA}"/>
      </w:docPartPr>
      <w:docPartBody>
        <w:p w:rsidR="00000000" w:rsidRDefault="006D6846">
          <w:pPr>
            <w:pStyle w:val="F66FB6CDE58C49E6B058E0058D30D76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3F79E1AC864480ACF14D8A67E1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C4E4C-EC4F-4820-9B71-0BDA27835F4A}"/>
      </w:docPartPr>
      <w:docPartBody>
        <w:p w:rsidR="00000000" w:rsidRDefault="006D6846">
          <w:pPr>
            <w:pStyle w:val="F63F79E1AC864480ACF14D8A67E1D69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271FAE89D14E5A90CE1F9314892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441AA-F0A9-4843-87B8-C8C26342B8C2}"/>
      </w:docPartPr>
      <w:docPartBody>
        <w:p w:rsidR="00000000" w:rsidRDefault="006D6846">
          <w:pPr>
            <w:pStyle w:val="0A271FAE89D14E5A90CE1F9314892AA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4AEAA6B91A440B7A1B02129539B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A1C3E-1908-41AB-BC39-D65B10357022}"/>
      </w:docPartPr>
      <w:docPartBody>
        <w:p w:rsidR="00000000" w:rsidRDefault="006D6846">
          <w:pPr>
            <w:pStyle w:val="D4AEAA6B91A440B7A1B02129539B0BD8"/>
          </w:pPr>
          <w:r>
            <w:t xml:space="preserve"> </w:t>
          </w:r>
        </w:p>
      </w:docPartBody>
    </w:docPart>
    <w:docPart>
      <w:docPartPr>
        <w:name w:val="25F9E2454D85482FB3CA182C092D1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A04DA-EFB8-4D9E-9015-0884D966CFC7}"/>
      </w:docPartPr>
      <w:docPartBody>
        <w:p w:rsidR="00000000" w:rsidRDefault="006D6846">
          <w:pPr>
            <w:pStyle w:val="25F9E2454D85482FB3CA182C092D1A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C90C69FB6104C0E96BABCC06DFCA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2205B-F451-4398-A666-5B0D9DAD7B52}"/>
      </w:docPartPr>
      <w:docPartBody>
        <w:p w:rsidR="00000000" w:rsidRDefault="006D6846">
          <w:pPr>
            <w:pStyle w:val="EC90C69FB6104C0E96BABCC06DFCAB9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0E33A7BEDB44DF2A0B880FB98FF7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9D5D6-72BD-485C-8B04-F931AE9A7021}"/>
      </w:docPartPr>
      <w:docPartBody>
        <w:p w:rsidR="00000000" w:rsidRDefault="006D6846">
          <w:pPr>
            <w:pStyle w:val="50E33A7BEDB44DF2A0B880FB98FF776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C113C0582DF4D879DD7885DECF7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CD8B-1ADE-4DEC-9E74-C959C33E4167}"/>
      </w:docPartPr>
      <w:docPartBody>
        <w:p w:rsidR="00000000" w:rsidRDefault="006D6846">
          <w:pPr>
            <w:pStyle w:val="1C113C0582DF4D879DD7885DECF7F88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2F92F4625BB49F38E268CE6172AC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85AA8-863C-4E60-9433-302B3A79EC21}"/>
      </w:docPartPr>
      <w:docPartBody>
        <w:p w:rsidR="00000000" w:rsidRDefault="006D6846">
          <w:pPr>
            <w:pStyle w:val="E2F92F4625BB49F38E268CE6172AC03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179E8A5795D4FD188BADDDC354EB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064D3-9DD5-4F79-857C-CAC66D1A76B0}"/>
      </w:docPartPr>
      <w:docPartBody>
        <w:p w:rsidR="00000000" w:rsidRDefault="006D6846">
          <w:pPr>
            <w:pStyle w:val="7179E8A5795D4FD188BADDDC354EBE4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45AD393521C413B91E8EFE4CC0F4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BBE5-5E65-423B-A713-90F8228F8217}"/>
      </w:docPartPr>
      <w:docPartBody>
        <w:p w:rsidR="00000000" w:rsidRDefault="006D6846">
          <w:pPr>
            <w:pStyle w:val="745AD393521C413B91E8EFE4CC0F47FE"/>
          </w:pPr>
          <w:r w:rsidRPr="00D26287">
            <w:t xml:space="preserve"> </w:t>
          </w:r>
        </w:p>
      </w:docPartBody>
    </w:docPart>
    <w:docPart>
      <w:docPartPr>
        <w:name w:val="F412A2F52C234B919FF97462EBAB5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DC5D-36A5-4533-9EBF-1EE368155061}"/>
      </w:docPartPr>
      <w:docPartBody>
        <w:p w:rsidR="00000000" w:rsidRDefault="006D6846">
          <w:pPr>
            <w:pStyle w:val="F412A2F52C234B919FF97462EBAB500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FD4016A70A14D419A62A7A9B127B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85FC1-A224-46ED-98CE-7FA68ECDDA36}"/>
      </w:docPartPr>
      <w:docPartBody>
        <w:p w:rsidR="00000000" w:rsidRDefault="006D6846">
          <w:pPr>
            <w:pStyle w:val="6FD4016A70A14D419A62A7A9B127BDA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72AB1FA512547C3A8C0BC7283C4B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E8AAC-5187-4E62-916D-550F1C580780}"/>
      </w:docPartPr>
      <w:docPartBody>
        <w:p w:rsidR="00000000" w:rsidRDefault="006D6846">
          <w:pPr>
            <w:pStyle w:val="272AB1FA512547C3A8C0BC7283C4B75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E9B7048D16D412FAE05BD426BD6A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F5B1-7ADC-4B7F-A5BA-B308CF10F75F}"/>
      </w:docPartPr>
      <w:docPartBody>
        <w:p w:rsidR="00000000" w:rsidRDefault="006D6846">
          <w:pPr>
            <w:pStyle w:val="4E9B7048D16D412FAE05BD426BD6AD5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E50CE38346543F6A2875686B7C6A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9551-83B2-4131-A021-8FECFCF9E7C8}"/>
      </w:docPartPr>
      <w:docPartBody>
        <w:p w:rsidR="00000000" w:rsidRDefault="006D6846">
          <w:pPr>
            <w:pStyle w:val="DE50CE38346543F6A2875686B7C6A9B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30A78CFFBFD4DC4B1918B11259A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C3C0D-E889-4D00-B5A1-DBB3445A9D32}"/>
      </w:docPartPr>
      <w:docPartBody>
        <w:p w:rsidR="00000000" w:rsidRDefault="006D6846">
          <w:pPr>
            <w:pStyle w:val="630A78CFFBFD4DC4B1918B11259A6E6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775B28D7DE34079BCEC428EA38C1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18C3C-5211-40C2-8F94-D9F9B72D0E7C}"/>
      </w:docPartPr>
      <w:docPartBody>
        <w:p w:rsidR="00000000" w:rsidRDefault="006D6846">
          <w:pPr>
            <w:pStyle w:val="7775B28D7DE34079BCEC428EA38C1A9D"/>
          </w:pPr>
          <w:r w:rsidRPr="00D26287">
            <w:t xml:space="preserve"> </w:t>
          </w:r>
        </w:p>
      </w:docPartBody>
    </w:docPart>
    <w:docPart>
      <w:docPartPr>
        <w:name w:val="92D71C2B1C9949D5A9F321FFC7C19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0566B-F9BB-4235-82A3-1D95BD4A079F}"/>
      </w:docPartPr>
      <w:docPartBody>
        <w:p w:rsidR="00000000" w:rsidRDefault="006D6846">
          <w:pPr>
            <w:pStyle w:val="92D71C2B1C9949D5A9F321FFC7C19A8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539F6764C35401C87A8501FC767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589C-FF70-45F9-85DC-58FECF689AD4}"/>
      </w:docPartPr>
      <w:docPartBody>
        <w:p w:rsidR="00000000" w:rsidRDefault="006D6846">
          <w:pPr>
            <w:pStyle w:val="9539F6764C35401C87A8501FC7671E0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A91CA0EE6BE402D9606390AB1CA4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4B629-6080-4EDF-BA19-0E07DE5856E2}"/>
      </w:docPartPr>
      <w:docPartBody>
        <w:p w:rsidR="00000000" w:rsidRDefault="006D6846">
          <w:pPr>
            <w:pStyle w:val="3A91CA0EE6BE402D9606390AB1CA4B8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24A8C09FEA745569A849636EDF5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1C551-62B8-477E-86D8-CABEF692E100}"/>
      </w:docPartPr>
      <w:docPartBody>
        <w:p w:rsidR="00000000" w:rsidRDefault="006D6846">
          <w:pPr>
            <w:pStyle w:val="524A8C09FEA745569A849636EDF5B3A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E8D60C9E6824A7A88372253D487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F3804-B4FE-494E-A475-3E243296EFF9}"/>
      </w:docPartPr>
      <w:docPartBody>
        <w:p w:rsidR="00000000" w:rsidRDefault="006D6846">
          <w:pPr>
            <w:pStyle w:val="5E8D60C9E6824A7A88372253D487ACB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789C85D82F54F9EBE394C478E378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A1D15-FDDE-4722-8DFB-091D00899BBB}"/>
      </w:docPartPr>
      <w:docPartBody>
        <w:p w:rsidR="00000000" w:rsidRDefault="006D6846">
          <w:pPr>
            <w:pStyle w:val="2789C85D82F54F9EBE394C478E378E3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698D3C9DCB64947AFA1BE1F2F18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D978-C780-4B65-B527-7CF702BC8D65}"/>
      </w:docPartPr>
      <w:docPartBody>
        <w:p w:rsidR="00000000" w:rsidRDefault="006D6846">
          <w:pPr>
            <w:pStyle w:val="7698D3C9DCB64947AFA1BE1F2F1870E2"/>
          </w:pPr>
          <w:r w:rsidRPr="00D26287">
            <w:t xml:space="preserve"> </w:t>
          </w:r>
        </w:p>
      </w:docPartBody>
    </w:docPart>
    <w:docPart>
      <w:docPartPr>
        <w:name w:val="3F211358F971472094FF817CDAF0F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5A86-9574-4400-8030-799096D839BF}"/>
      </w:docPartPr>
      <w:docPartBody>
        <w:p w:rsidR="00000000" w:rsidRDefault="006D6846">
          <w:pPr>
            <w:pStyle w:val="3F211358F971472094FF817CDAF0F1E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1E4EAE817264DDFAD8D47ACD31CE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C871A-B821-48D4-B08B-35178E486156}"/>
      </w:docPartPr>
      <w:docPartBody>
        <w:p w:rsidR="00000000" w:rsidRDefault="006D6846">
          <w:pPr>
            <w:pStyle w:val="11E4EAE817264DDFAD8D47ACD31CEFE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93F2F02D438470784386C84E6293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C37-8555-4E9B-AC81-24C6A618D730}"/>
      </w:docPartPr>
      <w:docPartBody>
        <w:p w:rsidR="00000000" w:rsidRDefault="006D6846">
          <w:pPr>
            <w:pStyle w:val="A93F2F02D438470784386C84E6293E9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3460D7A5D8B4D40A7E9FDA2E4336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19711-033F-49AB-BF60-687C6A8009CA}"/>
      </w:docPartPr>
      <w:docPartBody>
        <w:p w:rsidR="00000000" w:rsidRDefault="006D6846">
          <w:pPr>
            <w:pStyle w:val="93460D7A5D8B4D40A7E9FDA2E433647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0CF6248DE8F4F0A9877228CDC1A7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EA7CB-25F5-4208-A48E-F721F3E1907D}"/>
      </w:docPartPr>
      <w:docPartBody>
        <w:p w:rsidR="00000000" w:rsidRDefault="006D6846">
          <w:pPr>
            <w:pStyle w:val="60CF6248DE8F4F0A9877228CDC1A73D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9151D26F5264915A013BE90EC1CA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0C9A-46BE-4654-8089-C040A85F027D}"/>
      </w:docPartPr>
      <w:docPartBody>
        <w:p w:rsidR="00000000" w:rsidRDefault="006D6846">
          <w:pPr>
            <w:pStyle w:val="C9151D26F5264915A013BE90EC1CA3E9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B3049EBDD74E4B86B711461674121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5536A-2BC9-48B9-85BD-D3CE074CAF18}"/>
      </w:docPartPr>
      <w:docPartBody>
        <w:p w:rsidR="00000000" w:rsidRDefault="006D6846">
          <w:pPr>
            <w:pStyle w:val="B3049EBDD74E4B86B7114616741218AA"/>
          </w:pPr>
          <w:r w:rsidRPr="00D26287">
            <w:t xml:space="preserve"> </w:t>
          </w:r>
        </w:p>
      </w:docPartBody>
    </w:docPart>
    <w:docPart>
      <w:docPartPr>
        <w:name w:val="E1F8A6A4B0DD4388885CEEE7F37F5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BDCC-D5A3-46F1-BB9E-D89BB976C1E7}"/>
      </w:docPartPr>
      <w:docPartBody>
        <w:p w:rsidR="00000000" w:rsidRDefault="006D6846">
          <w:pPr>
            <w:pStyle w:val="E1F8A6A4B0DD4388885CEEE7F37F578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EB88C251F8D4307A2E93706A5B62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1C896-B8BF-4BAE-B6C3-7CC326806A94}"/>
      </w:docPartPr>
      <w:docPartBody>
        <w:p w:rsidR="00000000" w:rsidRDefault="006D6846">
          <w:pPr>
            <w:pStyle w:val="0EB88C251F8D4307A2E93706A5B6222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7B0C59CAE7B4E11BED116A91057A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DB511-A7D4-421D-A426-35C9A0DEE4D8}"/>
      </w:docPartPr>
      <w:docPartBody>
        <w:p w:rsidR="00000000" w:rsidRDefault="006D6846">
          <w:pPr>
            <w:pStyle w:val="B7B0C59CAE7B4E11BED116A91057A4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0CACC32AF534885A19D8A86A91FC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28AD-B2A5-4F7A-B15C-DEFF9CC16B11}"/>
      </w:docPartPr>
      <w:docPartBody>
        <w:p w:rsidR="00000000" w:rsidRDefault="006D6846">
          <w:pPr>
            <w:pStyle w:val="80CACC32AF534885A19D8A86A91FCA7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EC5D0FAA19343E99A863CF53FD47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63452-E98D-40F4-878F-2928E5FC4E5D}"/>
      </w:docPartPr>
      <w:docPartBody>
        <w:p w:rsidR="00000000" w:rsidRDefault="006D6846">
          <w:pPr>
            <w:pStyle w:val="3EC5D0FAA19343E99A863CF53FD47A6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2DE4CF17E8A4738AD8604B559D39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29890-9519-4B5A-AF92-C43DC91CE4B5}"/>
      </w:docPartPr>
      <w:docPartBody>
        <w:p w:rsidR="00000000" w:rsidRDefault="006D6846">
          <w:pPr>
            <w:pStyle w:val="52DE4CF17E8A4738AD8604B559D3938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3B059333CE942858F047B87D7A96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2C84C-FA5B-4491-9343-918FEC948FB8}"/>
      </w:docPartPr>
      <w:docPartBody>
        <w:p w:rsidR="00000000" w:rsidRDefault="006D6846">
          <w:pPr>
            <w:pStyle w:val="A3B059333CE942858F047B87D7A96754"/>
          </w:pPr>
          <w:r w:rsidRPr="00D26287">
            <w:t xml:space="preserve"> </w:t>
          </w:r>
        </w:p>
      </w:docPartBody>
    </w:docPart>
    <w:docPart>
      <w:docPartPr>
        <w:name w:val="B191CE7D09E3480D980636666CC51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0484-4EFD-4440-9A8B-1452987F59E2}"/>
      </w:docPartPr>
      <w:docPartBody>
        <w:p w:rsidR="00000000" w:rsidRDefault="006D6846">
          <w:pPr>
            <w:pStyle w:val="B191CE7D09E3480D980636666CC514C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3C48D7EC9FE4AB58877EE1EA94DD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547B-F590-4EF2-BA3C-A58F4B0154EA}"/>
      </w:docPartPr>
      <w:docPartBody>
        <w:p w:rsidR="00000000" w:rsidRDefault="006D6846">
          <w:pPr>
            <w:pStyle w:val="B3C48D7EC9FE4AB58877EE1EA94DD34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416C0CF294437494573D46FF43D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E9679-9D66-4A28-81BD-FC9E55408692}"/>
      </w:docPartPr>
      <w:docPartBody>
        <w:p w:rsidR="00000000" w:rsidRDefault="006D6846">
          <w:pPr>
            <w:pStyle w:val="3F416C0CF294437494573D46FF43DAE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E7CD970B9A44C4EBC61BCE311E4C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5A39-60AD-4F64-AD9B-3585CB0081D9}"/>
      </w:docPartPr>
      <w:docPartBody>
        <w:p w:rsidR="00000000" w:rsidRDefault="006D6846">
          <w:pPr>
            <w:pStyle w:val="3E7CD970B9A44C4EBC61BCE311E4C5A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8C4DAC704BC4AB8A2509CCCF963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F3C8A-8691-4490-B14F-D43A6638732A}"/>
      </w:docPartPr>
      <w:docPartBody>
        <w:p w:rsidR="00000000" w:rsidRDefault="006D6846">
          <w:pPr>
            <w:pStyle w:val="F8C4DAC704BC4AB8A2509CCCF9634DD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267F41F8940413CBBCB1246AC6D7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154D-7B7D-4830-9128-5B5AF1CAA232}"/>
      </w:docPartPr>
      <w:docPartBody>
        <w:p w:rsidR="00000000" w:rsidRDefault="006D6846">
          <w:pPr>
            <w:pStyle w:val="A267F41F8940413CBBCB1246AC6D7AD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62C471D7E5941D08CC2382D2A25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15165-E6D2-4A6B-9E8A-41C0E1DC33D5}"/>
      </w:docPartPr>
      <w:docPartBody>
        <w:p w:rsidR="00000000" w:rsidRDefault="006D6846">
          <w:pPr>
            <w:pStyle w:val="662C471D7E5941D08CC2382D2A256E83"/>
          </w:pPr>
          <w:r w:rsidRPr="00D26287">
            <w:t xml:space="preserve"> </w:t>
          </w:r>
        </w:p>
      </w:docPartBody>
    </w:docPart>
    <w:docPart>
      <w:docPartPr>
        <w:name w:val="5D71DC97A4BD41579091AFE54F34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681D4-F261-41A3-BAAD-43327506AE0D}"/>
      </w:docPartPr>
      <w:docPartBody>
        <w:p w:rsidR="00000000" w:rsidRDefault="006D6846">
          <w:pPr>
            <w:pStyle w:val="5D71DC97A4BD41579091AFE54F34838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6C642B796E74E24ACC14C418189E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F83A5-FA04-4C26-8A39-9B620B0ADB6F}"/>
      </w:docPartPr>
      <w:docPartBody>
        <w:p w:rsidR="00000000" w:rsidRDefault="006D6846">
          <w:pPr>
            <w:pStyle w:val="06C642B796E74E24ACC14C418189E86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CF168214BCC4692B9C24661E9CD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24775-0D02-487B-8168-90AA6F8EC78E}"/>
      </w:docPartPr>
      <w:docPartBody>
        <w:p w:rsidR="00000000" w:rsidRDefault="006D6846">
          <w:pPr>
            <w:pStyle w:val="1CF168214BCC4692B9C24661E9CDC5C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040CB27D3524E4785DE366A06FF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1CDF-75CE-4CC4-8409-DCAECF07FDCA}"/>
      </w:docPartPr>
      <w:docPartBody>
        <w:p w:rsidR="00000000" w:rsidRDefault="006D6846">
          <w:pPr>
            <w:pStyle w:val="A040CB27D3524E4785DE366A06FF88E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04AE67460204935B6CCEB55791D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BFF9-DF35-4EDC-8D7A-59A9916D7A83}"/>
      </w:docPartPr>
      <w:docPartBody>
        <w:p w:rsidR="00000000" w:rsidRDefault="006D6846">
          <w:pPr>
            <w:pStyle w:val="304AE67460204935B6CCEB55791D731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852DDFCDE594B588D9B9F86E9F6C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21E0-D253-4809-BC6F-4B642D01CF06}"/>
      </w:docPartPr>
      <w:docPartBody>
        <w:p w:rsidR="00000000" w:rsidRDefault="006D6846">
          <w:pPr>
            <w:pStyle w:val="9852DDFCDE594B588D9B9F86E9F6C96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42A5A0815DA4E02806F0BCE99FE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88FEC-DAE8-4779-A9B3-BF3CE100CB4E}"/>
      </w:docPartPr>
      <w:docPartBody>
        <w:p w:rsidR="00000000" w:rsidRDefault="006D6846">
          <w:pPr>
            <w:pStyle w:val="842A5A0815DA4E02806F0BCE99FE5831"/>
          </w:pPr>
          <w:r w:rsidRPr="00D26287">
            <w:t xml:space="preserve"> </w:t>
          </w:r>
        </w:p>
      </w:docPartBody>
    </w:docPart>
    <w:docPart>
      <w:docPartPr>
        <w:name w:val="12C6F619D822473ABFC84D9AA1E05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BF4F-39B4-4782-AEF5-80B429D29A30}"/>
      </w:docPartPr>
      <w:docPartBody>
        <w:p w:rsidR="00000000" w:rsidRDefault="006D6846">
          <w:pPr>
            <w:pStyle w:val="12C6F619D822473ABFC84D9AA1E05EB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DC85B1ADBF64F97979E67736108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4EA35-C6B7-4F75-8B5C-14E68430AFE4}"/>
      </w:docPartPr>
      <w:docPartBody>
        <w:p w:rsidR="00000000" w:rsidRDefault="006D6846">
          <w:pPr>
            <w:pStyle w:val="3DC85B1ADBF64F97979E67736108D61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5D728FD5BB04FBA9FFCA6771E2F2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2F09B-4833-47EA-A805-3C0B91A2A7E9}"/>
      </w:docPartPr>
      <w:docPartBody>
        <w:p w:rsidR="00000000" w:rsidRDefault="006D6846">
          <w:pPr>
            <w:pStyle w:val="85D728FD5BB04FBA9FFCA6771E2F2FE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8417783D6664436BF6DC4C576C4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A23F7-A9DB-40E9-B837-8F0A860A5214}"/>
      </w:docPartPr>
      <w:docPartBody>
        <w:p w:rsidR="00000000" w:rsidRDefault="006D6846">
          <w:pPr>
            <w:pStyle w:val="38417783D6664436BF6DC4C576C44B7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4A652294A4047399800A4D67907B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8738-D035-4E5B-9C64-E0101CE782F2}"/>
      </w:docPartPr>
      <w:docPartBody>
        <w:p w:rsidR="00000000" w:rsidRDefault="006D6846">
          <w:pPr>
            <w:pStyle w:val="44A652294A4047399800A4D67907BFC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439810487084BAFB5116ADDD6FB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CD8A5-9AFC-4641-80F0-48A7F7C23FA5}"/>
      </w:docPartPr>
      <w:docPartBody>
        <w:p w:rsidR="00000000" w:rsidRDefault="006D6846">
          <w:pPr>
            <w:pStyle w:val="4439810487084BAFB5116ADDD6FB732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5DD5720D3B84D82852C07B0EF521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685A5-9E0E-4A83-9539-8FB5871CA25E}"/>
      </w:docPartPr>
      <w:docPartBody>
        <w:p w:rsidR="00000000" w:rsidRDefault="006D6846">
          <w:pPr>
            <w:pStyle w:val="75DD5720D3B84D82852C07B0EF521E31"/>
          </w:pPr>
          <w:r w:rsidRPr="00D26287">
            <w:t xml:space="preserve"> </w:t>
          </w:r>
        </w:p>
      </w:docPartBody>
    </w:docPart>
    <w:docPart>
      <w:docPartPr>
        <w:name w:val="34200BCD26234161AA0F7FEDDD773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AD30-D8C7-49B7-AE3B-A2F62B3E79F4}"/>
      </w:docPartPr>
      <w:docPartBody>
        <w:p w:rsidR="00000000" w:rsidRDefault="006D6846">
          <w:pPr>
            <w:pStyle w:val="34200BCD26234161AA0F7FEDDD773D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950C794861140FEA9A83C800E2D7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34163-8A2B-4EDF-820D-906011A1AB6E}"/>
      </w:docPartPr>
      <w:docPartBody>
        <w:p w:rsidR="00000000" w:rsidRDefault="006D6846">
          <w:pPr>
            <w:pStyle w:val="B950C794861140FEA9A83C800E2D708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20E309E95974ACDA16CDF6DB99C2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B2A79-66D0-47C6-918D-82697052B3AA}"/>
      </w:docPartPr>
      <w:docPartBody>
        <w:p w:rsidR="00000000" w:rsidRDefault="006D6846">
          <w:pPr>
            <w:pStyle w:val="720E309E95974ACDA16CDF6DB99C210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D4558A19F694C72A3B2914110796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DDDFE-7368-4F51-B935-DCD0C9221F10}"/>
      </w:docPartPr>
      <w:docPartBody>
        <w:p w:rsidR="00000000" w:rsidRDefault="006D6846">
          <w:pPr>
            <w:pStyle w:val="8D4558A19F694C72A3B291411079651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EE12632DF034F14931EA7B467BC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59764-3B8B-408A-8B43-5A1BA4BC61BF}"/>
      </w:docPartPr>
      <w:docPartBody>
        <w:p w:rsidR="00000000" w:rsidRDefault="006D6846">
          <w:pPr>
            <w:pStyle w:val="9EE12632DF034F14931EA7B467BCCAF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77C071E043D462C9714F443312F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C56C9-2109-45B7-8BBE-A4F5D6D9E8D9}"/>
      </w:docPartPr>
      <w:docPartBody>
        <w:p w:rsidR="00000000" w:rsidRDefault="006D6846">
          <w:pPr>
            <w:pStyle w:val="077C071E043D462C9714F443312FB44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498A498D91348A9BF35CD9F26C2C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C436-D0E5-474D-9DA8-C2CF69B2BD85}"/>
      </w:docPartPr>
      <w:docPartBody>
        <w:p w:rsidR="00000000" w:rsidRDefault="006D6846">
          <w:pPr>
            <w:pStyle w:val="C498A498D91348A9BF35CD9F26C2C6ED"/>
          </w:pPr>
          <w:r w:rsidRPr="00D26287">
            <w:t xml:space="preserve"> </w:t>
          </w:r>
        </w:p>
      </w:docPartBody>
    </w:docPart>
    <w:docPart>
      <w:docPartPr>
        <w:name w:val="D1E048812049432E8D0516334C004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D7C4C-7EBA-4E81-90A7-663AAA2ADB7C}"/>
      </w:docPartPr>
      <w:docPartBody>
        <w:p w:rsidR="00000000" w:rsidRDefault="006D6846">
          <w:pPr>
            <w:pStyle w:val="D1E048812049432E8D0516334C00402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34CB352876E467990F5F4B0D5BA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5F385-AB48-423B-809A-7C8A5707F6BB}"/>
      </w:docPartPr>
      <w:docPartBody>
        <w:p w:rsidR="00000000" w:rsidRDefault="006D6846">
          <w:pPr>
            <w:pStyle w:val="E34CB352876E467990F5F4B0D5BAB4A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EF4B3A34F5347F0AB82A7E299F46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52B52-91CD-46C6-AD5C-C51BB8440DA7}"/>
      </w:docPartPr>
      <w:docPartBody>
        <w:p w:rsidR="00000000" w:rsidRDefault="006D6846">
          <w:pPr>
            <w:pStyle w:val="FEF4B3A34F5347F0AB82A7E299F460C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42543B74BEA403D84936DAB2F619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4C1B5-C82D-48FD-BFF7-D70941FFF414}"/>
      </w:docPartPr>
      <w:docPartBody>
        <w:p w:rsidR="00000000" w:rsidRDefault="006D6846">
          <w:pPr>
            <w:pStyle w:val="F42543B74BEA403D84936DAB2F61918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F1C958BD9B42F1A08C870F31218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9A8A-4F37-4795-9B35-F4706200F83B}"/>
      </w:docPartPr>
      <w:docPartBody>
        <w:p w:rsidR="00000000" w:rsidRDefault="006D6846">
          <w:pPr>
            <w:pStyle w:val="81F1C958BD9B42F1A08C870F312182E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FC5AAB872574D32B513596EFF9DD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239C-E85E-402B-9F32-DAE009F13204}"/>
      </w:docPartPr>
      <w:docPartBody>
        <w:p w:rsidR="00000000" w:rsidRDefault="006D6846">
          <w:pPr>
            <w:pStyle w:val="0FC5AAB872574D32B513596EFF9DDB9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CFD4399900A4F7B92AB8E46C51D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4CDE-A4E3-415E-960D-A71BBFFCA1F9}"/>
      </w:docPartPr>
      <w:docPartBody>
        <w:p w:rsidR="00000000" w:rsidRDefault="006D6846">
          <w:pPr>
            <w:pStyle w:val="ACFD4399900A4F7B92AB8E46C51D921F"/>
          </w:pPr>
          <w:r w:rsidRPr="00D26287">
            <w:t xml:space="preserve"> </w:t>
          </w:r>
        </w:p>
      </w:docPartBody>
    </w:docPart>
    <w:docPart>
      <w:docPartPr>
        <w:name w:val="22B9EA26476E40D2B6107272979AA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B7EE6-DC75-494E-BB76-45E003E41DE1}"/>
      </w:docPartPr>
      <w:docPartBody>
        <w:p w:rsidR="00000000" w:rsidRDefault="006D6846">
          <w:pPr>
            <w:pStyle w:val="22B9EA26476E40D2B6107272979AA50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FD6BFAC826344FE9500FBA93378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BFD11-3675-4A87-9F2C-F2BD9E861A7A}"/>
      </w:docPartPr>
      <w:docPartBody>
        <w:p w:rsidR="00000000" w:rsidRDefault="006D6846">
          <w:pPr>
            <w:pStyle w:val="9FD6BFAC826344FE9500FBA93378CCB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7C67F16CEC94343A7202294EF094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6C83-F0D8-4B5B-B65F-FE60EF48C496}"/>
      </w:docPartPr>
      <w:docPartBody>
        <w:p w:rsidR="00000000" w:rsidRDefault="006D6846">
          <w:pPr>
            <w:pStyle w:val="57C67F16CEC94343A7202294EF094A8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F1AB6B34540450888DF0482A4945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1883-DB44-4412-97F0-0002F93D9FCD}"/>
      </w:docPartPr>
      <w:docPartBody>
        <w:p w:rsidR="00000000" w:rsidRDefault="006D6846">
          <w:pPr>
            <w:pStyle w:val="AF1AB6B34540450888DF0482A494527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6C8F230505547C0B23C20CB5E093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86D2C-9874-4700-A536-B2B09B2D20EE}"/>
      </w:docPartPr>
      <w:docPartBody>
        <w:p w:rsidR="00000000" w:rsidRDefault="006D6846">
          <w:pPr>
            <w:pStyle w:val="56C8F230505547C0B23C20CB5E0932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B9175792A9B4AD592BD95D45952A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31A0-C841-415F-AB2C-98A61DDE5B79}"/>
      </w:docPartPr>
      <w:docPartBody>
        <w:p w:rsidR="00000000" w:rsidRDefault="006D6846">
          <w:pPr>
            <w:pStyle w:val="BB9175792A9B4AD592BD95D45952A34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ABBA2754F654B59B4119360785BE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0FB73-412E-4171-8155-62DA4673CE41}"/>
      </w:docPartPr>
      <w:docPartBody>
        <w:p w:rsidR="00000000" w:rsidRDefault="006D6846">
          <w:pPr>
            <w:pStyle w:val="4ABBA2754F654B59B4119360785BE7BE"/>
          </w:pPr>
          <w:r w:rsidRPr="00D26287">
            <w:t xml:space="preserve"> </w:t>
          </w:r>
        </w:p>
      </w:docPartBody>
    </w:docPart>
    <w:docPart>
      <w:docPartPr>
        <w:name w:val="B526496733B54A4EAB862B0723B1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0347A-3836-40AA-8FA9-9CFABDCC9D56}"/>
      </w:docPartPr>
      <w:docPartBody>
        <w:p w:rsidR="00000000" w:rsidRDefault="006D6846">
          <w:pPr>
            <w:pStyle w:val="B526496733B54A4EAB862B0723B1A2F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B885246D1B342C787C03979E3B60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E620B-4847-40FD-85B6-4042F2070DE3}"/>
      </w:docPartPr>
      <w:docPartBody>
        <w:p w:rsidR="00000000" w:rsidRDefault="006D6846">
          <w:pPr>
            <w:pStyle w:val="0B885246D1B342C787C03979E3B60C1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4E895570D274499830A6EF3772A7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035A9-5929-4214-B823-99FCBD002111}"/>
      </w:docPartPr>
      <w:docPartBody>
        <w:p w:rsidR="00000000" w:rsidRDefault="006D6846">
          <w:pPr>
            <w:pStyle w:val="44E895570D274499830A6EF3772A765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9BC9DE77155429D9843E330965B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B4FB4-C83F-44BC-8CDE-1AF6D740C163}"/>
      </w:docPartPr>
      <w:docPartBody>
        <w:p w:rsidR="00000000" w:rsidRDefault="006D6846">
          <w:pPr>
            <w:pStyle w:val="89BC9DE77155429D9843E330965BDF8B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33B310305C3C405D8817E3A1D4746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7AE9D-A18F-4BB3-B573-96D38EEA1B1E}"/>
      </w:docPartPr>
      <w:docPartBody>
        <w:p w:rsidR="00000000" w:rsidRDefault="006D6846">
          <w:pPr>
            <w:pStyle w:val="33B310305C3C405D8817E3A1D4746F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843A01877944A55822E7A549CEF0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3E347-0D53-44E9-AAE7-8A04F1CE70F0}"/>
      </w:docPartPr>
      <w:docPartBody>
        <w:p w:rsidR="00000000" w:rsidRDefault="006D6846">
          <w:pPr>
            <w:pStyle w:val="D843A01877944A55822E7A549CEF041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3B2062CF44D46ABA7171D1E0D96A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BCCED-A594-4E7E-9F31-C3E71A1EE94D}"/>
      </w:docPartPr>
      <w:docPartBody>
        <w:p w:rsidR="00000000" w:rsidRDefault="006D6846">
          <w:pPr>
            <w:pStyle w:val="63B2062CF44D46ABA7171D1E0D96AC25"/>
          </w:pPr>
          <w:r w:rsidRPr="00D26287">
            <w:t xml:space="preserve"> </w:t>
          </w:r>
        </w:p>
      </w:docPartBody>
    </w:docPart>
    <w:docPart>
      <w:docPartPr>
        <w:name w:val="CB73E5642AA541D3A261333891094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40064-D5F7-4C19-8374-9ED10F79ECE7}"/>
      </w:docPartPr>
      <w:docPartBody>
        <w:p w:rsidR="00000000" w:rsidRDefault="006D6846">
          <w:pPr>
            <w:pStyle w:val="CB73E5642AA541D3A26133389109421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71A531EA84C4E228CB4E1B052D1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ACCB6-4CFC-45AA-8A96-70E667978A68}"/>
      </w:docPartPr>
      <w:docPartBody>
        <w:p w:rsidR="00000000" w:rsidRDefault="006D6846">
          <w:pPr>
            <w:pStyle w:val="071A531EA84C4E228CB4E1B052D1C8E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4F12DC2B898405D952F2116AD189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E3F50-4197-44B9-894A-830B82CACF03}"/>
      </w:docPartPr>
      <w:docPartBody>
        <w:p w:rsidR="00000000" w:rsidRDefault="006D6846">
          <w:pPr>
            <w:pStyle w:val="44F12DC2B898405D952F2116AD189C9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B98ECA787214EE1A04BFE559B5F2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BE41E-7319-48AF-B112-74D8E54F8A4A}"/>
      </w:docPartPr>
      <w:docPartBody>
        <w:p w:rsidR="00000000" w:rsidRDefault="006D6846">
          <w:pPr>
            <w:pStyle w:val="5B98ECA787214EE1A04BFE559B5F218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D06F584E0FD46518B3FDF833412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1A0C0-8C69-4E0B-9124-2FEDA61E3EFA}"/>
      </w:docPartPr>
      <w:docPartBody>
        <w:p w:rsidR="00000000" w:rsidRDefault="006D6846">
          <w:pPr>
            <w:pStyle w:val="DD06F584E0FD46518B3FDF833412AD9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8058128CA8B4D52B6324F7641F5B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17EB5-11ED-4398-9239-72AAC2B18618}"/>
      </w:docPartPr>
      <w:docPartBody>
        <w:p w:rsidR="00000000" w:rsidRDefault="006D6846">
          <w:pPr>
            <w:pStyle w:val="A8058128CA8B4D52B6324F7641F5B2D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AA47A77E2C0499D8DCEF9C33048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B3B5-7A89-4ECF-A390-DD954F0162CA}"/>
      </w:docPartPr>
      <w:docPartBody>
        <w:p w:rsidR="00000000" w:rsidRDefault="006D6846">
          <w:pPr>
            <w:pStyle w:val="FAA47A77E2C0499D8DCEF9C3304804EF"/>
          </w:pPr>
          <w:r w:rsidRPr="00D26287">
            <w:t xml:space="preserve"> </w:t>
          </w:r>
        </w:p>
      </w:docPartBody>
    </w:docPart>
    <w:docPart>
      <w:docPartPr>
        <w:name w:val="E4CEB772809D4AD8BF37AC9C40B08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CE13F-E0F3-41BB-8770-9A086378D82B}"/>
      </w:docPartPr>
      <w:docPartBody>
        <w:p w:rsidR="00000000" w:rsidRDefault="006D6846">
          <w:pPr>
            <w:pStyle w:val="E4CEB772809D4AD8BF37AC9C40B0836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195D11AD193472BBD8DDAEC7F23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7EF2B-CD47-429D-9B51-136D19F831CA}"/>
      </w:docPartPr>
      <w:docPartBody>
        <w:p w:rsidR="00000000" w:rsidRDefault="006D6846">
          <w:pPr>
            <w:pStyle w:val="E195D11AD193472BBD8DDAEC7F231B7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ADC48C11C34914A00A882AA7C5F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2E818-2119-4A1E-8DF7-D405B99C3310}"/>
      </w:docPartPr>
      <w:docPartBody>
        <w:p w:rsidR="00000000" w:rsidRDefault="006D6846">
          <w:pPr>
            <w:pStyle w:val="6CADC48C11C34914A00A882AA7C5F0B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D4203E2F3C4A39942E0F34C26D8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4D42-1330-47C5-9686-21933B7C891E}"/>
      </w:docPartPr>
      <w:docPartBody>
        <w:p w:rsidR="00000000" w:rsidRDefault="006D6846">
          <w:pPr>
            <w:pStyle w:val="96D4203E2F3C4A39942E0F34C26D8F9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05601472F3443B5B1962B78103A0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C7C8F-9B51-476B-B930-2BA5B71F9E80}"/>
      </w:docPartPr>
      <w:docPartBody>
        <w:p w:rsidR="00000000" w:rsidRDefault="006D6846">
          <w:pPr>
            <w:pStyle w:val="305601472F3443B5B1962B78103A08B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F200CF89FF34B588832FCF7F5C2F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FF51-7C92-4092-9772-1077D3D66730}"/>
      </w:docPartPr>
      <w:docPartBody>
        <w:p w:rsidR="00000000" w:rsidRDefault="006D6846">
          <w:pPr>
            <w:pStyle w:val="8F200CF89FF34B588832FCF7F5C2FDF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F5755FE522140BF9AAC68DF5A84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34F4-F3C5-472A-B36F-B14B1BDD5165}"/>
      </w:docPartPr>
      <w:docPartBody>
        <w:p w:rsidR="00000000" w:rsidRDefault="006D6846">
          <w:pPr>
            <w:pStyle w:val="4F5755FE522140BF9AAC68DF5A84A5D2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F16114A8C6BC4E6898430FAEB9A16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AEF56-8AC0-4E8F-9B72-681F4F4B7C35}"/>
      </w:docPartPr>
      <w:docPartBody>
        <w:p w:rsidR="00000000" w:rsidRDefault="006D6846">
          <w:pPr>
            <w:pStyle w:val="F16114A8C6BC4E6898430FAEB9A1677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5B32BF39A4528B22BE8A214EAD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4A9D4-9FBB-4E24-A863-874F945A9B5F}"/>
      </w:docPartPr>
      <w:docPartBody>
        <w:p w:rsidR="00000000" w:rsidRDefault="006D6846">
          <w:pPr>
            <w:pStyle w:val="07C5B32BF39A4528B22BE8A214EAD5A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5F0009CF8D07468D9C746EB6440BE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0CD0D-28F0-46B0-8BE8-C13F4FC2916D}"/>
      </w:docPartPr>
      <w:docPartBody>
        <w:p w:rsidR="00000000" w:rsidRDefault="006D6846">
          <w:pPr>
            <w:pStyle w:val="5F0009CF8D07468D9C746EB6440BE45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52065AA5C4C499E5DC0AAAA939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9B4F-F20D-4AA0-83ED-9254DF73D195}"/>
      </w:docPartPr>
      <w:docPartBody>
        <w:p w:rsidR="00000000" w:rsidRDefault="006D6846">
          <w:pPr>
            <w:pStyle w:val="F4A52065AA5C4C499E5DC0AAAA93901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896698ECF04EBDBB816B06AF1A3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8728F-4768-4675-B4BA-AE4AAC2C2ADF}"/>
      </w:docPartPr>
      <w:docPartBody>
        <w:p w:rsidR="00000000" w:rsidRDefault="006D6846">
          <w:pPr>
            <w:pStyle w:val="49896698ECF04EBDBB816B06AF1A3D7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DCEDC3F2C94F248F96A218CC2AE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00157-DF9D-4361-B0E8-F9A2B7CF24B2}"/>
      </w:docPartPr>
      <w:docPartBody>
        <w:p w:rsidR="00000000" w:rsidRDefault="006D6846">
          <w:pPr>
            <w:pStyle w:val="D3DCEDC3F2C94F248F96A218CC2AE2CD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CD76EC8B39D0415B8D24B0E57A95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2F76D-A704-4052-A5AD-B2EDF6CE1959}"/>
      </w:docPartPr>
      <w:docPartBody>
        <w:p w:rsidR="00000000" w:rsidRDefault="006D6846">
          <w:pPr>
            <w:pStyle w:val="CD76EC8B39D0415B8D24B0E57A95B136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799B17DF82414D13B285E88C4214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F9BCD-892A-4FA3-8CAF-DE0A7684D101}"/>
      </w:docPartPr>
      <w:docPartBody>
        <w:p w:rsidR="00000000" w:rsidRDefault="006D6846">
          <w:pPr>
            <w:pStyle w:val="799B17DF82414D13B285E88C4214885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6C33E5144AA412C85651CFD92216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7DE5C-D787-401A-B81C-0A0951D445F1}"/>
      </w:docPartPr>
      <w:docPartBody>
        <w:p w:rsidR="00000000" w:rsidRDefault="006D6846">
          <w:pPr>
            <w:pStyle w:val="46C33E5144AA412C85651CFD92216F16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CA898CACF93E4E8CAC16A4C98773B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96C29-1872-47C3-A467-52DBD927CFF0}"/>
      </w:docPartPr>
      <w:docPartBody>
        <w:p w:rsidR="00000000" w:rsidRDefault="006D6846">
          <w:pPr>
            <w:pStyle w:val="CA898CACF93E4E8CAC16A4C98773B312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191796C00C684CAEA6FDF77B36CB8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E1AF7-747E-4790-A9B5-440E66D8A470}"/>
      </w:docPartPr>
      <w:docPartBody>
        <w:p w:rsidR="00000000" w:rsidRDefault="006D6846">
          <w:pPr>
            <w:pStyle w:val="191796C00C684CAEA6FDF77B36CB8550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F0A1EAD8050447578A6C47D53A3A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78CD1-2F12-4639-A007-4B8FB54A465F}"/>
      </w:docPartPr>
      <w:docPartBody>
        <w:p w:rsidR="00000000" w:rsidRDefault="006D6846">
          <w:pPr>
            <w:pStyle w:val="F0A1EAD8050447578A6C47D53A3A64DF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CFE9416706E644198D01EA0A4841D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3E334-E441-4D9A-93CF-5A5E4D94C06C}"/>
      </w:docPartPr>
      <w:docPartBody>
        <w:p w:rsidR="00000000" w:rsidRDefault="006D6846">
          <w:pPr>
            <w:pStyle w:val="CFE9416706E644198D01EA0A4841D4EE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EF7E602854AE4F408C3D031CBC7D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DD82-E122-4D3C-8A2B-DD94FBB8F9C8}"/>
      </w:docPartPr>
      <w:docPartBody>
        <w:p w:rsidR="00000000" w:rsidRDefault="006D6846">
          <w:pPr>
            <w:pStyle w:val="EF7E602854AE4F408C3D031CBC7D5EC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3271A9323B54591A6E097ED1E570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3D8A5-9BC1-4160-BC4A-E840EBB4D921}"/>
      </w:docPartPr>
      <w:docPartBody>
        <w:p w:rsidR="00000000" w:rsidRDefault="006D6846">
          <w:pPr>
            <w:pStyle w:val="93271A9323B54591A6E097ED1E57081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2AACE9ABEBA400BB574E52454C2A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F515B-4B6F-4C79-9DEA-390CE99958D9}"/>
      </w:docPartPr>
      <w:docPartBody>
        <w:p w:rsidR="00000000" w:rsidRDefault="006D6846">
          <w:pPr>
            <w:pStyle w:val="02AACE9ABEBA400BB574E52454C2A1D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507B3359BDD9471A811FFD810F95F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D5706-3939-49AC-A572-AC4C98091CE8}"/>
      </w:docPartPr>
      <w:docPartBody>
        <w:p w:rsidR="00000000" w:rsidRDefault="006D6846">
          <w:pPr>
            <w:pStyle w:val="507B3359BDD9471A811FFD810F95FE4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E9C6812475E4695997D4C71378F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686A0-2A9E-4F79-AA60-EDDCEAFBDE63}"/>
      </w:docPartPr>
      <w:docPartBody>
        <w:p w:rsidR="00000000" w:rsidRDefault="006D6846">
          <w:pPr>
            <w:pStyle w:val="8E9C6812475E4695997D4C71378F4A4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9CCB957E38C4143B5E8D69A7CD33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8E6A9-FFD3-4F91-97F8-4B94F942A56E}"/>
      </w:docPartPr>
      <w:docPartBody>
        <w:p w:rsidR="00000000" w:rsidRDefault="006D6846">
          <w:pPr>
            <w:pStyle w:val="C9CCB957E38C4143B5E8D69A7CD33F2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8460A65DF654BB49D25545817278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6891-D45A-4BFF-A01C-07282FD5D4A1}"/>
      </w:docPartPr>
      <w:docPartBody>
        <w:p w:rsidR="00000000" w:rsidRDefault="006D6846">
          <w:pPr>
            <w:pStyle w:val="F8460A65DF654BB49D255458172784E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85566B5184C46908DB21DE8CC246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2B80E-41DD-4203-800D-56194041A91D}"/>
      </w:docPartPr>
      <w:docPartBody>
        <w:p w:rsidR="00000000" w:rsidRDefault="006D6846">
          <w:pPr>
            <w:pStyle w:val="B85566B5184C46908DB21DE8CC246F1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EC69618C9EB46C7A54AF9F8051B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CEB2-BC66-4BC8-A19F-087C1597AB2F}"/>
      </w:docPartPr>
      <w:docPartBody>
        <w:p w:rsidR="00000000" w:rsidRDefault="006D6846">
          <w:pPr>
            <w:pStyle w:val="FEC69618C9EB46C7A54AF9F8051BF67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D54D624A83A4734BB2E7FBA9964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B5C3-49F0-49D4-9C02-32CD4B92DA10}"/>
      </w:docPartPr>
      <w:docPartBody>
        <w:p w:rsidR="00000000" w:rsidRDefault="006D6846">
          <w:pPr>
            <w:pStyle w:val="1D54D624A83A4734BB2E7FBA9964367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D1960D0387B4894ACEC66F3E72C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3B65-97DD-427B-9F70-BE1140807CF3}"/>
      </w:docPartPr>
      <w:docPartBody>
        <w:p w:rsidR="00000000" w:rsidRDefault="006D6846">
          <w:pPr>
            <w:pStyle w:val="6D1960D0387B4894ACEC66F3E72CC95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2451EB56A964A1C962FCF3BDC9FC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A3B9-C7AB-479C-B0D5-BDFE661BF43D}"/>
      </w:docPartPr>
      <w:docPartBody>
        <w:p w:rsidR="00000000" w:rsidRDefault="006D6846">
          <w:pPr>
            <w:pStyle w:val="82451EB56A964A1C962FCF3BDC9FCE1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204EFC397D540C4924B1B930D94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D86B-20C9-4B20-91FF-A04220C34412}"/>
      </w:docPartPr>
      <w:docPartBody>
        <w:p w:rsidR="00000000" w:rsidRDefault="006D6846">
          <w:pPr>
            <w:pStyle w:val="1204EFC397D540C4924B1B930D94878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A06E56C7389433DB1D77F8C2F81C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6637C-1295-472E-9DF8-B8589E1F3466}"/>
      </w:docPartPr>
      <w:docPartBody>
        <w:p w:rsidR="00000000" w:rsidRDefault="006D6846">
          <w:pPr>
            <w:pStyle w:val="4A06E56C7389433DB1D77F8C2F81C07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ADD1C81F61741C48456F1A83BA6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C9BC5-678A-48C0-80FA-B0F39C8E879D}"/>
      </w:docPartPr>
      <w:docPartBody>
        <w:p w:rsidR="00000000" w:rsidRDefault="006D6846">
          <w:pPr>
            <w:pStyle w:val="FADD1C81F61741C48456F1A83BA6B48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0328DAF3259439C8DE9127FB3E3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634FC-27DF-4D91-B39F-F32E3E81778E}"/>
      </w:docPartPr>
      <w:docPartBody>
        <w:p w:rsidR="00000000" w:rsidRDefault="006D6846">
          <w:pPr>
            <w:pStyle w:val="40328DAF3259439C8DE9127FB3E342F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37DAEB265224C3E8DAAC6DD57257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1E07D-FC15-4243-839A-BF1CD32E9B92}"/>
      </w:docPartPr>
      <w:docPartBody>
        <w:p w:rsidR="00000000" w:rsidRDefault="006D6846">
          <w:pPr>
            <w:pStyle w:val="037DAEB265224C3E8DAAC6DD57257A2C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51864EAECAF843B3B6D049EF74CDD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24105-0DE7-41C2-8AA3-3B7D3381C119}"/>
      </w:docPartPr>
      <w:docPartBody>
        <w:p w:rsidR="00000000" w:rsidRDefault="006D6846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46"/>
    <w:rsid w:val="006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846"/>
    <w:rPr>
      <w:color w:val="808080"/>
    </w:rPr>
  </w:style>
  <w:style w:type="paragraph" w:customStyle="1" w:styleId="7B50549B9546420AACC85B6DEA8DCD4E">
    <w:name w:val="7B50549B9546420AACC85B6DEA8DCD4E"/>
  </w:style>
  <w:style w:type="paragraph" w:customStyle="1" w:styleId="918F3EC031A34C49A81739049FC30FD7">
    <w:name w:val="918F3EC031A34C49A81739049FC30FD7"/>
  </w:style>
  <w:style w:type="paragraph" w:customStyle="1" w:styleId="F66FB6CDE58C49E6B058E0058D30D76C">
    <w:name w:val="F66FB6CDE58C49E6B058E0058D30D76C"/>
  </w:style>
  <w:style w:type="paragraph" w:customStyle="1" w:styleId="F63F79E1AC864480ACF14D8A67E1D69C">
    <w:name w:val="F63F79E1AC864480ACF14D8A67E1D69C"/>
  </w:style>
  <w:style w:type="paragraph" w:customStyle="1" w:styleId="0A271FAE89D14E5A90CE1F9314892AA3">
    <w:name w:val="0A271FAE89D14E5A90CE1F9314892AA3"/>
  </w:style>
  <w:style w:type="paragraph" w:customStyle="1" w:styleId="D4AEAA6B91A440B7A1B02129539B0BD8">
    <w:name w:val="D4AEAA6B91A440B7A1B02129539B0BD8"/>
  </w:style>
  <w:style w:type="paragraph" w:customStyle="1" w:styleId="25F9E2454D85482FB3CA182C092D1A3B">
    <w:name w:val="25F9E2454D85482FB3CA182C092D1A3B"/>
  </w:style>
  <w:style w:type="paragraph" w:customStyle="1" w:styleId="EC90C69FB6104C0E96BABCC06DFCAB93">
    <w:name w:val="EC90C69FB6104C0E96BABCC06DFCAB93"/>
  </w:style>
  <w:style w:type="paragraph" w:customStyle="1" w:styleId="50E33A7BEDB44DF2A0B880FB98FF7769">
    <w:name w:val="50E33A7BEDB44DF2A0B880FB98FF7769"/>
  </w:style>
  <w:style w:type="paragraph" w:customStyle="1" w:styleId="1C113C0582DF4D879DD7885DECF7F889">
    <w:name w:val="1C113C0582DF4D879DD7885DECF7F889"/>
  </w:style>
  <w:style w:type="paragraph" w:customStyle="1" w:styleId="E2F92F4625BB49F38E268CE6172AC035">
    <w:name w:val="E2F92F4625BB49F38E268CE6172AC035"/>
  </w:style>
  <w:style w:type="paragraph" w:customStyle="1" w:styleId="7179E8A5795D4FD188BADDDC354EBE4D">
    <w:name w:val="7179E8A5795D4FD188BADDDC354EBE4D"/>
  </w:style>
  <w:style w:type="paragraph" w:customStyle="1" w:styleId="745AD393521C413B91E8EFE4CC0F47FE">
    <w:name w:val="745AD393521C413B91E8EFE4CC0F47FE"/>
  </w:style>
  <w:style w:type="paragraph" w:customStyle="1" w:styleId="F412A2F52C234B919FF97462EBAB500B">
    <w:name w:val="F412A2F52C234B919FF97462EBAB500B"/>
  </w:style>
  <w:style w:type="paragraph" w:customStyle="1" w:styleId="6FD4016A70A14D419A62A7A9B127BDA9">
    <w:name w:val="6FD4016A70A14D419A62A7A9B127BDA9"/>
  </w:style>
  <w:style w:type="paragraph" w:customStyle="1" w:styleId="272AB1FA512547C3A8C0BC7283C4B751">
    <w:name w:val="272AB1FA512547C3A8C0BC7283C4B751"/>
  </w:style>
  <w:style w:type="paragraph" w:customStyle="1" w:styleId="4E9B7048D16D412FAE05BD426BD6AD53">
    <w:name w:val="4E9B7048D16D412FAE05BD426BD6AD53"/>
  </w:style>
  <w:style w:type="paragraph" w:customStyle="1" w:styleId="DE50CE38346543F6A2875686B7C6A9B9">
    <w:name w:val="DE50CE38346543F6A2875686B7C6A9B9"/>
  </w:style>
  <w:style w:type="paragraph" w:customStyle="1" w:styleId="630A78CFFBFD4DC4B1918B11259A6E69">
    <w:name w:val="630A78CFFBFD4DC4B1918B11259A6E69"/>
  </w:style>
  <w:style w:type="paragraph" w:customStyle="1" w:styleId="7775B28D7DE34079BCEC428EA38C1A9D">
    <w:name w:val="7775B28D7DE34079BCEC428EA38C1A9D"/>
  </w:style>
  <w:style w:type="paragraph" w:customStyle="1" w:styleId="92D71C2B1C9949D5A9F321FFC7C19A83">
    <w:name w:val="92D71C2B1C9949D5A9F321FFC7C19A83"/>
  </w:style>
  <w:style w:type="paragraph" w:customStyle="1" w:styleId="9539F6764C35401C87A8501FC7671E02">
    <w:name w:val="9539F6764C35401C87A8501FC7671E02"/>
  </w:style>
  <w:style w:type="paragraph" w:customStyle="1" w:styleId="3A91CA0EE6BE402D9606390AB1CA4B85">
    <w:name w:val="3A91CA0EE6BE402D9606390AB1CA4B85"/>
  </w:style>
  <w:style w:type="paragraph" w:customStyle="1" w:styleId="524A8C09FEA745569A849636EDF5B3A5">
    <w:name w:val="524A8C09FEA745569A849636EDF5B3A5"/>
  </w:style>
  <w:style w:type="paragraph" w:customStyle="1" w:styleId="5E8D60C9E6824A7A88372253D487ACBE">
    <w:name w:val="5E8D60C9E6824A7A88372253D487ACBE"/>
  </w:style>
  <w:style w:type="paragraph" w:customStyle="1" w:styleId="2789C85D82F54F9EBE394C478E378E38">
    <w:name w:val="2789C85D82F54F9EBE394C478E378E38"/>
  </w:style>
  <w:style w:type="paragraph" w:customStyle="1" w:styleId="7698D3C9DCB64947AFA1BE1F2F1870E2">
    <w:name w:val="7698D3C9DCB64947AFA1BE1F2F1870E2"/>
  </w:style>
  <w:style w:type="paragraph" w:customStyle="1" w:styleId="3F211358F971472094FF817CDAF0F1EE">
    <w:name w:val="3F211358F971472094FF817CDAF0F1EE"/>
  </w:style>
  <w:style w:type="paragraph" w:customStyle="1" w:styleId="11E4EAE817264DDFAD8D47ACD31CEFEB">
    <w:name w:val="11E4EAE817264DDFAD8D47ACD31CEFEB"/>
  </w:style>
  <w:style w:type="paragraph" w:customStyle="1" w:styleId="A93F2F02D438470784386C84E6293E94">
    <w:name w:val="A93F2F02D438470784386C84E6293E94"/>
  </w:style>
  <w:style w:type="paragraph" w:customStyle="1" w:styleId="93460D7A5D8B4D40A7E9FDA2E433647D">
    <w:name w:val="93460D7A5D8B4D40A7E9FDA2E433647D"/>
  </w:style>
  <w:style w:type="paragraph" w:customStyle="1" w:styleId="60CF6248DE8F4F0A9877228CDC1A73DB">
    <w:name w:val="60CF6248DE8F4F0A9877228CDC1A73DB"/>
  </w:style>
  <w:style w:type="paragraph" w:customStyle="1" w:styleId="C9151D26F5264915A013BE90EC1CA3E9">
    <w:name w:val="C9151D26F5264915A013BE90EC1CA3E9"/>
  </w:style>
  <w:style w:type="paragraph" w:customStyle="1" w:styleId="B3049EBDD74E4B86B7114616741218AA">
    <w:name w:val="B3049EBDD74E4B86B7114616741218AA"/>
  </w:style>
  <w:style w:type="paragraph" w:customStyle="1" w:styleId="E1F8A6A4B0DD4388885CEEE7F37F578E">
    <w:name w:val="E1F8A6A4B0DD4388885CEEE7F37F578E"/>
  </w:style>
  <w:style w:type="paragraph" w:customStyle="1" w:styleId="0EB88C251F8D4307A2E93706A5B6222C">
    <w:name w:val="0EB88C251F8D4307A2E93706A5B6222C"/>
  </w:style>
  <w:style w:type="paragraph" w:customStyle="1" w:styleId="B7B0C59CAE7B4E11BED116A91057A446">
    <w:name w:val="B7B0C59CAE7B4E11BED116A91057A446"/>
  </w:style>
  <w:style w:type="paragraph" w:customStyle="1" w:styleId="80CACC32AF534885A19D8A86A91FCA72">
    <w:name w:val="80CACC32AF534885A19D8A86A91FCA72"/>
  </w:style>
  <w:style w:type="paragraph" w:customStyle="1" w:styleId="3EC5D0FAA19343E99A863CF53FD47A61">
    <w:name w:val="3EC5D0FAA19343E99A863CF53FD47A61"/>
  </w:style>
  <w:style w:type="paragraph" w:customStyle="1" w:styleId="52DE4CF17E8A4738AD8604B559D39384">
    <w:name w:val="52DE4CF17E8A4738AD8604B559D39384"/>
  </w:style>
  <w:style w:type="paragraph" w:customStyle="1" w:styleId="A3B059333CE942858F047B87D7A96754">
    <w:name w:val="A3B059333CE942858F047B87D7A96754"/>
  </w:style>
  <w:style w:type="paragraph" w:customStyle="1" w:styleId="B191CE7D09E3480D980636666CC514C3">
    <w:name w:val="B191CE7D09E3480D980636666CC514C3"/>
  </w:style>
  <w:style w:type="paragraph" w:customStyle="1" w:styleId="B3C48D7EC9FE4AB58877EE1EA94DD340">
    <w:name w:val="B3C48D7EC9FE4AB58877EE1EA94DD340"/>
  </w:style>
  <w:style w:type="paragraph" w:customStyle="1" w:styleId="3F416C0CF294437494573D46FF43DAE0">
    <w:name w:val="3F416C0CF294437494573D46FF43DAE0"/>
  </w:style>
  <w:style w:type="paragraph" w:customStyle="1" w:styleId="3E7CD970B9A44C4EBC61BCE311E4C5A2">
    <w:name w:val="3E7CD970B9A44C4EBC61BCE311E4C5A2"/>
  </w:style>
  <w:style w:type="paragraph" w:customStyle="1" w:styleId="F8C4DAC704BC4AB8A2509CCCF9634DDF">
    <w:name w:val="F8C4DAC704BC4AB8A2509CCCF9634DDF"/>
  </w:style>
  <w:style w:type="paragraph" w:customStyle="1" w:styleId="A267F41F8940413CBBCB1246AC6D7ADE">
    <w:name w:val="A267F41F8940413CBBCB1246AC6D7ADE"/>
  </w:style>
  <w:style w:type="paragraph" w:customStyle="1" w:styleId="662C471D7E5941D08CC2382D2A256E83">
    <w:name w:val="662C471D7E5941D08CC2382D2A256E83"/>
  </w:style>
  <w:style w:type="paragraph" w:customStyle="1" w:styleId="5D71DC97A4BD41579091AFE54F348386">
    <w:name w:val="5D71DC97A4BD41579091AFE54F348386"/>
  </w:style>
  <w:style w:type="paragraph" w:customStyle="1" w:styleId="06C642B796E74E24ACC14C418189E86D">
    <w:name w:val="06C642B796E74E24ACC14C418189E86D"/>
  </w:style>
  <w:style w:type="paragraph" w:customStyle="1" w:styleId="1CF168214BCC4692B9C24661E9CDC5C8">
    <w:name w:val="1CF168214BCC4692B9C24661E9CDC5C8"/>
  </w:style>
  <w:style w:type="paragraph" w:customStyle="1" w:styleId="A040CB27D3524E4785DE366A06FF88E5">
    <w:name w:val="A040CB27D3524E4785DE366A06FF88E5"/>
  </w:style>
  <w:style w:type="paragraph" w:customStyle="1" w:styleId="304AE67460204935B6CCEB55791D731D">
    <w:name w:val="304AE67460204935B6CCEB55791D731D"/>
  </w:style>
  <w:style w:type="paragraph" w:customStyle="1" w:styleId="9852DDFCDE594B588D9B9F86E9F6C96E">
    <w:name w:val="9852DDFCDE594B588D9B9F86E9F6C96E"/>
  </w:style>
  <w:style w:type="paragraph" w:customStyle="1" w:styleId="842A5A0815DA4E02806F0BCE99FE5831">
    <w:name w:val="842A5A0815DA4E02806F0BCE99FE5831"/>
  </w:style>
  <w:style w:type="paragraph" w:customStyle="1" w:styleId="12C6F619D822473ABFC84D9AA1E05EBA">
    <w:name w:val="12C6F619D822473ABFC84D9AA1E05EBA"/>
  </w:style>
  <w:style w:type="paragraph" w:customStyle="1" w:styleId="3DC85B1ADBF64F97979E67736108D614">
    <w:name w:val="3DC85B1ADBF64F97979E67736108D614"/>
  </w:style>
  <w:style w:type="paragraph" w:customStyle="1" w:styleId="85D728FD5BB04FBA9FFCA6771E2F2FED">
    <w:name w:val="85D728FD5BB04FBA9FFCA6771E2F2FED"/>
  </w:style>
  <w:style w:type="paragraph" w:customStyle="1" w:styleId="38417783D6664436BF6DC4C576C44B77">
    <w:name w:val="38417783D6664436BF6DC4C576C44B77"/>
  </w:style>
  <w:style w:type="paragraph" w:customStyle="1" w:styleId="44A652294A4047399800A4D67907BFC8">
    <w:name w:val="44A652294A4047399800A4D67907BFC8"/>
  </w:style>
  <w:style w:type="paragraph" w:customStyle="1" w:styleId="4439810487084BAFB5116ADDD6FB7327">
    <w:name w:val="4439810487084BAFB5116ADDD6FB7327"/>
  </w:style>
  <w:style w:type="paragraph" w:customStyle="1" w:styleId="75DD5720D3B84D82852C07B0EF521E31">
    <w:name w:val="75DD5720D3B84D82852C07B0EF521E31"/>
  </w:style>
  <w:style w:type="paragraph" w:customStyle="1" w:styleId="34200BCD26234161AA0F7FEDDD773D10">
    <w:name w:val="34200BCD26234161AA0F7FEDDD773D10"/>
  </w:style>
  <w:style w:type="paragraph" w:customStyle="1" w:styleId="B950C794861140FEA9A83C800E2D708E">
    <w:name w:val="B950C794861140FEA9A83C800E2D708E"/>
  </w:style>
  <w:style w:type="paragraph" w:customStyle="1" w:styleId="720E309E95974ACDA16CDF6DB99C2102">
    <w:name w:val="720E309E95974ACDA16CDF6DB99C2102"/>
  </w:style>
  <w:style w:type="paragraph" w:customStyle="1" w:styleId="8D4558A19F694C72A3B291411079651E">
    <w:name w:val="8D4558A19F694C72A3B291411079651E"/>
  </w:style>
  <w:style w:type="paragraph" w:customStyle="1" w:styleId="9EE12632DF034F14931EA7B467BCCAF3">
    <w:name w:val="9EE12632DF034F14931EA7B467BCCAF3"/>
  </w:style>
  <w:style w:type="paragraph" w:customStyle="1" w:styleId="077C071E043D462C9714F443312FB448">
    <w:name w:val="077C071E043D462C9714F443312FB448"/>
  </w:style>
  <w:style w:type="paragraph" w:customStyle="1" w:styleId="C498A498D91348A9BF35CD9F26C2C6ED">
    <w:name w:val="C498A498D91348A9BF35CD9F26C2C6ED"/>
  </w:style>
  <w:style w:type="paragraph" w:customStyle="1" w:styleId="D1E048812049432E8D0516334C00402F">
    <w:name w:val="D1E048812049432E8D0516334C00402F"/>
  </w:style>
  <w:style w:type="paragraph" w:customStyle="1" w:styleId="E34CB352876E467990F5F4B0D5BAB4A7">
    <w:name w:val="E34CB352876E467990F5F4B0D5BAB4A7"/>
  </w:style>
  <w:style w:type="paragraph" w:customStyle="1" w:styleId="FEF4B3A34F5347F0AB82A7E299F460C7">
    <w:name w:val="FEF4B3A34F5347F0AB82A7E299F460C7"/>
  </w:style>
  <w:style w:type="paragraph" w:customStyle="1" w:styleId="F42543B74BEA403D84936DAB2F619183">
    <w:name w:val="F42543B74BEA403D84936DAB2F619183"/>
  </w:style>
  <w:style w:type="paragraph" w:customStyle="1" w:styleId="81F1C958BD9B42F1A08C870F312182EF">
    <w:name w:val="81F1C958BD9B42F1A08C870F312182EF"/>
  </w:style>
  <w:style w:type="paragraph" w:customStyle="1" w:styleId="0FC5AAB872574D32B513596EFF9DDB9F">
    <w:name w:val="0FC5AAB872574D32B513596EFF9DDB9F"/>
  </w:style>
  <w:style w:type="paragraph" w:customStyle="1" w:styleId="ACFD4399900A4F7B92AB8E46C51D921F">
    <w:name w:val="ACFD4399900A4F7B92AB8E46C51D921F"/>
  </w:style>
  <w:style w:type="paragraph" w:customStyle="1" w:styleId="22B9EA26476E40D2B6107272979AA50A">
    <w:name w:val="22B9EA26476E40D2B6107272979AA50A"/>
  </w:style>
  <w:style w:type="paragraph" w:customStyle="1" w:styleId="9FD6BFAC826344FE9500FBA93378CCB5">
    <w:name w:val="9FD6BFAC826344FE9500FBA93378CCB5"/>
  </w:style>
  <w:style w:type="paragraph" w:customStyle="1" w:styleId="57C67F16CEC94343A7202294EF094A83">
    <w:name w:val="57C67F16CEC94343A7202294EF094A83"/>
  </w:style>
  <w:style w:type="paragraph" w:customStyle="1" w:styleId="AF1AB6B34540450888DF0482A4945273">
    <w:name w:val="AF1AB6B34540450888DF0482A4945273"/>
  </w:style>
  <w:style w:type="paragraph" w:customStyle="1" w:styleId="56C8F230505547C0B23C20CB5E093211">
    <w:name w:val="56C8F230505547C0B23C20CB5E093211"/>
  </w:style>
  <w:style w:type="paragraph" w:customStyle="1" w:styleId="BB9175792A9B4AD592BD95D45952A34F">
    <w:name w:val="BB9175792A9B4AD592BD95D45952A34F"/>
  </w:style>
  <w:style w:type="paragraph" w:customStyle="1" w:styleId="4ABBA2754F654B59B4119360785BE7BE">
    <w:name w:val="4ABBA2754F654B59B4119360785BE7BE"/>
  </w:style>
  <w:style w:type="paragraph" w:customStyle="1" w:styleId="B526496733B54A4EAB862B0723B1A2FD">
    <w:name w:val="B526496733B54A4EAB862B0723B1A2FD"/>
  </w:style>
  <w:style w:type="paragraph" w:customStyle="1" w:styleId="0B885246D1B342C787C03979E3B60C1B">
    <w:name w:val="0B885246D1B342C787C03979E3B60C1B"/>
  </w:style>
  <w:style w:type="paragraph" w:customStyle="1" w:styleId="44E895570D274499830A6EF3772A7659">
    <w:name w:val="44E895570D274499830A6EF3772A7659"/>
  </w:style>
  <w:style w:type="paragraph" w:customStyle="1" w:styleId="89BC9DE77155429D9843E330965BDF8B">
    <w:name w:val="89BC9DE77155429D9843E330965BDF8B"/>
  </w:style>
  <w:style w:type="paragraph" w:customStyle="1" w:styleId="33B310305C3C405D8817E3A1D4746F08">
    <w:name w:val="33B310305C3C405D8817E3A1D4746F08"/>
  </w:style>
  <w:style w:type="paragraph" w:customStyle="1" w:styleId="D843A01877944A55822E7A549CEF041E">
    <w:name w:val="D843A01877944A55822E7A549CEF041E"/>
  </w:style>
  <w:style w:type="paragraph" w:customStyle="1" w:styleId="63B2062CF44D46ABA7171D1E0D96AC25">
    <w:name w:val="63B2062CF44D46ABA7171D1E0D96AC25"/>
  </w:style>
  <w:style w:type="paragraph" w:customStyle="1" w:styleId="CB73E5642AA541D3A26133389109421E">
    <w:name w:val="CB73E5642AA541D3A26133389109421E"/>
  </w:style>
  <w:style w:type="paragraph" w:customStyle="1" w:styleId="071A531EA84C4E228CB4E1B052D1C8E1">
    <w:name w:val="071A531EA84C4E228CB4E1B052D1C8E1"/>
  </w:style>
  <w:style w:type="paragraph" w:customStyle="1" w:styleId="44F12DC2B898405D952F2116AD189C9A">
    <w:name w:val="44F12DC2B898405D952F2116AD189C9A"/>
  </w:style>
  <w:style w:type="paragraph" w:customStyle="1" w:styleId="5B98ECA787214EE1A04BFE559B5F218D">
    <w:name w:val="5B98ECA787214EE1A04BFE559B5F218D"/>
  </w:style>
  <w:style w:type="paragraph" w:customStyle="1" w:styleId="DD06F584E0FD46518B3FDF833412AD9D">
    <w:name w:val="DD06F584E0FD46518B3FDF833412AD9D"/>
  </w:style>
  <w:style w:type="paragraph" w:customStyle="1" w:styleId="A8058128CA8B4D52B6324F7641F5B2D4">
    <w:name w:val="A8058128CA8B4D52B6324F7641F5B2D4"/>
  </w:style>
  <w:style w:type="paragraph" w:customStyle="1" w:styleId="FAA47A77E2C0499D8DCEF9C3304804EF">
    <w:name w:val="FAA47A77E2C0499D8DCEF9C3304804EF"/>
  </w:style>
  <w:style w:type="paragraph" w:customStyle="1" w:styleId="E4CEB772809D4AD8BF37AC9C40B0836E">
    <w:name w:val="E4CEB772809D4AD8BF37AC9C40B0836E"/>
  </w:style>
  <w:style w:type="paragraph" w:customStyle="1" w:styleId="E195D11AD193472BBD8DDAEC7F231B79">
    <w:name w:val="E195D11AD193472BBD8DDAEC7F231B79"/>
  </w:style>
  <w:style w:type="paragraph" w:customStyle="1" w:styleId="6CADC48C11C34914A00A882AA7C5F0B3">
    <w:name w:val="6CADC48C11C34914A00A882AA7C5F0B3"/>
  </w:style>
  <w:style w:type="paragraph" w:customStyle="1" w:styleId="96D4203E2F3C4A39942E0F34C26D8F9C">
    <w:name w:val="96D4203E2F3C4A39942E0F34C26D8F9C"/>
  </w:style>
  <w:style w:type="paragraph" w:customStyle="1" w:styleId="305601472F3443B5B1962B78103A08B0">
    <w:name w:val="305601472F3443B5B1962B78103A08B0"/>
  </w:style>
  <w:style w:type="paragraph" w:customStyle="1" w:styleId="8F200CF89FF34B588832FCF7F5C2FDFF">
    <w:name w:val="8F200CF89FF34B588832FCF7F5C2FDFF"/>
  </w:style>
  <w:style w:type="paragraph" w:customStyle="1" w:styleId="4F5755FE522140BF9AAC68DF5A84A5D2">
    <w:name w:val="4F5755FE522140BF9AAC68DF5A84A5D2"/>
  </w:style>
  <w:style w:type="paragraph" w:customStyle="1" w:styleId="F16114A8C6BC4E6898430FAEB9A16773">
    <w:name w:val="F16114A8C6BC4E6898430FAEB9A16773"/>
  </w:style>
  <w:style w:type="paragraph" w:customStyle="1" w:styleId="07C5B32BF39A4528B22BE8A214EAD5A9">
    <w:name w:val="07C5B32BF39A4528B22BE8A214EAD5A9"/>
  </w:style>
  <w:style w:type="paragraph" w:customStyle="1" w:styleId="5F0009CF8D07468D9C746EB6440BE458">
    <w:name w:val="5F0009CF8D07468D9C746EB6440BE458"/>
  </w:style>
  <w:style w:type="paragraph" w:customStyle="1" w:styleId="F4A52065AA5C4C499E5DC0AAAA93901A">
    <w:name w:val="F4A52065AA5C4C499E5DC0AAAA93901A"/>
  </w:style>
  <w:style w:type="paragraph" w:customStyle="1" w:styleId="49896698ECF04EBDBB816B06AF1A3D76">
    <w:name w:val="49896698ECF04EBDBB816B06AF1A3D76"/>
  </w:style>
  <w:style w:type="paragraph" w:customStyle="1" w:styleId="D3DCEDC3F2C94F248F96A218CC2AE2CD">
    <w:name w:val="D3DCEDC3F2C94F248F96A218CC2AE2CD"/>
  </w:style>
  <w:style w:type="paragraph" w:customStyle="1" w:styleId="CD76EC8B39D0415B8D24B0E57A95B136">
    <w:name w:val="CD76EC8B39D0415B8D24B0E57A95B136"/>
  </w:style>
  <w:style w:type="paragraph" w:customStyle="1" w:styleId="799B17DF82414D13B285E88C4214885F">
    <w:name w:val="799B17DF82414D13B285E88C4214885F"/>
  </w:style>
  <w:style w:type="paragraph" w:customStyle="1" w:styleId="46C33E5144AA412C85651CFD92216F16">
    <w:name w:val="46C33E5144AA412C85651CFD92216F16"/>
  </w:style>
  <w:style w:type="paragraph" w:customStyle="1" w:styleId="CA898CACF93E4E8CAC16A4C98773B312">
    <w:name w:val="CA898CACF93E4E8CAC16A4C98773B312"/>
  </w:style>
  <w:style w:type="paragraph" w:customStyle="1" w:styleId="191796C00C684CAEA6FDF77B36CB8550">
    <w:name w:val="191796C00C684CAEA6FDF77B36CB8550"/>
  </w:style>
  <w:style w:type="paragraph" w:customStyle="1" w:styleId="F0A1EAD8050447578A6C47D53A3A64DF">
    <w:name w:val="F0A1EAD8050447578A6C47D53A3A64DF"/>
  </w:style>
  <w:style w:type="paragraph" w:customStyle="1" w:styleId="CFE9416706E644198D01EA0A4841D4EE">
    <w:name w:val="CFE9416706E644198D01EA0A4841D4EE"/>
  </w:style>
  <w:style w:type="paragraph" w:customStyle="1" w:styleId="EF7E602854AE4F408C3D031CBC7D5EC4">
    <w:name w:val="EF7E602854AE4F408C3D031CBC7D5EC4"/>
  </w:style>
  <w:style w:type="paragraph" w:customStyle="1" w:styleId="93271A9323B54591A6E097ED1E57081F">
    <w:name w:val="93271A9323B54591A6E097ED1E57081F"/>
  </w:style>
  <w:style w:type="paragraph" w:customStyle="1" w:styleId="02AACE9ABEBA400BB574E52454C2A1D3">
    <w:name w:val="02AACE9ABEBA400BB574E52454C2A1D3"/>
  </w:style>
  <w:style w:type="paragraph" w:customStyle="1" w:styleId="507B3359BDD9471A811FFD810F95FE45">
    <w:name w:val="507B3359BDD9471A811FFD810F95FE45"/>
  </w:style>
  <w:style w:type="paragraph" w:customStyle="1" w:styleId="8E9C6812475E4695997D4C71378F4A47">
    <w:name w:val="8E9C6812475E4695997D4C71378F4A47"/>
  </w:style>
  <w:style w:type="paragraph" w:customStyle="1" w:styleId="C9CCB957E38C4143B5E8D69A7CD33F21">
    <w:name w:val="C9CCB957E38C4143B5E8D69A7CD33F21"/>
  </w:style>
  <w:style w:type="paragraph" w:customStyle="1" w:styleId="F8460A65DF654BB49D255458172784E1">
    <w:name w:val="F8460A65DF654BB49D255458172784E1"/>
  </w:style>
  <w:style w:type="paragraph" w:customStyle="1" w:styleId="B85566B5184C46908DB21DE8CC246F1A">
    <w:name w:val="B85566B5184C46908DB21DE8CC246F1A"/>
  </w:style>
  <w:style w:type="paragraph" w:customStyle="1" w:styleId="FEC69618C9EB46C7A54AF9F8051BF67A">
    <w:name w:val="FEC69618C9EB46C7A54AF9F8051BF67A"/>
  </w:style>
  <w:style w:type="paragraph" w:customStyle="1" w:styleId="1D54D624A83A4734BB2E7FBA99643671">
    <w:name w:val="1D54D624A83A4734BB2E7FBA99643671"/>
  </w:style>
  <w:style w:type="paragraph" w:customStyle="1" w:styleId="6D1960D0387B4894ACEC66F3E72CC95A">
    <w:name w:val="6D1960D0387B4894ACEC66F3E72CC95A"/>
  </w:style>
  <w:style w:type="paragraph" w:customStyle="1" w:styleId="82451EB56A964A1C962FCF3BDC9FCE1F">
    <w:name w:val="82451EB56A964A1C962FCF3BDC9FCE1F"/>
  </w:style>
  <w:style w:type="paragraph" w:customStyle="1" w:styleId="1204EFC397D540C4924B1B930D948785">
    <w:name w:val="1204EFC397D540C4924B1B930D948785"/>
  </w:style>
  <w:style w:type="paragraph" w:customStyle="1" w:styleId="4A06E56C7389433DB1D77F8C2F81C072">
    <w:name w:val="4A06E56C7389433DB1D77F8C2F81C072"/>
  </w:style>
  <w:style w:type="paragraph" w:customStyle="1" w:styleId="FADD1C81F61741C48456F1A83BA6B48E">
    <w:name w:val="FADD1C81F61741C48456F1A83BA6B48E"/>
  </w:style>
  <w:style w:type="paragraph" w:customStyle="1" w:styleId="40328DAF3259439C8DE9127FB3E342FB">
    <w:name w:val="40328DAF3259439C8DE9127FB3E342FB"/>
  </w:style>
  <w:style w:type="paragraph" w:customStyle="1" w:styleId="037DAEB265224C3E8DAAC6DD57257A2C">
    <w:name w:val="037DAEB265224C3E8DAAC6DD57257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4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2</cp:revision>
  <cp:lastPrinted>2023-02-06T01:26:00Z</cp:lastPrinted>
  <dcterms:created xsi:type="dcterms:W3CDTF">2023-02-06T01:22:00Z</dcterms:created>
  <dcterms:modified xsi:type="dcterms:W3CDTF">2023-02-06T01:26:00Z</dcterms:modified>
</cp:coreProperties>
</file>