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456BE5D0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3671C3A8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07DC3C61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575C37F9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05A257E0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04D8C27217A44F9E84B17CC0FD5692F6"/>
            </w:placeholder>
            <w:text/>
          </w:sdtPr>
          <w:sdtEndPr/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2704FE73" w14:textId="199DDD9F" w:rsidR="007D7AE9" w:rsidRDefault="00692F4D" w:rsidP="00634756">
                <w:pPr>
                  <w:pStyle w:val="Title"/>
                </w:pPr>
                <w:r w:rsidRPr="00692F4D">
                  <w:t>U1 Pin 2 Short-Circuit</w:t>
                </w:r>
              </w:p>
            </w:tc>
          </w:sdtContent>
        </w:sdt>
      </w:tr>
      <w:tr w:rsidR="000715B0" w14:paraId="0F5DBCF6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4011D48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9F4AA696A63649A49828E6E419AF2941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7137366" w14:textId="71D10E39" w:rsidR="000715B0" w:rsidRDefault="00692F4D" w:rsidP="000715B0">
                <w:pPr>
                  <w:spacing w:line="259" w:lineRule="auto"/>
                </w:pPr>
                <w:r>
                  <w:t>T2</w:t>
                </w:r>
              </w:p>
            </w:tc>
          </w:sdtContent>
        </w:sdt>
        <w:tc>
          <w:tcPr>
            <w:tcW w:w="1533" w:type="dxa"/>
            <w:vAlign w:val="center"/>
          </w:tcPr>
          <w:p w14:paraId="103ECB8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1D74178630C24595834A17548038AE0E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4139C3D" w14:textId="1A7FD250" w:rsidR="000715B0" w:rsidRDefault="00692F4D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78FA7655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1A26D2F4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B383DB256E60431DB90AA9BC581B6D90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E77AD36" w14:textId="2F6F04BA" w:rsidR="000715B0" w:rsidRDefault="00692F4D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03CD0E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3DC6D12ACCE64113846268CA577FABB3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826F10E" w14:textId="1E02C2C4" w:rsidR="000715B0" w:rsidRDefault="00692F4D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3B9A8953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4D378904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3293051A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5A8BA064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66903EBC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46C39BCC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593CB15B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86CDE82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3A0CAA9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3B90A87A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5D864EB476C44297A96C7AF4A512C21F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99504DB" w14:textId="031EC342" w:rsidR="001618D1" w:rsidRDefault="00692F4D" w:rsidP="001618D1">
                <w:pPr>
                  <w:spacing w:line="259" w:lineRule="auto"/>
                  <w:jc w:val="center"/>
                </w:pPr>
                <w:r>
                  <w:t>U1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7341A556B54945B19BAB3DE786790FC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4E807F2" w14:textId="70FB1F69" w:rsidR="001618D1" w:rsidRDefault="00692F4D" w:rsidP="001618D1">
                <w:pPr>
                  <w:pStyle w:val="FormSmall"/>
                  <w:jc w:val="center"/>
                </w:pPr>
                <w:r>
                  <w:t>IC (ANALOG)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2075BD062574436B86B0C117E2B6FA1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485A634" w14:textId="71C92A5F" w:rsidR="001618D1" w:rsidRDefault="00692F4D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A822A4A6FE594F10B0D305129C924C7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6460A2F" w14:textId="30E0391B" w:rsidR="001618D1" w:rsidRPr="00CE53EC" w:rsidRDefault="00692F4D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1A701AFA8E4E4C4FB92DB728656990B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8017921" w14:textId="63040880" w:rsidR="001618D1" w:rsidRDefault="00692F4D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64B494CA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79C20B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BA008D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580CDD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927AEB6A9945406BA5EC38937B9BAEA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9659CE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831CB8900ED34BCFA353C190C19914A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A42188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0D2969C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6B5F027AD6054A718DC20D4DDFB540B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EBCF2B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5AA9D6B86EE245B9A14E319C0CABA17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1B8D89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0638C2657E2F486FB3D354AD741B955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B5AA91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28A12AA114DF446AA17948482906459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014ED9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F1097B7A294B43CAA50729211DC0BC8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EA4E8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ECB33B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9E8CDC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32BA68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CA09BA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600AFB17195B4C4A81D30AC2B91EFFD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88127B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E2AD6F94F5B243AF827AE6238E734E5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DDE937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CB14C2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EC851288787B4A48AB79705CCC56FC7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48BA8E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80FFC72DA6EA48FE84B8CB6BAF8A9A7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CDB936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264AC59DBABE4AF58008C83BE5CCDE8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EB2254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84A0115D73004C1F96E8B23A1A24FEE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34C758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55EB49764F7A428EBD12E222F27A109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7465F8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ACEF0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6E82D1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416CAA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969802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5B7662C00A9B4395AC0ED7B109749DF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F66FC7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9C507B6B8C9A40FAACE64AB976648C7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CF02AF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CB5706C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DADEA9266500427BBA08F0E62003831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95A498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285802FC2FED44F9AFEA922BC690524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7C3175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575C814A7E09406BA851CAB64E3884C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263E61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83BAA859E9884588812205041DFAB58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D7DABC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0800925447F046AD849A80F2140C2A3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9340BC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99B54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7A6948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C9C1EB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C52092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FF694CE1636B4C5EA59963431241F3A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235CE0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CA23531B853B43F0BD3E6FB0E032CE7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52D802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C3CE56B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BAAF7E00E94142E6BFC76ED8474D66B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CCB56B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7A128F76BB0342838EAF7BCEF32AE57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FCB0EC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7008A9A1086449D997BAE9D7E6A1EFD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C03207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304CF93BF067421EA580C51794131AF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F01613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47B7570E3B4A4E6FB3ED97012232F8D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2FAD7F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6B796B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73A11E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9CE01E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F2B776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F5542684903C46C0AF9945F9628696F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190494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AEC7105C310E4D6FB5987B7FCF1F75B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7586F6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CE12F1E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01759EC3FAFB4C158902B87125DBA94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C1ED15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0ED0DFF338644BECB6FB4C5D5B898AA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550BF2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01FC1FDCDA0745FBB7AF036217F7C1C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5C32EB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8F817CA4A91240C9804B7AC15408914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BE4D92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1EFC02C7F09A4A96BB6915190071D49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56ACA5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C51C25A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5D95EA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F0FF9F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2F54A6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79A7F37B6A104DCE880B81DCF88BB1C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7342AC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16600E296C4A42F08EFF8C6291FD7E2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75B156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36A9659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0FB27F12149E4108B862E675E472DA2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799C2A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BA7F9F3DE63D4951883E4463BD05F71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0CE215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B9BF1352AED2439E9F606EFA0F6FD79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EE2E7B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8855789C33E246E38615A7713784186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1E140A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4D7AA31B031344658020CF701B94E0A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979742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A8C812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B16B09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0809B8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0DB061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4CCBBB7C4A8A4F6AB9BD7C572CA8013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D84C8B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79F06D6CED0A43ADAF311CFE876C6B1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A13F43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3CE46D0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E6687F678B3642A7A5E7BB16444B515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B437E3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EFDD72A7A1EA41069DC138C4F0921CD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74E2E5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70EA64340BBB4881A8797D90EEC9E06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D55A7E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43366D00F3DE4BCC97BCB702FBC4539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A18693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C95E0B569BA0470B881E2787B628F7D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5896AA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4705D9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B7F7CD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4E537C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89A51F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B0D743A65E77464D93F91C0676967C9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3476E2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7D8354A0C06E42E884D5BEA804C0711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659F74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3EC3C37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F8461C87119A4B2EB9AED7D0ECDC071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5C290C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36C658F2ECEC4B1AACBEDB8D00CB06B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4388A2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349AF91F24EB434C919ADCE37DD53EE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8195AB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0B180765DA48486EBDAF731D3BFCCDC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FBA79D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94C78206C5E54481AA2495BB0B26383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FE233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B2AF4A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8CED3C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19F9CA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348F22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BC977639A65A4349AD7D9F64CC1ADDE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07EB35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6AF0C75148E14BD48430DF8C7A73881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7B1CDA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C2F5C48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39FEB1DFC7CE41A4B19FDAEFFD9C480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9F89B7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3F91E14DC36243F5843186D3267C6E1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171494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19AFD523CD874325AF0369C8021752D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214587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684F3550B09C4D2B9F5DFC6984A7EFF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192D83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672950AD8D3B4146AC83E46E4C2F303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97DDA6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98EC1F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FF413F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1AED47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B194B4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E1E94EC557EF40F4954DE317FC7AF9F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46A5E5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38A264A518FB4EF193DF43EC3A638A9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FB18D8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6744CD5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FC123C02866C40F2B0FC183D1F3C2539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4B4FA3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2DA50E2F64E14070B8CEE97024F9FC0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DF04B7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15E127F2552D4CF5A7CE434C895A0A9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68B667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7338911D5C4641BAA86C6EF5A97462C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CE6245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6FA22D407F4446A4AE43F3FB9893890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40DF4C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DA5238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6B47FB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5945E8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7FB531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FFD43B9DC2D543929032538280E1C6F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FAF380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682DEA4BA8A3477EB3FB83452B5DB6E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0043D0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0494296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F3CA960571CE4C3296DFC793E11ABFD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3500B65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44D4727255FE4F098BBFD7FA3060D1D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0D1DB0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DC76BF98861C4B33B24BDA8B3300394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DCBDA3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474A460A8EF94015A8C51C1BC097BC8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07EEE1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DA5A500D15624C05B116ADB1958A55C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0816D4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038A8F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58C448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12D557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3359EF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2A381643B13D4E89A81F616FF7BDA88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B1F20B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3B9E7B10FF4443609BCF85A27AA7A6D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4363FC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EAA56AE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741590C3A74241DFA4159A6DB0E996F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8B66A5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85CBDCB487534F3793DB5DCC8E2E8FF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919589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7276589F8A2C42DEAB3543A26EA0E0C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C68E81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1B241619D2434E48ABD65E9AE5057C6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F9D3DA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B2E8B27342DD4AA9BE30B13C63BA914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E542F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67726D9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17CC452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1284B67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0858C4E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EDD1CB05C3D14539B83DFD30E369D5E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086AB4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C72B992E0959439E99F6B4DCDAF6101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966C3E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5ED16A5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041211020F8D4D2097645BBE502E780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41A452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57BC87157888448285EFA2DAB023CC1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EDC89D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964F260C09964E32B3004F33B2A41D0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DA1DE2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0A19CA4FA054417FB15F19CAB24CB22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5D4ED4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3CAC10A2BE3046C1A565F99DB156632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49F14C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8F2BEBC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38A978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6E4CD5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A7847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E3A053DDE22648E1ACC09C2E0415B7A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F92744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A5F821C908F6443B847DD2A2765F5E6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083522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438C3113" w14:textId="77777777" w:rsidR="007034F7" w:rsidRDefault="007034F7"/>
    <w:p w14:paraId="74438CA0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10344467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5E76D773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2B329211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4030CCEE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631DAB1A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338F8C9EFF7E4E9B9AA769279D525A32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4E1A5437" w14:textId="31BF0C24" w:rsidR="00F7263C" w:rsidRDefault="00692F4D" w:rsidP="000715B0">
                <w:pPr>
                  <w:spacing w:line="259" w:lineRule="auto"/>
                </w:pPr>
                <w:r>
                  <w:t>Detect if U1 has a short-circuit to ground on pin 1.</w:t>
                </w:r>
              </w:p>
            </w:tc>
          </w:sdtContent>
        </w:sdt>
      </w:tr>
      <w:tr w:rsidR="001B3708" w14:paraId="3FE85074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0439FE95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509DA26B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00C3F25596714578928F7B0A7BD9B3B3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4E634011" w14:textId="20D7578C" w:rsidR="001B3708" w:rsidRPr="007D7AE9" w:rsidRDefault="00692F4D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measurement.</w:t>
                </w:r>
              </w:p>
            </w:tc>
          </w:sdtContent>
        </w:sdt>
      </w:tr>
      <w:tr w:rsidR="009C596D" w14:paraId="48F4FF43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4A6CBF55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8CD93BD" wp14:editId="21A969B2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432C1240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F16B4CA5144743B690738FC8CB34F113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79F18FF1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0CC50B47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1E700551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7E4E5717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7C44250C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9C729597E48B4138901F829B351CE6CF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4A88C6EC" w14:textId="0CC02DF6" w:rsidR="000715B0" w:rsidRDefault="00692F4D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AD3AF22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D4E2AFA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02D5A705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61F2DAE50B5B4EB9882227EEFF03AEC1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45F27DEC" w14:textId="5CE5C5F7" w:rsidR="000715B0" w:rsidRDefault="00692F4D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7F70B9E3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9752DF3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45B25DD1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930A02C8B9B24740A1DF2668E67688B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22983EEA" w14:textId="4612BBFF" w:rsidR="000715B0" w:rsidRDefault="00692F4D" w:rsidP="000715B0">
                <w:pPr>
                  <w:spacing w:line="259" w:lineRule="auto"/>
                </w:pPr>
                <w:r>
                  <w:t>Measure resistance between input pin and ground.</w:t>
                </w:r>
              </w:p>
            </w:tc>
          </w:sdtContent>
        </w:sdt>
      </w:tr>
      <w:tr w:rsidR="00186E2B" w:rsidRPr="004D41CA" w14:paraId="1E740F23" w14:textId="77777777" w:rsidTr="004627E4">
        <w:tc>
          <w:tcPr>
            <w:tcW w:w="1260" w:type="dxa"/>
            <w:vAlign w:val="center"/>
          </w:tcPr>
          <w:p w14:paraId="66C5E75A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3167185B320341D392C609ABECCA923C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51494C06" w14:textId="7F2989FA" w:rsidR="00186E2B" w:rsidRDefault="00692F4D" w:rsidP="00186E2B">
                <w:pPr>
                  <w:pStyle w:val="NoSpacing"/>
                  <w:rPr>
                    <w:rStyle w:val="Strong"/>
                  </w:rPr>
                </w:pPr>
                <w:r>
                  <w:t>TP1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03F66457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5658D3BD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657567A9" w14:textId="26E2D768" w:rsidR="00186E2B" w:rsidRPr="004D41CA" w:rsidRDefault="00692F4D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692F4D">
                  <w:rPr>
                    <w:rStyle w:val="Strong"/>
                    <w:noProof/>
                  </w:rPr>
                  <w:drawing>
                    <wp:inline distT="0" distB="0" distL="0" distR="0" wp14:anchorId="676E7EB4" wp14:editId="6B13F386">
                      <wp:extent cx="2731477" cy="1425806"/>
                      <wp:effectExtent l="0" t="0" r="0" b="317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4750" cy="14275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6416B634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A53488B" wp14:editId="0812B84B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72A37F20" w14:textId="77777777" w:rsidTr="00186E2B">
        <w:tc>
          <w:tcPr>
            <w:tcW w:w="1260" w:type="dxa"/>
            <w:vAlign w:val="center"/>
          </w:tcPr>
          <w:p w14:paraId="28BFD440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A03CBE4965764E23A95D933844F38CBB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623E65E0" w14:textId="678F92A5" w:rsidR="00186E2B" w:rsidRDefault="00692F4D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0ED73F49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32B91129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0550E3E4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134C6C6" wp14:editId="7710F7E1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0B435FA6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3C56F9F9" wp14:editId="6FC08A04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0D43208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1D136E4D" w14:textId="77777777" w:rsidTr="00AB1184">
        <w:tc>
          <w:tcPr>
            <w:tcW w:w="10800" w:type="dxa"/>
            <w:gridSpan w:val="5"/>
            <w:vAlign w:val="center"/>
          </w:tcPr>
          <w:p w14:paraId="6790121A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3456495D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D7B52C6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F231E6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151BF7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82B099B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61C3CD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243F42BD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BDAE4FAD49D54E84AE7BDE6EDFDB48C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D493F09" w14:textId="4180226F" w:rsidR="00B700E4" w:rsidRDefault="00FD23D6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DF7550B3590E473386A735E230F575A1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E043CB3" w14:textId="4337E58B" w:rsidR="00B700E4" w:rsidRDefault="00692F4D" w:rsidP="00B700E4">
                <w:pPr>
                  <w:spacing w:line="259" w:lineRule="auto"/>
                  <w:jc w:val="center"/>
                </w:pPr>
                <w:r>
                  <w:t>10 KΩ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C0CB8815B7664D0A8C9E9A5F23432665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3995F63" w14:textId="1AE4A7FE" w:rsidR="00B700E4" w:rsidRDefault="00692F4D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985A8CBCA2544B4BAE291459C8C30C12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DED5A4A" w14:textId="2DD28A10" w:rsidR="00B700E4" w:rsidRDefault="00692F4D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A35F85F294B949259D123569FF274F48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5ADB680" w14:textId="0F6BA12F" w:rsidR="00B700E4" w:rsidRDefault="00692F4D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29F0186A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4D9983EE" w14:textId="77777777" w:rsidTr="00294DB8">
        <w:tc>
          <w:tcPr>
            <w:tcW w:w="10790" w:type="dxa"/>
            <w:gridSpan w:val="4"/>
            <w:vAlign w:val="center"/>
          </w:tcPr>
          <w:p w14:paraId="7AE5667B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0DA2AFE2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567160F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EC5F3B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B22E0FB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41DFDEA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676DFDC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5423B95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A7944EC9095E437F82EA40C515AAEE87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8F48BBC" w14:textId="724E625A" w:rsidR="000F10AD" w:rsidRDefault="00692F4D" w:rsidP="000F10AD">
                <w:pPr>
                  <w:spacing w:line="259" w:lineRule="auto"/>
                  <w:jc w:val="center"/>
                </w:pPr>
                <w:r>
                  <w:t>T3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3AB4F724F4214225A13FFB5CF91773E4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8A18582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4AE66388C5F940D89B267830B55CCF36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78BC0B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6E86BF30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1AEBE4D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6289B67D029C47DC91A816E98A45B96C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7C74A1E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12E6EA3798D94900AFA015410E8A555F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37338F2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5920DF33F94241C594460C391CC46318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65C5071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8BADB61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6180DC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38CA5F0795794D19A4F02DA36705047B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1994B78" w14:textId="061307FE" w:rsidR="000F10AD" w:rsidRDefault="00692F4D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31A7FC808D4241BA97D18DDB5FDC62C6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0F1026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78E9551CF62A4C7C842315A8AB95A0B7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8F4F72B" w14:textId="44814877" w:rsidR="000F10AD" w:rsidRDefault="00692F4D" w:rsidP="000F10AD">
                <w:pPr>
                  <w:spacing w:line="259" w:lineRule="auto"/>
                </w:pPr>
                <w:r>
                  <w:t>U1</w:t>
                </w:r>
              </w:p>
            </w:tc>
          </w:sdtContent>
        </w:sdt>
      </w:tr>
      <w:tr w:rsidR="000F10AD" w14:paraId="07C3510C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37ED8E8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14AAEEB1CA214F88B69F6B7EA38493E3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453E664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1BA6751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5633285796F940B1BF8CB263BA35FC95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71A51DD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A7C7299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B08F0F4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35C7CC90E1E34AA29ADE7242CC9007A7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110B84D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97B3EF6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7C8EA3F983064A95A176CFDABB726957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82B26CD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3450F2D" w14:textId="77777777" w:rsidR="004D41CA" w:rsidRDefault="004D41CA">
      <w:pPr>
        <w:spacing w:line="259" w:lineRule="auto"/>
      </w:pPr>
      <w:r>
        <w:br w:type="page"/>
      </w:r>
    </w:p>
    <w:p w14:paraId="6B642901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3DEC660C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7C860EA2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5993759D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113A451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4E78F07B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FF1A" w14:textId="53EDDAD8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87B9D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11" o:title=""/>
                </v:shape>
                <w:control r:id="rId12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E2D9C" w14:textId="0FA4FFC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94342BF">
                <v:shape id="_x0000_i1041" type="#_x0000_t75" style="width:100.15pt;height:24pt" o:ole="">
                  <v:imagedata r:id="rId13" o:title=""/>
                </v:shape>
                <w:control r:id="rId14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971C" w14:textId="5CEAFF5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4647E3E">
                <v:shape id="_x0000_i1047" type="#_x0000_t75" style="width:100.15pt;height:24pt" o:ole="">
                  <v:imagedata r:id="rId15" o:title=""/>
                </v:shape>
                <w:control r:id="rId16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9D40E" w14:textId="2B0683D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4BD6BC">
                <v:shape id="_x0000_i1048" type="#_x0000_t75" style="width:1in;height:24pt" o:ole="">
                  <v:imagedata r:id="rId17" o:title=""/>
                </v:shape>
                <w:control r:id="rId18" w:name="deleteButton" w:shapeid="_x0000_i1048"/>
              </w:object>
            </w:r>
          </w:p>
        </w:tc>
      </w:tr>
      <w:tr w:rsidR="00563AB7" w:rsidRPr="00CC5B02" w14:paraId="652744C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7EE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11F8A11F2EAB416E969CDC60C5415C7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46D35D" w14:textId="21609205" w:rsidR="00563AB7" w:rsidRPr="0041404C" w:rsidRDefault="00692F4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20230205185001</w:t>
                </w:r>
              </w:p>
            </w:tc>
          </w:sdtContent>
        </w:sdt>
      </w:tr>
      <w:tr w:rsidR="00563AB7" w:rsidRPr="00CC5B02" w14:paraId="6A6C281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6E77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9E11757AEAF4D3CAFD082C5DBAB0ED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6A2077" w14:textId="5AFA4263" w:rsidR="00563AB7" w:rsidRPr="0041404C" w:rsidRDefault="00F042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8E3ED8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B7A7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9F3CD50DD79453DA75EE6ADC080ABF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A5D4DD" w14:textId="020F971F" w:rsidR="00563AB7" w:rsidRPr="0041404C" w:rsidRDefault="00F042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AD910A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BA28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C67913A7D11247B8B12F2338ECAE7F4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367952" w14:textId="4BC61C47" w:rsidR="00563AB7" w:rsidRPr="0041404C" w:rsidRDefault="00F042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2C2495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1F7D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98DC73EB1C84115887994D1946BB59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D6EE7DF" w14:textId="127F5407" w:rsidR="00563AB7" w:rsidRPr="0041404C" w:rsidRDefault="00F0421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283E3FA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7F5C" w14:textId="77777777" w:rsidR="00692F4D" w:rsidRDefault="00692F4D" w:rsidP="002E17B7">
      <w:pPr>
        <w:spacing w:after="0" w:line="240" w:lineRule="auto"/>
      </w:pPr>
      <w:r>
        <w:separator/>
      </w:r>
    </w:p>
  </w:endnote>
  <w:endnote w:type="continuationSeparator" w:id="0">
    <w:p w14:paraId="3B8AC096" w14:textId="77777777" w:rsidR="00692F4D" w:rsidRDefault="00692F4D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53A2BF4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68C4A30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3F06DC31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03CE7C1" w14:textId="77777777" w:rsidTr="004A4495">
      <w:trPr>
        <w:jc w:val="right"/>
      </w:trPr>
      <w:sdt>
        <w:sdtPr>
          <w:tag w:val="datetimestamp"/>
          <w:id w:val="-639416851"/>
          <w:placeholder>
            <w:docPart w:val="22AAE29BFF104B20998819CA37C3ACAE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3B4F58D" w14:textId="6506A565" w:rsidR="006E4D09" w:rsidRDefault="00F0421B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6B93C688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A558" w14:textId="77777777" w:rsidR="00692F4D" w:rsidRDefault="00692F4D" w:rsidP="002E17B7">
      <w:pPr>
        <w:spacing w:after="0" w:line="240" w:lineRule="auto"/>
      </w:pPr>
      <w:r>
        <w:separator/>
      </w:r>
    </w:p>
  </w:footnote>
  <w:footnote w:type="continuationSeparator" w:id="0">
    <w:p w14:paraId="134E624B" w14:textId="77777777" w:rsidR="00692F4D" w:rsidRDefault="00692F4D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43C41D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6EF5459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F8DD486" wp14:editId="3F1EF644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68392FA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0AA66F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6B756A2" w14:textId="3481CCBA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0421B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4D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1BC7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6D0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2F4D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421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D23D6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228D6D5"/>
  <w15:docId w15:val="{67684412-44B6-4937-BCD2-9086CDC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8C27217A44F9E84B17CC0FD56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50DA0-E4FE-4FF9-8403-7B31590109CC}"/>
      </w:docPartPr>
      <w:docPartBody>
        <w:p w:rsidR="00A06E5F" w:rsidRDefault="006B0EAF">
          <w:pPr>
            <w:pStyle w:val="04D8C27217A44F9E84B17CC0FD5692F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4AA696A63649A49828E6E419A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47F3B-1E0C-4618-B3A6-39698DC138AC}"/>
      </w:docPartPr>
      <w:docPartBody>
        <w:p w:rsidR="00A06E5F" w:rsidRDefault="006B0EAF">
          <w:pPr>
            <w:pStyle w:val="9F4AA696A63649A49828E6E419AF294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4178630C24595834A17548038A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6B3C-058F-4F3B-83A4-70FAA31DA712}"/>
      </w:docPartPr>
      <w:docPartBody>
        <w:p w:rsidR="00A06E5F" w:rsidRDefault="006B0EAF">
          <w:pPr>
            <w:pStyle w:val="1D74178630C24595834A17548038AE0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83DB256E60431DB90AA9BC581B6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2844F-7A1B-4E9C-9E80-C6B1A85D2641}"/>
      </w:docPartPr>
      <w:docPartBody>
        <w:p w:rsidR="00A06E5F" w:rsidRDefault="006B0EAF">
          <w:pPr>
            <w:pStyle w:val="B383DB256E60431DB90AA9BC581B6D9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C6D12ACCE64113846268CA577FA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80B6-0242-4FB3-9322-E82077754E9B}"/>
      </w:docPartPr>
      <w:docPartBody>
        <w:p w:rsidR="00A06E5F" w:rsidRDefault="006B0EAF">
          <w:pPr>
            <w:pStyle w:val="3DC6D12ACCE64113846268CA577FABB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D864EB476C44297A96C7AF4A512C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A91C-AE5F-43A3-BB17-96C24FEB7BB8}"/>
      </w:docPartPr>
      <w:docPartBody>
        <w:p w:rsidR="00A06E5F" w:rsidRDefault="006B0EAF">
          <w:pPr>
            <w:pStyle w:val="5D864EB476C44297A96C7AF4A512C21F"/>
          </w:pPr>
          <w:r>
            <w:t xml:space="preserve"> </w:t>
          </w:r>
        </w:p>
      </w:docPartBody>
    </w:docPart>
    <w:docPart>
      <w:docPartPr>
        <w:name w:val="7341A556B54945B19BAB3DE786790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3868F-A9F8-4791-84CE-2027D0086EFA}"/>
      </w:docPartPr>
      <w:docPartBody>
        <w:p w:rsidR="00A06E5F" w:rsidRDefault="006B0EAF">
          <w:pPr>
            <w:pStyle w:val="7341A556B54945B19BAB3DE786790F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075BD062574436B86B0C117E2B6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6E5F-B141-465F-B9FB-632A510765C6}"/>
      </w:docPartPr>
      <w:docPartBody>
        <w:p w:rsidR="00A06E5F" w:rsidRDefault="006B0EAF">
          <w:pPr>
            <w:pStyle w:val="2075BD062574436B86B0C117E2B6FA1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822A4A6FE594F10B0D305129C92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8D52-6885-4BD0-B4CA-A7858F10241A}"/>
      </w:docPartPr>
      <w:docPartBody>
        <w:p w:rsidR="00A06E5F" w:rsidRDefault="006B0EAF">
          <w:pPr>
            <w:pStyle w:val="A822A4A6FE594F10B0D305129C924C7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701AFA8E4E4C4FB92DB72865699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2F26-71CC-4E4A-9362-CE28BB27CDD6}"/>
      </w:docPartPr>
      <w:docPartBody>
        <w:p w:rsidR="00A06E5F" w:rsidRDefault="006B0EAF">
          <w:pPr>
            <w:pStyle w:val="1A701AFA8E4E4C4FB92DB728656990B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27AEB6A9945406BA5EC38937B9B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3612F-0584-4A13-AFE0-782656B8E606}"/>
      </w:docPartPr>
      <w:docPartBody>
        <w:p w:rsidR="00A06E5F" w:rsidRDefault="006B0EAF">
          <w:pPr>
            <w:pStyle w:val="927AEB6A9945406BA5EC38937B9BAEA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31CB8900ED34BCFA353C190C199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DD5B-7555-4594-B17E-A85CD9088087}"/>
      </w:docPartPr>
      <w:docPartBody>
        <w:p w:rsidR="00A06E5F" w:rsidRDefault="006B0EAF">
          <w:pPr>
            <w:pStyle w:val="831CB8900ED34BCFA353C190C19914A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B5F027AD6054A718DC20D4DDFB5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57E1-082C-404C-B9F4-BEB5A04799E7}"/>
      </w:docPartPr>
      <w:docPartBody>
        <w:p w:rsidR="00A06E5F" w:rsidRDefault="006B0EAF">
          <w:pPr>
            <w:pStyle w:val="6B5F027AD6054A718DC20D4DDFB540B7"/>
          </w:pPr>
          <w:r w:rsidRPr="00D26287">
            <w:t xml:space="preserve"> </w:t>
          </w:r>
        </w:p>
      </w:docPartBody>
    </w:docPart>
    <w:docPart>
      <w:docPartPr>
        <w:name w:val="5AA9D6B86EE245B9A14E319C0CAB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EB21-756A-47AB-A720-46EC082F3FA8}"/>
      </w:docPartPr>
      <w:docPartBody>
        <w:p w:rsidR="00A06E5F" w:rsidRDefault="006B0EAF">
          <w:pPr>
            <w:pStyle w:val="5AA9D6B86EE245B9A14E319C0CABA17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38C2657E2F486FB3D354AD741B9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0C135-60C0-47DF-941B-7739DBB6485C}"/>
      </w:docPartPr>
      <w:docPartBody>
        <w:p w:rsidR="00A06E5F" w:rsidRDefault="006B0EAF">
          <w:pPr>
            <w:pStyle w:val="0638C2657E2F486FB3D354AD741B95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8A12AA114DF446AA179484829064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5DA6-57B0-4DC1-BE8C-C490E89E5F08}"/>
      </w:docPartPr>
      <w:docPartBody>
        <w:p w:rsidR="00A06E5F" w:rsidRDefault="006B0EAF">
          <w:pPr>
            <w:pStyle w:val="28A12AA114DF446AA17948482906459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1097B7A294B43CAA50729211DC0B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7F489-6C4F-4B02-88BE-A1069BD4D9A3}"/>
      </w:docPartPr>
      <w:docPartBody>
        <w:p w:rsidR="00A06E5F" w:rsidRDefault="006B0EAF">
          <w:pPr>
            <w:pStyle w:val="F1097B7A294B43CAA50729211DC0BC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00AFB17195B4C4A81D30AC2B91EF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8886-05FE-4E8D-A2DE-4385EA7D050F}"/>
      </w:docPartPr>
      <w:docPartBody>
        <w:p w:rsidR="00A06E5F" w:rsidRDefault="006B0EAF">
          <w:pPr>
            <w:pStyle w:val="600AFB17195B4C4A81D30AC2B91EFFD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AD6F94F5B243AF827AE6238E73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AD885-5039-4A0C-8DE8-95A092BB4807}"/>
      </w:docPartPr>
      <w:docPartBody>
        <w:p w:rsidR="00A06E5F" w:rsidRDefault="006B0EAF">
          <w:pPr>
            <w:pStyle w:val="E2AD6F94F5B243AF827AE6238E734E5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C851288787B4A48AB79705CCC56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87C44-9BF3-4F20-968F-C927A611A2BD}"/>
      </w:docPartPr>
      <w:docPartBody>
        <w:p w:rsidR="00A06E5F" w:rsidRDefault="006B0EAF">
          <w:pPr>
            <w:pStyle w:val="EC851288787B4A48AB79705CCC56FC72"/>
          </w:pPr>
          <w:r w:rsidRPr="00D26287">
            <w:t xml:space="preserve"> </w:t>
          </w:r>
        </w:p>
      </w:docPartBody>
    </w:docPart>
    <w:docPart>
      <w:docPartPr>
        <w:name w:val="80FFC72DA6EA48FE84B8CB6BAF8A9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9B99A-5617-4236-9A9A-CF496499038D}"/>
      </w:docPartPr>
      <w:docPartBody>
        <w:p w:rsidR="00A06E5F" w:rsidRDefault="006B0EAF">
          <w:pPr>
            <w:pStyle w:val="80FFC72DA6EA48FE84B8CB6BAF8A9A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4AC59DBABE4AF58008C83BE5CC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52C21-9085-43F2-8B99-717C3121C760}"/>
      </w:docPartPr>
      <w:docPartBody>
        <w:p w:rsidR="00A06E5F" w:rsidRDefault="006B0EAF">
          <w:pPr>
            <w:pStyle w:val="264AC59DBABE4AF58008C83BE5CCDE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4A0115D73004C1F96E8B23A1A24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309A-8CAF-42DB-9BB7-4C765C5BF19C}"/>
      </w:docPartPr>
      <w:docPartBody>
        <w:p w:rsidR="00A06E5F" w:rsidRDefault="006B0EAF">
          <w:pPr>
            <w:pStyle w:val="84A0115D73004C1F96E8B23A1A24FEE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5EB49764F7A428EBD12E222F27A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295A0-7429-41AB-949E-AB4B0F432B21}"/>
      </w:docPartPr>
      <w:docPartBody>
        <w:p w:rsidR="00A06E5F" w:rsidRDefault="006B0EAF">
          <w:pPr>
            <w:pStyle w:val="55EB49764F7A428EBD12E222F27A10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7662C00A9B4395AC0ED7B10974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E35B-31A7-43B4-80FF-D338F8229E8B}"/>
      </w:docPartPr>
      <w:docPartBody>
        <w:p w:rsidR="00A06E5F" w:rsidRDefault="006B0EAF">
          <w:pPr>
            <w:pStyle w:val="5B7662C00A9B4395AC0ED7B109749DF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C507B6B8C9A40FAACE64AB976648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6250-2A69-454C-B69A-220F41DA3E11}"/>
      </w:docPartPr>
      <w:docPartBody>
        <w:p w:rsidR="00A06E5F" w:rsidRDefault="006B0EAF">
          <w:pPr>
            <w:pStyle w:val="9C507B6B8C9A40FAACE64AB976648C7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ADEA9266500427BBA08F0E62003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016C5-D8D9-47B7-A514-7F2985EE48EF}"/>
      </w:docPartPr>
      <w:docPartBody>
        <w:p w:rsidR="00A06E5F" w:rsidRDefault="006B0EAF">
          <w:pPr>
            <w:pStyle w:val="DADEA9266500427BBA08F0E620038315"/>
          </w:pPr>
          <w:r w:rsidRPr="00D26287">
            <w:t xml:space="preserve"> </w:t>
          </w:r>
        </w:p>
      </w:docPartBody>
    </w:docPart>
    <w:docPart>
      <w:docPartPr>
        <w:name w:val="285802FC2FED44F9AFEA922BC6905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A958-5EAF-4828-BF41-14D6DC11FE3E}"/>
      </w:docPartPr>
      <w:docPartBody>
        <w:p w:rsidR="00A06E5F" w:rsidRDefault="006B0EAF">
          <w:pPr>
            <w:pStyle w:val="285802FC2FED44F9AFEA922BC69052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75C814A7E09406BA851CAB64E388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334A8-A820-4A11-B57A-BC6364031300}"/>
      </w:docPartPr>
      <w:docPartBody>
        <w:p w:rsidR="00A06E5F" w:rsidRDefault="006B0EAF">
          <w:pPr>
            <w:pStyle w:val="575C814A7E09406BA851CAB64E3884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3BAA859E9884588812205041DFA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CB138-0AB3-4B5E-BF89-ECD641D8CDD0}"/>
      </w:docPartPr>
      <w:docPartBody>
        <w:p w:rsidR="00A06E5F" w:rsidRDefault="006B0EAF">
          <w:pPr>
            <w:pStyle w:val="83BAA859E9884588812205041DFAB58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800925447F046AD849A80F2140C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580E-B84A-4261-B3F5-3014AB53CD1D}"/>
      </w:docPartPr>
      <w:docPartBody>
        <w:p w:rsidR="00A06E5F" w:rsidRDefault="006B0EAF">
          <w:pPr>
            <w:pStyle w:val="0800925447F046AD849A80F2140C2A3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F694CE1636B4C5EA59963431241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3AD0-DBC7-4657-AE4A-B9E8C382CDEA}"/>
      </w:docPartPr>
      <w:docPartBody>
        <w:p w:rsidR="00A06E5F" w:rsidRDefault="006B0EAF">
          <w:pPr>
            <w:pStyle w:val="FF694CE1636B4C5EA59963431241F3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A23531B853B43F0BD3E6FB0E032C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9D55-3A2E-4A3C-9B6D-4B04095BF1F2}"/>
      </w:docPartPr>
      <w:docPartBody>
        <w:p w:rsidR="00A06E5F" w:rsidRDefault="006B0EAF">
          <w:pPr>
            <w:pStyle w:val="CA23531B853B43F0BD3E6FB0E032CE7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AAF7E00E94142E6BFC76ED8474D6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68A1B-D09A-4344-87CE-4A3F92DE0C76}"/>
      </w:docPartPr>
      <w:docPartBody>
        <w:p w:rsidR="00A06E5F" w:rsidRDefault="006B0EAF">
          <w:pPr>
            <w:pStyle w:val="BAAF7E00E94142E6BFC76ED8474D66B0"/>
          </w:pPr>
          <w:r w:rsidRPr="00D26287">
            <w:t xml:space="preserve"> </w:t>
          </w:r>
        </w:p>
      </w:docPartBody>
    </w:docPart>
    <w:docPart>
      <w:docPartPr>
        <w:name w:val="7A128F76BB0342838EAF7BCEF32A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1F7BA-0C44-435F-8A6F-297DE20C6137}"/>
      </w:docPartPr>
      <w:docPartBody>
        <w:p w:rsidR="00A06E5F" w:rsidRDefault="006B0EAF">
          <w:pPr>
            <w:pStyle w:val="7A128F76BB0342838EAF7BCEF32AE57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008A9A1086449D997BAE9D7E6A1E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14128-A607-48AE-AC34-70686245D9F3}"/>
      </w:docPartPr>
      <w:docPartBody>
        <w:p w:rsidR="00A06E5F" w:rsidRDefault="006B0EAF">
          <w:pPr>
            <w:pStyle w:val="7008A9A1086449D997BAE9D7E6A1EFD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4CF93BF067421EA580C5179413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A706-3C07-4EB7-9B4F-CAE1ABEE23AA}"/>
      </w:docPartPr>
      <w:docPartBody>
        <w:p w:rsidR="00A06E5F" w:rsidRDefault="006B0EAF">
          <w:pPr>
            <w:pStyle w:val="304CF93BF067421EA580C51794131A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7B7570E3B4A4E6FB3ED97012232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7EAD-D9A3-43CF-9A1C-66989D31058D}"/>
      </w:docPartPr>
      <w:docPartBody>
        <w:p w:rsidR="00A06E5F" w:rsidRDefault="006B0EAF">
          <w:pPr>
            <w:pStyle w:val="47B7570E3B4A4E6FB3ED97012232F8D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5542684903C46C0AF9945F962869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D423B-0E33-4D75-A8CD-8B6628073FA8}"/>
      </w:docPartPr>
      <w:docPartBody>
        <w:p w:rsidR="00A06E5F" w:rsidRDefault="006B0EAF">
          <w:pPr>
            <w:pStyle w:val="F5542684903C46C0AF9945F9628696F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EC7105C310E4D6FB5987B7FCF1F7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555DC-56C0-48F1-AC02-213A89228951}"/>
      </w:docPartPr>
      <w:docPartBody>
        <w:p w:rsidR="00A06E5F" w:rsidRDefault="006B0EAF">
          <w:pPr>
            <w:pStyle w:val="AEC7105C310E4D6FB5987B7FCF1F75B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759EC3FAFB4C158902B87125DB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35FC-66B0-45D3-AA7A-794BBAA0B5F2}"/>
      </w:docPartPr>
      <w:docPartBody>
        <w:p w:rsidR="00A06E5F" w:rsidRDefault="006B0EAF">
          <w:pPr>
            <w:pStyle w:val="01759EC3FAFB4C158902B87125DBA94E"/>
          </w:pPr>
          <w:r w:rsidRPr="00D26287">
            <w:t xml:space="preserve"> </w:t>
          </w:r>
        </w:p>
      </w:docPartBody>
    </w:docPart>
    <w:docPart>
      <w:docPartPr>
        <w:name w:val="0ED0DFF338644BECB6FB4C5D5B898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AE40-16D3-4C7E-B7C3-40779ED07CB2}"/>
      </w:docPartPr>
      <w:docPartBody>
        <w:p w:rsidR="00A06E5F" w:rsidRDefault="006B0EAF">
          <w:pPr>
            <w:pStyle w:val="0ED0DFF338644BECB6FB4C5D5B898AA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FC1FDCDA0745FBB7AF036217F7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84F4-733D-4734-BC0D-9A6005BDCB6D}"/>
      </w:docPartPr>
      <w:docPartBody>
        <w:p w:rsidR="00A06E5F" w:rsidRDefault="006B0EAF">
          <w:pPr>
            <w:pStyle w:val="01FC1FDCDA0745FBB7AF036217F7C1C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F817CA4A91240C9804B7AC154089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4131F-978D-4570-BCC9-7BCCC4BC5092}"/>
      </w:docPartPr>
      <w:docPartBody>
        <w:p w:rsidR="00A06E5F" w:rsidRDefault="006B0EAF">
          <w:pPr>
            <w:pStyle w:val="8F817CA4A91240C9804B7AC15408914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EFC02C7F09A4A96BB6915190071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F867C-D949-472C-B740-89185B50DD8A}"/>
      </w:docPartPr>
      <w:docPartBody>
        <w:p w:rsidR="00A06E5F" w:rsidRDefault="006B0EAF">
          <w:pPr>
            <w:pStyle w:val="1EFC02C7F09A4A96BB6915190071D4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9A7F37B6A104DCE880B81DCF88BB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1A12-09AE-43F4-8C75-1EF893542C46}"/>
      </w:docPartPr>
      <w:docPartBody>
        <w:p w:rsidR="00A06E5F" w:rsidRDefault="006B0EAF">
          <w:pPr>
            <w:pStyle w:val="79A7F37B6A104DCE880B81DCF88BB1C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600E296C4A42F08EFF8C6291FD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1AEAD-42B4-4257-8097-B7E9568A061C}"/>
      </w:docPartPr>
      <w:docPartBody>
        <w:p w:rsidR="00A06E5F" w:rsidRDefault="006B0EAF">
          <w:pPr>
            <w:pStyle w:val="16600E296C4A42F08EFF8C6291FD7E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B27F12149E4108B862E675E472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1CB73-06A9-48E5-929F-43DB4D4D363B}"/>
      </w:docPartPr>
      <w:docPartBody>
        <w:p w:rsidR="00A06E5F" w:rsidRDefault="006B0EAF">
          <w:pPr>
            <w:pStyle w:val="0FB27F12149E4108B862E675E472DA25"/>
          </w:pPr>
          <w:r w:rsidRPr="00D26287">
            <w:t xml:space="preserve"> </w:t>
          </w:r>
        </w:p>
      </w:docPartBody>
    </w:docPart>
    <w:docPart>
      <w:docPartPr>
        <w:name w:val="BA7F9F3DE63D4951883E4463BD05F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855F5-2BB8-4A12-B3BB-BFD4580AD845}"/>
      </w:docPartPr>
      <w:docPartBody>
        <w:p w:rsidR="00A06E5F" w:rsidRDefault="006B0EAF">
          <w:pPr>
            <w:pStyle w:val="BA7F9F3DE63D4951883E4463BD05F7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9BF1352AED2439E9F606EFA0F6F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41132-0012-4582-BDB4-A68FE3845C3A}"/>
      </w:docPartPr>
      <w:docPartBody>
        <w:p w:rsidR="00A06E5F" w:rsidRDefault="006B0EAF">
          <w:pPr>
            <w:pStyle w:val="B9BF1352AED2439E9F606EFA0F6FD79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55789C33E246E38615A7713784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C124D-E2AF-4689-B8F2-3D4D9F528A7A}"/>
      </w:docPartPr>
      <w:docPartBody>
        <w:p w:rsidR="00A06E5F" w:rsidRDefault="006B0EAF">
          <w:pPr>
            <w:pStyle w:val="8855789C33E246E38615A771378418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7AA31B031344658020CF701B94E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DD4DC-9BF0-4D72-8A72-AFABF5868CC4}"/>
      </w:docPartPr>
      <w:docPartBody>
        <w:p w:rsidR="00A06E5F" w:rsidRDefault="006B0EAF">
          <w:pPr>
            <w:pStyle w:val="4D7AA31B031344658020CF701B94E0A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CBBB7C4A8A4F6AB9BD7C572CA80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7A08-4617-4CDA-8C38-98EBC381C502}"/>
      </w:docPartPr>
      <w:docPartBody>
        <w:p w:rsidR="00A06E5F" w:rsidRDefault="006B0EAF">
          <w:pPr>
            <w:pStyle w:val="4CCBBB7C4A8A4F6AB9BD7C572CA8013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9F06D6CED0A43ADAF311CFE876C6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6503-80F3-4B90-A563-BC6036F4D920}"/>
      </w:docPartPr>
      <w:docPartBody>
        <w:p w:rsidR="00A06E5F" w:rsidRDefault="006B0EAF">
          <w:pPr>
            <w:pStyle w:val="79F06D6CED0A43ADAF311CFE876C6B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6687F678B3642A7A5E7BB16444B5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F29D8-3A72-4B3F-BED7-CCBADFE207FB}"/>
      </w:docPartPr>
      <w:docPartBody>
        <w:p w:rsidR="00A06E5F" w:rsidRDefault="006B0EAF">
          <w:pPr>
            <w:pStyle w:val="E6687F678B3642A7A5E7BB16444B5155"/>
          </w:pPr>
          <w:r w:rsidRPr="00D26287">
            <w:t xml:space="preserve"> </w:t>
          </w:r>
        </w:p>
      </w:docPartBody>
    </w:docPart>
    <w:docPart>
      <w:docPartPr>
        <w:name w:val="EFDD72A7A1EA41069DC138C4F092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2E4F-F85E-4B0C-849A-1A4497A4C582}"/>
      </w:docPartPr>
      <w:docPartBody>
        <w:p w:rsidR="00A06E5F" w:rsidRDefault="006B0EAF">
          <w:pPr>
            <w:pStyle w:val="EFDD72A7A1EA41069DC138C4F0921CD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0EA64340BBB4881A8797D90EEC9E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0C21F-EB91-4D0B-B0CA-ACC1D3466D8C}"/>
      </w:docPartPr>
      <w:docPartBody>
        <w:p w:rsidR="00A06E5F" w:rsidRDefault="006B0EAF">
          <w:pPr>
            <w:pStyle w:val="70EA64340BBB4881A8797D90EEC9E06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366D00F3DE4BCC97BCB702FBC45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28BD-92C7-4208-AA32-B851AF57A145}"/>
      </w:docPartPr>
      <w:docPartBody>
        <w:p w:rsidR="00A06E5F" w:rsidRDefault="006B0EAF">
          <w:pPr>
            <w:pStyle w:val="43366D00F3DE4BCC97BCB702FBC4539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95E0B569BA0470B881E2787B628F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C02BB-5575-425D-B344-C7FC3B242DBE}"/>
      </w:docPartPr>
      <w:docPartBody>
        <w:p w:rsidR="00A06E5F" w:rsidRDefault="006B0EAF">
          <w:pPr>
            <w:pStyle w:val="C95E0B569BA0470B881E2787B628F7D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D743A65E77464D93F91C0676967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5290-8CAC-47A8-9428-E0DF98C28325}"/>
      </w:docPartPr>
      <w:docPartBody>
        <w:p w:rsidR="00A06E5F" w:rsidRDefault="006B0EAF">
          <w:pPr>
            <w:pStyle w:val="B0D743A65E77464D93F91C0676967C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D8354A0C06E42E884D5BEA804C07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A00BB-0741-483B-A274-2B80F5D1CB0D}"/>
      </w:docPartPr>
      <w:docPartBody>
        <w:p w:rsidR="00A06E5F" w:rsidRDefault="006B0EAF">
          <w:pPr>
            <w:pStyle w:val="7D8354A0C06E42E884D5BEA804C0711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461C87119A4B2EB9AED7D0ECDC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A14DE-B704-473F-BB7D-8B63FB82C031}"/>
      </w:docPartPr>
      <w:docPartBody>
        <w:p w:rsidR="00A06E5F" w:rsidRDefault="006B0EAF">
          <w:pPr>
            <w:pStyle w:val="F8461C87119A4B2EB9AED7D0ECDC0711"/>
          </w:pPr>
          <w:r w:rsidRPr="00D26287">
            <w:t xml:space="preserve"> </w:t>
          </w:r>
        </w:p>
      </w:docPartBody>
    </w:docPart>
    <w:docPart>
      <w:docPartPr>
        <w:name w:val="36C658F2ECEC4B1AACBEDB8D00CB0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8B265-C410-4E9D-808E-40C20D8F476F}"/>
      </w:docPartPr>
      <w:docPartBody>
        <w:p w:rsidR="00A06E5F" w:rsidRDefault="006B0EAF">
          <w:pPr>
            <w:pStyle w:val="36C658F2ECEC4B1AACBEDB8D00CB06B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49AF91F24EB434C919ADCE37DD5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DACB7-4E1F-41C5-ADEF-D04B65633870}"/>
      </w:docPartPr>
      <w:docPartBody>
        <w:p w:rsidR="00A06E5F" w:rsidRDefault="006B0EAF">
          <w:pPr>
            <w:pStyle w:val="349AF91F24EB434C919ADCE37DD53EE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B180765DA48486EBDAF731D3BFCC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508-DBD2-43E9-8F3C-EF85B8D527FB}"/>
      </w:docPartPr>
      <w:docPartBody>
        <w:p w:rsidR="00A06E5F" w:rsidRDefault="006B0EAF">
          <w:pPr>
            <w:pStyle w:val="0B180765DA48486EBDAF731D3BFCCDC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C78206C5E54481AA2495BB0B263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A7DB-273C-4508-AF8C-5603CD7B3D26}"/>
      </w:docPartPr>
      <w:docPartBody>
        <w:p w:rsidR="00A06E5F" w:rsidRDefault="006B0EAF">
          <w:pPr>
            <w:pStyle w:val="94C78206C5E54481AA2495BB0B26383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C977639A65A4349AD7D9F64CC1A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C5DE1-E9C5-453E-850A-DE07956CB409}"/>
      </w:docPartPr>
      <w:docPartBody>
        <w:p w:rsidR="00A06E5F" w:rsidRDefault="006B0EAF">
          <w:pPr>
            <w:pStyle w:val="BC977639A65A4349AD7D9F64CC1ADD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AF0C75148E14BD48430DF8C7A738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3943D-8800-4AB3-9C6E-BCAD615B67AE}"/>
      </w:docPartPr>
      <w:docPartBody>
        <w:p w:rsidR="00A06E5F" w:rsidRDefault="006B0EAF">
          <w:pPr>
            <w:pStyle w:val="6AF0C75148E14BD48430DF8C7A7388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9FEB1DFC7CE41A4B19FDAEFFD9C4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9B450-A1F5-4747-ACC7-B80ADFBD6E7D}"/>
      </w:docPartPr>
      <w:docPartBody>
        <w:p w:rsidR="00A06E5F" w:rsidRDefault="006B0EAF">
          <w:pPr>
            <w:pStyle w:val="39FEB1DFC7CE41A4B19FDAEFFD9C4802"/>
          </w:pPr>
          <w:r w:rsidRPr="00D26287">
            <w:t xml:space="preserve"> </w:t>
          </w:r>
        </w:p>
      </w:docPartBody>
    </w:docPart>
    <w:docPart>
      <w:docPartPr>
        <w:name w:val="3F91E14DC36243F5843186D3267C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832F9-F138-4BA7-A1ED-D0ECBE799ADB}"/>
      </w:docPartPr>
      <w:docPartBody>
        <w:p w:rsidR="00A06E5F" w:rsidRDefault="006B0EAF">
          <w:pPr>
            <w:pStyle w:val="3F91E14DC36243F5843186D3267C6E1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9AFD523CD874325AF0369C802175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0AF90-D8A2-4CA5-BE20-318D64E9654E}"/>
      </w:docPartPr>
      <w:docPartBody>
        <w:p w:rsidR="00A06E5F" w:rsidRDefault="006B0EAF">
          <w:pPr>
            <w:pStyle w:val="19AFD523CD874325AF0369C8021752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84F3550B09C4D2B9F5DFC6984A7E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6A00-422C-4E92-9A49-D77F10EE9A9B}"/>
      </w:docPartPr>
      <w:docPartBody>
        <w:p w:rsidR="00A06E5F" w:rsidRDefault="006B0EAF">
          <w:pPr>
            <w:pStyle w:val="684F3550B09C4D2B9F5DFC6984A7EFF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72950AD8D3B4146AC83E46E4C2F3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48543-291B-4B68-B6C7-00AC10A56DA1}"/>
      </w:docPartPr>
      <w:docPartBody>
        <w:p w:rsidR="00A06E5F" w:rsidRDefault="006B0EAF">
          <w:pPr>
            <w:pStyle w:val="672950AD8D3B4146AC83E46E4C2F303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1E94EC557EF40F4954DE317FC7AF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3F82A-4B3B-4FD8-A397-C888AEB5FA3C}"/>
      </w:docPartPr>
      <w:docPartBody>
        <w:p w:rsidR="00A06E5F" w:rsidRDefault="006B0EAF">
          <w:pPr>
            <w:pStyle w:val="E1E94EC557EF40F4954DE317FC7AF9F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8A264A518FB4EF193DF43EC3A638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78AA3-22ED-4C83-A93A-48AD5D3323C8}"/>
      </w:docPartPr>
      <w:docPartBody>
        <w:p w:rsidR="00A06E5F" w:rsidRDefault="006B0EAF">
          <w:pPr>
            <w:pStyle w:val="38A264A518FB4EF193DF43EC3A638A9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C123C02866C40F2B0FC183D1F3C2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15D4-3CF0-4897-B688-89372662D7B9}"/>
      </w:docPartPr>
      <w:docPartBody>
        <w:p w:rsidR="00A06E5F" w:rsidRDefault="006B0EAF">
          <w:pPr>
            <w:pStyle w:val="FC123C02866C40F2B0FC183D1F3C2539"/>
          </w:pPr>
          <w:r w:rsidRPr="00D26287">
            <w:t xml:space="preserve"> </w:t>
          </w:r>
        </w:p>
      </w:docPartBody>
    </w:docPart>
    <w:docPart>
      <w:docPartPr>
        <w:name w:val="2DA50E2F64E14070B8CEE97024F9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31418-9D52-4E1B-B074-FF38E3E40958}"/>
      </w:docPartPr>
      <w:docPartBody>
        <w:p w:rsidR="00A06E5F" w:rsidRDefault="006B0EAF">
          <w:pPr>
            <w:pStyle w:val="2DA50E2F64E14070B8CEE97024F9FC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5E127F2552D4CF5A7CE434C895A0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3D4C7-F940-4E13-8834-E04B9E2C943D}"/>
      </w:docPartPr>
      <w:docPartBody>
        <w:p w:rsidR="00A06E5F" w:rsidRDefault="006B0EAF">
          <w:pPr>
            <w:pStyle w:val="15E127F2552D4CF5A7CE434C895A0A9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338911D5C4641BAA86C6EF5A9746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3EB1-D693-44D8-BDA6-FA860DB85F08}"/>
      </w:docPartPr>
      <w:docPartBody>
        <w:p w:rsidR="00A06E5F" w:rsidRDefault="006B0EAF">
          <w:pPr>
            <w:pStyle w:val="7338911D5C4641BAA86C6EF5A97462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FA22D407F4446A4AE43F3FB9893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A54DF-8867-45A3-B944-2439174B044C}"/>
      </w:docPartPr>
      <w:docPartBody>
        <w:p w:rsidR="00A06E5F" w:rsidRDefault="006B0EAF">
          <w:pPr>
            <w:pStyle w:val="6FA22D407F4446A4AE43F3FB9893890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FD43B9DC2D543929032538280E1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C7D32-4550-4ED4-9B12-E963B67F937C}"/>
      </w:docPartPr>
      <w:docPartBody>
        <w:p w:rsidR="00A06E5F" w:rsidRDefault="006B0EAF">
          <w:pPr>
            <w:pStyle w:val="FFD43B9DC2D543929032538280E1C6F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82DEA4BA8A3477EB3FB83452B5DB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5FE2D-2A26-482B-82D5-6A40C59924CC}"/>
      </w:docPartPr>
      <w:docPartBody>
        <w:p w:rsidR="00A06E5F" w:rsidRDefault="006B0EAF">
          <w:pPr>
            <w:pStyle w:val="682DEA4BA8A3477EB3FB83452B5DB6E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3CA960571CE4C3296DFC793E11AB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F9B98-4735-4028-B3FE-BD5F7196EF01}"/>
      </w:docPartPr>
      <w:docPartBody>
        <w:p w:rsidR="00A06E5F" w:rsidRDefault="006B0EAF">
          <w:pPr>
            <w:pStyle w:val="F3CA960571CE4C3296DFC793E11ABFDF"/>
          </w:pPr>
          <w:r w:rsidRPr="00D26287">
            <w:t xml:space="preserve"> </w:t>
          </w:r>
        </w:p>
      </w:docPartBody>
    </w:docPart>
    <w:docPart>
      <w:docPartPr>
        <w:name w:val="44D4727255FE4F098BBFD7FA3060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577D9-151B-40D9-B685-1F2ED9E4E977}"/>
      </w:docPartPr>
      <w:docPartBody>
        <w:p w:rsidR="00A06E5F" w:rsidRDefault="006B0EAF">
          <w:pPr>
            <w:pStyle w:val="44D4727255FE4F098BBFD7FA3060D1D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76BF98861C4B33B24BDA8B3300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9A76-3C5F-4677-8D70-9E22E0D110EF}"/>
      </w:docPartPr>
      <w:docPartBody>
        <w:p w:rsidR="00A06E5F" w:rsidRDefault="006B0EAF">
          <w:pPr>
            <w:pStyle w:val="DC76BF98861C4B33B24BDA8B3300394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74A460A8EF94015A8C51C1BC097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E9C6-20AD-4423-874C-C9B827F7CB3C}"/>
      </w:docPartPr>
      <w:docPartBody>
        <w:p w:rsidR="00A06E5F" w:rsidRDefault="006B0EAF">
          <w:pPr>
            <w:pStyle w:val="474A460A8EF94015A8C51C1BC097BC8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A5A500D15624C05B116ADB1958A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63EA-F376-42F7-97FB-FEA68F8F4CB3}"/>
      </w:docPartPr>
      <w:docPartBody>
        <w:p w:rsidR="00A06E5F" w:rsidRDefault="006B0EAF">
          <w:pPr>
            <w:pStyle w:val="DA5A500D15624C05B116ADB1958A55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A381643B13D4E89A81F616FF7BD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8A1C-8995-4BDE-8B8F-A709FA7DE944}"/>
      </w:docPartPr>
      <w:docPartBody>
        <w:p w:rsidR="00A06E5F" w:rsidRDefault="006B0EAF">
          <w:pPr>
            <w:pStyle w:val="2A381643B13D4E89A81F616FF7BDA88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9E7B10FF4443609BCF85A27AA7A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ECED3-D484-4A8E-ABFE-0AA5FC58642F}"/>
      </w:docPartPr>
      <w:docPartBody>
        <w:p w:rsidR="00A06E5F" w:rsidRDefault="006B0EAF">
          <w:pPr>
            <w:pStyle w:val="3B9E7B10FF4443609BCF85A27AA7A6D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41590C3A74241DFA4159A6DB0E99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9F4EE-4F17-4E7F-A5D6-0F6908F18B87}"/>
      </w:docPartPr>
      <w:docPartBody>
        <w:p w:rsidR="00A06E5F" w:rsidRDefault="006B0EAF">
          <w:pPr>
            <w:pStyle w:val="741590C3A74241DFA4159A6DB0E996FE"/>
          </w:pPr>
          <w:r w:rsidRPr="00D26287">
            <w:t xml:space="preserve"> </w:t>
          </w:r>
        </w:p>
      </w:docPartBody>
    </w:docPart>
    <w:docPart>
      <w:docPartPr>
        <w:name w:val="85CBDCB487534F3793DB5DCC8E2E8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5055-2D57-4F6A-889B-91CA18293DD8}"/>
      </w:docPartPr>
      <w:docPartBody>
        <w:p w:rsidR="00A06E5F" w:rsidRDefault="006B0EAF">
          <w:pPr>
            <w:pStyle w:val="85CBDCB487534F3793DB5DCC8E2E8F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276589F8A2C42DEAB3543A26EA0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F5C1-0817-428B-A87E-6CD154B57CD9}"/>
      </w:docPartPr>
      <w:docPartBody>
        <w:p w:rsidR="00A06E5F" w:rsidRDefault="006B0EAF">
          <w:pPr>
            <w:pStyle w:val="7276589F8A2C42DEAB3543A26EA0E0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B241619D2434E48ABD65E9AE505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70BD-0A0A-4E6A-8544-1D9F3DBBB2CD}"/>
      </w:docPartPr>
      <w:docPartBody>
        <w:p w:rsidR="00A06E5F" w:rsidRDefault="006B0EAF">
          <w:pPr>
            <w:pStyle w:val="1B241619D2434E48ABD65E9AE5057C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E8B27342DD4AA9BE30B13C63BA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D4450-32F5-46BE-8ED9-15D716CBA013}"/>
      </w:docPartPr>
      <w:docPartBody>
        <w:p w:rsidR="00A06E5F" w:rsidRDefault="006B0EAF">
          <w:pPr>
            <w:pStyle w:val="B2E8B27342DD4AA9BE30B13C63BA914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DD1CB05C3D14539B83DFD30E369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D6D60-E279-4AE3-970C-582B7068FEFD}"/>
      </w:docPartPr>
      <w:docPartBody>
        <w:p w:rsidR="00A06E5F" w:rsidRDefault="006B0EAF">
          <w:pPr>
            <w:pStyle w:val="EDD1CB05C3D14539B83DFD30E369D5E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72B992E0959439E99F6B4DCDAF6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ED8-B997-4946-8E96-428E78D62D5A}"/>
      </w:docPartPr>
      <w:docPartBody>
        <w:p w:rsidR="00A06E5F" w:rsidRDefault="006B0EAF">
          <w:pPr>
            <w:pStyle w:val="C72B992E0959439E99F6B4DCDAF610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41211020F8D4D2097645BBE502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0A1D0-32C0-4581-B38B-9D717DCD219E}"/>
      </w:docPartPr>
      <w:docPartBody>
        <w:p w:rsidR="00A06E5F" w:rsidRDefault="006B0EAF">
          <w:pPr>
            <w:pStyle w:val="041211020F8D4D2097645BBE502E7806"/>
          </w:pPr>
          <w:r w:rsidRPr="00D26287">
            <w:t xml:space="preserve"> </w:t>
          </w:r>
        </w:p>
      </w:docPartBody>
    </w:docPart>
    <w:docPart>
      <w:docPartPr>
        <w:name w:val="57BC87157888448285EFA2DAB023C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069E-E9D4-497F-9A60-AB9376B24062}"/>
      </w:docPartPr>
      <w:docPartBody>
        <w:p w:rsidR="00A06E5F" w:rsidRDefault="006B0EAF">
          <w:pPr>
            <w:pStyle w:val="57BC87157888448285EFA2DAB023CC1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4F260C09964E32B3004F33B2A41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F3166-5611-4A4B-8CBB-C38016CE666B}"/>
      </w:docPartPr>
      <w:docPartBody>
        <w:p w:rsidR="00A06E5F" w:rsidRDefault="006B0EAF">
          <w:pPr>
            <w:pStyle w:val="964F260C09964E32B3004F33B2A41D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A19CA4FA054417FB15F19CAB24C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FD84B-9E6A-4C78-8CD5-19D9961891C9}"/>
      </w:docPartPr>
      <w:docPartBody>
        <w:p w:rsidR="00A06E5F" w:rsidRDefault="006B0EAF">
          <w:pPr>
            <w:pStyle w:val="0A19CA4FA054417FB15F19CAB24CB22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AC10A2BE3046C1A565F99DB1566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CD3A-6271-408D-9520-0EEF297FEB6F}"/>
      </w:docPartPr>
      <w:docPartBody>
        <w:p w:rsidR="00A06E5F" w:rsidRDefault="006B0EAF">
          <w:pPr>
            <w:pStyle w:val="3CAC10A2BE3046C1A565F99DB15663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3A053DDE22648E1ACC09C2E041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B4E2-5C5C-43B4-B421-42F847045F8B}"/>
      </w:docPartPr>
      <w:docPartBody>
        <w:p w:rsidR="00A06E5F" w:rsidRDefault="006B0EAF">
          <w:pPr>
            <w:pStyle w:val="E3A053DDE22648E1ACC09C2E0415B7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5F821C908F6443B847DD2A2765F5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122B5-F34D-413F-841D-FB60D10705CC}"/>
      </w:docPartPr>
      <w:docPartBody>
        <w:p w:rsidR="00A06E5F" w:rsidRDefault="006B0EAF">
          <w:pPr>
            <w:pStyle w:val="A5F821C908F6443B847DD2A2765F5E6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38F8C9EFF7E4E9B9AA769279D52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5745-FB6D-4264-9724-868A17116D85}"/>
      </w:docPartPr>
      <w:docPartBody>
        <w:p w:rsidR="00A06E5F" w:rsidRDefault="006B0EAF">
          <w:pPr>
            <w:pStyle w:val="338F8C9EFF7E4E9B9AA769279D525A3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3F25596714578928F7B0A7BD9B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F50F2-4930-4A1D-828A-28A098D222E9}"/>
      </w:docPartPr>
      <w:docPartBody>
        <w:p w:rsidR="00A06E5F" w:rsidRDefault="006B0EAF">
          <w:pPr>
            <w:pStyle w:val="00C3F25596714578928F7B0A7BD9B3B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6B4CA5144743B690738FC8CB34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B0E70-A5EB-4EE0-BEE5-3C2FAA2F478E}"/>
      </w:docPartPr>
      <w:docPartBody>
        <w:p w:rsidR="00A06E5F" w:rsidRDefault="006B0EAF">
          <w:pPr>
            <w:pStyle w:val="F16B4CA5144743B690738FC8CB34F11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C729597E48B4138901F829B351CE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4DDD6-54D5-425D-9D43-F175BB03F3AA}"/>
      </w:docPartPr>
      <w:docPartBody>
        <w:p w:rsidR="00A06E5F" w:rsidRDefault="006B0EAF">
          <w:pPr>
            <w:pStyle w:val="9C729597E48B4138901F829B351CE6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2DAE50B5B4EB9882227EEFF03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A707-8EDA-484E-89A8-6F789106062A}"/>
      </w:docPartPr>
      <w:docPartBody>
        <w:p w:rsidR="00A06E5F" w:rsidRDefault="006B0EAF">
          <w:pPr>
            <w:pStyle w:val="61F2DAE50B5B4EB9882227EEFF03AEC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A02C8B9B24740A1DF2668E676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13130-5E76-43F7-88BF-F59803D62DFE}"/>
      </w:docPartPr>
      <w:docPartBody>
        <w:p w:rsidR="00A06E5F" w:rsidRDefault="006B0EAF">
          <w:pPr>
            <w:pStyle w:val="930A02C8B9B24740A1DF2668E67688B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7185B320341D392C609ABECCA9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698ED-539A-4BA2-8469-4E6A65F54E8B}"/>
      </w:docPartPr>
      <w:docPartBody>
        <w:p w:rsidR="00A06E5F" w:rsidRDefault="006B0EAF">
          <w:pPr>
            <w:pStyle w:val="3167185B320341D392C609ABECCA923C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A03CBE4965764E23A95D933844F38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6C0E5-49CA-4536-ADD3-867B15A85991}"/>
      </w:docPartPr>
      <w:docPartBody>
        <w:p w:rsidR="00A06E5F" w:rsidRDefault="006B0EAF">
          <w:pPr>
            <w:pStyle w:val="A03CBE4965764E23A95D933844F38CB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BDAE4FAD49D54E84AE7BDE6EDFDB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4AF0-45D0-4394-90DE-B8C8C1C59540}"/>
      </w:docPartPr>
      <w:docPartBody>
        <w:p w:rsidR="00A06E5F" w:rsidRDefault="006B0EAF">
          <w:pPr>
            <w:pStyle w:val="BDAE4FAD49D54E84AE7BDE6EDFDB48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F7550B3590E473386A735E230F57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4EE2-9BC1-4AB5-9B19-3533426759B9}"/>
      </w:docPartPr>
      <w:docPartBody>
        <w:p w:rsidR="00A06E5F" w:rsidRDefault="006B0EAF">
          <w:pPr>
            <w:pStyle w:val="DF7550B3590E473386A735E230F575A1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C0CB8815B7664D0A8C9E9A5F2343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045D8-ABE0-4261-B4E9-4474C49086C6}"/>
      </w:docPartPr>
      <w:docPartBody>
        <w:p w:rsidR="00A06E5F" w:rsidRDefault="006B0EAF">
          <w:pPr>
            <w:pStyle w:val="C0CB8815B7664D0A8C9E9A5F23432665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985A8CBCA2544B4BAE291459C8C3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DD357-A78C-4081-8E1E-112285E39E4E}"/>
      </w:docPartPr>
      <w:docPartBody>
        <w:p w:rsidR="00A06E5F" w:rsidRDefault="006B0EAF">
          <w:pPr>
            <w:pStyle w:val="985A8CBCA2544B4BAE291459C8C30C12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A35F85F294B949259D123569FF274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AFB02-063C-4394-8E28-5AD92AE2A6DC}"/>
      </w:docPartPr>
      <w:docPartBody>
        <w:p w:rsidR="00A06E5F" w:rsidRDefault="006B0EAF">
          <w:pPr>
            <w:pStyle w:val="A35F85F294B949259D123569FF274F48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A7944EC9095E437F82EA40C515AAE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9743-6748-41B1-B033-DAD148DF4CFF}"/>
      </w:docPartPr>
      <w:docPartBody>
        <w:p w:rsidR="00A06E5F" w:rsidRDefault="006B0EAF">
          <w:pPr>
            <w:pStyle w:val="A7944EC9095E437F82EA40C515AAEE8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AB4F724F4214225A13FFB5CF9177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1E5C-4DF5-4D86-93C4-D4086757E96B}"/>
      </w:docPartPr>
      <w:docPartBody>
        <w:p w:rsidR="00A06E5F" w:rsidRDefault="006B0EAF">
          <w:pPr>
            <w:pStyle w:val="3AB4F724F4214225A13FFB5CF91773E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AE66388C5F940D89B267830B55C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09210-F99B-46BC-AC1F-80DC01052057}"/>
      </w:docPartPr>
      <w:docPartBody>
        <w:p w:rsidR="00A06E5F" w:rsidRDefault="006B0EAF">
          <w:pPr>
            <w:pStyle w:val="4AE66388C5F940D89B267830B55CCF3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289B67D029C47DC91A816E98A45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62EC-DA32-49EF-8CDD-EDF4241683EE}"/>
      </w:docPartPr>
      <w:docPartBody>
        <w:p w:rsidR="00A06E5F" w:rsidRDefault="006B0EAF">
          <w:pPr>
            <w:pStyle w:val="6289B67D029C47DC91A816E98A45B96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2E6EA3798D94900AFA015410E8A5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BE1E-5FB4-434F-B4E1-BDFCD1610E62}"/>
      </w:docPartPr>
      <w:docPartBody>
        <w:p w:rsidR="00A06E5F" w:rsidRDefault="006B0EAF">
          <w:pPr>
            <w:pStyle w:val="12E6EA3798D94900AFA015410E8A555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920DF33F94241C594460C391CC46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31035-4CBF-4321-A2FA-9A2510838A0A}"/>
      </w:docPartPr>
      <w:docPartBody>
        <w:p w:rsidR="00A06E5F" w:rsidRDefault="006B0EAF">
          <w:pPr>
            <w:pStyle w:val="5920DF33F94241C594460C391CC4631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8CA5F0795794D19A4F02DA367050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B779-99A5-4BC5-9379-8347226A2766}"/>
      </w:docPartPr>
      <w:docPartBody>
        <w:p w:rsidR="00A06E5F" w:rsidRDefault="006B0EAF">
          <w:pPr>
            <w:pStyle w:val="38CA5F0795794D19A4F02DA36705047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1A7FC808D4241BA97D18DDB5FDC6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63A20-3E60-4FD5-8579-9AD0D621F1AD}"/>
      </w:docPartPr>
      <w:docPartBody>
        <w:p w:rsidR="00A06E5F" w:rsidRDefault="006B0EAF">
          <w:pPr>
            <w:pStyle w:val="31A7FC808D4241BA97D18DDB5FDC62C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8E9551CF62A4C7C842315A8AB95A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E1815-40FA-460C-A8E2-3CB150C88A15}"/>
      </w:docPartPr>
      <w:docPartBody>
        <w:p w:rsidR="00A06E5F" w:rsidRDefault="006B0EAF">
          <w:pPr>
            <w:pStyle w:val="78E9551CF62A4C7C842315A8AB95A0B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4AAEEB1CA214F88B69F6B7EA3849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3ED7-7BBD-405F-8E86-BA3DBCAE4C36}"/>
      </w:docPartPr>
      <w:docPartBody>
        <w:p w:rsidR="00A06E5F" w:rsidRDefault="006B0EAF">
          <w:pPr>
            <w:pStyle w:val="14AAEEB1CA214F88B69F6B7EA38493E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633285796F940B1BF8CB263BA35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0CDFC-BE92-411B-ADED-D1201776E06A}"/>
      </w:docPartPr>
      <w:docPartBody>
        <w:p w:rsidR="00A06E5F" w:rsidRDefault="006B0EAF">
          <w:pPr>
            <w:pStyle w:val="5633285796F940B1BF8CB263BA35FC9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5C7CC90E1E34AA29ADE7242CC90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5F457-A887-486C-81E0-2B2BAFE139E4}"/>
      </w:docPartPr>
      <w:docPartBody>
        <w:p w:rsidR="00A06E5F" w:rsidRDefault="006B0EAF">
          <w:pPr>
            <w:pStyle w:val="35C7CC90E1E34AA29ADE7242CC9007A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C8EA3F983064A95A176CFDABB726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4E67-2410-4FFD-96DA-118B8A6CE8A0}"/>
      </w:docPartPr>
      <w:docPartBody>
        <w:p w:rsidR="00A06E5F" w:rsidRDefault="006B0EAF">
          <w:pPr>
            <w:pStyle w:val="7C8EA3F983064A95A176CFDABB72695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1F8A11F2EAB416E969CDC60C541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42071-F955-4352-AB1C-8BBAEB31B21E}"/>
      </w:docPartPr>
      <w:docPartBody>
        <w:p w:rsidR="00A06E5F" w:rsidRDefault="006B0EAF">
          <w:pPr>
            <w:pStyle w:val="11F8A11F2EAB416E969CDC60C5415C7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9E11757AEAF4D3CAFD082C5DBAB0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26A8-E082-4E58-B677-78B36D01FCEA}"/>
      </w:docPartPr>
      <w:docPartBody>
        <w:p w:rsidR="00A06E5F" w:rsidRDefault="006B0EAF">
          <w:pPr>
            <w:pStyle w:val="D9E11757AEAF4D3CAFD082C5DBAB0ED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9F3CD50DD79453DA75EE6ADC080A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A347-CA43-422E-AFE6-1AE7CEA9F727}"/>
      </w:docPartPr>
      <w:docPartBody>
        <w:p w:rsidR="00A06E5F" w:rsidRDefault="006B0EAF">
          <w:pPr>
            <w:pStyle w:val="F9F3CD50DD79453DA75EE6ADC080ABF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67913A7D11247B8B12F2338ECAE7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7F57F-FED0-4F58-86E7-FDE285D3A08A}"/>
      </w:docPartPr>
      <w:docPartBody>
        <w:p w:rsidR="00A06E5F" w:rsidRDefault="006B0EAF">
          <w:pPr>
            <w:pStyle w:val="C67913A7D11247B8B12F2338ECAE7F4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98DC73EB1C84115887994D1946BB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C5116-C529-4E0B-A70C-D5AF103BC8D2}"/>
      </w:docPartPr>
      <w:docPartBody>
        <w:p w:rsidR="00A06E5F" w:rsidRDefault="006B0EAF">
          <w:pPr>
            <w:pStyle w:val="998DC73EB1C84115887994D1946BB59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22AAE29BFF104B20998819CA37C3A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CC77D-8919-4DD7-9C18-F4658F385380}"/>
      </w:docPartPr>
      <w:docPartBody>
        <w:p w:rsidR="00000000" w:rsidRDefault="00A06E5F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AF"/>
    <w:rsid w:val="006B0EAF"/>
    <w:rsid w:val="00A0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E5F"/>
    <w:rPr>
      <w:color w:val="808080"/>
    </w:rPr>
  </w:style>
  <w:style w:type="paragraph" w:customStyle="1" w:styleId="04D8C27217A44F9E84B17CC0FD5692F6">
    <w:name w:val="04D8C27217A44F9E84B17CC0FD5692F6"/>
  </w:style>
  <w:style w:type="paragraph" w:customStyle="1" w:styleId="9F4AA696A63649A49828E6E419AF2941">
    <w:name w:val="9F4AA696A63649A49828E6E419AF2941"/>
  </w:style>
  <w:style w:type="paragraph" w:customStyle="1" w:styleId="1D74178630C24595834A17548038AE0E">
    <w:name w:val="1D74178630C24595834A17548038AE0E"/>
  </w:style>
  <w:style w:type="paragraph" w:customStyle="1" w:styleId="B383DB256E60431DB90AA9BC581B6D90">
    <w:name w:val="B383DB256E60431DB90AA9BC581B6D90"/>
  </w:style>
  <w:style w:type="paragraph" w:customStyle="1" w:styleId="3DC6D12ACCE64113846268CA577FABB3">
    <w:name w:val="3DC6D12ACCE64113846268CA577FABB3"/>
  </w:style>
  <w:style w:type="paragraph" w:customStyle="1" w:styleId="5D864EB476C44297A96C7AF4A512C21F">
    <w:name w:val="5D864EB476C44297A96C7AF4A512C21F"/>
  </w:style>
  <w:style w:type="paragraph" w:customStyle="1" w:styleId="7341A556B54945B19BAB3DE786790FC6">
    <w:name w:val="7341A556B54945B19BAB3DE786790FC6"/>
  </w:style>
  <w:style w:type="paragraph" w:customStyle="1" w:styleId="2075BD062574436B86B0C117E2B6FA16">
    <w:name w:val="2075BD062574436B86B0C117E2B6FA16"/>
  </w:style>
  <w:style w:type="paragraph" w:customStyle="1" w:styleId="A822A4A6FE594F10B0D305129C924C7C">
    <w:name w:val="A822A4A6FE594F10B0D305129C924C7C"/>
  </w:style>
  <w:style w:type="paragraph" w:customStyle="1" w:styleId="1A701AFA8E4E4C4FB92DB728656990B5">
    <w:name w:val="1A701AFA8E4E4C4FB92DB728656990B5"/>
  </w:style>
  <w:style w:type="paragraph" w:customStyle="1" w:styleId="927AEB6A9945406BA5EC38937B9BAEA2">
    <w:name w:val="927AEB6A9945406BA5EC38937B9BAEA2"/>
  </w:style>
  <w:style w:type="paragraph" w:customStyle="1" w:styleId="831CB8900ED34BCFA353C190C19914A0">
    <w:name w:val="831CB8900ED34BCFA353C190C19914A0"/>
  </w:style>
  <w:style w:type="paragraph" w:customStyle="1" w:styleId="6B5F027AD6054A718DC20D4DDFB540B7">
    <w:name w:val="6B5F027AD6054A718DC20D4DDFB540B7"/>
  </w:style>
  <w:style w:type="paragraph" w:customStyle="1" w:styleId="5AA9D6B86EE245B9A14E319C0CABA175">
    <w:name w:val="5AA9D6B86EE245B9A14E319C0CABA175"/>
  </w:style>
  <w:style w:type="paragraph" w:customStyle="1" w:styleId="0638C2657E2F486FB3D354AD741B955B">
    <w:name w:val="0638C2657E2F486FB3D354AD741B955B"/>
  </w:style>
  <w:style w:type="paragraph" w:customStyle="1" w:styleId="28A12AA114DF446AA179484829064595">
    <w:name w:val="28A12AA114DF446AA179484829064595"/>
  </w:style>
  <w:style w:type="paragraph" w:customStyle="1" w:styleId="F1097B7A294B43CAA50729211DC0BC8E">
    <w:name w:val="F1097B7A294B43CAA50729211DC0BC8E"/>
  </w:style>
  <w:style w:type="paragraph" w:customStyle="1" w:styleId="600AFB17195B4C4A81D30AC2B91EFFD4">
    <w:name w:val="600AFB17195B4C4A81D30AC2B91EFFD4"/>
  </w:style>
  <w:style w:type="paragraph" w:customStyle="1" w:styleId="E2AD6F94F5B243AF827AE6238E734E54">
    <w:name w:val="E2AD6F94F5B243AF827AE6238E734E54"/>
  </w:style>
  <w:style w:type="paragraph" w:customStyle="1" w:styleId="EC851288787B4A48AB79705CCC56FC72">
    <w:name w:val="EC851288787B4A48AB79705CCC56FC72"/>
  </w:style>
  <w:style w:type="paragraph" w:customStyle="1" w:styleId="80FFC72DA6EA48FE84B8CB6BAF8A9A7A">
    <w:name w:val="80FFC72DA6EA48FE84B8CB6BAF8A9A7A"/>
  </w:style>
  <w:style w:type="paragraph" w:customStyle="1" w:styleId="264AC59DBABE4AF58008C83BE5CCDE85">
    <w:name w:val="264AC59DBABE4AF58008C83BE5CCDE85"/>
  </w:style>
  <w:style w:type="paragraph" w:customStyle="1" w:styleId="84A0115D73004C1F96E8B23A1A24FEE5">
    <w:name w:val="84A0115D73004C1F96E8B23A1A24FEE5"/>
  </w:style>
  <w:style w:type="paragraph" w:customStyle="1" w:styleId="55EB49764F7A428EBD12E222F27A1094">
    <w:name w:val="55EB49764F7A428EBD12E222F27A1094"/>
  </w:style>
  <w:style w:type="paragraph" w:customStyle="1" w:styleId="5B7662C00A9B4395AC0ED7B109749DFE">
    <w:name w:val="5B7662C00A9B4395AC0ED7B109749DFE"/>
  </w:style>
  <w:style w:type="paragraph" w:customStyle="1" w:styleId="9C507B6B8C9A40FAACE64AB976648C71">
    <w:name w:val="9C507B6B8C9A40FAACE64AB976648C71"/>
  </w:style>
  <w:style w:type="paragraph" w:customStyle="1" w:styleId="DADEA9266500427BBA08F0E620038315">
    <w:name w:val="DADEA9266500427BBA08F0E620038315"/>
  </w:style>
  <w:style w:type="paragraph" w:customStyle="1" w:styleId="285802FC2FED44F9AFEA922BC690524C">
    <w:name w:val="285802FC2FED44F9AFEA922BC690524C"/>
  </w:style>
  <w:style w:type="paragraph" w:customStyle="1" w:styleId="575C814A7E09406BA851CAB64E3884CD">
    <w:name w:val="575C814A7E09406BA851CAB64E3884CD"/>
  </w:style>
  <w:style w:type="paragraph" w:customStyle="1" w:styleId="83BAA859E9884588812205041DFAB58B">
    <w:name w:val="83BAA859E9884588812205041DFAB58B"/>
  </w:style>
  <w:style w:type="paragraph" w:customStyle="1" w:styleId="0800925447F046AD849A80F2140C2A37">
    <w:name w:val="0800925447F046AD849A80F2140C2A37"/>
  </w:style>
  <w:style w:type="paragraph" w:customStyle="1" w:styleId="FF694CE1636B4C5EA59963431241F3AA">
    <w:name w:val="FF694CE1636B4C5EA59963431241F3AA"/>
  </w:style>
  <w:style w:type="paragraph" w:customStyle="1" w:styleId="CA23531B853B43F0BD3E6FB0E032CE73">
    <w:name w:val="CA23531B853B43F0BD3E6FB0E032CE73"/>
  </w:style>
  <w:style w:type="paragraph" w:customStyle="1" w:styleId="BAAF7E00E94142E6BFC76ED8474D66B0">
    <w:name w:val="BAAF7E00E94142E6BFC76ED8474D66B0"/>
  </w:style>
  <w:style w:type="paragraph" w:customStyle="1" w:styleId="7A128F76BB0342838EAF7BCEF32AE57E">
    <w:name w:val="7A128F76BB0342838EAF7BCEF32AE57E"/>
  </w:style>
  <w:style w:type="paragraph" w:customStyle="1" w:styleId="7008A9A1086449D997BAE9D7E6A1EFD3">
    <w:name w:val="7008A9A1086449D997BAE9D7E6A1EFD3"/>
  </w:style>
  <w:style w:type="paragraph" w:customStyle="1" w:styleId="304CF93BF067421EA580C51794131AF5">
    <w:name w:val="304CF93BF067421EA580C51794131AF5"/>
  </w:style>
  <w:style w:type="paragraph" w:customStyle="1" w:styleId="47B7570E3B4A4E6FB3ED97012232F8D8">
    <w:name w:val="47B7570E3B4A4E6FB3ED97012232F8D8"/>
  </w:style>
  <w:style w:type="paragraph" w:customStyle="1" w:styleId="F5542684903C46C0AF9945F9628696F3">
    <w:name w:val="F5542684903C46C0AF9945F9628696F3"/>
  </w:style>
  <w:style w:type="paragraph" w:customStyle="1" w:styleId="AEC7105C310E4D6FB5987B7FCF1F75B1">
    <w:name w:val="AEC7105C310E4D6FB5987B7FCF1F75B1"/>
  </w:style>
  <w:style w:type="paragraph" w:customStyle="1" w:styleId="01759EC3FAFB4C158902B87125DBA94E">
    <w:name w:val="01759EC3FAFB4C158902B87125DBA94E"/>
  </w:style>
  <w:style w:type="paragraph" w:customStyle="1" w:styleId="0ED0DFF338644BECB6FB4C5D5B898AA6">
    <w:name w:val="0ED0DFF338644BECB6FB4C5D5B898AA6"/>
  </w:style>
  <w:style w:type="paragraph" w:customStyle="1" w:styleId="01FC1FDCDA0745FBB7AF036217F7C1C1">
    <w:name w:val="01FC1FDCDA0745FBB7AF036217F7C1C1"/>
  </w:style>
  <w:style w:type="paragraph" w:customStyle="1" w:styleId="8F817CA4A91240C9804B7AC154089143">
    <w:name w:val="8F817CA4A91240C9804B7AC154089143"/>
  </w:style>
  <w:style w:type="paragraph" w:customStyle="1" w:styleId="1EFC02C7F09A4A96BB6915190071D490">
    <w:name w:val="1EFC02C7F09A4A96BB6915190071D490"/>
  </w:style>
  <w:style w:type="paragraph" w:customStyle="1" w:styleId="79A7F37B6A104DCE880B81DCF88BB1C4">
    <w:name w:val="79A7F37B6A104DCE880B81DCF88BB1C4"/>
  </w:style>
  <w:style w:type="paragraph" w:customStyle="1" w:styleId="16600E296C4A42F08EFF8C6291FD7E29">
    <w:name w:val="16600E296C4A42F08EFF8C6291FD7E29"/>
  </w:style>
  <w:style w:type="paragraph" w:customStyle="1" w:styleId="0FB27F12149E4108B862E675E472DA25">
    <w:name w:val="0FB27F12149E4108B862E675E472DA25"/>
  </w:style>
  <w:style w:type="paragraph" w:customStyle="1" w:styleId="BA7F9F3DE63D4951883E4463BD05F710">
    <w:name w:val="BA7F9F3DE63D4951883E4463BD05F710"/>
  </w:style>
  <w:style w:type="paragraph" w:customStyle="1" w:styleId="B9BF1352AED2439E9F606EFA0F6FD79B">
    <w:name w:val="B9BF1352AED2439E9F606EFA0F6FD79B"/>
  </w:style>
  <w:style w:type="paragraph" w:customStyle="1" w:styleId="8855789C33E246E38615A77137841861">
    <w:name w:val="8855789C33E246E38615A77137841861"/>
  </w:style>
  <w:style w:type="paragraph" w:customStyle="1" w:styleId="4D7AA31B031344658020CF701B94E0A0">
    <w:name w:val="4D7AA31B031344658020CF701B94E0A0"/>
  </w:style>
  <w:style w:type="paragraph" w:customStyle="1" w:styleId="4CCBBB7C4A8A4F6AB9BD7C572CA80130">
    <w:name w:val="4CCBBB7C4A8A4F6AB9BD7C572CA80130"/>
  </w:style>
  <w:style w:type="paragraph" w:customStyle="1" w:styleId="79F06D6CED0A43ADAF311CFE876C6B1A">
    <w:name w:val="79F06D6CED0A43ADAF311CFE876C6B1A"/>
  </w:style>
  <w:style w:type="paragraph" w:customStyle="1" w:styleId="E6687F678B3642A7A5E7BB16444B5155">
    <w:name w:val="E6687F678B3642A7A5E7BB16444B5155"/>
  </w:style>
  <w:style w:type="paragraph" w:customStyle="1" w:styleId="EFDD72A7A1EA41069DC138C4F0921CDA">
    <w:name w:val="EFDD72A7A1EA41069DC138C4F0921CDA"/>
  </w:style>
  <w:style w:type="paragraph" w:customStyle="1" w:styleId="70EA64340BBB4881A8797D90EEC9E063">
    <w:name w:val="70EA64340BBB4881A8797D90EEC9E063"/>
  </w:style>
  <w:style w:type="paragraph" w:customStyle="1" w:styleId="43366D00F3DE4BCC97BCB702FBC45399">
    <w:name w:val="43366D00F3DE4BCC97BCB702FBC45399"/>
  </w:style>
  <w:style w:type="paragraph" w:customStyle="1" w:styleId="C95E0B569BA0470B881E2787B628F7D4">
    <w:name w:val="C95E0B569BA0470B881E2787B628F7D4"/>
  </w:style>
  <w:style w:type="paragraph" w:customStyle="1" w:styleId="B0D743A65E77464D93F91C0676967C97">
    <w:name w:val="B0D743A65E77464D93F91C0676967C97"/>
  </w:style>
  <w:style w:type="paragraph" w:customStyle="1" w:styleId="7D8354A0C06E42E884D5BEA804C0711D">
    <w:name w:val="7D8354A0C06E42E884D5BEA804C0711D"/>
  </w:style>
  <w:style w:type="paragraph" w:customStyle="1" w:styleId="F8461C87119A4B2EB9AED7D0ECDC0711">
    <w:name w:val="F8461C87119A4B2EB9AED7D0ECDC0711"/>
  </w:style>
  <w:style w:type="paragraph" w:customStyle="1" w:styleId="36C658F2ECEC4B1AACBEDB8D00CB06B7">
    <w:name w:val="36C658F2ECEC4B1AACBEDB8D00CB06B7"/>
  </w:style>
  <w:style w:type="paragraph" w:customStyle="1" w:styleId="349AF91F24EB434C919ADCE37DD53EE5">
    <w:name w:val="349AF91F24EB434C919ADCE37DD53EE5"/>
  </w:style>
  <w:style w:type="paragraph" w:customStyle="1" w:styleId="0B180765DA48486EBDAF731D3BFCCDC2">
    <w:name w:val="0B180765DA48486EBDAF731D3BFCCDC2"/>
  </w:style>
  <w:style w:type="paragraph" w:customStyle="1" w:styleId="94C78206C5E54481AA2495BB0B26383D">
    <w:name w:val="94C78206C5E54481AA2495BB0B26383D"/>
  </w:style>
  <w:style w:type="paragraph" w:customStyle="1" w:styleId="BC977639A65A4349AD7D9F64CC1ADDE9">
    <w:name w:val="BC977639A65A4349AD7D9F64CC1ADDE9"/>
  </w:style>
  <w:style w:type="paragraph" w:customStyle="1" w:styleId="6AF0C75148E14BD48430DF8C7A738818">
    <w:name w:val="6AF0C75148E14BD48430DF8C7A738818"/>
  </w:style>
  <w:style w:type="paragraph" w:customStyle="1" w:styleId="39FEB1DFC7CE41A4B19FDAEFFD9C4802">
    <w:name w:val="39FEB1DFC7CE41A4B19FDAEFFD9C4802"/>
  </w:style>
  <w:style w:type="paragraph" w:customStyle="1" w:styleId="3F91E14DC36243F5843186D3267C6E14">
    <w:name w:val="3F91E14DC36243F5843186D3267C6E14"/>
  </w:style>
  <w:style w:type="paragraph" w:customStyle="1" w:styleId="19AFD523CD874325AF0369C8021752DD">
    <w:name w:val="19AFD523CD874325AF0369C8021752DD"/>
  </w:style>
  <w:style w:type="paragraph" w:customStyle="1" w:styleId="684F3550B09C4D2B9F5DFC6984A7EFF1">
    <w:name w:val="684F3550B09C4D2B9F5DFC6984A7EFF1"/>
  </w:style>
  <w:style w:type="paragraph" w:customStyle="1" w:styleId="672950AD8D3B4146AC83E46E4C2F303D">
    <w:name w:val="672950AD8D3B4146AC83E46E4C2F303D"/>
  </w:style>
  <w:style w:type="paragraph" w:customStyle="1" w:styleId="E1E94EC557EF40F4954DE317FC7AF9F1">
    <w:name w:val="E1E94EC557EF40F4954DE317FC7AF9F1"/>
  </w:style>
  <w:style w:type="paragraph" w:customStyle="1" w:styleId="38A264A518FB4EF193DF43EC3A638A9E">
    <w:name w:val="38A264A518FB4EF193DF43EC3A638A9E"/>
  </w:style>
  <w:style w:type="paragraph" w:customStyle="1" w:styleId="FC123C02866C40F2B0FC183D1F3C2539">
    <w:name w:val="FC123C02866C40F2B0FC183D1F3C2539"/>
  </w:style>
  <w:style w:type="paragraph" w:customStyle="1" w:styleId="2DA50E2F64E14070B8CEE97024F9FC09">
    <w:name w:val="2DA50E2F64E14070B8CEE97024F9FC09"/>
  </w:style>
  <w:style w:type="paragraph" w:customStyle="1" w:styleId="15E127F2552D4CF5A7CE434C895A0A96">
    <w:name w:val="15E127F2552D4CF5A7CE434C895A0A96"/>
  </w:style>
  <w:style w:type="paragraph" w:customStyle="1" w:styleId="7338911D5C4641BAA86C6EF5A97462C6">
    <w:name w:val="7338911D5C4641BAA86C6EF5A97462C6"/>
  </w:style>
  <w:style w:type="paragraph" w:customStyle="1" w:styleId="6FA22D407F4446A4AE43F3FB9893890D">
    <w:name w:val="6FA22D407F4446A4AE43F3FB9893890D"/>
  </w:style>
  <w:style w:type="paragraph" w:customStyle="1" w:styleId="FFD43B9DC2D543929032538280E1C6FB">
    <w:name w:val="FFD43B9DC2D543929032538280E1C6FB"/>
  </w:style>
  <w:style w:type="paragraph" w:customStyle="1" w:styleId="682DEA4BA8A3477EB3FB83452B5DB6ED">
    <w:name w:val="682DEA4BA8A3477EB3FB83452B5DB6ED"/>
  </w:style>
  <w:style w:type="paragraph" w:customStyle="1" w:styleId="F3CA960571CE4C3296DFC793E11ABFDF">
    <w:name w:val="F3CA960571CE4C3296DFC793E11ABFDF"/>
  </w:style>
  <w:style w:type="paragraph" w:customStyle="1" w:styleId="44D4727255FE4F098BBFD7FA3060D1D9">
    <w:name w:val="44D4727255FE4F098BBFD7FA3060D1D9"/>
  </w:style>
  <w:style w:type="paragraph" w:customStyle="1" w:styleId="DC76BF98861C4B33B24BDA8B3300394E">
    <w:name w:val="DC76BF98861C4B33B24BDA8B3300394E"/>
  </w:style>
  <w:style w:type="paragraph" w:customStyle="1" w:styleId="474A460A8EF94015A8C51C1BC097BC8F">
    <w:name w:val="474A460A8EF94015A8C51C1BC097BC8F"/>
  </w:style>
  <w:style w:type="paragraph" w:customStyle="1" w:styleId="DA5A500D15624C05B116ADB1958A55C3">
    <w:name w:val="DA5A500D15624C05B116ADB1958A55C3"/>
  </w:style>
  <w:style w:type="paragraph" w:customStyle="1" w:styleId="2A381643B13D4E89A81F616FF7BDA88F">
    <w:name w:val="2A381643B13D4E89A81F616FF7BDA88F"/>
  </w:style>
  <w:style w:type="paragraph" w:customStyle="1" w:styleId="3B9E7B10FF4443609BCF85A27AA7A6D4">
    <w:name w:val="3B9E7B10FF4443609BCF85A27AA7A6D4"/>
  </w:style>
  <w:style w:type="paragraph" w:customStyle="1" w:styleId="741590C3A74241DFA4159A6DB0E996FE">
    <w:name w:val="741590C3A74241DFA4159A6DB0E996FE"/>
  </w:style>
  <w:style w:type="paragraph" w:customStyle="1" w:styleId="85CBDCB487534F3793DB5DCC8E2E8FF6">
    <w:name w:val="85CBDCB487534F3793DB5DCC8E2E8FF6"/>
  </w:style>
  <w:style w:type="paragraph" w:customStyle="1" w:styleId="7276589F8A2C42DEAB3543A26EA0E0CD">
    <w:name w:val="7276589F8A2C42DEAB3543A26EA0E0CD"/>
  </w:style>
  <w:style w:type="paragraph" w:customStyle="1" w:styleId="1B241619D2434E48ABD65E9AE5057C6F">
    <w:name w:val="1B241619D2434E48ABD65E9AE5057C6F"/>
  </w:style>
  <w:style w:type="paragraph" w:customStyle="1" w:styleId="B2E8B27342DD4AA9BE30B13C63BA9144">
    <w:name w:val="B2E8B27342DD4AA9BE30B13C63BA9144"/>
  </w:style>
  <w:style w:type="paragraph" w:customStyle="1" w:styleId="EDD1CB05C3D14539B83DFD30E369D5E1">
    <w:name w:val="EDD1CB05C3D14539B83DFD30E369D5E1"/>
  </w:style>
  <w:style w:type="paragraph" w:customStyle="1" w:styleId="C72B992E0959439E99F6B4DCDAF6101A">
    <w:name w:val="C72B992E0959439E99F6B4DCDAF6101A"/>
  </w:style>
  <w:style w:type="paragraph" w:customStyle="1" w:styleId="041211020F8D4D2097645BBE502E7806">
    <w:name w:val="041211020F8D4D2097645BBE502E7806"/>
  </w:style>
  <w:style w:type="paragraph" w:customStyle="1" w:styleId="57BC87157888448285EFA2DAB023CC14">
    <w:name w:val="57BC87157888448285EFA2DAB023CC14"/>
  </w:style>
  <w:style w:type="paragraph" w:customStyle="1" w:styleId="964F260C09964E32B3004F33B2A41D08">
    <w:name w:val="964F260C09964E32B3004F33B2A41D08"/>
  </w:style>
  <w:style w:type="paragraph" w:customStyle="1" w:styleId="0A19CA4FA054417FB15F19CAB24CB226">
    <w:name w:val="0A19CA4FA054417FB15F19CAB24CB226"/>
  </w:style>
  <w:style w:type="paragraph" w:customStyle="1" w:styleId="3CAC10A2BE3046C1A565F99DB1566329">
    <w:name w:val="3CAC10A2BE3046C1A565F99DB1566329"/>
  </w:style>
  <w:style w:type="paragraph" w:customStyle="1" w:styleId="E3A053DDE22648E1ACC09C2E0415B7AA">
    <w:name w:val="E3A053DDE22648E1ACC09C2E0415B7AA"/>
  </w:style>
  <w:style w:type="paragraph" w:customStyle="1" w:styleId="A5F821C908F6443B847DD2A2765F5E60">
    <w:name w:val="A5F821C908F6443B847DD2A2765F5E60"/>
  </w:style>
  <w:style w:type="paragraph" w:customStyle="1" w:styleId="338F8C9EFF7E4E9B9AA769279D525A32">
    <w:name w:val="338F8C9EFF7E4E9B9AA769279D525A32"/>
  </w:style>
  <w:style w:type="paragraph" w:customStyle="1" w:styleId="00C3F25596714578928F7B0A7BD9B3B3">
    <w:name w:val="00C3F25596714578928F7B0A7BD9B3B3"/>
  </w:style>
  <w:style w:type="paragraph" w:customStyle="1" w:styleId="F16B4CA5144743B690738FC8CB34F113">
    <w:name w:val="F16B4CA5144743B690738FC8CB34F113"/>
  </w:style>
  <w:style w:type="paragraph" w:customStyle="1" w:styleId="9C729597E48B4138901F829B351CE6CF">
    <w:name w:val="9C729597E48B4138901F829B351CE6CF"/>
  </w:style>
  <w:style w:type="paragraph" w:customStyle="1" w:styleId="61F2DAE50B5B4EB9882227EEFF03AEC1">
    <w:name w:val="61F2DAE50B5B4EB9882227EEFF03AEC1"/>
  </w:style>
  <w:style w:type="paragraph" w:customStyle="1" w:styleId="930A02C8B9B24740A1DF2668E67688B5">
    <w:name w:val="930A02C8B9B24740A1DF2668E67688B5"/>
  </w:style>
  <w:style w:type="paragraph" w:customStyle="1" w:styleId="3167185B320341D392C609ABECCA923C">
    <w:name w:val="3167185B320341D392C609ABECCA923C"/>
  </w:style>
  <w:style w:type="paragraph" w:customStyle="1" w:styleId="A03CBE4965764E23A95D933844F38CBB">
    <w:name w:val="A03CBE4965764E23A95D933844F38CBB"/>
  </w:style>
  <w:style w:type="paragraph" w:customStyle="1" w:styleId="BDAE4FAD49D54E84AE7BDE6EDFDB48CD">
    <w:name w:val="BDAE4FAD49D54E84AE7BDE6EDFDB48CD"/>
  </w:style>
  <w:style w:type="paragraph" w:customStyle="1" w:styleId="DF7550B3590E473386A735E230F575A1">
    <w:name w:val="DF7550B3590E473386A735E230F575A1"/>
  </w:style>
  <w:style w:type="paragraph" w:customStyle="1" w:styleId="C0CB8815B7664D0A8C9E9A5F23432665">
    <w:name w:val="C0CB8815B7664D0A8C9E9A5F23432665"/>
  </w:style>
  <w:style w:type="paragraph" w:customStyle="1" w:styleId="985A8CBCA2544B4BAE291459C8C30C12">
    <w:name w:val="985A8CBCA2544B4BAE291459C8C30C12"/>
  </w:style>
  <w:style w:type="paragraph" w:customStyle="1" w:styleId="A35F85F294B949259D123569FF274F48">
    <w:name w:val="A35F85F294B949259D123569FF274F48"/>
  </w:style>
  <w:style w:type="paragraph" w:customStyle="1" w:styleId="A7944EC9095E437F82EA40C515AAEE87">
    <w:name w:val="A7944EC9095E437F82EA40C515AAEE87"/>
  </w:style>
  <w:style w:type="paragraph" w:customStyle="1" w:styleId="3AB4F724F4214225A13FFB5CF91773E4">
    <w:name w:val="3AB4F724F4214225A13FFB5CF91773E4"/>
  </w:style>
  <w:style w:type="paragraph" w:customStyle="1" w:styleId="4AE66388C5F940D89B267830B55CCF36">
    <w:name w:val="4AE66388C5F940D89B267830B55CCF36"/>
  </w:style>
  <w:style w:type="paragraph" w:customStyle="1" w:styleId="6289B67D029C47DC91A816E98A45B96C">
    <w:name w:val="6289B67D029C47DC91A816E98A45B96C"/>
  </w:style>
  <w:style w:type="paragraph" w:customStyle="1" w:styleId="12E6EA3798D94900AFA015410E8A555F">
    <w:name w:val="12E6EA3798D94900AFA015410E8A555F"/>
  </w:style>
  <w:style w:type="paragraph" w:customStyle="1" w:styleId="5920DF33F94241C594460C391CC46318">
    <w:name w:val="5920DF33F94241C594460C391CC46318"/>
  </w:style>
  <w:style w:type="paragraph" w:customStyle="1" w:styleId="38CA5F0795794D19A4F02DA36705047B">
    <w:name w:val="38CA5F0795794D19A4F02DA36705047B"/>
  </w:style>
  <w:style w:type="paragraph" w:customStyle="1" w:styleId="31A7FC808D4241BA97D18DDB5FDC62C6">
    <w:name w:val="31A7FC808D4241BA97D18DDB5FDC62C6"/>
  </w:style>
  <w:style w:type="paragraph" w:customStyle="1" w:styleId="78E9551CF62A4C7C842315A8AB95A0B7">
    <w:name w:val="78E9551CF62A4C7C842315A8AB95A0B7"/>
  </w:style>
  <w:style w:type="paragraph" w:customStyle="1" w:styleId="14AAEEB1CA214F88B69F6B7EA38493E3">
    <w:name w:val="14AAEEB1CA214F88B69F6B7EA38493E3"/>
  </w:style>
  <w:style w:type="paragraph" w:customStyle="1" w:styleId="5633285796F940B1BF8CB263BA35FC95">
    <w:name w:val="5633285796F940B1BF8CB263BA35FC95"/>
  </w:style>
  <w:style w:type="paragraph" w:customStyle="1" w:styleId="35C7CC90E1E34AA29ADE7242CC9007A7">
    <w:name w:val="35C7CC90E1E34AA29ADE7242CC9007A7"/>
  </w:style>
  <w:style w:type="paragraph" w:customStyle="1" w:styleId="7C8EA3F983064A95A176CFDABB726957">
    <w:name w:val="7C8EA3F983064A95A176CFDABB726957"/>
  </w:style>
  <w:style w:type="paragraph" w:customStyle="1" w:styleId="11F8A11F2EAB416E969CDC60C5415C7F">
    <w:name w:val="11F8A11F2EAB416E969CDC60C5415C7F"/>
  </w:style>
  <w:style w:type="paragraph" w:customStyle="1" w:styleId="D9E11757AEAF4D3CAFD082C5DBAB0EDC">
    <w:name w:val="D9E11757AEAF4D3CAFD082C5DBAB0EDC"/>
  </w:style>
  <w:style w:type="paragraph" w:customStyle="1" w:styleId="F9F3CD50DD79453DA75EE6ADC080ABF1">
    <w:name w:val="F9F3CD50DD79453DA75EE6ADC080ABF1"/>
  </w:style>
  <w:style w:type="paragraph" w:customStyle="1" w:styleId="C67913A7D11247B8B12F2338ECAE7F4A">
    <w:name w:val="C67913A7D11247B8B12F2338ECAE7F4A"/>
  </w:style>
  <w:style w:type="paragraph" w:customStyle="1" w:styleId="998DC73EB1C84115887994D1946BB598">
    <w:name w:val="998DC73EB1C84115887994D1946BB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5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4</cp:revision>
  <cp:lastPrinted>2023-02-06T01:04:00Z</cp:lastPrinted>
  <dcterms:created xsi:type="dcterms:W3CDTF">2023-02-06T00:44:00Z</dcterms:created>
  <dcterms:modified xsi:type="dcterms:W3CDTF">2023-02-06T01:04:00Z</dcterms:modified>
</cp:coreProperties>
</file>