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INDENTIFICATION"/>
      </w:tblPr>
      <w:tblGrid>
        <w:gridCol w:w="1689"/>
        <w:gridCol w:w="3834"/>
        <w:gridCol w:w="1517"/>
        <w:gridCol w:w="3760"/>
      </w:tblGrid>
      <w:tr w:rsidR="00A93F7F" w14:paraId="281AEA67" w14:textId="77777777" w:rsidTr="00F16C3A">
        <w:tc>
          <w:tcPr>
            <w:tcW w:w="10922" w:type="dxa"/>
            <w:gridSpan w:val="4"/>
            <w:tcBorders>
              <w:bottom w:val="single" w:sz="4" w:space="0" w:color="3B3838" w:themeColor="background2" w:themeShade="40"/>
            </w:tcBorders>
          </w:tcPr>
          <w:p w14:paraId="6465953B" w14:textId="77777777" w:rsidR="00A93F7F" w:rsidRDefault="00A93F7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IDENTIFICATION</w:t>
            </w:r>
          </w:p>
        </w:tc>
      </w:tr>
      <w:tr w:rsidR="007D7AE9" w14:paraId="14EC84A2" w14:textId="77777777" w:rsidTr="00F16C3A">
        <w:tc>
          <w:tcPr>
            <w:tcW w:w="10922" w:type="dxa"/>
            <w:gridSpan w:val="4"/>
            <w:tcBorders>
              <w:top w:val="single" w:sz="4" w:space="0" w:color="3B3838" w:themeColor="background2" w:themeShade="40"/>
            </w:tcBorders>
          </w:tcPr>
          <w:p w14:paraId="2B9F2F76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7AE308A9" w14:textId="77777777" w:rsidTr="00F16C3A">
        <w:trPr>
          <w:trHeight w:val="720"/>
        </w:trPr>
        <w:sdt>
          <w:sdtPr>
            <w:tag w:val="TEST_NAME"/>
            <w:id w:val="52664004"/>
            <w:lock w:val="sdtLocked"/>
            <w:placeholder>
              <w:docPart w:val="E4B759FD59BD417CBF85B974F29A02E9"/>
            </w:placeholder>
            <w:text/>
          </w:sdtPr>
          <w:sdtContent>
            <w:tc>
              <w:tcPr>
                <w:tcW w:w="10922" w:type="dxa"/>
                <w:gridSpan w:val="4"/>
                <w:tcBorders>
                  <w:bottom w:val="single" w:sz="8" w:space="0" w:color="000000" w:themeColor="text1"/>
                </w:tcBorders>
                <w:vAlign w:val="center"/>
              </w:tcPr>
              <w:p w14:paraId="50A8E842" w14:textId="26D34119" w:rsidR="007D7AE9" w:rsidRDefault="00397362" w:rsidP="00634756">
                <w:pPr>
                  <w:pStyle w:val="Title"/>
                </w:pPr>
                <w:r w:rsidRPr="00397362">
                  <w:t>Resistance Value, R2</w:t>
                </w:r>
              </w:p>
            </w:tc>
          </w:sdtContent>
        </w:sdt>
      </w:tr>
      <w:tr w:rsidR="000715B0" w14:paraId="0C502BD5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72D02FAE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085966B3747D437982237027BE49EF80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7C222D1" w14:textId="01AD669A" w:rsidR="000715B0" w:rsidRDefault="00397362" w:rsidP="000715B0">
                <w:pPr>
                  <w:spacing w:line="259" w:lineRule="auto"/>
                </w:pPr>
                <w:r>
                  <w:t>T5</w:t>
                </w:r>
              </w:p>
            </w:tc>
          </w:sdtContent>
        </w:sdt>
        <w:tc>
          <w:tcPr>
            <w:tcW w:w="1533" w:type="dxa"/>
            <w:vAlign w:val="center"/>
          </w:tcPr>
          <w:p w14:paraId="2DBE8877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4B580F950F3E4B0484F4C22CCC17D7E3"/>
            </w:placeholder>
            <w:text/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185FD39" w14:textId="78D2671F" w:rsidR="000715B0" w:rsidRDefault="00397362" w:rsidP="000715B0">
                <w:pPr>
                  <w:spacing w:line="259" w:lineRule="auto"/>
                </w:pPr>
                <w:r>
                  <w:t>04A-005</w:t>
                </w:r>
              </w:p>
            </w:tc>
          </w:sdtContent>
        </w:sdt>
      </w:tr>
      <w:tr w:rsidR="000715B0" w14:paraId="19B8A9AE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7AAE3FBA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7CCDC59B368C4494A8DB35E1B67269A8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9CFB481" w14:textId="28771DA1" w:rsidR="000715B0" w:rsidRDefault="00397362" w:rsidP="000715B0">
                <w:pPr>
                  <w:spacing w:line="259" w:lineRule="auto"/>
                </w:pPr>
                <w:r>
                  <w:t>T4</w:t>
                </w:r>
              </w:p>
            </w:tc>
          </w:sdtContent>
        </w:sdt>
        <w:tc>
          <w:tcPr>
            <w:tcW w:w="1533" w:type="dxa"/>
            <w:vAlign w:val="center"/>
          </w:tcPr>
          <w:p w14:paraId="004C605B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1301810069"/>
            <w:placeholder>
              <w:docPart w:val="699CE3D485864C989352A84E8956B97D"/>
            </w:placeholder>
            <w:comboBox>
              <w:listItem w:value="Choose an item."/>
              <w:listItem w:displayText="STATIC" w:value="STATIC"/>
              <w:listItem w:displayText="PERFORMANCE" w:value="PERFORMANCE"/>
              <w:listItem w:displayText="DIAGNOSTIC" w:value="DIAGNOSTIC"/>
            </w:comboBox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D192BF9" w14:textId="4BC43F83" w:rsidR="000715B0" w:rsidRDefault="00397362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</w:tbl>
    <w:p w14:paraId="5C523F3B" w14:textId="77777777" w:rsidR="00D35752" w:rsidRDefault="00D3575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3B3838" w:themeColor="background2" w:themeShade="40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ONENTS UNDER TEST"/>
      </w:tblPr>
      <w:tblGrid>
        <w:gridCol w:w="1246"/>
        <w:gridCol w:w="2388"/>
        <w:gridCol w:w="2862"/>
        <w:gridCol w:w="2152"/>
        <w:gridCol w:w="2152"/>
      </w:tblGrid>
      <w:tr w:rsidR="00F15FFF" w:rsidRPr="00576815" w14:paraId="64EB4E3C" w14:textId="77777777" w:rsidTr="00F16C3A">
        <w:trPr>
          <w:trHeight w:val="720"/>
        </w:trPr>
        <w:tc>
          <w:tcPr>
            <w:tcW w:w="10922" w:type="dxa"/>
            <w:gridSpan w:val="5"/>
            <w:vAlign w:val="center"/>
          </w:tcPr>
          <w:p w14:paraId="5A50B2E1" w14:textId="77777777" w:rsidR="00F15FFF" w:rsidRDefault="00F15FF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COMPONENTS UNDER TEST</w:t>
            </w:r>
          </w:p>
        </w:tc>
      </w:tr>
      <w:tr w:rsidR="001618D1" w:rsidRPr="00576815" w14:paraId="42470029" w14:textId="77777777" w:rsidTr="00F16C3A">
        <w:trPr>
          <w:trHeight w:val="141"/>
        </w:trPr>
        <w:tc>
          <w:tcPr>
            <w:tcW w:w="1260" w:type="dxa"/>
            <w:vAlign w:val="center"/>
          </w:tcPr>
          <w:p w14:paraId="32252E3D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REF DES</w:t>
            </w:r>
          </w:p>
        </w:tc>
        <w:tc>
          <w:tcPr>
            <w:tcW w:w="2415" w:type="dxa"/>
            <w:vAlign w:val="center"/>
          </w:tcPr>
          <w:p w14:paraId="576B96DA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2895" w:type="dxa"/>
            <w:vAlign w:val="center"/>
          </w:tcPr>
          <w:p w14:paraId="558707FB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3849F968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FAILURE MODE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8F1E0BA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LIMIT</w:t>
            </w:r>
          </w:p>
        </w:tc>
      </w:tr>
      <w:tr w:rsidR="001618D1" w14:paraId="42A5DF73" w14:textId="77777777" w:rsidTr="00F16C3A">
        <w:trPr>
          <w:trHeight w:val="138"/>
        </w:trPr>
        <w:sdt>
          <w:sdtPr>
            <w:tag w:val="RD1"/>
            <w:id w:val="-1846081135"/>
            <w:placeholder>
              <w:docPart w:val="87AC1E8A832F4494AA23BB6C43704D83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8DDEE66" w14:textId="38DC0981" w:rsidR="001618D1" w:rsidRDefault="00397362" w:rsidP="001618D1">
                <w:pPr>
                  <w:spacing w:line="259" w:lineRule="auto"/>
                  <w:jc w:val="center"/>
                </w:pPr>
                <w:r>
                  <w:t>R2</w:t>
                </w:r>
              </w:p>
            </w:tc>
          </w:sdtContent>
        </w:sdt>
        <w:sdt>
          <w:sdtPr>
            <w:tag w:val="TYPE1"/>
            <w:id w:val="-28345380"/>
            <w:placeholder>
              <w:docPart w:val="4F6BCBC7F4B14099891DCC7244B9CF90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50FA02A" w14:textId="07D2F792" w:rsidR="001618D1" w:rsidRDefault="00397362" w:rsidP="001618D1">
                <w:pPr>
                  <w:pStyle w:val="FormSmall"/>
                  <w:jc w:val="center"/>
                </w:pPr>
                <w:r>
                  <w:t>RESISTOR (CRITICAL)</w:t>
                </w:r>
              </w:p>
            </w:tc>
          </w:sdtContent>
        </w:sdt>
        <w:sdt>
          <w:sdtPr>
            <w:tag w:val="PARAMETER1"/>
            <w:id w:val="2091112072"/>
            <w:placeholder>
              <w:docPart w:val="3F9CC40B378C48FF8A980AED91E5A1A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3802E52" w14:textId="47764350" w:rsidR="001618D1" w:rsidRDefault="00397362" w:rsidP="001618D1">
                <w:pPr>
                  <w:pStyle w:val="FormSmall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FM1A"/>
            <w:id w:val="-1035653336"/>
            <w:placeholder>
              <w:docPart w:val="2E9958F37776453E84BED6B53A160E3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77DC911" w14:textId="0CC077C8" w:rsidR="001618D1" w:rsidRPr="00CE53EC" w:rsidRDefault="00397362" w:rsidP="001618D1">
                <w:pPr>
                  <w:pStyle w:val="FormSmall"/>
                  <w:jc w:val="center"/>
                </w:pPr>
                <w:r>
                  <w:t>Out of Tolerance: HIGH</w:t>
                </w:r>
              </w:p>
            </w:tc>
          </w:sdtContent>
        </w:sdt>
        <w:sdt>
          <w:sdtPr>
            <w:tag w:val="TL1A"/>
            <w:id w:val="222040927"/>
            <w:placeholder>
              <w:docPart w:val="68DAF764D45E47BD8845ADAE876391A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F9783BF" w14:textId="0D1911B3" w:rsidR="001618D1" w:rsidRDefault="00397362" w:rsidP="001618D1">
                <w:pPr>
                  <w:pStyle w:val="FormSmall"/>
                  <w:jc w:val="center"/>
                </w:pPr>
                <w:r>
                  <w:t>UPPER</w:t>
                </w:r>
              </w:p>
            </w:tc>
          </w:sdtContent>
        </w:sdt>
      </w:tr>
      <w:tr w:rsidR="001618D1" w14:paraId="4A2FB9C3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07A06EE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468D59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4D6E8E3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B"/>
            <w:id w:val="212161658"/>
            <w:placeholder>
              <w:docPart w:val="54EFA7DBBAC2449487D938BD2559575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3B0F694" w14:textId="33355379" w:rsidR="001618D1" w:rsidRPr="00CE53EC" w:rsidRDefault="00397362" w:rsidP="001618D1">
                <w:pPr>
                  <w:pStyle w:val="FormSmall"/>
                  <w:jc w:val="center"/>
                </w:pPr>
                <w:r>
                  <w:t>Out of Tolerance: LOW</w:t>
                </w:r>
              </w:p>
            </w:tc>
          </w:sdtContent>
        </w:sdt>
        <w:sdt>
          <w:sdtPr>
            <w:tag w:val="TL1B"/>
            <w:id w:val="-1727055958"/>
            <w:placeholder>
              <w:docPart w:val="79D3C5E78CC7475D861C3242F51627B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6F04264" w14:textId="52A90A5C" w:rsidR="001618D1" w:rsidRDefault="00397362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6CBBDE42" w14:textId="77777777" w:rsidTr="00F16C3A">
        <w:trPr>
          <w:trHeight w:val="138"/>
        </w:trPr>
        <w:sdt>
          <w:sdtPr>
            <w:tag w:val="RD2"/>
            <w:id w:val="952138074"/>
            <w:placeholder>
              <w:docPart w:val="45120D359BB24C0FBDE1A91E9733C498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3F659F7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2"/>
            <w:id w:val="-577669341"/>
            <w:placeholder>
              <w:docPart w:val="33A56430A69F4C499E5F7699B9CD3558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CE61054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2"/>
            <w:id w:val="1888303915"/>
            <w:placeholder>
              <w:docPart w:val="C08A05EEE38C4DC8870AA5500059CA3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10D37D0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2A"/>
            <w:id w:val="-1123608929"/>
            <w:placeholder>
              <w:docPart w:val="9112F295BD13444BB967F73CF01BEE5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323037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A"/>
            <w:id w:val="-1042753683"/>
            <w:placeholder>
              <w:docPart w:val="3CD43DC5DC8644CAB9CA69F262CA197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1491BC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9C37162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E4A8DEC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0D339D89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02F3B8F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2B"/>
            <w:id w:val="430710632"/>
            <w:placeholder>
              <w:docPart w:val="7A8BFA62DFDE4E85AF67B3CC2D444C1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F0C858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B"/>
            <w:id w:val="1746912421"/>
            <w:placeholder>
              <w:docPart w:val="256B8D3120BE4576AE20B062A55332A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E6CAA06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6292873" w14:textId="77777777" w:rsidTr="00F16C3A">
        <w:trPr>
          <w:trHeight w:val="138"/>
        </w:trPr>
        <w:sdt>
          <w:sdtPr>
            <w:tag w:val="RD3"/>
            <w:id w:val="-1011450419"/>
            <w:placeholder>
              <w:docPart w:val="44CCF051D89543ACAD571860C4020883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9E1A832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3"/>
            <w:id w:val="-1382635557"/>
            <w:placeholder>
              <w:docPart w:val="C5F642D8B7744335B3D3F54146B0D1F0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0FE8013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3"/>
            <w:id w:val="-1060790685"/>
            <w:placeholder>
              <w:docPart w:val="92C55FCBBE974890B224198FC53EE108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E8420B0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3A"/>
            <w:id w:val="-1328591039"/>
            <w:placeholder>
              <w:docPart w:val="834D919CC4FF4559A44EF24794BBA073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7DE6B3D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A"/>
            <w:id w:val="-208274476"/>
            <w:placeholder>
              <w:docPart w:val="3BDF56D8D34148CFBEDD031AD8BB935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68EFA6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D1D26F7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4016DE2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5E17A73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62377A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3B"/>
            <w:id w:val="2064602553"/>
            <w:placeholder>
              <w:docPart w:val="A3B41ED49C7740F0A3BC25E4DA388A9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9B20E7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B"/>
            <w:id w:val="-2003965622"/>
            <w:placeholder>
              <w:docPart w:val="0F151A0CBC8F4B4BB98D6922C3CC5C0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EE1F26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A933F1A" w14:textId="77777777" w:rsidTr="00F16C3A">
        <w:trPr>
          <w:trHeight w:val="138"/>
        </w:trPr>
        <w:sdt>
          <w:sdtPr>
            <w:tag w:val="RD4"/>
            <w:id w:val="481123550"/>
            <w:placeholder>
              <w:docPart w:val="08B7D85655084867A31487D4BF985C4F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26CD1DB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4"/>
            <w:id w:val="-1678029548"/>
            <w:placeholder>
              <w:docPart w:val="8757904994984AD7960A45179B8BA4D0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03BBAFC7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4"/>
            <w:id w:val="856852595"/>
            <w:placeholder>
              <w:docPart w:val="641F9E8B3F134EA5BF40045876CB73B2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2532A60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4A"/>
            <w:id w:val="-772856151"/>
            <w:placeholder>
              <w:docPart w:val="2DDABD2A5D124966929ACF73FDE3FBD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B8D90D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A"/>
            <w:id w:val="-1557850140"/>
            <w:placeholder>
              <w:docPart w:val="C0A3AEE485A04503886292E4EBB722A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0FAA4D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3621897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DE87E3E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B3FFA65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075E7C9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4B"/>
            <w:id w:val="-17241053"/>
            <w:placeholder>
              <w:docPart w:val="A682C95CDC4242B692E05C2B5DD1F2C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649BD8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B"/>
            <w:id w:val="-844623004"/>
            <w:placeholder>
              <w:docPart w:val="1AB3CF3FFDDE41DCA383355B3E5B3E9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5F782CF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C75194B" w14:textId="77777777" w:rsidTr="00F16C3A">
        <w:trPr>
          <w:trHeight w:val="138"/>
        </w:trPr>
        <w:sdt>
          <w:sdtPr>
            <w:tag w:val="RD5"/>
            <w:id w:val="-1661305086"/>
            <w:placeholder>
              <w:docPart w:val="5725A4DEB9E64805BC8820F3A943E36D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05562716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5"/>
            <w:id w:val="-1519926708"/>
            <w:placeholder>
              <w:docPart w:val="AD83F78D18744C2BA63F145C1647BC56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5261C61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5"/>
            <w:id w:val="-1677026777"/>
            <w:placeholder>
              <w:docPart w:val="80A131F58E2F4AD69D2A91A3D3840C8B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21BA79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5A"/>
            <w:id w:val="-2121132621"/>
            <w:placeholder>
              <w:docPart w:val="5EA5FBC7D5D0479392565A646EEB692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9F8B9A5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A"/>
            <w:id w:val="588118459"/>
            <w:placeholder>
              <w:docPart w:val="A3C4F155782542EBAA23BD9869F1387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5F6E9D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669CF96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35843B0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C299113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1AF7372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5B"/>
            <w:id w:val="-668874579"/>
            <w:placeholder>
              <w:docPart w:val="E29DA6858FDD4A88AE64E3EF6E63DF0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2ECCBA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B"/>
            <w:id w:val="-93554318"/>
            <w:placeholder>
              <w:docPart w:val="F077EF0056DE4AFE95E6C7C001F30D9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14EC86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E571A18" w14:textId="77777777" w:rsidTr="00F16C3A">
        <w:trPr>
          <w:trHeight w:val="138"/>
        </w:trPr>
        <w:sdt>
          <w:sdtPr>
            <w:tag w:val="RD6"/>
            <w:id w:val="487287459"/>
            <w:placeholder>
              <w:docPart w:val="C86AB88D785F496D8434EF03FA59AE4D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44D769F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6"/>
            <w:id w:val="-2018372317"/>
            <w:placeholder>
              <w:docPart w:val="DC98F1A27D3843FE8A0F989911BF0B92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0ACCA1DC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6"/>
            <w:id w:val="-1811783556"/>
            <w:placeholder>
              <w:docPart w:val="04F39E77328A4A62BFE65D5B255A89A5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76A1E35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6A"/>
            <w:id w:val="455065362"/>
            <w:placeholder>
              <w:docPart w:val="F997437352F64CE5BFB9350447C388E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D15B45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A"/>
            <w:id w:val="-1343314819"/>
            <w:placeholder>
              <w:docPart w:val="94C63DDDA67B4AF9B03E6C22485CC8E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4B351D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A8900E3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E90C9BD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39801EB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598E7F4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6B"/>
            <w:id w:val="-1522619457"/>
            <w:placeholder>
              <w:docPart w:val="DBC3A372F1D9453DAB9DB1C22DFC6A8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AB641C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B"/>
            <w:id w:val="1161660832"/>
            <w:placeholder>
              <w:docPart w:val="5A07726722964454A8E1A974F2459B3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D07425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2F4BB54" w14:textId="77777777" w:rsidTr="00F16C3A">
        <w:trPr>
          <w:trHeight w:val="138"/>
        </w:trPr>
        <w:sdt>
          <w:sdtPr>
            <w:tag w:val="RD7"/>
            <w:id w:val="-393272136"/>
            <w:placeholder>
              <w:docPart w:val="4DDDF23E77E742628D50551886FB854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4F3D2EA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7"/>
            <w:id w:val="951133930"/>
            <w:placeholder>
              <w:docPart w:val="F63FBF14CF714A0BA9E35701E86296D3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8EF3BAA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7"/>
            <w:id w:val="1134988613"/>
            <w:placeholder>
              <w:docPart w:val="4EEB43CDD08B425F8FDE22EF0816F190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CD0CEBD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7A"/>
            <w:id w:val="-689606347"/>
            <w:placeholder>
              <w:docPart w:val="44B6543578E74AB5BE6B7D8D2191F2D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197E46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A"/>
            <w:id w:val="-2071177482"/>
            <w:placeholder>
              <w:docPart w:val="4C3C88809F764C378E966800BC653AF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B212E2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40C28FF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1C356A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DE086BB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99D9F02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7B"/>
            <w:id w:val="-891732717"/>
            <w:placeholder>
              <w:docPart w:val="3B60E6AC182843558D9FD5A3C9B55F6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EE9D8E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B"/>
            <w:id w:val="-1084598754"/>
            <w:placeholder>
              <w:docPart w:val="FB6B7A4FAD244B01B14B61F8805D405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C340E1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E12B97F" w14:textId="77777777" w:rsidTr="00F16C3A">
        <w:trPr>
          <w:trHeight w:val="138"/>
        </w:trPr>
        <w:sdt>
          <w:sdtPr>
            <w:tag w:val="RD8"/>
            <w:id w:val="-1053921761"/>
            <w:placeholder>
              <w:docPart w:val="1B0FCF92A76747F6B26A2B37778CE4C2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18D866C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8"/>
            <w:id w:val="40022706"/>
            <w:placeholder>
              <w:docPart w:val="15265ED6197E46CEB8840D892CD19597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D6A9129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8"/>
            <w:id w:val="1268974717"/>
            <w:placeholder>
              <w:docPart w:val="B3967CBAC3044297905AB5FC26E8BF6D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C4FA70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8A"/>
            <w:id w:val="-1783951874"/>
            <w:placeholder>
              <w:docPart w:val="63876DCD8D644FE094B5EC3E0DAB746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6C7051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A"/>
            <w:id w:val="2146689789"/>
            <w:placeholder>
              <w:docPart w:val="7FC5B5AEB7D6486D80FB312B20F78FC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C1C205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E5FC080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F632704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9DC6AD0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7FAADC4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8B"/>
            <w:id w:val="50511339"/>
            <w:placeholder>
              <w:docPart w:val="FD277E0399C64DE6AA9F613CE783753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6E909D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B"/>
            <w:id w:val="1799799561"/>
            <w:placeholder>
              <w:docPart w:val="E0B1A4A06AEE4B9FB16960F70AE19F3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52CAFC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4324D89" w14:textId="77777777" w:rsidTr="00F16C3A">
        <w:trPr>
          <w:trHeight w:val="138"/>
        </w:trPr>
        <w:sdt>
          <w:sdtPr>
            <w:tag w:val="RD9"/>
            <w:id w:val="-2106718889"/>
            <w:placeholder>
              <w:docPart w:val="C1F85FD40AD647F7983C89CF9100DC44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A68E796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9"/>
            <w:id w:val="861392854"/>
            <w:placeholder>
              <w:docPart w:val="5CA411A94581462A85B990E870CACD3B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5892D59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9"/>
            <w:id w:val="-1032494855"/>
            <w:placeholder>
              <w:docPart w:val="0D049CB0C5EE4A138A466D17864BDD4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A9D9096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9A"/>
            <w:id w:val="96608372"/>
            <w:placeholder>
              <w:docPart w:val="C4818A4D9B27463586130FD7932FDB9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9C0C1D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A"/>
            <w:id w:val="559207873"/>
            <w:placeholder>
              <w:docPart w:val="16799D9C68F149EB87A31ABBCB317FF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2D9AF9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6636218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8D54926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964227A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18B7CD5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9B"/>
            <w:id w:val="-618537934"/>
            <w:placeholder>
              <w:docPart w:val="2539A843D7304F688A60A0D59549812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F40E16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B"/>
            <w:id w:val="627981056"/>
            <w:placeholder>
              <w:docPart w:val="36EC4111ABE64744BD45C6B0BA1D563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714072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43F29E6" w14:textId="77777777" w:rsidTr="00F16C3A">
        <w:trPr>
          <w:trHeight w:val="138"/>
        </w:trPr>
        <w:sdt>
          <w:sdtPr>
            <w:tag w:val="RD10"/>
            <w:id w:val="2072616759"/>
            <w:placeholder>
              <w:docPart w:val="F0BB78DC36884ED0B41F1141F5540C0A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0DB72763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0"/>
            <w:id w:val="790105892"/>
            <w:placeholder>
              <w:docPart w:val="9D9C2A8265434347A9FB63CD6D837DF9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66EAD53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0"/>
            <w:id w:val="-1716571690"/>
            <w:placeholder>
              <w:docPart w:val="95E3CEFBB5894C8DA715B0A8DFB1A708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EFC1103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0A"/>
            <w:id w:val="261731685"/>
            <w:placeholder>
              <w:docPart w:val="9D609125733D405C8850F1A657398EA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7255AF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A"/>
            <w:id w:val="470326442"/>
            <w:placeholder>
              <w:docPart w:val="3B2261BCDB8B4066BCDBB822C948883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F20468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35C889B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6372981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D40289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162ADF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0B"/>
            <w:id w:val="-259683220"/>
            <w:placeholder>
              <w:docPart w:val="BB1EEA06707046A8AC9CF3C209A6474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1B950B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B"/>
            <w:id w:val="-247663040"/>
            <w:placeholder>
              <w:docPart w:val="081A1A105F1E4CDB8DB917B5FDE7413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D59A6B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C63C8DC" w14:textId="77777777" w:rsidTr="00F16C3A">
        <w:trPr>
          <w:trHeight w:val="138"/>
        </w:trPr>
        <w:sdt>
          <w:sdtPr>
            <w:tag w:val="RD11"/>
            <w:id w:val="-1609105360"/>
            <w:placeholder>
              <w:docPart w:val="40A8636960AB4FD8AA433C92C7EE38C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7FF1648B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1"/>
            <w:id w:val="979660165"/>
            <w:placeholder>
              <w:docPart w:val="394546849CB445A1A6D83B77AF9FD519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AAB1836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1"/>
            <w:id w:val="-589158019"/>
            <w:placeholder>
              <w:docPart w:val="4D82E346D2154A92BB0098CBFFA582C9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0CCC93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1A"/>
            <w:id w:val="-355579451"/>
            <w:placeholder>
              <w:docPart w:val="CE83567E1CB4447F8354CF77F372DD8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B50885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A"/>
            <w:id w:val="-1783956753"/>
            <w:placeholder>
              <w:docPart w:val="14F5C23D0AC04148A1FFFD1290F9637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B8B5C6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5C29E46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3B1D6EAC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32B92A6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9A5E629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1B"/>
            <w:id w:val="-412010912"/>
            <w:placeholder>
              <w:docPart w:val="81C7EFC7614A4FFA91E090FD3AC4697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C7B967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B"/>
            <w:id w:val="631748184"/>
            <w:placeholder>
              <w:docPart w:val="880DB022A91C4618AA5B154ECCF90A3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C48892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7059861" w14:textId="77777777" w:rsidTr="00F16C3A">
        <w:trPr>
          <w:trHeight w:val="138"/>
        </w:trPr>
        <w:sdt>
          <w:sdtPr>
            <w:tag w:val="RD12"/>
            <w:id w:val="-2136171125"/>
            <w:placeholder>
              <w:docPart w:val="936F4873F14C4F9DB193B43C44DE2E94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63E95A1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2"/>
            <w:id w:val="1514880501"/>
            <w:placeholder>
              <w:docPart w:val="225949716E7D4330A2C949425E3F1455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09FF3628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2"/>
            <w:id w:val="492076936"/>
            <w:placeholder>
              <w:docPart w:val="DCC5DC08F92D463ABFEA1B532B31C229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ECD48E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2A"/>
            <w:id w:val="1268808966"/>
            <w:placeholder>
              <w:docPart w:val="17029A7405BF42FE809EC72E552927D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4721AA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A"/>
            <w:id w:val="-375308196"/>
            <w:placeholder>
              <w:docPart w:val="2B136226F2BD411483A1D7D314CC0D4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8768CD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4E7945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1CB38247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D99AABF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B3829C4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2B"/>
            <w:id w:val="-2085831715"/>
            <w:placeholder>
              <w:docPart w:val="47CAF41AA797418EAA0F433BF6BD439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4A72FE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B"/>
            <w:id w:val="989131903"/>
            <w:placeholder>
              <w:docPart w:val="1A07F386799D4E9FB7220AF1BF5DF1F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CE47EF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4BE4226" w14:textId="77777777" w:rsidTr="00F16C3A">
        <w:trPr>
          <w:trHeight w:val="138"/>
        </w:trPr>
        <w:sdt>
          <w:sdtPr>
            <w:tag w:val="RD13"/>
            <w:id w:val="238454552"/>
            <w:placeholder>
              <w:docPart w:val="50978D88A4E048BF8D4C40F8E1E2597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33363F7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3"/>
            <w:id w:val="1272128646"/>
            <w:placeholder>
              <w:docPart w:val="CA5EB85BE9514B97BD578334101825DD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58ECCB3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3"/>
            <w:id w:val="-367981331"/>
            <w:placeholder>
              <w:docPart w:val="00F0B78012524ECE85D79DBD8F4FBE12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24FE44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3A"/>
            <w:id w:val="-34046894"/>
            <w:placeholder>
              <w:docPart w:val="CF8559079F4A425EB49A3DCABF632E9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DF5CEF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A"/>
            <w:id w:val="-605191175"/>
            <w:placeholder>
              <w:docPart w:val="E34BC869DF064CF192C5BE5BBFC413F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A128D2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89F8F14" w14:textId="77777777" w:rsidTr="00F16C3A">
        <w:trPr>
          <w:trHeight w:val="138"/>
        </w:trPr>
        <w:tc>
          <w:tcPr>
            <w:tcW w:w="1260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51FC86FE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5FD39A49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53D2BE75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3B"/>
            <w:id w:val="-1175713421"/>
            <w:placeholder>
              <w:docPart w:val="5D9FD9C30ED74702B7898C6321DCD6A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6E1637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B"/>
            <w:id w:val="-186829727"/>
            <w:placeholder>
              <w:docPart w:val="A2C840FEE69B4D848D40DC9A0684CAD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FB1F20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771EB52" w14:textId="77777777" w:rsidTr="00F16C3A">
        <w:trPr>
          <w:trHeight w:val="138"/>
        </w:trPr>
        <w:sdt>
          <w:sdtPr>
            <w:tag w:val="RD14"/>
            <w:id w:val="1096756564"/>
            <w:placeholder>
              <w:docPart w:val="D3225EA6CCC646DC8CE6FFFA8CD25FD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C40A823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4"/>
            <w:id w:val="1130740446"/>
            <w:placeholder>
              <w:docPart w:val="CD81BCC8BC9347DBA9CF304F8A824FA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77F3790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4"/>
            <w:id w:val="1655408282"/>
            <w:placeholder>
              <w:docPart w:val="34B47C76621C4871AE588C042FA8170F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68331B5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4A"/>
            <w:id w:val="-1065406045"/>
            <w:placeholder>
              <w:docPart w:val="6F092DFA105A487881DE0F7C682F1C0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216AE8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A"/>
            <w:id w:val="1577553169"/>
            <w:placeholder>
              <w:docPart w:val="B4BDA51136984E05B1C3B6A793DD0ED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B32D06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A902ECF" w14:textId="77777777" w:rsidTr="00F16C3A">
        <w:trPr>
          <w:trHeight w:val="138"/>
        </w:trPr>
        <w:tc>
          <w:tcPr>
            <w:tcW w:w="1260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385D4B7B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E258B57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315F8AC2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4B"/>
            <w:id w:val="751862173"/>
            <w:placeholder>
              <w:docPart w:val="553899A6FD4C45B296686C869677721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95AFB9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B"/>
            <w:id w:val="-1969580784"/>
            <w:placeholder>
              <w:docPart w:val="1B104993875D4AE3801B21DDC7DC171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2726B6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</w:tbl>
    <w:p w14:paraId="78607890" w14:textId="77777777" w:rsidR="007034F7" w:rsidRDefault="007034F7"/>
    <w:p w14:paraId="27FE2373" w14:textId="77777777" w:rsidR="007034F7" w:rsidRDefault="007034F7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DESCRIPTION"/>
      </w:tblPr>
      <w:tblGrid>
        <w:gridCol w:w="10800"/>
      </w:tblGrid>
      <w:tr w:rsidR="00F7263C" w:rsidRPr="004D41CA" w14:paraId="0E7CA77D" w14:textId="77777777" w:rsidTr="009C596D">
        <w:trPr>
          <w:trHeight w:val="720"/>
        </w:trPr>
        <w:tc>
          <w:tcPr>
            <w:tcW w:w="10800" w:type="dxa"/>
            <w:vAlign w:val="center"/>
          </w:tcPr>
          <w:p w14:paraId="5BA2C56C" w14:textId="77777777" w:rsidR="00F7263C" w:rsidRPr="004D41CA" w:rsidRDefault="00F7263C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TEST </w:t>
            </w:r>
            <w:r w:rsidR="00C829A1">
              <w:rPr>
                <w:rStyle w:val="Strong"/>
              </w:rPr>
              <w:t>PROCEDURE</w:t>
            </w:r>
          </w:p>
        </w:tc>
      </w:tr>
      <w:tr w:rsidR="001B3708" w14:paraId="21D29739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5F32256C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PURPOSE</w:t>
            </w:r>
          </w:p>
        </w:tc>
      </w:tr>
      <w:tr w:rsidR="00F7263C" w14:paraId="4C625442" w14:textId="77777777" w:rsidTr="009C596D">
        <w:trPr>
          <w:trHeight w:val="1440"/>
        </w:trPr>
        <w:sdt>
          <w:sdtPr>
            <w:tag w:val="PURPOSE"/>
            <w:id w:val="-1625000212"/>
            <w:placeholder>
              <w:docPart w:val="BDC6D46FD26841E5B49B015FC194F0AC"/>
            </w:placeholder>
            <w:text w:multiLine="1"/>
          </w:sdtPr>
          <w:sdtContent>
            <w:tc>
              <w:tcPr>
                <w:tcW w:w="10800" w:type="dxa"/>
              </w:tcPr>
              <w:p w14:paraId="27002A45" w14:textId="169BE63C" w:rsidR="00F7263C" w:rsidRDefault="00397362" w:rsidP="000715B0">
                <w:pPr>
                  <w:spacing w:line="259" w:lineRule="auto"/>
                </w:pPr>
                <w:r>
                  <w:t>Verify resistor is within expected resistance tolerance</w:t>
                </w:r>
                <w:r>
                  <w:t>.</w:t>
                </w:r>
              </w:p>
            </w:tc>
          </w:sdtContent>
        </w:sdt>
      </w:tr>
      <w:tr w:rsidR="001B3708" w14:paraId="128EDFC0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734754D8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SCOPE</w:t>
            </w:r>
          </w:p>
        </w:tc>
      </w:tr>
      <w:tr w:rsidR="001B3708" w14:paraId="12F76030" w14:textId="77777777" w:rsidTr="009C596D">
        <w:trPr>
          <w:trHeight w:val="1440"/>
        </w:trPr>
        <w:sdt>
          <w:sdtPr>
            <w:tag w:val="SCOPE"/>
            <w:id w:val="1884128082"/>
            <w:placeholder>
              <w:docPart w:val="B8DFE05ACF034CAC9D519FF61CD1F9DF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0E2A9734" w14:textId="3536F826" w:rsidR="001B3708" w:rsidRPr="007D7AE9" w:rsidRDefault="00397362" w:rsidP="007754D8">
                <w:pPr>
                  <w:spacing w:line="259" w:lineRule="auto"/>
                  <w:rPr>
                    <w:rStyle w:val="Strong"/>
                  </w:rPr>
                </w:pPr>
                <w:r>
                  <w:t>Handheld multimeter at test points.</w:t>
                </w:r>
              </w:p>
            </w:tc>
          </w:sdtContent>
        </w:sdt>
      </w:tr>
      <w:tr w:rsidR="009C596D" w14:paraId="0D2DC1BB" w14:textId="77777777" w:rsidTr="00A34913">
        <w:trPr>
          <w:trHeight w:val="7150"/>
        </w:trPr>
        <w:sdt>
          <w:sdtPr>
            <w:tag w:val="IMAGE1"/>
            <w:id w:val="2060965390"/>
            <w:showingPlcHdr/>
            <w:picture/>
          </w:sdtPr>
          <w:sdtEndPr/>
          <w:sdtContent>
            <w:tc>
              <w:tcPr>
                <w:tcW w:w="10800" w:type="dxa"/>
                <w:tcBorders>
                  <w:top w:val="single" w:sz="4" w:space="0" w:color="3B3838" w:themeColor="background2" w:themeShade="40"/>
                  <w:left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3731D10D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CDAB696" wp14:editId="5D9B53FC">
                      <wp:extent cx="1524000" cy="1524000"/>
                      <wp:effectExtent l="0" t="0" r="0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C596D" w14:paraId="2725A505" w14:textId="77777777" w:rsidTr="00B65BB3">
        <w:trPr>
          <w:trHeight w:val="300"/>
        </w:trPr>
        <w:sdt>
          <w:sdtPr>
            <w:tag w:val="IMAGE3CAPTION"/>
            <w:id w:val="1504319785"/>
            <w:placeholder>
              <w:docPart w:val="28B4980A04294068A706E828DDE1F89B"/>
            </w:placeholder>
            <w:showingPlcHdr/>
            <w:text/>
          </w:sdtPr>
          <w:sdtEndPr/>
          <w:sdtContent>
            <w:tc>
              <w:tcPr>
                <w:tcW w:w="10800" w:type="dxa"/>
                <w:tcBorders>
                  <w:left w:val="single" w:sz="4" w:space="0" w:color="3B3838" w:themeColor="background2" w:themeShade="40"/>
                  <w:bottom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2F6DECE4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6A388183" w14:textId="77777777" w:rsidR="00C262B0" w:rsidRDefault="00C262B0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SETUP"/>
      </w:tblPr>
      <w:tblGrid>
        <w:gridCol w:w="1260"/>
        <w:gridCol w:w="1800"/>
        <w:gridCol w:w="2340"/>
        <w:gridCol w:w="5400"/>
      </w:tblGrid>
      <w:tr w:rsidR="000715B0" w:rsidRPr="004D41CA" w14:paraId="2860FC1F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14CD707C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lastRenderedPageBreak/>
              <w:t>POWER</w:t>
            </w:r>
          </w:p>
        </w:tc>
      </w:tr>
      <w:tr w:rsidR="000715B0" w14:paraId="58A076D6" w14:textId="77777777" w:rsidTr="00F16C3A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B9734AA21C154F74BBE542404539913C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2BB4F825" w14:textId="29794431" w:rsidR="000715B0" w:rsidRDefault="00397362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3D657FCF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1EFBCFF4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60BA34BE" w14:textId="77777777" w:rsidTr="00F16C3A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2B83AF5CA4624A5DA26049B567078EC5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79E4FC91" w14:textId="7CA95145" w:rsidR="000715B0" w:rsidRDefault="00397362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56BC16DD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628656C8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2ECD6C4C" w14:textId="77777777" w:rsidTr="00F16C3A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121A544A5F0C403896EAB0E2C71EB8F0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</w:tcPr>
              <w:p w14:paraId="08C5FED2" w14:textId="5E4653EB" w:rsidR="000715B0" w:rsidRDefault="00397362" w:rsidP="000715B0">
                <w:pPr>
                  <w:spacing w:line="259" w:lineRule="auto"/>
                </w:pPr>
                <w:r>
                  <w:t>Measure resistance across resistor.</w:t>
                </w:r>
              </w:p>
            </w:tc>
          </w:sdtContent>
        </w:sdt>
      </w:tr>
      <w:tr w:rsidR="00186E2B" w:rsidRPr="004D41CA" w14:paraId="1576A1C8" w14:textId="77777777" w:rsidTr="004627E4">
        <w:tc>
          <w:tcPr>
            <w:tcW w:w="1260" w:type="dxa"/>
            <w:vAlign w:val="center"/>
          </w:tcPr>
          <w:p w14:paraId="19C06752" w14:textId="77777777" w:rsidR="00186E2B" w:rsidRDefault="00186E2B" w:rsidP="00186E2B">
            <w:pPr>
              <w:pStyle w:val="NoSpacing"/>
              <w:jc w:val="center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7B48B931BBC34A2DAB2F99264F1A940B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4" w:space="0" w:color="auto"/>
                </w:tcBorders>
                <w:vAlign w:val="center"/>
              </w:tcPr>
              <w:p w14:paraId="054861C0" w14:textId="4D26F172" w:rsidR="00186E2B" w:rsidRDefault="00397362" w:rsidP="00186E2B">
                <w:pPr>
                  <w:pStyle w:val="NoSpacing"/>
                  <w:rPr>
                    <w:rStyle w:val="Strong"/>
                  </w:rPr>
                </w:pPr>
                <w:r>
                  <w:t>TP2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44DAB5A0" w14:textId="77777777" w:rsidR="00186E2B" w:rsidRDefault="00186E2B" w:rsidP="004627E4">
            <w:pPr>
              <w:pStyle w:val="NoSpacing"/>
              <w:rPr>
                <w:rStyle w:val="Strong"/>
              </w:rPr>
            </w:pPr>
          </w:p>
        </w:tc>
      </w:tr>
      <w:tr w:rsidR="00186E2B" w:rsidRPr="004D41CA" w14:paraId="756DAF19" w14:textId="77777777" w:rsidTr="00186E2B">
        <w:trPr>
          <w:trHeight w:val="2880"/>
        </w:trPr>
        <w:sdt>
          <w:sdtPr>
            <w:rPr>
              <w:rStyle w:val="Strong"/>
            </w:rPr>
            <w:tag w:val="IMAGE5"/>
            <w:id w:val="-1771541962"/>
            <w:picture/>
          </w:sdtPr>
          <w:sdtContent>
            <w:tc>
              <w:tcPr>
                <w:tcW w:w="5400" w:type="dxa"/>
                <w:gridSpan w:val="3"/>
                <w:vAlign w:val="center"/>
              </w:tcPr>
              <w:p w14:paraId="0329234B" w14:textId="20A50DD9" w:rsidR="00186E2B" w:rsidRPr="004D41CA" w:rsidRDefault="00397362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 w:rsidRPr="00397362">
                  <w:rPr>
                    <w:rStyle w:val="Strong"/>
                  </w:rPr>
                  <w:drawing>
                    <wp:inline distT="0" distB="0" distL="0" distR="0" wp14:anchorId="77110E01" wp14:editId="51090528">
                      <wp:extent cx="1359877" cy="984494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835" cy="9945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5C3B991C" w14:textId="77777777" w:rsidR="00186E2B" w:rsidRPr="004D41CA" w:rsidRDefault="00186E2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1BDCFD24" wp14:editId="07E820A7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86E2B" w14:paraId="4565B8A8" w14:textId="77777777" w:rsidTr="00186E2B">
        <w:tc>
          <w:tcPr>
            <w:tcW w:w="1260" w:type="dxa"/>
            <w:vAlign w:val="center"/>
          </w:tcPr>
          <w:p w14:paraId="0BE34074" w14:textId="77777777" w:rsidR="00186E2B" w:rsidRPr="00C41DC3" w:rsidRDefault="00186E2B" w:rsidP="00186E2B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C23F08C1FC54469F94765ABECAF1BE11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8" w:space="0" w:color="000000" w:themeColor="text1"/>
                </w:tcBorders>
                <w:vAlign w:val="center"/>
              </w:tcPr>
              <w:p w14:paraId="282C6B0C" w14:textId="47C08114" w:rsidR="00186E2B" w:rsidRDefault="00397362" w:rsidP="00186E2B">
                <w:pPr>
                  <w:spacing w:line="259" w:lineRule="auto"/>
                </w:pPr>
                <w:r>
                  <w:t>TP3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4B137B15" w14:textId="77777777" w:rsidR="00186E2B" w:rsidRDefault="00186E2B" w:rsidP="00186E2B">
            <w:pPr>
              <w:spacing w:line="259" w:lineRule="auto"/>
            </w:pPr>
          </w:p>
        </w:tc>
      </w:tr>
      <w:tr w:rsidR="00186E2B" w:rsidRPr="004D41CA" w14:paraId="4EE9FF85" w14:textId="77777777" w:rsidTr="00A708A1">
        <w:trPr>
          <w:trHeight w:val="2880"/>
        </w:trPr>
        <w:sdt>
          <w:sdtPr>
            <w:rPr>
              <w:rStyle w:val="Strong"/>
            </w:rPr>
            <w:tag w:val="IMAGE5"/>
            <w:id w:val="-130931694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6A69F1AD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6F396096" wp14:editId="72A8EE19">
                      <wp:extent cx="1524000" cy="1524000"/>
                      <wp:effectExtent l="0" t="0" r="0" b="0"/>
                      <wp:docPr id="2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-112238520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7D696238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07AC3787" wp14:editId="74DAD7C2">
                      <wp:extent cx="1524000" cy="1524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01FC70DB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CCEPTANCE CRITERIA"/>
      </w:tblPr>
      <w:tblGrid>
        <w:gridCol w:w="2700"/>
        <w:gridCol w:w="2250"/>
        <w:gridCol w:w="2250"/>
        <w:gridCol w:w="2250"/>
        <w:gridCol w:w="1350"/>
      </w:tblGrid>
      <w:tr w:rsidR="004D73E0" w:rsidRPr="004D41CA" w14:paraId="37E0A6F9" w14:textId="77777777" w:rsidTr="00AB1184">
        <w:tc>
          <w:tcPr>
            <w:tcW w:w="10800" w:type="dxa"/>
            <w:gridSpan w:val="5"/>
            <w:vAlign w:val="center"/>
          </w:tcPr>
          <w:p w14:paraId="4C822560" w14:textId="77777777" w:rsidR="004D73E0" w:rsidRPr="004D41CA" w:rsidRDefault="004D73E0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52C4D5F0" w14:textId="77777777" w:rsidTr="000F58D6">
        <w:tc>
          <w:tcPr>
            <w:tcW w:w="270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07279CB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2B74AB3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CB9625C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1A090A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7EFF3923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0400321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4F8F3441" w14:textId="77777777" w:rsidTr="000F58D6">
        <w:trPr>
          <w:trHeight w:val="720"/>
        </w:trPr>
        <w:sdt>
          <w:sdtPr>
            <w:tag w:val="CRITERIAPARAMETER"/>
            <w:id w:val="-1123691420"/>
            <w:placeholder>
              <w:docPart w:val="3F2A1A09925E4054974B63909AD8A285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70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45046EE" w14:textId="3F1D2674" w:rsidR="00B700E4" w:rsidRDefault="00397362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3822EB703550461D868C81BF7FAB916B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6BE0421" w14:textId="36A221E3" w:rsidR="00B700E4" w:rsidRDefault="00397362" w:rsidP="00B700E4">
                <w:pPr>
                  <w:spacing w:line="259" w:lineRule="auto"/>
                  <w:jc w:val="center"/>
                </w:pPr>
                <w:r>
                  <w:t>90 KΩ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6C4615C06F674144AE4F12FA066BA6C1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2B166DD" w14:textId="72C06DA4" w:rsidR="00B700E4" w:rsidRDefault="00397362" w:rsidP="00B700E4">
                <w:pPr>
                  <w:spacing w:line="259" w:lineRule="auto"/>
                  <w:jc w:val="center"/>
                </w:pPr>
                <w:r>
                  <w:t>100 KΩ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7CDE01D3FEC6415288F31D18C6BC02DB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AC41650" w14:textId="42A0C23A" w:rsidR="00B700E4" w:rsidRDefault="00397362" w:rsidP="00B700E4">
                <w:pPr>
                  <w:spacing w:line="259" w:lineRule="auto"/>
                  <w:jc w:val="center"/>
                </w:pPr>
                <w:r>
                  <w:t>110 KΩ</w:t>
                </w:r>
              </w:p>
            </w:tc>
          </w:sdtContent>
        </w:sdt>
        <w:sdt>
          <w:sdtPr>
            <w:tag w:val="UNITS"/>
            <w:id w:val="-836152568"/>
            <w:placeholder>
              <w:docPart w:val="7CEB1CA815AC46AEB62731BC5E6E6935"/>
            </w:placeholder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F98AF6F" w14:textId="642D3694" w:rsidR="00B700E4" w:rsidRDefault="00397362" w:rsidP="00B700E4">
                <w:pPr>
                  <w:spacing w:line="259" w:lineRule="auto"/>
                  <w:jc w:val="center"/>
                </w:pPr>
                <w:r>
                  <w:t>Ω</w:t>
                </w:r>
              </w:p>
            </w:tc>
          </w:sdtContent>
        </w:sdt>
      </w:tr>
    </w:tbl>
    <w:p w14:paraId="43D47010" w14:textId="77777777" w:rsidR="00A93F7F" w:rsidRDefault="00A93F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EST RESULTS"/>
      </w:tblPr>
      <w:tblGrid>
        <w:gridCol w:w="1305"/>
        <w:gridCol w:w="1305"/>
        <w:gridCol w:w="4090"/>
        <w:gridCol w:w="4090"/>
      </w:tblGrid>
      <w:tr w:rsidR="00D5700F" w:rsidRPr="004D41CA" w14:paraId="5C8B3F92" w14:textId="77777777" w:rsidTr="00294DB8">
        <w:tc>
          <w:tcPr>
            <w:tcW w:w="10790" w:type="dxa"/>
            <w:gridSpan w:val="4"/>
            <w:vAlign w:val="center"/>
          </w:tcPr>
          <w:p w14:paraId="47DBF678" w14:textId="77777777" w:rsidR="00D5700F" w:rsidRPr="004D41CA" w:rsidRDefault="00D5700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0F10AD" w:rsidRPr="004D41CA" w14:paraId="39286D9C" w14:textId="77777777" w:rsidTr="000F10AD"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512A60B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778E451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3DBB59F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ED33F18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0F10AD" w14:paraId="24F4135C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F01D71B" w14:textId="77777777" w:rsidR="000F10AD" w:rsidRDefault="000F10AD" w:rsidP="000F10AD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2385B593AF604AFDB49EFD773809E220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4A6140D" w14:textId="3098BB00" w:rsidR="000F10AD" w:rsidRDefault="00397362" w:rsidP="000F10AD">
                <w:pPr>
                  <w:spacing w:line="259" w:lineRule="auto"/>
                  <w:jc w:val="center"/>
                </w:pPr>
                <w:r>
                  <w:t>T6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FAE428AA0031441E9EBEDD996F9ACC7A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25C307B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2ECCAE972F624F12A1D9E34FA1BCE427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5BCBEE4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44AFBA76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29784CB" w14:textId="77777777" w:rsidR="000F10AD" w:rsidRDefault="000F10AD" w:rsidP="000F10AD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EFB61E4FAD9844D786402F1700C71524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9CE2774" w14:textId="513CEBC1" w:rsidR="000F10AD" w:rsidRDefault="00397362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8D066CCA97F44DBA8E807C2B5B421C06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4CC6077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D72D567AF34443F0BB0CE6328708664B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F9D681C" w14:textId="5560C9A5" w:rsidR="000F10AD" w:rsidRDefault="00397362" w:rsidP="000F10AD">
                <w:pPr>
                  <w:spacing w:line="259" w:lineRule="auto"/>
                </w:pPr>
                <w:r>
                  <w:t>R2</w:t>
                </w:r>
              </w:p>
            </w:tc>
          </w:sdtContent>
        </w:sdt>
      </w:tr>
      <w:tr w:rsidR="000F10AD" w14:paraId="00AB3090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49114DD" w14:textId="77777777" w:rsidR="000F10AD" w:rsidRDefault="000F10AD" w:rsidP="000F10AD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4B7621293C934D17A7846C53A1127531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CDA2D83" w14:textId="2680D605" w:rsidR="000F10AD" w:rsidRDefault="00397362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DACA53AAA91445419E4899F61E4ACED4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910E285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3EC837CE8FAE4E2EAD387A49FE8C30F3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7CEB964" w14:textId="342EEDFD" w:rsidR="000F10AD" w:rsidRDefault="00397362" w:rsidP="000F10AD">
                <w:pPr>
                  <w:spacing w:line="259" w:lineRule="auto"/>
                </w:pPr>
                <w:r>
                  <w:t>R2</w:t>
                </w:r>
              </w:p>
            </w:tc>
          </w:sdtContent>
        </w:sdt>
      </w:tr>
      <w:tr w:rsidR="000F10AD" w14:paraId="218C9367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272A1C2" w14:textId="77777777" w:rsidR="000F10AD" w:rsidRDefault="000F10AD" w:rsidP="000F10AD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A286AFCB237F4CC79EB8A3BA9081E3E0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2B47814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06F6C16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09E19F72326346B2A947D1FF07223E18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D925325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2FA61662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8FF8BB2" w14:textId="77777777" w:rsidR="000F10AD" w:rsidRDefault="000F10AD" w:rsidP="000F10AD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3773065BB77145AAA911F70551689A63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E9EE4C2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0BAD00D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3BDAAE99C54044E188AA48D2AC51621C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9CC5A03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11B579A8" w14:textId="77777777" w:rsidR="004D41CA" w:rsidRDefault="004D41CA">
      <w:pPr>
        <w:spacing w:line="259" w:lineRule="auto"/>
      </w:pPr>
      <w:r>
        <w:br w:type="page"/>
      </w:r>
    </w:p>
    <w:p w14:paraId="7A08E384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186E2B" w:rsidRPr="00EC0168" w14:paraId="0FD28394" w14:textId="77777777" w:rsidTr="00186E2B">
        <w:trPr>
          <w:trHeight w:val="10080"/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420D35B7" w14:textId="77777777" w:rsidR="00186E2B" w:rsidRPr="00EC0168" w:rsidRDefault="00186E2B" w:rsidP="00186E2B">
            <w:pPr>
              <w:spacing w:line="240" w:lineRule="auto"/>
              <w:jc w:val="center"/>
              <w:rPr>
                <w:b/>
                <w:smallCaps/>
                <w:color w:val="2F5496" w:themeColor="accent1" w:themeShade="BF"/>
              </w:rPr>
            </w:pPr>
            <w:r>
              <w:rPr>
                <w:b/>
                <w:smallCaps/>
                <w:color w:val="2F5496" w:themeColor="accent1" w:themeShade="BF"/>
              </w:rPr>
              <w:t>This Space Intentionally Blank</w:t>
            </w:r>
          </w:p>
        </w:tc>
      </w:tr>
      <w:tr w:rsidR="00EC0168" w:rsidRPr="00EC0168" w14:paraId="3675A7B9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1A0E6CEE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3FE7CEFA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04610" w14:textId="6E651400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A9423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11" o:title=""/>
                </v:shape>
                <w:control r:id="rId12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CB632" w14:textId="783DCABA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0280F49">
                <v:shape id="_x0000_i1047" type="#_x0000_t75" style="width:100.15pt;height:24pt" o:ole="">
                  <v:imagedata r:id="rId13" o:title=""/>
                </v:shape>
                <w:control r:id="rId14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66299" w14:textId="51A41586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BDF5303">
                <v:shape id="_x0000_i1049" type="#_x0000_t75" style="width:100.15pt;height:24pt" o:ole="">
                  <v:imagedata r:id="rId15" o:title=""/>
                </v:shape>
                <w:control r:id="rId16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15787" w14:textId="5200369B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1807EB8">
                <v:shape id="_x0000_i1050" type="#_x0000_t75" style="width:1in;height:24pt" o:ole="">
                  <v:imagedata r:id="rId17" o:title=""/>
                </v:shape>
                <w:control r:id="rId18" w:name="deleteButton" w:shapeid="_x0000_i1050"/>
              </w:object>
            </w:r>
          </w:p>
        </w:tc>
      </w:tr>
      <w:tr w:rsidR="00563AB7" w:rsidRPr="00CC5B02" w14:paraId="7F183F2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C2D1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8099D1B5F1A941C589DF38018B8FB60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75B27F1" w14:textId="52B8C639" w:rsidR="00563AB7" w:rsidRPr="0041404C" w:rsidRDefault="00397362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20230205191102</w:t>
                </w:r>
              </w:p>
            </w:tc>
          </w:sdtContent>
        </w:sdt>
      </w:tr>
      <w:tr w:rsidR="00563AB7" w:rsidRPr="00CC5B02" w14:paraId="15B19F2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BF66A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1907CE752A8349049CB69CA2FED4FEF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7691759" w14:textId="32000018" w:rsidR="00563AB7" w:rsidRPr="0041404C" w:rsidRDefault="00A050D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9C7CD6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4664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2197BE6A46FC4ADFB8FF303DD713677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7447EF9" w14:textId="20448970" w:rsidR="00563AB7" w:rsidRPr="0041404C" w:rsidRDefault="00A050D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88A4E9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EE18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EE2A9D00DB954E9694CC46FEAEE83BE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8BF9380" w14:textId="7D871E82" w:rsidR="00563AB7" w:rsidRPr="0041404C" w:rsidRDefault="00A050D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F4D77B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606C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7F086D4E53E048DAA8FB1A4DFE328240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56F70F7" w14:textId="7BA4CADD" w:rsidR="00563AB7" w:rsidRPr="0041404C" w:rsidRDefault="00A050D4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09F5917A" w14:textId="77777777" w:rsidR="00D4578A" w:rsidRPr="00D4578A" w:rsidRDefault="00D4578A" w:rsidP="00CE0861"/>
    <w:sectPr w:rsidR="00D4578A" w:rsidRPr="00D4578A" w:rsidSect="00112A1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B2DF" w14:textId="77777777" w:rsidR="00397362" w:rsidRDefault="00397362" w:rsidP="002E17B7">
      <w:pPr>
        <w:spacing w:after="0" w:line="240" w:lineRule="auto"/>
      </w:pPr>
      <w:r>
        <w:separator/>
      </w:r>
    </w:p>
  </w:endnote>
  <w:endnote w:type="continuationSeparator" w:id="0">
    <w:p w14:paraId="7B1166DA" w14:textId="77777777" w:rsidR="00397362" w:rsidRDefault="00397362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2AF19B1E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080D0E2A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77E518B4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A050D4">
            <w:fldChar w:fldCharType="begin"/>
          </w:r>
          <w:r w:rsidR="00A050D4">
            <w:instrText xml:space="preserve"> NUMPAGES   \* MERGEFORMAT </w:instrText>
          </w:r>
          <w:r w:rsidR="00A050D4">
            <w:fldChar w:fldCharType="separate"/>
          </w:r>
          <w:r w:rsidR="00590E3C">
            <w:rPr>
              <w:noProof/>
            </w:rPr>
            <w:t>3</w:t>
          </w:r>
          <w:r w:rsidR="00A050D4">
            <w:rPr>
              <w:noProof/>
            </w:rPr>
            <w:fldChar w:fldCharType="end"/>
          </w:r>
        </w:p>
      </w:tc>
    </w:tr>
    <w:tr w:rsidR="006E4D09" w14:paraId="3B9CFDE4" w14:textId="77777777" w:rsidTr="004A4495">
      <w:trPr>
        <w:jc w:val="right"/>
      </w:trPr>
      <w:sdt>
        <w:sdtPr>
          <w:tag w:val="datetimestamp"/>
          <w:id w:val="-639416851"/>
          <w:placeholder>
            <w:docPart w:val="2073BDAB76824518B50DD7F4FE6C0A14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11D88CC4" w14:textId="3D354587" w:rsidR="006E4D09" w:rsidRDefault="00A050D4" w:rsidP="0039368B">
              <w:pPr>
                <w:pStyle w:val="NoSpacing"/>
                <w:jc w:val="right"/>
              </w:pPr>
              <w:r w:rsidRPr="00E74BA2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10C4E0A2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3082" w14:textId="77777777" w:rsidR="00397362" w:rsidRDefault="00397362" w:rsidP="002E17B7">
      <w:pPr>
        <w:spacing w:after="0" w:line="240" w:lineRule="auto"/>
      </w:pPr>
      <w:r>
        <w:separator/>
      </w:r>
    </w:p>
  </w:footnote>
  <w:footnote w:type="continuationSeparator" w:id="0">
    <w:p w14:paraId="58588C72" w14:textId="77777777" w:rsidR="00397362" w:rsidRDefault="00397362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34ED0DA6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5609446B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2DC5F4BC" wp14:editId="1E4AA1F9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3C92B236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62CB8653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05315793" w14:textId="436999D3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A050D4">
      <w:rPr>
        <w:noProof/>
        <w:sz w:val="16"/>
        <w:szCs w:val="16"/>
      </w:rPr>
      <w:t>5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62"/>
    <w:rsid w:val="000006D3"/>
    <w:rsid w:val="000042FA"/>
    <w:rsid w:val="0001005E"/>
    <w:rsid w:val="00011513"/>
    <w:rsid w:val="000117F3"/>
    <w:rsid w:val="00011DD4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3929"/>
    <w:rsid w:val="0003634C"/>
    <w:rsid w:val="00037DF6"/>
    <w:rsid w:val="00042FF2"/>
    <w:rsid w:val="0004369F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0AD"/>
    <w:rsid w:val="000F15EF"/>
    <w:rsid w:val="000F58D6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13510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18D1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86E2B"/>
    <w:rsid w:val="001919D7"/>
    <w:rsid w:val="001924F1"/>
    <w:rsid w:val="00194255"/>
    <w:rsid w:val="00197710"/>
    <w:rsid w:val="001A090A"/>
    <w:rsid w:val="001A6468"/>
    <w:rsid w:val="001A6A64"/>
    <w:rsid w:val="001A71A7"/>
    <w:rsid w:val="001B0DF5"/>
    <w:rsid w:val="001B1813"/>
    <w:rsid w:val="001B3708"/>
    <w:rsid w:val="001B53D1"/>
    <w:rsid w:val="001B61A8"/>
    <w:rsid w:val="001C1AFC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E7D55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5BD"/>
    <w:rsid w:val="00215DBF"/>
    <w:rsid w:val="00217C30"/>
    <w:rsid w:val="002215DF"/>
    <w:rsid w:val="002228A8"/>
    <w:rsid w:val="002239B0"/>
    <w:rsid w:val="00225FAF"/>
    <w:rsid w:val="002266BF"/>
    <w:rsid w:val="0023158A"/>
    <w:rsid w:val="00231B8E"/>
    <w:rsid w:val="00232168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4DB8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215D"/>
    <w:rsid w:val="002F353E"/>
    <w:rsid w:val="002F355A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491"/>
    <w:rsid w:val="00385CB6"/>
    <w:rsid w:val="00385E2A"/>
    <w:rsid w:val="00386AF6"/>
    <w:rsid w:val="00390112"/>
    <w:rsid w:val="003933D2"/>
    <w:rsid w:val="0039368B"/>
    <w:rsid w:val="00396EFC"/>
    <w:rsid w:val="00397362"/>
    <w:rsid w:val="003A2C9E"/>
    <w:rsid w:val="003A2E99"/>
    <w:rsid w:val="003A31B8"/>
    <w:rsid w:val="003A3597"/>
    <w:rsid w:val="003A3B1F"/>
    <w:rsid w:val="003A6F72"/>
    <w:rsid w:val="003C4E11"/>
    <w:rsid w:val="003C68C3"/>
    <w:rsid w:val="003D0F57"/>
    <w:rsid w:val="003D23A7"/>
    <w:rsid w:val="003D3FA1"/>
    <w:rsid w:val="003D482B"/>
    <w:rsid w:val="003D6D98"/>
    <w:rsid w:val="003E06FE"/>
    <w:rsid w:val="003E2376"/>
    <w:rsid w:val="003E2D28"/>
    <w:rsid w:val="003E598C"/>
    <w:rsid w:val="003F0DCC"/>
    <w:rsid w:val="003F3726"/>
    <w:rsid w:val="003F4275"/>
    <w:rsid w:val="003F4940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5A74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27E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2EC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ABF"/>
    <w:rsid w:val="004D6DB9"/>
    <w:rsid w:val="004D73E0"/>
    <w:rsid w:val="004D775E"/>
    <w:rsid w:val="004D7CED"/>
    <w:rsid w:val="004E19EF"/>
    <w:rsid w:val="004E1F08"/>
    <w:rsid w:val="004E2A2A"/>
    <w:rsid w:val="004E316B"/>
    <w:rsid w:val="004E55EE"/>
    <w:rsid w:val="004E5B09"/>
    <w:rsid w:val="004E6EBB"/>
    <w:rsid w:val="004E7447"/>
    <w:rsid w:val="004F003E"/>
    <w:rsid w:val="004F4279"/>
    <w:rsid w:val="004F49DC"/>
    <w:rsid w:val="004F5A14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5A"/>
    <w:rsid w:val="00563AB7"/>
    <w:rsid w:val="005660C0"/>
    <w:rsid w:val="00567432"/>
    <w:rsid w:val="00567F82"/>
    <w:rsid w:val="00570CAD"/>
    <w:rsid w:val="00573200"/>
    <w:rsid w:val="005753FB"/>
    <w:rsid w:val="0057653C"/>
    <w:rsid w:val="00576815"/>
    <w:rsid w:val="0057716D"/>
    <w:rsid w:val="00580028"/>
    <w:rsid w:val="00585957"/>
    <w:rsid w:val="005874D0"/>
    <w:rsid w:val="005875F3"/>
    <w:rsid w:val="00590E3C"/>
    <w:rsid w:val="005916DA"/>
    <w:rsid w:val="0059547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C24E6"/>
    <w:rsid w:val="005D2A18"/>
    <w:rsid w:val="005D5009"/>
    <w:rsid w:val="005D5F25"/>
    <w:rsid w:val="005D6048"/>
    <w:rsid w:val="005D6AE6"/>
    <w:rsid w:val="005D72C2"/>
    <w:rsid w:val="005D7D86"/>
    <w:rsid w:val="005E2416"/>
    <w:rsid w:val="005E3F7F"/>
    <w:rsid w:val="005E675A"/>
    <w:rsid w:val="005E76E1"/>
    <w:rsid w:val="005F1A5D"/>
    <w:rsid w:val="005F3420"/>
    <w:rsid w:val="005F4B5C"/>
    <w:rsid w:val="00600039"/>
    <w:rsid w:val="006002D8"/>
    <w:rsid w:val="006014F3"/>
    <w:rsid w:val="0060170B"/>
    <w:rsid w:val="006020CD"/>
    <w:rsid w:val="006048E0"/>
    <w:rsid w:val="00605D79"/>
    <w:rsid w:val="00607BA4"/>
    <w:rsid w:val="0061238B"/>
    <w:rsid w:val="006134C9"/>
    <w:rsid w:val="00614488"/>
    <w:rsid w:val="00623913"/>
    <w:rsid w:val="00624C0F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B99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034F7"/>
    <w:rsid w:val="00710043"/>
    <w:rsid w:val="007156FE"/>
    <w:rsid w:val="00720298"/>
    <w:rsid w:val="007242FA"/>
    <w:rsid w:val="00724397"/>
    <w:rsid w:val="00727BFA"/>
    <w:rsid w:val="00731D60"/>
    <w:rsid w:val="00737AF3"/>
    <w:rsid w:val="007405DB"/>
    <w:rsid w:val="00741500"/>
    <w:rsid w:val="00741565"/>
    <w:rsid w:val="0074286C"/>
    <w:rsid w:val="0074395D"/>
    <w:rsid w:val="00744158"/>
    <w:rsid w:val="00745A63"/>
    <w:rsid w:val="00747847"/>
    <w:rsid w:val="0075053C"/>
    <w:rsid w:val="00752184"/>
    <w:rsid w:val="00752FA2"/>
    <w:rsid w:val="007551FA"/>
    <w:rsid w:val="00755683"/>
    <w:rsid w:val="00756F29"/>
    <w:rsid w:val="007623C4"/>
    <w:rsid w:val="00766C50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2B6D"/>
    <w:rsid w:val="007D4540"/>
    <w:rsid w:val="007D78FC"/>
    <w:rsid w:val="007D7AE9"/>
    <w:rsid w:val="007E0069"/>
    <w:rsid w:val="007E0B11"/>
    <w:rsid w:val="007E4C2E"/>
    <w:rsid w:val="007E7B09"/>
    <w:rsid w:val="007F0C0E"/>
    <w:rsid w:val="007F1418"/>
    <w:rsid w:val="007F449B"/>
    <w:rsid w:val="007F5FEC"/>
    <w:rsid w:val="00800120"/>
    <w:rsid w:val="00802AC7"/>
    <w:rsid w:val="00804AC3"/>
    <w:rsid w:val="008078F5"/>
    <w:rsid w:val="00810146"/>
    <w:rsid w:val="00811FBE"/>
    <w:rsid w:val="0081342D"/>
    <w:rsid w:val="00814B0B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2C41"/>
    <w:rsid w:val="00844781"/>
    <w:rsid w:val="008466FF"/>
    <w:rsid w:val="00847D91"/>
    <w:rsid w:val="00852EB7"/>
    <w:rsid w:val="00853F36"/>
    <w:rsid w:val="008614EF"/>
    <w:rsid w:val="00861B1B"/>
    <w:rsid w:val="00861D61"/>
    <w:rsid w:val="008632EF"/>
    <w:rsid w:val="0086484A"/>
    <w:rsid w:val="00867120"/>
    <w:rsid w:val="00867304"/>
    <w:rsid w:val="00867F72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0CAF"/>
    <w:rsid w:val="008A0E08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330"/>
    <w:rsid w:val="00910A4C"/>
    <w:rsid w:val="00912196"/>
    <w:rsid w:val="0091454A"/>
    <w:rsid w:val="00916123"/>
    <w:rsid w:val="009239E6"/>
    <w:rsid w:val="00923C72"/>
    <w:rsid w:val="00924F04"/>
    <w:rsid w:val="00925709"/>
    <w:rsid w:val="00926E91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1416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96D"/>
    <w:rsid w:val="009D2B99"/>
    <w:rsid w:val="009D6D5E"/>
    <w:rsid w:val="009E0900"/>
    <w:rsid w:val="009E0D46"/>
    <w:rsid w:val="009E1DC7"/>
    <w:rsid w:val="009E20EC"/>
    <w:rsid w:val="009E2586"/>
    <w:rsid w:val="009E3261"/>
    <w:rsid w:val="009E4BE1"/>
    <w:rsid w:val="009E5CC7"/>
    <w:rsid w:val="009F037B"/>
    <w:rsid w:val="009F2028"/>
    <w:rsid w:val="009F641D"/>
    <w:rsid w:val="009F6C52"/>
    <w:rsid w:val="00A050D4"/>
    <w:rsid w:val="00A05655"/>
    <w:rsid w:val="00A05837"/>
    <w:rsid w:val="00A06DEC"/>
    <w:rsid w:val="00A16FC3"/>
    <w:rsid w:val="00A202B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1B99"/>
    <w:rsid w:val="00A82C32"/>
    <w:rsid w:val="00A85429"/>
    <w:rsid w:val="00A85B05"/>
    <w:rsid w:val="00A87036"/>
    <w:rsid w:val="00A91624"/>
    <w:rsid w:val="00A928F8"/>
    <w:rsid w:val="00A92BFC"/>
    <w:rsid w:val="00A92EBC"/>
    <w:rsid w:val="00A93F7F"/>
    <w:rsid w:val="00A951DA"/>
    <w:rsid w:val="00A96878"/>
    <w:rsid w:val="00AA341A"/>
    <w:rsid w:val="00AA4876"/>
    <w:rsid w:val="00AB0230"/>
    <w:rsid w:val="00AB1184"/>
    <w:rsid w:val="00AB13C4"/>
    <w:rsid w:val="00AB41D2"/>
    <w:rsid w:val="00AB528D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1FEE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124"/>
    <w:rsid w:val="00B30D4C"/>
    <w:rsid w:val="00B31ADE"/>
    <w:rsid w:val="00B32AA5"/>
    <w:rsid w:val="00B33E26"/>
    <w:rsid w:val="00B34A25"/>
    <w:rsid w:val="00B35A30"/>
    <w:rsid w:val="00B42C93"/>
    <w:rsid w:val="00B44D9A"/>
    <w:rsid w:val="00B5146D"/>
    <w:rsid w:val="00B6270D"/>
    <w:rsid w:val="00B6495F"/>
    <w:rsid w:val="00B6688F"/>
    <w:rsid w:val="00B700E4"/>
    <w:rsid w:val="00B718BF"/>
    <w:rsid w:val="00B733DD"/>
    <w:rsid w:val="00B736EA"/>
    <w:rsid w:val="00B74EDC"/>
    <w:rsid w:val="00B7516E"/>
    <w:rsid w:val="00B76A6A"/>
    <w:rsid w:val="00B80620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08A"/>
    <w:rsid w:val="00B9521E"/>
    <w:rsid w:val="00B955E2"/>
    <w:rsid w:val="00B9582D"/>
    <w:rsid w:val="00BA0D0E"/>
    <w:rsid w:val="00BA1450"/>
    <w:rsid w:val="00BA16AE"/>
    <w:rsid w:val="00BA35B3"/>
    <w:rsid w:val="00BA440C"/>
    <w:rsid w:val="00BA6EEC"/>
    <w:rsid w:val="00BC0882"/>
    <w:rsid w:val="00BC1717"/>
    <w:rsid w:val="00BC1B74"/>
    <w:rsid w:val="00BC2641"/>
    <w:rsid w:val="00BC2DBB"/>
    <w:rsid w:val="00BC7280"/>
    <w:rsid w:val="00BC751D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5C1F"/>
    <w:rsid w:val="00C06A06"/>
    <w:rsid w:val="00C10C1A"/>
    <w:rsid w:val="00C1656F"/>
    <w:rsid w:val="00C226E2"/>
    <w:rsid w:val="00C2451F"/>
    <w:rsid w:val="00C24598"/>
    <w:rsid w:val="00C262B0"/>
    <w:rsid w:val="00C268C2"/>
    <w:rsid w:val="00C32117"/>
    <w:rsid w:val="00C33F17"/>
    <w:rsid w:val="00C3507D"/>
    <w:rsid w:val="00C35D03"/>
    <w:rsid w:val="00C35E94"/>
    <w:rsid w:val="00C378CA"/>
    <w:rsid w:val="00C41DC3"/>
    <w:rsid w:val="00C43E47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6462"/>
    <w:rsid w:val="00C67404"/>
    <w:rsid w:val="00C72C2F"/>
    <w:rsid w:val="00C73BC4"/>
    <w:rsid w:val="00C75CCD"/>
    <w:rsid w:val="00C760E0"/>
    <w:rsid w:val="00C7711E"/>
    <w:rsid w:val="00C77B75"/>
    <w:rsid w:val="00C8157C"/>
    <w:rsid w:val="00C81665"/>
    <w:rsid w:val="00C82546"/>
    <w:rsid w:val="00C829A1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A4356"/>
    <w:rsid w:val="00CB3009"/>
    <w:rsid w:val="00CB4D4F"/>
    <w:rsid w:val="00CB652D"/>
    <w:rsid w:val="00CC1437"/>
    <w:rsid w:val="00CC1A32"/>
    <w:rsid w:val="00CC401C"/>
    <w:rsid w:val="00CC5B02"/>
    <w:rsid w:val="00CC6927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4BEF"/>
    <w:rsid w:val="00CE50AC"/>
    <w:rsid w:val="00CE53EC"/>
    <w:rsid w:val="00CE5752"/>
    <w:rsid w:val="00CF1773"/>
    <w:rsid w:val="00CF2B30"/>
    <w:rsid w:val="00CF2E0D"/>
    <w:rsid w:val="00CF336E"/>
    <w:rsid w:val="00CF664E"/>
    <w:rsid w:val="00D00028"/>
    <w:rsid w:val="00D00B95"/>
    <w:rsid w:val="00D013C0"/>
    <w:rsid w:val="00D013C3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5752"/>
    <w:rsid w:val="00D36124"/>
    <w:rsid w:val="00D36411"/>
    <w:rsid w:val="00D36593"/>
    <w:rsid w:val="00D37810"/>
    <w:rsid w:val="00D436D5"/>
    <w:rsid w:val="00D4578A"/>
    <w:rsid w:val="00D472D7"/>
    <w:rsid w:val="00D51999"/>
    <w:rsid w:val="00D51C97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83CB5"/>
    <w:rsid w:val="00DA1A39"/>
    <w:rsid w:val="00DA3F26"/>
    <w:rsid w:val="00DA5E9D"/>
    <w:rsid w:val="00DA6D44"/>
    <w:rsid w:val="00DB1536"/>
    <w:rsid w:val="00DB22F8"/>
    <w:rsid w:val="00DB23A9"/>
    <w:rsid w:val="00DB31A7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04479"/>
    <w:rsid w:val="00E105CF"/>
    <w:rsid w:val="00E10E2C"/>
    <w:rsid w:val="00E16DAB"/>
    <w:rsid w:val="00E16F17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97CA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3E8A"/>
    <w:rsid w:val="00F15FFF"/>
    <w:rsid w:val="00F16B60"/>
    <w:rsid w:val="00F16C3A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47ED3"/>
    <w:rsid w:val="00F51C2A"/>
    <w:rsid w:val="00F52C42"/>
    <w:rsid w:val="00F53D0F"/>
    <w:rsid w:val="00F559B4"/>
    <w:rsid w:val="00F5605E"/>
    <w:rsid w:val="00F565A3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3C65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1B5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1E345"/>
  <w15:docId w15:val="{837563C5-F55F-43AE-95C7-502A21F6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  <w:style w:type="character" w:styleId="BookTitle">
    <w:name w:val="Book Title"/>
    <w:basedOn w:val="DefaultParagraphFont"/>
    <w:uiPriority w:val="33"/>
    <w:qFormat/>
    <w:rsid w:val="00CE53E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CE53EC"/>
    <w:rPr>
      <w:i/>
      <w:iCs/>
    </w:rPr>
  </w:style>
  <w:style w:type="paragraph" w:customStyle="1" w:styleId="FormSmall">
    <w:name w:val="Form Small"/>
    <w:basedOn w:val="Normal"/>
    <w:link w:val="FormSmallChar"/>
    <w:qFormat/>
    <w:rsid w:val="00745A63"/>
    <w:pPr>
      <w:spacing w:line="240" w:lineRule="auto"/>
      <w:jc w:val="right"/>
    </w:pPr>
    <w:rPr>
      <w:color w:val="3B3838" w:themeColor="background2" w:themeShade="40"/>
      <w:sz w:val="16"/>
    </w:rPr>
  </w:style>
  <w:style w:type="character" w:customStyle="1" w:styleId="FormSmallChar">
    <w:name w:val="Form Small Char"/>
    <w:basedOn w:val="DefaultParagraphFont"/>
    <w:link w:val="FormSmall"/>
    <w:rsid w:val="00745A63"/>
    <w:rPr>
      <w:color w:val="3B3838" w:themeColor="background2" w:themeShade="4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A\04A-005\TESTbase%20v2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B759FD59BD417CBF85B974F29A0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031E9-E88D-40A5-A7ED-9452AA11D5E1}"/>
      </w:docPartPr>
      <w:docPartBody>
        <w:p w:rsidR="00000000" w:rsidRDefault="00D1442E">
          <w:pPr>
            <w:pStyle w:val="E4B759FD59BD417CBF85B974F29A02E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5966B3747D437982237027BE49E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C27F1-A4E0-427F-9AD2-FE3A6B5755EF}"/>
      </w:docPartPr>
      <w:docPartBody>
        <w:p w:rsidR="00000000" w:rsidRDefault="00D1442E">
          <w:pPr>
            <w:pStyle w:val="085966B3747D437982237027BE49EF8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580F950F3E4B0484F4C22CCC17D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67D9D-DC50-40A6-AFE4-76E6C16C0C67}"/>
      </w:docPartPr>
      <w:docPartBody>
        <w:p w:rsidR="00000000" w:rsidRDefault="00D1442E">
          <w:pPr>
            <w:pStyle w:val="4B580F950F3E4B0484F4C22CCC17D7E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DC59B368C4494A8DB35E1B6726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C9095-02C1-4E41-A933-70F168213F5E}"/>
      </w:docPartPr>
      <w:docPartBody>
        <w:p w:rsidR="00000000" w:rsidRDefault="00D1442E">
          <w:pPr>
            <w:pStyle w:val="7CCDC59B368C4494A8DB35E1B67269A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9CE3D485864C989352A84E8956B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E13C4-95AF-432E-B436-3DDBF682876F}"/>
      </w:docPartPr>
      <w:docPartBody>
        <w:p w:rsidR="00000000" w:rsidRDefault="00D1442E">
          <w:pPr>
            <w:pStyle w:val="699CE3D485864C989352A84E8956B97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7AC1E8A832F4494AA23BB6C43704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1CEC7-3411-48CB-8B2F-F6229DA9CB0C}"/>
      </w:docPartPr>
      <w:docPartBody>
        <w:p w:rsidR="00000000" w:rsidRDefault="00D1442E">
          <w:pPr>
            <w:pStyle w:val="87AC1E8A832F4494AA23BB6C43704D83"/>
          </w:pPr>
          <w:r>
            <w:t xml:space="preserve"> </w:t>
          </w:r>
        </w:p>
      </w:docPartBody>
    </w:docPart>
    <w:docPart>
      <w:docPartPr>
        <w:name w:val="4F6BCBC7F4B14099891DCC7244B9C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D57DD-FE95-474E-A6E1-31BF89B67850}"/>
      </w:docPartPr>
      <w:docPartBody>
        <w:p w:rsidR="00000000" w:rsidRDefault="00D1442E">
          <w:pPr>
            <w:pStyle w:val="4F6BCBC7F4B14099891DCC7244B9CF9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F9CC40B378C48FF8A980AED91E5A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EAF0-BA2F-41AD-9D44-7D2DE302C3CA}"/>
      </w:docPartPr>
      <w:docPartBody>
        <w:p w:rsidR="00000000" w:rsidRDefault="00D1442E">
          <w:pPr>
            <w:pStyle w:val="3F9CC40B378C48FF8A980AED91E5A1A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E9958F37776453E84BED6B53A160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655DD-FCA7-44AF-86CE-36B9B4157A7A}"/>
      </w:docPartPr>
      <w:docPartBody>
        <w:p w:rsidR="00000000" w:rsidRDefault="00D1442E">
          <w:pPr>
            <w:pStyle w:val="2E9958F37776453E84BED6B53A160E3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8DAF764D45E47BD8845ADAE87639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F86A8-CD20-40ED-9D4D-24E13BCB0E86}"/>
      </w:docPartPr>
      <w:docPartBody>
        <w:p w:rsidR="00000000" w:rsidRDefault="00D1442E">
          <w:pPr>
            <w:pStyle w:val="68DAF764D45E47BD8845ADAE876391A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4EFA7DBBAC2449487D938BD2559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0AF29-3D7A-40E7-9BAA-671FB4A8E76F}"/>
      </w:docPartPr>
      <w:docPartBody>
        <w:p w:rsidR="00000000" w:rsidRDefault="00D1442E">
          <w:pPr>
            <w:pStyle w:val="54EFA7DBBAC2449487D938BD2559575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9D3C5E78CC7475D861C3242F5162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027FC-52EC-4972-91D5-DEB1135750F3}"/>
      </w:docPartPr>
      <w:docPartBody>
        <w:p w:rsidR="00000000" w:rsidRDefault="00D1442E">
          <w:pPr>
            <w:pStyle w:val="79D3C5E78CC7475D861C3242F51627B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5120D359BB24C0FBDE1A91E9733C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FECAE-1D31-40BD-9199-9A7AB3A95EF5}"/>
      </w:docPartPr>
      <w:docPartBody>
        <w:p w:rsidR="00000000" w:rsidRDefault="00D1442E">
          <w:pPr>
            <w:pStyle w:val="45120D359BB24C0FBDE1A91E9733C498"/>
          </w:pPr>
          <w:r w:rsidRPr="00D26287">
            <w:t xml:space="preserve"> </w:t>
          </w:r>
        </w:p>
      </w:docPartBody>
    </w:docPart>
    <w:docPart>
      <w:docPartPr>
        <w:name w:val="33A56430A69F4C499E5F7699B9CD3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0DBD8-D1BA-4D9B-945D-0918F259239C}"/>
      </w:docPartPr>
      <w:docPartBody>
        <w:p w:rsidR="00000000" w:rsidRDefault="00D1442E">
          <w:pPr>
            <w:pStyle w:val="33A56430A69F4C499E5F7699B9CD355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08A05EEE38C4DC8870AA5500059C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1D97C-EC6D-410D-9836-EC754C978743}"/>
      </w:docPartPr>
      <w:docPartBody>
        <w:p w:rsidR="00000000" w:rsidRDefault="00D1442E">
          <w:pPr>
            <w:pStyle w:val="C08A05EEE38C4DC8870AA5500059CA3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112F295BD13444BB967F73CF01B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2858D-7CE0-494B-A236-6E6A8DA9FD34}"/>
      </w:docPartPr>
      <w:docPartBody>
        <w:p w:rsidR="00000000" w:rsidRDefault="00D1442E">
          <w:pPr>
            <w:pStyle w:val="9112F295BD13444BB967F73CF01BEE5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CD43DC5DC8644CAB9CA69F262CA1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9C5F8-0A97-4A47-AB31-65469E63774F}"/>
      </w:docPartPr>
      <w:docPartBody>
        <w:p w:rsidR="00000000" w:rsidRDefault="00D1442E">
          <w:pPr>
            <w:pStyle w:val="3CD43DC5DC8644CAB9CA69F262CA197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A8BFA62DFDE4E85AF67B3CC2D444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F8F4C-5F06-48E6-BCC9-57B973ED22AC}"/>
      </w:docPartPr>
      <w:docPartBody>
        <w:p w:rsidR="00000000" w:rsidRDefault="00D1442E">
          <w:pPr>
            <w:pStyle w:val="7A8BFA62DFDE4E85AF67B3CC2D444C1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56B8D3120BE4576AE20B062A5533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076D6-C8E8-4C89-A48A-685C2A287504}"/>
      </w:docPartPr>
      <w:docPartBody>
        <w:p w:rsidR="00000000" w:rsidRDefault="00D1442E">
          <w:pPr>
            <w:pStyle w:val="256B8D3120BE4576AE20B062A55332A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4CCF051D89543ACAD571860C4020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D9A6B-C7C8-427D-AAFB-DB54053A8577}"/>
      </w:docPartPr>
      <w:docPartBody>
        <w:p w:rsidR="00000000" w:rsidRDefault="00D1442E">
          <w:pPr>
            <w:pStyle w:val="44CCF051D89543ACAD571860C4020883"/>
          </w:pPr>
          <w:r w:rsidRPr="00D26287">
            <w:t xml:space="preserve"> </w:t>
          </w:r>
        </w:p>
      </w:docPartBody>
    </w:docPart>
    <w:docPart>
      <w:docPartPr>
        <w:name w:val="C5F642D8B7744335B3D3F54146B0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E3DCE-DDAF-4C44-851B-5674A358727E}"/>
      </w:docPartPr>
      <w:docPartBody>
        <w:p w:rsidR="00000000" w:rsidRDefault="00D1442E">
          <w:pPr>
            <w:pStyle w:val="C5F642D8B7744335B3D3F54146B0D1F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2C55FCBBE974890B224198FC53EE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542A4-1049-4333-99AE-4B7A89D9FC68}"/>
      </w:docPartPr>
      <w:docPartBody>
        <w:p w:rsidR="00000000" w:rsidRDefault="00D1442E">
          <w:pPr>
            <w:pStyle w:val="92C55FCBBE974890B224198FC53EE10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34D919CC4FF4559A44EF24794BBA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84CFD-EA47-48FC-8087-1637DB77F39D}"/>
      </w:docPartPr>
      <w:docPartBody>
        <w:p w:rsidR="00000000" w:rsidRDefault="00D1442E">
          <w:pPr>
            <w:pStyle w:val="834D919CC4FF4559A44EF24794BBA07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BDF56D8D34148CFBEDD031AD8BB9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36EC4-B900-4054-9F57-FD6B2F0F50F8}"/>
      </w:docPartPr>
      <w:docPartBody>
        <w:p w:rsidR="00000000" w:rsidRDefault="00D1442E">
          <w:pPr>
            <w:pStyle w:val="3BDF56D8D34148CFBEDD031AD8BB935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3B41ED49C7740F0A3BC25E4DA388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5C37D-C7A1-4982-B297-666D0A4BFC14}"/>
      </w:docPartPr>
      <w:docPartBody>
        <w:p w:rsidR="00000000" w:rsidRDefault="00D1442E">
          <w:pPr>
            <w:pStyle w:val="A3B41ED49C7740F0A3BC25E4DA388A9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F151A0CBC8F4B4BB98D6922C3CC5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95898-E852-415F-B663-ED35E0868452}"/>
      </w:docPartPr>
      <w:docPartBody>
        <w:p w:rsidR="00000000" w:rsidRDefault="00D1442E">
          <w:pPr>
            <w:pStyle w:val="0F151A0CBC8F4B4BB98D6922C3CC5C0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8B7D85655084867A31487D4BF985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3A1E9-FB49-47E3-8369-0ABF4AF1D532}"/>
      </w:docPartPr>
      <w:docPartBody>
        <w:p w:rsidR="00000000" w:rsidRDefault="00D1442E">
          <w:pPr>
            <w:pStyle w:val="08B7D85655084867A31487D4BF985C4F"/>
          </w:pPr>
          <w:r w:rsidRPr="00D26287">
            <w:t xml:space="preserve"> </w:t>
          </w:r>
        </w:p>
      </w:docPartBody>
    </w:docPart>
    <w:docPart>
      <w:docPartPr>
        <w:name w:val="8757904994984AD7960A45179B8BA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0A76D-48A4-40CA-8F66-451DD46F89FF}"/>
      </w:docPartPr>
      <w:docPartBody>
        <w:p w:rsidR="00000000" w:rsidRDefault="00D1442E">
          <w:pPr>
            <w:pStyle w:val="8757904994984AD7960A45179B8BA4D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41F9E8B3F134EA5BF40045876CB7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9FD40-1DDF-4668-9FEC-023CD5AEA2D8}"/>
      </w:docPartPr>
      <w:docPartBody>
        <w:p w:rsidR="00000000" w:rsidRDefault="00D1442E">
          <w:pPr>
            <w:pStyle w:val="641F9E8B3F134EA5BF40045876CB73B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DDABD2A5D124966929ACF73FDE3F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4F885-778E-47FB-8C97-CFFAF1ED59CD}"/>
      </w:docPartPr>
      <w:docPartBody>
        <w:p w:rsidR="00000000" w:rsidRDefault="00D1442E">
          <w:pPr>
            <w:pStyle w:val="2DDABD2A5D124966929ACF73FDE3FBD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0A3AEE485A04503886292E4EBB72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5A3E9-A4B2-4032-BE2F-F28D98C543C2}"/>
      </w:docPartPr>
      <w:docPartBody>
        <w:p w:rsidR="00000000" w:rsidRDefault="00D1442E">
          <w:pPr>
            <w:pStyle w:val="C0A3AEE485A04503886292E4EBB722A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682C95CDC4242B692E05C2B5DD1F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9B97A-7CD6-42BF-B4E1-9CAE17155340}"/>
      </w:docPartPr>
      <w:docPartBody>
        <w:p w:rsidR="00000000" w:rsidRDefault="00D1442E">
          <w:pPr>
            <w:pStyle w:val="A682C95CDC4242B692E05C2B5DD1F2C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AB3CF3FFDDE41DCA383355B3E5B3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C28B2-B4CA-451A-AE42-FFC1C1C8952B}"/>
      </w:docPartPr>
      <w:docPartBody>
        <w:p w:rsidR="00000000" w:rsidRDefault="00D1442E">
          <w:pPr>
            <w:pStyle w:val="1AB3CF3FFDDE41DCA383355B3E5B3E97"/>
          </w:pPr>
          <w:r w:rsidRPr="00567F25">
            <w:rPr>
              <w:rStyle w:val="PlaceholderText"/>
            </w:rPr>
            <w:t xml:space="preserve">Choose an </w:t>
          </w:r>
          <w:r w:rsidRPr="00567F25">
            <w:rPr>
              <w:rStyle w:val="PlaceholderText"/>
            </w:rPr>
            <w:t>item.</w:t>
          </w:r>
        </w:p>
      </w:docPartBody>
    </w:docPart>
    <w:docPart>
      <w:docPartPr>
        <w:name w:val="5725A4DEB9E64805BC8820F3A943E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3BA5D-966F-4ED8-B89E-D1FEC51202C8}"/>
      </w:docPartPr>
      <w:docPartBody>
        <w:p w:rsidR="00000000" w:rsidRDefault="00D1442E">
          <w:pPr>
            <w:pStyle w:val="5725A4DEB9E64805BC8820F3A943E36D"/>
          </w:pPr>
          <w:r w:rsidRPr="00D26287">
            <w:t xml:space="preserve"> </w:t>
          </w:r>
        </w:p>
      </w:docPartBody>
    </w:docPart>
    <w:docPart>
      <w:docPartPr>
        <w:name w:val="AD83F78D18744C2BA63F145C1647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EB509-C342-4ED2-8405-906E77000AE8}"/>
      </w:docPartPr>
      <w:docPartBody>
        <w:p w:rsidR="00000000" w:rsidRDefault="00D1442E">
          <w:pPr>
            <w:pStyle w:val="AD83F78D18744C2BA63F145C1647BC5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0A131F58E2F4AD69D2A91A3D3840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085EA-8868-4D72-9A1E-4C9663A81A2F}"/>
      </w:docPartPr>
      <w:docPartBody>
        <w:p w:rsidR="00000000" w:rsidRDefault="00D1442E">
          <w:pPr>
            <w:pStyle w:val="80A131F58E2F4AD69D2A91A3D3840C8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EA5FBC7D5D0479392565A646EEB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2B235-DCA0-4E8C-83F7-7DC48AD0256E}"/>
      </w:docPartPr>
      <w:docPartBody>
        <w:p w:rsidR="00000000" w:rsidRDefault="00D1442E">
          <w:pPr>
            <w:pStyle w:val="5EA5FBC7D5D0479392565A646EEB692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3C4F155782542EBAA23BD9869F13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14DC5-E068-4D51-B197-71A15063D27E}"/>
      </w:docPartPr>
      <w:docPartBody>
        <w:p w:rsidR="00000000" w:rsidRDefault="00D1442E">
          <w:pPr>
            <w:pStyle w:val="A3C4F155782542EBAA23BD9869F1387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29DA6858FDD4A88AE64E3EF6E63D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5B0F2-6B12-480B-A350-52A2F8DF8D41}"/>
      </w:docPartPr>
      <w:docPartBody>
        <w:p w:rsidR="00000000" w:rsidRDefault="00D1442E">
          <w:pPr>
            <w:pStyle w:val="E29DA6858FDD4A88AE64E3EF6E63DF0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077EF0056DE4AFE95E6C7C001F30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F8E3D-D6C4-49DC-B30B-429CEED97B13}"/>
      </w:docPartPr>
      <w:docPartBody>
        <w:p w:rsidR="00000000" w:rsidRDefault="00D1442E">
          <w:pPr>
            <w:pStyle w:val="F077EF0056DE4AFE95E6C7C001F30D9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86AB88D785F496D8434EF03FA59A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D0DC1-1D0E-42B1-B326-2BF5DFF75B4F}"/>
      </w:docPartPr>
      <w:docPartBody>
        <w:p w:rsidR="00000000" w:rsidRDefault="00D1442E">
          <w:pPr>
            <w:pStyle w:val="C86AB88D785F496D8434EF03FA59AE4D"/>
          </w:pPr>
          <w:r w:rsidRPr="00D26287">
            <w:t xml:space="preserve"> </w:t>
          </w:r>
        </w:p>
      </w:docPartBody>
    </w:docPart>
    <w:docPart>
      <w:docPartPr>
        <w:name w:val="DC98F1A27D3843FE8A0F989911BF0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F8619-4BC7-4378-8FC8-129D57735995}"/>
      </w:docPartPr>
      <w:docPartBody>
        <w:p w:rsidR="00000000" w:rsidRDefault="00D1442E">
          <w:pPr>
            <w:pStyle w:val="DC98F1A27D3843FE8A0F989911BF0B9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4F39E77328A4A62BFE65D5B255A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75539-2A3C-4369-98F7-857F9C5E168E}"/>
      </w:docPartPr>
      <w:docPartBody>
        <w:p w:rsidR="00000000" w:rsidRDefault="00D1442E">
          <w:pPr>
            <w:pStyle w:val="04F39E77328A4A62BFE65D5B255A89A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997437352F64CE5BFB9350447C38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79158-CC07-400F-ADF7-863DC2A38208}"/>
      </w:docPartPr>
      <w:docPartBody>
        <w:p w:rsidR="00000000" w:rsidRDefault="00D1442E">
          <w:pPr>
            <w:pStyle w:val="F997437352F64CE5BFB9350447C388E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4C63DDDA67B4AF9B03E6C22485CC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1D85-1B49-49ED-B8EC-07C268E6A761}"/>
      </w:docPartPr>
      <w:docPartBody>
        <w:p w:rsidR="00000000" w:rsidRDefault="00D1442E">
          <w:pPr>
            <w:pStyle w:val="94C63DDDA67B4AF9B03E6C22485CC8E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BC3A372F1D9453DAB9DB1C22DFC6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7ECC1-03CB-46D9-ABEE-429762EC53B2}"/>
      </w:docPartPr>
      <w:docPartBody>
        <w:p w:rsidR="00000000" w:rsidRDefault="00D1442E">
          <w:pPr>
            <w:pStyle w:val="DBC3A372F1D9453DAB9DB1C22DFC6A8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A07726722964454A8E1A974F2459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833D-971E-4CAF-9707-96FE99BDD425}"/>
      </w:docPartPr>
      <w:docPartBody>
        <w:p w:rsidR="00000000" w:rsidRDefault="00D1442E">
          <w:pPr>
            <w:pStyle w:val="5A07726722964454A8E1A974F2459B3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DDDF23E77E742628D50551886FB8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406F9-31C8-4DDE-BEA5-9377214B51CE}"/>
      </w:docPartPr>
      <w:docPartBody>
        <w:p w:rsidR="00000000" w:rsidRDefault="00D1442E">
          <w:pPr>
            <w:pStyle w:val="4DDDF23E77E742628D50551886FB8546"/>
          </w:pPr>
          <w:r w:rsidRPr="00D26287">
            <w:t xml:space="preserve"> </w:t>
          </w:r>
        </w:p>
      </w:docPartBody>
    </w:docPart>
    <w:docPart>
      <w:docPartPr>
        <w:name w:val="F63FBF14CF714A0BA9E35701E8629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E3114-AC6F-4B16-AB9E-665390347BD0}"/>
      </w:docPartPr>
      <w:docPartBody>
        <w:p w:rsidR="00000000" w:rsidRDefault="00D1442E">
          <w:pPr>
            <w:pStyle w:val="F63FBF14CF714A0BA9E35701E86296D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EEB43CDD08B425F8FDE22EF0816F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44A64-B5FD-4E8D-8F3D-5CA3C8AC1F7A}"/>
      </w:docPartPr>
      <w:docPartBody>
        <w:p w:rsidR="00000000" w:rsidRDefault="00D1442E">
          <w:pPr>
            <w:pStyle w:val="4EEB43CDD08B425F8FDE22EF0816F19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4B6543578E74AB5BE6B7D8D2191F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2B5DC-4763-449B-ADAE-31818C1A580E}"/>
      </w:docPartPr>
      <w:docPartBody>
        <w:p w:rsidR="00000000" w:rsidRDefault="00D1442E">
          <w:pPr>
            <w:pStyle w:val="44B6543578E74AB5BE6B7D8D2191F2D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C3C88809F764C378E966800BC653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CABC-7CA8-4CD4-AC42-C1E4F744F834}"/>
      </w:docPartPr>
      <w:docPartBody>
        <w:p w:rsidR="00000000" w:rsidRDefault="00D1442E">
          <w:pPr>
            <w:pStyle w:val="4C3C88809F764C378E966800BC653AF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B60E6AC182843558D9FD5A3C9B55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4C8D7-93C3-4D28-91B6-529E9F90A240}"/>
      </w:docPartPr>
      <w:docPartBody>
        <w:p w:rsidR="00000000" w:rsidRDefault="00D1442E">
          <w:pPr>
            <w:pStyle w:val="3B60E6AC182843558D9FD5A3C9B55F6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B6B7A4FAD244B01B14B61F8805D4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F7623-5B2F-4BA5-BA1F-782CDEE80A1A}"/>
      </w:docPartPr>
      <w:docPartBody>
        <w:p w:rsidR="00000000" w:rsidRDefault="00D1442E">
          <w:pPr>
            <w:pStyle w:val="FB6B7A4FAD244B01B14B61F8805D405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B0FCF92A76747F6B26A2B37778C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C4561-4923-4466-8217-88E2BA21380D}"/>
      </w:docPartPr>
      <w:docPartBody>
        <w:p w:rsidR="00000000" w:rsidRDefault="00D1442E">
          <w:pPr>
            <w:pStyle w:val="1B0FCF92A76747F6B26A2B37778CE4C2"/>
          </w:pPr>
          <w:r w:rsidRPr="00D26287">
            <w:t xml:space="preserve"> </w:t>
          </w:r>
        </w:p>
      </w:docPartBody>
    </w:docPart>
    <w:docPart>
      <w:docPartPr>
        <w:name w:val="15265ED6197E46CEB8840D892CD1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CBFDD-3B12-4277-8320-23C7DA852B12}"/>
      </w:docPartPr>
      <w:docPartBody>
        <w:p w:rsidR="00000000" w:rsidRDefault="00D1442E">
          <w:pPr>
            <w:pStyle w:val="15265ED6197E46CEB8840D892CD1959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3967CBAC3044297905AB5FC26E8B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A5F90-046B-48FE-BB60-A5FC638E9D04}"/>
      </w:docPartPr>
      <w:docPartBody>
        <w:p w:rsidR="00000000" w:rsidRDefault="00D1442E">
          <w:pPr>
            <w:pStyle w:val="B3967CBAC3044297905AB5FC26E8BF6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3876DCD8D644FE094B5EC3E0DAB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F7F30-807C-4579-8F5A-08ADB9C5D75B}"/>
      </w:docPartPr>
      <w:docPartBody>
        <w:p w:rsidR="00000000" w:rsidRDefault="00D1442E">
          <w:pPr>
            <w:pStyle w:val="63876DCD8D644FE094B5EC3E0DAB746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FC5B5AEB7D6486D80FB312B20F78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A696A-DAE4-4D05-9908-C82C97114346}"/>
      </w:docPartPr>
      <w:docPartBody>
        <w:p w:rsidR="00000000" w:rsidRDefault="00D1442E">
          <w:pPr>
            <w:pStyle w:val="7FC5B5AEB7D6486D80FB312B20F78FC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D277E0399C64DE6AA9F613CE783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4C314-48BF-485D-895A-ECAEDB39E4FF}"/>
      </w:docPartPr>
      <w:docPartBody>
        <w:p w:rsidR="00000000" w:rsidRDefault="00D1442E">
          <w:pPr>
            <w:pStyle w:val="FD277E0399C64DE6AA9F613CE783753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0B1A4A06AEE4B9FB16960F70AE19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786A2-EBA8-4853-A8B2-D75D8478EBE2}"/>
      </w:docPartPr>
      <w:docPartBody>
        <w:p w:rsidR="00000000" w:rsidRDefault="00D1442E">
          <w:pPr>
            <w:pStyle w:val="E0B1A4A06AEE4B9FB16960F70AE19F3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1F85FD40AD647F7983C89CF9100D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76B10-C7B0-4CB1-AD29-39CC97BC22F4}"/>
      </w:docPartPr>
      <w:docPartBody>
        <w:p w:rsidR="00000000" w:rsidRDefault="00D1442E">
          <w:pPr>
            <w:pStyle w:val="C1F85FD40AD647F7983C89CF9100DC44"/>
          </w:pPr>
          <w:r w:rsidRPr="00D26287">
            <w:t xml:space="preserve"> </w:t>
          </w:r>
        </w:p>
      </w:docPartBody>
    </w:docPart>
    <w:docPart>
      <w:docPartPr>
        <w:name w:val="5CA411A94581462A85B990E870CAC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C9440-0491-4098-8F2D-10EB9EECE88C}"/>
      </w:docPartPr>
      <w:docPartBody>
        <w:p w:rsidR="00000000" w:rsidRDefault="00D1442E">
          <w:pPr>
            <w:pStyle w:val="5CA411A94581462A85B990E870CACD3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D049CB0C5EE4A138A466D17864BD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9EA34-031C-4023-BE6D-8F11A9DA2EFC}"/>
      </w:docPartPr>
      <w:docPartBody>
        <w:p w:rsidR="00000000" w:rsidRDefault="00D1442E">
          <w:pPr>
            <w:pStyle w:val="0D049CB0C5EE4A138A466D17864BDD4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4818A4D9B27463586130FD7932FD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C37AB-9683-4A39-BE66-3EB3C28BDE21}"/>
      </w:docPartPr>
      <w:docPartBody>
        <w:p w:rsidR="00000000" w:rsidRDefault="00D1442E">
          <w:pPr>
            <w:pStyle w:val="C4818A4D9B27463586130FD7932FDB9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6799D9C68F149EB87A31ABBCB317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10389-B8C0-44DB-9431-1F09049B0FFC}"/>
      </w:docPartPr>
      <w:docPartBody>
        <w:p w:rsidR="00000000" w:rsidRDefault="00D1442E">
          <w:pPr>
            <w:pStyle w:val="16799D9C68F149EB87A31ABBCB317FF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539A843D7304F688A60A0D595498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1B692-EB2D-4AFA-97B7-58A8A15DB9B3}"/>
      </w:docPartPr>
      <w:docPartBody>
        <w:p w:rsidR="00000000" w:rsidRDefault="00D1442E">
          <w:pPr>
            <w:pStyle w:val="2539A843D7304F688A60A0D59549812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6EC4111ABE64744BD45C6B0BA1D5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C4606-C831-44E0-9570-28A4C7177010}"/>
      </w:docPartPr>
      <w:docPartBody>
        <w:p w:rsidR="00000000" w:rsidRDefault="00D1442E">
          <w:pPr>
            <w:pStyle w:val="36EC4111ABE64744BD45C6B0BA1D563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0BB78DC36884ED0B41F1141F5540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F90F0-6260-4075-B82C-2727DBB37D88}"/>
      </w:docPartPr>
      <w:docPartBody>
        <w:p w:rsidR="00000000" w:rsidRDefault="00D1442E">
          <w:pPr>
            <w:pStyle w:val="F0BB78DC36884ED0B41F1141F5540C0A"/>
          </w:pPr>
          <w:r w:rsidRPr="00D26287">
            <w:t xml:space="preserve"> </w:t>
          </w:r>
        </w:p>
      </w:docPartBody>
    </w:docPart>
    <w:docPart>
      <w:docPartPr>
        <w:name w:val="9D9C2A8265434347A9FB63CD6D837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B6D2C-5ED4-41DF-85E8-AC7B73AD7F39}"/>
      </w:docPartPr>
      <w:docPartBody>
        <w:p w:rsidR="00000000" w:rsidRDefault="00D1442E">
          <w:pPr>
            <w:pStyle w:val="9D9C2A8265434347A9FB63CD6D837DF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5E3CEFBB5894C8DA715B0A8DFB1A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E3C3D-7200-4703-86E9-EA8B6D6F2A90}"/>
      </w:docPartPr>
      <w:docPartBody>
        <w:p w:rsidR="00000000" w:rsidRDefault="00D1442E">
          <w:pPr>
            <w:pStyle w:val="95E3CEFBB5894C8DA715B0A8DFB1A70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D609125733D405C8850F1A657398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011BC-6E52-4C85-8F19-C6698E11D31D}"/>
      </w:docPartPr>
      <w:docPartBody>
        <w:p w:rsidR="00000000" w:rsidRDefault="00D1442E">
          <w:pPr>
            <w:pStyle w:val="9D609125733D405C8850F1A657398EA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B2261BCDB8B4066BCDBB822C9488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2F31A-00D0-45A0-B8BE-0B8093AD065B}"/>
      </w:docPartPr>
      <w:docPartBody>
        <w:p w:rsidR="00000000" w:rsidRDefault="00D1442E">
          <w:pPr>
            <w:pStyle w:val="3B2261BCDB8B4066BCDBB822C948883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B1EEA06707046A8AC9CF3C209A64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91A85-6BE3-4265-AEC7-8E22F7732124}"/>
      </w:docPartPr>
      <w:docPartBody>
        <w:p w:rsidR="00000000" w:rsidRDefault="00D1442E">
          <w:pPr>
            <w:pStyle w:val="BB1EEA06707046A8AC9CF3C209A6474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81A1A105F1E4CDB8DB917B5FDE74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6716-C572-4D21-89D7-CA03B7FFAA9B}"/>
      </w:docPartPr>
      <w:docPartBody>
        <w:p w:rsidR="00000000" w:rsidRDefault="00D1442E">
          <w:pPr>
            <w:pStyle w:val="081A1A105F1E4CDB8DB917B5FDE7413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0A8636960AB4FD8AA433C92C7EE3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CEE23-7533-41FE-A754-2A187AB5AFAE}"/>
      </w:docPartPr>
      <w:docPartBody>
        <w:p w:rsidR="00000000" w:rsidRDefault="00D1442E">
          <w:pPr>
            <w:pStyle w:val="40A8636960AB4FD8AA433C92C7EE38C6"/>
          </w:pPr>
          <w:r w:rsidRPr="00D26287">
            <w:t xml:space="preserve"> </w:t>
          </w:r>
        </w:p>
      </w:docPartBody>
    </w:docPart>
    <w:docPart>
      <w:docPartPr>
        <w:name w:val="394546849CB445A1A6D83B77AF9FD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CFB6-745D-4EF6-8E79-F8641472D1F6}"/>
      </w:docPartPr>
      <w:docPartBody>
        <w:p w:rsidR="00000000" w:rsidRDefault="00D1442E">
          <w:pPr>
            <w:pStyle w:val="394546849CB445A1A6D83B77AF9FD51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D82E346D2154A92BB0098CBFFA58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E961A-ED72-4456-9E97-0303013F2E7D}"/>
      </w:docPartPr>
      <w:docPartBody>
        <w:p w:rsidR="00000000" w:rsidRDefault="00D1442E">
          <w:pPr>
            <w:pStyle w:val="4D82E346D2154A92BB0098CBFFA582C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E83567E1CB4447F8354CF77F372D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6643E-ED16-4B6D-970A-8DDE246C06AE}"/>
      </w:docPartPr>
      <w:docPartBody>
        <w:p w:rsidR="00000000" w:rsidRDefault="00D1442E">
          <w:pPr>
            <w:pStyle w:val="CE83567E1CB4447F8354CF77F372DD8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4F5C23D0AC04148A1FFFD1290F96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D2C49-7999-4987-86D9-7A7D2DA0E505}"/>
      </w:docPartPr>
      <w:docPartBody>
        <w:p w:rsidR="00000000" w:rsidRDefault="00D1442E">
          <w:pPr>
            <w:pStyle w:val="14F5C23D0AC04148A1FFFD1290F9637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1C7EFC7614A4FFA91E090FD3AC46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F69E5-0743-4E5F-ABE3-4EF7F6D51E50}"/>
      </w:docPartPr>
      <w:docPartBody>
        <w:p w:rsidR="00000000" w:rsidRDefault="00D1442E">
          <w:pPr>
            <w:pStyle w:val="81C7EFC7614A4FFA91E090FD3AC4697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80DB022A91C4618AA5B154ECCF9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3BFEF-DAE4-44A8-867E-7959BFBF178E}"/>
      </w:docPartPr>
      <w:docPartBody>
        <w:p w:rsidR="00000000" w:rsidRDefault="00D1442E">
          <w:pPr>
            <w:pStyle w:val="880DB022A91C4618AA5B154ECCF90A3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36F4873F14C4F9DB193B43C44DE2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05C17-0D55-43F1-97C1-A43DF3229424}"/>
      </w:docPartPr>
      <w:docPartBody>
        <w:p w:rsidR="00000000" w:rsidRDefault="00D1442E">
          <w:pPr>
            <w:pStyle w:val="936F4873F14C4F9DB193B43C44DE2E94"/>
          </w:pPr>
          <w:r w:rsidRPr="00D26287">
            <w:t xml:space="preserve"> </w:t>
          </w:r>
        </w:p>
      </w:docPartBody>
    </w:docPart>
    <w:docPart>
      <w:docPartPr>
        <w:name w:val="225949716E7D4330A2C949425E3F1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D0D0A-5344-4B4A-8F27-E5059246953F}"/>
      </w:docPartPr>
      <w:docPartBody>
        <w:p w:rsidR="00000000" w:rsidRDefault="00D1442E">
          <w:pPr>
            <w:pStyle w:val="225949716E7D4330A2C949425E3F145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CC5DC08F92D463ABFEA1B532B31C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E63C2-9170-4584-96F0-2A56896668E4}"/>
      </w:docPartPr>
      <w:docPartBody>
        <w:p w:rsidR="00000000" w:rsidRDefault="00D1442E">
          <w:pPr>
            <w:pStyle w:val="DCC5DC08F92D463ABFEA1B532B31C22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7029A7405BF42FE809EC72E55292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347C2-C774-40C8-B202-63E618ECC81B}"/>
      </w:docPartPr>
      <w:docPartBody>
        <w:p w:rsidR="00000000" w:rsidRDefault="00D1442E">
          <w:pPr>
            <w:pStyle w:val="17029A7405BF42FE809EC72E552927D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B136226F2BD411483A1D7D314CC0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040C9-EE68-44A0-9DD0-42525068D805}"/>
      </w:docPartPr>
      <w:docPartBody>
        <w:p w:rsidR="00000000" w:rsidRDefault="00D1442E">
          <w:pPr>
            <w:pStyle w:val="2B136226F2BD411483A1D7D314CC0D4D"/>
          </w:pPr>
          <w:r w:rsidRPr="00567F25">
            <w:rPr>
              <w:rStyle w:val="PlaceholderText"/>
            </w:rPr>
            <w:t xml:space="preserve">Choose an </w:t>
          </w:r>
          <w:r w:rsidRPr="00567F25">
            <w:rPr>
              <w:rStyle w:val="PlaceholderText"/>
            </w:rPr>
            <w:t>item.</w:t>
          </w:r>
        </w:p>
      </w:docPartBody>
    </w:docPart>
    <w:docPart>
      <w:docPartPr>
        <w:name w:val="47CAF41AA797418EAA0F433BF6BD4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202DA-A47B-41BB-8E83-48F49DAA308A}"/>
      </w:docPartPr>
      <w:docPartBody>
        <w:p w:rsidR="00000000" w:rsidRDefault="00D1442E">
          <w:pPr>
            <w:pStyle w:val="47CAF41AA797418EAA0F433BF6BD439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A07F386799D4E9FB7220AF1BF5DF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47D96-A37E-4D5A-AB69-428829328CC7}"/>
      </w:docPartPr>
      <w:docPartBody>
        <w:p w:rsidR="00000000" w:rsidRDefault="00D1442E">
          <w:pPr>
            <w:pStyle w:val="1A07F386799D4E9FB7220AF1BF5DF1F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0978D88A4E048BF8D4C40F8E1E25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08E65-FBCE-4288-ACE7-F206C6E43E01}"/>
      </w:docPartPr>
      <w:docPartBody>
        <w:p w:rsidR="00000000" w:rsidRDefault="00D1442E">
          <w:pPr>
            <w:pStyle w:val="50978D88A4E048BF8D4C40F8E1E25976"/>
          </w:pPr>
          <w:r w:rsidRPr="00D26287">
            <w:t xml:space="preserve"> </w:t>
          </w:r>
        </w:p>
      </w:docPartBody>
    </w:docPart>
    <w:docPart>
      <w:docPartPr>
        <w:name w:val="CA5EB85BE9514B97BD57833410182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87704-FD0B-4D67-854C-7C1C98591D4A}"/>
      </w:docPartPr>
      <w:docPartBody>
        <w:p w:rsidR="00000000" w:rsidRDefault="00D1442E">
          <w:pPr>
            <w:pStyle w:val="CA5EB85BE9514B97BD578334101825D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0F0B78012524ECE85D79DBD8F4FB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60DDB-608C-4FBA-AD01-42616D069EFD}"/>
      </w:docPartPr>
      <w:docPartBody>
        <w:p w:rsidR="00000000" w:rsidRDefault="00D1442E">
          <w:pPr>
            <w:pStyle w:val="00F0B78012524ECE85D79DBD8F4FBE1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F8559079F4A425EB49A3DCABF632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68A15-78A4-4325-A544-7EE6F5542BC9}"/>
      </w:docPartPr>
      <w:docPartBody>
        <w:p w:rsidR="00000000" w:rsidRDefault="00D1442E">
          <w:pPr>
            <w:pStyle w:val="CF8559079F4A425EB49A3DCABF632E9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34BC869DF064CF192C5BE5BBFC41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904D6-C674-4F9D-8023-0D11796A77E5}"/>
      </w:docPartPr>
      <w:docPartBody>
        <w:p w:rsidR="00000000" w:rsidRDefault="00D1442E">
          <w:pPr>
            <w:pStyle w:val="E34BC869DF064CF192C5BE5BBFC413F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D9FD9C30ED74702B7898C6321DCD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73CF0-D1CB-4FB2-ADD7-6672E54C0116}"/>
      </w:docPartPr>
      <w:docPartBody>
        <w:p w:rsidR="00000000" w:rsidRDefault="00D1442E">
          <w:pPr>
            <w:pStyle w:val="5D9FD9C30ED74702B7898C6321DCD6A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2C840FEE69B4D848D40DC9A0684C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1188E-0B8B-4863-B164-6A46582A3FE3}"/>
      </w:docPartPr>
      <w:docPartBody>
        <w:p w:rsidR="00000000" w:rsidRDefault="00D1442E">
          <w:pPr>
            <w:pStyle w:val="A2C840FEE69B4D848D40DC9A0684CAD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3225EA6CCC646DC8CE6FFFA8CD25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F5468-FE91-4456-A754-4D80E9C3E1E8}"/>
      </w:docPartPr>
      <w:docPartBody>
        <w:p w:rsidR="00000000" w:rsidRDefault="00D1442E">
          <w:pPr>
            <w:pStyle w:val="D3225EA6CCC646DC8CE6FFFA8CD25FD5"/>
          </w:pPr>
          <w:r w:rsidRPr="00D26287">
            <w:t xml:space="preserve"> </w:t>
          </w:r>
        </w:p>
      </w:docPartBody>
    </w:docPart>
    <w:docPart>
      <w:docPartPr>
        <w:name w:val="CD81BCC8BC9347DBA9CF304F8A824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1623F-2136-419B-915B-D9AB4373FE94}"/>
      </w:docPartPr>
      <w:docPartBody>
        <w:p w:rsidR="00000000" w:rsidRDefault="00D1442E">
          <w:pPr>
            <w:pStyle w:val="CD81BCC8BC9347DBA9CF304F8A824FA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4B47C76621C4871AE588C042FA81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38720-EE35-4A7F-ADED-BA270D208108}"/>
      </w:docPartPr>
      <w:docPartBody>
        <w:p w:rsidR="00000000" w:rsidRDefault="00D1442E">
          <w:pPr>
            <w:pStyle w:val="34B47C76621C4871AE588C042FA8170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F092DFA105A487881DE0F7C682F1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DC30E-4834-45CE-B523-ADA55720A374}"/>
      </w:docPartPr>
      <w:docPartBody>
        <w:p w:rsidR="00000000" w:rsidRDefault="00D1442E">
          <w:pPr>
            <w:pStyle w:val="6F092DFA105A487881DE0F7C682F1C0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4BDA51136984E05B1C3B6A793DD0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6C7FD-B25A-4538-8D82-B7FA73F5EA4D}"/>
      </w:docPartPr>
      <w:docPartBody>
        <w:p w:rsidR="00000000" w:rsidRDefault="00D1442E">
          <w:pPr>
            <w:pStyle w:val="B4BDA51136984E05B1C3B6A793DD0ED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53899A6FD4C45B296686C8696777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2B8C5-443E-4E1D-8268-0BFBF66CBA7E}"/>
      </w:docPartPr>
      <w:docPartBody>
        <w:p w:rsidR="00000000" w:rsidRDefault="00D1442E">
          <w:pPr>
            <w:pStyle w:val="553899A6FD4C45B296686C869677721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B104993875D4AE3801B21DDC7DC1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95C00-F400-43EF-A08A-3897B7FD81F8}"/>
      </w:docPartPr>
      <w:docPartBody>
        <w:p w:rsidR="00000000" w:rsidRDefault="00D1442E">
          <w:pPr>
            <w:pStyle w:val="1B104993875D4AE3801B21DDC7DC171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DC6D46FD26841E5B49B015FC194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8CF1-B6CE-404A-8F49-4E441D2A23CA}"/>
      </w:docPartPr>
      <w:docPartBody>
        <w:p w:rsidR="00000000" w:rsidRDefault="00D1442E">
          <w:pPr>
            <w:pStyle w:val="BDC6D46FD26841E5B49B015FC194F0AC"/>
          </w:pPr>
          <w:r w:rsidRPr="006E1149">
            <w:rPr>
              <w:rStyle w:val="PlaceholderText"/>
            </w:rPr>
            <w:t xml:space="preserve">Click or </w:t>
          </w:r>
          <w:r w:rsidRPr="006E1149">
            <w:rPr>
              <w:rStyle w:val="PlaceholderText"/>
            </w:rPr>
            <w:t>tap here to enter text.</w:t>
          </w:r>
        </w:p>
      </w:docPartBody>
    </w:docPart>
    <w:docPart>
      <w:docPartPr>
        <w:name w:val="B8DFE05ACF034CAC9D519FF61CD1F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5E17-E5F2-47DE-B3AA-A684EC931244}"/>
      </w:docPartPr>
      <w:docPartBody>
        <w:p w:rsidR="00000000" w:rsidRDefault="00D1442E">
          <w:pPr>
            <w:pStyle w:val="B8DFE05ACF034CAC9D519FF61CD1F9D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B4980A04294068A706E828DDE1F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B3F20-77BA-4D99-AE26-ED977CF96550}"/>
      </w:docPartPr>
      <w:docPartBody>
        <w:p w:rsidR="00000000" w:rsidRDefault="00D1442E">
          <w:pPr>
            <w:pStyle w:val="28B4980A04294068A706E828DDE1F89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B9734AA21C154F74BBE542404539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28EEE-7046-4A44-8753-7B10B44B3CBA}"/>
      </w:docPartPr>
      <w:docPartBody>
        <w:p w:rsidR="00000000" w:rsidRDefault="00D1442E">
          <w:pPr>
            <w:pStyle w:val="B9734AA21C154F74BBE542404539913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83AF5CA4624A5DA26049B56707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58259-F9A2-4180-B91A-D1B1EA4A7A15}"/>
      </w:docPartPr>
      <w:docPartBody>
        <w:p w:rsidR="00000000" w:rsidRDefault="00D1442E">
          <w:pPr>
            <w:pStyle w:val="2B83AF5CA4624A5DA26049B567078EC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1A544A5F0C403896EAB0E2C71EB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9A0D-EB76-49B8-8621-E9C154B0285A}"/>
      </w:docPartPr>
      <w:docPartBody>
        <w:p w:rsidR="00000000" w:rsidRDefault="00D1442E">
          <w:pPr>
            <w:pStyle w:val="121A544A5F0C403896EAB0E2C71EB8F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48B931BBC34A2DAB2F99264F1A9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3319B-81E2-49A0-8F83-FAB9C2011B35}"/>
      </w:docPartPr>
      <w:docPartBody>
        <w:p w:rsidR="00000000" w:rsidRDefault="00D1442E">
          <w:pPr>
            <w:pStyle w:val="7B48B931BBC34A2DAB2F99264F1A940B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C23F08C1FC54469F94765ABECAF1B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8003C-0974-4A5E-A644-1639594DB194}"/>
      </w:docPartPr>
      <w:docPartBody>
        <w:p w:rsidR="00000000" w:rsidRDefault="00D1442E">
          <w:pPr>
            <w:pStyle w:val="C23F08C1FC54469F94765ABECAF1BE11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3F2A1A09925E4054974B63909AD8A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13D11-B0AD-4C8E-B762-B78C8CFCA38D}"/>
      </w:docPartPr>
      <w:docPartBody>
        <w:p w:rsidR="00000000" w:rsidRDefault="00D1442E">
          <w:pPr>
            <w:pStyle w:val="3F2A1A09925E4054974B63909AD8A28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822EB703550461D868C81BF7FAB9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D2608-960D-4ECF-85B3-D8C5187D0D53}"/>
      </w:docPartPr>
      <w:docPartBody>
        <w:p w:rsidR="00000000" w:rsidRDefault="00D1442E">
          <w:pPr>
            <w:pStyle w:val="3822EB703550461D868C81BF7FAB916B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6C4615C06F674144AE4F12FA066BA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45B8A-08A0-4AE7-82B3-17A0C91886E7}"/>
      </w:docPartPr>
      <w:docPartBody>
        <w:p w:rsidR="00000000" w:rsidRDefault="00D1442E">
          <w:pPr>
            <w:pStyle w:val="6C4615C06F674144AE4F12FA066BA6C1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7CDE01D3FEC6415288F31D18C6BC0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C39FA-63FB-4E37-9C2F-206382F0319E}"/>
      </w:docPartPr>
      <w:docPartBody>
        <w:p w:rsidR="00000000" w:rsidRDefault="00D1442E">
          <w:pPr>
            <w:pStyle w:val="7CDE01D3FEC6415288F31D18C6BC02DB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7CEB1CA815AC46AEB62731BC5E6E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98100-1346-44CC-8F24-CF424F4E89F0}"/>
      </w:docPartPr>
      <w:docPartBody>
        <w:p w:rsidR="00000000" w:rsidRDefault="00D1442E">
          <w:pPr>
            <w:pStyle w:val="7CEB1CA815AC46AEB62731BC5E6E6935"/>
          </w:pPr>
          <w:r>
            <w:rPr>
              <w:rStyle w:val="PlaceholderText"/>
            </w:rPr>
            <w:t>UNITS</w:t>
          </w:r>
        </w:p>
      </w:docPartBody>
    </w:docPart>
    <w:docPart>
      <w:docPartPr>
        <w:name w:val="2385B593AF604AFDB49EFD773809E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0130-36CD-4B03-85C9-5A40BE888160}"/>
      </w:docPartPr>
      <w:docPartBody>
        <w:p w:rsidR="00000000" w:rsidRDefault="00D1442E">
          <w:pPr>
            <w:pStyle w:val="2385B593AF604AFDB49EFD773809E220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FAE428AA0031441E9EBEDD996F9AC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82CF3-090B-41DF-BAA0-6A762FBEA547}"/>
      </w:docPartPr>
      <w:docPartBody>
        <w:p w:rsidR="00000000" w:rsidRDefault="00D1442E">
          <w:pPr>
            <w:pStyle w:val="FAE428AA0031441E9EBEDD996F9ACC7A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2ECCAE972F624F12A1D9E34FA1BCE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97C09-54A7-44EE-A4A5-A3132A497D8F}"/>
      </w:docPartPr>
      <w:docPartBody>
        <w:p w:rsidR="00000000" w:rsidRDefault="00D1442E">
          <w:pPr>
            <w:pStyle w:val="2ECCAE972F624F12A1D9E34FA1BCE42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EFB61E4FAD9844D786402F1700C71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F1A5F-8475-46B6-96DB-B007529AE722}"/>
      </w:docPartPr>
      <w:docPartBody>
        <w:p w:rsidR="00000000" w:rsidRDefault="00D1442E">
          <w:pPr>
            <w:pStyle w:val="EFB61E4FAD9844D786402F1700C71524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8D066CCA97F44DBA8E807C2B5B421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7ABE1-4236-4C8A-A66C-D02036B2D577}"/>
      </w:docPartPr>
      <w:docPartBody>
        <w:p w:rsidR="00000000" w:rsidRDefault="00D1442E">
          <w:pPr>
            <w:pStyle w:val="8D066CCA97F44DBA8E807C2B5B421C06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D72D567AF34443F0BB0CE63287086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F3358-C676-4A30-9B1B-C6811DFB8CDC}"/>
      </w:docPartPr>
      <w:docPartBody>
        <w:p w:rsidR="00000000" w:rsidRDefault="00D1442E">
          <w:pPr>
            <w:pStyle w:val="D72D567AF34443F0BB0CE6328708664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B7621293C934D17A7846C53A112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D3CE9-5BDD-4071-8838-2F48FC7E6EFA}"/>
      </w:docPartPr>
      <w:docPartBody>
        <w:p w:rsidR="00000000" w:rsidRDefault="00D1442E">
          <w:pPr>
            <w:pStyle w:val="4B7621293C934D17A7846C53A1127531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DACA53AAA91445419E4899F61E4AC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2E0D-5AFE-4FDB-A81D-2B4A079C4C88}"/>
      </w:docPartPr>
      <w:docPartBody>
        <w:p w:rsidR="00000000" w:rsidRDefault="00D1442E">
          <w:pPr>
            <w:pStyle w:val="DACA53AAA91445419E4899F61E4ACED4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EC837CE8FAE4E2EAD387A49FE8C3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8176-6C88-40C3-A6A1-27BB305CE4D6}"/>
      </w:docPartPr>
      <w:docPartBody>
        <w:p w:rsidR="00000000" w:rsidRDefault="00D1442E">
          <w:pPr>
            <w:pStyle w:val="3EC837CE8FAE4E2EAD387A49FE8C30F3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A286AFCB237F4CC79EB8A3BA9081E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5AA85-072A-4C0D-834D-7449851FC749}"/>
      </w:docPartPr>
      <w:docPartBody>
        <w:p w:rsidR="00000000" w:rsidRDefault="00D1442E">
          <w:pPr>
            <w:pStyle w:val="A286AFCB237F4CC79EB8A3BA9081E3E0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09E19F72326346B2A947D1FF07223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BD90B-065A-4C70-9FFF-70BA7E1FFDC6}"/>
      </w:docPartPr>
      <w:docPartBody>
        <w:p w:rsidR="00000000" w:rsidRDefault="00D1442E">
          <w:pPr>
            <w:pStyle w:val="09E19F72326346B2A947D1FF07223E18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773065BB77145AAA911F70551689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19490-9E8C-423C-8DF6-5C2FCEE85952}"/>
      </w:docPartPr>
      <w:docPartBody>
        <w:p w:rsidR="00000000" w:rsidRDefault="00D1442E">
          <w:pPr>
            <w:pStyle w:val="3773065BB77145AAA911F70551689A63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BDAAE99C54044E188AA48D2AC516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71FD3-617E-4183-AD34-78030CC636DB}"/>
      </w:docPartPr>
      <w:docPartBody>
        <w:p w:rsidR="00000000" w:rsidRDefault="00D1442E">
          <w:pPr>
            <w:pStyle w:val="3BDAAE99C54044E188AA48D2AC51621C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8099D1B5F1A941C589DF38018B8FB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01D1E-84D1-4FEB-9D6F-78DD303768AB}"/>
      </w:docPartPr>
      <w:docPartBody>
        <w:p w:rsidR="00000000" w:rsidRDefault="00D1442E">
          <w:pPr>
            <w:pStyle w:val="8099D1B5F1A941C589DF38018B8FB60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907CE752A8349049CB69CA2FED4F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7201B-EE77-4324-93BE-3583C6E39CE6}"/>
      </w:docPartPr>
      <w:docPartBody>
        <w:p w:rsidR="00000000" w:rsidRDefault="00D1442E">
          <w:pPr>
            <w:pStyle w:val="1907CE752A8349049CB69CA2FED4FEF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197BE6A46FC4ADFB8FF303DD7136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8D0F0-C56F-4653-B1A6-CFCD777B9D38}"/>
      </w:docPartPr>
      <w:docPartBody>
        <w:p w:rsidR="00000000" w:rsidRDefault="00D1442E">
          <w:pPr>
            <w:pStyle w:val="2197BE6A46FC4ADFB8FF303DD713677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E2A9D00DB954E9694CC46FEAEE83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70D8C-9E22-4F62-9BA4-51FF4A95375A}"/>
      </w:docPartPr>
      <w:docPartBody>
        <w:p w:rsidR="00000000" w:rsidRDefault="00D1442E">
          <w:pPr>
            <w:pStyle w:val="EE2A9D00DB954E9694CC46FEAEE83BE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7F086D4E53E048DAA8FB1A4DFE328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AC004-9206-4CE4-A349-9BBB7FB7A90F}"/>
      </w:docPartPr>
      <w:docPartBody>
        <w:p w:rsidR="00000000" w:rsidRDefault="00D1442E">
          <w:pPr>
            <w:pStyle w:val="7F086D4E53E048DAA8FB1A4DFE328240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2073BDAB76824518B50DD7F4FE6C0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4ACF9-EC5B-4A8B-99D8-FEE37315C93D}"/>
      </w:docPartPr>
      <w:docPartBody>
        <w:p w:rsidR="00000000" w:rsidRDefault="00D1442E">
          <w:r w:rsidRPr="00E74BA2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2E"/>
    <w:rsid w:val="00D1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442E"/>
    <w:rPr>
      <w:color w:val="808080"/>
    </w:rPr>
  </w:style>
  <w:style w:type="paragraph" w:customStyle="1" w:styleId="E4B759FD59BD417CBF85B974F29A02E9">
    <w:name w:val="E4B759FD59BD417CBF85B974F29A02E9"/>
  </w:style>
  <w:style w:type="paragraph" w:customStyle="1" w:styleId="085966B3747D437982237027BE49EF80">
    <w:name w:val="085966B3747D437982237027BE49EF80"/>
  </w:style>
  <w:style w:type="paragraph" w:customStyle="1" w:styleId="4B580F950F3E4B0484F4C22CCC17D7E3">
    <w:name w:val="4B580F950F3E4B0484F4C22CCC17D7E3"/>
  </w:style>
  <w:style w:type="paragraph" w:customStyle="1" w:styleId="7CCDC59B368C4494A8DB35E1B67269A8">
    <w:name w:val="7CCDC59B368C4494A8DB35E1B67269A8"/>
  </w:style>
  <w:style w:type="paragraph" w:customStyle="1" w:styleId="699CE3D485864C989352A84E8956B97D">
    <w:name w:val="699CE3D485864C989352A84E8956B97D"/>
  </w:style>
  <w:style w:type="paragraph" w:customStyle="1" w:styleId="87AC1E8A832F4494AA23BB6C43704D83">
    <w:name w:val="87AC1E8A832F4494AA23BB6C43704D83"/>
  </w:style>
  <w:style w:type="paragraph" w:customStyle="1" w:styleId="4F6BCBC7F4B14099891DCC7244B9CF90">
    <w:name w:val="4F6BCBC7F4B14099891DCC7244B9CF90"/>
  </w:style>
  <w:style w:type="paragraph" w:customStyle="1" w:styleId="3F9CC40B378C48FF8A980AED91E5A1AC">
    <w:name w:val="3F9CC40B378C48FF8A980AED91E5A1AC"/>
  </w:style>
  <w:style w:type="paragraph" w:customStyle="1" w:styleId="2E9958F37776453E84BED6B53A160E3F">
    <w:name w:val="2E9958F37776453E84BED6B53A160E3F"/>
  </w:style>
  <w:style w:type="paragraph" w:customStyle="1" w:styleId="68DAF764D45E47BD8845ADAE876391AB">
    <w:name w:val="68DAF764D45E47BD8845ADAE876391AB"/>
  </w:style>
  <w:style w:type="paragraph" w:customStyle="1" w:styleId="54EFA7DBBAC2449487D938BD2559575C">
    <w:name w:val="54EFA7DBBAC2449487D938BD2559575C"/>
  </w:style>
  <w:style w:type="paragraph" w:customStyle="1" w:styleId="79D3C5E78CC7475D861C3242F51627BC">
    <w:name w:val="79D3C5E78CC7475D861C3242F51627BC"/>
  </w:style>
  <w:style w:type="paragraph" w:customStyle="1" w:styleId="45120D359BB24C0FBDE1A91E9733C498">
    <w:name w:val="45120D359BB24C0FBDE1A91E9733C498"/>
  </w:style>
  <w:style w:type="paragraph" w:customStyle="1" w:styleId="33A56430A69F4C499E5F7699B9CD3558">
    <w:name w:val="33A56430A69F4C499E5F7699B9CD3558"/>
  </w:style>
  <w:style w:type="paragraph" w:customStyle="1" w:styleId="C08A05EEE38C4DC8870AA5500059CA3C">
    <w:name w:val="C08A05EEE38C4DC8870AA5500059CA3C"/>
  </w:style>
  <w:style w:type="paragraph" w:customStyle="1" w:styleId="9112F295BD13444BB967F73CF01BEE58">
    <w:name w:val="9112F295BD13444BB967F73CF01BEE58"/>
  </w:style>
  <w:style w:type="paragraph" w:customStyle="1" w:styleId="3CD43DC5DC8644CAB9CA69F262CA197A">
    <w:name w:val="3CD43DC5DC8644CAB9CA69F262CA197A"/>
  </w:style>
  <w:style w:type="paragraph" w:customStyle="1" w:styleId="7A8BFA62DFDE4E85AF67B3CC2D444C1C">
    <w:name w:val="7A8BFA62DFDE4E85AF67B3CC2D444C1C"/>
  </w:style>
  <w:style w:type="paragraph" w:customStyle="1" w:styleId="256B8D3120BE4576AE20B062A55332A7">
    <w:name w:val="256B8D3120BE4576AE20B062A55332A7"/>
  </w:style>
  <w:style w:type="paragraph" w:customStyle="1" w:styleId="44CCF051D89543ACAD571860C4020883">
    <w:name w:val="44CCF051D89543ACAD571860C4020883"/>
  </w:style>
  <w:style w:type="paragraph" w:customStyle="1" w:styleId="C5F642D8B7744335B3D3F54146B0D1F0">
    <w:name w:val="C5F642D8B7744335B3D3F54146B0D1F0"/>
  </w:style>
  <w:style w:type="paragraph" w:customStyle="1" w:styleId="92C55FCBBE974890B224198FC53EE108">
    <w:name w:val="92C55FCBBE974890B224198FC53EE108"/>
  </w:style>
  <w:style w:type="paragraph" w:customStyle="1" w:styleId="834D919CC4FF4559A44EF24794BBA073">
    <w:name w:val="834D919CC4FF4559A44EF24794BBA073"/>
  </w:style>
  <w:style w:type="paragraph" w:customStyle="1" w:styleId="3BDF56D8D34148CFBEDD031AD8BB9353">
    <w:name w:val="3BDF56D8D34148CFBEDD031AD8BB9353"/>
  </w:style>
  <w:style w:type="paragraph" w:customStyle="1" w:styleId="A3B41ED49C7740F0A3BC25E4DA388A97">
    <w:name w:val="A3B41ED49C7740F0A3BC25E4DA388A97"/>
  </w:style>
  <w:style w:type="paragraph" w:customStyle="1" w:styleId="0F151A0CBC8F4B4BB98D6922C3CC5C08">
    <w:name w:val="0F151A0CBC8F4B4BB98D6922C3CC5C08"/>
  </w:style>
  <w:style w:type="paragraph" w:customStyle="1" w:styleId="08B7D85655084867A31487D4BF985C4F">
    <w:name w:val="08B7D85655084867A31487D4BF985C4F"/>
  </w:style>
  <w:style w:type="paragraph" w:customStyle="1" w:styleId="8757904994984AD7960A45179B8BA4D0">
    <w:name w:val="8757904994984AD7960A45179B8BA4D0"/>
  </w:style>
  <w:style w:type="paragraph" w:customStyle="1" w:styleId="641F9E8B3F134EA5BF40045876CB73B2">
    <w:name w:val="641F9E8B3F134EA5BF40045876CB73B2"/>
  </w:style>
  <w:style w:type="paragraph" w:customStyle="1" w:styleId="2DDABD2A5D124966929ACF73FDE3FBDA">
    <w:name w:val="2DDABD2A5D124966929ACF73FDE3FBDA"/>
  </w:style>
  <w:style w:type="paragraph" w:customStyle="1" w:styleId="C0A3AEE485A04503886292E4EBB722AB">
    <w:name w:val="C0A3AEE485A04503886292E4EBB722AB"/>
  </w:style>
  <w:style w:type="paragraph" w:customStyle="1" w:styleId="A682C95CDC4242B692E05C2B5DD1F2C5">
    <w:name w:val="A682C95CDC4242B692E05C2B5DD1F2C5"/>
  </w:style>
  <w:style w:type="paragraph" w:customStyle="1" w:styleId="1AB3CF3FFDDE41DCA383355B3E5B3E97">
    <w:name w:val="1AB3CF3FFDDE41DCA383355B3E5B3E97"/>
  </w:style>
  <w:style w:type="paragraph" w:customStyle="1" w:styleId="5725A4DEB9E64805BC8820F3A943E36D">
    <w:name w:val="5725A4DEB9E64805BC8820F3A943E36D"/>
  </w:style>
  <w:style w:type="paragraph" w:customStyle="1" w:styleId="AD83F78D18744C2BA63F145C1647BC56">
    <w:name w:val="AD83F78D18744C2BA63F145C1647BC56"/>
  </w:style>
  <w:style w:type="paragraph" w:customStyle="1" w:styleId="80A131F58E2F4AD69D2A91A3D3840C8B">
    <w:name w:val="80A131F58E2F4AD69D2A91A3D3840C8B"/>
  </w:style>
  <w:style w:type="paragraph" w:customStyle="1" w:styleId="5EA5FBC7D5D0479392565A646EEB6927">
    <w:name w:val="5EA5FBC7D5D0479392565A646EEB6927"/>
  </w:style>
  <w:style w:type="paragraph" w:customStyle="1" w:styleId="A3C4F155782542EBAA23BD9869F13874">
    <w:name w:val="A3C4F155782542EBAA23BD9869F13874"/>
  </w:style>
  <w:style w:type="paragraph" w:customStyle="1" w:styleId="E29DA6858FDD4A88AE64E3EF6E63DF09">
    <w:name w:val="E29DA6858FDD4A88AE64E3EF6E63DF09"/>
  </w:style>
  <w:style w:type="paragraph" w:customStyle="1" w:styleId="F077EF0056DE4AFE95E6C7C001F30D9C">
    <w:name w:val="F077EF0056DE4AFE95E6C7C001F30D9C"/>
  </w:style>
  <w:style w:type="paragraph" w:customStyle="1" w:styleId="C86AB88D785F496D8434EF03FA59AE4D">
    <w:name w:val="C86AB88D785F496D8434EF03FA59AE4D"/>
  </w:style>
  <w:style w:type="paragraph" w:customStyle="1" w:styleId="DC98F1A27D3843FE8A0F989911BF0B92">
    <w:name w:val="DC98F1A27D3843FE8A0F989911BF0B92"/>
  </w:style>
  <w:style w:type="paragraph" w:customStyle="1" w:styleId="04F39E77328A4A62BFE65D5B255A89A5">
    <w:name w:val="04F39E77328A4A62BFE65D5B255A89A5"/>
  </w:style>
  <w:style w:type="paragraph" w:customStyle="1" w:styleId="F997437352F64CE5BFB9350447C388E6">
    <w:name w:val="F997437352F64CE5BFB9350447C388E6"/>
  </w:style>
  <w:style w:type="paragraph" w:customStyle="1" w:styleId="94C63DDDA67B4AF9B03E6C22485CC8ED">
    <w:name w:val="94C63DDDA67B4AF9B03E6C22485CC8ED"/>
  </w:style>
  <w:style w:type="paragraph" w:customStyle="1" w:styleId="DBC3A372F1D9453DAB9DB1C22DFC6A89">
    <w:name w:val="DBC3A372F1D9453DAB9DB1C22DFC6A89"/>
  </w:style>
  <w:style w:type="paragraph" w:customStyle="1" w:styleId="5A07726722964454A8E1A974F2459B33">
    <w:name w:val="5A07726722964454A8E1A974F2459B33"/>
  </w:style>
  <w:style w:type="paragraph" w:customStyle="1" w:styleId="4DDDF23E77E742628D50551886FB8546">
    <w:name w:val="4DDDF23E77E742628D50551886FB8546"/>
  </w:style>
  <w:style w:type="paragraph" w:customStyle="1" w:styleId="F63FBF14CF714A0BA9E35701E86296D3">
    <w:name w:val="F63FBF14CF714A0BA9E35701E86296D3"/>
  </w:style>
  <w:style w:type="paragraph" w:customStyle="1" w:styleId="4EEB43CDD08B425F8FDE22EF0816F190">
    <w:name w:val="4EEB43CDD08B425F8FDE22EF0816F190"/>
  </w:style>
  <w:style w:type="paragraph" w:customStyle="1" w:styleId="44B6543578E74AB5BE6B7D8D2191F2DD">
    <w:name w:val="44B6543578E74AB5BE6B7D8D2191F2DD"/>
  </w:style>
  <w:style w:type="paragraph" w:customStyle="1" w:styleId="4C3C88809F764C378E966800BC653AF9">
    <w:name w:val="4C3C88809F764C378E966800BC653AF9"/>
  </w:style>
  <w:style w:type="paragraph" w:customStyle="1" w:styleId="3B60E6AC182843558D9FD5A3C9B55F66">
    <w:name w:val="3B60E6AC182843558D9FD5A3C9B55F66"/>
  </w:style>
  <w:style w:type="paragraph" w:customStyle="1" w:styleId="FB6B7A4FAD244B01B14B61F8805D405B">
    <w:name w:val="FB6B7A4FAD244B01B14B61F8805D405B"/>
  </w:style>
  <w:style w:type="paragraph" w:customStyle="1" w:styleId="1B0FCF92A76747F6B26A2B37778CE4C2">
    <w:name w:val="1B0FCF92A76747F6B26A2B37778CE4C2"/>
  </w:style>
  <w:style w:type="paragraph" w:customStyle="1" w:styleId="15265ED6197E46CEB8840D892CD19597">
    <w:name w:val="15265ED6197E46CEB8840D892CD19597"/>
  </w:style>
  <w:style w:type="paragraph" w:customStyle="1" w:styleId="B3967CBAC3044297905AB5FC26E8BF6D">
    <w:name w:val="B3967CBAC3044297905AB5FC26E8BF6D"/>
  </w:style>
  <w:style w:type="paragraph" w:customStyle="1" w:styleId="63876DCD8D644FE094B5EC3E0DAB746B">
    <w:name w:val="63876DCD8D644FE094B5EC3E0DAB746B"/>
  </w:style>
  <w:style w:type="paragraph" w:customStyle="1" w:styleId="7FC5B5AEB7D6486D80FB312B20F78FC0">
    <w:name w:val="7FC5B5AEB7D6486D80FB312B20F78FC0"/>
  </w:style>
  <w:style w:type="paragraph" w:customStyle="1" w:styleId="FD277E0399C64DE6AA9F613CE783753F">
    <w:name w:val="FD277E0399C64DE6AA9F613CE783753F"/>
  </w:style>
  <w:style w:type="paragraph" w:customStyle="1" w:styleId="E0B1A4A06AEE4B9FB16960F70AE19F3A">
    <w:name w:val="E0B1A4A06AEE4B9FB16960F70AE19F3A"/>
  </w:style>
  <w:style w:type="paragraph" w:customStyle="1" w:styleId="C1F85FD40AD647F7983C89CF9100DC44">
    <w:name w:val="C1F85FD40AD647F7983C89CF9100DC44"/>
  </w:style>
  <w:style w:type="paragraph" w:customStyle="1" w:styleId="5CA411A94581462A85B990E870CACD3B">
    <w:name w:val="5CA411A94581462A85B990E870CACD3B"/>
  </w:style>
  <w:style w:type="paragraph" w:customStyle="1" w:styleId="0D049CB0C5EE4A138A466D17864BDD4C">
    <w:name w:val="0D049CB0C5EE4A138A466D17864BDD4C"/>
  </w:style>
  <w:style w:type="paragraph" w:customStyle="1" w:styleId="C4818A4D9B27463586130FD7932FDB94">
    <w:name w:val="C4818A4D9B27463586130FD7932FDB94"/>
  </w:style>
  <w:style w:type="paragraph" w:customStyle="1" w:styleId="16799D9C68F149EB87A31ABBCB317FFE">
    <w:name w:val="16799D9C68F149EB87A31ABBCB317FFE"/>
  </w:style>
  <w:style w:type="paragraph" w:customStyle="1" w:styleId="2539A843D7304F688A60A0D59549812C">
    <w:name w:val="2539A843D7304F688A60A0D59549812C"/>
  </w:style>
  <w:style w:type="paragraph" w:customStyle="1" w:styleId="36EC4111ABE64744BD45C6B0BA1D563F">
    <w:name w:val="36EC4111ABE64744BD45C6B0BA1D563F"/>
  </w:style>
  <w:style w:type="paragraph" w:customStyle="1" w:styleId="F0BB78DC36884ED0B41F1141F5540C0A">
    <w:name w:val="F0BB78DC36884ED0B41F1141F5540C0A"/>
  </w:style>
  <w:style w:type="paragraph" w:customStyle="1" w:styleId="9D9C2A8265434347A9FB63CD6D837DF9">
    <w:name w:val="9D9C2A8265434347A9FB63CD6D837DF9"/>
  </w:style>
  <w:style w:type="paragraph" w:customStyle="1" w:styleId="95E3CEFBB5894C8DA715B0A8DFB1A708">
    <w:name w:val="95E3CEFBB5894C8DA715B0A8DFB1A708"/>
  </w:style>
  <w:style w:type="paragraph" w:customStyle="1" w:styleId="9D609125733D405C8850F1A657398EA5">
    <w:name w:val="9D609125733D405C8850F1A657398EA5"/>
  </w:style>
  <w:style w:type="paragraph" w:customStyle="1" w:styleId="3B2261BCDB8B4066BCDBB822C948883A">
    <w:name w:val="3B2261BCDB8B4066BCDBB822C948883A"/>
  </w:style>
  <w:style w:type="paragraph" w:customStyle="1" w:styleId="BB1EEA06707046A8AC9CF3C209A64747">
    <w:name w:val="BB1EEA06707046A8AC9CF3C209A64747"/>
  </w:style>
  <w:style w:type="paragraph" w:customStyle="1" w:styleId="081A1A105F1E4CDB8DB917B5FDE74138">
    <w:name w:val="081A1A105F1E4CDB8DB917B5FDE74138"/>
  </w:style>
  <w:style w:type="paragraph" w:customStyle="1" w:styleId="40A8636960AB4FD8AA433C92C7EE38C6">
    <w:name w:val="40A8636960AB4FD8AA433C92C7EE38C6"/>
  </w:style>
  <w:style w:type="paragraph" w:customStyle="1" w:styleId="394546849CB445A1A6D83B77AF9FD519">
    <w:name w:val="394546849CB445A1A6D83B77AF9FD519"/>
  </w:style>
  <w:style w:type="paragraph" w:customStyle="1" w:styleId="4D82E346D2154A92BB0098CBFFA582C9">
    <w:name w:val="4D82E346D2154A92BB0098CBFFA582C9"/>
  </w:style>
  <w:style w:type="paragraph" w:customStyle="1" w:styleId="CE83567E1CB4447F8354CF77F372DD85">
    <w:name w:val="CE83567E1CB4447F8354CF77F372DD85"/>
  </w:style>
  <w:style w:type="paragraph" w:customStyle="1" w:styleId="14F5C23D0AC04148A1FFFD1290F96371">
    <w:name w:val="14F5C23D0AC04148A1FFFD1290F96371"/>
  </w:style>
  <w:style w:type="paragraph" w:customStyle="1" w:styleId="81C7EFC7614A4FFA91E090FD3AC46972">
    <w:name w:val="81C7EFC7614A4FFA91E090FD3AC46972"/>
  </w:style>
  <w:style w:type="paragraph" w:customStyle="1" w:styleId="880DB022A91C4618AA5B154ECCF90A39">
    <w:name w:val="880DB022A91C4618AA5B154ECCF90A39"/>
  </w:style>
  <w:style w:type="paragraph" w:customStyle="1" w:styleId="936F4873F14C4F9DB193B43C44DE2E94">
    <w:name w:val="936F4873F14C4F9DB193B43C44DE2E94"/>
  </w:style>
  <w:style w:type="paragraph" w:customStyle="1" w:styleId="225949716E7D4330A2C949425E3F1455">
    <w:name w:val="225949716E7D4330A2C949425E3F1455"/>
  </w:style>
  <w:style w:type="paragraph" w:customStyle="1" w:styleId="DCC5DC08F92D463ABFEA1B532B31C229">
    <w:name w:val="DCC5DC08F92D463ABFEA1B532B31C229"/>
  </w:style>
  <w:style w:type="paragraph" w:customStyle="1" w:styleId="17029A7405BF42FE809EC72E552927DA">
    <w:name w:val="17029A7405BF42FE809EC72E552927DA"/>
  </w:style>
  <w:style w:type="paragraph" w:customStyle="1" w:styleId="2B136226F2BD411483A1D7D314CC0D4D">
    <w:name w:val="2B136226F2BD411483A1D7D314CC0D4D"/>
  </w:style>
  <w:style w:type="paragraph" w:customStyle="1" w:styleId="47CAF41AA797418EAA0F433BF6BD4390">
    <w:name w:val="47CAF41AA797418EAA0F433BF6BD4390"/>
  </w:style>
  <w:style w:type="paragraph" w:customStyle="1" w:styleId="1A07F386799D4E9FB7220AF1BF5DF1F4">
    <w:name w:val="1A07F386799D4E9FB7220AF1BF5DF1F4"/>
  </w:style>
  <w:style w:type="paragraph" w:customStyle="1" w:styleId="50978D88A4E048BF8D4C40F8E1E25976">
    <w:name w:val="50978D88A4E048BF8D4C40F8E1E25976"/>
  </w:style>
  <w:style w:type="paragraph" w:customStyle="1" w:styleId="CA5EB85BE9514B97BD578334101825DD">
    <w:name w:val="CA5EB85BE9514B97BD578334101825DD"/>
  </w:style>
  <w:style w:type="paragraph" w:customStyle="1" w:styleId="00F0B78012524ECE85D79DBD8F4FBE12">
    <w:name w:val="00F0B78012524ECE85D79DBD8F4FBE12"/>
  </w:style>
  <w:style w:type="paragraph" w:customStyle="1" w:styleId="CF8559079F4A425EB49A3DCABF632E96">
    <w:name w:val="CF8559079F4A425EB49A3DCABF632E96"/>
  </w:style>
  <w:style w:type="paragraph" w:customStyle="1" w:styleId="E34BC869DF064CF192C5BE5BBFC413F0">
    <w:name w:val="E34BC869DF064CF192C5BE5BBFC413F0"/>
  </w:style>
  <w:style w:type="paragraph" w:customStyle="1" w:styleId="5D9FD9C30ED74702B7898C6321DCD6A6">
    <w:name w:val="5D9FD9C30ED74702B7898C6321DCD6A6"/>
  </w:style>
  <w:style w:type="paragraph" w:customStyle="1" w:styleId="A2C840FEE69B4D848D40DC9A0684CAD0">
    <w:name w:val="A2C840FEE69B4D848D40DC9A0684CAD0"/>
  </w:style>
  <w:style w:type="paragraph" w:customStyle="1" w:styleId="D3225EA6CCC646DC8CE6FFFA8CD25FD5">
    <w:name w:val="D3225EA6CCC646DC8CE6FFFA8CD25FD5"/>
  </w:style>
  <w:style w:type="paragraph" w:customStyle="1" w:styleId="CD81BCC8BC9347DBA9CF304F8A824FAA">
    <w:name w:val="CD81BCC8BC9347DBA9CF304F8A824FAA"/>
  </w:style>
  <w:style w:type="paragraph" w:customStyle="1" w:styleId="34B47C76621C4871AE588C042FA8170F">
    <w:name w:val="34B47C76621C4871AE588C042FA8170F"/>
  </w:style>
  <w:style w:type="paragraph" w:customStyle="1" w:styleId="6F092DFA105A487881DE0F7C682F1C0C">
    <w:name w:val="6F092DFA105A487881DE0F7C682F1C0C"/>
  </w:style>
  <w:style w:type="paragraph" w:customStyle="1" w:styleId="B4BDA51136984E05B1C3B6A793DD0EDD">
    <w:name w:val="B4BDA51136984E05B1C3B6A793DD0EDD"/>
  </w:style>
  <w:style w:type="paragraph" w:customStyle="1" w:styleId="553899A6FD4C45B296686C8696777218">
    <w:name w:val="553899A6FD4C45B296686C8696777218"/>
  </w:style>
  <w:style w:type="paragraph" w:customStyle="1" w:styleId="1B104993875D4AE3801B21DDC7DC1718">
    <w:name w:val="1B104993875D4AE3801B21DDC7DC1718"/>
  </w:style>
  <w:style w:type="paragraph" w:customStyle="1" w:styleId="BDC6D46FD26841E5B49B015FC194F0AC">
    <w:name w:val="BDC6D46FD26841E5B49B015FC194F0AC"/>
  </w:style>
  <w:style w:type="paragraph" w:customStyle="1" w:styleId="B8DFE05ACF034CAC9D519FF61CD1F9DF">
    <w:name w:val="B8DFE05ACF034CAC9D519FF61CD1F9DF"/>
  </w:style>
  <w:style w:type="paragraph" w:customStyle="1" w:styleId="28B4980A04294068A706E828DDE1F89B">
    <w:name w:val="28B4980A04294068A706E828DDE1F89B"/>
  </w:style>
  <w:style w:type="paragraph" w:customStyle="1" w:styleId="B9734AA21C154F74BBE542404539913C">
    <w:name w:val="B9734AA21C154F74BBE542404539913C"/>
  </w:style>
  <w:style w:type="paragraph" w:customStyle="1" w:styleId="2B83AF5CA4624A5DA26049B567078EC5">
    <w:name w:val="2B83AF5CA4624A5DA26049B567078EC5"/>
  </w:style>
  <w:style w:type="paragraph" w:customStyle="1" w:styleId="121A544A5F0C403896EAB0E2C71EB8F0">
    <w:name w:val="121A544A5F0C403896EAB0E2C71EB8F0"/>
  </w:style>
  <w:style w:type="paragraph" w:customStyle="1" w:styleId="7B48B931BBC34A2DAB2F99264F1A940B">
    <w:name w:val="7B48B931BBC34A2DAB2F99264F1A940B"/>
  </w:style>
  <w:style w:type="paragraph" w:customStyle="1" w:styleId="C23F08C1FC54469F94765ABECAF1BE11">
    <w:name w:val="C23F08C1FC54469F94765ABECAF1BE11"/>
  </w:style>
  <w:style w:type="paragraph" w:customStyle="1" w:styleId="3F2A1A09925E4054974B63909AD8A285">
    <w:name w:val="3F2A1A09925E4054974B63909AD8A285"/>
  </w:style>
  <w:style w:type="paragraph" w:customStyle="1" w:styleId="3822EB703550461D868C81BF7FAB916B">
    <w:name w:val="3822EB703550461D868C81BF7FAB916B"/>
  </w:style>
  <w:style w:type="paragraph" w:customStyle="1" w:styleId="6C4615C06F674144AE4F12FA066BA6C1">
    <w:name w:val="6C4615C06F674144AE4F12FA066BA6C1"/>
  </w:style>
  <w:style w:type="paragraph" w:customStyle="1" w:styleId="7CDE01D3FEC6415288F31D18C6BC02DB">
    <w:name w:val="7CDE01D3FEC6415288F31D18C6BC02DB"/>
  </w:style>
  <w:style w:type="paragraph" w:customStyle="1" w:styleId="7CEB1CA815AC46AEB62731BC5E6E6935">
    <w:name w:val="7CEB1CA815AC46AEB62731BC5E6E6935"/>
  </w:style>
  <w:style w:type="paragraph" w:customStyle="1" w:styleId="2385B593AF604AFDB49EFD773809E220">
    <w:name w:val="2385B593AF604AFDB49EFD773809E220"/>
  </w:style>
  <w:style w:type="paragraph" w:customStyle="1" w:styleId="FAE428AA0031441E9EBEDD996F9ACC7A">
    <w:name w:val="FAE428AA0031441E9EBEDD996F9ACC7A"/>
  </w:style>
  <w:style w:type="paragraph" w:customStyle="1" w:styleId="2ECCAE972F624F12A1D9E34FA1BCE427">
    <w:name w:val="2ECCAE972F624F12A1D9E34FA1BCE427"/>
  </w:style>
  <w:style w:type="paragraph" w:customStyle="1" w:styleId="EFB61E4FAD9844D786402F1700C71524">
    <w:name w:val="EFB61E4FAD9844D786402F1700C71524"/>
  </w:style>
  <w:style w:type="paragraph" w:customStyle="1" w:styleId="8D066CCA97F44DBA8E807C2B5B421C06">
    <w:name w:val="8D066CCA97F44DBA8E807C2B5B421C06"/>
  </w:style>
  <w:style w:type="paragraph" w:customStyle="1" w:styleId="D72D567AF34443F0BB0CE6328708664B">
    <w:name w:val="D72D567AF34443F0BB0CE6328708664B"/>
  </w:style>
  <w:style w:type="paragraph" w:customStyle="1" w:styleId="4B7621293C934D17A7846C53A1127531">
    <w:name w:val="4B7621293C934D17A7846C53A1127531"/>
  </w:style>
  <w:style w:type="paragraph" w:customStyle="1" w:styleId="DACA53AAA91445419E4899F61E4ACED4">
    <w:name w:val="DACA53AAA91445419E4899F61E4ACED4"/>
  </w:style>
  <w:style w:type="paragraph" w:customStyle="1" w:styleId="3EC837CE8FAE4E2EAD387A49FE8C30F3">
    <w:name w:val="3EC837CE8FAE4E2EAD387A49FE8C30F3"/>
  </w:style>
  <w:style w:type="paragraph" w:customStyle="1" w:styleId="A286AFCB237F4CC79EB8A3BA9081E3E0">
    <w:name w:val="A286AFCB237F4CC79EB8A3BA9081E3E0"/>
  </w:style>
  <w:style w:type="paragraph" w:customStyle="1" w:styleId="09E19F72326346B2A947D1FF07223E18">
    <w:name w:val="09E19F72326346B2A947D1FF07223E18"/>
  </w:style>
  <w:style w:type="paragraph" w:customStyle="1" w:styleId="3773065BB77145AAA911F70551689A63">
    <w:name w:val="3773065BB77145AAA911F70551689A63"/>
  </w:style>
  <w:style w:type="paragraph" w:customStyle="1" w:styleId="3BDAAE99C54044E188AA48D2AC51621C">
    <w:name w:val="3BDAAE99C54044E188AA48D2AC51621C"/>
  </w:style>
  <w:style w:type="paragraph" w:customStyle="1" w:styleId="8099D1B5F1A941C589DF38018B8FB607">
    <w:name w:val="8099D1B5F1A941C589DF38018B8FB607"/>
  </w:style>
  <w:style w:type="paragraph" w:customStyle="1" w:styleId="1907CE752A8349049CB69CA2FED4FEF1">
    <w:name w:val="1907CE752A8349049CB69CA2FED4FEF1"/>
  </w:style>
  <w:style w:type="paragraph" w:customStyle="1" w:styleId="2197BE6A46FC4ADFB8FF303DD713677D">
    <w:name w:val="2197BE6A46FC4ADFB8FF303DD713677D"/>
  </w:style>
  <w:style w:type="paragraph" w:customStyle="1" w:styleId="EE2A9D00DB954E9694CC46FEAEE83BEF">
    <w:name w:val="EE2A9D00DB954E9694CC46FEAEE83BEF"/>
  </w:style>
  <w:style w:type="paragraph" w:customStyle="1" w:styleId="7F086D4E53E048DAA8FB1A4DFE328240">
    <w:name w:val="7F086D4E53E048DAA8FB1A4DFE328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4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Nolan Manteufel</dc:creator>
  <cp:lastModifiedBy>Nolan Manteufel</cp:lastModifiedBy>
  <cp:revision>2</cp:revision>
  <cp:lastPrinted>2023-02-06T01:11:00Z</cp:lastPrinted>
  <dcterms:created xsi:type="dcterms:W3CDTF">2023-02-06T01:05:00Z</dcterms:created>
  <dcterms:modified xsi:type="dcterms:W3CDTF">2023-02-06T01:11:00Z</dcterms:modified>
</cp:coreProperties>
</file>