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INDENTIFICATION"/>
      </w:tblPr>
      <w:tblGrid>
        <w:gridCol w:w="1689"/>
        <w:gridCol w:w="3834"/>
        <w:gridCol w:w="1517"/>
        <w:gridCol w:w="3760"/>
      </w:tblGrid>
      <w:tr w:rsidR="00A93F7F" w14:paraId="3283EF87" w14:textId="77777777" w:rsidTr="00F16C3A">
        <w:tc>
          <w:tcPr>
            <w:tcW w:w="10922" w:type="dxa"/>
            <w:gridSpan w:val="4"/>
            <w:tcBorders>
              <w:bottom w:val="single" w:sz="4" w:space="0" w:color="3B3838" w:themeColor="background2" w:themeShade="40"/>
            </w:tcBorders>
          </w:tcPr>
          <w:p w14:paraId="47CD8569" w14:textId="77777777" w:rsidR="00A93F7F" w:rsidRDefault="00A93F7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IDENTIFICATION</w:t>
            </w:r>
          </w:p>
        </w:tc>
      </w:tr>
      <w:tr w:rsidR="007D7AE9" w14:paraId="3E4C1C45" w14:textId="77777777" w:rsidTr="00F16C3A">
        <w:tc>
          <w:tcPr>
            <w:tcW w:w="10922" w:type="dxa"/>
            <w:gridSpan w:val="4"/>
            <w:tcBorders>
              <w:top w:val="single" w:sz="4" w:space="0" w:color="3B3838" w:themeColor="background2" w:themeShade="40"/>
            </w:tcBorders>
          </w:tcPr>
          <w:p w14:paraId="0A88D47B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61132E7F" w14:textId="77777777" w:rsidTr="00F16C3A">
        <w:trPr>
          <w:trHeight w:val="720"/>
        </w:trPr>
        <w:sdt>
          <w:sdtPr>
            <w:tag w:val="TEST_NAME"/>
            <w:id w:val="52664004"/>
            <w:lock w:val="sdtLocked"/>
            <w:placeholder>
              <w:docPart w:val="D425502E1154476891F472B3A05FCFD2"/>
            </w:placeholder>
            <w:text/>
          </w:sdtPr>
          <w:sdtContent>
            <w:tc>
              <w:tcPr>
                <w:tcW w:w="10922" w:type="dxa"/>
                <w:gridSpan w:val="4"/>
                <w:tcBorders>
                  <w:bottom w:val="single" w:sz="8" w:space="0" w:color="000000" w:themeColor="text1"/>
                </w:tcBorders>
                <w:vAlign w:val="center"/>
              </w:tcPr>
              <w:p w14:paraId="08E555A4" w14:textId="624725E7" w:rsidR="007D7AE9" w:rsidRDefault="00F6291F" w:rsidP="00634756">
                <w:pPr>
                  <w:pStyle w:val="Title"/>
                </w:pPr>
                <w:r w:rsidRPr="00F6291F">
                  <w:t>Resistance Value, R6</w:t>
                </w:r>
              </w:p>
            </w:tc>
          </w:sdtContent>
        </w:sdt>
      </w:tr>
      <w:tr w:rsidR="000715B0" w14:paraId="6760CBFE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37EBA7A3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A1AA8CC5EE0247DAAEDBE4ADB16C78E4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68AE876" w14:textId="02A43247" w:rsidR="000715B0" w:rsidRDefault="00F6291F" w:rsidP="000715B0">
                <w:pPr>
                  <w:spacing w:line="259" w:lineRule="auto"/>
                </w:pPr>
                <w:r>
                  <w:t>T9</w:t>
                </w:r>
              </w:p>
            </w:tc>
          </w:sdtContent>
        </w:sdt>
        <w:tc>
          <w:tcPr>
            <w:tcW w:w="1533" w:type="dxa"/>
            <w:vAlign w:val="center"/>
          </w:tcPr>
          <w:p w14:paraId="7A04E54F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BFCA6708948A44FCB9C3F81CE82D349C"/>
            </w:placeholder>
            <w:text/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8DDFDDD" w14:textId="415AF4C3" w:rsidR="000715B0" w:rsidRDefault="00F6291F" w:rsidP="000715B0">
                <w:pPr>
                  <w:spacing w:line="259" w:lineRule="auto"/>
                </w:pPr>
                <w:r>
                  <w:t>04A-005</w:t>
                </w:r>
              </w:p>
            </w:tc>
          </w:sdtContent>
        </w:sdt>
      </w:tr>
      <w:tr w:rsidR="000715B0" w14:paraId="1A7A2C17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077EBEC5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35116AC8738145C3914CD40FA427E088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46949D5" w14:textId="70A1B936" w:rsidR="000715B0" w:rsidRDefault="00F6291F" w:rsidP="000715B0">
                <w:pPr>
                  <w:spacing w:line="259" w:lineRule="auto"/>
                </w:pPr>
                <w:r>
                  <w:t>T8</w:t>
                </w:r>
              </w:p>
            </w:tc>
          </w:sdtContent>
        </w:sdt>
        <w:tc>
          <w:tcPr>
            <w:tcW w:w="1533" w:type="dxa"/>
            <w:vAlign w:val="center"/>
          </w:tcPr>
          <w:p w14:paraId="7642480B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1301810069"/>
            <w:placeholder>
              <w:docPart w:val="0BC3C67761994DFBADD520F25002AA55"/>
            </w:placeholder>
            <w:comboBox>
              <w:listItem w:value="Choose an item."/>
              <w:listItem w:displayText="STATIC" w:value="STATIC"/>
              <w:listItem w:displayText="PERFORMANCE" w:value="PERFORMANCE"/>
              <w:listItem w:displayText="DIAGNOSTIC" w:value="DIAGNOSTIC"/>
            </w:comboBox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7D2BBC4" w14:textId="6C7EC0AD" w:rsidR="000715B0" w:rsidRDefault="00F6291F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</w:tbl>
    <w:p w14:paraId="5BFA38AF" w14:textId="77777777" w:rsidR="00D35752" w:rsidRDefault="00D3575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3B3838" w:themeColor="background2" w:themeShade="40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ONENTS UNDER TEST"/>
      </w:tblPr>
      <w:tblGrid>
        <w:gridCol w:w="1246"/>
        <w:gridCol w:w="2388"/>
        <w:gridCol w:w="2862"/>
        <w:gridCol w:w="2152"/>
        <w:gridCol w:w="2152"/>
      </w:tblGrid>
      <w:tr w:rsidR="00F15FFF" w:rsidRPr="00576815" w14:paraId="010286C5" w14:textId="77777777" w:rsidTr="00F16C3A">
        <w:trPr>
          <w:trHeight w:val="720"/>
        </w:trPr>
        <w:tc>
          <w:tcPr>
            <w:tcW w:w="10922" w:type="dxa"/>
            <w:gridSpan w:val="5"/>
            <w:vAlign w:val="center"/>
          </w:tcPr>
          <w:p w14:paraId="295D729C" w14:textId="77777777" w:rsidR="00F15FFF" w:rsidRDefault="00F15FF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COMPONENTS UNDER TEST</w:t>
            </w:r>
          </w:p>
        </w:tc>
      </w:tr>
      <w:tr w:rsidR="001618D1" w:rsidRPr="00576815" w14:paraId="603C7ABE" w14:textId="77777777" w:rsidTr="00F16C3A">
        <w:trPr>
          <w:trHeight w:val="141"/>
        </w:trPr>
        <w:tc>
          <w:tcPr>
            <w:tcW w:w="1260" w:type="dxa"/>
            <w:vAlign w:val="center"/>
          </w:tcPr>
          <w:p w14:paraId="58F8DA9A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REF DES</w:t>
            </w:r>
          </w:p>
        </w:tc>
        <w:tc>
          <w:tcPr>
            <w:tcW w:w="2415" w:type="dxa"/>
            <w:vAlign w:val="center"/>
          </w:tcPr>
          <w:p w14:paraId="5DE73823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2895" w:type="dxa"/>
            <w:vAlign w:val="center"/>
          </w:tcPr>
          <w:p w14:paraId="0A617521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7D7215E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FAILURE MODE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7327FDB2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LIMIT</w:t>
            </w:r>
          </w:p>
        </w:tc>
      </w:tr>
      <w:tr w:rsidR="001618D1" w14:paraId="4CE695EB" w14:textId="77777777" w:rsidTr="00F16C3A">
        <w:trPr>
          <w:trHeight w:val="138"/>
        </w:trPr>
        <w:sdt>
          <w:sdtPr>
            <w:tag w:val="RD1"/>
            <w:id w:val="-1846081135"/>
            <w:placeholder>
              <w:docPart w:val="734D247A0D234BF18268800C83336BF5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0B3DA637" w14:textId="4F49E2A1" w:rsidR="001618D1" w:rsidRDefault="00F6291F" w:rsidP="001618D1">
                <w:pPr>
                  <w:spacing w:line="259" w:lineRule="auto"/>
                  <w:jc w:val="center"/>
                </w:pPr>
                <w:r>
                  <w:t>R6</w:t>
                </w:r>
              </w:p>
            </w:tc>
          </w:sdtContent>
        </w:sdt>
        <w:sdt>
          <w:sdtPr>
            <w:tag w:val="TYPE1"/>
            <w:id w:val="-28345380"/>
            <w:placeholder>
              <w:docPart w:val="1CAC4678B4CE4B09ADFD5EA4703AB59F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71E41A1" w14:textId="5D83E314" w:rsidR="001618D1" w:rsidRDefault="00F6291F" w:rsidP="001618D1">
                <w:pPr>
                  <w:pStyle w:val="FormSmall"/>
                  <w:jc w:val="center"/>
                </w:pPr>
                <w:r>
                  <w:t>RESISTOR (GENERAL)</w:t>
                </w:r>
              </w:p>
            </w:tc>
          </w:sdtContent>
        </w:sdt>
        <w:sdt>
          <w:sdtPr>
            <w:tag w:val="PARAMETER1"/>
            <w:id w:val="2091112072"/>
            <w:placeholder>
              <w:docPart w:val="B6B9C84B01BC45A0AA925404D346B487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EC8996D" w14:textId="2EE5CAF7" w:rsidR="001618D1" w:rsidRDefault="00F6291F" w:rsidP="001618D1">
                <w:pPr>
                  <w:pStyle w:val="FormSmall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FM1A"/>
            <w:id w:val="-1035653336"/>
            <w:placeholder>
              <w:docPart w:val="33644FC174F44EF889F07361E0A57AA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0B2BF91" w14:textId="0FF228DB" w:rsidR="001618D1" w:rsidRPr="00CE53EC" w:rsidRDefault="00F6291F" w:rsidP="001618D1">
                <w:pPr>
                  <w:pStyle w:val="FormSmall"/>
                  <w:jc w:val="center"/>
                </w:pPr>
                <w:r>
                  <w:t>Out of Tolerance: HIGH</w:t>
                </w:r>
              </w:p>
            </w:tc>
          </w:sdtContent>
        </w:sdt>
        <w:sdt>
          <w:sdtPr>
            <w:tag w:val="TL1A"/>
            <w:id w:val="222040927"/>
            <w:placeholder>
              <w:docPart w:val="C1ECC270D030480EA8B14235A579F5E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46BF6C4" w14:textId="33EB5904" w:rsidR="001618D1" w:rsidRDefault="00F6291F" w:rsidP="001618D1">
                <w:pPr>
                  <w:pStyle w:val="FormSmall"/>
                  <w:jc w:val="center"/>
                </w:pPr>
                <w:r>
                  <w:t>UPPER</w:t>
                </w:r>
              </w:p>
            </w:tc>
          </w:sdtContent>
        </w:sdt>
      </w:tr>
      <w:tr w:rsidR="001618D1" w14:paraId="0F907602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512349C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6790F26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D4713C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B"/>
            <w:id w:val="212161658"/>
            <w:placeholder>
              <w:docPart w:val="42E8E1DC6D1147A59CFCCB482A5D00E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ACE6D25" w14:textId="60582B71" w:rsidR="001618D1" w:rsidRPr="00CE53EC" w:rsidRDefault="00F6291F" w:rsidP="001618D1">
                <w:pPr>
                  <w:pStyle w:val="FormSmall"/>
                  <w:jc w:val="center"/>
                </w:pPr>
                <w:r>
                  <w:t>Out of Tolerance: LOW</w:t>
                </w:r>
              </w:p>
            </w:tc>
          </w:sdtContent>
        </w:sdt>
        <w:sdt>
          <w:sdtPr>
            <w:tag w:val="TL1B"/>
            <w:id w:val="-1727055958"/>
            <w:placeholder>
              <w:docPart w:val="CC9DFD8E6751421BAA4CF1EB09B2F4C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C3DF298" w14:textId="594B79C3" w:rsidR="001618D1" w:rsidRDefault="00F6291F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3AF0E14F" w14:textId="77777777" w:rsidTr="00F16C3A">
        <w:trPr>
          <w:trHeight w:val="138"/>
        </w:trPr>
        <w:sdt>
          <w:sdtPr>
            <w:tag w:val="RD2"/>
            <w:id w:val="952138074"/>
            <w:placeholder>
              <w:docPart w:val="3D12FAB151604D3A8F70C75C553282DB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40BD476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2"/>
            <w:id w:val="-577669341"/>
            <w:placeholder>
              <w:docPart w:val="3273309B550D463F81A700A5D05D923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4E29360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2"/>
            <w:id w:val="1888303915"/>
            <w:placeholder>
              <w:docPart w:val="B04306BF0C644EEEB906A9E6978B327F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33CA1E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2A"/>
            <w:id w:val="-1123608929"/>
            <w:placeholder>
              <w:docPart w:val="305A0B17858C409EB1E2611A577A06A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81C784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A"/>
            <w:id w:val="-1042753683"/>
            <w:placeholder>
              <w:docPart w:val="1D68C170F5CF44CE929A64718815838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73E452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870C19F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600673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885A3A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59E4B169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2B"/>
            <w:id w:val="430710632"/>
            <w:placeholder>
              <w:docPart w:val="1826D7DD04724F788A8C6146906DF2F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576DE4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B"/>
            <w:id w:val="1746912421"/>
            <w:placeholder>
              <w:docPart w:val="2D3D39F5207B427BA4C1772B263931F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C39975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A5A01B0" w14:textId="77777777" w:rsidTr="00F16C3A">
        <w:trPr>
          <w:trHeight w:val="138"/>
        </w:trPr>
        <w:sdt>
          <w:sdtPr>
            <w:tag w:val="RD3"/>
            <w:id w:val="-1011450419"/>
            <w:placeholder>
              <w:docPart w:val="F000579E450F4F84894C51915B552ACD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8C0CDBF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3"/>
            <w:id w:val="-1382635557"/>
            <w:placeholder>
              <w:docPart w:val="E73FEF94E576476BA3A4FE646613ACB2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7A2022F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3"/>
            <w:id w:val="-1060790685"/>
            <w:placeholder>
              <w:docPart w:val="9902DF1995454A14AC1867597789B329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D3AB133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3A"/>
            <w:id w:val="-1328591039"/>
            <w:placeholder>
              <w:docPart w:val="0C26B62A500B41C9AA0D3454CC3BDA1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FACA93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A"/>
            <w:id w:val="-208274476"/>
            <w:placeholder>
              <w:docPart w:val="AFF37CE7368F4B1D9DAF778BE636221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DE3E1C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BAC270B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9FF87B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B065BF5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E02B619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3B"/>
            <w:id w:val="2064602553"/>
            <w:placeholder>
              <w:docPart w:val="7A87FEC416D54E958C16D58646B89F3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910ACB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B"/>
            <w:id w:val="-2003965622"/>
            <w:placeholder>
              <w:docPart w:val="0DF39B8ED4CC4337A4DD8FDB0A64AE4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FBF5EF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D438723" w14:textId="77777777" w:rsidTr="00F16C3A">
        <w:trPr>
          <w:trHeight w:val="138"/>
        </w:trPr>
        <w:sdt>
          <w:sdtPr>
            <w:tag w:val="RD4"/>
            <w:id w:val="481123550"/>
            <w:placeholder>
              <w:docPart w:val="F439AB550CFD493998A9D331B6AC3107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66292B6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4"/>
            <w:id w:val="-1678029548"/>
            <w:placeholder>
              <w:docPart w:val="B60284E5A86345D68B19261AB96D7422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EA30F0E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4"/>
            <w:id w:val="856852595"/>
            <w:placeholder>
              <w:docPart w:val="84406A08397640DAB11C79877B9483AB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0857C1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4A"/>
            <w:id w:val="-772856151"/>
            <w:placeholder>
              <w:docPart w:val="724EAD0F5B4B47CF95C21FC5172EEB7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BF6E09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A"/>
            <w:id w:val="-1557850140"/>
            <w:placeholder>
              <w:docPart w:val="E6E1A3CEBE4A4BFD8757F159AA9E416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911DC7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A3623EB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2A4359D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0A9911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542FFD04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4B"/>
            <w:id w:val="-17241053"/>
            <w:placeholder>
              <w:docPart w:val="CB1D913EE49947A085572B05E07BAEF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00A5E3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B"/>
            <w:id w:val="-844623004"/>
            <w:placeholder>
              <w:docPart w:val="232CA561FDD648EEAD1CA5CD71835DB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8CE378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6F06E56" w14:textId="77777777" w:rsidTr="00F16C3A">
        <w:trPr>
          <w:trHeight w:val="138"/>
        </w:trPr>
        <w:sdt>
          <w:sdtPr>
            <w:tag w:val="RD5"/>
            <w:id w:val="-1661305086"/>
            <w:placeholder>
              <w:docPart w:val="29451D90ED1D4316BEC2E512126EA213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A0CC656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5"/>
            <w:id w:val="-1519926708"/>
            <w:placeholder>
              <w:docPart w:val="C221C7BC28C64E09B08E0201B319B7E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0721B487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5"/>
            <w:id w:val="-1677026777"/>
            <w:placeholder>
              <w:docPart w:val="3BF297803E654FCA814625AC3E3413DB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3174602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5A"/>
            <w:id w:val="-2121132621"/>
            <w:placeholder>
              <w:docPart w:val="2A7C725A44C1447A9AFE6CE04AF6FA6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EE57F9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A"/>
            <w:id w:val="588118459"/>
            <w:placeholder>
              <w:docPart w:val="BEC38F7D7ACA43E58290296ECBEDCEF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55C748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327EE52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0C5B1A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B3D60C1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CB5CD84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5B"/>
            <w:id w:val="-668874579"/>
            <w:placeholder>
              <w:docPart w:val="C514964A38104229936F14D211140313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59A0F1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B"/>
            <w:id w:val="-93554318"/>
            <w:placeholder>
              <w:docPart w:val="A137DD8DE3634DB59C5D23BBD443EAE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242439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AD9EDA6" w14:textId="77777777" w:rsidTr="00F16C3A">
        <w:trPr>
          <w:trHeight w:val="138"/>
        </w:trPr>
        <w:sdt>
          <w:sdtPr>
            <w:tag w:val="RD6"/>
            <w:id w:val="487287459"/>
            <w:placeholder>
              <w:docPart w:val="3F0B1325D1D74DCF8197356A2E02CDA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7DEE79EE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6"/>
            <w:id w:val="-2018372317"/>
            <w:placeholder>
              <w:docPart w:val="C1DC3F82AB43409598D79D75CD553CB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0C89DDE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6"/>
            <w:id w:val="-1811783556"/>
            <w:placeholder>
              <w:docPart w:val="86E003C4D5C14B2B82EF3B9635B10847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B5D119B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6A"/>
            <w:id w:val="455065362"/>
            <w:placeholder>
              <w:docPart w:val="3D13CD28B23547759B28CE6FE30AC86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C795DD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A"/>
            <w:id w:val="-1343314819"/>
            <w:placeholder>
              <w:docPart w:val="924D76382B6E42378CAA854D798B733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7120F1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CF70418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57EE2A7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FCA095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4D5455E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6B"/>
            <w:id w:val="-1522619457"/>
            <w:placeholder>
              <w:docPart w:val="1A78CFF190E4454B8A91861E8329C0A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4D2FD2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B"/>
            <w:id w:val="1161660832"/>
            <w:placeholder>
              <w:docPart w:val="A3DB08BBD79A42099F92E4DEFB9B572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D47222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00713D9" w14:textId="77777777" w:rsidTr="00F16C3A">
        <w:trPr>
          <w:trHeight w:val="138"/>
        </w:trPr>
        <w:sdt>
          <w:sdtPr>
            <w:tag w:val="RD7"/>
            <w:id w:val="-393272136"/>
            <w:placeholder>
              <w:docPart w:val="D26209CB2A494D4EBD9CE6E9AC663F1B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B64EE33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7"/>
            <w:id w:val="951133930"/>
            <w:placeholder>
              <w:docPart w:val="65873C5AB414406F856873C2F15BF055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A13006F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7"/>
            <w:id w:val="1134988613"/>
            <w:placeholder>
              <w:docPart w:val="EEBF308F9DC4468C926128596D41DD94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60456FF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7A"/>
            <w:id w:val="-689606347"/>
            <w:placeholder>
              <w:docPart w:val="71655BD933644E509943296F4F7721F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F8A691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A"/>
            <w:id w:val="-2071177482"/>
            <w:placeholder>
              <w:docPart w:val="8E7602898B6142D69603797B27FD25D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BEDE216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D79B974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A914BF6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31C1E4B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8C2FBBC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7B"/>
            <w:id w:val="-891732717"/>
            <w:placeholder>
              <w:docPart w:val="F8D95724A5AB4B7AA5BCF6C3DD3C8BD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B4048F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B"/>
            <w:id w:val="-1084598754"/>
            <w:placeholder>
              <w:docPart w:val="698D9A94AA5B48349CD6FD188D33E96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C3D0F1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6B2894B" w14:textId="77777777" w:rsidTr="00F16C3A">
        <w:trPr>
          <w:trHeight w:val="138"/>
        </w:trPr>
        <w:sdt>
          <w:sdtPr>
            <w:tag w:val="RD8"/>
            <w:id w:val="-1053921761"/>
            <w:placeholder>
              <w:docPart w:val="BA81E7A35237441AAC91EAAB10056B68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1CC82F6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8"/>
            <w:id w:val="40022706"/>
            <w:placeholder>
              <w:docPart w:val="E30050867DE64C12B7E294B6C39764B2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DC8FFE4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8"/>
            <w:id w:val="1268974717"/>
            <w:placeholder>
              <w:docPart w:val="D5CDA66B63AA46AEA033AA29CBE31FB7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30DB695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8A"/>
            <w:id w:val="-1783951874"/>
            <w:placeholder>
              <w:docPart w:val="F39C2C1922A341F3A2DC422C16CCFF6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022230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A"/>
            <w:id w:val="2146689789"/>
            <w:placeholder>
              <w:docPart w:val="B89D1CC65252441D81E9511B7C65F5A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8A7C16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97AA302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1A49E12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F5080DF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E6CB8B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8B"/>
            <w:id w:val="50511339"/>
            <w:placeholder>
              <w:docPart w:val="E692156113BA4ECDAD7AA1DDF3DFD58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BF705D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B"/>
            <w:id w:val="1799799561"/>
            <w:placeholder>
              <w:docPart w:val="641515E6F9DE47F8A524C638B73F9FF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EA70BC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FE83DD9" w14:textId="77777777" w:rsidTr="00F16C3A">
        <w:trPr>
          <w:trHeight w:val="138"/>
        </w:trPr>
        <w:sdt>
          <w:sdtPr>
            <w:tag w:val="RD9"/>
            <w:id w:val="-2106718889"/>
            <w:placeholder>
              <w:docPart w:val="5673D1A02B6A4BBA865FDC3B3511D104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0CC70E5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9"/>
            <w:id w:val="861392854"/>
            <w:placeholder>
              <w:docPart w:val="B3498731917A4CE98A36EAAA32F8B2A7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E13F3FB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9"/>
            <w:id w:val="-1032494855"/>
            <w:placeholder>
              <w:docPart w:val="949944EF26984B51AC1ED101E914C52F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E83C883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9A"/>
            <w:id w:val="96608372"/>
            <w:placeholder>
              <w:docPart w:val="88C48DF483D2434CB97869FCDEFD433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0B02BB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A"/>
            <w:id w:val="559207873"/>
            <w:placeholder>
              <w:docPart w:val="E9840461CA9B4CE5B54ABA0AB5F5C16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18B166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45ADA03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B99770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9787FDE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5ECE3B31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9B"/>
            <w:id w:val="-618537934"/>
            <w:placeholder>
              <w:docPart w:val="9EDA29E105F646F38DABF1FC5DBC90D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8C1B4F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B"/>
            <w:id w:val="627981056"/>
            <w:placeholder>
              <w:docPart w:val="22EBCFA29CDA4EB9B6BCEEEFCD81FD1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A47823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54F0F2E" w14:textId="77777777" w:rsidTr="00F16C3A">
        <w:trPr>
          <w:trHeight w:val="138"/>
        </w:trPr>
        <w:sdt>
          <w:sdtPr>
            <w:tag w:val="RD10"/>
            <w:id w:val="2072616759"/>
            <w:placeholder>
              <w:docPart w:val="CB36B19E9583437BB7C9DBCED9D3DF90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7C6A65C0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0"/>
            <w:id w:val="790105892"/>
            <w:placeholder>
              <w:docPart w:val="AA1DE35CB7C9494092FBD05AA50EE8C3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8CE6D97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0"/>
            <w:id w:val="-1716571690"/>
            <w:placeholder>
              <w:docPart w:val="866352CF0C084CFBBE2E2C767895BC8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24EF0A1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0A"/>
            <w:id w:val="261731685"/>
            <w:placeholder>
              <w:docPart w:val="6615AF0B21B4498FB731A0669130C88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97221D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A"/>
            <w:id w:val="470326442"/>
            <w:placeholder>
              <w:docPart w:val="33E74520595547E28A9A8C99A5D20E5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A89D8C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EB3BB69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5064853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D1198A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71A2C49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0B"/>
            <w:id w:val="-259683220"/>
            <w:placeholder>
              <w:docPart w:val="811049D1D37F43D598119CC2D3B592B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221E2C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B"/>
            <w:id w:val="-247663040"/>
            <w:placeholder>
              <w:docPart w:val="370C5C78BB01472A8E5F256AABF5352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904F83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649B382" w14:textId="77777777" w:rsidTr="00F16C3A">
        <w:trPr>
          <w:trHeight w:val="138"/>
        </w:trPr>
        <w:sdt>
          <w:sdtPr>
            <w:tag w:val="RD11"/>
            <w:id w:val="-1609105360"/>
            <w:placeholder>
              <w:docPart w:val="8587BF1E160E443DA558DC6CCE36B1BA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0298C08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1"/>
            <w:id w:val="979660165"/>
            <w:placeholder>
              <w:docPart w:val="B6DE92F8F00F4787A541306A8BD0ECD5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24EDBD10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1"/>
            <w:id w:val="-589158019"/>
            <w:placeholder>
              <w:docPart w:val="13DB132A9710411BB9828C8B43C6394F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F7AE47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1A"/>
            <w:id w:val="-355579451"/>
            <w:placeholder>
              <w:docPart w:val="405432B3A0FB471BBC20E95BCFDE6E0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89B279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A"/>
            <w:id w:val="-1783956753"/>
            <w:placeholder>
              <w:docPart w:val="BFF492F587924093BD7855858B967A2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34A591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A9D5BA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14785360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72358D9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521467E7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1B"/>
            <w:id w:val="-412010912"/>
            <w:placeholder>
              <w:docPart w:val="65667C8752CA4377AA2A3ECC953631F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3E2F86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B"/>
            <w:id w:val="631748184"/>
            <w:placeholder>
              <w:docPart w:val="89CA644194054089935797D35327689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560B8C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E753C2A" w14:textId="77777777" w:rsidTr="00F16C3A">
        <w:trPr>
          <w:trHeight w:val="138"/>
        </w:trPr>
        <w:sdt>
          <w:sdtPr>
            <w:tag w:val="RD12"/>
            <w:id w:val="-2136171125"/>
            <w:placeholder>
              <w:docPart w:val="11B074ECC8EF48EA8D83569CE5691C30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1D2A3D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2"/>
            <w:id w:val="1514880501"/>
            <w:placeholder>
              <w:docPart w:val="13FA94D656B647199AC13C8070086979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8E5089C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2"/>
            <w:id w:val="492076936"/>
            <w:placeholder>
              <w:docPart w:val="3A2675F02D864A5B8E9665DFAFD24443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58832C5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2A"/>
            <w:id w:val="1268808966"/>
            <w:placeholder>
              <w:docPart w:val="83CD0F69410D4E32A5F1B491FAB0281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510913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A"/>
            <w:id w:val="-375308196"/>
            <w:placeholder>
              <w:docPart w:val="0FA122C2854C461CB4EA53E9C30B4A7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79F1F0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0D31D96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291BFB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C74D2FA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58CEB88E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2B"/>
            <w:id w:val="-2085831715"/>
            <w:placeholder>
              <w:docPart w:val="5E7033070FD74E3B899A3B7F2136084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D8B039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B"/>
            <w:id w:val="989131903"/>
            <w:placeholder>
              <w:docPart w:val="8AF05C783806412FA48AD4478A2AE13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9168AA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024AE7C" w14:textId="77777777" w:rsidTr="00F16C3A">
        <w:trPr>
          <w:trHeight w:val="138"/>
        </w:trPr>
        <w:sdt>
          <w:sdtPr>
            <w:tag w:val="RD13"/>
            <w:id w:val="238454552"/>
            <w:placeholder>
              <w:docPart w:val="BAF1135D9D24415FA89FFE7C5D424722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E22DE4F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3"/>
            <w:id w:val="1272128646"/>
            <w:placeholder>
              <w:docPart w:val="DA040BC3021D428C89CC72DEE0EACB49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AB735DF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3"/>
            <w:id w:val="-367981331"/>
            <w:placeholder>
              <w:docPart w:val="F3114C216DC14268B900BA2E69EDC809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19A7631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3A"/>
            <w:id w:val="-34046894"/>
            <w:placeholder>
              <w:docPart w:val="F2B20B2028B64B7B94D48BD893A3F00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DB508E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A"/>
            <w:id w:val="-605191175"/>
            <w:placeholder>
              <w:docPart w:val="DD1ADDD2C5BB4606BED41340D13B1C6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52323E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D7730C3" w14:textId="77777777" w:rsidTr="00F16C3A">
        <w:trPr>
          <w:trHeight w:val="138"/>
        </w:trPr>
        <w:tc>
          <w:tcPr>
            <w:tcW w:w="1260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6A46778D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2C655861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46FC5A41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3B"/>
            <w:id w:val="-1175713421"/>
            <w:placeholder>
              <w:docPart w:val="7E591DF449C448DBA8796AAF7633038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A1F415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B"/>
            <w:id w:val="-186829727"/>
            <w:placeholder>
              <w:docPart w:val="DBFD00F061F54F74A4DEA7F871BE215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C1B46C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83B271F" w14:textId="77777777" w:rsidTr="00F16C3A">
        <w:trPr>
          <w:trHeight w:val="138"/>
        </w:trPr>
        <w:sdt>
          <w:sdtPr>
            <w:tag w:val="RD14"/>
            <w:id w:val="1096756564"/>
            <w:placeholder>
              <w:docPart w:val="7346C2B116A54CE3B024EE1231D9CC1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096750B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4"/>
            <w:id w:val="1130740446"/>
            <w:placeholder>
              <w:docPart w:val="7D3FAA85247B44E3A894F90E1678EE4F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714F66C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4"/>
            <w:id w:val="1655408282"/>
            <w:placeholder>
              <w:docPart w:val="CCA681ABC1934B6FB70C5524CB5B58D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A3E5565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4A"/>
            <w:id w:val="-1065406045"/>
            <w:placeholder>
              <w:docPart w:val="93EE3C6CB1FE4E2D8D1FC39A5EB179E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45EB41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A"/>
            <w:id w:val="1577553169"/>
            <w:placeholder>
              <w:docPart w:val="ADCB8D7F9C37478DB6285374AC88C8C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02FE39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43A70C2" w14:textId="77777777" w:rsidTr="00F16C3A">
        <w:trPr>
          <w:trHeight w:val="138"/>
        </w:trPr>
        <w:tc>
          <w:tcPr>
            <w:tcW w:w="1260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0588F21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077A7A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96864A7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4B"/>
            <w:id w:val="751862173"/>
            <w:placeholder>
              <w:docPart w:val="E87968ED7A4D4B63BF2641BAA65A1C2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4EA151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B"/>
            <w:id w:val="-1969580784"/>
            <w:placeholder>
              <w:docPart w:val="4CA19E21930646CF9BD49BFF56C60BC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338C716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</w:tbl>
    <w:p w14:paraId="71048D2D" w14:textId="77777777" w:rsidR="007034F7" w:rsidRDefault="007034F7"/>
    <w:p w14:paraId="56A8FB38" w14:textId="77777777" w:rsidR="007034F7" w:rsidRDefault="007034F7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DESCRIPTION"/>
      </w:tblPr>
      <w:tblGrid>
        <w:gridCol w:w="10800"/>
      </w:tblGrid>
      <w:tr w:rsidR="00F7263C" w:rsidRPr="004D41CA" w14:paraId="2DEF483A" w14:textId="77777777" w:rsidTr="009C596D">
        <w:trPr>
          <w:trHeight w:val="720"/>
        </w:trPr>
        <w:tc>
          <w:tcPr>
            <w:tcW w:w="10800" w:type="dxa"/>
            <w:vAlign w:val="center"/>
          </w:tcPr>
          <w:p w14:paraId="2BBA878F" w14:textId="77777777" w:rsidR="00F7263C" w:rsidRPr="004D41CA" w:rsidRDefault="00F7263C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TEST </w:t>
            </w:r>
            <w:r w:rsidR="00C829A1">
              <w:rPr>
                <w:rStyle w:val="Strong"/>
              </w:rPr>
              <w:t>PROCEDURE</w:t>
            </w:r>
          </w:p>
        </w:tc>
      </w:tr>
      <w:tr w:rsidR="001B3708" w14:paraId="10C95CE5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4FB2934A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PURPOSE</w:t>
            </w:r>
          </w:p>
        </w:tc>
      </w:tr>
      <w:tr w:rsidR="00F7263C" w14:paraId="72AF8C95" w14:textId="77777777" w:rsidTr="009C596D">
        <w:trPr>
          <w:trHeight w:val="1440"/>
        </w:trPr>
        <w:sdt>
          <w:sdtPr>
            <w:tag w:val="PURPOSE"/>
            <w:id w:val="-1625000212"/>
            <w:placeholder>
              <w:docPart w:val="8DE1C7BA73FB46D2BEDE31717D14CF04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17FD7CF5" w14:textId="4DBE0635" w:rsidR="00F7263C" w:rsidRDefault="00F6291F" w:rsidP="000715B0">
                <w:pPr>
                  <w:spacing w:line="259" w:lineRule="auto"/>
                </w:pPr>
                <w:r>
                  <w:t>Verify resistance is within expected resistance tolerance.</w:t>
                </w:r>
              </w:p>
            </w:tc>
          </w:sdtContent>
        </w:sdt>
      </w:tr>
      <w:tr w:rsidR="001B3708" w14:paraId="4BFA6845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53B11834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SCOPE</w:t>
            </w:r>
          </w:p>
        </w:tc>
      </w:tr>
      <w:tr w:rsidR="001B3708" w14:paraId="00BE1DDD" w14:textId="77777777" w:rsidTr="009C596D">
        <w:trPr>
          <w:trHeight w:val="1440"/>
        </w:trPr>
        <w:sdt>
          <w:sdtPr>
            <w:tag w:val="SCOPE"/>
            <w:id w:val="1884128082"/>
            <w:placeholder>
              <w:docPart w:val="4A9080377F9047BD8914DE8F93E101E0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607EEFB0" w14:textId="409C71A3" w:rsidR="001B3708" w:rsidRPr="007D7AE9" w:rsidRDefault="00F6291F" w:rsidP="007754D8">
                <w:pPr>
                  <w:spacing w:line="259" w:lineRule="auto"/>
                  <w:rPr>
                    <w:rStyle w:val="Strong"/>
                  </w:rPr>
                </w:pPr>
                <w:r>
                  <w:t>Handheld multimeter measurement at test points.</w:t>
                </w:r>
              </w:p>
            </w:tc>
          </w:sdtContent>
        </w:sdt>
      </w:tr>
      <w:tr w:rsidR="009C596D" w14:paraId="5CAACF31" w14:textId="77777777" w:rsidTr="00A34913">
        <w:trPr>
          <w:trHeight w:val="7150"/>
        </w:trPr>
        <w:sdt>
          <w:sdtPr>
            <w:tag w:val="IMAGE1"/>
            <w:id w:val="2060965390"/>
            <w:showingPlcHdr/>
            <w:picture/>
          </w:sdtPr>
          <w:sdtEndPr/>
          <w:sdtContent>
            <w:tc>
              <w:tcPr>
                <w:tcW w:w="10800" w:type="dxa"/>
                <w:tcBorders>
                  <w:top w:val="single" w:sz="4" w:space="0" w:color="3B3838" w:themeColor="background2" w:themeShade="40"/>
                  <w:left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188C627B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C954E2B" wp14:editId="06E4C761">
                      <wp:extent cx="1524000" cy="1524000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C596D" w14:paraId="3FF9DA68" w14:textId="77777777" w:rsidTr="00B65BB3">
        <w:trPr>
          <w:trHeight w:val="300"/>
        </w:trPr>
        <w:sdt>
          <w:sdtPr>
            <w:tag w:val="IMAGE3CAPTION"/>
            <w:id w:val="1504319785"/>
            <w:placeholder>
              <w:docPart w:val="8D87AEE5D2F54DFE9EDC45B962F9EAB6"/>
            </w:placeholder>
            <w:showingPlcHdr/>
            <w:text/>
          </w:sdtPr>
          <w:sdtEndPr/>
          <w:sdtContent>
            <w:tc>
              <w:tcPr>
                <w:tcW w:w="10800" w:type="dxa"/>
                <w:tcBorders>
                  <w:left w:val="single" w:sz="4" w:space="0" w:color="3B3838" w:themeColor="background2" w:themeShade="40"/>
                  <w:bottom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1FDB6D39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6F3C922F" w14:textId="77777777" w:rsidR="00C262B0" w:rsidRDefault="00C262B0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SETUP"/>
      </w:tblPr>
      <w:tblGrid>
        <w:gridCol w:w="1260"/>
        <w:gridCol w:w="1800"/>
        <w:gridCol w:w="2340"/>
        <w:gridCol w:w="5400"/>
      </w:tblGrid>
      <w:tr w:rsidR="000715B0" w:rsidRPr="004D41CA" w14:paraId="63B9A03C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01C0FD14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POWER</w:t>
            </w:r>
          </w:p>
        </w:tc>
      </w:tr>
      <w:tr w:rsidR="000715B0" w14:paraId="6BCE037E" w14:textId="77777777" w:rsidTr="00F16C3A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01F6530A82164F829085B8EA5DF0A7DF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634511F0" w14:textId="6C3E8FA0" w:rsidR="000715B0" w:rsidRDefault="00F6291F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2B695D77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5968FAC6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4339573D" w14:textId="77777777" w:rsidTr="00F16C3A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C05D8FDED65E48768860A56D12DFF1A2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0433686A" w14:textId="218B6DC1" w:rsidR="000715B0" w:rsidRDefault="00F6291F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3E852993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09D4A9DD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1FEEB63A" w14:textId="77777777" w:rsidTr="00F16C3A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4E04140E890A49E6BCF199DC913CECD7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</w:tcPr>
              <w:p w14:paraId="1598BF47" w14:textId="103A59B4" w:rsidR="000715B0" w:rsidRDefault="00F6291F" w:rsidP="000715B0">
                <w:pPr>
                  <w:spacing w:line="259" w:lineRule="auto"/>
                </w:pPr>
                <w:r>
                  <w:t>Measure resistance across resistor.</w:t>
                </w:r>
              </w:p>
            </w:tc>
          </w:sdtContent>
        </w:sdt>
      </w:tr>
      <w:tr w:rsidR="00186E2B" w:rsidRPr="004D41CA" w14:paraId="3C5EB61B" w14:textId="77777777" w:rsidTr="004627E4">
        <w:tc>
          <w:tcPr>
            <w:tcW w:w="1260" w:type="dxa"/>
            <w:vAlign w:val="center"/>
          </w:tcPr>
          <w:p w14:paraId="23D181B9" w14:textId="77777777" w:rsidR="00186E2B" w:rsidRDefault="00186E2B" w:rsidP="00186E2B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C8BB7D2F9F514E4EBA84EEDE37C66B09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uto"/>
                </w:tcBorders>
                <w:vAlign w:val="center"/>
              </w:tcPr>
              <w:p w14:paraId="376A67F4" w14:textId="09B5AFA4" w:rsidR="00186E2B" w:rsidRDefault="00F6291F" w:rsidP="00186E2B">
                <w:pPr>
                  <w:pStyle w:val="NoSpacing"/>
                  <w:rPr>
                    <w:rStyle w:val="Strong"/>
                  </w:rPr>
                </w:pPr>
                <w:r>
                  <w:t>TP5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0822DC01" w14:textId="77777777" w:rsidR="00186E2B" w:rsidRDefault="00186E2B" w:rsidP="004627E4">
            <w:pPr>
              <w:pStyle w:val="NoSpacing"/>
              <w:rPr>
                <w:rStyle w:val="Strong"/>
              </w:rPr>
            </w:pPr>
          </w:p>
        </w:tc>
      </w:tr>
      <w:tr w:rsidR="00186E2B" w:rsidRPr="004D41CA" w14:paraId="7E324637" w14:textId="77777777" w:rsidTr="00186E2B">
        <w:trPr>
          <w:trHeight w:val="2880"/>
        </w:trPr>
        <w:sdt>
          <w:sdtPr>
            <w:rPr>
              <w:rStyle w:val="Strong"/>
            </w:rPr>
            <w:tag w:val="IMAGE5"/>
            <w:id w:val="-1771541962"/>
            <w:picture/>
          </w:sdtPr>
          <w:sdtContent>
            <w:tc>
              <w:tcPr>
                <w:tcW w:w="5400" w:type="dxa"/>
                <w:gridSpan w:val="3"/>
                <w:vAlign w:val="center"/>
              </w:tcPr>
              <w:p w14:paraId="187CF5F0" w14:textId="15114CAB" w:rsidR="00186E2B" w:rsidRPr="004D41CA" w:rsidRDefault="00F6291F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 w:rsidRPr="00F6291F">
                  <w:rPr>
                    <w:rStyle w:val="Strong"/>
                  </w:rPr>
                  <w:drawing>
                    <wp:inline distT="0" distB="0" distL="0" distR="0" wp14:anchorId="53B70194" wp14:editId="6A5A0F0E">
                      <wp:extent cx="1412630" cy="1098985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3218" cy="110722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0CF3C0A6" w14:textId="77777777" w:rsidR="00186E2B" w:rsidRPr="004D41CA" w:rsidRDefault="00186E2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26278366" wp14:editId="54E89AF3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86E2B" w14:paraId="42AE5115" w14:textId="77777777" w:rsidTr="00186E2B">
        <w:tc>
          <w:tcPr>
            <w:tcW w:w="1260" w:type="dxa"/>
            <w:vAlign w:val="center"/>
          </w:tcPr>
          <w:p w14:paraId="69BCA8BC" w14:textId="77777777" w:rsidR="00186E2B" w:rsidRPr="00C41DC3" w:rsidRDefault="00186E2B" w:rsidP="00186E2B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21C5A9BB7565446F8131E571DDD7B9C2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8" w:space="0" w:color="000000" w:themeColor="text1"/>
                </w:tcBorders>
                <w:vAlign w:val="center"/>
              </w:tcPr>
              <w:p w14:paraId="05A21EC6" w14:textId="5B0F3528" w:rsidR="00186E2B" w:rsidRDefault="00F6291F" w:rsidP="00186E2B">
                <w:pPr>
                  <w:spacing w:line="259" w:lineRule="auto"/>
                </w:pPr>
                <w:r>
                  <w:t>TP7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378349AD" w14:textId="77777777" w:rsidR="00186E2B" w:rsidRDefault="00186E2B" w:rsidP="00186E2B">
            <w:pPr>
              <w:spacing w:line="259" w:lineRule="auto"/>
            </w:pPr>
          </w:p>
        </w:tc>
      </w:tr>
      <w:tr w:rsidR="00186E2B" w:rsidRPr="004D41CA" w14:paraId="5E3CC4A3" w14:textId="77777777" w:rsidTr="00A708A1">
        <w:trPr>
          <w:trHeight w:val="2880"/>
        </w:trPr>
        <w:sdt>
          <w:sdtPr>
            <w:rPr>
              <w:rStyle w:val="Strong"/>
            </w:rPr>
            <w:tag w:val="IMAGE5"/>
            <w:id w:val="-130931694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3469674D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7A8D2D46" wp14:editId="02C72FA9">
                      <wp:extent cx="1524000" cy="1524000"/>
                      <wp:effectExtent l="0" t="0" r="0" b="0"/>
                      <wp:docPr id="2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-112238520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4AACB230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71956154" wp14:editId="0AC3C243">
                      <wp:extent cx="1524000" cy="1524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5C507BF4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CCEPTANCE CRITERIA"/>
      </w:tblPr>
      <w:tblGrid>
        <w:gridCol w:w="2700"/>
        <w:gridCol w:w="2250"/>
        <w:gridCol w:w="2250"/>
        <w:gridCol w:w="2250"/>
        <w:gridCol w:w="1350"/>
      </w:tblGrid>
      <w:tr w:rsidR="004D73E0" w:rsidRPr="004D41CA" w14:paraId="7C9D778D" w14:textId="77777777" w:rsidTr="00AB1184">
        <w:tc>
          <w:tcPr>
            <w:tcW w:w="10800" w:type="dxa"/>
            <w:gridSpan w:val="5"/>
            <w:vAlign w:val="center"/>
          </w:tcPr>
          <w:p w14:paraId="16B01835" w14:textId="77777777" w:rsidR="004D73E0" w:rsidRPr="004D41CA" w:rsidRDefault="004D73E0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02B4BDCF" w14:textId="77777777" w:rsidTr="000F58D6">
        <w:tc>
          <w:tcPr>
            <w:tcW w:w="270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000554F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7D57F8E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48B4BD9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1A090A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EE96E77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C3FB2A3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70B2B736" w14:textId="77777777" w:rsidTr="000F58D6">
        <w:trPr>
          <w:trHeight w:val="720"/>
        </w:trPr>
        <w:sdt>
          <w:sdtPr>
            <w:tag w:val="CRITERIAPARAMETER"/>
            <w:id w:val="-1123691420"/>
            <w:placeholder>
              <w:docPart w:val="C2F1535231E3454FA172FC499319C4A7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70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AE25037" w14:textId="68A620F2" w:rsidR="00B700E4" w:rsidRDefault="00F6291F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46A0B39241C34D2F9FD6ACF1ADE5BBA0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72C39A9" w14:textId="37647DDC" w:rsidR="00B700E4" w:rsidRDefault="00F6291F" w:rsidP="00B700E4">
                <w:pPr>
                  <w:spacing w:line="259" w:lineRule="auto"/>
                  <w:jc w:val="center"/>
                </w:pPr>
                <w:r>
                  <w:t>98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B76CBA3441AC4C4F9E3CD9962D23FCBC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6ACAD2F" w14:textId="738A414F" w:rsidR="00B700E4" w:rsidRDefault="00F6291F" w:rsidP="00B700E4">
                <w:pPr>
                  <w:spacing w:line="259" w:lineRule="auto"/>
                  <w:jc w:val="center"/>
                </w:pPr>
                <w:r>
                  <w:t>100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051F1428A7E04439AC1349A8E1FD4432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97CC507" w14:textId="4F6F20AB" w:rsidR="00B700E4" w:rsidRDefault="00F6291F" w:rsidP="00B700E4">
                <w:pPr>
                  <w:spacing w:line="259" w:lineRule="auto"/>
                  <w:jc w:val="center"/>
                </w:pPr>
                <w:r>
                  <w:t>102</w:t>
                </w:r>
              </w:p>
            </w:tc>
          </w:sdtContent>
        </w:sdt>
        <w:sdt>
          <w:sdtPr>
            <w:tag w:val="UNITS"/>
            <w:id w:val="-836152568"/>
            <w:placeholder>
              <w:docPart w:val="F5B61C3BAC7C4A1985045727B5A5C8D8"/>
            </w:placeholder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29F9F64" w14:textId="778E9DB3" w:rsidR="00B700E4" w:rsidRDefault="00F6291F" w:rsidP="00B700E4">
                <w:pPr>
                  <w:spacing w:line="259" w:lineRule="auto"/>
                  <w:jc w:val="center"/>
                </w:pPr>
                <w:r>
                  <w:t>Ω</w:t>
                </w:r>
              </w:p>
            </w:tc>
          </w:sdtContent>
        </w:sdt>
      </w:tr>
    </w:tbl>
    <w:p w14:paraId="132B8470" w14:textId="77777777" w:rsidR="00A93F7F" w:rsidRDefault="00A93F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EST RESULTS"/>
      </w:tblPr>
      <w:tblGrid>
        <w:gridCol w:w="1305"/>
        <w:gridCol w:w="1305"/>
        <w:gridCol w:w="4090"/>
        <w:gridCol w:w="4090"/>
      </w:tblGrid>
      <w:tr w:rsidR="00D5700F" w:rsidRPr="004D41CA" w14:paraId="7E51529E" w14:textId="77777777" w:rsidTr="00294DB8">
        <w:tc>
          <w:tcPr>
            <w:tcW w:w="10790" w:type="dxa"/>
            <w:gridSpan w:val="4"/>
            <w:vAlign w:val="center"/>
          </w:tcPr>
          <w:p w14:paraId="07846CDF" w14:textId="77777777" w:rsidR="00D5700F" w:rsidRPr="004D41CA" w:rsidRDefault="00D5700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0F10AD" w:rsidRPr="004D41CA" w14:paraId="1C7165D5" w14:textId="77777777" w:rsidTr="000F10AD"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0DB6CAA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CE47393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7332A29E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78958DE4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0F10AD" w14:paraId="4D72A487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55C558D" w14:textId="77777777" w:rsidR="000F10AD" w:rsidRDefault="000F10AD" w:rsidP="000F10AD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F514603C418645A0B8CE1896FE782B4E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24ACC68" w14:textId="3A30A74A" w:rsidR="000F10AD" w:rsidRDefault="00F6291F" w:rsidP="000F10AD">
                <w:pPr>
                  <w:spacing w:line="259" w:lineRule="auto"/>
                  <w:jc w:val="center"/>
                </w:pPr>
                <w:r>
                  <w:t>T10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661AE1ADB92A4380A879FFE92B162158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A905E84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41EAE7C8A52C4BE5AA22276E0A1805DE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F86B24A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1D9E31E5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21EAFED" w14:textId="77777777" w:rsidR="000F10AD" w:rsidRDefault="000F10AD" w:rsidP="000F10AD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26CEABA0AEB54EE0864254B7B21E996F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E4FEB9E" w14:textId="14DD97A9" w:rsidR="000F10AD" w:rsidRDefault="00F6291F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8F3D08329A614B70BABB1F19B114BC2C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B0EE20B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9FE8A31B98024C66973D6B7339FA9E60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5028B14" w14:textId="2A254619" w:rsidR="000F10AD" w:rsidRDefault="00F6291F" w:rsidP="000F10AD">
                <w:pPr>
                  <w:spacing w:line="259" w:lineRule="auto"/>
                </w:pPr>
                <w:r>
                  <w:t>R6</w:t>
                </w:r>
              </w:p>
            </w:tc>
          </w:sdtContent>
        </w:sdt>
      </w:tr>
      <w:tr w:rsidR="000F10AD" w14:paraId="13480FCB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8ECD76F" w14:textId="77777777" w:rsidR="000F10AD" w:rsidRDefault="000F10AD" w:rsidP="000F10AD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3807A6FABC1C4F54BCA87D21C1D31C8C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111B4D7" w14:textId="01528D3C" w:rsidR="000F10AD" w:rsidRDefault="00F6291F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96C5A6F0A5B94DB5A515A2CE6BB11618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F5344B7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FE275F8B0F5A46DF99AC326AA4E3635E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8800B8D" w14:textId="60C703E0" w:rsidR="000F10AD" w:rsidRDefault="00F6291F" w:rsidP="000F10AD">
                <w:pPr>
                  <w:spacing w:line="259" w:lineRule="auto"/>
                </w:pPr>
                <w:r>
                  <w:t>R6</w:t>
                </w:r>
              </w:p>
            </w:tc>
          </w:sdtContent>
        </w:sdt>
      </w:tr>
      <w:tr w:rsidR="000F10AD" w14:paraId="1D5A00B0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E92A3FB" w14:textId="77777777" w:rsidR="000F10AD" w:rsidRDefault="000F10AD" w:rsidP="000F10AD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B7B4EB23178848AEB512328126741049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AA9A7BA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99478B8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BF1D67C35FAA4410B3151D34C6D34D13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FE7DEC5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6930DF2E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0D9209A" w14:textId="77777777" w:rsidR="000F10AD" w:rsidRDefault="000F10AD" w:rsidP="000F10AD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33AED67D22B446EE82D5B60F1DAFFA30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4C4846B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218D9DB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692376D92CB94A7FBE5245BE3067A211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E6A905B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12EEC5AD" w14:textId="77777777" w:rsidR="004D41CA" w:rsidRDefault="004D41CA">
      <w:pPr>
        <w:spacing w:line="259" w:lineRule="auto"/>
      </w:pPr>
      <w:r>
        <w:br w:type="page"/>
      </w:r>
    </w:p>
    <w:p w14:paraId="6D2228C7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186E2B" w:rsidRPr="00EC0168" w14:paraId="14A96682" w14:textId="77777777" w:rsidTr="00186E2B">
        <w:trPr>
          <w:trHeight w:val="10080"/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52835D91" w14:textId="77777777" w:rsidR="00186E2B" w:rsidRPr="00EC0168" w:rsidRDefault="00186E2B" w:rsidP="00186E2B">
            <w:pPr>
              <w:spacing w:line="240" w:lineRule="auto"/>
              <w:jc w:val="center"/>
              <w:rPr>
                <w:b/>
                <w:smallCaps/>
                <w:color w:val="2F5496" w:themeColor="accent1" w:themeShade="BF"/>
              </w:rPr>
            </w:pPr>
            <w:r>
              <w:rPr>
                <w:b/>
                <w:smallCaps/>
                <w:color w:val="2F5496" w:themeColor="accent1" w:themeShade="BF"/>
              </w:rPr>
              <w:t>This Space Intentionally Blank</w:t>
            </w:r>
          </w:p>
        </w:tc>
      </w:tr>
      <w:tr w:rsidR="00EC0168" w:rsidRPr="00EC0168" w14:paraId="23571065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41CE531B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6509A401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CC782" w14:textId="4BB6C573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30049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11" o:title=""/>
                </v:shape>
                <w:control r:id="rId12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EB7BF" w14:textId="0A3D5822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D1BFF90">
                <v:shape id="_x0000_i1047" type="#_x0000_t75" style="width:100.15pt;height:24pt" o:ole="">
                  <v:imagedata r:id="rId13" o:title=""/>
                </v:shape>
                <w:control r:id="rId14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BD4FB" w14:textId="19DB3C7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627F2BC">
                <v:shape id="_x0000_i1049" type="#_x0000_t75" style="width:100.15pt;height:24pt" o:ole="">
                  <v:imagedata r:id="rId15" o:title=""/>
                </v:shape>
                <w:control r:id="rId16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67CAC" w14:textId="06AE15F1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597CB59">
                <v:shape id="_x0000_i1050" type="#_x0000_t75" style="width:1in;height:24pt" o:ole="">
                  <v:imagedata r:id="rId17" o:title=""/>
                </v:shape>
                <w:control r:id="rId18" w:name="deleteButton" w:shapeid="_x0000_i1050"/>
              </w:object>
            </w:r>
          </w:p>
        </w:tc>
      </w:tr>
      <w:tr w:rsidR="00563AB7" w:rsidRPr="00CC5B02" w14:paraId="5C50AAB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5AC2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332227F0CF7A47908B520508BD272E0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F0B372E" w14:textId="39EB26FA" w:rsidR="00563AB7" w:rsidRPr="0041404C" w:rsidRDefault="00F6291F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20230205193127</w:t>
                </w:r>
              </w:p>
            </w:tc>
          </w:sdtContent>
        </w:sdt>
      </w:tr>
      <w:tr w:rsidR="00563AB7" w:rsidRPr="00CC5B02" w14:paraId="32E7FB3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2018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0E59F25EC3114106AC74F9A270025D75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0F06F3B" w14:textId="4232F2AF" w:rsidR="00563AB7" w:rsidRPr="0041404C" w:rsidRDefault="00472DB6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6AC186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CF2C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C431C889B1E4436D8791783DD4E096E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8198911" w14:textId="6774B814" w:rsidR="00563AB7" w:rsidRPr="0041404C" w:rsidRDefault="00472DB6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B83806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22A3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B3811BB4452341BCBFD9FC8081C33F7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689B221" w14:textId="7A6DD47E" w:rsidR="00563AB7" w:rsidRPr="0041404C" w:rsidRDefault="00472DB6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293354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1657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7BCD46BAA29D4DA28F3299605F6FF89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7FDE6FD" w14:textId="115A0BAD" w:rsidR="00563AB7" w:rsidRPr="0041404C" w:rsidRDefault="00472DB6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746FB590" w14:textId="77777777" w:rsidR="00D4578A" w:rsidRPr="00D4578A" w:rsidRDefault="00D4578A" w:rsidP="00CE0861"/>
    <w:sectPr w:rsidR="00D4578A" w:rsidRPr="00D4578A" w:rsidSect="00112A1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59FE" w14:textId="77777777" w:rsidR="00F6291F" w:rsidRDefault="00F6291F" w:rsidP="002E17B7">
      <w:pPr>
        <w:spacing w:after="0" w:line="240" w:lineRule="auto"/>
      </w:pPr>
      <w:r>
        <w:separator/>
      </w:r>
    </w:p>
  </w:endnote>
  <w:endnote w:type="continuationSeparator" w:id="0">
    <w:p w14:paraId="387F030D" w14:textId="77777777" w:rsidR="00F6291F" w:rsidRDefault="00F6291F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6E5E1A5E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720240CF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5B7D3B70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472DB6">
            <w:fldChar w:fldCharType="begin"/>
          </w:r>
          <w:r w:rsidR="00472DB6">
            <w:instrText xml:space="preserve"> NUMPAGES   \* MERGEFORMAT </w:instrText>
          </w:r>
          <w:r w:rsidR="00472DB6">
            <w:fldChar w:fldCharType="separate"/>
          </w:r>
          <w:r w:rsidR="00590E3C">
            <w:rPr>
              <w:noProof/>
            </w:rPr>
            <w:t>3</w:t>
          </w:r>
          <w:r w:rsidR="00472DB6">
            <w:rPr>
              <w:noProof/>
            </w:rPr>
            <w:fldChar w:fldCharType="end"/>
          </w:r>
        </w:p>
      </w:tc>
    </w:tr>
    <w:tr w:rsidR="006E4D09" w14:paraId="7BCEC9F7" w14:textId="77777777" w:rsidTr="004A4495">
      <w:trPr>
        <w:jc w:val="right"/>
      </w:trPr>
      <w:sdt>
        <w:sdtPr>
          <w:tag w:val="datetimestamp"/>
          <w:id w:val="-639416851"/>
          <w:placeholder>
            <w:docPart w:val="6713092950714315A01925B3BB79A5B1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2B266A75" w14:textId="1515DAFF" w:rsidR="006E4D09" w:rsidRDefault="00472DB6" w:rsidP="0039368B">
              <w:pPr>
                <w:pStyle w:val="NoSpacing"/>
                <w:jc w:val="right"/>
              </w:pPr>
              <w:r w:rsidRPr="00E74BA2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4727032A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DFE2" w14:textId="77777777" w:rsidR="00F6291F" w:rsidRDefault="00F6291F" w:rsidP="002E17B7">
      <w:pPr>
        <w:spacing w:after="0" w:line="240" w:lineRule="auto"/>
      </w:pPr>
      <w:r>
        <w:separator/>
      </w:r>
    </w:p>
  </w:footnote>
  <w:footnote w:type="continuationSeparator" w:id="0">
    <w:p w14:paraId="233B70E1" w14:textId="77777777" w:rsidR="00F6291F" w:rsidRDefault="00F6291F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2A7194E2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7CEC3D50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2880D470" wp14:editId="71629BCF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0DF92046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2957DACC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62697499" w14:textId="5502EC8F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472DB6">
      <w:rPr>
        <w:noProof/>
        <w:sz w:val="16"/>
        <w:szCs w:val="16"/>
      </w:rPr>
      <w:t>5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1F"/>
    <w:rsid w:val="000006D3"/>
    <w:rsid w:val="000042FA"/>
    <w:rsid w:val="0001005E"/>
    <w:rsid w:val="00011513"/>
    <w:rsid w:val="000117F3"/>
    <w:rsid w:val="00011DD4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3929"/>
    <w:rsid w:val="0003634C"/>
    <w:rsid w:val="00037DF6"/>
    <w:rsid w:val="00042FF2"/>
    <w:rsid w:val="0004369F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3EC3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0AD"/>
    <w:rsid w:val="000F15EF"/>
    <w:rsid w:val="000F58D6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13510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18D1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86E2B"/>
    <w:rsid w:val="001919D7"/>
    <w:rsid w:val="001924F1"/>
    <w:rsid w:val="00194255"/>
    <w:rsid w:val="00197710"/>
    <w:rsid w:val="001A090A"/>
    <w:rsid w:val="001A6468"/>
    <w:rsid w:val="001A6A64"/>
    <w:rsid w:val="001A71A7"/>
    <w:rsid w:val="001B0DF5"/>
    <w:rsid w:val="001B1813"/>
    <w:rsid w:val="001B3708"/>
    <w:rsid w:val="001B53D1"/>
    <w:rsid w:val="001B61A8"/>
    <w:rsid w:val="001C1AFC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E7D55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5BD"/>
    <w:rsid w:val="00215DBF"/>
    <w:rsid w:val="00217C30"/>
    <w:rsid w:val="002215DF"/>
    <w:rsid w:val="002228A8"/>
    <w:rsid w:val="002239B0"/>
    <w:rsid w:val="00225FAF"/>
    <w:rsid w:val="002266BF"/>
    <w:rsid w:val="0023158A"/>
    <w:rsid w:val="00231B8E"/>
    <w:rsid w:val="00232168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4DB8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355A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491"/>
    <w:rsid w:val="00385CB6"/>
    <w:rsid w:val="00385E2A"/>
    <w:rsid w:val="00386AF6"/>
    <w:rsid w:val="00390112"/>
    <w:rsid w:val="003933D2"/>
    <w:rsid w:val="0039368B"/>
    <w:rsid w:val="00396EFC"/>
    <w:rsid w:val="003A2C9E"/>
    <w:rsid w:val="003A2E99"/>
    <w:rsid w:val="003A31B8"/>
    <w:rsid w:val="003A3597"/>
    <w:rsid w:val="003A3B1F"/>
    <w:rsid w:val="003A6F72"/>
    <w:rsid w:val="003C4E11"/>
    <w:rsid w:val="003C68C3"/>
    <w:rsid w:val="003D0F57"/>
    <w:rsid w:val="003D23A7"/>
    <w:rsid w:val="003D3FA1"/>
    <w:rsid w:val="003D482B"/>
    <w:rsid w:val="003D6D98"/>
    <w:rsid w:val="003E06FE"/>
    <w:rsid w:val="003E2376"/>
    <w:rsid w:val="003E2D28"/>
    <w:rsid w:val="003E598C"/>
    <w:rsid w:val="003F0DCC"/>
    <w:rsid w:val="003F3726"/>
    <w:rsid w:val="003F4275"/>
    <w:rsid w:val="003F4940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5A74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27E4"/>
    <w:rsid w:val="004653C0"/>
    <w:rsid w:val="00465AA3"/>
    <w:rsid w:val="00470CBC"/>
    <w:rsid w:val="00472DB6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2EC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ABF"/>
    <w:rsid w:val="004D6DB9"/>
    <w:rsid w:val="004D73E0"/>
    <w:rsid w:val="004D775E"/>
    <w:rsid w:val="004D7CED"/>
    <w:rsid w:val="004E19EF"/>
    <w:rsid w:val="004E1F08"/>
    <w:rsid w:val="004E2A2A"/>
    <w:rsid w:val="004E316B"/>
    <w:rsid w:val="004E55EE"/>
    <w:rsid w:val="004E5B09"/>
    <w:rsid w:val="004E6EBB"/>
    <w:rsid w:val="004E7447"/>
    <w:rsid w:val="004F003E"/>
    <w:rsid w:val="004F4279"/>
    <w:rsid w:val="004F49DC"/>
    <w:rsid w:val="004F5A14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5A"/>
    <w:rsid w:val="00563AB7"/>
    <w:rsid w:val="005660C0"/>
    <w:rsid w:val="00567432"/>
    <w:rsid w:val="00567F82"/>
    <w:rsid w:val="00570CAD"/>
    <w:rsid w:val="00573200"/>
    <w:rsid w:val="005753FB"/>
    <w:rsid w:val="0057653C"/>
    <w:rsid w:val="00576815"/>
    <w:rsid w:val="0057716D"/>
    <w:rsid w:val="00580028"/>
    <w:rsid w:val="00585957"/>
    <w:rsid w:val="005874D0"/>
    <w:rsid w:val="005875F3"/>
    <w:rsid w:val="00590E3C"/>
    <w:rsid w:val="005916DA"/>
    <w:rsid w:val="0059547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C24E6"/>
    <w:rsid w:val="005D2A18"/>
    <w:rsid w:val="005D5009"/>
    <w:rsid w:val="005D5F25"/>
    <w:rsid w:val="005D6048"/>
    <w:rsid w:val="005D6AE6"/>
    <w:rsid w:val="005D72C2"/>
    <w:rsid w:val="005D7D86"/>
    <w:rsid w:val="005E2416"/>
    <w:rsid w:val="005E3F7F"/>
    <w:rsid w:val="005E675A"/>
    <w:rsid w:val="005E76E1"/>
    <w:rsid w:val="005F1A5D"/>
    <w:rsid w:val="005F3420"/>
    <w:rsid w:val="005F4B5C"/>
    <w:rsid w:val="00600039"/>
    <w:rsid w:val="006002D8"/>
    <w:rsid w:val="006014F3"/>
    <w:rsid w:val="0060170B"/>
    <w:rsid w:val="006020CD"/>
    <w:rsid w:val="006048E0"/>
    <w:rsid w:val="00605D79"/>
    <w:rsid w:val="00607BA4"/>
    <w:rsid w:val="0061238B"/>
    <w:rsid w:val="006134C9"/>
    <w:rsid w:val="00614488"/>
    <w:rsid w:val="00623913"/>
    <w:rsid w:val="00624C0F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B99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034F7"/>
    <w:rsid w:val="00710043"/>
    <w:rsid w:val="007156FE"/>
    <w:rsid w:val="00720298"/>
    <w:rsid w:val="007242FA"/>
    <w:rsid w:val="00724397"/>
    <w:rsid w:val="00727BFA"/>
    <w:rsid w:val="00731D60"/>
    <w:rsid w:val="00737AF3"/>
    <w:rsid w:val="007405DB"/>
    <w:rsid w:val="00741500"/>
    <w:rsid w:val="00741565"/>
    <w:rsid w:val="0074286C"/>
    <w:rsid w:val="0074395D"/>
    <w:rsid w:val="00744158"/>
    <w:rsid w:val="00745A63"/>
    <w:rsid w:val="00747847"/>
    <w:rsid w:val="0075053C"/>
    <w:rsid w:val="00752184"/>
    <w:rsid w:val="00752FA2"/>
    <w:rsid w:val="007551FA"/>
    <w:rsid w:val="00755683"/>
    <w:rsid w:val="00756F29"/>
    <w:rsid w:val="007623C4"/>
    <w:rsid w:val="00766C50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2B6D"/>
    <w:rsid w:val="007D4540"/>
    <w:rsid w:val="007D78FC"/>
    <w:rsid w:val="007D7AE9"/>
    <w:rsid w:val="007E0069"/>
    <w:rsid w:val="007E0B11"/>
    <w:rsid w:val="007E4C2E"/>
    <w:rsid w:val="007E7B09"/>
    <w:rsid w:val="007F0C0E"/>
    <w:rsid w:val="007F1418"/>
    <w:rsid w:val="007F449B"/>
    <w:rsid w:val="007F5FEC"/>
    <w:rsid w:val="00800120"/>
    <w:rsid w:val="00802AC7"/>
    <w:rsid w:val="00804AC3"/>
    <w:rsid w:val="008078F5"/>
    <w:rsid w:val="00810146"/>
    <w:rsid w:val="00811FBE"/>
    <w:rsid w:val="0081342D"/>
    <w:rsid w:val="00814B0B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2C41"/>
    <w:rsid w:val="00844781"/>
    <w:rsid w:val="008466FF"/>
    <w:rsid w:val="00847D91"/>
    <w:rsid w:val="00852EB7"/>
    <w:rsid w:val="00853F36"/>
    <w:rsid w:val="008614EF"/>
    <w:rsid w:val="00861B1B"/>
    <w:rsid w:val="00861D61"/>
    <w:rsid w:val="008632EF"/>
    <w:rsid w:val="0086484A"/>
    <w:rsid w:val="00867120"/>
    <w:rsid w:val="00867304"/>
    <w:rsid w:val="00867F72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0CAF"/>
    <w:rsid w:val="008A0E08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330"/>
    <w:rsid w:val="00910A4C"/>
    <w:rsid w:val="00912196"/>
    <w:rsid w:val="0091454A"/>
    <w:rsid w:val="00916123"/>
    <w:rsid w:val="009239E6"/>
    <w:rsid w:val="00923C72"/>
    <w:rsid w:val="00924F04"/>
    <w:rsid w:val="00925709"/>
    <w:rsid w:val="00926E91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1416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96D"/>
    <w:rsid w:val="009D2B99"/>
    <w:rsid w:val="009D6D5E"/>
    <w:rsid w:val="009E0900"/>
    <w:rsid w:val="009E0D46"/>
    <w:rsid w:val="009E1DC7"/>
    <w:rsid w:val="009E20EC"/>
    <w:rsid w:val="009E2586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06DEC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1B99"/>
    <w:rsid w:val="00A82C32"/>
    <w:rsid w:val="00A85429"/>
    <w:rsid w:val="00A85B05"/>
    <w:rsid w:val="00A87036"/>
    <w:rsid w:val="00A91624"/>
    <w:rsid w:val="00A928F8"/>
    <w:rsid w:val="00A92BFC"/>
    <w:rsid w:val="00A92EBC"/>
    <w:rsid w:val="00A93F7F"/>
    <w:rsid w:val="00A951DA"/>
    <w:rsid w:val="00A96878"/>
    <w:rsid w:val="00AA341A"/>
    <w:rsid w:val="00AA4876"/>
    <w:rsid w:val="00AB0230"/>
    <w:rsid w:val="00AB1184"/>
    <w:rsid w:val="00AB13C4"/>
    <w:rsid w:val="00AB41D2"/>
    <w:rsid w:val="00AB528D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1FEE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124"/>
    <w:rsid w:val="00B30D4C"/>
    <w:rsid w:val="00B31ADE"/>
    <w:rsid w:val="00B32AA5"/>
    <w:rsid w:val="00B33E26"/>
    <w:rsid w:val="00B34A25"/>
    <w:rsid w:val="00B35A30"/>
    <w:rsid w:val="00B42C93"/>
    <w:rsid w:val="00B44D9A"/>
    <w:rsid w:val="00B5146D"/>
    <w:rsid w:val="00B6270D"/>
    <w:rsid w:val="00B6495F"/>
    <w:rsid w:val="00B6688F"/>
    <w:rsid w:val="00B700E4"/>
    <w:rsid w:val="00B718BF"/>
    <w:rsid w:val="00B733DD"/>
    <w:rsid w:val="00B736EA"/>
    <w:rsid w:val="00B74EDC"/>
    <w:rsid w:val="00B7516E"/>
    <w:rsid w:val="00B76A6A"/>
    <w:rsid w:val="00B80620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08A"/>
    <w:rsid w:val="00B9521E"/>
    <w:rsid w:val="00B955E2"/>
    <w:rsid w:val="00B9582D"/>
    <w:rsid w:val="00BA0D0E"/>
    <w:rsid w:val="00BA1450"/>
    <w:rsid w:val="00BA16AE"/>
    <w:rsid w:val="00BA35B3"/>
    <w:rsid w:val="00BA440C"/>
    <w:rsid w:val="00BA6EEC"/>
    <w:rsid w:val="00BC0882"/>
    <w:rsid w:val="00BC1717"/>
    <w:rsid w:val="00BC1B74"/>
    <w:rsid w:val="00BC2641"/>
    <w:rsid w:val="00BC2DBB"/>
    <w:rsid w:val="00BC7280"/>
    <w:rsid w:val="00BC751D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5C1F"/>
    <w:rsid w:val="00C06A06"/>
    <w:rsid w:val="00C10C1A"/>
    <w:rsid w:val="00C1656F"/>
    <w:rsid w:val="00C226E2"/>
    <w:rsid w:val="00C2451F"/>
    <w:rsid w:val="00C24598"/>
    <w:rsid w:val="00C262B0"/>
    <w:rsid w:val="00C268C2"/>
    <w:rsid w:val="00C32117"/>
    <w:rsid w:val="00C33F17"/>
    <w:rsid w:val="00C3507D"/>
    <w:rsid w:val="00C35D03"/>
    <w:rsid w:val="00C35E94"/>
    <w:rsid w:val="00C378CA"/>
    <w:rsid w:val="00C41DC3"/>
    <w:rsid w:val="00C43E47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6462"/>
    <w:rsid w:val="00C67404"/>
    <w:rsid w:val="00C72C2F"/>
    <w:rsid w:val="00C73BC4"/>
    <w:rsid w:val="00C75CCD"/>
    <w:rsid w:val="00C760E0"/>
    <w:rsid w:val="00C7711E"/>
    <w:rsid w:val="00C77B75"/>
    <w:rsid w:val="00C8157C"/>
    <w:rsid w:val="00C81665"/>
    <w:rsid w:val="00C82546"/>
    <w:rsid w:val="00C829A1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A4356"/>
    <w:rsid w:val="00CB3009"/>
    <w:rsid w:val="00CB4D4F"/>
    <w:rsid w:val="00CB652D"/>
    <w:rsid w:val="00CC1437"/>
    <w:rsid w:val="00CC1A32"/>
    <w:rsid w:val="00CC401C"/>
    <w:rsid w:val="00CC5B02"/>
    <w:rsid w:val="00CC6927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4BEF"/>
    <w:rsid w:val="00CE50AC"/>
    <w:rsid w:val="00CE53EC"/>
    <w:rsid w:val="00CE5752"/>
    <w:rsid w:val="00CF1773"/>
    <w:rsid w:val="00CF2B30"/>
    <w:rsid w:val="00CF2E0D"/>
    <w:rsid w:val="00CF336E"/>
    <w:rsid w:val="00CF664E"/>
    <w:rsid w:val="00D00028"/>
    <w:rsid w:val="00D00B95"/>
    <w:rsid w:val="00D013C0"/>
    <w:rsid w:val="00D013C3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5752"/>
    <w:rsid w:val="00D36124"/>
    <w:rsid w:val="00D36411"/>
    <w:rsid w:val="00D36593"/>
    <w:rsid w:val="00D37810"/>
    <w:rsid w:val="00D436D5"/>
    <w:rsid w:val="00D4578A"/>
    <w:rsid w:val="00D472D7"/>
    <w:rsid w:val="00D51999"/>
    <w:rsid w:val="00D51C97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83CB5"/>
    <w:rsid w:val="00DA1A39"/>
    <w:rsid w:val="00DA3F26"/>
    <w:rsid w:val="00DA5E9D"/>
    <w:rsid w:val="00DA6D44"/>
    <w:rsid w:val="00DB1536"/>
    <w:rsid w:val="00DB22F8"/>
    <w:rsid w:val="00DB23A9"/>
    <w:rsid w:val="00DB31A7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04479"/>
    <w:rsid w:val="00E105CF"/>
    <w:rsid w:val="00E10E2C"/>
    <w:rsid w:val="00E16DAB"/>
    <w:rsid w:val="00E16F17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97CA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3E8A"/>
    <w:rsid w:val="00F15FFF"/>
    <w:rsid w:val="00F16B60"/>
    <w:rsid w:val="00F16C3A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47ED3"/>
    <w:rsid w:val="00F51C2A"/>
    <w:rsid w:val="00F52C42"/>
    <w:rsid w:val="00F53D0F"/>
    <w:rsid w:val="00F559B4"/>
    <w:rsid w:val="00F5605E"/>
    <w:rsid w:val="00F565A3"/>
    <w:rsid w:val="00F610B2"/>
    <w:rsid w:val="00F6291F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3C65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1B5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ED194"/>
  <w15:docId w15:val="{8FD34F4C-0185-4C90-9B4A-2F1AFF2E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  <w:style w:type="character" w:styleId="BookTitle">
    <w:name w:val="Book Title"/>
    <w:basedOn w:val="DefaultParagraphFont"/>
    <w:uiPriority w:val="33"/>
    <w:qFormat/>
    <w:rsid w:val="00CE53E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E53EC"/>
    <w:rPr>
      <w:i/>
      <w:iCs/>
    </w:rPr>
  </w:style>
  <w:style w:type="paragraph" w:customStyle="1" w:styleId="FormSmall">
    <w:name w:val="Form Small"/>
    <w:basedOn w:val="Normal"/>
    <w:link w:val="FormSmallChar"/>
    <w:qFormat/>
    <w:rsid w:val="00745A63"/>
    <w:pPr>
      <w:spacing w:line="240" w:lineRule="auto"/>
      <w:jc w:val="right"/>
    </w:pPr>
    <w:rPr>
      <w:color w:val="3B3838" w:themeColor="background2" w:themeShade="40"/>
      <w:sz w:val="16"/>
    </w:rPr>
  </w:style>
  <w:style w:type="character" w:customStyle="1" w:styleId="FormSmallChar">
    <w:name w:val="Form Small Char"/>
    <w:basedOn w:val="DefaultParagraphFont"/>
    <w:link w:val="FormSmall"/>
    <w:rsid w:val="00745A63"/>
    <w:rPr>
      <w:color w:val="3B3838" w:themeColor="background2" w:themeShade="4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A\04A-005\TESTbase%20v2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25502E1154476891F472B3A05FC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B9BC0-E65A-4EF8-8C13-1FA4C56DBFD0}"/>
      </w:docPartPr>
      <w:docPartBody>
        <w:p w:rsidR="00000000" w:rsidRDefault="00EC3C69">
          <w:pPr>
            <w:pStyle w:val="D425502E1154476891F472B3A05FCFD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AA8CC5EE0247DAAEDBE4ADB16C7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7095B-27BC-43EC-919D-7E8DD6948315}"/>
      </w:docPartPr>
      <w:docPartBody>
        <w:p w:rsidR="00000000" w:rsidRDefault="00EC3C69">
          <w:pPr>
            <w:pStyle w:val="A1AA8CC5EE0247DAAEDBE4ADB16C78E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CA6708948A44FCB9C3F81CE82D3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AAE1B-C004-4159-B17A-03AA0B862BD7}"/>
      </w:docPartPr>
      <w:docPartBody>
        <w:p w:rsidR="00000000" w:rsidRDefault="00EC3C69">
          <w:pPr>
            <w:pStyle w:val="BFCA6708948A44FCB9C3F81CE82D349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116AC8738145C3914CD40FA427E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02480-082A-4F96-8E64-E18C770D99A3}"/>
      </w:docPartPr>
      <w:docPartBody>
        <w:p w:rsidR="00000000" w:rsidRDefault="00EC3C69">
          <w:pPr>
            <w:pStyle w:val="35116AC8738145C3914CD40FA427E08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C3C67761994DFBADD520F25002A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D976B-C3FB-4C35-A6B7-D0ECA001AC3A}"/>
      </w:docPartPr>
      <w:docPartBody>
        <w:p w:rsidR="00000000" w:rsidRDefault="00EC3C69">
          <w:pPr>
            <w:pStyle w:val="0BC3C67761994DFBADD520F25002AA5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34D247A0D234BF18268800C83336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B36D-0351-47C5-BB46-74230BA6E599}"/>
      </w:docPartPr>
      <w:docPartBody>
        <w:p w:rsidR="00000000" w:rsidRDefault="00EC3C69">
          <w:pPr>
            <w:pStyle w:val="734D247A0D234BF18268800C83336BF5"/>
          </w:pPr>
          <w:r>
            <w:t xml:space="preserve"> </w:t>
          </w:r>
        </w:p>
      </w:docPartBody>
    </w:docPart>
    <w:docPart>
      <w:docPartPr>
        <w:name w:val="1CAC4678B4CE4B09ADFD5EA4703AB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48958-638B-4B6B-A46C-C6F6F2E0F5A7}"/>
      </w:docPartPr>
      <w:docPartBody>
        <w:p w:rsidR="00000000" w:rsidRDefault="00EC3C69">
          <w:pPr>
            <w:pStyle w:val="1CAC4678B4CE4B09ADFD5EA4703AB59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6B9C84B01BC45A0AA925404D346B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A26EF-834A-45B0-B415-C990B93D983A}"/>
      </w:docPartPr>
      <w:docPartBody>
        <w:p w:rsidR="00000000" w:rsidRDefault="00EC3C69">
          <w:pPr>
            <w:pStyle w:val="B6B9C84B01BC45A0AA925404D346B48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3644FC174F44EF889F07361E0A57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817BB-8D7B-4C2A-8CD6-4F5910C33A8B}"/>
      </w:docPartPr>
      <w:docPartBody>
        <w:p w:rsidR="00000000" w:rsidRDefault="00EC3C69">
          <w:pPr>
            <w:pStyle w:val="33644FC174F44EF889F07361E0A57AA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1ECC270D030480EA8B14235A579F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57173-CD77-4D29-A359-4B5D030B59A1}"/>
      </w:docPartPr>
      <w:docPartBody>
        <w:p w:rsidR="00000000" w:rsidRDefault="00EC3C69">
          <w:pPr>
            <w:pStyle w:val="C1ECC270D030480EA8B14235A579F5E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2E8E1DC6D1147A59CFCCB482A5D0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915FA-C88A-44B9-9348-636F92D9A283}"/>
      </w:docPartPr>
      <w:docPartBody>
        <w:p w:rsidR="00000000" w:rsidRDefault="00EC3C69">
          <w:pPr>
            <w:pStyle w:val="42E8E1DC6D1147A59CFCCB482A5D00E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C9DFD8E6751421BAA4CF1EB09B2F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6241F-827E-4791-B0B8-7F98E3F25594}"/>
      </w:docPartPr>
      <w:docPartBody>
        <w:p w:rsidR="00000000" w:rsidRDefault="00EC3C69">
          <w:pPr>
            <w:pStyle w:val="CC9DFD8E6751421BAA4CF1EB09B2F4C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D12FAB151604D3A8F70C75C55328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D9CC2-F553-4508-A3AC-DBA8619C5E6E}"/>
      </w:docPartPr>
      <w:docPartBody>
        <w:p w:rsidR="00000000" w:rsidRDefault="00EC3C69">
          <w:pPr>
            <w:pStyle w:val="3D12FAB151604D3A8F70C75C553282DB"/>
          </w:pPr>
          <w:r w:rsidRPr="00D26287">
            <w:t xml:space="preserve"> </w:t>
          </w:r>
        </w:p>
      </w:docPartBody>
    </w:docPart>
    <w:docPart>
      <w:docPartPr>
        <w:name w:val="3273309B550D463F81A700A5D05D9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AA655-2FC5-429A-B8AB-34E5CB40D9CA}"/>
      </w:docPartPr>
      <w:docPartBody>
        <w:p w:rsidR="00000000" w:rsidRDefault="00EC3C69">
          <w:pPr>
            <w:pStyle w:val="3273309B550D463F81A700A5D05D923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04306BF0C644EEEB906A9E6978B3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999AD-6A34-4DA1-9DE6-854A0DD06D9E}"/>
      </w:docPartPr>
      <w:docPartBody>
        <w:p w:rsidR="00000000" w:rsidRDefault="00EC3C69">
          <w:pPr>
            <w:pStyle w:val="B04306BF0C644EEEB906A9E6978B327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05A0B17858C409EB1E2611A577A0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9E85B-46DA-48A9-BAEA-969B262B4120}"/>
      </w:docPartPr>
      <w:docPartBody>
        <w:p w:rsidR="00000000" w:rsidRDefault="00EC3C69">
          <w:pPr>
            <w:pStyle w:val="305A0B17858C409EB1E2611A577A06A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D68C170F5CF44CE929A647188158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978B6-CA8D-4C4F-B749-878472B07FA1}"/>
      </w:docPartPr>
      <w:docPartBody>
        <w:p w:rsidR="00000000" w:rsidRDefault="00EC3C69">
          <w:pPr>
            <w:pStyle w:val="1D68C170F5CF44CE929A64718815838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826D7DD04724F788A8C6146906DF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A88C-7FA5-4B6B-87B1-8024CF0A6F4D}"/>
      </w:docPartPr>
      <w:docPartBody>
        <w:p w:rsidR="00000000" w:rsidRDefault="00EC3C69">
          <w:pPr>
            <w:pStyle w:val="1826D7DD04724F788A8C6146906DF2F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D3D39F5207B427BA4C1772B26393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4E892-C493-4E8A-A1BB-B6AF93ABD605}"/>
      </w:docPartPr>
      <w:docPartBody>
        <w:p w:rsidR="00000000" w:rsidRDefault="00EC3C69">
          <w:pPr>
            <w:pStyle w:val="2D3D39F5207B427BA4C1772B263931F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000579E450F4F84894C51915B55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CA402-150B-4502-ABE4-ACF4DF4EDD64}"/>
      </w:docPartPr>
      <w:docPartBody>
        <w:p w:rsidR="00000000" w:rsidRDefault="00EC3C69">
          <w:pPr>
            <w:pStyle w:val="F000579E450F4F84894C51915B552ACD"/>
          </w:pPr>
          <w:r w:rsidRPr="00D26287">
            <w:t xml:space="preserve"> </w:t>
          </w:r>
        </w:p>
      </w:docPartBody>
    </w:docPart>
    <w:docPart>
      <w:docPartPr>
        <w:name w:val="E73FEF94E576476BA3A4FE646613A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E8988-BB70-4261-B58F-EAC4EDA7F4EB}"/>
      </w:docPartPr>
      <w:docPartBody>
        <w:p w:rsidR="00000000" w:rsidRDefault="00EC3C69">
          <w:pPr>
            <w:pStyle w:val="E73FEF94E576476BA3A4FE646613ACB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902DF1995454A14AC1867597789B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4E9E4-B4CA-4CA9-B6F1-DCE3A8A8E8B7}"/>
      </w:docPartPr>
      <w:docPartBody>
        <w:p w:rsidR="00000000" w:rsidRDefault="00EC3C69">
          <w:pPr>
            <w:pStyle w:val="9902DF1995454A14AC1867597789B32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C26B62A500B41C9AA0D3454CC3BD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DEE4A-7FEA-407F-804D-904781C7E8CC}"/>
      </w:docPartPr>
      <w:docPartBody>
        <w:p w:rsidR="00000000" w:rsidRDefault="00EC3C69">
          <w:pPr>
            <w:pStyle w:val="0C26B62A500B41C9AA0D3454CC3BDA1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FF37CE7368F4B1D9DAF778BE6362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3C834-5345-4F1E-9C9D-1759C44E57DE}"/>
      </w:docPartPr>
      <w:docPartBody>
        <w:p w:rsidR="00000000" w:rsidRDefault="00EC3C69">
          <w:pPr>
            <w:pStyle w:val="AFF37CE7368F4B1D9DAF778BE636221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A87FEC416D54E958C16D58646B89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AB059-5B67-4A86-BEFD-4AA79F7F2FAD}"/>
      </w:docPartPr>
      <w:docPartBody>
        <w:p w:rsidR="00000000" w:rsidRDefault="00EC3C69">
          <w:pPr>
            <w:pStyle w:val="7A87FEC416D54E958C16D58646B89F3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DF39B8ED4CC4337A4DD8FDB0A64A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2E8E0-695C-48ED-B8A9-52AD89EFB857}"/>
      </w:docPartPr>
      <w:docPartBody>
        <w:p w:rsidR="00000000" w:rsidRDefault="00EC3C69">
          <w:pPr>
            <w:pStyle w:val="0DF39B8ED4CC4337A4DD8FDB0A64AE4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439AB550CFD493998A9D331B6AC3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15E7D-D34D-459A-ACB0-7EC21AD20E65}"/>
      </w:docPartPr>
      <w:docPartBody>
        <w:p w:rsidR="00000000" w:rsidRDefault="00EC3C69">
          <w:pPr>
            <w:pStyle w:val="F439AB550CFD493998A9D331B6AC3107"/>
          </w:pPr>
          <w:r w:rsidRPr="00D26287">
            <w:t xml:space="preserve"> </w:t>
          </w:r>
        </w:p>
      </w:docPartBody>
    </w:docPart>
    <w:docPart>
      <w:docPartPr>
        <w:name w:val="B60284E5A86345D68B19261AB96D7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37865-F139-4D85-87BB-6843BF034552}"/>
      </w:docPartPr>
      <w:docPartBody>
        <w:p w:rsidR="00000000" w:rsidRDefault="00EC3C69">
          <w:pPr>
            <w:pStyle w:val="B60284E5A86345D68B19261AB96D742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4406A08397640DAB11C79877B948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18F66-5C15-42F9-A683-484EFA95B3F1}"/>
      </w:docPartPr>
      <w:docPartBody>
        <w:p w:rsidR="00000000" w:rsidRDefault="00EC3C69">
          <w:pPr>
            <w:pStyle w:val="84406A08397640DAB11C79877B9483A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24EAD0F5B4B47CF95C21FC5172E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D4048-B57F-4697-A03B-99ABE7ABDBD9}"/>
      </w:docPartPr>
      <w:docPartBody>
        <w:p w:rsidR="00000000" w:rsidRDefault="00EC3C69">
          <w:pPr>
            <w:pStyle w:val="724EAD0F5B4B47CF95C21FC5172EEB7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6E1A3CEBE4A4BFD8757F159AA9E4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06B98-07B5-4557-8191-10D0AC213F14}"/>
      </w:docPartPr>
      <w:docPartBody>
        <w:p w:rsidR="00000000" w:rsidRDefault="00EC3C69">
          <w:pPr>
            <w:pStyle w:val="E6E1A3CEBE4A4BFD8757F159AA9E416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B1D913EE49947A085572B05E07BA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711C7-0B3B-4DC4-9990-4D7330E3A348}"/>
      </w:docPartPr>
      <w:docPartBody>
        <w:p w:rsidR="00000000" w:rsidRDefault="00EC3C69">
          <w:pPr>
            <w:pStyle w:val="CB1D913EE49947A085572B05E07BAEF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32CA561FDD648EEAD1CA5CD71835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DFEFA-D1F3-4928-A502-73D9635A5696}"/>
      </w:docPartPr>
      <w:docPartBody>
        <w:p w:rsidR="00000000" w:rsidRDefault="00EC3C69">
          <w:pPr>
            <w:pStyle w:val="232CA561FDD648EEAD1CA5CD71835DBF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29451D90ED1D4316BEC2E512126EA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F5F91-FCDE-48FD-9988-C40A2BE605F0}"/>
      </w:docPartPr>
      <w:docPartBody>
        <w:p w:rsidR="00000000" w:rsidRDefault="00EC3C69">
          <w:pPr>
            <w:pStyle w:val="29451D90ED1D4316BEC2E512126EA213"/>
          </w:pPr>
          <w:r w:rsidRPr="00D26287">
            <w:t xml:space="preserve"> </w:t>
          </w:r>
        </w:p>
      </w:docPartBody>
    </w:docPart>
    <w:docPart>
      <w:docPartPr>
        <w:name w:val="C221C7BC28C64E09B08E0201B319B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4A13A-BD92-4239-8AE5-6BDB3C20E718}"/>
      </w:docPartPr>
      <w:docPartBody>
        <w:p w:rsidR="00000000" w:rsidRDefault="00EC3C69">
          <w:pPr>
            <w:pStyle w:val="C221C7BC28C64E09B08E0201B319B7E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BF297803E654FCA814625AC3E341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F573-7DB8-4F4C-9D41-2A295233C655}"/>
      </w:docPartPr>
      <w:docPartBody>
        <w:p w:rsidR="00000000" w:rsidRDefault="00EC3C69">
          <w:pPr>
            <w:pStyle w:val="3BF297803E654FCA814625AC3E3413D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A7C725A44C1447A9AFE6CE04AF6F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38F4A-985D-422C-A9E8-FC37B5AC2C80}"/>
      </w:docPartPr>
      <w:docPartBody>
        <w:p w:rsidR="00000000" w:rsidRDefault="00EC3C69">
          <w:pPr>
            <w:pStyle w:val="2A7C725A44C1447A9AFE6CE04AF6FA6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EC38F7D7ACA43E58290296ECBED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04F38-16F0-4514-911E-954BE60BB5EE}"/>
      </w:docPartPr>
      <w:docPartBody>
        <w:p w:rsidR="00000000" w:rsidRDefault="00EC3C69">
          <w:pPr>
            <w:pStyle w:val="BEC38F7D7ACA43E58290296ECBEDCEF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514964A38104229936F14D211140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014F7-3123-4584-9BF0-02C9DA3C1F2E}"/>
      </w:docPartPr>
      <w:docPartBody>
        <w:p w:rsidR="00000000" w:rsidRDefault="00EC3C69">
          <w:pPr>
            <w:pStyle w:val="C514964A38104229936F14D21114031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137DD8DE3634DB59C5D23BBD443E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AF18B-F0D4-4A2D-92AC-BDE2E1BE254E}"/>
      </w:docPartPr>
      <w:docPartBody>
        <w:p w:rsidR="00000000" w:rsidRDefault="00EC3C69">
          <w:pPr>
            <w:pStyle w:val="A137DD8DE3634DB59C5D23BBD443EAE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F0B1325D1D74DCF8197356A2E02C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DE027-A2EF-4541-B29F-CFFBCFCEDC55}"/>
      </w:docPartPr>
      <w:docPartBody>
        <w:p w:rsidR="00000000" w:rsidRDefault="00EC3C69">
          <w:pPr>
            <w:pStyle w:val="3F0B1325D1D74DCF8197356A2E02CDA5"/>
          </w:pPr>
          <w:r w:rsidRPr="00D26287">
            <w:t xml:space="preserve"> </w:t>
          </w:r>
        </w:p>
      </w:docPartBody>
    </w:docPart>
    <w:docPart>
      <w:docPartPr>
        <w:name w:val="C1DC3F82AB43409598D79D75CD553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9185C-EC38-4038-BD8A-C3FE75B98578}"/>
      </w:docPartPr>
      <w:docPartBody>
        <w:p w:rsidR="00000000" w:rsidRDefault="00EC3C69">
          <w:pPr>
            <w:pStyle w:val="C1DC3F82AB43409598D79D75CD553CB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6E003C4D5C14B2B82EF3B9635B10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3CE3E-CBEA-466A-BFB1-B417DAD76D69}"/>
      </w:docPartPr>
      <w:docPartBody>
        <w:p w:rsidR="00000000" w:rsidRDefault="00EC3C69">
          <w:pPr>
            <w:pStyle w:val="86E003C4D5C14B2B82EF3B9635B1084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D13CD28B23547759B28CE6FE30AC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AEED-71CC-43B8-AD85-92509D4BFB08}"/>
      </w:docPartPr>
      <w:docPartBody>
        <w:p w:rsidR="00000000" w:rsidRDefault="00EC3C69">
          <w:pPr>
            <w:pStyle w:val="3D13CD28B23547759B28CE6FE30AC86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24D76382B6E42378CAA854D798B7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D6E61-7EE1-4D8B-AB56-3EDC252AE59E}"/>
      </w:docPartPr>
      <w:docPartBody>
        <w:p w:rsidR="00000000" w:rsidRDefault="00EC3C69">
          <w:pPr>
            <w:pStyle w:val="924D76382B6E42378CAA854D798B733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A78CFF190E4454B8A91861E8329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8EAF0-E2B9-477A-A4DA-C709FEF698EA}"/>
      </w:docPartPr>
      <w:docPartBody>
        <w:p w:rsidR="00000000" w:rsidRDefault="00EC3C69">
          <w:pPr>
            <w:pStyle w:val="1A78CFF190E4454B8A91861E8329C0A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3DB08BBD79A42099F92E4DEFB9B5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B64D1-6E7E-4403-9733-2EB6A9EB1A57}"/>
      </w:docPartPr>
      <w:docPartBody>
        <w:p w:rsidR="00000000" w:rsidRDefault="00EC3C69">
          <w:pPr>
            <w:pStyle w:val="A3DB08BBD79A42099F92E4DEFB9B572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26209CB2A494D4EBD9CE6E9AC663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733EC-62CA-4498-B498-B9209FB254A4}"/>
      </w:docPartPr>
      <w:docPartBody>
        <w:p w:rsidR="00000000" w:rsidRDefault="00EC3C69">
          <w:pPr>
            <w:pStyle w:val="D26209CB2A494D4EBD9CE6E9AC663F1B"/>
          </w:pPr>
          <w:r w:rsidRPr="00D26287">
            <w:t xml:space="preserve"> </w:t>
          </w:r>
        </w:p>
      </w:docPartBody>
    </w:docPart>
    <w:docPart>
      <w:docPartPr>
        <w:name w:val="65873C5AB414406F856873C2F15BF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2026D-1F80-4DE1-998A-B37FC82CF11A}"/>
      </w:docPartPr>
      <w:docPartBody>
        <w:p w:rsidR="00000000" w:rsidRDefault="00EC3C69">
          <w:pPr>
            <w:pStyle w:val="65873C5AB414406F856873C2F15BF05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EBF308F9DC4468C926128596D41D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A8B05-D6B3-4DFE-B83B-452E19AFC27E}"/>
      </w:docPartPr>
      <w:docPartBody>
        <w:p w:rsidR="00000000" w:rsidRDefault="00EC3C69">
          <w:pPr>
            <w:pStyle w:val="EEBF308F9DC4468C926128596D41DD9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1655BD933644E509943296F4F772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16F8F-462E-4FF3-A0C6-F5772E55A395}"/>
      </w:docPartPr>
      <w:docPartBody>
        <w:p w:rsidR="00000000" w:rsidRDefault="00EC3C69">
          <w:pPr>
            <w:pStyle w:val="71655BD933644E509943296F4F7721F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E7602898B6142D69603797B27FD2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BB4F-67CC-49AA-AAFD-160F7FBBF06E}"/>
      </w:docPartPr>
      <w:docPartBody>
        <w:p w:rsidR="00000000" w:rsidRDefault="00EC3C69">
          <w:pPr>
            <w:pStyle w:val="8E7602898B6142D69603797B27FD25D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8D95724A5AB4B7AA5BCF6C3DD3C8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33C8A-BD74-4AD9-92FF-57ED19B2C774}"/>
      </w:docPartPr>
      <w:docPartBody>
        <w:p w:rsidR="00000000" w:rsidRDefault="00EC3C69">
          <w:pPr>
            <w:pStyle w:val="F8D95724A5AB4B7AA5BCF6C3DD3C8BD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98D9A94AA5B48349CD6FD188D33E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5EDB0-180F-4D30-A0D3-61596D30F1D4}"/>
      </w:docPartPr>
      <w:docPartBody>
        <w:p w:rsidR="00000000" w:rsidRDefault="00EC3C69">
          <w:pPr>
            <w:pStyle w:val="698D9A94AA5B48349CD6FD188D33E96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A81E7A35237441AAC91EAAB10056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32355-F623-4AAA-9B37-9AA350FC13D5}"/>
      </w:docPartPr>
      <w:docPartBody>
        <w:p w:rsidR="00000000" w:rsidRDefault="00EC3C69">
          <w:pPr>
            <w:pStyle w:val="BA81E7A35237441AAC91EAAB10056B68"/>
          </w:pPr>
          <w:r w:rsidRPr="00D26287">
            <w:t xml:space="preserve"> </w:t>
          </w:r>
        </w:p>
      </w:docPartBody>
    </w:docPart>
    <w:docPart>
      <w:docPartPr>
        <w:name w:val="E30050867DE64C12B7E294B6C3976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2DB89-9257-490B-90FB-2F4625E48EBF}"/>
      </w:docPartPr>
      <w:docPartBody>
        <w:p w:rsidR="00000000" w:rsidRDefault="00EC3C69">
          <w:pPr>
            <w:pStyle w:val="E30050867DE64C12B7E294B6C39764B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5CDA66B63AA46AEA033AA29CBE31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C3951-CB41-4D88-995A-06EFB5F29EFD}"/>
      </w:docPartPr>
      <w:docPartBody>
        <w:p w:rsidR="00000000" w:rsidRDefault="00EC3C69">
          <w:pPr>
            <w:pStyle w:val="D5CDA66B63AA46AEA033AA29CBE31FB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39C2C1922A341F3A2DC422C16CCF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2C0DC-1A76-44DF-AA7C-9150BF947A93}"/>
      </w:docPartPr>
      <w:docPartBody>
        <w:p w:rsidR="00000000" w:rsidRDefault="00EC3C69">
          <w:pPr>
            <w:pStyle w:val="F39C2C1922A341F3A2DC422C16CCFF6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89D1CC65252441D81E9511B7C65F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859F4-ADF2-45F7-A025-77A2BB9DB462}"/>
      </w:docPartPr>
      <w:docPartBody>
        <w:p w:rsidR="00000000" w:rsidRDefault="00EC3C69">
          <w:pPr>
            <w:pStyle w:val="B89D1CC65252441D81E9511B7C65F5A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692156113BA4ECDAD7AA1DDF3DFD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F7402-A22F-4BB6-BA69-61BD203A9FB9}"/>
      </w:docPartPr>
      <w:docPartBody>
        <w:p w:rsidR="00000000" w:rsidRDefault="00EC3C69">
          <w:pPr>
            <w:pStyle w:val="E692156113BA4ECDAD7AA1DDF3DFD58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41515E6F9DE47F8A524C638B73F9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4FFD9-2622-4B9A-B50D-D84AA2C83CCE}"/>
      </w:docPartPr>
      <w:docPartBody>
        <w:p w:rsidR="00000000" w:rsidRDefault="00EC3C69">
          <w:pPr>
            <w:pStyle w:val="641515E6F9DE47F8A524C638B73F9FF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673D1A02B6A4BBA865FDC3B3511D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E9D14-8264-4BA9-B71A-231119CC84C5}"/>
      </w:docPartPr>
      <w:docPartBody>
        <w:p w:rsidR="00000000" w:rsidRDefault="00EC3C69">
          <w:pPr>
            <w:pStyle w:val="5673D1A02B6A4BBA865FDC3B3511D104"/>
          </w:pPr>
          <w:r w:rsidRPr="00D26287">
            <w:t xml:space="preserve"> </w:t>
          </w:r>
        </w:p>
      </w:docPartBody>
    </w:docPart>
    <w:docPart>
      <w:docPartPr>
        <w:name w:val="B3498731917A4CE98A36EAAA32F8B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CABB9-15AE-4B95-A0D5-EED0730C0F90}"/>
      </w:docPartPr>
      <w:docPartBody>
        <w:p w:rsidR="00000000" w:rsidRDefault="00EC3C69">
          <w:pPr>
            <w:pStyle w:val="B3498731917A4CE98A36EAAA32F8B2A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49944EF26984B51AC1ED101E914C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D04D8-D17C-4720-A5E9-A7E8D886579F}"/>
      </w:docPartPr>
      <w:docPartBody>
        <w:p w:rsidR="00000000" w:rsidRDefault="00EC3C69">
          <w:pPr>
            <w:pStyle w:val="949944EF26984B51AC1ED101E914C52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8C48DF483D2434CB97869FCDEFD4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15DF3-8687-49CF-AE03-FDE57467463C}"/>
      </w:docPartPr>
      <w:docPartBody>
        <w:p w:rsidR="00000000" w:rsidRDefault="00EC3C69">
          <w:pPr>
            <w:pStyle w:val="88C48DF483D2434CB97869FCDEFD433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9840461CA9B4CE5B54ABA0AB5F5C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EC154-3170-4705-98DD-441CB432F4F7}"/>
      </w:docPartPr>
      <w:docPartBody>
        <w:p w:rsidR="00000000" w:rsidRDefault="00EC3C69">
          <w:pPr>
            <w:pStyle w:val="E9840461CA9B4CE5B54ABA0AB5F5C16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EDA29E105F646F38DABF1FC5DBC9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C3BE7-F8C6-440C-AE70-BFC96B7A957B}"/>
      </w:docPartPr>
      <w:docPartBody>
        <w:p w:rsidR="00000000" w:rsidRDefault="00EC3C69">
          <w:pPr>
            <w:pStyle w:val="9EDA29E105F646F38DABF1FC5DBC90D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2EBCFA29CDA4EB9B6BCEEEFCD81F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F5425-BF26-45FA-A9F7-2E621BA7230B}"/>
      </w:docPartPr>
      <w:docPartBody>
        <w:p w:rsidR="00000000" w:rsidRDefault="00EC3C69">
          <w:pPr>
            <w:pStyle w:val="22EBCFA29CDA4EB9B6BCEEEFCD81FD1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B36B19E9583437BB7C9DBCED9D3D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8243C-1A08-43D9-A32E-76AF90B3EFB0}"/>
      </w:docPartPr>
      <w:docPartBody>
        <w:p w:rsidR="00000000" w:rsidRDefault="00EC3C69">
          <w:pPr>
            <w:pStyle w:val="CB36B19E9583437BB7C9DBCED9D3DF90"/>
          </w:pPr>
          <w:r w:rsidRPr="00D26287">
            <w:t xml:space="preserve"> </w:t>
          </w:r>
        </w:p>
      </w:docPartBody>
    </w:docPart>
    <w:docPart>
      <w:docPartPr>
        <w:name w:val="AA1DE35CB7C9494092FBD05AA50EE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64438-0CA7-464C-9D3A-57174041B257}"/>
      </w:docPartPr>
      <w:docPartBody>
        <w:p w:rsidR="00000000" w:rsidRDefault="00EC3C69">
          <w:pPr>
            <w:pStyle w:val="AA1DE35CB7C9494092FBD05AA50EE8C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66352CF0C084CFBBE2E2C767895B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01BF8-EA31-4447-ACB8-AA44086228E6}"/>
      </w:docPartPr>
      <w:docPartBody>
        <w:p w:rsidR="00000000" w:rsidRDefault="00EC3C69">
          <w:pPr>
            <w:pStyle w:val="866352CF0C084CFBBE2E2C767895BC8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615AF0B21B4498FB731A0669130C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9EE34-52EC-4CFD-94AB-862AC0C6252A}"/>
      </w:docPartPr>
      <w:docPartBody>
        <w:p w:rsidR="00000000" w:rsidRDefault="00EC3C69">
          <w:pPr>
            <w:pStyle w:val="6615AF0B21B4498FB731A0669130C88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3E74520595547E28A9A8C99A5D20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66596-F70E-482E-9ADD-CB6803452D4F}"/>
      </w:docPartPr>
      <w:docPartBody>
        <w:p w:rsidR="00000000" w:rsidRDefault="00EC3C69">
          <w:pPr>
            <w:pStyle w:val="33E74520595547E28A9A8C99A5D20E5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11049D1D37F43D598119CC2D3B59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E30FE-A94B-4CAE-A237-714D7E9DAD47}"/>
      </w:docPartPr>
      <w:docPartBody>
        <w:p w:rsidR="00000000" w:rsidRDefault="00EC3C69">
          <w:pPr>
            <w:pStyle w:val="811049D1D37F43D598119CC2D3B592B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70C5C78BB01472A8E5F256AABF53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6F396-28F2-46DA-874B-E3A5A568AF28}"/>
      </w:docPartPr>
      <w:docPartBody>
        <w:p w:rsidR="00000000" w:rsidRDefault="00EC3C69">
          <w:pPr>
            <w:pStyle w:val="370C5C78BB01472A8E5F256AABF5352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587BF1E160E443DA558DC6CCE36B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03A56-F767-45A1-B49F-3A1B9D2644CB}"/>
      </w:docPartPr>
      <w:docPartBody>
        <w:p w:rsidR="00000000" w:rsidRDefault="00EC3C69">
          <w:pPr>
            <w:pStyle w:val="8587BF1E160E443DA558DC6CCE36B1BA"/>
          </w:pPr>
          <w:r w:rsidRPr="00D26287">
            <w:t xml:space="preserve"> </w:t>
          </w:r>
        </w:p>
      </w:docPartBody>
    </w:docPart>
    <w:docPart>
      <w:docPartPr>
        <w:name w:val="B6DE92F8F00F4787A541306A8BD0E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A36D-5597-4B2B-8E97-236FA890B821}"/>
      </w:docPartPr>
      <w:docPartBody>
        <w:p w:rsidR="00000000" w:rsidRDefault="00EC3C69">
          <w:pPr>
            <w:pStyle w:val="B6DE92F8F00F4787A541306A8BD0ECD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3DB132A9710411BB9828C8B43C63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E6777-6337-4885-BEAF-E62950955CBB}"/>
      </w:docPartPr>
      <w:docPartBody>
        <w:p w:rsidR="00000000" w:rsidRDefault="00EC3C69">
          <w:pPr>
            <w:pStyle w:val="13DB132A9710411BB9828C8B43C6394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05432B3A0FB471BBC20E95BCFDE6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11241-1031-4EF4-856A-583E67A04A91}"/>
      </w:docPartPr>
      <w:docPartBody>
        <w:p w:rsidR="00000000" w:rsidRDefault="00EC3C69">
          <w:pPr>
            <w:pStyle w:val="405432B3A0FB471BBC20E95BCFDE6E0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FF492F587924093BD7855858B967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56541-AE77-4446-A2E2-98EC1410DD0F}"/>
      </w:docPartPr>
      <w:docPartBody>
        <w:p w:rsidR="00000000" w:rsidRDefault="00EC3C69">
          <w:pPr>
            <w:pStyle w:val="BFF492F587924093BD7855858B967A2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5667C8752CA4377AA2A3ECC95363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44212-6391-4EA6-967C-B986C2632316}"/>
      </w:docPartPr>
      <w:docPartBody>
        <w:p w:rsidR="00000000" w:rsidRDefault="00EC3C69">
          <w:pPr>
            <w:pStyle w:val="65667C8752CA4377AA2A3ECC953631F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9CA644194054089935797D353276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2CE5C-3328-4170-BEA2-AEE19924F827}"/>
      </w:docPartPr>
      <w:docPartBody>
        <w:p w:rsidR="00000000" w:rsidRDefault="00EC3C69">
          <w:pPr>
            <w:pStyle w:val="89CA644194054089935797D35327689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1B074ECC8EF48EA8D83569CE5691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B1F5F-FEE1-4F6E-B5C3-EDD5A95464EB}"/>
      </w:docPartPr>
      <w:docPartBody>
        <w:p w:rsidR="00000000" w:rsidRDefault="00EC3C69">
          <w:pPr>
            <w:pStyle w:val="11B074ECC8EF48EA8D83569CE5691C30"/>
          </w:pPr>
          <w:r w:rsidRPr="00D26287">
            <w:t xml:space="preserve"> </w:t>
          </w:r>
        </w:p>
      </w:docPartBody>
    </w:docPart>
    <w:docPart>
      <w:docPartPr>
        <w:name w:val="13FA94D656B647199AC13C8070086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18FA4-7FC1-48B1-BC6C-3CCE0E243B77}"/>
      </w:docPartPr>
      <w:docPartBody>
        <w:p w:rsidR="00000000" w:rsidRDefault="00EC3C69">
          <w:pPr>
            <w:pStyle w:val="13FA94D656B647199AC13C807008697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A2675F02D864A5B8E9665DFAFD24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78C40-B5A8-42B3-BDD8-CCCF3A82AEA1}"/>
      </w:docPartPr>
      <w:docPartBody>
        <w:p w:rsidR="00000000" w:rsidRDefault="00EC3C69">
          <w:pPr>
            <w:pStyle w:val="3A2675F02D864A5B8E9665DFAFD2444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3CD0F69410D4E32A5F1B491FAB0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7356D-C073-46CF-B4E8-1848065ECA3B}"/>
      </w:docPartPr>
      <w:docPartBody>
        <w:p w:rsidR="00000000" w:rsidRDefault="00EC3C69">
          <w:pPr>
            <w:pStyle w:val="83CD0F69410D4E32A5F1B491FAB0281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FA122C2854C461CB4EA53E9C30B4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E1245-9EAC-4764-943A-AD369A350B06}"/>
      </w:docPartPr>
      <w:docPartBody>
        <w:p w:rsidR="00000000" w:rsidRDefault="00EC3C69">
          <w:pPr>
            <w:pStyle w:val="0FA122C2854C461CB4EA53E9C30B4A7A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5E7033070FD74E3B899A3B7F21360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CEDF6-DEB1-4573-B1BA-71AB30C982BA}"/>
      </w:docPartPr>
      <w:docPartBody>
        <w:p w:rsidR="00000000" w:rsidRDefault="00EC3C69">
          <w:pPr>
            <w:pStyle w:val="5E7033070FD74E3B899A3B7F2136084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AF05C783806412FA48AD4478A2AE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85D13-89FB-4B11-9D03-995ED29CACAF}"/>
      </w:docPartPr>
      <w:docPartBody>
        <w:p w:rsidR="00000000" w:rsidRDefault="00EC3C69">
          <w:pPr>
            <w:pStyle w:val="8AF05C783806412FA48AD4478A2AE13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AF1135D9D24415FA89FFE7C5D424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C6318-FFEB-46D1-B9AD-C5C7EDD8710D}"/>
      </w:docPartPr>
      <w:docPartBody>
        <w:p w:rsidR="00000000" w:rsidRDefault="00EC3C69">
          <w:pPr>
            <w:pStyle w:val="BAF1135D9D24415FA89FFE7C5D424722"/>
          </w:pPr>
          <w:r w:rsidRPr="00D26287">
            <w:t xml:space="preserve"> </w:t>
          </w:r>
        </w:p>
      </w:docPartBody>
    </w:docPart>
    <w:docPart>
      <w:docPartPr>
        <w:name w:val="DA040BC3021D428C89CC72DEE0EAC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1E02-050E-4DC0-BE2B-CE82ECF73899}"/>
      </w:docPartPr>
      <w:docPartBody>
        <w:p w:rsidR="00000000" w:rsidRDefault="00EC3C69">
          <w:pPr>
            <w:pStyle w:val="DA040BC3021D428C89CC72DEE0EACB4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3114C216DC14268B900BA2E69EDC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F9922-B9E6-4F4C-8E92-9CDB1A17E2EB}"/>
      </w:docPartPr>
      <w:docPartBody>
        <w:p w:rsidR="00000000" w:rsidRDefault="00EC3C69">
          <w:pPr>
            <w:pStyle w:val="F3114C216DC14268B900BA2E69EDC80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2B20B2028B64B7B94D48BD893A3F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84DA6-0A5E-4E31-927C-F6F045AEBD76}"/>
      </w:docPartPr>
      <w:docPartBody>
        <w:p w:rsidR="00000000" w:rsidRDefault="00EC3C69">
          <w:pPr>
            <w:pStyle w:val="F2B20B2028B64B7B94D48BD893A3F00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D1ADDD2C5BB4606BED41340D13B1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39C98-5C02-4F15-A559-49011E93D255}"/>
      </w:docPartPr>
      <w:docPartBody>
        <w:p w:rsidR="00000000" w:rsidRDefault="00EC3C69">
          <w:pPr>
            <w:pStyle w:val="DD1ADDD2C5BB4606BED41340D13B1C6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E591DF449C448DBA8796AAF76330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D9DBE-AD70-4506-9FDC-4F78F8351C02}"/>
      </w:docPartPr>
      <w:docPartBody>
        <w:p w:rsidR="00000000" w:rsidRDefault="00EC3C69">
          <w:pPr>
            <w:pStyle w:val="7E591DF449C448DBA8796AAF7633038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BFD00F061F54F74A4DEA7F871BE2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48E59-8C02-4FC2-863B-D3B9FFA0FD9F}"/>
      </w:docPartPr>
      <w:docPartBody>
        <w:p w:rsidR="00000000" w:rsidRDefault="00EC3C69">
          <w:pPr>
            <w:pStyle w:val="DBFD00F061F54F74A4DEA7F871BE215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346C2B116A54CE3B024EE1231D9C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12F8A-FD16-446A-85A0-D20990E12949}"/>
      </w:docPartPr>
      <w:docPartBody>
        <w:p w:rsidR="00000000" w:rsidRDefault="00EC3C69">
          <w:pPr>
            <w:pStyle w:val="7346C2B116A54CE3B024EE1231D9CC15"/>
          </w:pPr>
          <w:r w:rsidRPr="00D26287">
            <w:t xml:space="preserve"> </w:t>
          </w:r>
        </w:p>
      </w:docPartBody>
    </w:docPart>
    <w:docPart>
      <w:docPartPr>
        <w:name w:val="7D3FAA85247B44E3A894F90E1678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0B32B-738A-4587-B441-87CD998FD423}"/>
      </w:docPartPr>
      <w:docPartBody>
        <w:p w:rsidR="00000000" w:rsidRDefault="00EC3C69">
          <w:pPr>
            <w:pStyle w:val="7D3FAA85247B44E3A894F90E1678EE4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CA681ABC1934B6FB70C5524CB5B5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063C9-419C-45A3-9FEE-4B7AB81AE447}"/>
      </w:docPartPr>
      <w:docPartBody>
        <w:p w:rsidR="00000000" w:rsidRDefault="00EC3C69">
          <w:pPr>
            <w:pStyle w:val="CCA681ABC1934B6FB70C5524CB5B58D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3EE3C6CB1FE4E2D8D1FC39A5EB1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C02ED-C09F-48FA-8AF9-37C2DAC1BB07}"/>
      </w:docPartPr>
      <w:docPartBody>
        <w:p w:rsidR="00000000" w:rsidRDefault="00EC3C69">
          <w:pPr>
            <w:pStyle w:val="93EE3C6CB1FE4E2D8D1FC39A5EB179E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DCB8D7F9C37478DB6285374AC88C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098D2-48B2-449A-BCB6-8AADC57B4C05}"/>
      </w:docPartPr>
      <w:docPartBody>
        <w:p w:rsidR="00000000" w:rsidRDefault="00EC3C69">
          <w:pPr>
            <w:pStyle w:val="ADCB8D7F9C37478DB6285374AC88C8C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87968ED7A4D4B63BF2641BAA65A1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81895-1BC7-4984-B494-4202DB3ED961}"/>
      </w:docPartPr>
      <w:docPartBody>
        <w:p w:rsidR="00000000" w:rsidRDefault="00EC3C69">
          <w:pPr>
            <w:pStyle w:val="E87968ED7A4D4B63BF2641BAA65A1C2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CA19E21930646CF9BD49BFF56C60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D4DC0-1C80-42E3-900B-E023317EF1C9}"/>
      </w:docPartPr>
      <w:docPartBody>
        <w:p w:rsidR="00000000" w:rsidRDefault="00EC3C69">
          <w:pPr>
            <w:pStyle w:val="4CA19E21930646CF9BD49BFF56C60BC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DE1C7BA73FB46D2BEDE31717D14C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EE6AA-E39C-44AA-BD0C-BA37D2C06904}"/>
      </w:docPartPr>
      <w:docPartBody>
        <w:p w:rsidR="00000000" w:rsidRDefault="00EC3C69">
          <w:pPr>
            <w:pStyle w:val="8DE1C7BA73FB46D2BEDE31717D14CF04"/>
          </w:pPr>
          <w:r w:rsidRPr="006E1149">
            <w:rPr>
              <w:rStyle w:val="PlaceholderText"/>
            </w:rPr>
            <w:t xml:space="preserve">Click or </w:t>
          </w:r>
          <w:r w:rsidRPr="006E1149">
            <w:rPr>
              <w:rStyle w:val="PlaceholderText"/>
            </w:rPr>
            <w:t>tap here to enter text.</w:t>
          </w:r>
        </w:p>
      </w:docPartBody>
    </w:docPart>
    <w:docPart>
      <w:docPartPr>
        <w:name w:val="4A9080377F9047BD8914DE8F93E10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39B6-FAAF-4BE3-8560-20EBA726E6A4}"/>
      </w:docPartPr>
      <w:docPartBody>
        <w:p w:rsidR="00000000" w:rsidRDefault="00EC3C69">
          <w:pPr>
            <w:pStyle w:val="4A9080377F9047BD8914DE8F93E101E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87AEE5D2F54DFE9EDC45B962F9E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5C85-0B31-4515-BFB3-74AFB99E4681}"/>
      </w:docPartPr>
      <w:docPartBody>
        <w:p w:rsidR="00000000" w:rsidRDefault="00EC3C69">
          <w:pPr>
            <w:pStyle w:val="8D87AEE5D2F54DFE9EDC45B962F9EAB6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01F6530A82164F829085B8EA5DF0A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19C7-EE94-459B-A900-AB61208C0721}"/>
      </w:docPartPr>
      <w:docPartBody>
        <w:p w:rsidR="00000000" w:rsidRDefault="00EC3C69">
          <w:pPr>
            <w:pStyle w:val="01F6530A82164F829085B8EA5DF0A7D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5D8FDED65E48768860A56D12DFF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27C98-97E0-4CB0-B88C-C8B1A60019C5}"/>
      </w:docPartPr>
      <w:docPartBody>
        <w:p w:rsidR="00000000" w:rsidRDefault="00EC3C69">
          <w:pPr>
            <w:pStyle w:val="C05D8FDED65E48768860A56D12DFF1A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04140E890A49E6BCF199DC913CE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6E8A2-D571-4F2C-AB10-04C413AA4AD0}"/>
      </w:docPartPr>
      <w:docPartBody>
        <w:p w:rsidR="00000000" w:rsidRDefault="00EC3C69">
          <w:pPr>
            <w:pStyle w:val="4E04140E890A49E6BCF199DC913CECD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BB7D2F9F514E4EBA84EEDE37C66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FF57D-E55C-4046-8620-44A2E9F0314F}"/>
      </w:docPartPr>
      <w:docPartBody>
        <w:p w:rsidR="00000000" w:rsidRDefault="00EC3C69">
          <w:pPr>
            <w:pStyle w:val="C8BB7D2F9F514E4EBA84EEDE37C66B09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21C5A9BB7565446F8131E571DDD7B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36832-F541-4D46-9B0C-5E6730D34CF7}"/>
      </w:docPartPr>
      <w:docPartBody>
        <w:p w:rsidR="00000000" w:rsidRDefault="00EC3C69">
          <w:pPr>
            <w:pStyle w:val="21C5A9BB7565446F8131E571DDD7B9C2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C2F1535231E3454FA172FC499319C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1584C-825C-455E-9EDB-162AFDC6FB55}"/>
      </w:docPartPr>
      <w:docPartBody>
        <w:p w:rsidR="00000000" w:rsidRDefault="00EC3C69">
          <w:pPr>
            <w:pStyle w:val="C2F1535231E3454FA172FC499319C4A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6A0B39241C34D2F9FD6ACF1ADE5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35F3B-53A7-4B79-902D-B68AE34DBE1F}"/>
      </w:docPartPr>
      <w:docPartBody>
        <w:p w:rsidR="00000000" w:rsidRDefault="00EC3C69">
          <w:pPr>
            <w:pStyle w:val="46A0B39241C34D2F9FD6ACF1ADE5BBA0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B76CBA3441AC4C4F9E3CD9962D23F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9F916-487A-432A-B642-F48CEE931656}"/>
      </w:docPartPr>
      <w:docPartBody>
        <w:p w:rsidR="00000000" w:rsidRDefault="00EC3C69">
          <w:pPr>
            <w:pStyle w:val="B76CBA3441AC4C4F9E3CD9962D23FCBC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051F1428A7E04439AC1349A8E1FD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68698-1F2A-474C-8D41-3C75E7AC9A06}"/>
      </w:docPartPr>
      <w:docPartBody>
        <w:p w:rsidR="00000000" w:rsidRDefault="00EC3C69">
          <w:pPr>
            <w:pStyle w:val="051F1428A7E04439AC1349A8E1FD4432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F5B61C3BAC7C4A1985045727B5A5C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AFC2C-4262-483E-A3CA-FD920C7DEA9A}"/>
      </w:docPartPr>
      <w:docPartBody>
        <w:p w:rsidR="00000000" w:rsidRDefault="00EC3C69">
          <w:pPr>
            <w:pStyle w:val="F5B61C3BAC7C4A1985045727B5A5C8D8"/>
          </w:pPr>
          <w:r>
            <w:rPr>
              <w:rStyle w:val="PlaceholderText"/>
            </w:rPr>
            <w:t>UNITS</w:t>
          </w:r>
        </w:p>
      </w:docPartBody>
    </w:docPart>
    <w:docPart>
      <w:docPartPr>
        <w:name w:val="F514603C418645A0B8CE1896FE782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0EE40-6A3D-4296-BDB6-915010AB80D9}"/>
      </w:docPartPr>
      <w:docPartBody>
        <w:p w:rsidR="00000000" w:rsidRDefault="00EC3C69">
          <w:pPr>
            <w:pStyle w:val="F514603C418645A0B8CE1896FE782B4E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61AE1ADB92A4380A879FFE92B162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1211A-0385-416A-9E14-20A8461D165D}"/>
      </w:docPartPr>
      <w:docPartBody>
        <w:p w:rsidR="00000000" w:rsidRDefault="00EC3C69">
          <w:pPr>
            <w:pStyle w:val="661AE1ADB92A4380A879FFE92B162158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1EAE7C8A52C4BE5AA22276E0A180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05199-3340-4990-8F07-AC08B0A7AE41}"/>
      </w:docPartPr>
      <w:docPartBody>
        <w:p w:rsidR="00000000" w:rsidRDefault="00EC3C69">
          <w:pPr>
            <w:pStyle w:val="41EAE7C8A52C4BE5AA22276E0A1805DE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26CEABA0AEB54EE0864254B7B21E9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6BE2F-0131-4F57-9A45-F9FADBE331F2}"/>
      </w:docPartPr>
      <w:docPartBody>
        <w:p w:rsidR="00000000" w:rsidRDefault="00EC3C69">
          <w:pPr>
            <w:pStyle w:val="26CEABA0AEB54EE0864254B7B21E996F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8F3D08329A614B70BABB1F19B114B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5C405-8CFE-471D-A25D-E60930B06FF7}"/>
      </w:docPartPr>
      <w:docPartBody>
        <w:p w:rsidR="00000000" w:rsidRDefault="00EC3C69">
          <w:pPr>
            <w:pStyle w:val="8F3D08329A614B70BABB1F19B114BC2C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9FE8A31B98024C66973D6B7339FA9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B4ACE-3D0A-44FC-B36D-2DBB60D432D1}"/>
      </w:docPartPr>
      <w:docPartBody>
        <w:p w:rsidR="00000000" w:rsidRDefault="00EC3C69">
          <w:pPr>
            <w:pStyle w:val="9FE8A31B98024C66973D6B7339FA9E60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807A6FABC1C4F54BCA87D21C1D31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B36FB-DAB0-4E4A-A428-12AD71AE0D1D}"/>
      </w:docPartPr>
      <w:docPartBody>
        <w:p w:rsidR="00000000" w:rsidRDefault="00EC3C69">
          <w:pPr>
            <w:pStyle w:val="3807A6FABC1C4F54BCA87D21C1D31C8C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96C5A6F0A5B94DB5A515A2CE6BB1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4547B-6E2A-4F99-9A73-2CCE133CC258}"/>
      </w:docPartPr>
      <w:docPartBody>
        <w:p w:rsidR="00000000" w:rsidRDefault="00EC3C69">
          <w:pPr>
            <w:pStyle w:val="96C5A6F0A5B94DB5A515A2CE6BB11618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FE275F8B0F5A46DF99AC326AA4E36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C50DC-0156-4D0C-B2A5-CD2673237F4D}"/>
      </w:docPartPr>
      <w:docPartBody>
        <w:p w:rsidR="00000000" w:rsidRDefault="00EC3C69">
          <w:pPr>
            <w:pStyle w:val="FE275F8B0F5A46DF99AC326AA4E3635E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B7B4EB23178848AEB512328126741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29BD9-9816-4A51-BEA6-D22F2AD5619E}"/>
      </w:docPartPr>
      <w:docPartBody>
        <w:p w:rsidR="00000000" w:rsidRDefault="00EC3C69">
          <w:pPr>
            <w:pStyle w:val="B7B4EB23178848AEB512328126741049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BF1D67C35FAA4410B3151D34C6D34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A350E-78C0-4A27-B7E8-503974180A72}"/>
      </w:docPartPr>
      <w:docPartBody>
        <w:p w:rsidR="00000000" w:rsidRDefault="00EC3C69">
          <w:pPr>
            <w:pStyle w:val="BF1D67C35FAA4410B3151D34C6D34D13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3AED67D22B446EE82D5B60F1DAFF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AD930-A014-4784-A1D3-1ECBE73A9292}"/>
      </w:docPartPr>
      <w:docPartBody>
        <w:p w:rsidR="00000000" w:rsidRDefault="00EC3C69">
          <w:pPr>
            <w:pStyle w:val="33AED67D22B446EE82D5B60F1DAFFA30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92376D92CB94A7FBE5245BE3067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44BE6-358F-449F-8E76-51D36ED143E5}"/>
      </w:docPartPr>
      <w:docPartBody>
        <w:p w:rsidR="00000000" w:rsidRDefault="00EC3C69">
          <w:pPr>
            <w:pStyle w:val="692376D92CB94A7FBE5245BE3067A211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32227F0CF7A47908B520508BD272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62A1-2787-4EDD-8412-C90CCD971245}"/>
      </w:docPartPr>
      <w:docPartBody>
        <w:p w:rsidR="00000000" w:rsidRDefault="00EC3C69">
          <w:pPr>
            <w:pStyle w:val="332227F0CF7A47908B520508BD272E0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E59F25EC3114106AC74F9A27002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1B009-FDBC-4930-845A-0F9DB49F85E3}"/>
      </w:docPartPr>
      <w:docPartBody>
        <w:p w:rsidR="00000000" w:rsidRDefault="00EC3C69">
          <w:pPr>
            <w:pStyle w:val="0E59F25EC3114106AC74F9A270025D75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431C889B1E4436D8791783DD4E09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9DB1-2AC8-4BBC-95AA-BC30B80ED9EA}"/>
      </w:docPartPr>
      <w:docPartBody>
        <w:p w:rsidR="00000000" w:rsidRDefault="00EC3C69">
          <w:pPr>
            <w:pStyle w:val="C431C889B1E4436D8791783DD4E096E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B3811BB4452341BCBFD9FC8081C33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BD058-CD87-4186-8C7A-0781FCAEE160}"/>
      </w:docPartPr>
      <w:docPartBody>
        <w:p w:rsidR="00000000" w:rsidRDefault="00EC3C69">
          <w:pPr>
            <w:pStyle w:val="B3811BB4452341BCBFD9FC8081C33F7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BCD46BAA29D4DA28F3299605F6FF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16F31-CA40-44BF-8C54-2F0F50D46F55}"/>
      </w:docPartPr>
      <w:docPartBody>
        <w:p w:rsidR="00000000" w:rsidRDefault="00EC3C69">
          <w:pPr>
            <w:pStyle w:val="7BCD46BAA29D4DA28F3299605F6FF89A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6713092950714315A01925B3BB79A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6036E-40FC-4F65-B9CE-EE0E69635F07}"/>
      </w:docPartPr>
      <w:docPartBody>
        <w:p w:rsidR="00000000" w:rsidRDefault="00EC3C69">
          <w:r w:rsidRPr="00E74BA2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69"/>
    <w:rsid w:val="00EC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C69"/>
    <w:rPr>
      <w:color w:val="808080"/>
    </w:rPr>
  </w:style>
  <w:style w:type="paragraph" w:customStyle="1" w:styleId="D425502E1154476891F472B3A05FCFD2">
    <w:name w:val="D425502E1154476891F472B3A05FCFD2"/>
  </w:style>
  <w:style w:type="paragraph" w:customStyle="1" w:styleId="A1AA8CC5EE0247DAAEDBE4ADB16C78E4">
    <w:name w:val="A1AA8CC5EE0247DAAEDBE4ADB16C78E4"/>
  </w:style>
  <w:style w:type="paragraph" w:customStyle="1" w:styleId="BFCA6708948A44FCB9C3F81CE82D349C">
    <w:name w:val="BFCA6708948A44FCB9C3F81CE82D349C"/>
  </w:style>
  <w:style w:type="paragraph" w:customStyle="1" w:styleId="35116AC8738145C3914CD40FA427E088">
    <w:name w:val="35116AC8738145C3914CD40FA427E088"/>
  </w:style>
  <w:style w:type="paragraph" w:customStyle="1" w:styleId="0BC3C67761994DFBADD520F25002AA55">
    <w:name w:val="0BC3C67761994DFBADD520F25002AA55"/>
  </w:style>
  <w:style w:type="paragraph" w:customStyle="1" w:styleId="734D247A0D234BF18268800C83336BF5">
    <w:name w:val="734D247A0D234BF18268800C83336BF5"/>
  </w:style>
  <w:style w:type="paragraph" w:customStyle="1" w:styleId="1CAC4678B4CE4B09ADFD5EA4703AB59F">
    <w:name w:val="1CAC4678B4CE4B09ADFD5EA4703AB59F"/>
  </w:style>
  <w:style w:type="paragraph" w:customStyle="1" w:styleId="B6B9C84B01BC45A0AA925404D346B487">
    <w:name w:val="B6B9C84B01BC45A0AA925404D346B487"/>
  </w:style>
  <w:style w:type="paragraph" w:customStyle="1" w:styleId="33644FC174F44EF889F07361E0A57AAD">
    <w:name w:val="33644FC174F44EF889F07361E0A57AAD"/>
  </w:style>
  <w:style w:type="paragraph" w:customStyle="1" w:styleId="C1ECC270D030480EA8B14235A579F5E5">
    <w:name w:val="C1ECC270D030480EA8B14235A579F5E5"/>
  </w:style>
  <w:style w:type="paragraph" w:customStyle="1" w:styleId="42E8E1DC6D1147A59CFCCB482A5D00E7">
    <w:name w:val="42E8E1DC6D1147A59CFCCB482A5D00E7"/>
  </w:style>
  <w:style w:type="paragraph" w:customStyle="1" w:styleId="CC9DFD8E6751421BAA4CF1EB09B2F4C0">
    <w:name w:val="CC9DFD8E6751421BAA4CF1EB09B2F4C0"/>
  </w:style>
  <w:style w:type="paragraph" w:customStyle="1" w:styleId="3D12FAB151604D3A8F70C75C553282DB">
    <w:name w:val="3D12FAB151604D3A8F70C75C553282DB"/>
  </w:style>
  <w:style w:type="paragraph" w:customStyle="1" w:styleId="3273309B550D463F81A700A5D05D9230">
    <w:name w:val="3273309B550D463F81A700A5D05D9230"/>
  </w:style>
  <w:style w:type="paragraph" w:customStyle="1" w:styleId="B04306BF0C644EEEB906A9E6978B327F">
    <w:name w:val="B04306BF0C644EEEB906A9E6978B327F"/>
  </w:style>
  <w:style w:type="paragraph" w:customStyle="1" w:styleId="305A0B17858C409EB1E2611A577A06AC">
    <w:name w:val="305A0B17858C409EB1E2611A577A06AC"/>
  </w:style>
  <w:style w:type="paragraph" w:customStyle="1" w:styleId="1D68C170F5CF44CE929A647188158381">
    <w:name w:val="1D68C170F5CF44CE929A647188158381"/>
  </w:style>
  <w:style w:type="paragraph" w:customStyle="1" w:styleId="1826D7DD04724F788A8C6146906DF2FF">
    <w:name w:val="1826D7DD04724F788A8C6146906DF2FF"/>
  </w:style>
  <w:style w:type="paragraph" w:customStyle="1" w:styleId="2D3D39F5207B427BA4C1772B263931FA">
    <w:name w:val="2D3D39F5207B427BA4C1772B263931FA"/>
  </w:style>
  <w:style w:type="paragraph" w:customStyle="1" w:styleId="F000579E450F4F84894C51915B552ACD">
    <w:name w:val="F000579E450F4F84894C51915B552ACD"/>
  </w:style>
  <w:style w:type="paragraph" w:customStyle="1" w:styleId="E73FEF94E576476BA3A4FE646613ACB2">
    <w:name w:val="E73FEF94E576476BA3A4FE646613ACB2"/>
  </w:style>
  <w:style w:type="paragraph" w:customStyle="1" w:styleId="9902DF1995454A14AC1867597789B329">
    <w:name w:val="9902DF1995454A14AC1867597789B329"/>
  </w:style>
  <w:style w:type="paragraph" w:customStyle="1" w:styleId="0C26B62A500B41C9AA0D3454CC3BDA1B">
    <w:name w:val="0C26B62A500B41C9AA0D3454CC3BDA1B"/>
  </w:style>
  <w:style w:type="paragraph" w:customStyle="1" w:styleId="AFF37CE7368F4B1D9DAF778BE636221B">
    <w:name w:val="AFF37CE7368F4B1D9DAF778BE636221B"/>
  </w:style>
  <w:style w:type="paragraph" w:customStyle="1" w:styleId="7A87FEC416D54E958C16D58646B89F3C">
    <w:name w:val="7A87FEC416D54E958C16D58646B89F3C"/>
  </w:style>
  <w:style w:type="paragraph" w:customStyle="1" w:styleId="0DF39B8ED4CC4337A4DD8FDB0A64AE44">
    <w:name w:val="0DF39B8ED4CC4337A4DD8FDB0A64AE44"/>
  </w:style>
  <w:style w:type="paragraph" w:customStyle="1" w:styleId="F439AB550CFD493998A9D331B6AC3107">
    <w:name w:val="F439AB550CFD493998A9D331B6AC3107"/>
  </w:style>
  <w:style w:type="paragraph" w:customStyle="1" w:styleId="B60284E5A86345D68B19261AB96D7422">
    <w:name w:val="B60284E5A86345D68B19261AB96D7422"/>
  </w:style>
  <w:style w:type="paragraph" w:customStyle="1" w:styleId="84406A08397640DAB11C79877B9483AB">
    <w:name w:val="84406A08397640DAB11C79877B9483AB"/>
  </w:style>
  <w:style w:type="paragraph" w:customStyle="1" w:styleId="724EAD0F5B4B47CF95C21FC5172EEB70">
    <w:name w:val="724EAD0F5B4B47CF95C21FC5172EEB70"/>
  </w:style>
  <w:style w:type="paragraph" w:customStyle="1" w:styleId="E6E1A3CEBE4A4BFD8757F159AA9E416C">
    <w:name w:val="E6E1A3CEBE4A4BFD8757F159AA9E416C"/>
  </w:style>
  <w:style w:type="paragraph" w:customStyle="1" w:styleId="CB1D913EE49947A085572B05E07BAEFC">
    <w:name w:val="CB1D913EE49947A085572B05E07BAEFC"/>
  </w:style>
  <w:style w:type="paragraph" w:customStyle="1" w:styleId="232CA561FDD648EEAD1CA5CD71835DBF">
    <w:name w:val="232CA561FDD648EEAD1CA5CD71835DBF"/>
  </w:style>
  <w:style w:type="paragraph" w:customStyle="1" w:styleId="29451D90ED1D4316BEC2E512126EA213">
    <w:name w:val="29451D90ED1D4316BEC2E512126EA213"/>
  </w:style>
  <w:style w:type="paragraph" w:customStyle="1" w:styleId="C221C7BC28C64E09B08E0201B319B7E0">
    <w:name w:val="C221C7BC28C64E09B08E0201B319B7E0"/>
  </w:style>
  <w:style w:type="paragraph" w:customStyle="1" w:styleId="3BF297803E654FCA814625AC3E3413DB">
    <w:name w:val="3BF297803E654FCA814625AC3E3413DB"/>
  </w:style>
  <w:style w:type="paragraph" w:customStyle="1" w:styleId="2A7C725A44C1447A9AFE6CE04AF6FA6D">
    <w:name w:val="2A7C725A44C1447A9AFE6CE04AF6FA6D"/>
  </w:style>
  <w:style w:type="paragraph" w:customStyle="1" w:styleId="BEC38F7D7ACA43E58290296ECBEDCEF9">
    <w:name w:val="BEC38F7D7ACA43E58290296ECBEDCEF9"/>
  </w:style>
  <w:style w:type="paragraph" w:customStyle="1" w:styleId="C514964A38104229936F14D211140313">
    <w:name w:val="C514964A38104229936F14D211140313"/>
  </w:style>
  <w:style w:type="paragraph" w:customStyle="1" w:styleId="A137DD8DE3634DB59C5D23BBD443EAEF">
    <w:name w:val="A137DD8DE3634DB59C5D23BBD443EAEF"/>
  </w:style>
  <w:style w:type="paragraph" w:customStyle="1" w:styleId="3F0B1325D1D74DCF8197356A2E02CDA5">
    <w:name w:val="3F0B1325D1D74DCF8197356A2E02CDA5"/>
  </w:style>
  <w:style w:type="paragraph" w:customStyle="1" w:styleId="C1DC3F82AB43409598D79D75CD553CBB">
    <w:name w:val="C1DC3F82AB43409598D79D75CD553CBB"/>
  </w:style>
  <w:style w:type="paragraph" w:customStyle="1" w:styleId="86E003C4D5C14B2B82EF3B9635B10847">
    <w:name w:val="86E003C4D5C14B2B82EF3B9635B10847"/>
  </w:style>
  <w:style w:type="paragraph" w:customStyle="1" w:styleId="3D13CD28B23547759B28CE6FE30AC869">
    <w:name w:val="3D13CD28B23547759B28CE6FE30AC869"/>
  </w:style>
  <w:style w:type="paragraph" w:customStyle="1" w:styleId="924D76382B6E42378CAA854D798B7331">
    <w:name w:val="924D76382B6E42378CAA854D798B7331"/>
  </w:style>
  <w:style w:type="paragraph" w:customStyle="1" w:styleId="1A78CFF190E4454B8A91861E8329C0A7">
    <w:name w:val="1A78CFF190E4454B8A91861E8329C0A7"/>
  </w:style>
  <w:style w:type="paragraph" w:customStyle="1" w:styleId="A3DB08BBD79A42099F92E4DEFB9B5725">
    <w:name w:val="A3DB08BBD79A42099F92E4DEFB9B5725"/>
  </w:style>
  <w:style w:type="paragraph" w:customStyle="1" w:styleId="D26209CB2A494D4EBD9CE6E9AC663F1B">
    <w:name w:val="D26209CB2A494D4EBD9CE6E9AC663F1B"/>
  </w:style>
  <w:style w:type="paragraph" w:customStyle="1" w:styleId="65873C5AB414406F856873C2F15BF055">
    <w:name w:val="65873C5AB414406F856873C2F15BF055"/>
  </w:style>
  <w:style w:type="paragraph" w:customStyle="1" w:styleId="EEBF308F9DC4468C926128596D41DD94">
    <w:name w:val="EEBF308F9DC4468C926128596D41DD94"/>
  </w:style>
  <w:style w:type="paragraph" w:customStyle="1" w:styleId="71655BD933644E509943296F4F7721F4">
    <w:name w:val="71655BD933644E509943296F4F7721F4"/>
  </w:style>
  <w:style w:type="paragraph" w:customStyle="1" w:styleId="8E7602898B6142D69603797B27FD25D1">
    <w:name w:val="8E7602898B6142D69603797B27FD25D1"/>
  </w:style>
  <w:style w:type="paragraph" w:customStyle="1" w:styleId="F8D95724A5AB4B7AA5BCF6C3DD3C8BD6">
    <w:name w:val="F8D95724A5AB4B7AA5BCF6C3DD3C8BD6"/>
  </w:style>
  <w:style w:type="paragraph" w:customStyle="1" w:styleId="698D9A94AA5B48349CD6FD188D33E96C">
    <w:name w:val="698D9A94AA5B48349CD6FD188D33E96C"/>
  </w:style>
  <w:style w:type="paragraph" w:customStyle="1" w:styleId="BA81E7A35237441AAC91EAAB10056B68">
    <w:name w:val="BA81E7A35237441AAC91EAAB10056B68"/>
  </w:style>
  <w:style w:type="paragraph" w:customStyle="1" w:styleId="E30050867DE64C12B7E294B6C39764B2">
    <w:name w:val="E30050867DE64C12B7E294B6C39764B2"/>
  </w:style>
  <w:style w:type="paragraph" w:customStyle="1" w:styleId="D5CDA66B63AA46AEA033AA29CBE31FB7">
    <w:name w:val="D5CDA66B63AA46AEA033AA29CBE31FB7"/>
  </w:style>
  <w:style w:type="paragraph" w:customStyle="1" w:styleId="F39C2C1922A341F3A2DC422C16CCFF6A">
    <w:name w:val="F39C2C1922A341F3A2DC422C16CCFF6A"/>
  </w:style>
  <w:style w:type="paragraph" w:customStyle="1" w:styleId="B89D1CC65252441D81E9511B7C65F5A6">
    <w:name w:val="B89D1CC65252441D81E9511B7C65F5A6"/>
  </w:style>
  <w:style w:type="paragraph" w:customStyle="1" w:styleId="E692156113BA4ECDAD7AA1DDF3DFD58E">
    <w:name w:val="E692156113BA4ECDAD7AA1DDF3DFD58E"/>
  </w:style>
  <w:style w:type="paragraph" w:customStyle="1" w:styleId="641515E6F9DE47F8A524C638B73F9FF8">
    <w:name w:val="641515E6F9DE47F8A524C638B73F9FF8"/>
  </w:style>
  <w:style w:type="paragraph" w:customStyle="1" w:styleId="5673D1A02B6A4BBA865FDC3B3511D104">
    <w:name w:val="5673D1A02B6A4BBA865FDC3B3511D104"/>
  </w:style>
  <w:style w:type="paragraph" w:customStyle="1" w:styleId="B3498731917A4CE98A36EAAA32F8B2A7">
    <w:name w:val="B3498731917A4CE98A36EAAA32F8B2A7"/>
  </w:style>
  <w:style w:type="paragraph" w:customStyle="1" w:styleId="949944EF26984B51AC1ED101E914C52F">
    <w:name w:val="949944EF26984B51AC1ED101E914C52F"/>
  </w:style>
  <w:style w:type="paragraph" w:customStyle="1" w:styleId="88C48DF483D2434CB97869FCDEFD4332">
    <w:name w:val="88C48DF483D2434CB97869FCDEFD4332"/>
  </w:style>
  <w:style w:type="paragraph" w:customStyle="1" w:styleId="E9840461CA9B4CE5B54ABA0AB5F5C164">
    <w:name w:val="E9840461CA9B4CE5B54ABA0AB5F5C164"/>
  </w:style>
  <w:style w:type="paragraph" w:customStyle="1" w:styleId="9EDA29E105F646F38DABF1FC5DBC90D2">
    <w:name w:val="9EDA29E105F646F38DABF1FC5DBC90D2"/>
  </w:style>
  <w:style w:type="paragraph" w:customStyle="1" w:styleId="22EBCFA29CDA4EB9B6BCEEEFCD81FD18">
    <w:name w:val="22EBCFA29CDA4EB9B6BCEEEFCD81FD18"/>
  </w:style>
  <w:style w:type="paragraph" w:customStyle="1" w:styleId="CB36B19E9583437BB7C9DBCED9D3DF90">
    <w:name w:val="CB36B19E9583437BB7C9DBCED9D3DF90"/>
  </w:style>
  <w:style w:type="paragraph" w:customStyle="1" w:styleId="AA1DE35CB7C9494092FBD05AA50EE8C3">
    <w:name w:val="AA1DE35CB7C9494092FBD05AA50EE8C3"/>
  </w:style>
  <w:style w:type="paragraph" w:customStyle="1" w:styleId="866352CF0C084CFBBE2E2C767895BC86">
    <w:name w:val="866352CF0C084CFBBE2E2C767895BC86"/>
  </w:style>
  <w:style w:type="paragraph" w:customStyle="1" w:styleId="6615AF0B21B4498FB731A0669130C88E">
    <w:name w:val="6615AF0B21B4498FB731A0669130C88E"/>
  </w:style>
  <w:style w:type="paragraph" w:customStyle="1" w:styleId="33E74520595547E28A9A8C99A5D20E54">
    <w:name w:val="33E74520595547E28A9A8C99A5D20E54"/>
  </w:style>
  <w:style w:type="paragraph" w:customStyle="1" w:styleId="811049D1D37F43D598119CC2D3B592B6">
    <w:name w:val="811049D1D37F43D598119CC2D3B592B6"/>
  </w:style>
  <w:style w:type="paragraph" w:customStyle="1" w:styleId="370C5C78BB01472A8E5F256AABF5352E">
    <w:name w:val="370C5C78BB01472A8E5F256AABF5352E"/>
  </w:style>
  <w:style w:type="paragraph" w:customStyle="1" w:styleId="8587BF1E160E443DA558DC6CCE36B1BA">
    <w:name w:val="8587BF1E160E443DA558DC6CCE36B1BA"/>
  </w:style>
  <w:style w:type="paragraph" w:customStyle="1" w:styleId="B6DE92F8F00F4787A541306A8BD0ECD5">
    <w:name w:val="B6DE92F8F00F4787A541306A8BD0ECD5"/>
  </w:style>
  <w:style w:type="paragraph" w:customStyle="1" w:styleId="13DB132A9710411BB9828C8B43C6394F">
    <w:name w:val="13DB132A9710411BB9828C8B43C6394F"/>
  </w:style>
  <w:style w:type="paragraph" w:customStyle="1" w:styleId="405432B3A0FB471BBC20E95BCFDE6E04">
    <w:name w:val="405432B3A0FB471BBC20E95BCFDE6E04"/>
  </w:style>
  <w:style w:type="paragraph" w:customStyle="1" w:styleId="BFF492F587924093BD7855858B967A23">
    <w:name w:val="BFF492F587924093BD7855858B967A23"/>
  </w:style>
  <w:style w:type="paragraph" w:customStyle="1" w:styleId="65667C8752CA4377AA2A3ECC953631FD">
    <w:name w:val="65667C8752CA4377AA2A3ECC953631FD"/>
  </w:style>
  <w:style w:type="paragraph" w:customStyle="1" w:styleId="89CA644194054089935797D353276894">
    <w:name w:val="89CA644194054089935797D353276894"/>
  </w:style>
  <w:style w:type="paragraph" w:customStyle="1" w:styleId="11B074ECC8EF48EA8D83569CE5691C30">
    <w:name w:val="11B074ECC8EF48EA8D83569CE5691C30"/>
  </w:style>
  <w:style w:type="paragraph" w:customStyle="1" w:styleId="13FA94D656B647199AC13C8070086979">
    <w:name w:val="13FA94D656B647199AC13C8070086979"/>
  </w:style>
  <w:style w:type="paragraph" w:customStyle="1" w:styleId="3A2675F02D864A5B8E9665DFAFD24443">
    <w:name w:val="3A2675F02D864A5B8E9665DFAFD24443"/>
  </w:style>
  <w:style w:type="paragraph" w:customStyle="1" w:styleId="83CD0F69410D4E32A5F1B491FAB0281E">
    <w:name w:val="83CD0F69410D4E32A5F1B491FAB0281E"/>
  </w:style>
  <w:style w:type="paragraph" w:customStyle="1" w:styleId="0FA122C2854C461CB4EA53E9C30B4A7A">
    <w:name w:val="0FA122C2854C461CB4EA53E9C30B4A7A"/>
  </w:style>
  <w:style w:type="paragraph" w:customStyle="1" w:styleId="5E7033070FD74E3B899A3B7F21360845">
    <w:name w:val="5E7033070FD74E3B899A3B7F21360845"/>
  </w:style>
  <w:style w:type="paragraph" w:customStyle="1" w:styleId="8AF05C783806412FA48AD4478A2AE133">
    <w:name w:val="8AF05C783806412FA48AD4478A2AE133"/>
  </w:style>
  <w:style w:type="paragraph" w:customStyle="1" w:styleId="BAF1135D9D24415FA89FFE7C5D424722">
    <w:name w:val="BAF1135D9D24415FA89FFE7C5D424722"/>
  </w:style>
  <w:style w:type="paragraph" w:customStyle="1" w:styleId="DA040BC3021D428C89CC72DEE0EACB49">
    <w:name w:val="DA040BC3021D428C89CC72DEE0EACB49"/>
  </w:style>
  <w:style w:type="paragraph" w:customStyle="1" w:styleId="F3114C216DC14268B900BA2E69EDC809">
    <w:name w:val="F3114C216DC14268B900BA2E69EDC809"/>
  </w:style>
  <w:style w:type="paragraph" w:customStyle="1" w:styleId="F2B20B2028B64B7B94D48BD893A3F007">
    <w:name w:val="F2B20B2028B64B7B94D48BD893A3F007"/>
  </w:style>
  <w:style w:type="paragraph" w:customStyle="1" w:styleId="DD1ADDD2C5BB4606BED41340D13B1C62">
    <w:name w:val="DD1ADDD2C5BB4606BED41340D13B1C62"/>
  </w:style>
  <w:style w:type="paragraph" w:customStyle="1" w:styleId="7E591DF449C448DBA8796AAF76330389">
    <w:name w:val="7E591DF449C448DBA8796AAF76330389"/>
  </w:style>
  <w:style w:type="paragraph" w:customStyle="1" w:styleId="DBFD00F061F54F74A4DEA7F871BE2150">
    <w:name w:val="DBFD00F061F54F74A4DEA7F871BE2150"/>
  </w:style>
  <w:style w:type="paragraph" w:customStyle="1" w:styleId="7346C2B116A54CE3B024EE1231D9CC15">
    <w:name w:val="7346C2B116A54CE3B024EE1231D9CC15"/>
  </w:style>
  <w:style w:type="paragraph" w:customStyle="1" w:styleId="7D3FAA85247B44E3A894F90E1678EE4F">
    <w:name w:val="7D3FAA85247B44E3A894F90E1678EE4F"/>
  </w:style>
  <w:style w:type="paragraph" w:customStyle="1" w:styleId="CCA681ABC1934B6FB70C5524CB5B58DE">
    <w:name w:val="CCA681ABC1934B6FB70C5524CB5B58DE"/>
  </w:style>
  <w:style w:type="paragraph" w:customStyle="1" w:styleId="93EE3C6CB1FE4E2D8D1FC39A5EB179EE">
    <w:name w:val="93EE3C6CB1FE4E2D8D1FC39A5EB179EE"/>
  </w:style>
  <w:style w:type="paragraph" w:customStyle="1" w:styleId="ADCB8D7F9C37478DB6285374AC88C8CB">
    <w:name w:val="ADCB8D7F9C37478DB6285374AC88C8CB"/>
  </w:style>
  <w:style w:type="paragraph" w:customStyle="1" w:styleId="E87968ED7A4D4B63BF2641BAA65A1C26">
    <w:name w:val="E87968ED7A4D4B63BF2641BAA65A1C26"/>
  </w:style>
  <w:style w:type="paragraph" w:customStyle="1" w:styleId="4CA19E21930646CF9BD49BFF56C60BCC">
    <w:name w:val="4CA19E21930646CF9BD49BFF56C60BCC"/>
  </w:style>
  <w:style w:type="paragraph" w:customStyle="1" w:styleId="8DE1C7BA73FB46D2BEDE31717D14CF04">
    <w:name w:val="8DE1C7BA73FB46D2BEDE31717D14CF04"/>
  </w:style>
  <w:style w:type="paragraph" w:customStyle="1" w:styleId="4A9080377F9047BD8914DE8F93E101E0">
    <w:name w:val="4A9080377F9047BD8914DE8F93E101E0"/>
  </w:style>
  <w:style w:type="paragraph" w:customStyle="1" w:styleId="8D87AEE5D2F54DFE9EDC45B962F9EAB6">
    <w:name w:val="8D87AEE5D2F54DFE9EDC45B962F9EAB6"/>
  </w:style>
  <w:style w:type="paragraph" w:customStyle="1" w:styleId="01F6530A82164F829085B8EA5DF0A7DF">
    <w:name w:val="01F6530A82164F829085B8EA5DF0A7DF"/>
  </w:style>
  <w:style w:type="paragraph" w:customStyle="1" w:styleId="C05D8FDED65E48768860A56D12DFF1A2">
    <w:name w:val="C05D8FDED65E48768860A56D12DFF1A2"/>
  </w:style>
  <w:style w:type="paragraph" w:customStyle="1" w:styleId="4E04140E890A49E6BCF199DC913CECD7">
    <w:name w:val="4E04140E890A49E6BCF199DC913CECD7"/>
  </w:style>
  <w:style w:type="paragraph" w:customStyle="1" w:styleId="C8BB7D2F9F514E4EBA84EEDE37C66B09">
    <w:name w:val="C8BB7D2F9F514E4EBA84EEDE37C66B09"/>
  </w:style>
  <w:style w:type="paragraph" w:customStyle="1" w:styleId="21C5A9BB7565446F8131E571DDD7B9C2">
    <w:name w:val="21C5A9BB7565446F8131E571DDD7B9C2"/>
  </w:style>
  <w:style w:type="paragraph" w:customStyle="1" w:styleId="C2F1535231E3454FA172FC499319C4A7">
    <w:name w:val="C2F1535231E3454FA172FC499319C4A7"/>
  </w:style>
  <w:style w:type="paragraph" w:customStyle="1" w:styleId="46A0B39241C34D2F9FD6ACF1ADE5BBA0">
    <w:name w:val="46A0B39241C34D2F9FD6ACF1ADE5BBA0"/>
  </w:style>
  <w:style w:type="paragraph" w:customStyle="1" w:styleId="B76CBA3441AC4C4F9E3CD9962D23FCBC">
    <w:name w:val="B76CBA3441AC4C4F9E3CD9962D23FCBC"/>
  </w:style>
  <w:style w:type="paragraph" w:customStyle="1" w:styleId="051F1428A7E04439AC1349A8E1FD4432">
    <w:name w:val="051F1428A7E04439AC1349A8E1FD4432"/>
  </w:style>
  <w:style w:type="paragraph" w:customStyle="1" w:styleId="F5B61C3BAC7C4A1985045727B5A5C8D8">
    <w:name w:val="F5B61C3BAC7C4A1985045727B5A5C8D8"/>
  </w:style>
  <w:style w:type="paragraph" w:customStyle="1" w:styleId="F514603C418645A0B8CE1896FE782B4E">
    <w:name w:val="F514603C418645A0B8CE1896FE782B4E"/>
  </w:style>
  <w:style w:type="paragraph" w:customStyle="1" w:styleId="661AE1ADB92A4380A879FFE92B162158">
    <w:name w:val="661AE1ADB92A4380A879FFE92B162158"/>
  </w:style>
  <w:style w:type="paragraph" w:customStyle="1" w:styleId="41EAE7C8A52C4BE5AA22276E0A1805DE">
    <w:name w:val="41EAE7C8A52C4BE5AA22276E0A1805DE"/>
  </w:style>
  <w:style w:type="paragraph" w:customStyle="1" w:styleId="26CEABA0AEB54EE0864254B7B21E996F">
    <w:name w:val="26CEABA0AEB54EE0864254B7B21E996F"/>
  </w:style>
  <w:style w:type="paragraph" w:customStyle="1" w:styleId="8F3D08329A614B70BABB1F19B114BC2C">
    <w:name w:val="8F3D08329A614B70BABB1F19B114BC2C"/>
  </w:style>
  <w:style w:type="paragraph" w:customStyle="1" w:styleId="9FE8A31B98024C66973D6B7339FA9E60">
    <w:name w:val="9FE8A31B98024C66973D6B7339FA9E60"/>
  </w:style>
  <w:style w:type="paragraph" w:customStyle="1" w:styleId="3807A6FABC1C4F54BCA87D21C1D31C8C">
    <w:name w:val="3807A6FABC1C4F54BCA87D21C1D31C8C"/>
  </w:style>
  <w:style w:type="paragraph" w:customStyle="1" w:styleId="96C5A6F0A5B94DB5A515A2CE6BB11618">
    <w:name w:val="96C5A6F0A5B94DB5A515A2CE6BB11618"/>
  </w:style>
  <w:style w:type="paragraph" w:customStyle="1" w:styleId="FE275F8B0F5A46DF99AC326AA4E3635E">
    <w:name w:val="FE275F8B0F5A46DF99AC326AA4E3635E"/>
  </w:style>
  <w:style w:type="paragraph" w:customStyle="1" w:styleId="B7B4EB23178848AEB512328126741049">
    <w:name w:val="B7B4EB23178848AEB512328126741049"/>
  </w:style>
  <w:style w:type="paragraph" w:customStyle="1" w:styleId="BF1D67C35FAA4410B3151D34C6D34D13">
    <w:name w:val="BF1D67C35FAA4410B3151D34C6D34D13"/>
  </w:style>
  <w:style w:type="paragraph" w:customStyle="1" w:styleId="33AED67D22B446EE82D5B60F1DAFFA30">
    <w:name w:val="33AED67D22B446EE82D5B60F1DAFFA30"/>
  </w:style>
  <w:style w:type="paragraph" w:customStyle="1" w:styleId="692376D92CB94A7FBE5245BE3067A211">
    <w:name w:val="692376D92CB94A7FBE5245BE3067A211"/>
  </w:style>
  <w:style w:type="paragraph" w:customStyle="1" w:styleId="332227F0CF7A47908B520508BD272E0B">
    <w:name w:val="332227F0CF7A47908B520508BD272E0B"/>
  </w:style>
  <w:style w:type="paragraph" w:customStyle="1" w:styleId="0E59F25EC3114106AC74F9A270025D75">
    <w:name w:val="0E59F25EC3114106AC74F9A270025D75"/>
  </w:style>
  <w:style w:type="paragraph" w:customStyle="1" w:styleId="C431C889B1E4436D8791783DD4E096E1">
    <w:name w:val="C431C889B1E4436D8791783DD4E096E1"/>
  </w:style>
  <w:style w:type="paragraph" w:customStyle="1" w:styleId="B3811BB4452341BCBFD9FC8081C33F73">
    <w:name w:val="B3811BB4452341BCBFD9FC8081C33F73"/>
  </w:style>
  <w:style w:type="paragraph" w:customStyle="1" w:styleId="7BCD46BAA29D4DA28F3299605F6FF89A">
    <w:name w:val="7BCD46BAA29D4DA28F3299605F6FF8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4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Nolan Manteufel</dc:creator>
  <cp:lastModifiedBy>Nolan Manteufel</cp:lastModifiedBy>
  <cp:revision>2</cp:revision>
  <cp:lastPrinted>2023-02-06T01:31:00Z</cp:lastPrinted>
  <dcterms:created xsi:type="dcterms:W3CDTF">2023-02-06T01:26:00Z</dcterms:created>
  <dcterms:modified xsi:type="dcterms:W3CDTF">2023-02-06T01:31:00Z</dcterms:modified>
</cp:coreProperties>
</file>