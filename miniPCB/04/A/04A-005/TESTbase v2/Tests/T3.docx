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INDENTIFICATION"/>
      </w:tblPr>
      <w:tblGrid>
        <w:gridCol w:w="1689"/>
        <w:gridCol w:w="3834"/>
        <w:gridCol w:w="1517"/>
        <w:gridCol w:w="3760"/>
      </w:tblGrid>
      <w:tr w:rsidR="00A93F7F" w14:paraId="4E07C67B" w14:textId="77777777" w:rsidTr="00F16C3A">
        <w:tc>
          <w:tcPr>
            <w:tcW w:w="10922" w:type="dxa"/>
            <w:gridSpan w:val="4"/>
            <w:tcBorders>
              <w:bottom w:val="single" w:sz="4" w:space="0" w:color="3B3838" w:themeColor="background2" w:themeShade="40"/>
            </w:tcBorders>
          </w:tcPr>
          <w:p w14:paraId="7742857B" w14:textId="77777777" w:rsidR="00A93F7F" w:rsidRDefault="00A93F7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IDENTIFICATION</w:t>
            </w:r>
          </w:p>
        </w:tc>
      </w:tr>
      <w:tr w:rsidR="007D7AE9" w14:paraId="5429135A" w14:textId="77777777" w:rsidTr="00F16C3A">
        <w:tc>
          <w:tcPr>
            <w:tcW w:w="10922" w:type="dxa"/>
            <w:gridSpan w:val="4"/>
            <w:tcBorders>
              <w:top w:val="single" w:sz="4" w:space="0" w:color="3B3838" w:themeColor="background2" w:themeShade="40"/>
            </w:tcBorders>
          </w:tcPr>
          <w:p w14:paraId="1B562DD5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7352A4B2" w14:textId="77777777" w:rsidTr="00F16C3A">
        <w:trPr>
          <w:trHeight w:val="720"/>
        </w:trPr>
        <w:sdt>
          <w:sdtPr>
            <w:tag w:val="TEST_NAME"/>
            <w:id w:val="52664004"/>
            <w:lock w:val="sdtLocked"/>
            <w:placeholder>
              <w:docPart w:val="D9061355BD9C4C7B88FAC0402501F978"/>
            </w:placeholder>
            <w:text/>
          </w:sdtPr>
          <w:sdtContent>
            <w:tc>
              <w:tcPr>
                <w:tcW w:w="10922" w:type="dxa"/>
                <w:gridSpan w:val="4"/>
                <w:tcBorders>
                  <w:bottom w:val="single" w:sz="8" w:space="0" w:color="000000" w:themeColor="text1"/>
                </w:tcBorders>
                <w:vAlign w:val="center"/>
              </w:tcPr>
              <w:p w14:paraId="46D84EC5" w14:textId="7185CE0E" w:rsidR="007D7AE9" w:rsidRDefault="003257BB" w:rsidP="00634756">
                <w:pPr>
                  <w:pStyle w:val="Title"/>
                </w:pPr>
                <w:r w:rsidRPr="003257BB">
                  <w:t>U1 Pin 1 Short-Circuit</w:t>
                </w:r>
              </w:p>
            </w:tc>
          </w:sdtContent>
        </w:sdt>
      </w:tr>
      <w:tr w:rsidR="000715B0" w14:paraId="050E4E5B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4485254B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A2CEFF07962A4105A7F88ABAC24E41ED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2F485FD" w14:textId="42CF595D" w:rsidR="000715B0" w:rsidRDefault="003257BB" w:rsidP="000715B0">
                <w:pPr>
                  <w:spacing w:line="259" w:lineRule="auto"/>
                </w:pPr>
                <w:r>
                  <w:t>T3</w:t>
                </w:r>
              </w:p>
            </w:tc>
          </w:sdtContent>
        </w:sdt>
        <w:tc>
          <w:tcPr>
            <w:tcW w:w="1533" w:type="dxa"/>
            <w:vAlign w:val="center"/>
          </w:tcPr>
          <w:p w14:paraId="39C50949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639E14726EE148CD85D7E80CC9BB8DB5"/>
            </w:placeholder>
            <w:text/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7020F35" w14:textId="5483B650" w:rsidR="000715B0" w:rsidRDefault="003257BB" w:rsidP="000715B0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</w:tr>
      <w:tr w:rsidR="000715B0" w14:paraId="2C23C7EC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10E0B454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AF508F0148DD4C5085172288E97AC2BD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772C7FF" w14:textId="07E1B551" w:rsidR="000715B0" w:rsidRDefault="003257BB" w:rsidP="000715B0">
                <w:pPr>
                  <w:spacing w:line="259" w:lineRule="auto"/>
                </w:pPr>
                <w:r>
                  <w:t>T2</w:t>
                </w:r>
              </w:p>
            </w:tc>
          </w:sdtContent>
        </w:sdt>
        <w:tc>
          <w:tcPr>
            <w:tcW w:w="1533" w:type="dxa"/>
            <w:vAlign w:val="center"/>
          </w:tcPr>
          <w:p w14:paraId="296F2E12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1301810069"/>
            <w:placeholder>
              <w:docPart w:val="899B2DBEB460463B8AC6F556DC2FF2D0"/>
            </w:placeholder>
            <w:comboBox>
              <w:listItem w:value="Choose an item."/>
              <w:listItem w:displayText="STATIC" w:value="STATIC"/>
              <w:listItem w:displayText="PERFORMANCE" w:value="PERFORMANCE"/>
              <w:listItem w:displayText="DIAGNOSTIC" w:value="DIAGNOSTIC"/>
            </w:comboBox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947375E" w14:textId="02EAD269" w:rsidR="000715B0" w:rsidRDefault="003257BB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</w:tbl>
    <w:p w14:paraId="73B97A1B" w14:textId="77777777" w:rsidR="00D35752" w:rsidRDefault="00D3575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3B3838" w:themeColor="background2" w:themeShade="40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ONENTS UNDER TEST"/>
      </w:tblPr>
      <w:tblGrid>
        <w:gridCol w:w="1246"/>
        <w:gridCol w:w="2388"/>
        <w:gridCol w:w="2862"/>
        <w:gridCol w:w="2152"/>
        <w:gridCol w:w="2152"/>
      </w:tblGrid>
      <w:tr w:rsidR="00F15FFF" w:rsidRPr="00576815" w14:paraId="457ADBB9" w14:textId="77777777" w:rsidTr="00F16C3A">
        <w:trPr>
          <w:trHeight w:val="720"/>
        </w:trPr>
        <w:tc>
          <w:tcPr>
            <w:tcW w:w="10922" w:type="dxa"/>
            <w:gridSpan w:val="5"/>
            <w:vAlign w:val="center"/>
          </w:tcPr>
          <w:p w14:paraId="2D8E41B1" w14:textId="77777777" w:rsidR="00F15FFF" w:rsidRDefault="00F15FF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COMPONENTS UNDER TEST</w:t>
            </w:r>
          </w:p>
        </w:tc>
      </w:tr>
      <w:tr w:rsidR="001618D1" w:rsidRPr="00576815" w14:paraId="28103BE0" w14:textId="77777777" w:rsidTr="00F16C3A">
        <w:trPr>
          <w:trHeight w:val="141"/>
        </w:trPr>
        <w:tc>
          <w:tcPr>
            <w:tcW w:w="1260" w:type="dxa"/>
            <w:vAlign w:val="center"/>
          </w:tcPr>
          <w:p w14:paraId="154C196F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REF DES</w:t>
            </w:r>
          </w:p>
        </w:tc>
        <w:tc>
          <w:tcPr>
            <w:tcW w:w="2415" w:type="dxa"/>
            <w:vAlign w:val="center"/>
          </w:tcPr>
          <w:p w14:paraId="237866E8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895" w:type="dxa"/>
            <w:vAlign w:val="center"/>
          </w:tcPr>
          <w:p w14:paraId="5D1092DE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FDF3E84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FAILURE MODE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26E2F10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LIMIT</w:t>
            </w:r>
          </w:p>
        </w:tc>
      </w:tr>
      <w:tr w:rsidR="001618D1" w14:paraId="34B19B9A" w14:textId="77777777" w:rsidTr="00F16C3A">
        <w:trPr>
          <w:trHeight w:val="138"/>
        </w:trPr>
        <w:sdt>
          <w:sdtPr>
            <w:tag w:val="RD1"/>
            <w:id w:val="-1846081135"/>
            <w:placeholder>
              <w:docPart w:val="0C60F530083149A99B78FE6C5748F508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1D5C9A8" w14:textId="46DC406B" w:rsidR="001618D1" w:rsidRDefault="003257BB" w:rsidP="001618D1">
                <w:pPr>
                  <w:spacing w:line="259" w:lineRule="auto"/>
                  <w:jc w:val="center"/>
                </w:pPr>
                <w:r>
                  <w:t>U1</w:t>
                </w:r>
              </w:p>
            </w:tc>
          </w:sdtContent>
        </w:sdt>
        <w:sdt>
          <w:sdtPr>
            <w:tag w:val="TYPE1"/>
            <w:id w:val="-28345380"/>
            <w:placeholder>
              <w:docPart w:val="7A6F351222684CD4A7E758F3B6A71F5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1A5FE3C" w14:textId="3DB68266" w:rsidR="001618D1" w:rsidRDefault="003257BB" w:rsidP="001618D1">
                <w:pPr>
                  <w:pStyle w:val="FormSmall"/>
                  <w:jc w:val="center"/>
                </w:pPr>
                <w:r>
                  <w:t>IC (ANALOG)</w:t>
                </w:r>
              </w:p>
            </w:tc>
          </w:sdtContent>
        </w:sdt>
        <w:sdt>
          <w:sdtPr>
            <w:tag w:val="PARAMETER1"/>
            <w:id w:val="2091112072"/>
            <w:placeholder>
              <w:docPart w:val="B34402E20AC24978BC89D2B90A590B34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8171338" w14:textId="52E76148" w:rsidR="001618D1" w:rsidRDefault="003257BB" w:rsidP="001618D1">
                <w:pPr>
                  <w:pStyle w:val="FormSmall"/>
                  <w:jc w:val="center"/>
                </w:pPr>
                <w:r>
                  <w:t>CONTINUITY</w:t>
                </w:r>
              </w:p>
            </w:tc>
          </w:sdtContent>
        </w:sdt>
        <w:sdt>
          <w:sdtPr>
            <w:tag w:val="FM1A"/>
            <w:id w:val="-1035653336"/>
            <w:placeholder>
              <w:docPart w:val="9BD25472F82C47D7A580F2AF4F6FDF1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84939DD" w14:textId="4256D95D" w:rsidR="001618D1" w:rsidRPr="00CE53EC" w:rsidRDefault="003257BB" w:rsidP="001618D1">
                <w:pPr>
                  <w:pStyle w:val="FormSmall"/>
                  <w:jc w:val="center"/>
                </w:pPr>
                <w:r>
                  <w:t>Short Circuit</w:t>
                </w:r>
              </w:p>
            </w:tc>
          </w:sdtContent>
        </w:sdt>
        <w:sdt>
          <w:sdtPr>
            <w:tag w:val="TL1A"/>
            <w:id w:val="222040927"/>
            <w:placeholder>
              <w:docPart w:val="5B9D6AC4F3D34FF6B13F5A8541852C0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C3DAA0E" w14:textId="09129230" w:rsidR="001618D1" w:rsidRDefault="003257BB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6A7662F6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CAB257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CC9C4E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39407B2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B"/>
            <w:id w:val="212161658"/>
            <w:placeholder>
              <w:docPart w:val="48889DEC51C24F8AAC57684589AA922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0F8049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B"/>
            <w:id w:val="-1727055958"/>
            <w:placeholder>
              <w:docPart w:val="47F8769AA8EB41C99ED7AF6B95C07EE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5D5E9C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BCE0D1C" w14:textId="77777777" w:rsidTr="00F16C3A">
        <w:trPr>
          <w:trHeight w:val="138"/>
        </w:trPr>
        <w:sdt>
          <w:sdtPr>
            <w:tag w:val="RD2"/>
            <w:id w:val="952138074"/>
            <w:placeholder>
              <w:docPart w:val="6DEB165A796F418D94943E59354CF70A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ABF783E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2"/>
            <w:id w:val="-577669341"/>
            <w:placeholder>
              <w:docPart w:val="3E155C36DDDF4DC39758395DF7900041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E74CC8B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2"/>
            <w:id w:val="1888303915"/>
            <w:placeholder>
              <w:docPart w:val="A67F1CB20DD247EFBE7171289F0BD1E4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1D7F185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2A"/>
            <w:id w:val="-1123608929"/>
            <w:placeholder>
              <w:docPart w:val="8540DB633FB34C6197924977D012322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459736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A"/>
            <w:id w:val="-1042753683"/>
            <w:placeholder>
              <w:docPart w:val="0BB1D6288B9B4F47899E19ABC13E1B5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6ADFCF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2E2091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AD9B74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D59CD6E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392AC150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2B"/>
            <w:id w:val="430710632"/>
            <w:placeholder>
              <w:docPart w:val="0EAECBAD03BA435BB7DCAF67E001661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846F76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B"/>
            <w:id w:val="1746912421"/>
            <w:placeholder>
              <w:docPart w:val="DC961191EBD04465987343DAF88ADE0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58ED08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C18AB17" w14:textId="77777777" w:rsidTr="00F16C3A">
        <w:trPr>
          <w:trHeight w:val="138"/>
        </w:trPr>
        <w:sdt>
          <w:sdtPr>
            <w:tag w:val="RD3"/>
            <w:id w:val="-1011450419"/>
            <w:placeholder>
              <w:docPart w:val="EAB87FFC71604613B26566D5E86E48AF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48430A4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3"/>
            <w:id w:val="-1382635557"/>
            <w:placeholder>
              <w:docPart w:val="888F09D7A36249E0A7884CF31A8003E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E4AE9A1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3"/>
            <w:id w:val="-1060790685"/>
            <w:placeholder>
              <w:docPart w:val="B6EF8C557E8C4CF48406AFBEE539250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AF1AE76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3A"/>
            <w:id w:val="-1328591039"/>
            <w:placeholder>
              <w:docPart w:val="16B96A3908AF4B1A949226F3596FCDC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4BED12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A"/>
            <w:id w:val="-208274476"/>
            <w:placeholder>
              <w:docPart w:val="53BC3BE128A04F269178D3605BF74F4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76A179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C1E1E65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39686F04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677C83D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C49B98E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3B"/>
            <w:id w:val="2064602553"/>
            <w:placeholder>
              <w:docPart w:val="9D4AD83C3B554AC08740B7F9776A3FE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3605DE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B"/>
            <w:id w:val="-2003965622"/>
            <w:placeholder>
              <w:docPart w:val="FF0B680AD99840AF9A560E47892CA28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2FFD86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7ADCDF7" w14:textId="77777777" w:rsidTr="00F16C3A">
        <w:trPr>
          <w:trHeight w:val="138"/>
        </w:trPr>
        <w:sdt>
          <w:sdtPr>
            <w:tag w:val="RD4"/>
            <w:id w:val="481123550"/>
            <w:placeholder>
              <w:docPart w:val="8C2A536EFC354DED9CD934AE06C310ED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A80D1E7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4"/>
            <w:id w:val="-1678029548"/>
            <w:placeholder>
              <w:docPart w:val="7ADBFF61D8E64A20AB67198CED6580A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B0140CA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4"/>
            <w:id w:val="856852595"/>
            <w:placeholder>
              <w:docPart w:val="A29D4B4DB6F7486B9BC3E26AADD43FAA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A1F7639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4A"/>
            <w:id w:val="-772856151"/>
            <w:placeholder>
              <w:docPart w:val="F29937D0C0D24334ABB4B494529555B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40757A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A"/>
            <w:id w:val="-1557850140"/>
            <w:placeholder>
              <w:docPart w:val="14D2F4CFF5A948EAA0D09469FC41ED5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8BB621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3C5C155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1C34184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AB5350D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4C1143A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4B"/>
            <w:id w:val="-17241053"/>
            <w:placeholder>
              <w:docPart w:val="348559222DDF4389950827B9AA9FFCA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E31F37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B"/>
            <w:id w:val="-844623004"/>
            <w:placeholder>
              <w:docPart w:val="353B84C2C2674747855D3A28005ED7E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D56534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4193739" w14:textId="77777777" w:rsidTr="00F16C3A">
        <w:trPr>
          <w:trHeight w:val="138"/>
        </w:trPr>
        <w:sdt>
          <w:sdtPr>
            <w:tag w:val="RD5"/>
            <w:id w:val="-1661305086"/>
            <w:placeholder>
              <w:docPart w:val="9A0135EF74214A9EA04E64D1DB6E5FFF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4969AFE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5"/>
            <w:id w:val="-1519926708"/>
            <w:placeholder>
              <w:docPart w:val="1734FB2AB7EA4563BF82E94E331A08A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0C4D632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5"/>
            <w:id w:val="-1677026777"/>
            <w:placeholder>
              <w:docPart w:val="28D87DA0972A4A0F82C912CD45BC451A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A5A006D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5A"/>
            <w:id w:val="-2121132621"/>
            <w:placeholder>
              <w:docPart w:val="30C61FE72C2040C49A8CDFF7DE4884E3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9CF1B4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A"/>
            <w:id w:val="588118459"/>
            <w:placeholder>
              <w:docPart w:val="6E00F3DDE90944379487EE293568FD6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956702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DB0A240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3668623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D8DCAE0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3ACD1DD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5B"/>
            <w:id w:val="-668874579"/>
            <w:placeholder>
              <w:docPart w:val="869FB66A34514200BEFAD70423D7FC4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7FBC0A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B"/>
            <w:id w:val="-93554318"/>
            <w:placeholder>
              <w:docPart w:val="8B1D07CCEC63422D8CC099DB0C9DBB6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019ED4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C2FB601" w14:textId="77777777" w:rsidTr="00F16C3A">
        <w:trPr>
          <w:trHeight w:val="138"/>
        </w:trPr>
        <w:sdt>
          <w:sdtPr>
            <w:tag w:val="RD6"/>
            <w:id w:val="487287459"/>
            <w:placeholder>
              <w:docPart w:val="499ADEE861E442F6BA054AF259DB7EAC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C4D227A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6"/>
            <w:id w:val="-2018372317"/>
            <w:placeholder>
              <w:docPart w:val="1F56AB527C1D468DBFE6DBDD6F66341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630891F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6"/>
            <w:id w:val="-1811783556"/>
            <w:placeholder>
              <w:docPart w:val="9C5015D13DA14CE8B69054688A7ACB18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F094C31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6A"/>
            <w:id w:val="455065362"/>
            <w:placeholder>
              <w:docPart w:val="E7E6D4E871F44E1E972698CF38433AE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2BCDD2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A"/>
            <w:id w:val="-1343314819"/>
            <w:placeholder>
              <w:docPart w:val="93C25A74857F47F1866122348481750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27CE37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16C48B7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D6639C7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5C352F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152DF7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6B"/>
            <w:id w:val="-1522619457"/>
            <w:placeholder>
              <w:docPart w:val="AFD2F0A04B294F2A96071C7FA83D7A3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353BD3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B"/>
            <w:id w:val="1161660832"/>
            <w:placeholder>
              <w:docPart w:val="81EBDA7B4B134BFA912D7F860EA35EE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E8F7AF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689FB61" w14:textId="77777777" w:rsidTr="00F16C3A">
        <w:trPr>
          <w:trHeight w:val="138"/>
        </w:trPr>
        <w:sdt>
          <w:sdtPr>
            <w:tag w:val="RD7"/>
            <w:id w:val="-393272136"/>
            <w:placeholder>
              <w:docPart w:val="8D0C346F346948D49493F4911042A480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22E742B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7"/>
            <w:id w:val="951133930"/>
            <w:placeholder>
              <w:docPart w:val="B2917F897BA04506AA390DABFEBE217D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B2B475F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7"/>
            <w:id w:val="1134988613"/>
            <w:placeholder>
              <w:docPart w:val="EF4317A65D2C44DBBB311A8A1270AF28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65DF8B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7A"/>
            <w:id w:val="-689606347"/>
            <w:placeholder>
              <w:docPart w:val="6CB95868BADF4873BD35951715F452E3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E1BE31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A"/>
            <w:id w:val="-2071177482"/>
            <w:placeholder>
              <w:docPart w:val="A784EB4CBDBA4741B8BF817484E190B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EE3DC5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B6E94A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67DB465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F7E5FB5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E2A748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7B"/>
            <w:id w:val="-891732717"/>
            <w:placeholder>
              <w:docPart w:val="0706BE76FFED41F6B3F40590072CA22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DC432D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B"/>
            <w:id w:val="-1084598754"/>
            <w:placeholder>
              <w:docPart w:val="BB4EE95100554856B8F117173C8B72A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ADFEC0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6A5278D" w14:textId="77777777" w:rsidTr="00F16C3A">
        <w:trPr>
          <w:trHeight w:val="138"/>
        </w:trPr>
        <w:sdt>
          <w:sdtPr>
            <w:tag w:val="RD8"/>
            <w:id w:val="-1053921761"/>
            <w:placeholder>
              <w:docPart w:val="187409BC4785416585CEC2D1F55D9663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C4A52F1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8"/>
            <w:id w:val="40022706"/>
            <w:placeholder>
              <w:docPart w:val="F3BD47920B3E4CB4BDF0A010E4DC6DB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A5CB3D4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8"/>
            <w:id w:val="1268974717"/>
            <w:placeholder>
              <w:docPart w:val="5D37FD315F034DA3B68E4F561891846F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16BA269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8A"/>
            <w:id w:val="-1783951874"/>
            <w:placeholder>
              <w:docPart w:val="1C2476632DB44A558A9E867142B5154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9425A2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A"/>
            <w:id w:val="2146689789"/>
            <w:placeholder>
              <w:docPart w:val="AC3B9B10C3A843D7BDBDB8CB05E3B6A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18A6DD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0529AB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8EB2085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F4B4F0E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724A38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8B"/>
            <w:id w:val="50511339"/>
            <w:placeholder>
              <w:docPart w:val="24F6FDF33C0343F78D0674DA518BB62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3A24AE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B"/>
            <w:id w:val="1799799561"/>
            <w:placeholder>
              <w:docPart w:val="27E9FCED46C645FAAD61055A6F03323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420907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09E598E" w14:textId="77777777" w:rsidTr="00F16C3A">
        <w:trPr>
          <w:trHeight w:val="138"/>
        </w:trPr>
        <w:sdt>
          <w:sdtPr>
            <w:tag w:val="RD9"/>
            <w:id w:val="-2106718889"/>
            <w:placeholder>
              <w:docPart w:val="4626AE08655E43C49A0629119A1A98CB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C073461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9"/>
            <w:id w:val="861392854"/>
            <w:placeholder>
              <w:docPart w:val="35774846A177416CA5235BDB06816396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B71407C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9"/>
            <w:id w:val="-1032494855"/>
            <w:placeholder>
              <w:docPart w:val="1FA9490CBD034AACB81652716F95474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2C3A752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9A"/>
            <w:id w:val="96608372"/>
            <w:placeholder>
              <w:docPart w:val="DA5071FE6DEF4C0EAAE602B71A6C4A3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6F6B93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A"/>
            <w:id w:val="559207873"/>
            <w:placeholder>
              <w:docPart w:val="358FECB3B55F4713BDE830CE6040243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22BAD2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E3D4DC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5DE72C1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1E52B9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FC6BCD0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9B"/>
            <w:id w:val="-618537934"/>
            <w:placeholder>
              <w:docPart w:val="66C7B79987294A9DA21291C9494677E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64659C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B"/>
            <w:id w:val="627981056"/>
            <w:placeholder>
              <w:docPart w:val="16E3AA7CC06E4A2395AC8E856F8D3A6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3EFB69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57930D8" w14:textId="77777777" w:rsidTr="00F16C3A">
        <w:trPr>
          <w:trHeight w:val="138"/>
        </w:trPr>
        <w:sdt>
          <w:sdtPr>
            <w:tag w:val="RD10"/>
            <w:id w:val="2072616759"/>
            <w:placeholder>
              <w:docPart w:val="960B366C440343DAA8A70FF67732557A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0DE5DC1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0"/>
            <w:id w:val="790105892"/>
            <w:placeholder>
              <w:docPart w:val="212CB6A28DCD4193A48EB3166A8C7936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DBF9C5C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0"/>
            <w:id w:val="-1716571690"/>
            <w:placeholder>
              <w:docPart w:val="01B097130230449E82D78DDA95A468F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ADE812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0A"/>
            <w:id w:val="261731685"/>
            <w:placeholder>
              <w:docPart w:val="B32E4DA463614EF7A656B34A97D4EAF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50DF8F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A"/>
            <w:id w:val="470326442"/>
            <w:placeholder>
              <w:docPart w:val="EB5033E17C68466AA0D53F6817B6D78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4149A8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30AAAD1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3553955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2957117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A205F9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0B"/>
            <w:id w:val="-259683220"/>
            <w:placeholder>
              <w:docPart w:val="C05AC7299A0F4A749EFF5D57CF9A028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6FEF9D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B"/>
            <w:id w:val="-247663040"/>
            <w:placeholder>
              <w:docPart w:val="EE0A6CAB10A042C1947821CE43234CD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EC3A7D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9807680" w14:textId="77777777" w:rsidTr="00F16C3A">
        <w:trPr>
          <w:trHeight w:val="138"/>
        </w:trPr>
        <w:sdt>
          <w:sdtPr>
            <w:tag w:val="RD11"/>
            <w:id w:val="-1609105360"/>
            <w:placeholder>
              <w:docPart w:val="175326E83071404EA7530B2BD13DC8E8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B47C0E3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1"/>
            <w:id w:val="979660165"/>
            <w:placeholder>
              <w:docPart w:val="54A210AAB25146D7AD3BB914C6E10CE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ABF7758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1"/>
            <w:id w:val="-589158019"/>
            <w:placeholder>
              <w:docPart w:val="26E93540115B47BF87E9402B1C2A0BB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E522B43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1A"/>
            <w:id w:val="-355579451"/>
            <w:placeholder>
              <w:docPart w:val="2F0857BA2C434ADABEF2FC1A77EF5C6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15256F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A"/>
            <w:id w:val="-1783956753"/>
            <w:placeholder>
              <w:docPart w:val="7B09A36E43CA4BAD8E6F93D0C64871F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EDF59A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0B64938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04EEF56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F4059C1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2C0451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1B"/>
            <w:id w:val="-412010912"/>
            <w:placeholder>
              <w:docPart w:val="E352515321F345E1AF36FC1277F6919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5265A1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B"/>
            <w:id w:val="631748184"/>
            <w:placeholder>
              <w:docPart w:val="F8B91E39ADB047E382AC25AA090EA87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B5B180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6B7487B" w14:textId="77777777" w:rsidTr="00F16C3A">
        <w:trPr>
          <w:trHeight w:val="138"/>
        </w:trPr>
        <w:sdt>
          <w:sdtPr>
            <w:tag w:val="RD12"/>
            <w:id w:val="-2136171125"/>
            <w:placeholder>
              <w:docPart w:val="A8DD38E6FFA84D00A80318AC68152754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C23C06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2"/>
            <w:id w:val="1514880501"/>
            <w:placeholder>
              <w:docPart w:val="7D3F4E062F114D5292EBEEA22352F065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02995889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2"/>
            <w:id w:val="492076936"/>
            <w:placeholder>
              <w:docPart w:val="9BF30463A2A04D74BB0184EF2AAA4F28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FE631E5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2A"/>
            <w:id w:val="1268808966"/>
            <w:placeholder>
              <w:docPart w:val="1F5DF60D66144889AEEE6251752CC93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D150BE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A"/>
            <w:id w:val="-375308196"/>
            <w:placeholder>
              <w:docPart w:val="C9B3495E2BCB4615B82B195D7F1DEBF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B75F14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83FC147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306455ED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4412444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218FCE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2B"/>
            <w:id w:val="-2085831715"/>
            <w:placeholder>
              <w:docPart w:val="611FA76A0E304A2E812E0F3D1F37B37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3AAE63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B"/>
            <w:id w:val="989131903"/>
            <w:placeholder>
              <w:docPart w:val="1EC0353AD4824B09A50434740018750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E4F6E1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53C2517" w14:textId="77777777" w:rsidTr="00F16C3A">
        <w:trPr>
          <w:trHeight w:val="138"/>
        </w:trPr>
        <w:sdt>
          <w:sdtPr>
            <w:tag w:val="RD13"/>
            <w:id w:val="238454552"/>
            <w:placeholder>
              <w:docPart w:val="4BC552032A5049E4A7C155EDF862E5BE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0E66E81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3"/>
            <w:id w:val="1272128646"/>
            <w:placeholder>
              <w:docPart w:val="06D071D6BD6043D9AD1E81245EB14B0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329F6B2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3"/>
            <w:id w:val="-367981331"/>
            <w:placeholder>
              <w:docPart w:val="8152FFC0482F45D187261F184A07C34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BE9EE78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3A"/>
            <w:id w:val="-34046894"/>
            <w:placeholder>
              <w:docPart w:val="4EB5891C72124BB58D353DF07C57C4A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86E495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A"/>
            <w:id w:val="-605191175"/>
            <w:placeholder>
              <w:docPart w:val="A8ECBEE987A74A78BE40F2C082EE7B1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A00369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D1154DB" w14:textId="77777777" w:rsidTr="00F16C3A">
        <w:trPr>
          <w:trHeight w:val="138"/>
        </w:trPr>
        <w:tc>
          <w:tcPr>
            <w:tcW w:w="1260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6F67A717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7681FEF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741FFD75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3B"/>
            <w:id w:val="-1175713421"/>
            <w:placeholder>
              <w:docPart w:val="DB577249AE93468F9C0B446134902D6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A4B71B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B"/>
            <w:id w:val="-186829727"/>
            <w:placeholder>
              <w:docPart w:val="1982FC65B41D4320A2D1B9951CCC79F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B55FE8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40B83B3" w14:textId="77777777" w:rsidTr="00F16C3A">
        <w:trPr>
          <w:trHeight w:val="138"/>
        </w:trPr>
        <w:sdt>
          <w:sdtPr>
            <w:tag w:val="RD14"/>
            <w:id w:val="1096756564"/>
            <w:placeholder>
              <w:docPart w:val="7AF42F88ABC84BD3A4F15E71C0AC32A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CF14607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4"/>
            <w:id w:val="1130740446"/>
            <w:placeholder>
              <w:docPart w:val="48F993D3AD1C403095CEE27EEF2789F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F1846BE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4"/>
            <w:id w:val="1655408282"/>
            <w:placeholder>
              <w:docPart w:val="C6AD8FE0650C40E0A3900A1A90C64E9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15EDCD0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4A"/>
            <w:id w:val="-1065406045"/>
            <w:placeholder>
              <w:docPart w:val="F97115D688BC4E6B9F2636B72196ADF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F49DFB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A"/>
            <w:id w:val="1577553169"/>
            <w:placeholder>
              <w:docPart w:val="466E17F293C6465BA14AEB4BD46189C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0186C9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58F2639" w14:textId="77777777" w:rsidTr="00F16C3A">
        <w:trPr>
          <w:trHeight w:val="138"/>
        </w:trPr>
        <w:tc>
          <w:tcPr>
            <w:tcW w:w="1260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8C83A80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4791D7D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56D07D9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4B"/>
            <w:id w:val="751862173"/>
            <w:placeholder>
              <w:docPart w:val="B04954EBE0A64593B60ACB5BF01A714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2D2D59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B"/>
            <w:id w:val="-1969580784"/>
            <w:placeholder>
              <w:docPart w:val="D1F4A5AFCBBB4027BF3F5F1587FBCEE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D58DFD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</w:tbl>
    <w:p w14:paraId="1FBA359F" w14:textId="77777777" w:rsidR="007034F7" w:rsidRDefault="007034F7"/>
    <w:p w14:paraId="45A7D13B" w14:textId="77777777" w:rsidR="007034F7" w:rsidRDefault="007034F7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DESCRIPTION"/>
      </w:tblPr>
      <w:tblGrid>
        <w:gridCol w:w="10800"/>
      </w:tblGrid>
      <w:tr w:rsidR="00F7263C" w:rsidRPr="004D41CA" w14:paraId="2CEA70A6" w14:textId="77777777" w:rsidTr="009C596D">
        <w:trPr>
          <w:trHeight w:val="720"/>
        </w:trPr>
        <w:tc>
          <w:tcPr>
            <w:tcW w:w="10800" w:type="dxa"/>
            <w:vAlign w:val="center"/>
          </w:tcPr>
          <w:p w14:paraId="52128E50" w14:textId="77777777" w:rsidR="00F7263C" w:rsidRPr="004D41CA" w:rsidRDefault="00F7263C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TEST </w:t>
            </w:r>
            <w:r w:rsidR="00C829A1">
              <w:rPr>
                <w:rStyle w:val="Strong"/>
              </w:rPr>
              <w:t>PROCEDURE</w:t>
            </w:r>
          </w:p>
        </w:tc>
      </w:tr>
      <w:tr w:rsidR="001B3708" w14:paraId="796447C6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38F06520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PURPOSE</w:t>
            </w:r>
          </w:p>
        </w:tc>
      </w:tr>
      <w:tr w:rsidR="00F7263C" w14:paraId="215238E4" w14:textId="77777777" w:rsidTr="009C596D">
        <w:trPr>
          <w:trHeight w:val="1440"/>
        </w:trPr>
        <w:sdt>
          <w:sdtPr>
            <w:tag w:val="PURPOSE"/>
            <w:id w:val="-1625000212"/>
            <w:placeholder>
              <w:docPart w:val="09CBD1781D064C0CB6CD4C9DC9A902AB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17227E41" w14:textId="5042690E" w:rsidR="00F7263C" w:rsidRDefault="003257BB" w:rsidP="000715B0">
                <w:pPr>
                  <w:spacing w:line="259" w:lineRule="auto"/>
                </w:pPr>
                <w:r>
                  <w:t>Verify opamp output is not shorted to ground.</w:t>
                </w:r>
              </w:p>
            </w:tc>
          </w:sdtContent>
        </w:sdt>
      </w:tr>
      <w:tr w:rsidR="001B3708" w14:paraId="15D0B650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6A5D3BEC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SCOPE</w:t>
            </w:r>
          </w:p>
        </w:tc>
      </w:tr>
      <w:tr w:rsidR="001B3708" w14:paraId="1E11BA55" w14:textId="77777777" w:rsidTr="009C596D">
        <w:trPr>
          <w:trHeight w:val="1440"/>
        </w:trPr>
        <w:sdt>
          <w:sdtPr>
            <w:tag w:val="SCOPE"/>
            <w:id w:val="1884128082"/>
            <w:placeholder>
              <w:docPart w:val="CB891D8668654804ABAC6C170F254E0A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02EECBEB" w14:textId="062D67C0" w:rsidR="001B3708" w:rsidRPr="007D7AE9" w:rsidRDefault="003257BB" w:rsidP="007754D8">
                <w:pPr>
                  <w:spacing w:line="259" w:lineRule="auto"/>
                  <w:rPr>
                    <w:rStyle w:val="Strong"/>
                  </w:rPr>
                </w:pPr>
                <w:r>
                  <w:t>Handheld multimeter measurement.</w:t>
                </w:r>
              </w:p>
            </w:tc>
          </w:sdtContent>
        </w:sdt>
      </w:tr>
      <w:tr w:rsidR="009C596D" w14:paraId="36823434" w14:textId="77777777" w:rsidTr="00A34913">
        <w:trPr>
          <w:trHeight w:val="7150"/>
        </w:trPr>
        <w:sdt>
          <w:sdtPr>
            <w:tag w:val="IMAGE1"/>
            <w:id w:val="2060965390"/>
            <w:showingPlcHdr/>
            <w:picture/>
          </w:sdtPr>
          <w:sdtEndPr/>
          <w:sdtContent>
            <w:tc>
              <w:tcPr>
                <w:tcW w:w="10800" w:type="dxa"/>
                <w:tcBorders>
                  <w:top w:val="single" w:sz="4" w:space="0" w:color="3B3838" w:themeColor="background2" w:themeShade="40"/>
                  <w:left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29261F0E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2F83042" wp14:editId="5660177C">
                      <wp:extent cx="1524000" cy="152400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96D" w14:paraId="38605979" w14:textId="77777777" w:rsidTr="00B65BB3">
        <w:trPr>
          <w:trHeight w:val="300"/>
        </w:trPr>
        <w:sdt>
          <w:sdtPr>
            <w:tag w:val="IMAGE3CAPTION"/>
            <w:id w:val="1504319785"/>
            <w:placeholder>
              <w:docPart w:val="A0A0157E3FED48AFB1F956C03543BE5A"/>
            </w:placeholder>
            <w:showingPlcHdr/>
            <w:text/>
          </w:sdtPr>
          <w:sdtEndPr/>
          <w:sdtContent>
            <w:tc>
              <w:tcPr>
                <w:tcW w:w="10800" w:type="dxa"/>
                <w:tcBorders>
                  <w:left w:val="single" w:sz="4" w:space="0" w:color="3B3838" w:themeColor="background2" w:themeShade="40"/>
                  <w:bottom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3C1979BF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63553C90" w14:textId="77777777" w:rsidR="00C262B0" w:rsidRDefault="00C262B0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SETUP"/>
      </w:tblPr>
      <w:tblGrid>
        <w:gridCol w:w="1260"/>
        <w:gridCol w:w="1800"/>
        <w:gridCol w:w="2340"/>
        <w:gridCol w:w="5400"/>
      </w:tblGrid>
      <w:tr w:rsidR="000715B0" w:rsidRPr="004D41CA" w14:paraId="4667EA91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580156B3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POWER</w:t>
            </w:r>
          </w:p>
        </w:tc>
      </w:tr>
      <w:tr w:rsidR="000715B0" w14:paraId="2E5A339E" w14:textId="77777777" w:rsidTr="00F16C3A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9E023D94BA57402B87762D46BD0262CB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1B9E98D7" w14:textId="14D2A6A1" w:rsidR="000715B0" w:rsidRDefault="003257BB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6AE70276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557B0120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7BD05774" w14:textId="77777777" w:rsidTr="00F16C3A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FEC4AF9AA72B4EDABDEF7C456EF4FBF1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3B5660E7" w14:textId="5DB5C831" w:rsidR="000715B0" w:rsidRDefault="003257BB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67D806C7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02B7FFAB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54048F63" w14:textId="77777777" w:rsidTr="00F16C3A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4C66B21C701C41D2AEF524A1BA1C405C"/>
            </w:placeholder>
            <w:text w:multiLine="1"/>
          </w:sdtPr>
          <w:sdtContent>
            <w:tc>
              <w:tcPr>
                <w:tcW w:w="10800" w:type="dxa"/>
                <w:gridSpan w:val="4"/>
              </w:tcPr>
              <w:p w14:paraId="65890152" w14:textId="00ACA57A" w:rsidR="000715B0" w:rsidRDefault="003257BB" w:rsidP="000715B0">
                <w:pPr>
                  <w:spacing w:line="259" w:lineRule="auto"/>
                </w:pPr>
                <w:r>
                  <w:t xml:space="preserve">Measure resistance between </w:t>
                </w:r>
                <w:r>
                  <w:t>opamp output pin</w:t>
                </w:r>
                <w:r>
                  <w:t xml:space="preserve"> and </w:t>
                </w:r>
                <w:r>
                  <w:t>ground.</w:t>
                </w:r>
              </w:p>
            </w:tc>
          </w:sdtContent>
        </w:sdt>
      </w:tr>
      <w:tr w:rsidR="00186E2B" w:rsidRPr="004D41CA" w14:paraId="1E27D4D5" w14:textId="77777777" w:rsidTr="004627E4">
        <w:tc>
          <w:tcPr>
            <w:tcW w:w="1260" w:type="dxa"/>
            <w:vAlign w:val="center"/>
          </w:tcPr>
          <w:p w14:paraId="4DFDB8AF" w14:textId="77777777" w:rsidR="00186E2B" w:rsidRDefault="00186E2B" w:rsidP="00186E2B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107A71BA8B294AD3BAF96A21E26B20BA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uto"/>
                </w:tcBorders>
                <w:vAlign w:val="center"/>
              </w:tcPr>
              <w:p w14:paraId="19A2E4BF" w14:textId="5E5643B6" w:rsidR="00186E2B" w:rsidRDefault="003257BB" w:rsidP="00186E2B">
                <w:pPr>
                  <w:pStyle w:val="NoSpacing"/>
                  <w:rPr>
                    <w:rStyle w:val="Strong"/>
                  </w:rPr>
                </w:pPr>
                <w:r>
                  <w:t>TP8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192E3EB1" w14:textId="77777777" w:rsidR="00186E2B" w:rsidRDefault="00186E2B" w:rsidP="004627E4">
            <w:pPr>
              <w:pStyle w:val="NoSpacing"/>
              <w:rPr>
                <w:rStyle w:val="Strong"/>
              </w:rPr>
            </w:pPr>
          </w:p>
        </w:tc>
      </w:tr>
      <w:tr w:rsidR="00186E2B" w:rsidRPr="004D41CA" w14:paraId="7E907B9C" w14:textId="77777777" w:rsidTr="00186E2B">
        <w:trPr>
          <w:trHeight w:val="2880"/>
        </w:trPr>
        <w:sdt>
          <w:sdtPr>
            <w:rPr>
              <w:rStyle w:val="Strong"/>
            </w:rPr>
            <w:tag w:val="IMAGE5"/>
            <w:id w:val="-1771541962"/>
            <w:picture/>
          </w:sdtPr>
          <w:sdtContent>
            <w:tc>
              <w:tcPr>
                <w:tcW w:w="5400" w:type="dxa"/>
                <w:gridSpan w:val="3"/>
                <w:vAlign w:val="center"/>
              </w:tcPr>
              <w:p w14:paraId="791CC29F" w14:textId="0A5C96D1" w:rsidR="00186E2B" w:rsidRPr="004D41CA" w:rsidRDefault="003257B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 w:rsidRPr="003257BB">
                  <w:rPr>
                    <w:rStyle w:val="Strong"/>
                  </w:rPr>
                  <w:drawing>
                    <wp:inline distT="0" distB="0" distL="0" distR="0" wp14:anchorId="1D128AE6" wp14:editId="22238598">
                      <wp:extent cx="2555631" cy="1390709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2484" cy="139443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5F634665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62470C42" wp14:editId="5AAE195D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86E2B" w14:paraId="27E4A3A5" w14:textId="77777777" w:rsidTr="00186E2B">
        <w:tc>
          <w:tcPr>
            <w:tcW w:w="1260" w:type="dxa"/>
            <w:vAlign w:val="center"/>
          </w:tcPr>
          <w:p w14:paraId="07E31798" w14:textId="77777777" w:rsidR="00186E2B" w:rsidRPr="00C41DC3" w:rsidRDefault="00186E2B" w:rsidP="00186E2B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3B34D59C21FD4A268C9246CA48791C1E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2E0CE8E1" w14:textId="0A3101F9" w:rsidR="00186E2B" w:rsidRDefault="003257BB" w:rsidP="00186E2B">
                <w:pPr>
                  <w:spacing w:line="259" w:lineRule="auto"/>
                </w:pPr>
                <w:r>
                  <w:t>TP10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404EBE3B" w14:textId="77777777" w:rsidR="00186E2B" w:rsidRDefault="00186E2B" w:rsidP="00186E2B">
            <w:pPr>
              <w:spacing w:line="259" w:lineRule="auto"/>
            </w:pPr>
          </w:p>
        </w:tc>
      </w:tr>
      <w:tr w:rsidR="00186E2B" w:rsidRPr="004D41CA" w14:paraId="436B6AD8" w14:textId="77777777" w:rsidTr="00A708A1">
        <w:trPr>
          <w:trHeight w:val="2880"/>
        </w:trPr>
        <w:sdt>
          <w:sdtPr>
            <w:rPr>
              <w:rStyle w:val="Strong"/>
            </w:rPr>
            <w:tag w:val="IMAGE5"/>
            <w:id w:val="-130931694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0966ABFD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640FF95F" wp14:editId="5701771D">
                      <wp:extent cx="1524000" cy="15240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-112238520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42E0C17B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1F382378" wp14:editId="47B56D1D">
                      <wp:extent cx="1524000" cy="1524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0AEEAE2C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CCEPTANCE CRITERIA"/>
      </w:tblPr>
      <w:tblGrid>
        <w:gridCol w:w="2700"/>
        <w:gridCol w:w="2250"/>
        <w:gridCol w:w="2250"/>
        <w:gridCol w:w="2250"/>
        <w:gridCol w:w="1350"/>
      </w:tblGrid>
      <w:tr w:rsidR="004D73E0" w:rsidRPr="004D41CA" w14:paraId="6E33259C" w14:textId="77777777" w:rsidTr="00AB1184">
        <w:tc>
          <w:tcPr>
            <w:tcW w:w="10800" w:type="dxa"/>
            <w:gridSpan w:val="5"/>
            <w:vAlign w:val="center"/>
          </w:tcPr>
          <w:p w14:paraId="019C8F53" w14:textId="77777777" w:rsidR="004D73E0" w:rsidRPr="004D41CA" w:rsidRDefault="004D73E0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23CFBBB0" w14:textId="77777777" w:rsidTr="000F58D6">
        <w:tc>
          <w:tcPr>
            <w:tcW w:w="270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3B36D64C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1C7F3F5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EE6C962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1A090A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6C88419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3580A892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5FDD2197" w14:textId="77777777" w:rsidTr="000F58D6">
        <w:trPr>
          <w:trHeight w:val="720"/>
        </w:trPr>
        <w:sdt>
          <w:sdtPr>
            <w:tag w:val="CRITERIAPARAMETER"/>
            <w:id w:val="-1123691420"/>
            <w:placeholder>
              <w:docPart w:val="E76A89C6CF344C0E8C30C50530244812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70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3600FD3" w14:textId="77777777" w:rsidR="00B700E4" w:rsidRDefault="007F449B" w:rsidP="00B700E4">
                <w:pPr>
                  <w:spacing w:line="259" w:lineRule="auto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9555DAA980554DFEA51BC5358B7CDF14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74BF708" w14:textId="24F00807" w:rsidR="00B700E4" w:rsidRDefault="003257BB" w:rsidP="00B700E4">
                <w:pPr>
                  <w:spacing w:line="259" w:lineRule="auto"/>
                  <w:jc w:val="center"/>
                </w:pPr>
                <w:r>
                  <w:t>10 KΩ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926012C0323F4CEBB0ED0F47BF5BC1FB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850BE9B" w14:textId="4FDFD396" w:rsidR="00B700E4" w:rsidRDefault="003257BB" w:rsidP="00B700E4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3BA40B7091EA44FA8D328BB3746E1FBA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CAD0BD6" w14:textId="1EDF080E" w:rsidR="00B700E4" w:rsidRDefault="003257BB" w:rsidP="00B700E4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UNITS"/>
            <w:id w:val="-836152568"/>
            <w:placeholder>
              <w:docPart w:val="10EA802FAB6C4AABB968A52F7377447D"/>
            </w:placeholder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5ABEE2D" w14:textId="7FB8CB04" w:rsidR="00B700E4" w:rsidRDefault="003257BB" w:rsidP="00B700E4">
                <w:pPr>
                  <w:spacing w:line="259" w:lineRule="auto"/>
                  <w:jc w:val="center"/>
                </w:pPr>
                <w:r>
                  <w:t>Ω</w:t>
                </w:r>
              </w:p>
            </w:tc>
          </w:sdtContent>
        </w:sdt>
      </w:tr>
    </w:tbl>
    <w:p w14:paraId="415E97C4" w14:textId="77777777" w:rsidR="00A93F7F" w:rsidRDefault="00A93F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 RESULTS"/>
      </w:tblPr>
      <w:tblGrid>
        <w:gridCol w:w="1305"/>
        <w:gridCol w:w="1305"/>
        <w:gridCol w:w="4090"/>
        <w:gridCol w:w="4090"/>
      </w:tblGrid>
      <w:tr w:rsidR="00D5700F" w:rsidRPr="004D41CA" w14:paraId="0CE5FAD7" w14:textId="77777777" w:rsidTr="00294DB8">
        <w:tc>
          <w:tcPr>
            <w:tcW w:w="10790" w:type="dxa"/>
            <w:gridSpan w:val="4"/>
            <w:vAlign w:val="center"/>
          </w:tcPr>
          <w:p w14:paraId="64F101FC" w14:textId="77777777" w:rsidR="00D5700F" w:rsidRPr="004D41CA" w:rsidRDefault="00D5700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0F10AD" w:rsidRPr="004D41CA" w14:paraId="251B71FD" w14:textId="77777777" w:rsidTr="000F10AD"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DD4B8DC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4C4B6F4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9AB58D3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D7B7A9C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0F10AD" w14:paraId="19AEB97B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8F0BD0B" w14:textId="77777777" w:rsidR="000F10AD" w:rsidRDefault="000F10AD" w:rsidP="000F10AD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41238550587844C0907D4DBB3FADAD01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691296F" w14:textId="1E8D7309" w:rsidR="000F10AD" w:rsidRDefault="003257BB" w:rsidP="000F10AD">
                <w:pPr>
                  <w:spacing w:line="259" w:lineRule="auto"/>
                  <w:jc w:val="center"/>
                </w:pPr>
                <w:r>
                  <w:t>T4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184104C69D40413B94AA66D3A5399C8B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9EF6A60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4E2EFC4E9006474BAA65206FEFDB8410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0D0EA05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681E4BD1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F0E5A4E" w14:textId="77777777" w:rsidR="000F10AD" w:rsidRDefault="000F10AD" w:rsidP="000F10AD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961C6BCCC9CD492EA5CA30A317DCAAD6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4AB4C22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72C1B2486FBF45C7AF4BCFC3B83CF0FA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A94A078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8C1AA07AE51C425785A7A890C7DA312D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2DD1FEB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3B84B75E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D4F7BC5" w14:textId="77777777" w:rsidR="000F10AD" w:rsidRDefault="000F10AD" w:rsidP="000F10AD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471BC27BC74444049A9ED63C7E1A8A97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D4C3585" w14:textId="59DE1D7E" w:rsidR="000F10AD" w:rsidRDefault="003257BB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135DC7A06E564FFB84FDF20A101885AB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FADFA06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C270DFB96E2D47D38F64D8F02CA2A48A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05D6F54" w14:textId="4D354601" w:rsidR="000F10AD" w:rsidRDefault="003257BB" w:rsidP="000F10AD">
                <w:pPr>
                  <w:spacing w:line="259" w:lineRule="auto"/>
                </w:pPr>
                <w:r>
                  <w:t>U1</w:t>
                </w:r>
              </w:p>
            </w:tc>
          </w:sdtContent>
        </w:sdt>
      </w:tr>
      <w:tr w:rsidR="000F10AD" w14:paraId="07F23D1D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D7B606C" w14:textId="77777777" w:rsidR="000F10AD" w:rsidRDefault="000F10AD" w:rsidP="000F10AD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B30731B5CE084D289F983E77B20F6837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12EEFD1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70B30402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A487A438B0F742CA98117BB5F9417166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EADADD3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0FCD41FF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731F439E" w14:textId="77777777" w:rsidR="000F10AD" w:rsidRDefault="000F10AD" w:rsidP="000F10AD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C290361D8DC943E7909596FF8FF22C94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1720C8C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F580BFB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9212065166AD4E06BF265E2FBB4B4F46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FD09411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506983BD" w14:textId="77777777" w:rsidR="004D41CA" w:rsidRDefault="004D41CA">
      <w:pPr>
        <w:spacing w:line="259" w:lineRule="auto"/>
      </w:pPr>
      <w:r>
        <w:br w:type="page"/>
      </w:r>
    </w:p>
    <w:p w14:paraId="7AEFDB06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186E2B" w:rsidRPr="00EC0168" w14:paraId="7E486E0A" w14:textId="77777777" w:rsidTr="00186E2B">
        <w:trPr>
          <w:trHeight w:val="10080"/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5EB26E90" w14:textId="77777777" w:rsidR="00186E2B" w:rsidRPr="00EC0168" w:rsidRDefault="00186E2B" w:rsidP="00186E2B">
            <w:pPr>
              <w:spacing w:line="240" w:lineRule="auto"/>
              <w:jc w:val="center"/>
              <w:rPr>
                <w:b/>
                <w:smallCaps/>
                <w:color w:val="2F5496" w:themeColor="accent1" w:themeShade="BF"/>
              </w:rPr>
            </w:pPr>
            <w:r>
              <w:rPr>
                <w:b/>
                <w:smallCaps/>
                <w:color w:val="2F5496" w:themeColor="accent1" w:themeShade="BF"/>
              </w:rPr>
              <w:t>This Space Intentionally Blank</w:t>
            </w:r>
          </w:p>
        </w:tc>
      </w:tr>
      <w:tr w:rsidR="00EC0168" w:rsidRPr="00EC0168" w14:paraId="47039436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3BB26CC5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12708729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9C2DE" w14:textId="575EBDD5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627C6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11" o:title=""/>
                </v:shape>
                <w:control r:id="rId12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5A406" w14:textId="537102D1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EE5DCBB">
                <v:shape id="_x0000_i1047" type="#_x0000_t75" style="width:100.15pt;height:24pt" o:ole="">
                  <v:imagedata r:id="rId13" o:title=""/>
                </v:shape>
                <w:control r:id="rId14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2713E" w14:textId="4BBF0FFB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351BD04">
                <v:shape id="_x0000_i1049" type="#_x0000_t75" style="width:100.15pt;height:24pt" o:ole="">
                  <v:imagedata r:id="rId15" o:title=""/>
                </v:shape>
                <w:control r:id="rId16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230C" w14:textId="26F56A1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1CCF615">
                <v:shape id="_x0000_i1050" type="#_x0000_t75" style="width:1in;height:24pt" o:ole="">
                  <v:imagedata r:id="rId17" o:title=""/>
                </v:shape>
                <w:control r:id="rId18" w:name="deleteButton" w:shapeid="_x0000_i1050"/>
              </w:object>
            </w:r>
          </w:p>
        </w:tc>
      </w:tr>
      <w:tr w:rsidR="00563AB7" w:rsidRPr="00CC5B02" w14:paraId="556DC10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DF6D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CC7AA17EADAC449EB4EAD1E88AAE7F9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6F3E390" w14:textId="3D1E8157" w:rsidR="00563AB7" w:rsidRPr="0041404C" w:rsidRDefault="003257BB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20230205185421</w:t>
                </w:r>
              </w:p>
            </w:tc>
          </w:sdtContent>
        </w:sdt>
      </w:tr>
      <w:tr w:rsidR="00563AB7" w:rsidRPr="00CC5B02" w14:paraId="0A76470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3702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ABFFC68FC9534BF6AB07E96054DD611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943007B" w14:textId="7E757047" w:rsidR="00563AB7" w:rsidRPr="0041404C" w:rsidRDefault="004E0E7A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FA1123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F90E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116A1115E8F64F0A8AAF269289F14EF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CB82645" w14:textId="01DA9B15" w:rsidR="00563AB7" w:rsidRPr="0041404C" w:rsidRDefault="004E0E7A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5DEB45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57AA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0414DE5955CE4C16BD68ED4656623E0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17F90B2" w14:textId="46C27500" w:rsidR="00563AB7" w:rsidRPr="0041404C" w:rsidRDefault="004E0E7A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53993C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91F8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104CBA96F9764E059061A94747AD4FF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7FAA285" w14:textId="43DCFC18" w:rsidR="00563AB7" w:rsidRPr="0041404C" w:rsidRDefault="004E0E7A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1CE832F9" w14:textId="77777777" w:rsidR="00D4578A" w:rsidRPr="00D4578A" w:rsidRDefault="00D4578A" w:rsidP="00CE0861"/>
    <w:sectPr w:rsidR="00D4578A" w:rsidRPr="00D4578A" w:rsidSect="00112A1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5A0B" w14:textId="77777777" w:rsidR="003257BB" w:rsidRDefault="003257BB" w:rsidP="002E17B7">
      <w:pPr>
        <w:spacing w:after="0" w:line="240" w:lineRule="auto"/>
      </w:pPr>
      <w:r>
        <w:separator/>
      </w:r>
    </w:p>
  </w:endnote>
  <w:endnote w:type="continuationSeparator" w:id="0">
    <w:p w14:paraId="4164FD25" w14:textId="77777777" w:rsidR="003257BB" w:rsidRDefault="003257BB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16936076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166E0D36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16FD82E6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4E0E7A">
            <w:fldChar w:fldCharType="begin"/>
          </w:r>
          <w:r w:rsidR="004E0E7A">
            <w:instrText xml:space="preserve"> NUMPAGES   \* MERGEFORMAT </w:instrText>
          </w:r>
          <w:r w:rsidR="004E0E7A">
            <w:fldChar w:fldCharType="separate"/>
          </w:r>
          <w:r w:rsidR="00590E3C">
            <w:rPr>
              <w:noProof/>
            </w:rPr>
            <w:t>3</w:t>
          </w:r>
          <w:r w:rsidR="004E0E7A">
            <w:rPr>
              <w:noProof/>
            </w:rPr>
            <w:fldChar w:fldCharType="end"/>
          </w:r>
        </w:p>
      </w:tc>
    </w:tr>
    <w:tr w:rsidR="006E4D09" w14:paraId="23568CD4" w14:textId="77777777" w:rsidTr="004A4495">
      <w:trPr>
        <w:jc w:val="right"/>
      </w:trPr>
      <w:sdt>
        <w:sdtPr>
          <w:tag w:val="datetimestamp"/>
          <w:id w:val="-639416851"/>
          <w:placeholder>
            <w:docPart w:val="194513445C9248C0A6617C6633936AD5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2EE85D78" w14:textId="6DB543EE" w:rsidR="006E4D09" w:rsidRDefault="004E0E7A" w:rsidP="0039368B">
              <w:pPr>
                <w:pStyle w:val="NoSpacing"/>
                <w:jc w:val="right"/>
              </w:pPr>
              <w:r w:rsidRPr="00E74BA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4A655863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3CDF" w14:textId="77777777" w:rsidR="003257BB" w:rsidRDefault="003257BB" w:rsidP="002E17B7">
      <w:pPr>
        <w:spacing w:after="0" w:line="240" w:lineRule="auto"/>
      </w:pPr>
      <w:r>
        <w:separator/>
      </w:r>
    </w:p>
  </w:footnote>
  <w:footnote w:type="continuationSeparator" w:id="0">
    <w:p w14:paraId="311299BB" w14:textId="77777777" w:rsidR="003257BB" w:rsidRDefault="003257BB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1CBB9D3C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55BE12FE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2B849C9B" wp14:editId="1978BAC1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77EB7263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1E90312F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648BD35F" w14:textId="6BB82B60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4E0E7A">
      <w:rPr>
        <w:noProof/>
        <w:sz w:val="16"/>
        <w:szCs w:val="16"/>
      </w:rPr>
      <w:t>5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BB"/>
    <w:rsid w:val="000006D3"/>
    <w:rsid w:val="000042FA"/>
    <w:rsid w:val="0001005E"/>
    <w:rsid w:val="00011513"/>
    <w:rsid w:val="000117F3"/>
    <w:rsid w:val="00011DD4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3929"/>
    <w:rsid w:val="0003634C"/>
    <w:rsid w:val="00037DF6"/>
    <w:rsid w:val="00042FF2"/>
    <w:rsid w:val="0004369F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0AD"/>
    <w:rsid w:val="000F15EF"/>
    <w:rsid w:val="000F58D6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1351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18D1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86E2B"/>
    <w:rsid w:val="001919D7"/>
    <w:rsid w:val="001924F1"/>
    <w:rsid w:val="00194255"/>
    <w:rsid w:val="00197710"/>
    <w:rsid w:val="001A090A"/>
    <w:rsid w:val="001A6468"/>
    <w:rsid w:val="001A6A64"/>
    <w:rsid w:val="001A71A7"/>
    <w:rsid w:val="001B0DF5"/>
    <w:rsid w:val="001B1813"/>
    <w:rsid w:val="001B3708"/>
    <w:rsid w:val="001B53D1"/>
    <w:rsid w:val="001B61A8"/>
    <w:rsid w:val="001C1AFC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E7D55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5BD"/>
    <w:rsid w:val="00215DBF"/>
    <w:rsid w:val="00217C30"/>
    <w:rsid w:val="002215DF"/>
    <w:rsid w:val="002228A8"/>
    <w:rsid w:val="002239B0"/>
    <w:rsid w:val="00225FAF"/>
    <w:rsid w:val="002266BF"/>
    <w:rsid w:val="0023158A"/>
    <w:rsid w:val="00231B8E"/>
    <w:rsid w:val="00232168"/>
    <w:rsid w:val="002340EF"/>
    <w:rsid w:val="002359BA"/>
    <w:rsid w:val="0023727A"/>
    <w:rsid w:val="002372AC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4DB8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355A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57BB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491"/>
    <w:rsid w:val="00385CB6"/>
    <w:rsid w:val="00385E2A"/>
    <w:rsid w:val="00386AF6"/>
    <w:rsid w:val="00390112"/>
    <w:rsid w:val="003933D2"/>
    <w:rsid w:val="0039368B"/>
    <w:rsid w:val="00396EFC"/>
    <w:rsid w:val="003A2C9E"/>
    <w:rsid w:val="003A2E99"/>
    <w:rsid w:val="003A31B8"/>
    <w:rsid w:val="003A3597"/>
    <w:rsid w:val="003A3B1F"/>
    <w:rsid w:val="003A6F72"/>
    <w:rsid w:val="003C4E11"/>
    <w:rsid w:val="003C68C3"/>
    <w:rsid w:val="003D0F57"/>
    <w:rsid w:val="003D23A7"/>
    <w:rsid w:val="003D3FA1"/>
    <w:rsid w:val="003D482B"/>
    <w:rsid w:val="003D6D98"/>
    <w:rsid w:val="003E06FE"/>
    <w:rsid w:val="003E2376"/>
    <w:rsid w:val="003E2D28"/>
    <w:rsid w:val="003E598C"/>
    <w:rsid w:val="003F0DCC"/>
    <w:rsid w:val="003F3726"/>
    <w:rsid w:val="003F4275"/>
    <w:rsid w:val="003F4940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5A74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27E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2EC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ABF"/>
    <w:rsid w:val="004D6DB9"/>
    <w:rsid w:val="004D73E0"/>
    <w:rsid w:val="004D775E"/>
    <w:rsid w:val="004D7CED"/>
    <w:rsid w:val="004E0E7A"/>
    <w:rsid w:val="004E19EF"/>
    <w:rsid w:val="004E1F08"/>
    <w:rsid w:val="004E2A2A"/>
    <w:rsid w:val="004E316B"/>
    <w:rsid w:val="004E55EE"/>
    <w:rsid w:val="004E5B09"/>
    <w:rsid w:val="004E6EBB"/>
    <w:rsid w:val="004E7447"/>
    <w:rsid w:val="004F003E"/>
    <w:rsid w:val="004F4279"/>
    <w:rsid w:val="004F49DC"/>
    <w:rsid w:val="004F5A14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5A"/>
    <w:rsid w:val="00563AB7"/>
    <w:rsid w:val="005660C0"/>
    <w:rsid w:val="00567432"/>
    <w:rsid w:val="00567F82"/>
    <w:rsid w:val="00570CAD"/>
    <w:rsid w:val="00573200"/>
    <w:rsid w:val="005753FB"/>
    <w:rsid w:val="0057653C"/>
    <w:rsid w:val="00576815"/>
    <w:rsid w:val="0057716D"/>
    <w:rsid w:val="00580028"/>
    <w:rsid w:val="00585957"/>
    <w:rsid w:val="005874D0"/>
    <w:rsid w:val="005875F3"/>
    <w:rsid w:val="00590E3C"/>
    <w:rsid w:val="005916DA"/>
    <w:rsid w:val="0059547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4E6"/>
    <w:rsid w:val="005D2A18"/>
    <w:rsid w:val="005D5009"/>
    <w:rsid w:val="005D5F25"/>
    <w:rsid w:val="005D6048"/>
    <w:rsid w:val="005D6AE6"/>
    <w:rsid w:val="005D72C2"/>
    <w:rsid w:val="005D7D86"/>
    <w:rsid w:val="005E2416"/>
    <w:rsid w:val="005E3F7F"/>
    <w:rsid w:val="005E675A"/>
    <w:rsid w:val="005E76E1"/>
    <w:rsid w:val="005F1A5D"/>
    <w:rsid w:val="005F3420"/>
    <w:rsid w:val="005F4B5C"/>
    <w:rsid w:val="00600039"/>
    <w:rsid w:val="006002D8"/>
    <w:rsid w:val="006014F3"/>
    <w:rsid w:val="0060170B"/>
    <w:rsid w:val="006020CD"/>
    <w:rsid w:val="006048E0"/>
    <w:rsid w:val="00605D79"/>
    <w:rsid w:val="00607BA4"/>
    <w:rsid w:val="0061238B"/>
    <w:rsid w:val="006134C9"/>
    <w:rsid w:val="00614488"/>
    <w:rsid w:val="00623913"/>
    <w:rsid w:val="00624C0F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B99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34F7"/>
    <w:rsid w:val="00710043"/>
    <w:rsid w:val="007156FE"/>
    <w:rsid w:val="00720298"/>
    <w:rsid w:val="007242FA"/>
    <w:rsid w:val="00724397"/>
    <w:rsid w:val="00727BFA"/>
    <w:rsid w:val="00731D60"/>
    <w:rsid w:val="00737AF3"/>
    <w:rsid w:val="007405DB"/>
    <w:rsid w:val="00741500"/>
    <w:rsid w:val="00741565"/>
    <w:rsid w:val="0074286C"/>
    <w:rsid w:val="0074395D"/>
    <w:rsid w:val="00744158"/>
    <w:rsid w:val="00745A63"/>
    <w:rsid w:val="00747847"/>
    <w:rsid w:val="0075053C"/>
    <w:rsid w:val="00752184"/>
    <w:rsid w:val="00752FA2"/>
    <w:rsid w:val="007551FA"/>
    <w:rsid w:val="00755683"/>
    <w:rsid w:val="00756F29"/>
    <w:rsid w:val="007623C4"/>
    <w:rsid w:val="00766C50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B6D"/>
    <w:rsid w:val="007D4540"/>
    <w:rsid w:val="007D78FC"/>
    <w:rsid w:val="007D7AE9"/>
    <w:rsid w:val="007E0069"/>
    <w:rsid w:val="007E0B11"/>
    <w:rsid w:val="007E4C2E"/>
    <w:rsid w:val="007E7B09"/>
    <w:rsid w:val="007F0C0E"/>
    <w:rsid w:val="007F1418"/>
    <w:rsid w:val="007F449B"/>
    <w:rsid w:val="007F5FEC"/>
    <w:rsid w:val="00800120"/>
    <w:rsid w:val="00802AC7"/>
    <w:rsid w:val="00804AC3"/>
    <w:rsid w:val="008078F5"/>
    <w:rsid w:val="00810146"/>
    <w:rsid w:val="00811FBE"/>
    <w:rsid w:val="0081342D"/>
    <w:rsid w:val="00814B0B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2C41"/>
    <w:rsid w:val="00844781"/>
    <w:rsid w:val="008466FF"/>
    <w:rsid w:val="00847D91"/>
    <w:rsid w:val="00852EB7"/>
    <w:rsid w:val="00853F36"/>
    <w:rsid w:val="008614EF"/>
    <w:rsid w:val="00861B1B"/>
    <w:rsid w:val="00861D61"/>
    <w:rsid w:val="008632EF"/>
    <w:rsid w:val="0086484A"/>
    <w:rsid w:val="00867120"/>
    <w:rsid w:val="00867304"/>
    <w:rsid w:val="00867F72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0CAF"/>
    <w:rsid w:val="008A0E08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330"/>
    <w:rsid w:val="00910A4C"/>
    <w:rsid w:val="00912196"/>
    <w:rsid w:val="0091454A"/>
    <w:rsid w:val="00916123"/>
    <w:rsid w:val="009239E6"/>
    <w:rsid w:val="00923C72"/>
    <w:rsid w:val="00924F04"/>
    <w:rsid w:val="00925709"/>
    <w:rsid w:val="00926E91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416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96D"/>
    <w:rsid w:val="009D2B99"/>
    <w:rsid w:val="009D6D5E"/>
    <w:rsid w:val="009E0900"/>
    <w:rsid w:val="009E0D46"/>
    <w:rsid w:val="009E1DC7"/>
    <w:rsid w:val="009E20EC"/>
    <w:rsid w:val="009E2586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06DEC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1B99"/>
    <w:rsid w:val="00A82C32"/>
    <w:rsid w:val="00A85429"/>
    <w:rsid w:val="00A85B05"/>
    <w:rsid w:val="00A87036"/>
    <w:rsid w:val="00A91624"/>
    <w:rsid w:val="00A928F8"/>
    <w:rsid w:val="00A92BFC"/>
    <w:rsid w:val="00A92EBC"/>
    <w:rsid w:val="00A93F7F"/>
    <w:rsid w:val="00A951DA"/>
    <w:rsid w:val="00A96878"/>
    <w:rsid w:val="00AA341A"/>
    <w:rsid w:val="00AA4876"/>
    <w:rsid w:val="00AB0230"/>
    <w:rsid w:val="00AB1184"/>
    <w:rsid w:val="00AB13C4"/>
    <w:rsid w:val="00AB41D2"/>
    <w:rsid w:val="00AB528D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1FEE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124"/>
    <w:rsid w:val="00B30D4C"/>
    <w:rsid w:val="00B31ADE"/>
    <w:rsid w:val="00B32AA5"/>
    <w:rsid w:val="00B33E26"/>
    <w:rsid w:val="00B34A25"/>
    <w:rsid w:val="00B35A30"/>
    <w:rsid w:val="00B42C93"/>
    <w:rsid w:val="00B44D9A"/>
    <w:rsid w:val="00B5146D"/>
    <w:rsid w:val="00B6270D"/>
    <w:rsid w:val="00B6495F"/>
    <w:rsid w:val="00B6688F"/>
    <w:rsid w:val="00B700E4"/>
    <w:rsid w:val="00B718BF"/>
    <w:rsid w:val="00B733DD"/>
    <w:rsid w:val="00B736EA"/>
    <w:rsid w:val="00B74EDC"/>
    <w:rsid w:val="00B7516E"/>
    <w:rsid w:val="00B76A6A"/>
    <w:rsid w:val="00B80620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08A"/>
    <w:rsid w:val="00B9521E"/>
    <w:rsid w:val="00B955E2"/>
    <w:rsid w:val="00B9582D"/>
    <w:rsid w:val="00BA0D0E"/>
    <w:rsid w:val="00BA1450"/>
    <w:rsid w:val="00BA16AE"/>
    <w:rsid w:val="00BA35B3"/>
    <w:rsid w:val="00BA440C"/>
    <w:rsid w:val="00BA6EEC"/>
    <w:rsid w:val="00BC0882"/>
    <w:rsid w:val="00BC1717"/>
    <w:rsid w:val="00BC1B74"/>
    <w:rsid w:val="00BC2641"/>
    <w:rsid w:val="00BC2DBB"/>
    <w:rsid w:val="00BC7280"/>
    <w:rsid w:val="00BC751D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5C1F"/>
    <w:rsid w:val="00C06A06"/>
    <w:rsid w:val="00C10C1A"/>
    <w:rsid w:val="00C1656F"/>
    <w:rsid w:val="00C226E2"/>
    <w:rsid w:val="00C2451F"/>
    <w:rsid w:val="00C24598"/>
    <w:rsid w:val="00C262B0"/>
    <w:rsid w:val="00C268C2"/>
    <w:rsid w:val="00C32117"/>
    <w:rsid w:val="00C33F17"/>
    <w:rsid w:val="00C3507D"/>
    <w:rsid w:val="00C35D03"/>
    <w:rsid w:val="00C35E94"/>
    <w:rsid w:val="00C378CA"/>
    <w:rsid w:val="00C41DC3"/>
    <w:rsid w:val="00C43E47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6462"/>
    <w:rsid w:val="00C67404"/>
    <w:rsid w:val="00C72C2F"/>
    <w:rsid w:val="00C73BC4"/>
    <w:rsid w:val="00C75CCD"/>
    <w:rsid w:val="00C760E0"/>
    <w:rsid w:val="00C7711E"/>
    <w:rsid w:val="00C77B75"/>
    <w:rsid w:val="00C8157C"/>
    <w:rsid w:val="00C81665"/>
    <w:rsid w:val="00C82546"/>
    <w:rsid w:val="00C829A1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4356"/>
    <w:rsid w:val="00CB3009"/>
    <w:rsid w:val="00CB4D4F"/>
    <w:rsid w:val="00CB652D"/>
    <w:rsid w:val="00CC1437"/>
    <w:rsid w:val="00CC1A32"/>
    <w:rsid w:val="00CC401C"/>
    <w:rsid w:val="00CC5B02"/>
    <w:rsid w:val="00CC6927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4BEF"/>
    <w:rsid w:val="00CE50AC"/>
    <w:rsid w:val="00CE53EC"/>
    <w:rsid w:val="00CE5752"/>
    <w:rsid w:val="00CF1773"/>
    <w:rsid w:val="00CF2B30"/>
    <w:rsid w:val="00CF2E0D"/>
    <w:rsid w:val="00CF336E"/>
    <w:rsid w:val="00CF664E"/>
    <w:rsid w:val="00D00028"/>
    <w:rsid w:val="00D00B95"/>
    <w:rsid w:val="00D013C0"/>
    <w:rsid w:val="00D013C3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5752"/>
    <w:rsid w:val="00D36124"/>
    <w:rsid w:val="00D36411"/>
    <w:rsid w:val="00D36593"/>
    <w:rsid w:val="00D37810"/>
    <w:rsid w:val="00D436D5"/>
    <w:rsid w:val="00D4578A"/>
    <w:rsid w:val="00D472D7"/>
    <w:rsid w:val="00D51999"/>
    <w:rsid w:val="00D51C97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83CB5"/>
    <w:rsid w:val="00DA1A39"/>
    <w:rsid w:val="00DA3F26"/>
    <w:rsid w:val="00DA5E9D"/>
    <w:rsid w:val="00DA6D44"/>
    <w:rsid w:val="00DB1536"/>
    <w:rsid w:val="00DB22F8"/>
    <w:rsid w:val="00DB23A9"/>
    <w:rsid w:val="00DB31A7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04479"/>
    <w:rsid w:val="00E105CF"/>
    <w:rsid w:val="00E10E2C"/>
    <w:rsid w:val="00E16DAB"/>
    <w:rsid w:val="00E16F17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97CA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3E8A"/>
    <w:rsid w:val="00F15FFF"/>
    <w:rsid w:val="00F16B60"/>
    <w:rsid w:val="00F16C3A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47ED3"/>
    <w:rsid w:val="00F51C2A"/>
    <w:rsid w:val="00F52C42"/>
    <w:rsid w:val="00F53D0F"/>
    <w:rsid w:val="00F559B4"/>
    <w:rsid w:val="00F5605E"/>
    <w:rsid w:val="00F565A3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3C65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1B5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BB096"/>
  <w15:docId w15:val="{67DCB1E7-E22A-4017-BCB1-70E8F2AC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  <w:style w:type="character" w:styleId="BookTitle">
    <w:name w:val="Book Title"/>
    <w:basedOn w:val="DefaultParagraphFont"/>
    <w:uiPriority w:val="33"/>
    <w:qFormat/>
    <w:rsid w:val="00CE53E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E53EC"/>
    <w:rPr>
      <w:i/>
      <w:iCs/>
    </w:rPr>
  </w:style>
  <w:style w:type="paragraph" w:customStyle="1" w:styleId="FormSmall">
    <w:name w:val="Form Small"/>
    <w:basedOn w:val="Normal"/>
    <w:link w:val="FormSmallChar"/>
    <w:qFormat/>
    <w:rsid w:val="00745A63"/>
    <w:pPr>
      <w:spacing w:line="240" w:lineRule="auto"/>
      <w:jc w:val="right"/>
    </w:pPr>
    <w:rPr>
      <w:color w:val="3B3838" w:themeColor="background2" w:themeShade="40"/>
      <w:sz w:val="16"/>
    </w:rPr>
  </w:style>
  <w:style w:type="character" w:customStyle="1" w:styleId="FormSmallChar">
    <w:name w:val="Form Small Char"/>
    <w:basedOn w:val="DefaultParagraphFont"/>
    <w:link w:val="FormSmall"/>
    <w:rsid w:val="00745A63"/>
    <w:rPr>
      <w:color w:val="3B3838" w:themeColor="background2" w:themeShade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A\04A-005\TESTbase%20v2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061355BD9C4C7B88FAC0402501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758A1-5281-4638-B645-64C4E7E8C0BA}"/>
      </w:docPartPr>
      <w:docPartBody>
        <w:p w:rsidR="00000000" w:rsidRDefault="003B6A14">
          <w:pPr>
            <w:pStyle w:val="D9061355BD9C4C7B88FAC0402501F97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CEFF07962A4105A7F88ABAC24E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54DF3-A6F4-49E9-819C-C368FA3854B2}"/>
      </w:docPartPr>
      <w:docPartBody>
        <w:p w:rsidR="00000000" w:rsidRDefault="003B6A14">
          <w:pPr>
            <w:pStyle w:val="A2CEFF07962A4105A7F88ABAC24E41E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9E14726EE148CD85D7E80CC9BB8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1F0C-7691-4922-AC43-C9530A7FBF7F}"/>
      </w:docPartPr>
      <w:docPartBody>
        <w:p w:rsidR="00000000" w:rsidRDefault="003B6A14">
          <w:pPr>
            <w:pStyle w:val="639E14726EE148CD85D7E80CC9BB8DB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508F0148DD4C5085172288E97AC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A04B4-3DE7-47AF-A176-15E9A364801C}"/>
      </w:docPartPr>
      <w:docPartBody>
        <w:p w:rsidR="00000000" w:rsidRDefault="003B6A14">
          <w:pPr>
            <w:pStyle w:val="AF508F0148DD4C5085172288E97AC2B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9B2DBEB460463B8AC6F556DC2FF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B9AE9-E25B-4DCF-B177-DE45BBCF7665}"/>
      </w:docPartPr>
      <w:docPartBody>
        <w:p w:rsidR="00000000" w:rsidRDefault="003B6A14">
          <w:pPr>
            <w:pStyle w:val="899B2DBEB460463B8AC6F556DC2FF2D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C60F530083149A99B78FE6C5748F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7781E-1FF4-4166-A108-2D34521DD008}"/>
      </w:docPartPr>
      <w:docPartBody>
        <w:p w:rsidR="00000000" w:rsidRDefault="003B6A14">
          <w:pPr>
            <w:pStyle w:val="0C60F530083149A99B78FE6C5748F508"/>
          </w:pPr>
          <w:r>
            <w:t xml:space="preserve"> </w:t>
          </w:r>
        </w:p>
      </w:docPartBody>
    </w:docPart>
    <w:docPart>
      <w:docPartPr>
        <w:name w:val="7A6F351222684CD4A7E758F3B6A71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1527E-396B-4BFE-A6B5-8672FF3CE8BE}"/>
      </w:docPartPr>
      <w:docPartBody>
        <w:p w:rsidR="00000000" w:rsidRDefault="003B6A14">
          <w:pPr>
            <w:pStyle w:val="7A6F351222684CD4A7E758F3B6A71F5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34402E20AC24978BC89D2B90A590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B8608-8BB7-4253-BB44-A3AD54050DB5}"/>
      </w:docPartPr>
      <w:docPartBody>
        <w:p w:rsidR="00000000" w:rsidRDefault="003B6A14">
          <w:pPr>
            <w:pStyle w:val="B34402E20AC24978BC89D2B90A590B3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BD25472F82C47D7A580F2AF4F6FD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B6E0B-205F-4526-800D-621CC5BC86D8}"/>
      </w:docPartPr>
      <w:docPartBody>
        <w:p w:rsidR="00000000" w:rsidRDefault="003B6A14">
          <w:pPr>
            <w:pStyle w:val="9BD25472F82C47D7A580F2AF4F6FDF1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B9D6AC4F3D34FF6B13F5A8541852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26EE-0846-42EC-BE5A-ADB9218106F5}"/>
      </w:docPartPr>
      <w:docPartBody>
        <w:p w:rsidR="00000000" w:rsidRDefault="003B6A14">
          <w:pPr>
            <w:pStyle w:val="5B9D6AC4F3D34FF6B13F5A8541852C0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8889DEC51C24F8AAC57684589AA9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11DAA-5C29-49BC-8A27-1B2B252B8DFD}"/>
      </w:docPartPr>
      <w:docPartBody>
        <w:p w:rsidR="00000000" w:rsidRDefault="003B6A14">
          <w:pPr>
            <w:pStyle w:val="48889DEC51C24F8AAC57684589AA922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7F8769AA8EB41C99ED7AF6B95C0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0CCDD-EF1D-49DB-BA21-FC130BD39004}"/>
      </w:docPartPr>
      <w:docPartBody>
        <w:p w:rsidR="00000000" w:rsidRDefault="003B6A14">
          <w:pPr>
            <w:pStyle w:val="47F8769AA8EB41C99ED7AF6B95C07EE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DEB165A796F418D94943E59354CF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D8DBF-E7A2-46D9-9E56-2386871222BA}"/>
      </w:docPartPr>
      <w:docPartBody>
        <w:p w:rsidR="00000000" w:rsidRDefault="003B6A14">
          <w:pPr>
            <w:pStyle w:val="6DEB165A796F418D94943E59354CF70A"/>
          </w:pPr>
          <w:r w:rsidRPr="00D26287">
            <w:t xml:space="preserve"> </w:t>
          </w:r>
        </w:p>
      </w:docPartBody>
    </w:docPart>
    <w:docPart>
      <w:docPartPr>
        <w:name w:val="3E155C36DDDF4DC39758395DF7900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D944A-ACCB-41CB-B840-85D4A96434AB}"/>
      </w:docPartPr>
      <w:docPartBody>
        <w:p w:rsidR="00000000" w:rsidRDefault="003B6A14">
          <w:pPr>
            <w:pStyle w:val="3E155C36DDDF4DC39758395DF790004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67F1CB20DD247EFBE7171289F0BD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A42B4-CD6A-4078-97D0-CDC393112EE7}"/>
      </w:docPartPr>
      <w:docPartBody>
        <w:p w:rsidR="00000000" w:rsidRDefault="003B6A14">
          <w:pPr>
            <w:pStyle w:val="A67F1CB20DD247EFBE7171289F0BD1E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540DB633FB34C6197924977D0123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C626A-022C-4E6E-877D-E4B28CA65497}"/>
      </w:docPartPr>
      <w:docPartBody>
        <w:p w:rsidR="00000000" w:rsidRDefault="003B6A14">
          <w:pPr>
            <w:pStyle w:val="8540DB633FB34C6197924977D012322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BB1D6288B9B4F47899E19ABC13E1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64005-29FC-4755-8248-8975CD4A8CDC}"/>
      </w:docPartPr>
      <w:docPartBody>
        <w:p w:rsidR="00000000" w:rsidRDefault="003B6A14">
          <w:pPr>
            <w:pStyle w:val="0BB1D6288B9B4F47899E19ABC13E1B5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EAECBAD03BA435BB7DCAF67E001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E5E8-C249-4819-9555-F69334D9C8A1}"/>
      </w:docPartPr>
      <w:docPartBody>
        <w:p w:rsidR="00000000" w:rsidRDefault="003B6A14">
          <w:pPr>
            <w:pStyle w:val="0EAECBAD03BA435BB7DCAF67E001661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C961191EBD04465987343DAF88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FD118-A089-4FBA-A1F4-9C8A8D7CE444}"/>
      </w:docPartPr>
      <w:docPartBody>
        <w:p w:rsidR="00000000" w:rsidRDefault="003B6A14">
          <w:pPr>
            <w:pStyle w:val="DC961191EBD04465987343DAF88ADE0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AB87FFC71604613B26566D5E86E4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E8EE6-964A-4D78-AF9B-D735569D9491}"/>
      </w:docPartPr>
      <w:docPartBody>
        <w:p w:rsidR="00000000" w:rsidRDefault="003B6A14">
          <w:pPr>
            <w:pStyle w:val="EAB87FFC71604613B26566D5E86E48AF"/>
          </w:pPr>
          <w:r w:rsidRPr="00D26287">
            <w:t xml:space="preserve"> </w:t>
          </w:r>
        </w:p>
      </w:docPartBody>
    </w:docPart>
    <w:docPart>
      <w:docPartPr>
        <w:name w:val="888F09D7A36249E0A7884CF31A800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60717-0309-4D7C-AAD6-530FF1E50AE4}"/>
      </w:docPartPr>
      <w:docPartBody>
        <w:p w:rsidR="00000000" w:rsidRDefault="003B6A14">
          <w:pPr>
            <w:pStyle w:val="888F09D7A36249E0A7884CF31A8003E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6EF8C557E8C4CF48406AFBEE5392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099AA-F100-4E0D-B8C5-B71033DC5AD0}"/>
      </w:docPartPr>
      <w:docPartBody>
        <w:p w:rsidR="00000000" w:rsidRDefault="003B6A14">
          <w:pPr>
            <w:pStyle w:val="B6EF8C557E8C4CF48406AFBEE539250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6B96A3908AF4B1A949226F3596FC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8F8FE-B4EA-4CB5-BB52-D0164879F071}"/>
      </w:docPartPr>
      <w:docPartBody>
        <w:p w:rsidR="00000000" w:rsidRDefault="003B6A14">
          <w:pPr>
            <w:pStyle w:val="16B96A3908AF4B1A949226F3596FCDC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3BC3BE128A04F269178D3605BF74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5E497-8721-4634-8A2C-837073A59F71}"/>
      </w:docPartPr>
      <w:docPartBody>
        <w:p w:rsidR="00000000" w:rsidRDefault="003B6A14">
          <w:pPr>
            <w:pStyle w:val="53BC3BE128A04F269178D3605BF74F4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D4AD83C3B554AC08740B7F9776A3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39790-024F-48C3-9935-021E58796269}"/>
      </w:docPartPr>
      <w:docPartBody>
        <w:p w:rsidR="00000000" w:rsidRDefault="003B6A14">
          <w:pPr>
            <w:pStyle w:val="9D4AD83C3B554AC08740B7F9776A3FE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F0B680AD99840AF9A560E47892CA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918B4-134D-411D-987B-72157A2D54D1}"/>
      </w:docPartPr>
      <w:docPartBody>
        <w:p w:rsidR="00000000" w:rsidRDefault="003B6A14">
          <w:pPr>
            <w:pStyle w:val="FF0B680AD99840AF9A560E47892CA28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C2A536EFC354DED9CD934AE06C31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64A8D-7B62-4167-A714-9509342500AC}"/>
      </w:docPartPr>
      <w:docPartBody>
        <w:p w:rsidR="00000000" w:rsidRDefault="003B6A14">
          <w:pPr>
            <w:pStyle w:val="8C2A536EFC354DED9CD934AE06C310ED"/>
          </w:pPr>
          <w:r w:rsidRPr="00D26287">
            <w:t xml:space="preserve"> </w:t>
          </w:r>
        </w:p>
      </w:docPartBody>
    </w:docPart>
    <w:docPart>
      <w:docPartPr>
        <w:name w:val="7ADBFF61D8E64A20AB67198CED658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1BEBC-134C-4744-A04E-1D594861750E}"/>
      </w:docPartPr>
      <w:docPartBody>
        <w:p w:rsidR="00000000" w:rsidRDefault="003B6A14">
          <w:pPr>
            <w:pStyle w:val="7ADBFF61D8E64A20AB67198CED6580A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29D4B4DB6F7486B9BC3E26AADD43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3CE84-3F72-49F5-B534-FBD2CB546884}"/>
      </w:docPartPr>
      <w:docPartBody>
        <w:p w:rsidR="00000000" w:rsidRDefault="003B6A14">
          <w:pPr>
            <w:pStyle w:val="A29D4B4DB6F7486B9BC3E26AADD43FA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29937D0C0D24334ABB4B49452955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A206-FE7A-4A43-A3E6-94EC2ED8E8F7}"/>
      </w:docPartPr>
      <w:docPartBody>
        <w:p w:rsidR="00000000" w:rsidRDefault="003B6A14">
          <w:pPr>
            <w:pStyle w:val="F29937D0C0D24334ABB4B494529555B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4D2F4CFF5A948EAA0D09469FC41E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ADD6E-8AEE-4EFA-8DA0-964B23FCA043}"/>
      </w:docPartPr>
      <w:docPartBody>
        <w:p w:rsidR="00000000" w:rsidRDefault="003B6A14">
          <w:pPr>
            <w:pStyle w:val="14D2F4CFF5A948EAA0D09469FC41ED5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48559222DDF4389950827B9AA9FF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772DE-F432-4BCF-A1DD-3889E6F63376}"/>
      </w:docPartPr>
      <w:docPartBody>
        <w:p w:rsidR="00000000" w:rsidRDefault="003B6A14">
          <w:pPr>
            <w:pStyle w:val="348559222DDF4389950827B9AA9FFCA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53B84C2C2674747855D3A28005ED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12FD-032D-4C5D-9690-A842FA2C6668}"/>
      </w:docPartPr>
      <w:docPartBody>
        <w:p w:rsidR="00000000" w:rsidRDefault="003B6A14">
          <w:pPr>
            <w:pStyle w:val="353B84C2C2674747855D3A28005ED7ED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9A0135EF74214A9EA04E64D1DB6E5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B4806-B60E-426B-B418-0754D6425403}"/>
      </w:docPartPr>
      <w:docPartBody>
        <w:p w:rsidR="00000000" w:rsidRDefault="003B6A14">
          <w:pPr>
            <w:pStyle w:val="9A0135EF74214A9EA04E64D1DB6E5FFF"/>
          </w:pPr>
          <w:r w:rsidRPr="00D26287">
            <w:t xml:space="preserve"> </w:t>
          </w:r>
        </w:p>
      </w:docPartBody>
    </w:docPart>
    <w:docPart>
      <w:docPartPr>
        <w:name w:val="1734FB2AB7EA4563BF82E94E331A0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0EC7-188F-4DBE-9748-567C65B7896C}"/>
      </w:docPartPr>
      <w:docPartBody>
        <w:p w:rsidR="00000000" w:rsidRDefault="003B6A14">
          <w:pPr>
            <w:pStyle w:val="1734FB2AB7EA4563BF82E94E331A08A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8D87DA0972A4A0F82C912CD45BC4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6DFE-901C-4194-9757-6A67F6ACA66C}"/>
      </w:docPartPr>
      <w:docPartBody>
        <w:p w:rsidR="00000000" w:rsidRDefault="003B6A14">
          <w:pPr>
            <w:pStyle w:val="28D87DA0972A4A0F82C912CD45BC451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0C61FE72C2040C49A8CDFF7DE488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A0CBA-38A6-40C9-A0F3-E0E0BD9A68FD}"/>
      </w:docPartPr>
      <w:docPartBody>
        <w:p w:rsidR="00000000" w:rsidRDefault="003B6A14">
          <w:pPr>
            <w:pStyle w:val="30C61FE72C2040C49A8CDFF7DE4884E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E00F3DDE90944379487EE293568F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5ACF-2014-49E5-9358-B9C49D09D605}"/>
      </w:docPartPr>
      <w:docPartBody>
        <w:p w:rsidR="00000000" w:rsidRDefault="003B6A14">
          <w:pPr>
            <w:pStyle w:val="6E00F3DDE90944379487EE293568FD6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69FB66A34514200BEFAD70423D7F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E0D30-D807-433A-95FB-3C8127A24DF1}"/>
      </w:docPartPr>
      <w:docPartBody>
        <w:p w:rsidR="00000000" w:rsidRDefault="003B6A14">
          <w:pPr>
            <w:pStyle w:val="869FB66A34514200BEFAD70423D7FC4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B1D07CCEC63422D8CC099DB0C9DB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A366C-5C32-46B6-B6ED-176A8B310768}"/>
      </w:docPartPr>
      <w:docPartBody>
        <w:p w:rsidR="00000000" w:rsidRDefault="003B6A14">
          <w:pPr>
            <w:pStyle w:val="8B1D07CCEC63422D8CC099DB0C9DBB6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99ADEE861E442F6BA054AF259DB7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61F-1B25-4C6B-8A37-20E4DD40A6FE}"/>
      </w:docPartPr>
      <w:docPartBody>
        <w:p w:rsidR="00000000" w:rsidRDefault="003B6A14">
          <w:pPr>
            <w:pStyle w:val="499ADEE861E442F6BA054AF259DB7EAC"/>
          </w:pPr>
          <w:r w:rsidRPr="00D26287">
            <w:t xml:space="preserve"> </w:t>
          </w:r>
        </w:p>
      </w:docPartBody>
    </w:docPart>
    <w:docPart>
      <w:docPartPr>
        <w:name w:val="1F56AB527C1D468DBFE6DBDD6F663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08B50-2DC0-43E7-A4E3-E7E472D49655}"/>
      </w:docPartPr>
      <w:docPartBody>
        <w:p w:rsidR="00000000" w:rsidRDefault="003B6A14">
          <w:pPr>
            <w:pStyle w:val="1F56AB527C1D468DBFE6DBDD6F66341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C5015D13DA14CE8B69054688A7AC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60F0-391B-4345-8A0B-EB87F1FB308B}"/>
      </w:docPartPr>
      <w:docPartBody>
        <w:p w:rsidR="00000000" w:rsidRDefault="003B6A14">
          <w:pPr>
            <w:pStyle w:val="9C5015D13DA14CE8B69054688A7ACB1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7E6D4E871F44E1E972698CF38433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1A92A-ABAB-476B-B656-81E14D0E8B21}"/>
      </w:docPartPr>
      <w:docPartBody>
        <w:p w:rsidR="00000000" w:rsidRDefault="003B6A14">
          <w:pPr>
            <w:pStyle w:val="E7E6D4E871F44E1E972698CF38433AE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3C25A74857F47F18661223484817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A5BD7-3D90-4088-8D8D-14FD02B728D4}"/>
      </w:docPartPr>
      <w:docPartBody>
        <w:p w:rsidR="00000000" w:rsidRDefault="003B6A14">
          <w:pPr>
            <w:pStyle w:val="93C25A74857F47F1866122348481750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FD2F0A04B294F2A96071C7FA83D7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8A88A-92F5-44A6-B4CC-1D9BC13F4812}"/>
      </w:docPartPr>
      <w:docPartBody>
        <w:p w:rsidR="00000000" w:rsidRDefault="003B6A14">
          <w:pPr>
            <w:pStyle w:val="AFD2F0A04B294F2A96071C7FA83D7A3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1EBDA7B4B134BFA912D7F860EA35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C2B1C-3559-424B-92FE-117BBD9EAFAE}"/>
      </w:docPartPr>
      <w:docPartBody>
        <w:p w:rsidR="00000000" w:rsidRDefault="003B6A14">
          <w:pPr>
            <w:pStyle w:val="81EBDA7B4B134BFA912D7F860EA35EE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D0C346F346948D49493F4911042A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5B38A-6E9B-46D4-80E8-B5D106D06A6B}"/>
      </w:docPartPr>
      <w:docPartBody>
        <w:p w:rsidR="00000000" w:rsidRDefault="003B6A14">
          <w:pPr>
            <w:pStyle w:val="8D0C346F346948D49493F4911042A480"/>
          </w:pPr>
          <w:r w:rsidRPr="00D26287">
            <w:t xml:space="preserve"> </w:t>
          </w:r>
        </w:p>
      </w:docPartBody>
    </w:docPart>
    <w:docPart>
      <w:docPartPr>
        <w:name w:val="B2917F897BA04506AA390DABFEBE2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D1C38-694F-4E61-A63C-9A055A935D72}"/>
      </w:docPartPr>
      <w:docPartBody>
        <w:p w:rsidR="00000000" w:rsidRDefault="003B6A14">
          <w:pPr>
            <w:pStyle w:val="B2917F897BA04506AA390DABFEBE217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F4317A65D2C44DBBB311A8A1270A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DF9C7-B7DB-493D-BBF7-06CA45A88CC3}"/>
      </w:docPartPr>
      <w:docPartBody>
        <w:p w:rsidR="00000000" w:rsidRDefault="003B6A14">
          <w:pPr>
            <w:pStyle w:val="EF4317A65D2C44DBBB311A8A1270AF2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CB95868BADF4873BD35951715F45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71140-9FA0-420F-92FD-22F729A89D66}"/>
      </w:docPartPr>
      <w:docPartBody>
        <w:p w:rsidR="00000000" w:rsidRDefault="003B6A14">
          <w:pPr>
            <w:pStyle w:val="6CB95868BADF4873BD35951715F452E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784EB4CBDBA4741B8BF817484E1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5AAF0-0911-4E6F-B2B5-04DF94A2DE64}"/>
      </w:docPartPr>
      <w:docPartBody>
        <w:p w:rsidR="00000000" w:rsidRDefault="003B6A14">
          <w:pPr>
            <w:pStyle w:val="A784EB4CBDBA4741B8BF817484E190B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706BE76FFED41F6B3F40590072CA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3FD26-A315-4F28-8718-BABA9AD8BF21}"/>
      </w:docPartPr>
      <w:docPartBody>
        <w:p w:rsidR="00000000" w:rsidRDefault="003B6A14">
          <w:pPr>
            <w:pStyle w:val="0706BE76FFED41F6B3F40590072CA22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B4EE95100554856B8F117173C8B7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80AAE-6257-4C22-B7F4-53EFD3923F89}"/>
      </w:docPartPr>
      <w:docPartBody>
        <w:p w:rsidR="00000000" w:rsidRDefault="003B6A14">
          <w:pPr>
            <w:pStyle w:val="BB4EE95100554856B8F117173C8B72A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87409BC4785416585CEC2D1F55D9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3CAE6-2168-4ECF-968A-94AA7A094CDC}"/>
      </w:docPartPr>
      <w:docPartBody>
        <w:p w:rsidR="00000000" w:rsidRDefault="003B6A14">
          <w:pPr>
            <w:pStyle w:val="187409BC4785416585CEC2D1F55D9663"/>
          </w:pPr>
          <w:r w:rsidRPr="00D26287">
            <w:t xml:space="preserve"> </w:t>
          </w:r>
        </w:p>
      </w:docPartBody>
    </w:docPart>
    <w:docPart>
      <w:docPartPr>
        <w:name w:val="F3BD47920B3E4CB4BDF0A010E4DC6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AB866-A057-410B-BE01-74F26177BD60}"/>
      </w:docPartPr>
      <w:docPartBody>
        <w:p w:rsidR="00000000" w:rsidRDefault="003B6A14">
          <w:pPr>
            <w:pStyle w:val="F3BD47920B3E4CB4BDF0A010E4DC6DB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D37FD315F034DA3B68E4F5618918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84ECD-E841-4874-8EEA-205BCF093945}"/>
      </w:docPartPr>
      <w:docPartBody>
        <w:p w:rsidR="00000000" w:rsidRDefault="003B6A14">
          <w:pPr>
            <w:pStyle w:val="5D37FD315F034DA3B68E4F561891846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C2476632DB44A558A9E867142B51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02D75-E87A-43F1-A787-9E811263CDFF}"/>
      </w:docPartPr>
      <w:docPartBody>
        <w:p w:rsidR="00000000" w:rsidRDefault="003B6A14">
          <w:pPr>
            <w:pStyle w:val="1C2476632DB44A558A9E867142B5154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C3B9B10C3A843D7BDBDB8CB05E3B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7ED27-2DEC-443C-9778-22A506C5DA19}"/>
      </w:docPartPr>
      <w:docPartBody>
        <w:p w:rsidR="00000000" w:rsidRDefault="003B6A14">
          <w:pPr>
            <w:pStyle w:val="AC3B9B10C3A843D7BDBDB8CB05E3B6A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4F6FDF33C0343F78D0674DA518BB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7DFAC-AB0D-48C4-8626-CC7692337DBB}"/>
      </w:docPartPr>
      <w:docPartBody>
        <w:p w:rsidR="00000000" w:rsidRDefault="003B6A14">
          <w:pPr>
            <w:pStyle w:val="24F6FDF33C0343F78D0674DA518BB62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7E9FCED46C645FAAD61055A6F033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3EAFA-6668-4A39-8C38-F98F4AAF77BB}"/>
      </w:docPartPr>
      <w:docPartBody>
        <w:p w:rsidR="00000000" w:rsidRDefault="003B6A14">
          <w:pPr>
            <w:pStyle w:val="27E9FCED46C645FAAD61055A6F03323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626AE08655E43C49A0629119A1A9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92A32-FDCD-48D1-865F-76BAFC57F2CB}"/>
      </w:docPartPr>
      <w:docPartBody>
        <w:p w:rsidR="00000000" w:rsidRDefault="003B6A14">
          <w:pPr>
            <w:pStyle w:val="4626AE08655E43C49A0629119A1A98CB"/>
          </w:pPr>
          <w:r w:rsidRPr="00D26287">
            <w:t xml:space="preserve"> </w:t>
          </w:r>
        </w:p>
      </w:docPartBody>
    </w:docPart>
    <w:docPart>
      <w:docPartPr>
        <w:name w:val="35774846A177416CA5235BDB06816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A3779-C532-4F75-854C-AE9916EA9A2B}"/>
      </w:docPartPr>
      <w:docPartBody>
        <w:p w:rsidR="00000000" w:rsidRDefault="003B6A14">
          <w:pPr>
            <w:pStyle w:val="35774846A177416CA5235BDB0681639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FA9490CBD034AACB81652716F954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F2D8D-CD38-48E9-BA0C-0085FBA22EE2}"/>
      </w:docPartPr>
      <w:docPartBody>
        <w:p w:rsidR="00000000" w:rsidRDefault="003B6A14">
          <w:pPr>
            <w:pStyle w:val="1FA9490CBD034AACB81652716F95474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A5071FE6DEF4C0EAAE602B71A6C4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8A25D-62F8-490A-B524-0AC6926BCB2E}"/>
      </w:docPartPr>
      <w:docPartBody>
        <w:p w:rsidR="00000000" w:rsidRDefault="003B6A14">
          <w:pPr>
            <w:pStyle w:val="DA5071FE6DEF4C0EAAE602B71A6C4A3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58FECB3B55F4713BDE830CE60402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5D1C4-C290-44FD-A238-D81F39883108}"/>
      </w:docPartPr>
      <w:docPartBody>
        <w:p w:rsidR="00000000" w:rsidRDefault="003B6A14">
          <w:pPr>
            <w:pStyle w:val="358FECB3B55F4713BDE830CE6040243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6C7B79987294A9DA21291C949467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470B3-A05F-40F9-B656-0156E862D2E0}"/>
      </w:docPartPr>
      <w:docPartBody>
        <w:p w:rsidR="00000000" w:rsidRDefault="003B6A14">
          <w:pPr>
            <w:pStyle w:val="66C7B79987294A9DA21291C9494677E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6E3AA7CC06E4A2395AC8E856F8D3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EC53A-D8DC-4A5B-A0C8-76B94384B5B0}"/>
      </w:docPartPr>
      <w:docPartBody>
        <w:p w:rsidR="00000000" w:rsidRDefault="003B6A14">
          <w:pPr>
            <w:pStyle w:val="16E3AA7CC06E4A2395AC8E856F8D3A6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60B366C440343DAA8A70FF677325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B280-FB8F-4CE9-A36A-CE41CB0CEAD9}"/>
      </w:docPartPr>
      <w:docPartBody>
        <w:p w:rsidR="00000000" w:rsidRDefault="003B6A14">
          <w:pPr>
            <w:pStyle w:val="960B366C440343DAA8A70FF67732557A"/>
          </w:pPr>
          <w:r w:rsidRPr="00D26287">
            <w:t xml:space="preserve"> </w:t>
          </w:r>
        </w:p>
      </w:docPartBody>
    </w:docPart>
    <w:docPart>
      <w:docPartPr>
        <w:name w:val="212CB6A28DCD4193A48EB3166A8C7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A7012-6AC3-4FCB-BD78-66BD33687698}"/>
      </w:docPartPr>
      <w:docPartBody>
        <w:p w:rsidR="00000000" w:rsidRDefault="003B6A14">
          <w:pPr>
            <w:pStyle w:val="212CB6A28DCD4193A48EB3166A8C793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1B097130230449E82D78DDA95A46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EF4AF-3099-4C47-AC7A-46EB85612A3A}"/>
      </w:docPartPr>
      <w:docPartBody>
        <w:p w:rsidR="00000000" w:rsidRDefault="003B6A14">
          <w:pPr>
            <w:pStyle w:val="01B097130230449E82D78DDA95A468F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32E4DA463614EF7A656B34A97D4E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7A2FF-ED31-4267-9C22-3E0B7BF92CE5}"/>
      </w:docPartPr>
      <w:docPartBody>
        <w:p w:rsidR="00000000" w:rsidRDefault="003B6A14">
          <w:pPr>
            <w:pStyle w:val="B32E4DA463614EF7A656B34A97D4EAF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B5033E17C68466AA0D53F6817B6D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C4394-F26A-421D-896E-A817939A0CFB}"/>
      </w:docPartPr>
      <w:docPartBody>
        <w:p w:rsidR="00000000" w:rsidRDefault="003B6A14">
          <w:pPr>
            <w:pStyle w:val="EB5033E17C68466AA0D53F6817B6D78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05AC7299A0F4A749EFF5D57CF9A0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04202-D7AD-4032-809F-CD91276E66BB}"/>
      </w:docPartPr>
      <w:docPartBody>
        <w:p w:rsidR="00000000" w:rsidRDefault="003B6A14">
          <w:pPr>
            <w:pStyle w:val="C05AC7299A0F4A749EFF5D57CF9A028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E0A6CAB10A042C1947821CE43234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A7B8D-5387-4F6E-A113-672277390E0D}"/>
      </w:docPartPr>
      <w:docPartBody>
        <w:p w:rsidR="00000000" w:rsidRDefault="003B6A14">
          <w:pPr>
            <w:pStyle w:val="EE0A6CAB10A042C1947821CE43234CD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75326E83071404EA7530B2BD13DC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5A615-A763-494E-834D-C1240F904964}"/>
      </w:docPartPr>
      <w:docPartBody>
        <w:p w:rsidR="00000000" w:rsidRDefault="003B6A14">
          <w:pPr>
            <w:pStyle w:val="175326E83071404EA7530B2BD13DC8E8"/>
          </w:pPr>
          <w:r w:rsidRPr="00D26287">
            <w:t xml:space="preserve"> </w:t>
          </w:r>
        </w:p>
      </w:docPartBody>
    </w:docPart>
    <w:docPart>
      <w:docPartPr>
        <w:name w:val="54A210AAB25146D7AD3BB914C6E1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09079-C04D-4BF8-BF58-899A97841661}"/>
      </w:docPartPr>
      <w:docPartBody>
        <w:p w:rsidR="00000000" w:rsidRDefault="003B6A14">
          <w:pPr>
            <w:pStyle w:val="54A210AAB25146D7AD3BB914C6E10CE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6E93540115B47BF87E9402B1C2A0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13CB9-3936-4F31-BF6A-718F458A71C1}"/>
      </w:docPartPr>
      <w:docPartBody>
        <w:p w:rsidR="00000000" w:rsidRDefault="003B6A14">
          <w:pPr>
            <w:pStyle w:val="26E93540115B47BF87E9402B1C2A0BB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F0857BA2C434ADABEF2FC1A77EF5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8C4DC-3EB2-4643-9CA9-9B5333805E3E}"/>
      </w:docPartPr>
      <w:docPartBody>
        <w:p w:rsidR="00000000" w:rsidRDefault="003B6A14">
          <w:pPr>
            <w:pStyle w:val="2F0857BA2C434ADABEF2FC1A77EF5C6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B09A36E43CA4BAD8E6F93D0C6487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7686D-5F8D-46AA-8635-5B4B0CBF2A19}"/>
      </w:docPartPr>
      <w:docPartBody>
        <w:p w:rsidR="00000000" w:rsidRDefault="003B6A14">
          <w:pPr>
            <w:pStyle w:val="7B09A36E43CA4BAD8E6F93D0C64871F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352515321F345E1AF36FC1277F69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6BC55-A409-4FED-A449-7EB597F92AFA}"/>
      </w:docPartPr>
      <w:docPartBody>
        <w:p w:rsidR="00000000" w:rsidRDefault="003B6A14">
          <w:pPr>
            <w:pStyle w:val="E352515321F345E1AF36FC1277F6919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8B91E39ADB047E382AC25AA090EA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6690F-496B-4BEB-A45F-2C41AD1CF55C}"/>
      </w:docPartPr>
      <w:docPartBody>
        <w:p w:rsidR="00000000" w:rsidRDefault="003B6A14">
          <w:pPr>
            <w:pStyle w:val="F8B91E39ADB047E382AC25AA090EA87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8DD38E6FFA84D00A80318AC68152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5D44F-CFC3-4785-BCBE-2E90653DE11B}"/>
      </w:docPartPr>
      <w:docPartBody>
        <w:p w:rsidR="00000000" w:rsidRDefault="003B6A14">
          <w:pPr>
            <w:pStyle w:val="A8DD38E6FFA84D00A80318AC68152754"/>
          </w:pPr>
          <w:r w:rsidRPr="00D26287">
            <w:t xml:space="preserve"> </w:t>
          </w:r>
        </w:p>
      </w:docPartBody>
    </w:docPart>
    <w:docPart>
      <w:docPartPr>
        <w:name w:val="7D3F4E062F114D5292EBEEA22352F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95BEF-7B4B-4CF4-82DC-E0D08DAAE64E}"/>
      </w:docPartPr>
      <w:docPartBody>
        <w:p w:rsidR="00000000" w:rsidRDefault="003B6A14">
          <w:pPr>
            <w:pStyle w:val="7D3F4E062F114D5292EBEEA22352F06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BF30463A2A04D74BB0184EF2AAA4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14950-7CDD-44E7-82DF-531B848CC678}"/>
      </w:docPartPr>
      <w:docPartBody>
        <w:p w:rsidR="00000000" w:rsidRDefault="003B6A14">
          <w:pPr>
            <w:pStyle w:val="9BF30463A2A04D74BB0184EF2AAA4F2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F5DF60D66144889AEEE6251752CC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0AF8E-E644-4988-AD06-30C827F16CAA}"/>
      </w:docPartPr>
      <w:docPartBody>
        <w:p w:rsidR="00000000" w:rsidRDefault="003B6A14">
          <w:pPr>
            <w:pStyle w:val="1F5DF60D66144889AEEE6251752CC93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9B3495E2BCB4615B82B195D7F1DE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EF18E-C5D5-499C-BB07-84ABF0BE6C7E}"/>
      </w:docPartPr>
      <w:docPartBody>
        <w:p w:rsidR="00000000" w:rsidRDefault="003B6A14">
          <w:pPr>
            <w:pStyle w:val="C9B3495E2BCB4615B82B195D7F1DEBF1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611FA76A0E304A2E812E0F3D1F37B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C25A-6F2E-409F-9E27-A25C680DD5B5}"/>
      </w:docPartPr>
      <w:docPartBody>
        <w:p w:rsidR="00000000" w:rsidRDefault="003B6A14">
          <w:pPr>
            <w:pStyle w:val="611FA76A0E304A2E812E0F3D1F37B37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EC0353AD4824B09A504347400187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80A25-4681-40E3-B645-C31B88BA5142}"/>
      </w:docPartPr>
      <w:docPartBody>
        <w:p w:rsidR="00000000" w:rsidRDefault="003B6A14">
          <w:pPr>
            <w:pStyle w:val="1EC0353AD4824B09A50434740018750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BC552032A5049E4A7C155EDF862E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D5962-1A37-47BA-8968-8B40B93274CF}"/>
      </w:docPartPr>
      <w:docPartBody>
        <w:p w:rsidR="00000000" w:rsidRDefault="003B6A14">
          <w:pPr>
            <w:pStyle w:val="4BC552032A5049E4A7C155EDF862E5BE"/>
          </w:pPr>
          <w:r w:rsidRPr="00D26287">
            <w:t xml:space="preserve"> </w:t>
          </w:r>
        </w:p>
      </w:docPartBody>
    </w:docPart>
    <w:docPart>
      <w:docPartPr>
        <w:name w:val="06D071D6BD6043D9AD1E81245EB14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C92E3-73D5-44B4-8175-1C89E114AC5B}"/>
      </w:docPartPr>
      <w:docPartBody>
        <w:p w:rsidR="00000000" w:rsidRDefault="003B6A14">
          <w:pPr>
            <w:pStyle w:val="06D071D6BD6043D9AD1E81245EB14B0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152FFC0482F45D187261F184A07C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5C8CC-383A-433F-8CE8-893E46E69C2B}"/>
      </w:docPartPr>
      <w:docPartBody>
        <w:p w:rsidR="00000000" w:rsidRDefault="003B6A14">
          <w:pPr>
            <w:pStyle w:val="8152FFC0482F45D187261F184A07C34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EB5891C72124BB58D353DF07C57C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4D126-8703-402E-98E8-B99F40838A7D}"/>
      </w:docPartPr>
      <w:docPartBody>
        <w:p w:rsidR="00000000" w:rsidRDefault="003B6A14">
          <w:pPr>
            <w:pStyle w:val="4EB5891C72124BB58D353DF07C57C4A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8ECBEE987A74A78BE40F2C082EE7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B7787-4C60-4DA0-8A6C-009FAB5EB5CE}"/>
      </w:docPartPr>
      <w:docPartBody>
        <w:p w:rsidR="00000000" w:rsidRDefault="003B6A14">
          <w:pPr>
            <w:pStyle w:val="A8ECBEE987A74A78BE40F2C082EE7B1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B577249AE93468F9C0B446134902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85FED-5C13-42BB-B990-378F237A272B}"/>
      </w:docPartPr>
      <w:docPartBody>
        <w:p w:rsidR="00000000" w:rsidRDefault="003B6A14">
          <w:pPr>
            <w:pStyle w:val="DB577249AE93468F9C0B446134902D6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982FC65B41D4320A2D1B9951CCC7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3E69D-4A2B-4E79-BA3F-6D597A4AB191}"/>
      </w:docPartPr>
      <w:docPartBody>
        <w:p w:rsidR="00000000" w:rsidRDefault="003B6A14">
          <w:pPr>
            <w:pStyle w:val="1982FC65B41D4320A2D1B9951CCC79F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AF42F88ABC84BD3A4F15E71C0AC3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DA1AC-67F6-4677-BEEB-385EFDCEBE36}"/>
      </w:docPartPr>
      <w:docPartBody>
        <w:p w:rsidR="00000000" w:rsidRDefault="003B6A14">
          <w:pPr>
            <w:pStyle w:val="7AF42F88ABC84BD3A4F15E71C0AC32A5"/>
          </w:pPr>
          <w:r w:rsidRPr="00D26287">
            <w:t xml:space="preserve"> </w:t>
          </w:r>
        </w:p>
      </w:docPartBody>
    </w:docPart>
    <w:docPart>
      <w:docPartPr>
        <w:name w:val="48F993D3AD1C403095CEE27EEF278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07CF4-D9B2-4FD1-954A-EE1719799EAA}"/>
      </w:docPartPr>
      <w:docPartBody>
        <w:p w:rsidR="00000000" w:rsidRDefault="003B6A14">
          <w:pPr>
            <w:pStyle w:val="48F993D3AD1C403095CEE27EEF2789F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6AD8FE0650C40E0A3900A1A90C64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EBD5F-A0C0-4C68-9AC2-916D6AD1DE72}"/>
      </w:docPartPr>
      <w:docPartBody>
        <w:p w:rsidR="00000000" w:rsidRDefault="003B6A14">
          <w:pPr>
            <w:pStyle w:val="C6AD8FE0650C40E0A3900A1A90C64E9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97115D688BC4E6B9F2636B72196A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06945-DB05-4B23-994D-6306C39A7954}"/>
      </w:docPartPr>
      <w:docPartBody>
        <w:p w:rsidR="00000000" w:rsidRDefault="003B6A14">
          <w:pPr>
            <w:pStyle w:val="F97115D688BC4E6B9F2636B72196ADF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66E17F293C6465BA14AEB4BD4618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E5F47-B940-4FEB-A813-D65E8AB189C8}"/>
      </w:docPartPr>
      <w:docPartBody>
        <w:p w:rsidR="00000000" w:rsidRDefault="003B6A14">
          <w:pPr>
            <w:pStyle w:val="466E17F293C6465BA14AEB4BD46189C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04954EBE0A64593B60ACB5BF01A7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E0020-386D-4153-8AB3-243DB79DC62B}"/>
      </w:docPartPr>
      <w:docPartBody>
        <w:p w:rsidR="00000000" w:rsidRDefault="003B6A14">
          <w:pPr>
            <w:pStyle w:val="B04954EBE0A64593B60ACB5BF01A714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1F4A5AFCBBB4027BF3F5F1587FBC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36864-40F6-4BCD-A778-6132C4B1C152}"/>
      </w:docPartPr>
      <w:docPartBody>
        <w:p w:rsidR="00000000" w:rsidRDefault="003B6A14">
          <w:pPr>
            <w:pStyle w:val="D1F4A5AFCBBB4027BF3F5F1587FBCEE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9CBD1781D064C0CB6CD4C9DC9A90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1D9C0-1201-469A-B59A-B5B34F40D377}"/>
      </w:docPartPr>
      <w:docPartBody>
        <w:p w:rsidR="00000000" w:rsidRDefault="003B6A14">
          <w:pPr>
            <w:pStyle w:val="09CBD1781D064C0CB6CD4C9DC9A902AB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CB891D8668654804ABAC6C170F254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21FEB-DCCA-4675-91A1-67169A912EAB}"/>
      </w:docPartPr>
      <w:docPartBody>
        <w:p w:rsidR="00000000" w:rsidRDefault="003B6A14">
          <w:pPr>
            <w:pStyle w:val="CB891D8668654804ABAC6C170F254E0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A0157E3FED48AFB1F956C03543B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9207D-2A76-4568-A0B3-09A6C9422397}"/>
      </w:docPartPr>
      <w:docPartBody>
        <w:p w:rsidR="00000000" w:rsidRDefault="003B6A14">
          <w:pPr>
            <w:pStyle w:val="A0A0157E3FED48AFB1F956C03543BE5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9E023D94BA57402B87762D46BD026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6359F-9C39-4614-9B25-E0F68CC0AEB8}"/>
      </w:docPartPr>
      <w:docPartBody>
        <w:p w:rsidR="00000000" w:rsidRDefault="003B6A14">
          <w:pPr>
            <w:pStyle w:val="9E023D94BA57402B87762D46BD0262C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C4AF9AA72B4EDABDEF7C456EF4F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D83F-A089-4513-8649-66D42B2A9871}"/>
      </w:docPartPr>
      <w:docPartBody>
        <w:p w:rsidR="00000000" w:rsidRDefault="003B6A14">
          <w:pPr>
            <w:pStyle w:val="FEC4AF9AA72B4EDABDEF7C456EF4FBF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6B21C701C41D2AEF524A1BA1C4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2D2A0-1C7B-4D33-8351-8ABF5AC5EA7D}"/>
      </w:docPartPr>
      <w:docPartBody>
        <w:p w:rsidR="00000000" w:rsidRDefault="003B6A14">
          <w:pPr>
            <w:pStyle w:val="4C66B21C701C41D2AEF524A1BA1C405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7A71BA8B294AD3BAF96A21E26B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A699-7049-4E08-A46B-B1A04A0D7C91}"/>
      </w:docPartPr>
      <w:docPartBody>
        <w:p w:rsidR="00000000" w:rsidRDefault="003B6A14">
          <w:pPr>
            <w:pStyle w:val="107A71BA8B294AD3BAF96A21E26B20BA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3B34D59C21FD4A268C9246CA48791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47ECB-F0EE-4603-8EC9-021506EF7E82}"/>
      </w:docPartPr>
      <w:docPartBody>
        <w:p w:rsidR="00000000" w:rsidRDefault="003B6A14">
          <w:pPr>
            <w:pStyle w:val="3B34D59C21FD4A268C9246CA48791C1E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E76A89C6CF344C0E8C30C50530244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40773-3651-4D49-9157-5B0B7EE64326}"/>
      </w:docPartPr>
      <w:docPartBody>
        <w:p w:rsidR="00000000" w:rsidRDefault="003B6A14">
          <w:pPr>
            <w:pStyle w:val="E76A89C6CF344C0E8C30C5053024481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555DAA980554DFEA51BC5358B7CD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61EBD-5CCD-4D54-B81B-E6025E93C818}"/>
      </w:docPartPr>
      <w:docPartBody>
        <w:p w:rsidR="00000000" w:rsidRDefault="003B6A14">
          <w:pPr>
            <w:pStyle w:val="9555DAA980554DFEA51BC5358B7CDF14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926012C0323F4CEBB0ED0F47BF5B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1EE46-991B-4D79-BBCA-04B688118B1D}"/>
      </w:docPartPr>
      <w:docPartBody>
        <w:p w:rsidR="00000000" w:rsidRDefault="003B6A14">
          <w:pPr>
            <w:pStyle w:val="926012C0323F4CEBB0ED0F47BF5BC1FB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3BA40B7091EA44FA8D328BB3746E1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49E20-6F0B-4B6C-B64D-17D955A338FC}"/>
      </w:docPartPr>
      <w:docPartBody>
        <w:p w:rsidR="00000000" w:rsidRDefault="003B6A14">
          <w:pPr>
            <w:pStyle w:val="3BA40B7091EA44FA8D328BB3746E1FBA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10EA802FAB6C4AABB968A52F73774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82BDF-828D-4C9D-9EBA-718C9AF3CFAF}"/>
      </w:docPartPr>
      <w:docPartBody>
        <w:p w:rsidR="00000000" w:rsidRDefault="003B6A14">
          <w:pPr>
            <w:pStyle w:val="10EA802FAB6C4AABB968A52F7377447D"/>
          </w:pPr>
          <w:r>
            <w:rPr>
              <w:rStyle w:val="PlaceholderText"/>
            </w:rPr>
            <w:t>UNITS</w:t>
          </w:r>
        </w:p>
      </w:docPartBody>
    </w:docPart>
    <w:docPart>
      <w:docPartPr>
        <w:name w:val="41238550587844C0907D4DBB3FADA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E1BD4-1CA2-463F-B8B8-4E14A3607BEF}"/>
      </w:docPartPr>
      <w:docPartBody>
        <w:p w:rsidR="00000000" w:rsidRDefault="003B6A14">
          <w:pPr>
            <w:pStyle w:val="41238550587844C0907D4DBB3FADAD01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84104C69D40413B94AA66D3A5399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38A5-5A29-47D0-B752-CDEF46EB3DB3}"/>
      </w:docPartPr>
      <w:docPartBody>
        <w:p w:rsidR="00000000" w:rsidRDefault="003B6A14">
          <w:pPr>
            <w:pStyle w:val="184104C69D40413B94AA66D3A5399C8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E2EFC4E9006474BAA65206FEFDB8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DB355-8513-45AD-AD56-57976F749904}"/>
      </w:docPartPr>
      <w:docPartBody>
        <w:p w:rsidR="00000000" w:rsidRDefault="003B6A14">
          <w:pPr>
            <w:pStyle w:val="4E2EFC4E9006474BAA65206FEFDB8410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961C6BCCC9CD492EA5CA30A317DCA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861D6-A137-4CA7-AE89-E66F8C36B6BC}"/>
      </w:docPartPr>
      <w:docPartBody>
        <w:p w:rsidR="00000000" w:rsidRDefault="003B6A14">
          <w:pPr>
            <w:pStyle w:val="961C6BCCC9CD492EA5CA30A317DCAAD6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72C1B2486FBF45C7AF4BCFC3B83CF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C11BA-E848-426E-8DFB-3277EABB6FF7}"/>
      </w:docPartPr>
      <w:docPartBody>
        <w:p w:rsidR="00000000" w:rsidRDefault="003B6A14">
          <w:pPr>
            <w:pStyle w:val="72C1B2486FBF45C7AF4BCFC3B83CF0F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8C1AA07AE51C425785A7A890C7DA3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0D8E6-E685-48EF-944B-BF9B72834CD6}"/>
      </w:docPartPr>
      <w:docPartBody>
        <w:p w:rsidR="00000000" w:rsidRDefault="003B6A14">
          <w:pPr>
            <w:pStyle w:val="8C1AA07AE51C425785A7A890C7DA312D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71BC27BC74444049A9ED63C7E1A8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A71D-BA17-48E5-9202-68575361B74D}"/>
      </w:docPartPr>
      <w:docPartBody>
        <w:p w:rsidR="00000000" w:rsidRDefault="003B6A14">
          <w:pPr>
            <w:pStyle w:val="471BC27BC74444049A9ED63C7E1A8A9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35DC7A06E564FFB84FDF20A10188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8BE6F-4DE8-44DB-8E7B-D34F45B840F9}"/>
      </w:docPartPr>
      <w:docPartBody>
        <w:p w:rsidR="00000000" w:rsidRDefault="003B6A14">
          <w:pPr>
            <w:pStyle w:val="135DC7A06E564FFB84FDF20A101885A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C270DFB96E2D47D38F64D8F02CA2A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6E19A-CDC2-4855-8D2F-C96685B922D5}"/>
      </w:docPartPr>
      <w:docPartBody>
        <w:p w:rsidR="00000000" w:rsidRDefault="003B6A14">
          <w:pPr>
            <w:pStyle w:val="C270DFB96E2D47D38F64D8F02CA2A48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B30731B5CE084D289F983E77B20F6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391CE-C1E5-4D0D-818C-044D89A33AE4}"/>
      </w:docPartPr>
      <w:docPartBody>
        <w:p w:rsidR="00000000" w:rsidRDefault="003B6A14">
          <w:pPr>
            <w:pStyle w:val="B30731B5CE084D289F983E77B20F683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A487A438B0F742CA98117BB5F941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FA8A8-E2AB-43B4-91FE-92126B6C22CA}"/>
      </w:docPartPr>
      <w:docPartBody>
        <w:p w:rsidR="00000000" w:rsidRDefault="003B6A14">
          <w:pPr>
            <w:pStyle w:val="A487A438B0F742CA98117BB5F9417166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C290361D8DC943E7909596FF8FF2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635A5-0ACD-42A1-AE4E-446186880A35}"/>
      </w:docPartPr>
      <w:docPartBody>
        <w:p w:rsidR="00000000" w:rsidRDefault="003B6A14">
          <w:pPr>
            <w:pStyle w:val="C290361D8DC943E7909596FF8FF22C94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9212065166AD4E06BF265E2FBB4B4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D8782-56CF-4B38-AD10-FB15FFFC75EB}"/>
      </w:docPartPr>
      <w:docPartBody>
        <w:p w:rsidR="00000000" w:rsidRDefault="003B6A14">
          <w:pPr>
            <w:pStyle w:val="9212065166AD4E06BF265E2FBB4B4F46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CC7AA17EADAC449EB4EAD1E88AAE7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74796-8A38-46AD-BDDC-820DF771CF3E}"/>
      </w:docPartPr>
      <w:docPartBody>
        <w:p w:rsidR="00000000" w:rsidRDefault="003B6A14">
          <w:pPr>
            <w:pStyle w:val="CC7AA17EADAC449EB4EAD1E88AAE7F9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ABFFC68FC9534BF6AB07E96054DD6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CCC2-4B23-4BE4-8216-86B812223E9F}"/>
      </w:docPartPr>
      <w:docPartBody>
        <w:p w:rsidR="00000000" w:rsidRDefault="003B6A14">
          <w:pPr>
            <w:pStyle w:val="ABFFC68FC9534BF6AB07E96054DD611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16A1115E8F64F0A8AAF269289F1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F1E2A-16A6-4CDC-B07F-D898BBD74691}"/>
      </w:docPartPr>
      <w:docPartBody>
        <w:p w:rsidR="00000000" w:rsidRDefault="003B6A14">
          <w:pPr>
            <w:pStyle w:val="116A1115E8F64F0A8AAF269289F14EF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414DE5955CE4C16BD68ED4656623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7447-000C-4733-936C-CCC7557F0E0D}"/>
      </w:docPartPr>
      <w:docPartBody>
        <w:p w:rsidR="00000000" w:rsidRDefault="003B6A14">
          <w:pPr>
            <w:pStyle w:val="0414DE5955CE4C16BD68ED4656623E05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04CBA96F9764E059061A94747AD4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25410-4A47-4BE9-90A6-AB7E80A23470}"/>
      </w:docPartPr>
      <w:docPartBody>
        <w:p w:rsidR="00000000" w:rsidRDefault="003B6A14">
          <w:pPr>
            <w:pStyle w:val="104CBA96F9764E059061A94747AD4FF6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194513445C9248C0A6617C6633936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3353A-3788-43CD-9B80-9A2AA1CB99F7}"/>
      </w:docPartPr>
      <w:docPartBody>
        <w:p w:rsidR="00000000" w:rsidRDefault="003B6A14">
          <w:r w:rsidRPr="00E74BA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14"/>
    <w:rsid w:val="003B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A14"/>
    <w:rPr>
      <w:color w:val="808080"/>
    </w:rPr>
  </w:style>
  <w:style w:type="paragraph" w:customStyle="1" w:styleId="D9061355BD9C4C7B88FAC0402501F978">
    <w:name w:val="D9061355BD9C4C7B88FAC0402501F978"/>
  </w:style>
  <w:style w:type="paragraph" w:customStyle="1" w:styleId="A2CEFF07962A4105A7F88ABAC24E41ED">
    <w:name w:val="A2CEFF07962A4105A7F88ABAC24E41ED"/>
  </w:style>
  <w:style w:type="paragraph" w:customStyle="1" w:styleId="639E14726EE148CD85D7E80CC9BB8DB5">
    <w:name w:val="639E14726EE148CD85D7E80CC9BB8DB5"/>
  </w:style>
  <w:style w:type="paragraph" w:customStyle="1" w:styleId="AF508F0148DD4C5085172288E97AC2BD">
    <w:name w:val="AF508F0148DD4C5085172288E97AC2BD"/>
  </w:style>
  <w:style w:type="paragraph" w:customStyle="1" w:styleId="899B2DBEB460463B8AC6F556DC2FF2D0">
    <w:name w:val="899B2DBEB460463B8AC6F556DC2FF2D0"/>
  </w:style>
  <w:style w:type="paragraph" w:customStyle="1" w:styleId="0C60F530083149A99B78FE6C5748F508">
    <w:name w:val="0C60F530083149A99B78FE6C5748F508"/>
  </w:style>
  <w:style w:type="paragraph" w:customStyle="1" w:styleId="7A6F351222684CD4A7E758F3B6A71F5C">
    <w:name w:val="7A6F351222684CD4A7E758F3B6A71F5C"/>
  </w:style>
  <w:style w:type="paragraph" w:customStyle="1" w:styleId="B34402E20AC24978BC89D2B90A590B34">
    <w:name w:val="B34402E20AC24978BC89D2B90A590B34"/>
  </w:style>
  <w:style w:type="paragraph" w:customStyle="1" w:styleId="9BD25472F82C47D7A580F2AF4F6FDF10">
    <w:name w:val="9BD25472F82C47D7A580F2AF4F6FDF10"/>
  </w:style>
  <w:style w:type="paragraph" w:customStyle="1" w:styleId="5B9D6AC4F3D34FF6B13F5A8541852C04">
    <w:name w:val="5B9D6AC4F3D34FF6B13F5A8541852C04"/>
  </w:style>
  <w:style w:type="paragraph" w:customStyle="1" w:styleId="48889DEC51C24F8AAC57684589AA922C">
    <w:name w:val="48889DEC51C24F8AAC57684589AA922C"/>
  </w:style>
  <w:style w:type="paragraph" w:customStyle="1" w:styleId="47F8769AA8EB41C99ED7AF6B95C07EE6">
    <w:name w:val="47F8769AA8EB41C99ED7AF6B95C07EE6"/>
  </w:style>
  <w:style w:type="paragraph" w:customStyle="1" w:styleId="6DEB165A796F418D94943E59354CF70A">
    <w:name w:val="6DEB165A796F418D94943E59354CF70A"/>
  </w:style>
  <w:style w:type="paragraph" w:customStyle="1" w:styleId="3E155C36DDDF4DC39758395DF7900041">
    <w:name w:val="3E155C36DDDF4DC39758395DF7900041"/>
  </w:style>
  <w:style w:type="paragraph" w:customStyle="1" w:styleId="A67F1CB20DD247EFBE7171289F0BD1E4">
    <w:name w:val="A67F1CB20DD247EFBE7171289F0BD1E4"/>
  </w:style>
  <w:style w:type="paragraph" w:customStyle="1" w:styleId="8540DB633FB34C6197924977D012322D">
    <w:name w:val="8540DB633FB34C6197924977D012322D"/>
  </w:style>
  <w:style w:type="paragraph" w:customStyle="1" w:styleId="0BB1D6288B9B4F47899E19ABC13E1B5F">
    <w:name w:val="0BB1D6288B9B4F47899E19ABC13E1B5F"/>
  </w:style>
  <w:style w:type="paragraph" w:customStyle="1" w:styleId="0EAECBAD03BA435BB7DCAF67E0016611">
    <w:name w:val="0EAECBAD03BA435BB7DCAF67E0016611"/>
  </w:style>
  <w:style w:type="paragraph" w:customStyle="1" w:styleId="DC961191EBD04465987343DAF88ADE03">
    <w:name w:val="DC961191EBD04465987343DAF88ADE03"/>
  </w:style>
  <w:style w:type="paragraph" w:customStyle="1" w:styleId="EAB87FFC71604613B26566D5E86E48AF">
    <w:name w:val="EAB87FFC71604613B26566D5E86E48AF"/>
  </w:style>
  <w:style w:type="paragraph" w:customStyle="1" w:styleId="888F09D7A36249E0A7884CF31A8003EB">
    <w:name w:val="888F09D7A36249E0A7884CF31A8003EB"/>
  </w:style>
  <w:style w:type="paragraph" w:customStyle="1" w:styleId="B6EF8C557E8C4CF48406AFBEE539250C">
    <w:name w:val="B6EF8C557E8C4CF48406AFBEE539250C"/>
  </w:style>
  <w:style w:type="paragraph" w:customStyle="1" w:styleId="16B96A3908AF4B1A949226F3596FCDC9">
    <w:name w:val="16B96A3908AF4B1A949226F3596FCDC9"/>
  </w:style>
  <w:style w:type="paragraph" w:customStyle="1" w:styleId="53BC3BE128A04F269178D3605BF74F45">
    <w:name w:val="53BC3BE128A04F269178D3605BF74F45"/>
  </w:style>
  <w:style w:type="paragraph" w:customStyle="1" w:styleId="9D4AD83C3B554AC08740B7F9776A3FE9">
    <w:name w:val="9D4AD83C3B554AC08740B7F9776A3FE9"/>
  </w:style>
  <w:style w:type="paragraph" w:customStyle="1" w:styleId="FF0B680AD99840AF9A560E47892CA284">
    <w:name w:val="FF0B680AD99840AF9A560E47892CA284"/>
  </w:style>
  <w:style w:type="paragraph" w:customStyle="1" w:styleId="8C2A536EFC354DED9CD934AE06C310ED">
    <w:name w:val="8C2A536EFC354DED9CD934AE06C310ED"/>
  </w:style>
  <w:style w:type="paragraph" w:customStyle="1" w:styleId="7ADBFF61D8E64A20AB67198CED6580AA">
    <w:name w:val="7ADBFF61D8E64A20AB67198CED6580AA"/>
  </w:style>
  <w:style w:type="paragraph" w:customStyle="1" w:styleId="A29D4B4DB6F7486B9BC3E26AADD43FAA">
    <w:name w:val="A29D4B4DB6F7486B9BC3E26AADD43FAA"/>
  </w:style>
  <w:style w:type="paragraph" w:customStyle="1" w:styleId="F29937D0C0D24334ABB4B494529555B5">
    <w:name w:val="F29937D0C0D24334ABB4B494529555B5"/>
  </w:style>
  <w:style w:type="paragraph" w:customStyle="1" w:styleId="14D2F4CFF5A948EAA0D09469FC41ED59">
    <w:name w:val="14D2F4CFF5A948EAA0D09469FC41ED59"/>
  </w:style>
  <w:style w:type="paragraph" w:customStyle="1" w:styleId="348559222DDF4389950827B9AA9FFCA5">
    <w:name w:val="348559222DDF4389950827B9AA9FFCA5"/>
  </w:style>
  <w:style w:type="paragraph" w:customStyle="1" w:styleId="353B84C2C2674747855D3A28005ED7ED">
    <w:name w:val="353B84C2C2674747855D3A28005ED7ED"/>
  </w:style>
  <w:style w:type="paragraph" w:customStyle="1" w:styleId="9A0135EF74214A9EA04E64D1DB6E5FFF">
    <w:name w:val="9A0135EF74214A9EA04E64D1DB6E5FFF"/>
  </w:style>
  <w:style w:type="paragraph" w:customStyle="1" w:styleId="1734FB2AB7EA4563BF82E94E331A08A9">
    <w:name w:val="1734FB2AB7EA4563BF82E94E331A08A9"/>
  </w:style>
  <w:style w:type="paragraph" w:customStyle="1" w:styleId="28D87DA0972A4A0F82C912CD45BC451A">
    <w:name w:val="28D87DA0972A4A0F82C912CD45BC451A"/>
  </w:style>
  <w:style w:type="paragraph" w:customStyle="1" w:styleId="30C61FE72C2040C49A8CDFF7DE4884E3">
    <w:name w:val="30C61FE72C2040C49A8CDFF7DE4884E3"/>
  </w:style>
  <w:style w:type="paragraph" w:customStyle="1" w:styleId="6E00F3DDE90944379487EE293568FD64">
    <w:name w:val="6E00F3DDE90944379487EE293568FD64"/>
  </w:style>
  <w:style w:type="paragraph" w:customStyle="1" w:styleId="869FB66A34514200BEFAD70423D7FC41">
    <w:name w:val="869FB66A34514200BEFAD70423D7FC41"/>
  </w:style>
  <w:style w:type="paragraph" w:customStyle="1" w:styleId="8B1D07CCEC63422D8CC099DB0C9DBB69">
    <w:name w:val="8B1D07CCEC63422D8CC099DB0C9DBB69"/>
  </w:style>
  <w:style w:type="paragraph" w:customStyle="1" w:styleId="499ADEE861E442F6BA054AF259DB7EAC">
    <w:name w:val="499ADEE861E442F6BA054AF259DB7EAC"/>
  </w:style>
  <w:style w:type="paragraph" w:customStyle="1" w:styleId="1F56AB527C1D468DBFE6DBDD6F66341C">
    <w:name w:val="1F56AB527C1D468DBFE6DBDD6F66341C"/>
  </w:style>
  <w:style w:type="paragraph" w:customStyle="1" w:styleId="9C5015D13DA14CE8B69054688A7ACB18">
    <w:name w:val="9C5015D13DA14CE8B69054688A7ACB18"/>
  </w:style>
  <w:style w:type="paragraph" w:customStyle="1" w:styleId="E7E6D4E871F44E1E972698CF38433AEE">
    <w:name w:val="E7E6D4E871F44E1E972698CF38433AEE"/>
  </w:style>
  <w:style w:type="paragraph" w:customStyle="1" w:styleId="93C25A74857F47F18661223484817509">
    <w:name w:val="93C25A74857F47F18661223484817509"/>
  </w:style>
  <w:style w:type="paragraph" w:customStyle="1" w:styleId="AFD2F0A04B294F2A96071C7FA83D7A3D">
    <w:name w:val="AFD2F0A04B294F2A96071C7FA83D7A3D"/>
  </w:style>
  <w:style w:type="paragraph" w:customStyle="1" w:styleId="81EBDA7B4B134BFA912D7F860EA35EE3">
    <w:name w:val="81EBDA7B4B134BFA912D7F860EA35EE3"/>
  </w:style>
  <w:style w:type="paragraph" w:customStyle="1" w:styleId="8D0C346F346948D49493F4911042A480">
    <w:name w:val="8D0C346F346948D49493F4911042A480"/>
  </w:style>
  <w:style w:type="paragraph" w:customStyle="1" w:styleId="B2917F897BA04506AA390DABFEBE217D">
    <w:name w:val="B2917F897BA04506AA390DABFEBE217D"/>
  </w:style>
  <w:style w:type="paragraph" w:customStyle="1" w:styleId="EF4317A65D2C44DBBB311A8A1270AF28">
    <w:name w:val="EF4317A65D2C44DBBB311A8A1270AF28"/>
  </w:style>
  <w:style w:type="paragraph" w:customStyle="1" w:styleId="6CB95868BADF4873BD35951715F452E3">
    <w:name w:val="6CB95868BADF4873BD35951715F452E3"/>
  </w:style>
  <w:style w:type="paragraph" w:customStyle="1" w:styleId="A784EB4CBDBA4741B8BF817484E190BB">
    <w:name w:val="A784EB4CBDBA4741B8BF817484E190BB"/>
  </w:style>
  <w:style w:type="paragraph" w:customStyle="1" w:styleId="0706BE76FFED41F6B3F40590072CA228">
    <w:name w:val="0706BE76FFED41F6B3F40590072CA228"/>
  </w:style>
  <w:style w:type="paragraph" w:customStyle="1" w:styleId="BB4EE95100554856B8F117173C8B72A4">
    <w:name w:val="BB4EE95100554856B8F117173C8B72A4"/>
  </w:style>
  <w:style w:type="paragraph" w:customStyle="1" w:styleId="187409BC4785416585CEC2D1F55D9663">
    <w:name w:val="187409BC4785416585CEC2D1F55D9663"/>
  </w:style>
  <w:style w:type="paragraph" w:customStyle="1" w:styleId="F3BD47920B3E4CB4BDF0A010E4DC6DB0">
    <w:name w:val="F3BD47920B3E4CB4BDF0A010E4DC6DB0"/>
  </w:style>
  <w:style w:type="paragraph" w:customStyle="1" w:styleId="5D37FD315F034DA3B68E4F561891846F">
    <w:name w:val="5D37FD315F034DA3B68E4F561891846F"/>
  </w:style>
  <w:style w:type="paragraph" w:customStyle="1" w:styleId="1C2476632DB44A558A9E867142B51540">
    <w:name w:val="1C2476632DB44A558A9E867142B51540"/>
  </w:style>
  <w:style w:type="paragraph" w:customStyle="1" w:styleId="AC3B9B10C3A843D7BDBDB8CB05E3B6AB">
    <w:name w:val="AC3B9B10C3A843D7BDBDB8CB05E3B6AB"/>
  </w:style>
  <w:style w:type="paragraph" w:customStyle="1" w:styleId="24F6FDF33C0343F78D0674DA518BB62F">
    <w:name w:val="24F6FDF33C0343F78D0674DA518BB62F"/>
  </w:style>
  <w:style w:type="paragraph" w:customStyle="1" w:styleId="27E9FCED46C645FAAD61055A6F033238">
    <w:name w:val="27E9FCED46C645FAAD61055A6F033238"/>
  </w:style>
  <w:style w:type="paragraph" w:customStyle="1" w:styleId="4626AE08655E43C49A0629119A1A98CB">
    <w:name w:val="4626AE08655E43C49A0629119A1A98CB"/>
  </w:style>
  <w:style w:type="paragraph" w:customStyle="1" w:styleId="35774846A177416CA5235BDB06816396">
    <w:name w:val="35774846A177416CA5235BDB06816396"/>
  </w:style>
  <w:style w:type="paragraph" w:customStyle="1" w:styleId="1FA9490CBD034AACB81652716F954746">
    <w:name w:val="1FA9490CBD034AACB81652716F954746"/>
  </w:style>
  <w:style w:type="paragraph" w:customStyle="1" w:styleId="DA5071FE6DEF4C0EAAE602B71A6C4A3C">
    <w:name w:val="DA5071FE6DEF4C0EAAE602B71A6C4A3C"/>
  </w:style>
  <w:style w:type="paragraph" w:customStyle="1" w:styleId="358FECB3B55F4713BDE830CE60402439">
    <w:name w:val="358FECB3B55F4713BDE830CE60402439"/>
  </w:style>
  <w:style w:type="paragraph" w:customStyle="1" w:styleId="66C7B79987294A9DA21291C9494677E7">
    <w:name w:val="66C7B79987294A9DA21291C9494677E7"/>
  </w:style>
  <w:style w:type="paragraph" w:customStyle="1" w:styleId="16E3AA7CC06E4A2395AC8E856F8D3A61">
    <w:name w:val="16E3AA7CC06E4A2395AC8E856F8D3A61"/>
  </w:style>
  <w:style w:type="paragraph" w:customStyle="1" w:styleId="960B366C440343DAA8A70FF67732557A">
    <w:name w:val="960B366C440343DAA8A70FF67732557A"/>
  </w:style>
  <w:style w:type="paragraph" w:customStyle="1" w:styleId="212CB6A28DCD4193A48EB3166A8C7936">
    <w:name w:val="212CB6A28DCD4193A48EB3166A8C7936"/>
  </w:style>
  <w:style w:type="paragraph" w:customStyle="1" w:styleId="01B097130230449E82D78DDA95A468F6">
    <w:name w:val="01B097130230449E82D78DDA95A468F6"/>
  </w:style>
  <w:style w:type="paragraph" w:customStyle="1" w:styleId="B32E4DA463614EF7A656B34A97D4EAF7">
    <w:name w:val="B32E4DA463614EF7A656B34A97D4EAF7"/>
  </w:style>
  <w:style w:type="paragraph" w:customStyle="1" w:styleId="EB5033E17C68466AA0D53F6817B6D780">
    <w:name w:val="EB5033E17C68466AA0D53F6817B6D780"/>
  </w:style>
  <w:style w:type="paragraph" w:customStyle="1" w:styleId="C05AC7299A0F4A749EFF5D57CF9A0287">
    <w:name w:val="C05AC7299A0F4A749EFF5D57CF9A0287"/>
  </w:style>
  <w:style w:type="paragraph" w:customStyle="1" w:styleId="EE0A6CAB10A042C1947821CE43234CDA">
    <w:name w:val="EE0A6CAB10A042C1947821CE43234CDA"/>
  </w:style>
  <w:style w:type="paragraph" w:customStyle="1" w:styleId="175326E83071404EA7530B2BD13DC8E8">
    <w:name w:val="175326E83071404EA7530B2BD13DC8E8"/>
  </w:style>
  <w:style w:type="paragraph" w:customStyle="1" w:styleId="54A210AAB25146D7AD3BB914C6E10CEA">
    <w:name w:val="54A210AAB25146D7AD3BB914C6E10CEA"/>
  </w:style>
  <w:style w:type="paragraph" w:customStyle="1" w:styleId="26E93540115B47BF87E9402B1C2A0BBE">
    <w:name w:val="26E93540115B47BF87E9402B1C2A0BBE"/>
  </w:style>
  <w:style w:type="paragraph" w:customStyle="1" w:styleId="2F0857BA2C434ADABEF2FC1A77EF5C6E">
    <w:name w:val="2F0857BA2C434ADABEF2FC1A77EF5C6E"/>
  </w:style>
  <w:style w:type="paragraph" w:customStyle="1" w:styleId="7B09A36E43CA4BAD8E6F93D0C64871F6">
    <w:name w:val="7B09A36E43CA4BAD8E6F93D0C64871F6"/>
  </w:style>
  <w:style w:type="paragraph" w:customStyle="1" w:styleId="E352515321F345E1AF36FC1277F69192">
    <w:name w:val="E352515321F345E1AF36FC1277F69192"/>
  </w:style>
  <w:style w:type="paragraph" w:customStyle="1" w:styleId="F8B91E39ADB047E382AC25AA090EA873">
    <w:name w:val="F8B91E39ADB047E382AC25AA090EA873"/>
  </w:style>
  <w:style w:type="paragraph" w:customStyle="1" w:styleId="A8DD38E6FFA84D00A80318AC68152754">
    <w:name w:val="A8DD38E6FFA84D00A80318AC68152754"/>
  </w:style>
  <w:style w:type="paragraph" w:customStyle="1" w:styleId="7D3F4E062F114D5292EBEEA22352F065">
    <w:name w:val="7D3F4E062F114D5292EBEEA22352F065"/>
  </w:style>
  <w:style w:type="paragraph" w:customStyle="1" w:styleId="9BF30463A2A04D74BB0184EF2AAA4F28">
    <w:name w:val="9BF30463A2A04D74BB0184EF2AAA4F28"/>
  </w:style>
  <w:style w:type="paragraph" w:customStyle="1" w:styleId="1F5DF60D66144889AEEE6251752CC935">
    <w:name w:val="1F5DF60D66144889AEEE6251752CC935"/>
  </w:style>
  <w:style w:type="paragraph" w:customStyle="1" w:styleId="C9B3495E2BCB4615B82B195D7F1DEBF1">
    <w:name w:val="C9B3495E2BCB4615B82B195D7F1DEBF1"/>
  </w:style>
  <w:style w:type="paragraph" w:customStyle="1" w:styleId="611FA76A0E304A2E812E0F3D1F37B37F">
    <w:name w:val="611FA76A0E304A2E812E0F3D1F37B37F"/>
  </w:style>
  <w:style w:type="paragraph" w:customStyle="1" w:styleId="1EC0353AD4824B09A504347400187500">
    <w:name w:val="1EC0353AD4824B09A504347400187500"/>
  </w:style>
  <w:style w:type="paragraph" w:customStyle="1" w:styleId="4BC552032A5049E4A7C155EDF862E5BE">
    <w:name w:val="4BC552032A5049E4A7C155EDF862E5BE"/>
  </w:style>
  <w:style w:type="paragraph" w:customStyle="1" w:styleId="06D071D6BD6043D9AD1E81245EB14B0B">
    <w:name w:val="06D071D6BD6043D9AD1E81245EB14B0B"/>
  </w:style>
  <w:style w:type="paragraph" w:customStyle="1" w:styleId="8152FFC0482F45D187261F184A07C34E">
    <w:name w:val="8152FFC0482F45D187261F184A07C34E"/>
  </w:style>
  <w:style w:type="paragraph" w:customStyle="1" w:styleId="4EB5891C72124BB58D353DF07C57C4AA">
    <w:name w:val="4EB5891C72124BB58D353DF07C57C4AA"/>
  </w:style>
  <w:style w:type="paragraph" w:customStyle="1" w:styleId="A8ECBEE987A74A78BE40F2C082EE7B1C">
    <w:name w:val="A8ECBEE987A74A78BE40F2C082EE7B1C"/>
  </w:style>
  <w:style w:type="paragraph" w:customStyle="1" w:styleId="DB577249AE93468F9C0B446134902D61">
    <w:name w:val="DB577249AE93468F9C0B446134902D61"/>
  </w:style>
  <w:style w:type="paragraph" w:customStyle="1" w:styleId="1982FC65B41D4320A2D1B9951CCC79F9">
    <w:name w:val="1982FC65B41D4320A2D1B9951CCC79F9"/>
  </w:style>
  <w:style w:type="paragraph" w:customStyle="1" w:styleId="7AF42F88ABC84BD3A4F15E71C0AC32A5">
    <w:name w:val="7AF42F88ABC84BD3A4F15E71C0AC32A5"/>
  </w:style>
  <w:style w:type="paragraph" w:customStyle="1" w:styleId="48F993D3AD1C403095CEE27EEF2789F9">
    <w:name w:val="48F993D3AD1C403095CEE27EEF2789F9"/>
  </w:style>
  <w:style w:type="paragraph" w:customStyle="1" w:styleId="C6AD8FE0650C40E0A3900A1A90C64E9C">
    <w:name w:val="C6AD8FE0650C40E0A3900A1A90C64E9C"/>
  </w:style>
  <w:style w:type="paragraph" w:customStyle="1" w:styleId="F97115D688BC4E6B9F2636B72196ADF6">
    <w:name w:val="F97115D688BC4E6B9F2636B72196ADF6"/>
  </w:style>
  <w:style w:type="paragraph" w:customStyle="1" w:styleId="466E17F293C6465BA14AEB4BD46189C3">
    <w:name w:val="466E17F293C6465BA14AEB4BD46189C3"/>
  </w:style>
  <w:style w:type="paragraph" w:customStyle="1" w:styleId="B04954EBE0A64593B60ACB5BF01A7146">
    <w:name w:val="B04954EBE0A64593B60ACB5BF01A7146"/>
  </w:style>
  <w:style w:type="paragraph" w:customStyle="1" w:styleId="D1F4A5AFCBBB4027BF3F5F1587FBCEE4">
    <w:name w:val="D1F4A5AFCBBB4027BF3F5F1587FBCEE4"/>
  </w:style>
  <w:style w:type="paragraph" w:customStyle="1" w:styleId="09CBD1781D064C0CB6CD4C9DC9A902AB">
    <w:name w:val="09CBD1781D064C0CB6CD4C9DC9A902AB"/>
  </w:style>
  <w:style w:type="paragraph" w:customStyle="1" w:styleId="CB891D8668654804ABAC6C170F254E0A">
    <w:name w:val="CB891D8668654804ABAC6C170F254E0A"/>
  </w:style>
  <w:style w:type="paragraph" w:customStyle="1" w:styleId="A0A0157E3FED48AFB1F956C03543BE5A">
    <w:name w:val="A0A0157E3FED48AFB1F956C03543BE5A"/>
  </w:style>
  <w:style w:type="paragraph" w:customStyle="1" w:styleId="9E023D94BA57402B87762D46BD0262CB">
    <w:name w:val="9E023D94BA57402B87762D46BD0262CB"/>
  </w:style>
  <w:style w:type="paragraph" w:customStyle="1" w:styleId="FEC4AF9AA72B4EDABDEF7C456EF4FBF1">
    <w:name w:val="FEC4AF9AA72B4EDABDEF7C456EF4FBF1"/>
  </w:style>
  <w:style w:type="paragraph" w:customStyle="1" w:styleId="4C66B21C701C41D2AEF524A1BA1C405C">
    <w:name w:val="4C66B21C701C41D2AEF524A1BA1C405C"/>
  </w:style>
  <w:style w:type="paragraph" w:customStyle="1" w:styleId="107A71BA8B294AD3BAF96A21E26B20BA">
    <w:name w:val="107A71BA8B294AD3BAF96A21E26B20BA"/>
  </w:style>
  <w:style w:type="paragraph" w:customStyle="1" w:styleId="3B34D59C21FD4A268C9246CA48791C1E">
    <w:name w:val="3B34D59C21FD4A268C9246CA48791C1E"/>
  </w:style>
  <w:style w:type="paragraph" w:customStyle="1" w:styleId="E76A89C6CF344C0E8C30C50530244812">
    <w:name w:val="E76A89C6CF344C0E8C30C50530244812"/>
  </w:style>
  <w:style w:type="paragraph" w:customStyle="1" w:styleId="9555DAA980554DFEA51BC5358B7CDF14">
    <w:name w:val="9555DAA980554DFEA51BC5358B7CDF14"/>
  </w:style>
  <w:style w:type="paragraph" w:customStyle="1" w:styleId="926012C0323F4CEBB0ED0F47BF5BC1FB">
    <w:name w:val="926012C0323F4CEBB0ED0F47BF5BC1FB"/>
  </w:style>
  <w:style w:type="paragraph" w:customStyle="1" w:styleId="3BA40B7091EA44FA8D328BB3746E1FBA">
    <w:name w:val="3BA40B7091EA44FA8D328BB3746E1FBA"/>
  </w:style>
  <w:style w:type="paragraph" w:customStyle="1" w:styleId="10EA802FAB6C4AABB968A52F7377447D">
    <w:name w:val="10EA802FAB6C4AABB968A52F7377447D"/>
  </w:style>
  <w:style w:type="paragraph" w:customStyle="1" w:styleId="41238550587844C0907D4DBB3FADAD01">
    <w:name w:val="41238550587844C0907D4DBB3FADAD01"/>
  </w:style>
  <w:style w:type="paragraph" w:customStyle="1" w:styleId="184104C69D40413B94AA66D3A5399C8B">
    <w:name w:val="184104C69D40413B94AA66D3A5399C8B"/>
  </w:style>
  <w:style w:type="paragraph" w:customStyle="1" w:styleId="4E2EFC4E9006474BAA65206FEFDB8410">
    <w:name w:val="4E2EFC4E9006474BAA65206FEFDB8410"/>
  </w:style>
  <w:style w:type="paragraph" w:customStyle="1" w:styleId="961C6BCCC9CD492EA5CA30A317DCAAD6">
    <w:name w:val="961C6BCCC9CD492EA5CA30A317DCAAD6"/>
  </w:style>
  <w:style w:type="paragraph" w:customStyle="1" w:styleId="72C1B2486FBF45C7AF4BCFC3B83CF0FA">
    <w:name w:val="72C1B2486FBF45C7AF4BCFC3B83CF0FA"/>
  </w:style>
  <w:style w:type="paragraph" w:customStyle="1" w:styleId="8C1AA07AE51C425785A7A890C7DA312D">
    <w:name w:val="8C1AA07AE51C425785A7A890C7DA312D"/>
  </w:style>
  <w:style w:type="paragraph" w:customStyle="1" w:styleId="471BC27BC74444049A9ED63C7E1A8A97">
    <w:name w:val="471BC27BC74444049A9ED63C7E1A8A97"/>
  </w:style>
  <w:style w:type="paragraph" w:customStyle="1" w:styleId="135DC7A06E564FFB84FDF20A101885AB">
    <w:name w:val="135DC7A06E564FFB84FDF20A101885AB"/>
  </w:style>
  <w:style w:type="paragraph" w:customStyle="1" w:styleId="C270DFB96E2D47D38F64D8F02CA2A48A">
    <w:name w:val="C270DFB96E2D47D38F64D8F02CA2A48A"/>
  </w:style>
  <w:style w:type="paragraph" w:customStyle="1" w:styleId="B30731B5CE084D289F983E77B20F6837">
    <w:name w:val="B30731B5CE084D289F983E77B20F6837"/>
  </w:style>
  <w:style w:type="paragraph" w:customStyle="1" w:styleId="A487A438B0F742CA98117BB5F9417166">
    <w:name w:val="A487A438B0F742CA98117BB5F9417166"/>
  </w:style>
  <w:style w:type="paragraph" w:customStyle="1" w:styleId="C290361D8DC943E7909596FF8FF22C94">
    <w:name w:val="C290361D8DC943E7909596FF8FF22C94"/>
  </w:style>
  <w:style w:type="paragraph" w:customStyle="1" w:styleId="9212065166AD4E06BF265E2FBB4B4F46">
    <w:name w:val="9212065166AD4E06BF265E2FBB4B4F46"/>
  </w:style>
  <w:style w:type="paragraph" w:customStyle="1" w:styleId="CC7AA17EADAC449EB4EAD1E88AAE7F96">
    <w:name w:val="CC7AA17EADAC449EB4EAD1E88AAE7F96"/>
  </w:style>
  <w:style w:type="paragraph" w:customStyle="1" w:styleId="ABFFC68FC9534BF6AB07E96054DD6118">
    <w:name w:val="ABFFC68FC9534BF6AB07E96054DD6118"/>
  </w:style>
  <w:style w:type="paragraph" w:customStyle="1" w:styleId="116A1115E8F64F0A8AAF269289F14EFF">
    <w:name w:val="116A1115E8F64F0A8AAF269289F14EFF"/>
  </w:style>
  <w:style w:type="paragraph" w:customStyle="1" w:styleId="0414DE5955CE4C16BD68ED4656623E05">
    <w:name w:val="0414DE5955CE4C16BD68ED4656623E05"/>
  </w:style>
  <w:style w:type="paragraph" w:customStyle="1" w:styleId="104CBA96F9764E059061A94747AD4FF6">
    <w:name w:val="104CBA96F9764E059061A94747AD4F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3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Nolan Manteufel</dc:creator>
  <cp:lastModifiedBy>Nolan Manteufel</cp:lastModifiedBy>
  <cp:revision>2</cp:revision>
  <cp:lastPrinted>2023-02-06T00:54:00Z</cp:lastPrinted>
  <dcterms:created xsi:type="dcterms:W3CDTF">2023-02-06T00:50:00Z</dcterms:created>
  <dcterms:modified xsi:type="dcterms:W3CDTF">2023-02-06T00:54:00Z</dcterms:modified>
</cp:coreProperties>
</file>