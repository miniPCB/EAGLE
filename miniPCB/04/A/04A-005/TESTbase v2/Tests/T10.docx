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18E3A551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3E031FB1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59D736F8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7049C9FF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1F8E2088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3C831C4979034A44B0FB88BC0729CBD7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3064A156" w14:textId="3B0D557D" w:rsidR="007D7AE9" w:rsidRDefault="006F08FA" w:rsidP="00634756">
                <w:pPr>
                  <w:pStyle w:val="Title"/>
                </w:pPr>
                <w:r w:rsidRPr="006F08FA">
                  <w:t>Capacitance Value, C3</w:t>
                </w:r>
              </w:p>
            </w:tc>
          </w:sdtContent>
        </w:sdt>
      </w:tr>
      <w:tr w:rsidR="000715B0" w14:paraId="65C0E738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2A82D56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9BD0246B83D644BE88658598D89E1A29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8419BA5" w14:textId="3FC1E935" w:rsidR="000715B0" w:rsidRDefault="006F08FA" w:rsidP="000715B0">
                <w:pPr>
                  <w:spacing w:line="259" w:lineRule="auto"/>
                </w:pPr>
                <w:r>
                  <w:t>T10</w:t>
                </w:r>
              </w:p>
            </w:tc>
          </w:sdtContent>
        </w:sdt>
        <w:tc>
          <w:tcPr>
            <w:tcW w:w="1533" w:type="dxa"/>
            <w:vAlign w:val="center"/>
          </w:tcPr>
          <w:p w14:paraId="07FCF0D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E9A3316F40B549CD908B0178D413CD60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DB14C18" w14:textId="1D383087" w:rsidR="000715B0" w:rsidRDefault="006F08FA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12423D83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3473398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A873EF4DB67B499291378E283DEAB166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372658E" w14:textId="69E81593" w:rsidR="000715B0" w:rsidRDefault="006F08FA" w:rsidP="000715B0">
                <w:pPr>
                  <w:spacing w:line="259" w:lineRule="auto"/>
                </w:pPr>
                <w:r>
                  <w:t>T9</w:t>
                </w:r>
              </w:p>
            </w:tc>
          </w:sdtContent>
        </w:sdt>
        <w:tc>
          <w:tcPr>
            <w:tcW w:w="1533" w:type="dxa"/>
            <w:vAlign w:val="center"/>
          </w:tcPr>
          <w:p w14:paraId="16AEC1F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59F4B55825534342BAAB32791A1B21F5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9530DB9" w14:textId="4EE40A8E" w:rsidR="000715B0" w:rsidRDefault="006F08FA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123E9320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3AF15080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059EDF83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4297A24E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56AA02E9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533E7843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1E989775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EF7134E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7AC9331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5B4F042F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5EFE07D65481466D9A4EF37F79BFC2F5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E3A6C91" w14:textId="7807C738" w:rsidR="001618D1" w:rsidRDefault="006F08FA" w:rsidP="001618D1">
                <w:pPr>
                  <w:spacing w:line="259" w:lineRule="auto"/>
                  <w:jc w:val="center"/>
                </w:pPr>
                <w:r>
                  <w:t>C3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9187AE4D7C104DD394BB38866E073CF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263D589" w14:textId="1166E65C" w:rsidR="001618D1" w:rsidRDefault="006F08FA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8C926D1087234A2FA53BA70F9726830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B03C0F6" w14:textId="2169A1B7" w:rsidR="001618D1" w:rsidRDefault="006F08FA" w:rsidP="001618D1">
                <w:pPr>
                  <w:pStyle w:val="FormSmall"/>
                  <w:jc w:val="center"/>
                </w:pPr>
                <w:r>
                  <w:t>CAPACITANCE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80EE07B8AA83439E9A54B8668BB2B02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A0E6F31" w14:textId="4713B32E" w:rsidR="001618D1" w:rsidRPr="00CE53EC" w:rsidRDefault="006F08FA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2E8F54C2195548869276D456C0E3E38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6CC6BC4" w14:textId="646230CA" w:rsidR="001618D1" w:rsidRDefault="006F08FA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77F3857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16071F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BFFEF7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493461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9639B344DD144894A4339E2973BFAF4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0F47782" w14:textId="4717B8C6" w:rsidR="001618D1" w:rsidRPr="00CE53EC" w:rsidRDefault="006F08FA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CD132B72CAC44D03991D07EFA0F9C29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D9994F0" w14:textId="03259E3D" w:rsidR="001618D1" w:rsidRDefault="006F08FA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58BDB469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6DEFD133BCA94FF0A5174C4082AC5A8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4531A1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7A5002D88C0A4CB18D3A8970DF04A67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31DB14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CBDC09C48F1E464CB674CF5859293B2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526324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785E4FDB9CAE4CC9A5544F46793E299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564A17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A675F790750243D9A71C04DE87F77F9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092546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977997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0BEFFA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A63806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6414F6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B60E5E0A44604306ABE017D1DD601B6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290D86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A5C4EFA395B7475FA4EF2CEA8EA45C3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9CA85B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28A43E6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1F3B57EF8148436199EBF99F6C36E3A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C472C9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8A30D6ADB19D4342B1DEE7E09006CA4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18780B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01A5A8B01E92421D8AEB1CBB2101FBB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660D13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E8AC22AD0C1D4860A9C80F4508DEB0B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B47907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43B5FEC8FC694A168252A37B19A24E8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37ECCF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AA1F0E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D5BA76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0329E0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0E5F4A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A79738E43AFD4E3B808A2E9F0D56A41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0E83AC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2FF2FF40461C483E85812895308E22F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824E64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188C44C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B04AEF16355944769179936DC1EE6E4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1A49F7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BF48704CEF7441D4A16728F870F7E90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386A39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14C9C964D6C94A0DAA144910ECF13BCD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F3EF8B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329FA9B9DB7045929FBFC90FF859212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DD8D0B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8D8121BAAAE847969E06597165924BE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1CC9BF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3F4D2A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6DF88D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890F22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BA774E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0AFF8AD8E44D4FBC8711BB50574D8E8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23D740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279509ABE5804308A6602D3EEEA6CD0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A97FDE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F4EE3C7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9715CB6AACBF4FEFB80E1C67EF2F130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242169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CBDD7B5077A7463E9CD432B7C6C79A8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C68955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D2FDA9FFBD9148779EEA8FCECCAAD80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33512C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DE3B1FD86D634DC4ADD23C3D59D0C52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61F1C2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6659241F393A466097123C41CC2714E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2883B1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C8A1A3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08512A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C29547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89AB4E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A34F5D1592E4429E9146DBF24F4D5CC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21B8B1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5F048B089D0C4E279DB2761B7CFD918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5B3C49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A1ACA5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88CC9BF543254C2687F1B802D010C4A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91C9AC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398E658F5AAC425496C0051F1D7F2B3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969B1C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F6C759EFFE85410CBBA7606E0BBC50C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6D727E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E204A888672C4B60B2C37FF57F9B3FF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723346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C99C706563BF45FCAC8167B79BA98D5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C9EC2B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909D76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269039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1BAB26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25B2CB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DF0396A2E6B641B2BE0DCB35C62E143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ECFB97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CDE20B2327EE4A109B5CD3D3178B15E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20A87D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BD5EC8B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86EEE4DB138A483381C8D6035BF28B3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999B99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09D3D182C0D147E4B02F225D5A4BCEF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972165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B298A24497FB4AEDA0D290A0E790095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8D0202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E0A9701E946C4F2F982FF2E682968A4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36E97D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160CA7E0D71D4C0FAB7C389453F410F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4C3EFD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B11773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8E0629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334243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25EEDA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32AF5BC406E3400B934976550F3D590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ED03A8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3CB3BAC879A94BDF931497A879C7E24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562D1A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6B30802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6C76B4D1602B4EE6976654BC34B8B79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8165AE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A862C504D1734377BC19241BEE94782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CA95FE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67C242C5C78C4C1D8D171453F175531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8D0E58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A9A18847546F45AFA09038D572F6D85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1033AC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B295E5EA589C424D832C98D88C3BFD6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3F19A2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373BEA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D46FFA9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7CA9C1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2D2B97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B03329717573413DB52552130DC0D84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922743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5A97EF22B3B64EED9A5BC68FD853798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9D1DF6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73E56A4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BEB28E9672A84F58848D82F42DEE9B5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A65861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4EC8BFE8D63143E7BEBBDE26FD1145F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3D56158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4F8A7E2ED19A4D40BF3301A06CC6377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C0429A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16A5A986E23545739C37F5A16E396BE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6BF172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B617D4EAFA5A4EFEA002BF622CD4B3A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BE9110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33173D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D8E8E0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0EC2C3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F69FDB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EC40BA66EE5B42B5BB683DDF44A8A0A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0385D3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B3F78593517F4231AB4365950FEB6E3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D5C90F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7A95C9B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97CBA4BEBC324AADA0BF6CD05006B6A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B352C50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2CCCF0CA51E34F2A9B95BD776FF813E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1F1B78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8213B0CAE7414090B72418708B9B2CC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11B88C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DCC5945E8CA749AE8399E049E1A603C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85BB52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C1C3C1B385354B60A7205D9D7D2E95A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141781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9F63734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752740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139586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002366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35B51E7A6B4D4F86B278C39433DEA6A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FEEAB7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409F067793FF44ADB0A29E012040B4F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235EDF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EA985CC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6324363621A24CC887133A585FEF562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5B09B0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8C96BFC3B19C4C8EBC7F7976F196A1F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33782C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9B12EA26A13D44FCB2473268960811A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39FF69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6CB0B6D5609F41139A2BF5352A32361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AC3B5A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788142E143DF421DB082A10960EEEF0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11BB2D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C1A22F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87EE82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79E1D5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7D7F99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06DBF6B9495B4D13837E285F7338156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38E895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FD83FDB8BCBB4632805409C613303E2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E37C1F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9F31D7F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3F7111A1519344EE97EB0F8297FCBFF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1BD051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6E087147037C44B58407C8453EC2AE6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B796AF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4DD31272B9B94C9CACD24B60941DE90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C0992A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5B3FE727C8414784A49790402D0B9C9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64C9D9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6E021149285E428CBE2493C088FD83D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44659E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531FDEB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EBF8EA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5D00CF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98D011F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C08459036DB448FCAEDD2DE9B5DD74B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170C30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B03EC69AA0C5467BAE1F7E75A943EB8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DF5AE7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A00F051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7CFFF7EA1B874029ADDE3EB7D19EC00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9E6E45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045D1179629E46408FFEE4B81885E79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9D2610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A18785CBD01E492DA42BB61A1CA9DC4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6E2173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9B43096AC54F4F149BBED6070B95100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AA0D37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DE6D58CF03D94D3C8BD05356EE6CA92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6DCA70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1E44868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1102A6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7438204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283B936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44C4E18FF4A74056A094FC4F8E6BC25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093564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6221F6827E984B2A952804B33627193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F62870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504EF15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C65E6411187041BC961156BAECCD362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DBA7E4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10C8B1ACE6864CE98FAE11354907E6E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68BEC25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55CFA8F1BB164FD7869CD83892A00CC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0EF43A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4F2B59101E274586A168576830FE3DF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603FD7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B59DC42F4DA544AA88121874E4E00B4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21FB23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5D3F30B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95498D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D789AB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6D44F2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4783C0B8AEBA493D9913322B953623C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9EE2C0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4C1AC1F93574493CB0864691E8FC35A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11B77E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5F1FDF2F" w14:textId="77777777" w:rsidR="007034F7" w:rsidRDefault="007034F7"/>
    <w:p w14:paraId="64C20762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1F671FAE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02A2175E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291338B8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2372855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303F0B67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E2CA1B37C4134786A95CF81E1B785E0B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6173BDA3" w14:textId="6D2B1AEC" w:rsidR="00F7263C" w:rsidRDefault="006F08FA" w:rsidP="000715B0">
                <w:pPr>
                  <w:spacing w:line="259" w:lineRule="auto"/>
                </w:pPr>
                <w:r>
                  <w:t>Verify capacitor is within expected resistance tolerance.</w:t>
                </w:r>
              </w:p>
            </w:tc>
          </w:sdtContent>
        </w:sdt>
      </w:tr>
      <w:tr w:rsidR="001B3708" w14:paraId="495057F5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7DA54B8D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2264BD8E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82AA63C2CD794DB78A026A6959808D9E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2A4B3609" w14:textId="3488F676" w:rsidR="001B3708" w:rsidRPr="007D7AE9" w:rsidRDefault="006F08FA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 at test points.</w:t>
                </w:r>
              </w:p>
            </w:tc>
          </w:sdtContent>
        </w:sdt>
      </w:tr>
      <w:tr w:rsidR="009C596D" w14:paraId="67787265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0DC8B29A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A104F50" wp14:editId="5EBFBA4E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5449B740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EDFD993DFEC541A3BF35508CD23916BD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12C96C3A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2B07E559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4BC1ABC6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68F64BAA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539D9744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A4167C56874046A6A8C2A32493317965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5FE79DCC" w14:textId="05E36FB7" w:rsidR="000715B0" w:rsidRDefault="006F08FA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6133898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FC0E4B7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798FDD15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8549EEB3CE1C4669A5E728D908245048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2A6ED937" w14:textId="2D9E1966" w:rsidR="000715B0" w:rsidRDefault="006F08FA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5E97AAB7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F21611F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0A6C78A8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D2764C7DDCAB4A11B5B01362E31A502F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7B7D211E" w14:textId="225D3148" w:rsidR="000715B0" w:rsidRDefault="006F08FA" w:rsidP="000715B0">
                <w:pPr>
                  <w:spacing w:line="259" w:lineRule="auto"/>
                </w:pPr>
                <w:r>
                  <w:t>Measure capacitance across capacitor.</w:t>
                </w:r>
              </w:p>
            </w:tc>
          </w:sdtContent>
        </w:sdt>
      </w:tr>
      <w:tr w:rsidR="00186E2B" w:rsidRPr="004D41CA" w14:paraId="1B79B328" w14:textId="77777777" w:rsidTr="004627E4">
        <w:tc>
          <w:tcPr>
            <w:tcW w:w="1260" w:type="dxa"/>
            <w:vAlign w:val="center"/>
          </w:tcPr>
          <w:p w14:paraId="7E5D8923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A69AC0101ADB42E2A70CE3C249A3306B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65630830" w14:textId="27E468B4" w:rsidR="00186E2B" w:rsidRDefault="006F08FA" w:rsidP="00186E2B">
                <w:pPr>
                  <w:pStyle w:val="NoSpacing"/>
                  <w:rPr>
                    <w:rStyle w:val="Strong"/>
                  </w:rPr>
                </w:pPr>
                <w:r>
                  <w:t>TP5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233DF8AC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64660F3A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26DAC2C0" w14:textId="1E109811" w:rsidR="00186E2B" w:rsidRPr="004D41CA" w:rsidRDefault="006F08FA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6F08FA">
                  <w:rPr>
                    <w:rStyle w:val="Strong"/>
                  </w:rPr>
                  <w:drawing>
                    <wp:inline distT="0" distB="0" distL="0" distR="0" wp14:anchorId="7DA675C6" wp14:editId="51078E9E">
                      <wp:extent cx="685800" cy="99794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3344" cy="10089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316E0296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1E531FE" wp14:editId="20BB9DDD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64144D85" w14:textId="77777777" w:rsidTr="00186E2B">
        <w:tc>
          <w:tcPr>
            <w:tcW w:w="1260" w:type="dxa"/>
            <w:vAlign w:val="center"/>
          </w:tcPr>
          <w:p w14:paraId="3A632300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0A6B1CF111894E0886BECFC658B8DD83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0842854E" w14:textId="1553FB3B" w:rsidR="00186E2B" w:rsidRDefault="006F08FA" w:rsidP="00186E2B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7B00ADB1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4F3E1A7F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79EEC8A5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8A3F0CA" wp14:editId="2ABD9A4C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58946045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257E2D6" wp14:editId="50A5F505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C8B5567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54F8EA16" w14:textId="77777777" w:rsidTr="00AB1184">
        <w:tc>
          <w:tcPr>
            <w:tcW w:w="10800" w:type="dxa"/>
            <w:gridSpan w:val="5"/>
            <w:vAlign w:val="center"/>
          </w:tcPr>
          <w:p w14:paraId="28580D09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3DED3337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C392355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70D6FCF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98742D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51B5E56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5FEE03C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63189E0C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ACE2C47550E8465AB2620C189C749BD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FD2A184" w14:textId="7AC6A93D" w:rsidR="00B700E4" w:rsidRDefault="006F08FA" w:rsidP="00B700E4">
                <w:pPr>
                  <w:spacing w:line="259" w:lineRule="auto"/>
                  <w:jc w:val="center"/>
                </w:pPr>
                <w:r>
                  <w:t>CAPACITANCE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069BCDCF9454417EA47859F44281231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E8B2B4E" w14:textId="6251CA0F" w:rsidR="00B700E4" w:rsidRDefault="006F08FA" w:rsidP="00B700E4">
                <w:pPr>
                  <w:spacing w:line="259" w:lineRule="auto"/>
                  <w:jc w:val="center"/>
                </w:pPr>
                <w:r>
                  <w:t>42.3 nF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4E1D9C240C5A47209F314AE2400C91C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C092DD3" w14:textId="08D1F283" w:rsidR="00B700E4" w:rsidRDefault="006F08FA" w:rsidP="00B700E4">
                <w:pPr>
                  <w:spacing w:line="259" w:lineRule="auto"/>
                  <w:jc w:val="center"/>
                </w:pPr>
                <w:r>
                  <w:t>47 nF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D5739EB9B34E4087861E43B1A29DD460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72FAD01" w14:textId="1C83EC5B" w:rsidR="00B700E4" w:rsidRDefault="006F08FA" w:rsidP="00B700E4">
                <w:pPr>
                  <w:spacing w:line="259" w:lineRule="auto"/>
                  <w:jc w:val="center"/>
                </w:pPr>
                <w:r>
                  <w:t>51.7 nF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4876658E8C4D460EB78697435ED5A1CB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B0CBF6D" w14:textId="01FD5FC7" w:rsidR="00B700E4" w:rsidRDefault="006F08FA" w:rsidP="00B700E4">
                <w:pPr>
                  <w:spacing w:line="259" w:lineRule="auto"/>
                  <w:jc w:val="center"/>
                </w:pPr>
                <w:r>
                  <w:t>FARADS</w:t>
                </w:r>
              </w:p>
            </w:tc>
          </w:sdtContent>
        </w:sdt>
      </w:tr>
    </w:tbl>
    <w:p w14:paraId="42743077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4620FAFF" w14:textId="77777777" w:rsidTr="00294DB8">
        <w:tc>
          <w:tcPr>
            <w:tcW w:w="10790" w:type="dxa"/>
            <w:gridSpan w:val="4"/>
            <w:vAlign w:val="center"/>
          </w:tcPr>
          <w:p w14:paraId="7E74139A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51FCC7BE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A49F2CF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1F4D7CE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9079CD4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4184431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5F36B629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987A9D9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1436450F1AD14B9CB7243D5F43ACA297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48BE445" w14:textId="3FBB58DE" w:rsidR="000F10AD" w:rsidRDefault="006F08FA" w:rsidP="000F10AD">
                <w:pPr>
                  <w:spacing w:line="259" w:lineRule="auto"/>
                  <w:jc w:val="center"/>
                </w:pPr>
                <w:r>
                  <w:t>T11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532464D517F64A5E8868F8DD17E24D09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5C0D6E6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6514CC4AF71041D38BE628AE7390DC85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201195B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07B06DA8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0F737A2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0B45D4E9DDE74481A691C03E41603036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71E1B8B" w14:textId="6DA008DB" w:rsidR="000F10AD" w:rsidRDefault="006F08FA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E7BD2E3DED8C438BB32117CD8E9AD9CD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913673C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DFC4AB09966C43BD98F38B8D24763BA7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86C2411" w14:textId="13FB6585" w:rsidR="000F10AD" w:rsidRDefault="006F08FA" w:rsidP="000F10AD">
                <w:pPr>
                  <w:spacing w:line="259" w:lineRule="auto"/>
                </w:pPr>
                <w:r>
                  <w:t>C3</w:t>
                </w:r>
              </w:p>
            </w:tc>
          </w:sdtContent>
        </w:sdt>
      </w:tr>
      <w:tr w:rsidR="000F10AD" w14:paraId="5E26BB4B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66B7277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8239C4F8CBC7463AAC9BF637FFA33F2E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3130E0E" w14:textId="60979E45" w:rsidR="000F10AD" w:rsidRDefault="006F08FA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049DD46C75594A1F9A95148EC8570817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D0F0C38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3AD85806140D4D34B49009F6ED2C8D41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554B814" w14:textId="012DF15F" w:rsidR="000F10AD" w:rsidRDefault="006F08FA" w:rsidP="000F10AD">
                <w:pPr>
                  <w:spacing w:line="259" w:lineRule="auto"/>
                </w:pPr>
                <w:r>
                  <w:t>C3</w:t>
                </w:r>
              </w:p>
            </w:tc>
          </w:sdtContent>
        </w:sdt>
      </w:tr>
      <w:tr w:rsidR="000F10AD" w14:paraId="22EB4A47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EEC18E5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930A7EA75A74B1CA83405DD50495F5B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283CB35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51764B4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7E174FC471D0404899B78B81AF23435D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D7F2CEC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7CEDD8BE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78D58E4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44CA7A6419D4481CB4F5135367302ADD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497E72A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28C02EA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A5B3DFFDC69743E09C33CC957A9CBC7D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0587784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4BA0F067" w14:textId="77777777" w:rsidR="004D41CA" w:rsidRDefault="004D41CA">
      <w:pPr>
        <w:spacing w:line="259" w:lineRule="auto"/>
      </w:pPr>
      <w:r>
        <w:br w:type="page"/>
      </w:r>
    </w:p>
    <w:p w14:paraId="78337129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734DCFA6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889389D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0215D3A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B2413BC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D3852A7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5D55C" w14:textId="7CF5053B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9B5B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6F188" w14:textId="16062BA5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AAF8607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CC759" w14:textId="6525F56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AB582B3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86C1C" w14:textId="1912370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063E3CC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6356787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79A6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0E2A4AC5245A45598B282DD5A8835F2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87B0AB4" w14:textId="557BC6DE" w:rsidR="00563AB7" w:rsidRPr="0041404C" w:rsidRDefault="006F08FA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20230205193841</w:t>
                </w:r>
              </w:p>
            </w:tc>
          </w:sdtContent>
        </w:sdt>
      </w:tr>
      <w:tr w:rsidR="00563AB7" w:rsidRPr="00CC5B02" w14:paraId="43E6167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7C48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4B5A94164C304C16A7193E170B3A336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D1BF07F" w14:textId="41781E34" w:rsidR="00563AB7" w:rsidRPr="0041404C" w:rsidRDefault="00375621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6A7B1B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8EDB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C0B7BF8ED40D4B5F8C7EDBC9E05BBFB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4C50D9B" w14:textId="77ACEE2A" w:rsidR="00563AB7" w:rsidRPr="0041404C" w:rsidRDefault="00375621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6F1432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9EBC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253F0D57139647328DBCB824E718420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B849BA" w14:textId="0324392B" w:rsidR="00563AB7" w:rsidRPr="0041404C" w:rsidRDefault="00375621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DF8386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2BA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4D511C7781704AC8BA022ABEA821685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FD216D" w14:textId="02AFFDCA" w:rsidR="00563AB7" w:rsidRPr="0041404C" w:rsidRDefault="00375621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69981AA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89DD" w14:textId="77777777" w:rsidR="006F08FA" w:rsidRDefault="006F08FA" w:rsidP="002E17B7">
      <w:pPr>
        <w:spacing w:after="0" w:line="240" w:lineRule="auto"/>
      </w:pPr>
      <w:r>
        <w:separator/>
      </w:r>
    </w:p>
  </w:endnote>
  <w:endnote w:type="continuationSeparator" w:id="0">
    <w:p w14:paraId="05AA52D4" w14:textId="77777777" w:rsidR="006F08FA" w:rsidRDefault="006F08FA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4EF5B77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48D8EFB2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45706C1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375621">
            <w:fldChar w:fldCharType="begin"/>
          </w:r>
          <w:r w:rsidR="00375621">
            <w:instrText xml:space="preserve"> NUMPAGES   \* MERGEFORMAT </w:instrText>
          </w:r>
          <w:r w:rsidR="00375621">
            <w:fldChar w:fldCharType="separate"/>
          </w:r>
          <w:r w:rsidR="00590E3C">
            <w:rPr>
              <w:noProof/>
            </w:rPr>
            <w:t>3</w:t>
          </w:r>
          <w:r w:rsidR="00375621">
            <w:rPr>
              <w:noProof/>
            </w:rPr>
            <w:fldChar w:fldCharType="end"/>
          </w:r>
        </w:p>
      </w:tc>
    </w:tr>
    <w:tr w:rsidR="006E4D09" w14:paraId="7A8C7567" w14:textId="77777777" w:rsidTr="004A4495">
      <w:trPr>
        <w:jc w:val="right"/>
      </w:trPr>
      <w:sdt>
        <w:sdtPr>
          <w:tag w:val="datetimestamp"/>
          <w:id w:val="-639416851"/>
          <w:placeholder>
            <w:docPart w:val="64A41052913B454DA8E6B5528E163BF6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D94A50A" w14:textId="29CAB068" w:rsidR="006E4D09" w:rsidRDefault="00375621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980EB86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C9A0" w14:textId="77777777" w:rsidR="006F08FA" w:rsidRDefault="006F08FA" w:rsidP="002E17B7">
      <w:pPr>
        <w:spacing w:after="0" w:line="240" w:lineRule="auto"/>
      </w:pPr>
      <w:r>
        <w:separator/>
      </w:r>
    </w:p>
  </w:footnote>
  <w:footnote w:type="continuationSeparator" w:id="0">
    <w:p w14:paraId="0E3F63FE" w14:textId="77777777" w:rsidR="006F08FA" w:rsidRDefault="006F08FA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59B7F17F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4B49DEC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46BF22AE" wp14:editId="2DA23E82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01B6AD5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46DE5036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0B872BA" w14:textId="4ACC5CB1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375621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FA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5621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11BA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08FA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AC78C"/>
  <w15:docId w15:val="{CDCF80ED-4C8C-4CDC-9B18-5D9DED02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831C4979034A44B0FB88BC0729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47A0-E844-4022-A233-8C2923D02E07}"/>
      </w:docPartPr>
      <w:docPartBody>
        <w:p w:rsidR="00000000" w:rsidRDefault="009113C0">
          <w:pPr>
            <w:pStyle w:val="3C831C4979034A44B0FB88BC0729CBD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D0246B83D644BE88658598D89E1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AF834-3BB3-4889-9E59-3FFF4F1F7FEF}"/>
      </w:docPartPr>
      <w:docPartBody>
        <w:p w:rsidR="00000000" w:rsidRDefault="009113C0">
          <w:pPr>
            <w:pStyle w:val="9BD0246B83D644BE88658598D89E1A2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A3316F40B549CD908B0178D413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695AF-6BCD-44C2-B83A-43783E9AE979}"/>
      </w:docPartPr>
      <w:docPartBody>
        <w:p w:rsidR="00000000" w:rsidRDefault="009113C0">
          <w:pPr>
            <w:pStyle w:val="E9A3316F40B549CD908B0178D413CD6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73EF4DB67B499291378E283DEAB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8EF00-6672-46D1-B60B-B0155EBF15E8}"/>
      </w:docPartPr>
      <w:docPartBody>
        <w:p w:rsidR="00000000" w:rsidRDefault="009113C0">
          <w:pPr>
            <w:pStyle w:val="A873EF4DB67B499291378E283DEAB16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F4B55825534342BAAB32791A1B2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D6EA5-1DEA-48B2-93A7-145015475AAA}"/>
      </w:docPartPr>
      <w:docPartBody>
        <w:p w:rsidR="00000000" w:rsidRDefault="009113C0">
          <w:pPr>
            <w:pStyle w:val="59F4B55825534342BAAB32791A1B21F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EFE07D65481466D9A4EF37F79BFC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9F32-43AE-49FB-AEDD-0FAAEBCAD851}"/>
      </w:docPartPr>
      <w:docPartBody>
        <w:p w:rsidR="00000000" w:rsidRDefault="009113C0">
          <w:pPr>
            <w:pStyle w:val="5EFE07D65481466D9A4EF37F79BFC2F5"/>
          </w:pPr>
          <w:r>
            <w:t xml:space="preserve"> </w:t>
          </w:r>
        </w:p>
      </w:docPartBody>
    </w:docPart>
    <w:docPart>
      <w:docPartPr>
        <w:name w:val="9187AE4D7C104DD394BB38866E073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19062-7902-44FD-AEA4-C2F3DC7D6F4C}"/>
      </w:docPartPr>
      <w:docPartBody>
        <w:p w:rsidR="00000000" w:rsidRDefault="009113C0">
          <w:pPr>
            <w:pStyle w:val="9187AE4D7C104DD394BB38866E073CF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C926D1087234A2FA53BA70F97268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65287-3B42-4264-93A9-12CF989271C6}"/>
      </w:docPartPr>
      <w:docPartBody>
        <w:p w:rsidR="00000000" w:rsidRDefault="009113C0">
          <w:pPr>
            <w:pStyle w:val="8C926D1087234A2FA53BA70F972683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0EE07B8AA83439E9A54B8668BB2B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A1EC2-3536-4256-A01D-2D618D35C40E}"/>
      </w:docPartPr>
      <w:docPartBody>
        <w:p w:rsidR="00000000" w:rsidRDefault="009113C0">
          <w:pPr>
            <w:pStyle w:val="80EE07B8AA83439E9A54B8668BB2B02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E8F54C2195548869276D456C0E3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D695-7095-46F9-A568-48572FE02B4A}"/>
      </w:docPartPr>
      <w:docPartBody>
        <w:p w:rsidR="00000000" w:rsidRDefault="009113C0">
          <w:pPr>
            <w:pStyle w:val="2E8F54C2195548869276D456C0E3E38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39B344DD144894A4339E2973BF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CC812-D505-4324-8476-33A30233D553}"/>
      </w:docPartPr>
      <w:docPartBody>
        <w:p w:rsidR="00000000" w:rsidRDefault="009113C0">
          <w:pPr>
            <w:pStyle w:val="9639B344DD144894A4339E2973BFAF4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D132B72CAC44D03991D07EFA0F9C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67146-DD94-48BA-B969-3856B6C2983D}"/>
      </w:docPartPr>
      <w:docPartBody>
        <w:p w:rsidR="00000000" w:rsidRDefault="009113C0">
          <w:pPr>
            <w:pStyle w:val="CD132B72CAC44D03991D07EFA0F9C29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DEFD133BCA94FF0A5174C4082AC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277EA-A9AB-444A-BCBD-DF9DAA8384D0}"/>
      </w:docPartPr>
      <w:docPartBody>
        <w:p w:rsidR="00000000" w:rsidRDefault="009113C0">
          <w:pPr>
            <w:pStyle w:val="6DEFD133BCA94FF0A5174C4082AC5A8C"/>
          </w:pPr>
          <w:r w:rsidRPr="00D26287">
            <w:t xml:space="preserve"> </w:t>
          </w:r>
        </w:p>
      </w:docPartBody>
    </w:docPart>
    <w:docPart>
      <w:docPartPr>
        <w:name w:val="7A5002D88C0A4CB18D3A8970DF04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F0C9-CF6D-41E3-86B2-51BF80E552D7}"/>
      </w:docPartPr>
      <w:docPartBody>
        <w:p w:rsidR="00000000" w:rsidRDefault="009113C0">
          <w:pPr>
            <w:pStyle w:val="7A5002D88C0A4CB18D3A8970DF04A67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DC09C48F1E464CB674CF5859293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897DF-3F58-4BFB-B5BC-891B79567C74}"/>
      </w:docPartPr>
      <w:docPartBody>
        <w:p w:rsidR="00000000" w:rsidRDefault="009113C0">
          <w:pPr>
            <w:pStyle w:val="CBDC09C48F1E464CB674CF5859293B2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85E4FDB9CAE4CC9A5544F46793E2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DF40E-1374-42A3-985E-5C89CD3CBD16}"/>
      </w:docPartPr>
      <w:docPartBody>
        <w:p w:rsidR="00000000" w:rsidRDefault="009113C0">
          <w:pPr>
            <w:pStyle w:val="785E4FDB9CAE4CC9A5544F46793E299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675F790750243D9A71C04DE87F77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008BD-B34F-4DEE-A5CF-5FA71BE4CF7D}"/>
      </w:docPartPr>
      <w:docPartBody>
        <w:p w:rsidR="00000000" w:rsidRDefault="009113C0">
          <w:pPr>
            <w:pStyle w:val="A675F790750243D9A71C04DE87F77F9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60E5E0A44604306ABE017D1DD601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D732-C813-42D8-B39E-37E138AA2918}"/>
      </w:docPartPr>
      <w:docPartBody>
        <w:p w:rsidR="00000000" w:rsidRDefault="009113C0">
          <w:pPr>
            <w:pStyle w:val="B60E5E0A44604306ABE017D1DD601B6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5C4EFA395B7475FA4EF2CEA8EA45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E106C-BE3E-4E3A-A7EC-E878F3E0283B}"/>
      </w:docPartPr>
      <w:docPartBody>
        <w:p w:rsidR="00000000" w:rsidRDefault="009113C0">
          <w:pPr>
            <w:pStyle w:val="A5C4EFA395B7475FA4EF2CEA8EA45C3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F3B57EF8148436199EBF99F6C36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FA0BF-D34E-4CBA-B4A6-B2A117FBD560}"/>
      </w:docPartPr>
      <w:docPartBody>
        <w:p w:rsidR="00000000" w:rsidRDefault="009113C0">
          <w:pPr>
            <w:pStyle w:val="1F3B57EF8148436199EBF99F6C36E3AD"/>
          </w:pPr>
          <w:r w:rsidRPr="00D26287">
            <w:t xml:space="preserve"> </w:t>
          </w:r>
        </w:p>
      </w:docPartBody>
    </w:docPart>
    <w:docPart>
      <w:docPartPr>
        <w:name w:val="8A30D6ADB19D4342B1DEE7E09006C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DA387-3D0C-4F89-B9CA-862604A58A0F}"/>
      </w:docPartPr>
      <w:docPartBody>
        <w:p w:rsidR="00000000" w:rsidRDefault="009113C0">
          <w:pPr>
            <w:pStyle w:val="8A30D6ADB19D4342B1DEE7E09006CA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A5A8B01E92421D8AEB1CBB2101F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6A245-B8E5-42EC-9C88-8DB0FD7BC574}"/>
      </w:docPartPr>
      <w:docPartBody>
        <w:p w:rsidR="00000000" w:rsidRDefault="009113C0">
          <w:pPr>
            <w:pStyle w:val="01A5A8B01E92421D8AEB1CBB2101FBB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8AC22AD0C1D4860A9C80F4508DE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B1C8-092B-4D7D-AC87-99B2DD4EE009}"/>
      </w:docPartPr>
      <w:docPartBody>
        <w:p w:rsidR="00000000" w:rsidRDefault="009113C0">
          <w:pPr>
            <w:pStyle w:val="E8AC22AD0C1D4860A9C80F4508DEB0B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B5FEC8FC694A168252A37B19A24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C0D22-E44F-483D-ACE1-923096299995}"/>
      </w:docPartPr>
      <w:docPartBody>
        <w:p w:rsidR="00000000" w:rsidRDefault="009113C0">
          <w:pPr>
            <w:pStyle w:val="43B5FEC8FC694A168252A37B19A24E8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79738E43AFD4E3B808A2E9F0D56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F268-6E5B-40CA-96FE-A3C202C38714}"/>
      </w:docPartPr>
      <w:docPartBody>
        <w:p w:rsidR="00000000" w:rsidRDefault="009113C0">
          <w:pPr>
            <w:pStyle w:val="A79738E43AFD4E3B808A2E9F0D56A41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FF2FF40461C483E85812895308E2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57283-4D2D-453A-98C8-5196D762D5E7}"/>
      </w:docPartPr>
      <w:docPartBody>
        <w:p w:rsidR="00000000" w:rsidRDefault="009113C0">
          <w:pPr>
            <w:pStyle w:val="2FF2FF40461C483E85812895308E22F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4AEF16355944769179936DC1EE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C422-52DA-4293-9BD1-BBA9D1E66B57}"/>
      </w:docPartPr>
      <w:docPartBody>
        <w:p w:rsidR="00000000" w:rsidRDefault="009113C0">
          <w:pPr>
            <w:pStyle w:val="B04AEF16355944769179936DC1EE6E4A"/>
          </w:pPr>
          <w:r w:rsidRPr="00D26287">
            <w:t xml:space="preserve"> </w:t>
          </w:r>
        </w:p>
      </w:docPartBody>
    </w:docPart>
    <w:docPart>
      <w:docPartPr>
        <w:name w:val="BF48704CEF7441D4A16728F870F7E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3169-0AFF-43A8-B80A-B132D931A9C0}"/>
      </w:docPartPr>
      <w:docPartBody>
        <w:p w:rsidR="00000000" w:rsidRDefault="009113C0">
          <w:pPr>
            <w:pStyle w:val="BF48704CEF7441D4A16728F870F7E90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4C9C964D6C94A0DAA144910ECF13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07F2-EF52-47A9-BB20-AAC97894B926}"/>
      </w:docPartPr>
      <w:docPartBody>
        <w:p w:rsidR="00000000" w:rsidRDefault="009113C0">
          <w:pPr>
            <w:pStyle w:val="14C9C964D6C94A0DAA144910ECF13B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29FA9B9DB7045929FBFC90FF859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D9C60-79E4-4713-AD27-3D314D6AF342}"/>
      </w:docPartPr>
      <w:docPartBody>
        <w:p w:rsidR="00000000" w:rsidRDefault="009113C0">
          <w:pPr>
            <w:pStyle w:val="329FA9B9DB7045929FBFC90FF859212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D8121BAAAE847969E06597165924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6B69B-F1A4-4F8E-8D40-0C1DFB282314}"/>
      </w:docPartPr>
      <w:docPartBody>
        <w:p w:rsidR="00000000" w:rsidRDefault="009113C0">
          <w:pPr>
            <w:pStyle w:val="8D8121BAAAE847969E06597165924BE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AFF8AD8E44D4FBC8711BB50574D8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93D5-CB53-42A6-B8BA-6CF0C6F6745B}"/>
      </w:docPartPr>
      <w:docPartBody>
        <w:p w:rsidR="00000000" w:rsidRDefault="009113C0">
          <w:pPr>
            <w:pStyle w:val="0AFF8AD8E44D4FBC8711BB50574D8E8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79509ABE5804308A6602D3EEEA6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261B-A5EE-4650-81D6-98D45D039B0C}"/>
      </w:docPartPr>
      <w:docPartBody>
        <w:p w:rsidR="00000000" w:rsidRDefault="009113C0">
          <w:pPr>
            <w:pStyle w:val="279509ABE5804308A6602D3EEEA6CD03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9715CB6AACBF4FEFB80E1C67EF2F1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BC65C-4577-465F-AE83-8F7F21689FC3}"/>
      </w:docPartPr>
      <w:docPartBody>
        <w:p w:rsidR="00000000" w:rsidRDefault="009113C0">
          <w:pPr>
            <w:pStyle w:val="9715CB6AACBF4FEFB80E1C67EF2F130F"/>
          </w:pPr>
          <w:r w:rsidRPr="00D26287">
            <w:t xml:space="preserve"> </w:t>
          </w:r>
        </w:p>
      </w:docPartBody>
    </w:docPart>
    <w:docPart>
      <w:docPartPr>
        <w:name w:val="CBDD7B5077A7463E9CD432B7C6C7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AC607-9030-45DE-8D56-EF33B56A495C}"/>
      </w:docPartPr>
      <w:docPartBody>
        <w:p w:rsidR="00000000" w:rsidRDefault="009113C0">
          <w:pPr>
            <w:pStyle w:val="CBDD7B5077A7463E9CD432B7C6C79A8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2FDA9FFBD9148779EEA8FCECCAA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AF23-64ED-458F-B810-C517BB96F493}"/>
      </w:docPartPr>
      <w:docPartBody>
        <w:p w:rsidR="00000000" w:rsidRDefault="009113C0">
          <w:pPr>
            <w:pStyle w:val="D2FDA9FFBD9148779EEA8FCECCAAD80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E3B1FD86D634DC4ADD23C3D59D0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5195B-7087-4565-953B-805C4DA082F1}"/>
      </w:docPartPr>
      <w:docPartBody>
        <w:p w:rsidR="00000000" w:rsidRDefault="009113C0">
          <w:pPr>
            <w:pStyle w:val="DE3B1FD86D634DC4ADD23C3D59D0C52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659241F393A466097123C41CC27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4060A-53FE-4A97-9071-4426D3AF11B3}"/>
      </w:docPartPr>
      <w:docPartBody>
        <w:p w:rsidR="00000000" w:rsidRDefault="009113C0">
          <w:pPr>
            <w:pStyle w:val="6659241F393A466097123C41CC2714E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4F5D1592E4429E9146DBF24F4D5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E0886-6D80-49BF-98EB-E8D468A2F215}"/>
      </w:docPartPr>
      <w:docPartBody>
        <w:p w:rsidR="00000000" w:rsidRDefault="009113C0">
          <w:pPr>
            <w:pStyle w:val="A34F5D1592E4429E9146DBF24F4D5CC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F048B089D0C4E279DB2761B7CFD9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31241-5739-4DE3-9E98-6A162CB45F56}"/>
      </w:docPartPr>
      <w:docPartBody>
        <w:p w:rsidR="00000000" w:rsidRDefault="009113C0">
          <w:pPr>
            <w:pStyle w:val="5F048B089D0C4E279DB2761B7CFD918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8CC9BF543254C2687F1B802D010C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52DD-DF76-43F3-975E-41CEA2F5A22E}"/>
      </w:docPartPr>
      <w:docPartBody>
        <w:p w:rsidR="00000000" w:rsidRDefault="009113C0">
          <w:pPr>
            <w:pStyle w:val="88CC9BF543254C2687F1B802D010C4A1"/>
          </w:pPr>
          <w:r w:rsidRPr="00D26287">
            <w:t xml:space="preserve"> </w:t>
          </w:r>
        </w:p>
      </w:docPartBody>
    </w:docPart>
    <w:docPart>
      <w:docPartPr>
        <w:name w:val="398E658F5AAC425496C0051F1D7F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378A9-FAEF-4129-B467-8E68C03C24D7}"/>
      </w:docPartPr>
      <w:docPartBody>
        <w:p w:rsidR="00000000" w:rsidRDefault="009113C0">
          <w:pPr>
            <w:pStyle w:val="398E658F5AAC425496C0051F1D7F2B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6C759EFFE85410CBBA7606E0BBC5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B15EA-417C-4CCB-B328-3793C92710AD}"/>
      </w:docPartPr>
      <w:docPartBody>
        <w:p w:rsidR="00000000" w:rsidRDefault="009113C0">
          <w:pPr>
            <w:pStyle w:val="F6C759EFFE85410CBBA7606E0BBC50C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204A888672C4B60B2C37FF57F9B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8AFDE-1659-4712-9354-A24A2D1672E5}"/>
      </w:docPartPr>
      <w:docPartBody>
        <w:p w:rsidR="00000000" w:rsidRDefault="009113C0">
          <w:pPr>
            <w:pStyle w:val="E204A888672C4B60B2C37FF57F9B3FF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99C706563BF45FCAC8167B79BA98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7E529-2A9D-4F2F-B056-825833F19DA9}"/>
      </w:docPartPr>
      <w:docPartBody>
        <w:p w:rsidR="00000000" w:rsidRDefault="009113C0">
          <w:pPr>
            <w:pStyle w:val="C99C706563BF45FCAC8167B79BA98D5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F0396A2E6B641B2BE0DCB35C62E1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925C4-62A3-47D8-8661-A245570788F0}"/>
      </w:docPartPr>
      <w:docPartBody>
        <w:p w:rsidR="00000000" w:rsidRDefault="009113C0">
          <w:pPr>
            <w:pStyle w:val="DF0396A2E6B641B2BE0DCB35C62E14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DE20B2327EE4A109B5CD3D3178B1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7FB1-4380-4543-9F44-042200AF646F}"/>
      </w:docPartPr>
      <w:docPartBody>
        <w:p w:rsidR="00000000" w:rsidRDefault="009113C0">
          <w:pPr>
            <w:pStyle w:val="CDE20B2327EE4A109B5CD3D3178B15E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6EEE4DB138A483381C8D6035BF2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2B62A-297A-4DE2-983A-709564D06278}"/>
      </w:docPartPr>
      <w:docPartBody>
        <w:p w:rsidR="00000000" w:rsidRDefault="009113C0">
          <w:pPr>
            <w:pStyle w:val="86EEE4DB138A483381C8D6035BF28B3A"/>
          </w:pPr>
          <w:r w:rsidRPr="00D26287">
            <w:t xml:space="preserve"> </w:t>
          </w:r>
        </w:p>
      </w:docPartBody>
    </w:docPart>
    <w:docPart>
      <w:docPartPr>
        <w:name w:val="09D3D182C0D147E4B02F225D5A4BC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F186-6CD3-4C78-A1E2-ADA18017C02A}"/>
      </w:docPartPr>
      <w:docPartBody>
        <w:p w:rsidR="00000000" w:rsidRDefault="009113C0">
          <w:pPr>
            <w:pStyle w:val="09D3D182C0D147E4B02F225D5A4BCEF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98A24497FB4AEDA0D290A0E790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A3218-5983-4D93-9BC0-71D5A876DF27}"/>
      </w:docPartPr>
      <w:docPartBody>
        <w:p w:rsidR="00000000" w:rsidRDefault="009113C0">
          <w:pPr>
            <w:pStyle w:val="B298A24497FB4AEDA0D290A0E790095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0A9701E946C4F2F982FF2E68296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41CAF-6521-4717-9CDD-C7952593358F}"/>
      </w:docPartPr>
      <w:docPartBody>
        <w:p w:rsidR="00000000" w:rsidRDefault="009113C0">
          <w:pPr>
            <w:pStyle w:val="E0A9701E946C4F2F982FF2E682968A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60CA7E0D71D4C0FAB7C389453F41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DA379-357E-4A14-9CB1-FB59FD734275}"/>
      </w:docPartPr>
      <w:docPartBody>
        <w:p w:rsidR="00000000" w:rsidRDefault="009113C0">
          <w:pPr>
            <w:pStyle w:val="160CA7E0D71D4C0FAB7C389453F410F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2AF5BC406E3400B934976550F3D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34A87-D97A-4B45-BF9C-C58BDF22D48F}"/>
      </w:docPartPr>
      <w:docPartBody>
        <w:p w:rsidR="00000000" w:rsidRDefault="009113C0">
          <w:pPr>
            <w:pStyle w:val="32AF5BC406E3400B934976550F3D590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B3BAC879A94BDF931497A879C7E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5D0F1-BA4C-4B78-87C1-5B11C0C9DB04}"/>
      </w:docPartPr>
      <w:docPartBody>
        <w:p w:rsidR="00000000" w:rsidRDefault="009113C0">
          <w:pPr>
            <w:pStyle w:val="3CB3BAC879A94BDF931497A879C7E24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76B4D1602B4EE6976654BC34B8B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AC50-6AFA-491D-B963-5CAFC52F3F59}"/>
      </w:docPartPr>
      <w:docPartBody>
        <w:p w:rsidR="00000000" w:rsidRDefault="009113C0">
          <w:pPr>
            <w:pStyle w:val="6C76B4D1602B4EE6976654BC34B8B79C"/>
          </w:pPr>
          <w:r w:rsidRPr="00D26287">
            <w:t xml:space="preserve"> </w:t>
          </w:r>
        </w:p>
      </w:docPartBody>
    </w:docPart>
    <w:docPart>
      <w:docPartPr>
        <w:name w:val="A862C504D1734377BC19241BEE94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73740-B026-4E11-86CF-428708157CD6}"/>
      </w:docPartPr>
      <w:docPartBody>
        <w:p w:rsidR="00000000" w:rsidRDefault="009113C0">
          <w:pPr>
            <w:pStyle w:val="A862C504D1734377BC19241BEE94782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7C242C5C78C4C1D8D171453F1755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119CF-8979-4C65-A1C6-D0329770DDA3}"/>
      </w:docPartPr>
      <w:docPartBody>
        <w:p w:rsidR="00000000" w:rsidRDefault="009113C0">
          <w:pPr>
            <w:pStyle w:val="67C242C5C78C4C1D8D171453F17553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A18847546F45AFA09038D572F6D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EDA3-1598-48DF-ACE9-BB652BE4E615}"/>
      </w:docPartPr>
      <w:docPartBody>
        <w:p w:rsidR="00000000" w:rsidRDefault="009113C0">
          <w:pPr>
            <w:pStyle w:val="A9A18847546F45AFA09038D572F6D85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95E5EA589C424D832C98D88C3BF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31E1A-A684-408C-BBC7-A4F9627E7350}"/>
      </w:docPartPr>
      <w:docPartBody>
        <w:p w:rsidR="00000000" w:rsidRDefault="009113C0">
          <w:pPr>
            <w:pStyle w:val="B295E5EA589C424D832C98D88C3BFD6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3329717573413DB52552130DC0D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42E3-3E09-4ED0-9E31-CE4A44399FFB}"/>
      </w:docPartPr>
      <w:docPartBody>
        <w:p w:rsidR="00000000" w:rsidRDefault="009113C0">
          <w:pPr>
            <w:pStyle w:val="B03329717573413DB52552130DC0D84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A97EF22B3B64EED9A5BC68FD853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7D9B-F1DC-4B3E-A945-F9D9E591A9C7}"/>
      </w:docPartPr>
      <w:docPartBody>
        <w:p w:rsidR="00000000" w:rsidRDefault="009113C0">
          <w:pPr>
            <w:pStyle w:val="5A97EF22B3B64EED9A5BC68FD853798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B28E9672A84F58848D82F42DEE9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E7EF-4532-424B-9AC8-4E352DD37931}"/>
      </w:docPartPr>
      <w:docPartBody>
        <w:p w:rsidR="00000000" w:rsidRDefault="009113C0">
          <w:pPr>
            <w:pStyle w:val="BEB28E9672A84F58848D82F42DEE9B52"/>
          </w:pPr>
          <w:r w:rsidRPr="00D26287">
            <w:t xml:space="preserve"> </w:t>
          </w:r>
        </w:p>
      </w:docPartBody>
    </w:docPart>
    <w:docPart>
      <w:docPartPr>
        <w:name w:val="4EC8BFE8D63143E7BEBBDE26FD114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EBE04-7C68-4B7C-88E5-4FC1AF661C5B}"/>
      </w:docPartPr>
      <w:docPartBody>
        <w:p w:rsidR="00000000" w:rsidRDefault="009113C0">
          <w:pPr>
            <w:pStyle w:val="4EC8BFE8D63143E7BEBBDE26FD1145F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F8A7E2ED19A4D40BF3301A06CC63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F1F2D-DB8F-4741-840C-D042EEE26742}"/>
      </w:docPartPr>
      <w:docPartBody>
        <w:p w:rsidR="00000000" w:rsidRDefault="009113C0">
          <w:pPr>
            <w:pStyle w:val="4F8A7E2ED19A4D40BF3301A06CC6377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6A5A986E23545739C37F5A16E396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32FA4-D485-4B40-9DA1-9B476C248801}"/>
      </w:docPartPr>
      <w:docPartBody>
        <w:p w:rsidR="00000000" w:rsidRDefault="009113C0">
          <w:pPr>
            <w:pStyle w:val="16A5A986E23545739C37F5A16E396B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617D4EAFA5A4EFEA002BF622CD4B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18303-713C-4933-A9D7-0B11EAFB95F8}"/>
      </w:docPartPr>
      <w:docPartBody>
        <w:p w:rsidR="00000000" w:rsidRDefault="009113C0">
          <w:pPr>
            <w:pStyle w:val="B617D4EAFA5A4EFEA002BF622CD4B3A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C40BA66EE5B42B5BB683DDF44A8A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1B40A-8E2F-495B-8AF8-0408E94FDF88}"/>
      </w:docPartPr>
      <w:docPartBody>
        <w:p w:rsidR="00000000" w:rsidRDefault="009113C0">
          <w:pPr>
            <w:pStyle w:val="EC40BA66EE5B42B5BB683DDF44A8A0A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3F78593517F4231AB4365950FEB6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5840C-F657-4D58-8D38-2E7F440610D2}"/>
      </w:docPartPr>
      <w:docPartBody>
        <w:p w:rsidR="00000000" w:rsidRDefault="009113C0">
          <w:pPr>
            <w:pStyle w:val="B3F78593517F4231AB4365950FEB6E3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7CBA4BEBC324AADA0BF6CD05006B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3F49-6744-4129-AD9D-2C9A33C482C9}"/>
      </w:docPartPr>
      <w:docPartBody>
        <w:p w:rsidR="00000000" w:rsidRDefault="009113C0">
          <w:pPr>
            <w:pStyle w:val="97CBA4BEBC324AADA0BF6CD05006B6AD"/>
          </w:pPr>
          <w:r w:rsidRPr="00D26287">
            <w:t xml:space="preserve"> </w:t>
          </w:r>
        </w:p>
      </w:docPartBody>
    </w:docPart>
    <w:docPart>
      <w:docPartPr>
        <w:name w:val="2CCCF0CA51E34F2A9B95BD776FF81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DB77B-8964-4AE4-844F-2DF0F1F4773F}"/>
      </w:docPartPr>
      <w:docPartBody>
        <w:p w:rsidR="00000000" w:rsidRDefault="009113C0">
          <w:pPr>
            <w:pStyle w:val="2CCCF0CA51E34F2A9B95BD776FF813E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213B0CAE7414090B72418708B9B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7081-89B1-44B1-B803-21992206B121}"/>
      </w:docPartPr>
      <w:docPartBody>
        <w:p w:rsidR="00000000" w:rsidRDefault="009113C0">
          <w:pPr>
            <w:pStyle w:val="8213B0CAE7414090B72418708B9B2CC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CC5945E8CA749AE8399E049E1A60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0029-A491-4141-878F-ECCAD6142526}"/>
      </w:docPartPr>
      <w:docPartBody>
        <w:p w:rsidR="00000000" w:rsidRDefault="009113C0">
          <w:pPr>
            <w:pStyle w:val="DCC5945E8CA749AE8399E049E1A603C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1C3C1B385354B60A7205D9D7D2E9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4A041-6B3D-4EC4-877C-5DFE518A2560}"/>
      </w:docPartPr>
      <w:docPartBody>
        <w:p w:rsidR="00000000" w:rsidRDefault="009113C0">
          <w:pPr>
            <w:pStyle w:val="C1C3C1B385354B60A7205D9D7D2E95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5B51E7A6B4D4F86B278C39433DEA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060E-60F2-45E7-9F94-7003E1CF2CD8}"/>
      </w:docPartPr>
      <w:docPartBody>
        <w:p w:rsidR="00000000" w:rsidRDefault="009113C0">
          <w:pPr>
            <w:pStyle w:val="35B51E7A6B4D4F86B278C39433DEA6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09F067793FF44ADB0A29E012040B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8EF5F-CCC0-40EB-8968-7C2E4BFE5F1A}"/>
      </w:docPartPr>
      <w:docPartBody>
        <w:p w:rsidR="00000000" w:rsidRDefault="009113C0">
          <w:pPr>
            <w:pStyle w:val="409F067793FF44ADB0A29E012040B4F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324363621A24CC887133A585FEF5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4AA3-99CD-4DEC-AAD7-0B5270B2F737}"/>
      </w:docPartPr>
      <w:docPartBody>
        <w:p w:rsidR="00000000" w:rsidRDefault="009113C0">
          <w:pPr>
            <w:pStyle w:val="6324363621A24CC887133A585FEF5622"/>
          </w:pPr>
          <w:r w:rsidRPr="00D26287">
            <w:t xml:space="preserve"> </w:t>
          </w:r>
        </w:p>
      </w:docPartBody>
    </w:docPart>
    <w:docPart>
      <w:docPartPr>
        <w:name w:val="8C96BFC3B19C4C8EBC7F7976F196A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86682-4F2F-4123-8D95-EA0F8047A8E3}"/>
      </w:docPartPr>
      <w:docPartBody>
        <w:p w:rsidR="00000000" w:rsidRDefault="009113C0">
          <w:pPr>
            <w:pStyle w:val="8C96BFC3B19C4C8EBC7F7976F196A1F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B12EA26A13D44FCB247326896081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F247-E085-40FD-A9C7-0CDAA0DB205C}"/>
      </w:docPartPr>
      <w:docPartBody>
        <w:p w:rsidR="00000000" w:rsidRDefault="009113C0">
          <w:pPr>
            <w:pStyle w:val="9B12EA26A13D44FCB2473268960811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B0B6D5609F41139A2BF5352A32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44F9D-B383-4784-A3CB-2D4757840D64}"/>
      </w:docPartPr>
      <w:docPartBody>
        <w:p w:rsidR="00000000" w:rsidRDefault="009113C0">
          <w:pPr>
            <w:pStyle w:val="6CB0B6D5609F41139A2BF5352A32361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88142E143DF421DB082A10960EEE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CAC1E-67DF-4FBF-94C7-35200948D16E}"/>
      </w:docPartPr>
      <w:docPartBody>
        <w:p w:rsidR="00000000" w:rsidRDefault="009113C0">
          <w:pPr>
            <w:pStyle w:val="788142E143DF421DB082A10960EEEF0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DBF6B9495B4D13837E285F73381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07FC-DAC5-4332-BA0F-B09657DA2331}"/>
      </w:docPartPr>
      <w:docPartBody>
        <w:p w:rsidR="00000000" w:rsidRDefault="009113C0">
          <w:pPr>
            <w:pStyle w:val="06DBF6B9495B4D13837E285F7338156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D83FDB8BCBB4632805409C613303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9E450-E508-458B-B12F-A70B36727732}"/>
      </w:docPartPr>
      <w:docPartBody>
        <w:p w:rsidR="00000000" w:rsidRDefault="009113C0">
          <w:pPr>
            <w:pStyle w:val="FD83FDB8BCBB4632805409C613303E2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7111A1519344EE97EB0F8297FCB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D4B7F-77FB-4CA3-B10E-C83D946A6E9A}"/>
      </w:docPartPr>
      <w:docPartBody>
        <w:p w:rsidR="00000000" w:rsidRDefault="009113C0">
          <w:pPr>
            <w:pStyle w:val="3F7111A1519344EE97EB0F8297FCBFFE"/>
          </w:pPr>
          <w:r w:rsidRPr="00D26287">
            <w:t xml:space="preserve"> </w:t>
          </w:r>
        </w:p>
      </w:docPartBody>
    </w:docPart>
    <w:docPart>
      <w:docPartPr>
        <w:name w:val="6E087147037C44B58407C8453EC2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D0134-F432-42A1-8FE7-A15BCD0AD789}"/>
      </w:docPartPr>
      <w:docPartBody>
        <w:p w:rsidR="00000000" w:rsidRDefault="009113C0">
          <w:pPr>
            <w:pStyle w:val="6E087147037C44B58407C8453EC2AE6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D31272B9B94C9CACD24B60941DE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F775-D232-4A11-871F-2F6D9DD168B3}"/>
      </w:docPartPr>
      <w:docPartBody>
        <w:p w:rsidR="00000000" w:rsidRDefault="009113C0">
          <w:pPr>
            <w:pStyle w:val="4DD31272B9B94C9CACD24B60941DE9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B3FE727C8414784A49790402D0B9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77510-8E91-4966-9DE3-E599FCB325ED}"/>
      </w:docPartPr>
      <w:docPartBody>
        <w:p w:rsidR="00000000" w:rsidRDefault="009113C0">
          <w:pPr>
            <w:pStyle w:val="5B3FE727C8414784A49790402D0B9C9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E021149285E428CBE2493C088FD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B2F9B-9C36-4315-9406-C30534D89534}"/>
      </w:docPartPr>
      <w:docPartBody>
        <w:p w:rsidR="00000000" w:rsidRDefault="009113C0">
          <w:pPr>
            <w:pStyle w:val="6E021149285E428CBE2493C088FD83DA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C08459036DB448FCAEDD2DE9B5DD7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9842-E11F-40E1-AB43-D8FE9ECA5326}"/>
      </w:docPartPr>
      <w:docPartBody>
        <w:p w:rsidR="00000000" w:rsidRDefault="009113C0">
          <w:pPr>
            <w:pStyle w:val="C08459036DB448FCAEDD2DE9B5DD74B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3EC69AA0C5467BAE1F7E75A943E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608DA-1839-4971-B321-A3F7EDA34807}"/>
      </w:docPartPr>
      <w:docPartBody>
        <w:p w:rsidR="00000000" w:rsidRDefault="009113C0">
          <w:pPr>
            <w:pStyle w:val="B03EC69AA0C5467BAE1F7E75A943EB8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CFFF7EA1B874029ADDE3EB7D19EC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DAB02-9995-4A2A-B7A9-370CDB88A6B3}"/>
      </w:docPartPr>
      <w:docPartBody>
        <w:p w:rsidR="00000000" w:rsidRDefault="009113C0">
          <w:pPr>
            <w:pStyle w:val="7CFFF7EA1B874029ADDE3EB7D19EC004"/>
          </w:pPr>
          <w:r w:rsidRPr="00D26287">
            <w:t xml:space="preserve"> </w:t>
          </w:r>
        </w:p>
      </w:docPartBody>
    </w:docPart>
    <w:docPart>
      <w:docPartPr>
        <w:name w:val="045D1179629E46408FFEE4B81885E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CF92-C883-442F-8AEE-AEC953E61382}"/>
      </w:docPartPr>
      <w:docPartBody>
        <w:p w:rsidR="00000000" w:rsidRDefault="009113C0">
          <w:pPr>
            <w:pStyle w:val="045D1179629E46408FFEE4B81885E79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18785CBD01E492DA42BB61A1CA9D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1E99-6083-4A32-8FB8-B04380196802}"/>
      </w:docPartPr>
      <w:docPartBody>
        <w:p w:rsidR="00000000" w:rsidRDefault="009113C0">
          <w:pPr>
            <w:pStyle w:val="A18785CBD01E492DA42BB61A1CA9DC4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B43096AC54F4F149BBED6070B951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4DDC6-409A-483A-A0FC-D0CBB5AFD4E2}"/>
      </w:docPartPr>
      <w:docPartBody>
        <w:p w:rsidR="00000000" w:rsidRDefault="009113C0">
          <w:pPr>
            <w:pStyle w:val="9B43096AC54F4F149BBED6070B95100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E6D58CF03D94D3C8BD05356EE6CA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989D8-DCCE-4A1C-A083-C1F5777C1C7D}"/>
      </w:docPartPr>
      <w:docPartBody>
        <w:p w:rsidR="00000000" w:rsidRDefault="009113C0">
          <w:pPr>
            <w:pStyle w:val="DE6D58CF03D94D3C8BD05356EE6CA92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4C4E18FF4A74056A094FC4F8E6B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6A56F-15C8-43D1-9B6E-332CCDFD28AB}"/>
      </w:docPartPr>
      <w:docPartBody>
        <w:p w:rsidR="00000000" w:rsidRDefault="009113C0">
          <w:pPr>
            <w:pStyle w:val="44C4E18FF4A74056A094FC4F8E6BC25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221F6827E984B2A952804B336271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895AB-81D6-4790-A148-E42F2FC1DBFA}"/>
      </w:docPartPr>
      <w:docPartBody>
        <w:p w:rsidR="00000000" w:rsidRDefault="009113C0">
          <w:pPr>
            <w:pStyle w:val="6221F6827E984B2A952804B33627193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65E6411187041BC961156BAECCD3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EDA8-4BE4-415E-9025-5182FFC91D94}"/>
      </w:docPartPr>
      <w:docPartBody>
        <w:p w:rsidR="00000000" w:rsidRDefault="009113C0">
          <w:pPr>
            <w:pStyle w:val="C65E6411187041BC961156BAECCD362D"/>
          </w:pPr>
          <w:r w:rsidRPr="00D26287">
            <w:t xml:space="preserve"> </w:t>
          </w:r>
        </w:p>
      </w:docPartBody>
    </w:docPart>
    <w:docPart>
      <w:docPartPr>
        <w:name w:val="10C8B1ACE6864CE98FAE11354907E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F4B92-306A-4890-8214-F580C86C0013}"/>
      </w:docPartPr>
      <w:docPartBody>
        <w:p w:rsidR="00000000" w:rsidRDefault="009113C0">
          <w:pPr>
            <w:pStyle w:val="10C8B1ACE6864CE98FAE11354907E6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5CFA8F1BB164FD7869CD83892A0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00EBA-D294-488F-AA36-53F6D39D589E}"/>
      </w:docPartPr>
      <w:docPartBody>
        <w:p w:rsidR="00000000" w:rsidRDefault="009113C0">
          <w:pPr>
            <w:pStyle w:val="55CFA8F1BB164FD7869CD83892A00CC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F2B59101E274586A168576830FE3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6D7DE-84F7-409D-8A53-3AB17C308468}"/>
      </w:docPartPr>
      <w:docPartBody>
        <w:p w:rsidR="00000000" w:rsidRDefault="009113C0">
          <w:pPr>
            <w:pStyle w:val="4F2B59101E274586A168576830FE3DF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59DC42F4DA544AA88121874E4E00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1C8B-5690-44E8-9881-FBD3DB0DB9BE}"/>
      </w:docPartPr>
      <w:docPartBody>
        <w:p w:rsidR="00000000" w:rsidRDefault="009113C0">
          <w:pPr>
            <w:pStyle w:val="B59DC42F4DA544AA88121874E4E00B4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783C0B8AEBA493D9913322B95362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67A3C-B6ED-4ED9-83AD-EEB1F223E88A}"/>
      </w:docPartPr>
      <w:docPartBody>
        <w:p w:rsidR="00000000" w:rsidRDefault="009113C0">
          <w:pPr>
            <w:pStyle w:val="4783C0B8AEBA493D9913322B953623C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1AC1F93574493CB0864691E8FC3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2245A-DFAB-4C1E-A82A-8626581671C6}"/>
      </w:docPartPr>
      <w:docPartBody>
        <w:p w:rsidR="00000000" w:rsidRDefault="009113C0">
          <w:pPr>
            <w:pStyle w:val="4C1AC1F93574493CB0864691E8FC35A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2CA1B37C4134786A95CF81E1B785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DE914-5CDE-41BF-B051-C2A9F72EE829}"/>
      </w:docPartPr>
      <w:docPartBody>
        <w:p w:rsidR="00000000" w:rsidRDefault="009113C0">
          <w:pPr>
            <w:pStyle w:val="E2CA1B37C4134786A95CF81E1B785E0B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82AA63C2CD794DB78A026A6959808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ED430-B5C7-4F4C-B5B2-D205B2FD384B}"/>
      </w:docPartPr>
      <w:docPartBody>
        <w:p w:rsidR="00000000" w:rsidRDefault="009113C0">
          <w:pPr>
            <w:pStyle w:val="82AA63C2CD794DB78A026A6959808D9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D993DFEC541A3BF35508CD2391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C6E8A-9354-468F-98B5-5EF821B86377}"/>
      </w:docPartPr>
      <w:docPartBody>
        <w:p w:rsidR="00000000" w:rsidRDefault="009113C0">
          <w:pPr>
            <w:pStyle w:val="EDFD993DFEC541A3BF35508CD23916B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4167C56874046A6A8C2A32493317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A25F-F08E-429D-9DD1-8376499C2626}"/>
      </w:docPartPr>
      <w:docPartBody>
        <w:p w:rsidR="00000000" w:rsidRDefault="009113C0">
          <w:pPr>
            <w:pStyle w:val="A4167C56874046A6A8C2A3249331796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9EEB3CE1C4669A5E728D90824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A35F8-BB35-425A-9498-7768A7252235}"/>
      </w:docPartPr>
      <w:docPartBody>
        <w:p w:rsidR="00000000" w:rsidRDefault="009113C0">
          <w:pPr>
            <w:pStyle w:val="8549EEB3CE1C4669A5E728D90824504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764C7DDCAB4A11B5B01362E31A5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60EF-1B59-4495-82B7-E50C143FBB9B}"/>
      </w:docPartPr>
      <w:docPartBody>
        <w:p w:rsidR="00000000" w:rsidRDefault="009113C0">
          <w:pPr>
            <w:pStyle w:val="D2764C7DDCAB4A11B5B01362E31A502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9AC0101ADB42E2A70CE3C249A3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6D8C-87FA-4C01-807A-2E62FBC92930}"/>
      </w:docPartPr>
      <w:docPartBody>
        <w:p w:rsidR="00000000" w:rsidRDefault="009113C0">
          <w:pPr>
            <w:pStyle w:val="A69AC0101ADB42E2A70CE3C249A3306B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0A6B1CF111894E0886BECFC658B8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C4C91-FD14-4851-B1F9-1F265DAD4CCB}"/>
      </w:docPartPr>
      <w:docPartBody>
        <w:p w:rsidR="00000000" w:rsidRDefault="009113C0">
          <w:pPr>
            <w:pStyle w:val="0A6B1CF111894E0886BECFC658B8DD83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ACE2C47550E8465AB2620C189C749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11C-75E9-4229-A1AC-F85B309CEFC6}"/>
      </w:docPartPr>
      <w:docPartBody>
        <w:p w:rsidR="00000000" w:rsidRDefault="009113C0">
          <w:pPr>
            <w:pStyle w:val="ACE2C47550E8465AB2620C189C749BD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9BCDCF9454417EA47859F442812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D6B82-8B88-4A8C-B607-D76BB9BC9ECA}"/>
      </w:docPartPr>
      <w:docPartBody>
        <w:p w:rsidR="00000000" w:rsidRDefault="009113C0">
          <w:pPr>
            <w:pStyle w:val="069BCDCF9454417EA47859F442812317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4E1D9C240C5A47209F314AE2400C9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37F5F-1D7F-43CC-BB82-5899BF96ACE8}"/>
      </w:docPartPr>
      <w:docPartBody>
        <w:p w:rsidR="00000000" w:rsidRDefault="009113C0">
          <w:pPr>
            <w:pStyle w:val="4E1D9C240C5A47209F314AE2400C91C7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D5739EB9B34E4087861E43B1A29DD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A5745-1073-4782-B8B1-3066B1C7443F}"/>
      </w:docPartPr>
      <w:docPartBody>
        <w:p w:rsidR="00000000" w:rsidRDefault="009113C0">
          <w:pPr>
            <w:pStyle w:val="D5739EB9B34E4087861E43B1A29DD460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4876658E8C4D460EB78697435ED5A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7048-2AEE-489B-A130-900760B8FA25}"/>
      </w:docPartPr>
      <w:docPartBody>
        <w:p w:rsidR="00000000" w:rsidRDefault="009113C0">
          <w:pPr>
            <w:pStyle w:val="4876658E8C4D460EB78697435ED5A1CB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1436450F1AD14B9CB7243D5F43ACA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5AB4-5570-4750-B083-28ED3ECCD1B8}"/>
      </w:docPartPr>
      <w:docPartBody>
        <w:p w:rsidR="00000000" w:rsidRDefault="009113C0">
          <w:pPr>
            <w:pStyle w:val="1436450F1AD14B9CB7243D5F43ACA29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32464D517F64A5E8868F8DD17E24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A5B8-1C89-4970-9BA7-43FB11DD282A}"/>
      </w:docPartPr>
      <w:docPartBody>
        <w:p w:rsidR="00000000" w:rsidRDefault="009113C0">
          <w:pPr>
            <w:pStyle w:val="532464D517F64A5E8868F8DD17E24D0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514CC4AF71041D38BE628AE7390D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7411-B7DD-4743-8DEF-8094DD347211}"/>
      </w:docPartPr>
      <w:docPartBody>
        <w:p w:rsidR="00000000" w:rsidRDefault="009113C0">
          <w:pPr>
            <w:pStyle w:val="6514CC4AF71041D38BE628AE7390DC8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B45D4E9DDE74481A691C03E4160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2C36A-A54B-44A2-914E-0D947E33E3F6}"/>
      </w:docPartPr>
      <w:docPartBody>
        <w:p w:rsidR="00000000" w:rsidRDefault="009113C0">
          <w:pPr>
            <w:pStyle w:val="0B45D4E9DDE74481A691C03E4160303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E7BD2E3DED8C438BB32117CD8E9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A2E3-F406-4909-88CF-9B9234D7E446}"/>
      </w:docPartPr>
      <w:docPartBody>
        <w:p w:rsidR="00000000" w:rsidRDefault="009113C0">
          <w:pPr>
            <w:pStyle w:val="E7BD2E3DED8C438BB32117CD8E9AD9C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DFC4AB09966C43BD98F38B8D24763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18D7-7CDA-4E98-869A-867C53120D97}"/>
      </w:docPartPr>
      <w:docPartBody>
        <w:p w:rsidR="00000000" w:rsidRDefault="009113C0">
          <w:pPr>
            <w:pStyle w:val="DFC4AB09966C43BD98F38B8D24763BA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239C4F8CBC7463AAC9BF637FFA33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4674D-9F47-444F-AD62-B258B39651B8}"/>
      </w:docPartPr>
      <w:docPartBody>
        <w:p w:rsidR="00000000" w:rsidRDefault="009113C0">
          <w:pPr>
            <w:pStyle w:val="8239C4F8CBC7463AAC9BF637FFA33F2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49DD46C75594A1F9A95148EC857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DDD55-7821-465E-8DCC-F509A8D87542}"/>
      </w:docPartPr>
      <w:docPartBody>
        <w:p w:rsidR="00000000" w:rsidRDefault="009113C0">
          <w:pPr>
            <w:pStyle w:val="049DD46C75594A1F9A95148EC857081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AD85806140D4D34B49009F6ED2C8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816E-FBAD-4E25-81D6-B8874A38C888}"/>
      </w:docPartPr>
      <w:docPartBody>
        <w:p w:rsidR="00000000" w:rsidRDefault="009113C0">
          <w:pPr>
            <w:pStyle w:val="3AD85806140D4D34B49009F6ED2C8D4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930A7EA75A74B1CA83405DD50495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27A1E-74F4-47D2-B27C-0273AC071D5D}"/>
      </w:docPartPr>
      <w:docPartBody>
        <w:p w:rsidR="00000000" w:rsidRDefault="009113C0">
          <w:pPr>
            <w:pStyle w:val="F930A7EA75A74B1CA83405DD50495F5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E174FC471D0404899B78B81AF23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FF941-564F-40FD-BF53-4366FF476E85}"/>
      </w:docPartPr>
      <w:docPartBody>
        <w:p w:rsidR="00000000" w:rsidRDefault="009113C0">
          <w:pPr>
            <w:pStyle w:val="7E174FC471D0404899B78B81AF23435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4CA7A6419D4481CB4F513536730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91932-E73C-4C90-84BF-BD5B701A8DE3}"/>
      </w:docPartPr>
      <w:docPartBody>
        <w:p w:rsidR="00000000" w:rsidRDefault="009113C0">
          <w:pPr>
            <w:pStyle w:val="44CA7A6419D4481CB4F5135367302AD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5B3DFFDC69743E09C33CC957A9CB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8592C-57D2-40DD-A50C-E21BE31D2D6B}"/>
      </w:docPartPr>
      <w:docPartBody>
        <w:p w:rsidR="00000000" w:rsidRDefault="009113C0">
          <w:pPr>
            <w:pStyle w:val="A5B3DFFDC69743E09C33CC957A9CBC7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E2A4AC5245A45598B282DD5A8835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FBD2F-4066-411D-AC1F-979A3D3E1B99}"/>
      </w:docPartPr>
      <w:docPartBody>
        <w:p w:rsidR="00000000" w:rsidRDefault="009113C0">
          <w:pPr>
            <w:pStyle w:val="0E2A4AC5245A45598B282DD5A8835F2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B5A94164C304C16A7193E170B3A3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91923-6812-4E11-8325-309006A105DC}"/>
      </w:docPartPr>
      <w:docPartBody>
        <w:p w:rsidR="00000000" w:rsidRDefault="009113C0">
          <w:pPr>
            <w:pStyle w:val="4B5A94164C304C16A7193E170B3A336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0B7BF8ED40D4B5F8C7EDBC9E05B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56D13-4E44-44FB-B954-F4A7BD122D0E}"/>
      </w:docPartPr>
      <w:docPartBody>
        <w:p w:rsidR="00000000" w:rsidRDefault="009113C0">
          <w:pPr>
            <w:pStyle w:val="C0B7BF8ED40D4B5F8C7EDBC9E05BBFB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53F0D57139647328DBCB824E718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3E035-DF99-495A-BA97-07D82333B277}"/>
      </w:docPartPr>
      <w:docPartBody>
        <w:p w:rsidR="00000000" w:rsidRDefault="009113C0">
          <w:pPr>
            <w:pStyle w:val="253F0D57139647328DBCB824E718420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D511C7781704AC8BA022ABEA8216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172E-A92A-4371-AE75-0216A4B11D01}"/>
      </w:docPartPr>
      <w:docPartBody>
        <w:p w:rsidR="00000000" w:rsidRDefault="009113C0">
          <w:pPr>
            <w:pStyle w:val="4D511C7781704AC8BA022ABEA8216850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64A41052913B454DA8E6B5528E16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707A0-3A5E-450C-A65A-E798F78AC2E9}"/>
      </w:docPartPr>
      <w:docPartBody>
        <w:p w:rsidR="00000000" w:rsidRDefault="009113C0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C0"/>
    <w:rsid w:val="009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3C0"/>
    <w:rPr>
      <w:color w:val="808080"/>
    </w:rPr>
  </w:style>
  <w:style w:type="paragraph" w:customStyle="1" w:styleId="3C831C4979034A44B0FB88BC0729CBD7">
    <w:name w:val="3C831C4979034A44B0FB88BC0729CBD7"/>
  </w:style>
  <w:style w:type="paragraph" w:customStyle="1" w:styleId="9BD0246B83D644BE88658598D89E1A29">
    <w:name w:val="9BD0246B83D644BE88658598D89E1A29"/>
  </w:style>
  <w:style w:type="paragraph" w:customStyle="1" w:styleId="E9A3316F40B549CD908B0178D413CD60">
    <w:name w:val="E9A3316F40B549CD908B0178D413CD60"/>
  </w:style>
  <w:style w:type="paragraph" w:customStyle="1" w:styleId="A873EF4DB67B499291378E283DEAB166">
    <w:name w:val="A873EF4DB67B499291378E283DEAB166"/>
  </w:style>
  <w:style w:type="paragraph" w:customStyle="1" w:styleId="59F4B55825534342BAAB32791A1B21F5">
    <w:name w:val="59F4B55825534342BAAB32791A1B21F5"/>
  </w:style>
  <w:style w:type="paragraph" w:customStyle="1" w:styleId="5EFE07D65481466D9A4EF37F79BFC2F5">
    <w:name w:val="5EFE07D65481466D9A4EF37F79BFC2F5"/>
  </w:style>
  <w:style w:type="paragraph" w:customStyle="1" w:styleId="9187AE4D7C104DD394BB38866E073CF2">
    <w:name w:val="9187AE4D7C104DD394BB38866E073CF2"/>
  </w:style>
  <w:style w:type="paragraph" w:customStyle="1" w:styleId="8C926D1087234A2FA53BA70F97268304">
    <w:name w:val="8C926D1087234A2FA53BA70F97268304"/>
  </w:style>
  <w:style w:type="paragraph" w:customStyle="1" w:styleId="80EE07B8AA83439E9A54B8668BB2B024">
    <w:name w:val="80EE07B8AA83439E9A54B8668BB2B024"/>
  </w:style>
  <w:style w:type="paragraph" w:customStyle="1" w:styleId="2E8F54C2195548869276D456C0E3E38C">
    <w:name w:val="2E8F54C2195548869276D456C0E3E38C"/>
  </w:style>
  <w:style w:type="paragraph" w:customStyle="1" w:styleId="9639B344DD144894A4339E2973BFAF4B">
    <w:name w:val="9639B344DD144894A4339E2973BFAF4B"/>
  </w:style>
  <w:style w:type="paragraph" w:customStyle="1" w:styleId="CD132B72CAC44D03991D07EFA0F9C29E">
    <w:name w:val="CD132B72CAC44D03991D07EFA0F9C29E"/>
  </w:style>
  <w:style w:type="paragraph" w:customStyle="1" w:styleId="6DEFD133BCA94FF0A5174C4082AC5A8C">
    <w:name w:val="6DEFD133BCA94FF0A5174C4082AC5A8C"/>
  </w:style>
  <w:style w:type="paragraph" w:customStyle="1" w:styleId="7A5002D88C0A4CB18D3A8970DF04A677">
    <w:name w:val="7A5002D88C0A4CB18D3A8970DF04A677"/>
  </w:style>
  <w:style w:type="paragraph" w:customStyle="1" w:styleId="CBDC09C48F1E464CB674CF5859293B21">
    <w:name w:val="CBDC09C48F1E464CB674CF5859293B21"/>
  </w:style>
  <w:style w:type="paragraph" w:customStyle="1" w:styleId="785E4FDB9CAE4CC9A5544F46793E299D">
    <w:name w:val="785E4FDB9CAE4CC9A5544F46793E299D"/>
  </w:style>
  <w:style w:type="paragraph" w:customStyle="1" w:styleId="A675F790750243D9A71C04DE87F77F9F">
    <w:name w:val="A675F790750243D9A71C04DE87F77F9F"/>
  </w:style>
  <w:style w:type="paragraph" w:customStyle="1" w:styleId="B60E5E0A44604306ABE017D1DD601B6E">
    <w:name w:val="B60E5E0A44604306ABE017D1DD601B6E"/>
  </w:style>
  <w:style w:type="paragraph" w:customStyle="1" w:styleId="A5C4EFA395B7475FA4EF2CEA8EA45C36">
    <w:name w:val="A5C4EFA395B7475FA4EF2CEA8EA45C36"/>
  </w:style>
  <w:style w:type="paragraph" w:customStyle="1" w:styleId="1F3B57EF8148436199EBF99F6C36E3AD">
    <w:name w:val="1F3B57EF8148436199EBF99F6C36E3AD"/>
  </w:style>
  <w:style w:type="paragraph" w:customStyle="1" w:styleId="8A30D6ADB19D4342B1DEE7E09006CA46">
    <w:name w:val="8A30D6ADB19D4342B1DEE7E09006CA46"/>
  </w:style>
  <w:style w:type="paragraph" w:customStyle="1" w:styleId="01A5A8B01E92421D8AEB1CBB2101FBB6">
    <w:name w:val="01A5A8B01E92421D8AEB1CBB2101FBB6"/>
  </w:style>
  <w:style w:type="paragraph" w:customStyle="1" w:styleId="E8AC22AD0C1D4860A9C80F4508DEB0BD">
    <w:name w:val="E8AC22AD0C1D4860A9C80F4508DEB0BD"/>
  </w:style>
  <w:style w:type="paragraph" w:customStyle="1" w:styleId="43B5FEC8FC694A168252A37B19A24E82">
    <w:name w:val="43B5FEC8FC694A168252A37B19A24E82"/>
  </w:style>
  <w:style w:type="paragraph" w:customStyle="1" w:styleId="A79738E43AFD4E3B808A2E9F0D56A414">
    <w:name w:val="A79738E43AFD4E3B808A2E9F0D56A414"/>
  </w:style>
  <w:style w:type="paragraph" w:customStyle="1" w:styleId="2FF2FF40461C483E85812895308E22F5">
    <w:name w:val="2FF2FF40461C483E85812895308E22F5"/>
  </w:style>
  <w:style w:type="paragraph" w:customStyle="1" w:styleId="B04AEF16355944769179936DC1EE6E4A">
    <w:name w:val="B04AEF16355944769179936DC1EE6E4A"/>
  </w:style>
  <w:style w:type="paragraph" w:customStyle="1" w:styleId="BF48704CEF7441D4A16728F870F7E900">
    <w:name w:val="BF48704CEF7441D4A16728F870F7E900"/>
  </w:style>
  <w:style w:type="paragraph" w:customStyle="1" w:styleId="14C9C964D6C94A0DAA144910ECF13BCD">
    <w:name w:val="14C9C964D6C94A0DAA144910ECF13BCD"/>
  </w:style>
  <w:style w:type="paragraph" w:customStyle="1" w:styleId="329FA9B9DB7045929FBFC90FF859212C">
    <w:name w:val="329FA9B9DB7045929FBFC90FF859212C"/>
  </w:style>
  <w:style w:type="paragraph" w:customStyle="1" w:styleId="8D8121BAAAE847969E06597165924BEE">
    <w:name w:val="8D8121BAAAE847969E06597165924BEE"/>
  </w:style>
  <w:style w:type="paragraph" w:customStyle="1" w:styleId="0AFF8AD8E44D4FBC8711BB50574D8E8F">
    <w:name w:val="0AFF8AD8E44D4FBC8711BB50574D8E8F"/>
  </w:style>
  <w:style w:type="paragraph" w:customStyle="1" w:styleId="279509ABE5804308A6602D3EEEA6CD03">
    <w:name w:val="279509ABE5804308A6602D3EEEA6CD03"/>
  </w:style>
  <w:style w:type="paragraph" w:customStyle="1" w:styleId="9715CB6AACBF4FEFB80E1C67EF2F130F">
    <w:name w:val="9715CB6AACBF4FEFB80E1C67EF2F130F"/>
  </w:style>
  <w:style w:type="paragraph" w:customStyle="1" w:styleId="CBDD7B5077A7463E9CD432B7C6C79A80">
    <w:name w:val="CBDD7B5077A7463E9CD432B7C6C79A80"/>
  </w:style>
  <w:style w:type="paragraph" w:customStyle="1" w:styleId="D2FDA9FFBD9148779EEA8FCECCAAD803">
    <w:name w:val="D2FDA9FFBD9148779EEA8FCECCAAD803"/>
  </w:style>
  <w:style w:type="paragraph" w:customStyle="1" w:styleId="DE3B1FD86D634DC4ADD23C3D59D0C527">
    <w:name w:val="DE3B1FD86D634DC4ADD23C3D59D0C527"/>
  </w:style>
  <w:style w:type="paragraph" w:customStyle="1" w:styleId="6659241F393A466097123C41CC2714EE">
    <w:name w:val="6659241F393A466097123C41CC2714EE"/>
  </w:style>
  <w:style w:type="paragraph" w:customStyle="1" w:styleId="A34F5D1592E4429E9146DBF24F4D5CC6">
    <w:name w:val="A34F5D1592E4429E9146DBF24F4D5CC6"/>
  </w:style>
  <w:style w:type="paragraph" w:customStyle="1" w:styleId="5F048B089D0C4E279DB2761B7CFD9180">
    <w:name w:val="5F048B089D0C4E279DB2761B7CFD9180"/>
  </w:style>
  <w:style w:type="paragraph" w:customStyle="1" w:styleId="88CC9BF543254C2687F1B802D010C4A1">
    <w:name w:val="88CC9BF543254C2687F1B802D010C4A1"/>
  </w:style>
  <w:style w:type="paragraph" w:customStyle="1" w:styleId="398E658F5AAC425496C0051F1D7F2B3C">
    <w:name w:val="398E658F5AAC425496C0051F1D7F2B3C"/>
  </w:style>
  <w:style w:type="paragraph" w:customStyle="1" w:styleId="F6C759EFFE85410CBBA7606E0BBC50C4">
    <w:name w:val="F6C759EFFE85410CBBA7606E0BBC50C4"/>
  </w:style>
  <w:style w:type="paragraph" w:customStyle="1" w:styleId="E204A888672C4B60B2C37FF57F9B3FF1">
    <w:name w:val="E204A888672C4B60B2C37FF57F9B3FF1"/>
  </w:style>
  <w:style w:type="paragraph" w:customStyle="1" w:styleId="C99C706563BF45FCAC8167B79BA98D5B">
    <w:name w:val="C99C706563BF45FCAC8167B79BA98D5B"/>
  </w:style>
  <w:style w:type="paragraph" w:customStyle="1" w:styleId="DF0396A2E6B641B2BE0DCB35C62E143B">
    <w:name w:val="DF0396A2E6B641B2BE0DCB35C62E143B"/>
  </w:style>
  <w:style w:type="paragraph" w:customStyle="1" w:styleId="CDE20B2327EE4A109B5CD3D3178B15E7">
    <w:name w:val="CDE20B2327EE4A109B5CD3D3178B15E7"/>
  </w:style>
  <w:style w:type="paragraph" w:customStyle="1" w:styleId="86EEE4DB138A483381C8D6035BF28B3A">
    <w:name w:val="86EEE4DB138A483381C8D6035BF28B3A"/>
  </w:style>
  <w:style w:type="paragraph" w:customStyle="1" w:styleId="09D3D182C0D147E4B02F225D5A4BCEF0">
    <w:name w:val="09D3D182C0D147E4B02F225D5A4BCEF0"/>
  </w:style>
  <w:style w:type="paragraph" w:customStyle="1" w:styleId="B298A24497FB4AEDA0D290A0E790095A">
    <w:name w:val="B298A24497FB4AEDA0D290A0E790095A"/>
  </w:style>
  <w:style w:type="paragraph" w:customStyle="1" w:styleId="E0A9701E946C4F2F982FF2E682968A46">
    <w:name w:val="E0A9701E946C4F2F982FF2E682968A46"/>
  </w:style>
  <w:style w:type="paragraph" w:customStyle="1" w:styleId="160CA7E0D71D4C0FAB7C389453F410F5">
    <w:name w:val="160CA7E0D71D4C0FAB7C389453F410F5"/>
  </w:style>
  <w:style w:type="paragraph" w:customStyle="1" w:styleId="32AF5BC406E3400B934976550F3D590E">
    <w:name w:val="32AF5BC406E3400B934976550F3D590E"/>
  </w:style>
  <w:style w:type="paragraph" w:customStyle="1" w:styleId="3CB3BAC879A94BDF931497A879C7E248">
    <w:name w:val="3CB3BAC879A94BDF931497A879C7E248"/>
  </w:style>
  <w:style w:type="paragraph" w:customStyle="1" w:styleId="6C76B4D1602B4EE6976654BC34B8B79C">
    <w:name w:val="6C76B4D1602B4EE6976654BC34B8B79C"/>
  </w:style>
  <w:style w:type="paragraph" w:customStyle="1" w:styleId="A862C504D1734377BC19241BEE947824">
    <w:name w:val="A862C504D1734377BC19241BEE947824"/>
  </w:style>
  <w:style w:type="paragraph" w:customStyle="1" w:styleId="67C242C5C78C4C1D8D171453F1755310">
    <w:name w:val="67C242C5C78C4C1D8D171453F1755310"/>
  </w:style>
  <w:style w:type="paragraph" w:customStyle="1" w:styleId="A9A18847546F45AFA09038D572F6D855">
    <w:name w:val="A9A18847546F45AFA09038D572F6D855"/>
  </w:style>
  <w:style w:type="paragraph" w:customStyle="1" w:styleId="B295E5EA589C424D832C98D88C3BFD6F">
    <w:name w:val="B295E5EA589C424D832C98D88C3BFD6F"/>
  </w:style>
  <w:style w:type="paragraph" w:customStyle="1" w:styleId="B03329717573413DB52552130DC0D840">
    <w:name w:val="B03329717573413DB52552130DC0D840"/>
  </w:style>
  <w:style w:type="paragraph" w:customStyle="1" w:styleId="5A97EF22B3B64EED9A5BC68FD8537984">
    <w:name w:val="5A97EF22B3B64EED9A5BC68FD8537984"/>
  </w:style>
  <w:style w:type="paragraph" w:customStyle="1" w:styleId="BEB28E9672A84F58848D82F42DEE9B52">
    <w:name w:val="BEB28E9672A84F58848D82F42DEE9B52"/>
  </w:style>
  <w:style w:type="paragraph" w:customStyle="1" w:styleId="4EC8BFE8D63143E7BEBBDE26FD1145FB">
    <w:name w:val="4EC8BFE8D63143E7BEBBDE26FD1145FB"/>
  </w:style>
  <w:style w:type="paragraph" w:customStyle="1" w:styleId="4F8A7E2ED19A4D40BF3301A06CC6377C">
    <w:name w:val="4F8A7E2ED19A4D40BF3301A06CC6377C"/>
  </w:style>
  <w:style w:type="paragraph" w:customStyle="1" w:styleId="16A5A986E23545739C37F5A16E396BE4">
    <w:name w:val="16A5A986E23545739C37F5A16E396BE4"/>
  </w:style>
  <w:style w:type="paragraph" w:customStyle="1" w:styleId="B617D4EAFA5A4EFEA002BF622CD4B3AE">
    <w:name w:val="B617D4EAFA5A4EFEA002BF622CD4B3AE"/>
  </w:style>
  <w:style w:type="paragraph" w:customStyle="1" w:styleId="EC40BA66EE5B42B5BB683DDF44A8A0A1">
    <w:name w:val="EC40BA66EE5B42B5BB683DDF44A8A0A1"/>
  </w:style>
  <w:style w:type="paragraph" w:customStyle="1" w:styleId="B3F78593517F4231AB4365950FEB6E32">
    <w:name w:val="B3F78593517F4231AB4365950FEB6E32"/>
  </w:style>
  <w:style w:type="paragraph" w:customStyle="1" w:styleId="97CBA4BEBC324AADA0BF6CD05006B6AD">
    <w:name w:val="97CBA4BEBC324AADA0BF6CD05006B6AD"/>
  </w:style>
  <w:style w:type="paragraph" w:customStyle="1" w:styleId="2CCCF0CA51E34F2A9B95BD776FF813ED">
    <w:name w:val="2CCCF0CA51E34F2A9B95BD776FF813ED"/>
  </w:style>
  <w:style w:type="paragraph" w:customStyle="1" w:styleId="8213B0CAE7414090B72418708B9B2CC0">
    <w:name w:val="8213B0CAE7414090B72418708B9B2CC0"/>
  </w:style>
  <w:style w:type="paragraph" w:customStyle="1" w:styleId="DCC5945E8CA749AE8399E049E1A603C8">
    <w:name w:val="DCC5945E8CA749AE8399E049E1A603C8"/>
  </w:style>
  <w:style w:type="paragraph" w:customStyle="1" w:styleId="C1C3C1B385354B60A7205D9D7D2E95A5">
    <w:name w:val="C1C3C1B385354B60A7205D9D7D2E95A5"/>
  </w:style>
  <w:style w:type="paragraph" w:customStyle="1" w:styleId="35B51E7A6B4D4F86B278C39433DEA6AB">
    <w:name w:val="35B51E7A6B4D4F86B278C39433DEA6AB"/>
  </w:style>
  <w:style w:type="paragraph" w:customStyle="1" w:styleId="409F067793FF44ADB0A29E012040B4FF">
    <w:name w:val="409F067793FF44ADB0A29E012040B4FF"/>
  </w:style>
  <w:style w:type="paragraph" w:customStyle="1" w:styleId="6324363621A24CC887133A585FEF5622">
    <w:name w:val="6324363621A24CC887133A585FEF5622"/>
  </w:style>
  <w:style w:type="paragraph" w:customStyle="1" w:styleId="8C96BFC3B19C4C8EBC7F7976F196A1F7">
    <w:name w:val="8C96BFC3B19C4C8EBC7F7976F196A1F7"/>
  </w:style>
  <w:style w:type="paragraph" w:customStyle="1" w:styleId="9B12EA26A13D44FCB2473268960811A3">
    <w:name w:val="9B12EA26A13D44FCB2473268960811A3"/>
  </w:style>
  <w:style w:type="paragraph" w:customStyle="1" w:styleId="6CB0B6D5609F41139A2BF5352A32361F">
    <w:name w:val="6CB0B6D5609F41139A2BF5352A32361F"/>
  </w:style>
  <w:style w:type="paragraph" w:customStyle="1" w:styleId="788142E143DF421DB082A10960EEEF07">
    <w:name w:val="788142E143DF421DB082A10960EEEF07"/>
  </w:style>
  <w:style w:type="paragraph" w:customStyle="1" w:styleId="06DBF6B9495B4D13837E285F73381566">
    <w:name w:val="06DBF6B9495B4D13837E285F73381566"/>
  </w:style>
  <w:style w:type="paragraph" w:customStyle="1" w:styleId="FD83FDB8BCBB4632805409C613303E23">
    <w:name w:val="FD83FDB8BCBB4632805409C613303E23"/>
  </w:style>
  <w:style w:type="paragraph" w:customStyle="1" w:styleId="3F7111A1519344EE97EB0F8297FCBFFE">
    <w:name w:val="3F7111A1519344EE97EB0F8297FCBFFE"/>
  </w:style>
  <w:style w:type="paragraph" w:customStyle="1" w:styleId="6E087147037C44B58407C8453EC2AE60">
    <w:name w:val="6E087147037C44B58407C8453EC2AE60"/>
  </w:style>
  <w:style w:type="paragraph" w:customStyle="1" w:styleId="4DD31272B9B94C9CACD24B60941DE908">
    <w:name w:val="4DD31272B9B94C9CACD24B60941DE908"/>
  </w:style>
  <w:style w:type="paragraph" w:customStyle="1" w:styleId="5B3FE727C8414784A49790402D0B9C92">
    <w:name w:val="5B3FE727C8414784A49790402D0B9C92"/>
  </w:style>
  <w:style w:type="paragraph" w:customStyle="1" w:styleId="6E021149285E428CBE2493C088FD83DA">
    <w:name w:val="6E021149285E428CBE2493C088FD83DA"/>
  </w:style>
  <w:style w:type="paragraph" w:customStyle="1" w:styleId="C08459036DB448FCAEDD2DE9B5DD74BF">
    <w:name w:val="C08459036DB448FCAEDD2DE9B5DD74BF"/>
  </w:style>
  <w:style w:type="paragraph" w:customStyle="1" w:styleId="B03EC69AA0C5467BAE1F7E75A943EB8C">
    <w:name w:val="B03EC69AA0C5467BAE1F7E75A943EB8C"/>
  </w:style>
  <w:style w:type="paragraph" w:customStyle="1" w:styleId="7CFFF7EA1B874029ADDE3EB7D19EC004">
    <w:name w:val="7CFFF7EA1B874029ADDE3EB7D19EC004"/>
  </w:style>
  <w:style w:type="paragraph" w:customStyle="1" w:styleId="045D1179629E46408FFEE4B81885E79A">
    <w:name w:val="045D1179629E46408FFEE4B81885E79A"/>
  </w:style>
  <w:style w:type="paragraph" w:customStyle="1" w:styleId="A18785CBD01E492DA42BB61A1CA9DC4E">
    <w:name w:val="A18785CBD01E492DA42BB61A1CA9DC4E"/>
  </w:style>
  <w:style w:type="paragraph" w:customStyle="1" w:styleId="9B43096AC54F4F149BBED6070B95100B">
    <w:name w:val="9B43096AC54F4F149BBED6070B95100B"/>
  </w:style>
  <w:style w:type="paragraph" w:customStyle="1" w:styleId="DE6D58CF03D94D3C8BD05356EE6CA920">
    <w:name w:val="DE6D58CF03D94D3C8BD05356EE6CA920"/>
  </w:style>
  <w:style w:type="paragraph" w:customStyle="1" w:styleId="44C4E18FF4A74056A094FC4F8E6BC25E">
    <w:name w:val="44C4E18FF4A74056A094FC4F8E6BC25E"/>
  </w:style>
  <w:style w:type="paragraph" w:customStyle="1" w:styleId="6221F6827E984B2A952804B336271936">
    <w:name w:val="6221F6827E984B2A952804B336271936"/>
  </w:style>
  <w:style w:type="paragraph" w:customStyle="1" w:styleId="C65E6411187041BC961156BAECCD362D">
    <w:name w:val="C65E6411187041BC961156BAECCD362D"/>
  </w:style>
  <w:style w:type="paragraph" w:customStyle="1" w:styleId="10C8B1ACE6864CE98FAE11354907E6E4">
    <w:name w:val="10C8B1ACE6864CE98FAE11354907E6E4"/>
  </w:style>
  <w:style w:type="paragraph" w:customStyle="1" w:styleId="55CFA8F1BB164FD7869CD83892A00CC5">
    <w:name w:val="55CFA8F1BB164FD7869CD83892A00CC5"/>
  </w:style>
  <w:style w:type="paragraph" w:customStyle="1" w:styleId="4F2B59101E274586A168576830FE3DFC">
    <w:name w:val="4F2B59101E274586A168576830FE3DFC"/>
  </w:style>
  <w:style w:type="paragraph" w:customStyle="1" w:styleId="B59DC42F4DA544AA88121874E4E00B45">
    <w:name w:val="B59DC42F4DA544AA88121874E4E00B45"/>
  </w:style>
  <w:style w:type="paragraph" w:customStyle="1" w:styleId="4783C0B8AEBA493D9913322B953623C0">
    <w:name w:val="4783C0B8AEBA493D9913322B953623C0"/>
  </w:style>
  <w:style w:type="paragraph" w:customStyle="1" w:styleId="4C1AC1F93574493CB0864691E8FC35AF">
    <w:name w:val="4C1AC1F93574493CB0864691E8FC35AF"/>
  </w:style>
  <w:style w:type="paragraph" w:customStyle="1" w:styleId="E2CA1B37C4134786A95CF81E1B785E0B">
    <w:name w:val="E2CA1B37C4134786A95CF81E1B785E0B"/>
  </w:style>
  <w:style w:type="paragraph" w:customStyle="1" w:styleId="82AA63C2CD794DB78A026A6959808D9E">
    <w:name w:val="82AA63C2CD794DB78A026A6959808D9E"/>
  </w:style>
  <w:style w:type="paragraph" w:customStyle="1" w:styleId="EDFD993DFEC541A3BF35508CD23916BD">
    <w:name w:val="EDFD993DFEC541A3BF35508CD23916BD"/>
  </w:style>
  <w:style w:type="paragraph" w:customStyle="1" w:styleId="A4167C56874046A6A8C2A32493317965">
    <w:name w:val="A4167C56874046A6A8C2A32493317965"/>
  </w:style>
  <w:style w:type="paragraph" w:customStyle="1" w:styleId="8549EEB3CE1C4669A5E728D908245048">
    <w:name w:val="8549EEB3CE1C4669A5E728D908245048"/>
  </w:style>
  <w:style w:type="paragraph" w:customStyle="1" w:styleId="D2764C7DDCAB4A11B5B01362E31A502F">
    <w:name w:val="D2764C7DDCAB4A11B5B01362E31A502F"/>
  </w:style>
  <w:style w:type="paragraph" w:customStyle="1" w:styleId="A69AC0101ADB42E2A70CE3C249A3306B">
    <w:name w:val="A69AC0101ADB42E2A70CE3C249A3306B"/>
  </w:style>
  <w:style w:type="paragraph" w:customStyle="1" w:styleId="0A6B1CF111894E0886BECFC658B8DD83">
    <w:name w:val="0A6B1CF111894E0886BECFC658B8DD83"/>
  </w:style>
  <w:style w:type="paragraph" w:customStyle="1" w:styleId="ACE2C47550E8465AB2620C189C749BD0">
    <w:name w:val="ACE2C47550E8465AB2620C189C749BD0"/>
  </w:style>
  <w:style w:type="paragraph" w:customStyle="1" w:styleId="069BCDCF9454417EA47859F442812317">
    <w:name w:val="069BCDCF9454417EA47859F442812317"/>
  </w:style>
  <w:style w:type="paragraph" w:customStyle="1" w:styleId="4E1D9C240C5A47209F314AE2400C91C7">
    <w:name w:val="4E1D9C240C5A47209F314AE2400C91C7"/>
  </w:style>
  <w:style w:type="paragraph" w:customStyle="1" w:styleId="D5739EB9B34E4087861E43B1A29DD460">
    <w:name w:val="D5739EB9B34E4087861E43B1A29DD460"/>
  </w:style>
  <w:style w:type="paragraph" w:customStyle="1" w:styleId="4876658E8C4D460EB78697435ED5A1CB">
    <w:name w:val="4876658E8C4D460EB78697435ED5A1CB"/>
  </w:style>
  <w:style w:type="paragraph" w:customStyle="1" w:styleId="1436450F1AD14B9CB7243D5F43ACA297">
    <w:name w:val="1436450F1AD14B9CB7243D5F43ACA297"/>
  </w:style>
  <w:style w:type="paragraph" w:customStyle="1" w:styleId="532464D517F64A5E8868F8DD17E24D09">
    <w:name w:val="532464D517F64A5E8868F8DD17E24D09"/>
  </w:style>
  <w:style w:type="paragraph" w:customStyle="1" w:styleId="6514CC4AF71041D38BE628AE7390DC85">
    <w:name w:val="6514CC4AF71041D38BE628AE7390DC85"/>
  </w:style>
  <w:style w:type="paragraph" w:customStyle="1" w:styleId="0B45D4E9DDE74481A691C03E41603036">
    <w:name w:val="0B45D4E9DDE74481A691C03E41603036"/>
  </w:style>
  <w:style w:type="paragraph" w:customStyle="1" w:styleId="E7BD2E3DED8C438BB32117CD8E9AD9CD">
    <w:name w:val="E7BD2E3DED8C438BB32117CD8E9AD9CD"/>
  </w:style>
  <w:style w:type="paragraph" w:customStyle="1" w:styleId="DFC4AB09966C43BD98F38B8D24763BA7">
    <w:name w:val="DFC4AB09966C43BD98F38B8D24763BA7"/>
  </w:style>
  <w:style w:type="paragraph" w:customStyle="1" w:styleId="8239C4F8CBC7463AAC9BF637FFA33F2E">
    <w:name w:val="8239C4F8CBC7463AAC9BF637FFA33F2E"/>
  </w:style>
  <w:style w:type="paragraph" w:customStyle="1" w:styleId="049DD46C75594A1F9A95148EC8570817">
    <w:name w:val="049DD46C75594A1F9A95148EC8570817"/>
  </w:style>
  <w:style w:type="paragraph" w:customStyle="1" w:styleId="3AD85806140D4D34B49009F6ED2C8D41">
    <w:name w:val="3AD85806140D4D34B49009F6ED2C8D41"/>
  </w:style>
  <w:style w:type="paragraph" w:customStyle="1" w:styleId="F930A7EA75A74B1CA83405DD50495F5B">
    <w:name w:val="F930A7EA75A74B1CA83405DD50495F5B"/>
  </w:style>
  <w:style w:type="paragraph" w:customStyle="1" w:styleId="7E174FC471D0404899B78B81AF23435D">
    <w:name w:val="7E174FC471D0404899B78B81AF23435D"/>
  </w:style>
  <w:style w:type="paragraph" w:customStyle="1" w:styleId="44CA7A6419D4481CB4F5135367302ADD">
    <w:name w:val="44CA7A6419D4481CB4F5135367302ADD"/>
  </w:style>
  <w:style w:type="paragraph" w:customStyle="1" w:styleId="A5B3DFFDC69743E09C33CC957A9CBC7D">
    <w:name w:val="A5B3DFFDC69743E09C33CC957A9CBC7D"/>
  </w:style>
  <w:style w:type="paragraph" w:customStyle="1" w:styleId="0E2A4AC5245A45598B282DD5A8835F2C">
    <w:name w:val="0E2A4AC5245A45598B282DD5A8835F2C"/>
  </w:style>
  <w:style w:type="paragraph" w:customStyle="1" w:styleId="4B5A94164C304C16A7193E170B3A336C">
    <w:name w:val="4B5A94164C304C16A7193E170B3A336C"/>
  </w:style>
  <w:style w:type="paragraph" w:customStyle="1" w:styleId="C0B7BF8ED40D4B5F8C7EDBC9E05BBFBE">
    <w:name w:val="C0B7BF8ED40D4B5F8C7EDBC9E05BBFBE"/>
  </w:style>
  <w:style w:type="paragraph" w:customStyle="1" w:styleId="253F0D57139647328DBCB824E7184206">
    <w:name w:val="253F0D57139647328DBCB824E7184206"/>
  </w:style>
  <w:style w:type="paragraph" w:customStyle="1" w:styleId="4D511C7781704AC8BA022ABEA8216850">
    <w:name w:val="4D511C7781704AC8BA022ABEA8216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7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2023-02-06T01:38:00Z</cp:lastPrinted>
  <dcterms:created xsi:type="dcterms:W3CDTF">2023-02-06T01:31:00Z</dcterms:created>
  <dcterms:modified xsi:type="dcterms:W3CDTF">2023-02-06T01:38:00Z</dcterms:modified>
</cp:coreProperties>
</file>