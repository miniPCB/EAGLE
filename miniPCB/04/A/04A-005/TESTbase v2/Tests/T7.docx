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TEST INDENTIFICATION"/>
      </w:tblPr>
      <w:tblGrid>
        <w:gridCol w:w="1689"/>
        <w:gridCol w:w="3834"/>
        <w:gridCol w:w="1517"/>
        <w:gridCol w:w="3760"/>
      </w:tblGrid>
      <w:tr w:rsidR="00A93F7F" w14:paraId="36BF0AE5" w14:textId="77777777" w:rsidTr="00F16C3A">
        <w:tc>
          <w:tcPr>
            <w:tcW w:w="10922" w:type="dxa"/>
            <w:gridSpan w:val="4"/>
            <w:tcBorders>
              <w:bottom w:val="single" w:sz="4" w:space="0" w:color="3B3838" w:themeColor="background2" w:themeShade="40"/>
            </w:tcBorders>
          </w:tcPr>
          <w:p w14:paraId="44C78ED3" w14:textId="77777777" w:rsidR="00A93F7F" w:rsidRDefault="00A93F7F" w:rsidP="00A93F7F">
            <w:pPr>
              <w:pStyle w:val="Heading1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IDENTIFICATION</w:t>
            </w:r>
          </w:p>
        </w:tc>
      </w:tr>
      <w:tr w:rsidR="007D7AE9" w14:paraId="7858190C" w14:textId="77777777" w:rsidTr="00F16C3A">
        <w:tc>
          <w:tcPr>
            <w:tcW w:w="10922" w:type="dxa"/>
            <w:gridSpan w:val="4"/>
            <w:tcBorders>
              <w:top w:val="single" w:sz="4" w:space="0" w:color="3B3838" w:themeColor="background2" w:themeShade="40"/>
            </w:tcBorders>
          </w:tcPr>
          <w:p w14:paraId="5A11CFA7" w14:textId="77777777" w:rsidR="007D7AE9" w:rsidRPr="007D7AE9" w:rsidRDefault="00E56CA6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TEST NAME</w:t>
            </w:r>
          </w:p>
        </w:tc>
      </w:tr>
      <w:tr w:rsidR="007D7AE9" w14:paraId="51BB73DA" w14:textId="77777777" w:rsidTr="00F16C3A">
        <w:trPr>
          <w:trHeight w:val="720"/>
        </w:trPr>
        <w:sdt>
          <w:sdtPr>
            <w:tag w:val="TEST_NAME"/>
            <w:id w:val="52664004"/>
            <w:lock w:val="sdtLocked"/>
            <w:placeholder>
              <w:docPart w:val="01E297E807C54D67B302FD9D135E62A5"/>
            </w:placeholder>
            <w:text/>
          </w:sdtPr>
          <w:sdtEndPr/>
          <w:sdtContent>
            <w:tc>
              <w:tcPr>
                <w:tcW w:w="10922" w:type="dxa"/>
                <w:gridSpan w:val="4"/>
                <w:tcBorders>
                  <w:bottom w:val="single" w:sz="8" w:space="0" w:color="000000" w:themeColor="text1"/>
                </w:tcBorders>
                <w:vAlign w:val="center"/>
              </w:tcPr>
              <w:p w14:paraId="66C5EA54" w14:textId="22FD9DB5" w:rsidR="007D7AE9" w:rsidRDefault="00BD20A5" w:rsidP="00634756">
                <w:pPr>
                  <w:pStyle w:val="Title"/>
                </w:pPr>
                <w:r w:rsidRPr="00BD20A5">
                  <w:t>Resistance Value, R4</w:t>
                </w:r>
              </w:p>
            </w:tc>
          </w:sdtContent>
        </w:sdt>
      </w:tr>
      <w:tr w:rsidR="000715B0" w14:paraId="2CB6E162" w14:textId="77777777" w:rsidTr="00F16C3A">
        <w:trPr>
          <w:trHeight w:val="432"/>
        </w:trPr>
        <w:tc>
          <w:tcPr>
            <w:tcW w:w="1706" w:type="dxa"/>
            <w:vAlign w:val="center"/>
          </w:tcPr>
          <w:p w14:paraId="1F585C25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TEST</w:t>
            </w:r>
            <w:r w:rsidRPr="00634756">
              <w:rPr>
                <w:rStyle w:val="Strong"/>
              </w:rPr>
              <w:t xml:space="preserve"> NO</w:t>
            </w:r>
            <w:r w:rsidRPr="00054D6F">
              <w:rPr>
                <w:rStyle w:val="Strong"/>
                <w:color w:val="FF0000"/>
              </w:rPr>
              <w:t>*</w:t>
            </w:r>
          </w:p>
        </w:tc>
        <w:sdt>
          <w:sdtPr>
            <w:tag w:val="TEST_NO"/>
            <w:id w:val="-1392657104"/>
            <w:lock w:val="sdtContentLocked"/>
            <w:placeholder>
              <w:docPart w:val="08D96770CE72420D96621D62B77D8636"/>
            </w:placeholder>
            <w:text/>
          </w:sdtPr>
          <w:sdtEndPr/>
          <w:sdtContent>
            <w:tc>
              <w:tcPr>
                <w:tcW w:w="387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1BD3CB24" w14:textId="3D1900B0" w:rsidR="000715B0" w:rsidRDefault="00BD20A5" w:rsidP="000715B0">
                <w:pPr>
                  <w:spacing w:line="259" w:lineRule="auto"/>
                </w:pPr>
                <w:r>
                  <w:t>T7</w:t>
                </w:r>
              </w:p>
            </w:tc>
          </w:sdtContent>
        </w:sdt>
        <w:tc>
          <w:tcPr>
            <w:tcW w:w="1533" w:type="dxa"/>
            <w:vAlign w:val="center"/>
          </w:tcPr>
          <w:p w14:paraId="2724D36F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UUT P</w:t>
            </w:r>
            <w:r w:rsidR="006317AC">
              <w:rPr>
                <w:rStyle w:val="Strong"/>
              </w:rPr>
              <w:t>N</w:t>
            </w:r>
          </w:p>
        </w:tc>
        <w:sdt>
          <w:sdtPr>
            <w:tag w:val="UUT_PN"/>
            <w:id w:val="-664550422"/>
            <w:placeholder>
              <w:docPart w:val="DACBB990CF634D7880E34ABEA1AEF6E8"/>
            </w:placeholder>
            <w:text/>
          </w:sdtPr>
          <w:sdtEndPr/>
          <w:sdtContent>
            <w:tc>
              <w:tcPr>
                <w:tcW w:w="3804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4AD01B5F" w14:textId="4FE64DAC" w:rsidR="000715B0" w:rsidRDefault="00BD20A5" w:rsidP="000715B0">
                <w:pPr>
                  <w:spacing w:line="259" w:lineRule="auto"/>
                </w:pPr>
                <w:r>
                  <w:t>04A-005</w:t>
                </w:r>
              </w:p>
            </w:tc>
          </w:sdtContent>
        </w:sdt>
      </w:tr>
      <w:tr w:rsidR="000715B0" w14:paraId="531C8748" w14:textId="77777777" w:rsidTr="00F16C3A">
        <w:trPr>
          <w:trHeight w:val="432"/>
        </w:trPr>
        <w:tc>
          <w:tcPr>
            <w:tcW w:w="1706" w:type="dxa"/>
            <w:vAlign w:val="center"/>
          </w:tcPr>
          <w:p w14:paraId="7EF12638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LAST TEST NO</w:t>
            </w:r>
          </w:p>
        </w:tc>
        <w:sdt>
          <w:sdtPr>
            <w:tag w:val="LAST_TEST_NO"/>
            <w:id w:val="879055517"/>
            <w:placeholder>
              <w:docPart w:val="EEBB7205D38A4B93BC80A110C7F34EA3"/>
            </w:placeholder>
            <w:text/>
          </w:sdtPr>
          <w:sdtEndPr/>
          <w:sdtContent>
            <w:tc>
              <w:tcPr>
                <w:tcW w:w="387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04542656" w14:textId="4B2EA0F3" w:rsidR="000715B0" w:rsidRDefault="00BD20A5" w:rsidP="000715B0">
                <w:pPr>
                  <w:spacing w:line="259" w:lineRule="auto"/>
                </w:pPr>
                <w:r>
                  <w:t>T6</w:t>
                </w:r>
              </w:p>
            </w:tc>
          </w:sdtContent>
        </w:sdt>
        <w:tc>
          <w:tcPr>
            <w:tcW w:w="1533" w:type="dxa"/>
            <w:vAlign w:val="center"/>
          </w:tcPr>
          <w:p w14:paraId="2B4F6B9D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TEST TYPE</w:t>
            </w:r>
          </w:p>
        </w:tc>
        <w:sdt>
          <w:sdtPr>
            <w:tag w:val="TEST_TYPE"/>
            <w:id w:val="1301810069"/>
            <w:placeholder>
              <w:docPart w:val="77D5D7808ABD4ABB9CDEDCE81C9F03AA"/>
            </w:placeholder>
            <w:comboBox>
              <w:listItem w:value="Choose an item."/>
              <w:listItem w:displayText="STATIC" w:value="STATIC"/>
              <w:listItem w:displayText="PERFORMANCE" w:value="PERFORMANCE"/>
              <w:listItem w:displayText="DIAGNOSTIC" w:value="DIAGNOSTIC"/>
            </w:comboBox>
          </w:sdtPr>
          <w:sdtEndPr/>
          <w:sdtContent>
            <w:tc>
              <w:tcPr>
                <w:tcW w:w="3804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20E02C9F" w14:textId="1F4C2A43" w:rsidR="000715B0" w:rsidRDefault="00BD20A5" w:rsidP="000715B0">
                <w:pPr>
                  <w:spacing w:line="259" w:lineRule="auto"/>
                </w:pPr>
                <w:r>
                  <w:t>STATIC</w:t>
                </w:r>
              </w:p>
            </w:tc>
          </w:sdtContent>
        </w:sdt>
      </w:tr>
    </w:tbl>
    <w:p w14:paraId="087EC5DA" w14:textId="77777777" w:rsidR="00D35752" w:rsidRDefault="00D35752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single" w:sz="4" w:space="0" w:color="3B3838" w:themeColor="background2" w:themeShade="40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COMPONENTS UNDER TEST"/>
      </w:tblPr>
      <w:tblGrid>
        <w:gridCol w:w="1246"/>
        <w:gridCol w:w="2388"/>
        <w:gridCol w:w="2862"/>
        <w:gridCol w:w="2152"/>
        <w:gridCol w:w="2152"/>
      </w:tblGrid>
      <w:tr w:rsidR="00F15FFF" w:rsidRPr="00576815" w14:paraId="75A35EBD" w14:textId="77777777" w:rsidTr="00F16C3A">
        <w:trPr>
          <w:trHeight w:val="720"/>
        </w:trPr>
        <w:tc>
          <w:tcPr>
            <w:tcW w:w="10922" w:type="dxa"/>
            <w:gridSpan w:val="5"/>
            <w:vAlign w:val="center"/>
          </w:tcPr>
          <w:p w14:paraId="0278F6DE" w14:textId="77777777" w:rsidR="00F15FFF" w:rsidRDefault="00F15FFF" w:rsidP="00A93F7F">
            <w:pPr>
              <w:pStyle w:val="Heading1"/>
              <w:jc w:val="center"/>
              <w:rPr>
                <w:rStyle w:val="Strong"/>
              </w:rPr>
            </w:pPr>
            <w:r>
              <w:rPr>
                <w:rStyle w:val="Strong"/>
              </w:rPr>
              <w:t>COMPONENTS UNDER TEST</w:t>
            </w:r>
          </w:p>
        </w:tc>
      </w:tr>
      <w:tr w:rsidR="001618D1" w:rsidRPr="00576815" w14:paraId="5A95096A" w14:textId="77777777" w:rsidTr="00F16C3A">
        <w:trPr>
          <w:trHeight w:val="141"/>
        </w:trPr>
        <w:tc>
          <w:tcPr>
            <w:tcW w:w="1260" w:type="dxa"/>
            <w:vAlign w:val="center"/>
          </w:tcPr>
          <w:p w14:paraId="17766C6E" w14:textId="77777777" w:rsidR="001618D1" w:rsidRPr="00576815" w:rsidRDefault="001618D1" w:rsidP="001618D1">
            <w:pPr>
              <w:spacing w:line="259" w:lineRule="auto"/>
              <w:jc w:val="center"/>
              <w:rPr>
                <w:rStyle w:val="Strong"/>
              </w:rPr>
            </w:pPr>
            <w:r w:rsidRPr="00576815">
              <w:rPr>
                <w:rStyle w:val="Strong"/>
              </w:rPr>
              <w:t>REF DES</w:t>
            </w:r>
          </w:p>
        </w:tc>
        <w:tc>
          <w:tcPr>
            <w:tcW w:w="2415" w:type="dxa"/>
            <w:vAlign w:val="center"/>
          </w:tcPr>
          <w:p w14:paraId="352A746E" w14:textId="77777777" w:rsidR="001618D1" w:rsidRPr="00576815" w:rsidRDefault="001618D1" w:rsidP="001618D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TYPE</w:t>
            </w:r>
          </w:p>
        </w:tc>
        <w:tc>
          <w:tcPr>
            <w:tcW w:w="2895" w:type="dxa"/>
            <w:vAlign w:val="center"/>
          </w:tcPr>
          <w:p w14:paraId="38C169D7" w14:textId="77777777" w:rsidR="001618D1" w:rsidRPr="00576815" w:rsidRDefault="001618D1" w:rsidP="001618D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PARAMETER</w:t>
            </w:r>
          </w:p>
        </w:tc>
        <w:tc>
          <w:tcPr>
            <w:tcW w:w="2176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6F063AB0" w14:textId="77777777" w:rsidR="001618D1" w:rsidRPr="00576815" w:rsidRDefault="001618D1" w:rsidP="001618D1">
            <w:pPr>
              <w:spacing w:line="259" w:lineRule="auto"/>
              <w:jc w:val="center"/>
              <w:rPr>
                <w:rStyle w:val="Strong"/>
              </w:rPr>
            </w:pPr>
            <w:r w:rsidRPr="00576815">
              <w:rPr>
                <w:rStyle w:val="Strong"/>
              </w:rPr>
              <w:t>FAILURE MODE</w:t>
            </w:r>
          </w:p>
        </w:tc>
        <w:tc>
          <w:tcPr>
            <w:tcW w:w="2176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5D066D1E" w14:textId="77777777" w:rsidR="001618D1" w:rsidRPr="00576815" w:rsidRDefault="001618D1" w:rsidP="001618D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LIMIT</w:t>
            </w:r>
          </w:p>
        </w:tc>
      </w:tr>
      <w:tr w:rsidR="001618D1" w14:paraId="299664AA" w14:textId="77777777" w:rsidTr="00F16C3A">
        <w:trPr>
          <w:trHeight w:val="138"/>
        </w:trPr>
        <w:sdt>
          <w:sdtPr>
            <w:tag w:val="RD1"/>
            <w:id w:val="-1846081135"/>
            <w:placeholder>
              <w:docPart w:val="C025DE3BAEB64C8B908EA4825A3828AF"/>
            </w:placeholder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22970878" w14:textId="5F8E0A0D" w:rsidR="001618D1" w:rsidRDefault="00BD20A5" w:rsidP="001618D1">
                <w:pPr>
                  <w:spacing w:line="259" w:lineRule="auto"/>
                  <w:jc w:val="center"/>
                </w:pPr>
                <w:r>
                  <w:t>R4</w:t>
                </w:r>
              </w:p>
            </w:tc>
          </w:sdtContent>
        </w:sdt>
        <w:sdt>
          <w:sdtPr>
            <w:tag w:val="TYPE1"/>
            <w:id w:val="-28345380"/>
            <w:placeholder>
              <w:docPart w:val="431070E06D2249D2A60DF230C0735C5D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172C98B9" w14:textId="38A1BC0C" w:rsidR="001618D1" w:rsidRDefault="00BD20A5" w:rsidP="001618D1">
                <w:pPr>
                  <w:pStyle w:val="FormSmall"/>
                  <w:jc w:val="center"/>
                </w:pPr>
                <w:r>
                  <w:t>RESISTOR (CRITICAL)</w:t>
                </w:r>
              </w:p>
            </w:tc>
          </w:sdtContent>
        </w:sdt>
        <w:sdt>
          <w:sdtPr>
            <w:tag w:val="PARAMETER1"/>
            <w:id w:val="2091112072"/>
            <w:placeholder>
              <w:docPart w:val="15FBD3947FC041B687E881874359B6DC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24EB9C5E" w14:textId="3CE21693" w:rsidR="001618D1" w:rsidRDefault="00BD20A5" w:rsidP="001618D1">
                <w:pPr>
                  <w:pStyle w:val="FormSmall"/>
                  <w:jc w:val="center"/>
                </w:pPr>
                <w:r>
                  <w:t>RESISTANCE</w:t>
                </w:r>
              </w:p>
            </w:tc>
          </w:sdtContent>
        </w:sdt>
        <w:sdt>
          <w:sdtPr>
            <w:tag w:val="FM1A"/>
            <w:id w:val="-1035653336"/>
            <w:placeholder>
              <w:docPart w:val="9A9D14F5AD9E4C6EA02D532C737B8E1C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7DDA8D99" w14:textId="43739B85" w:rsidR="001618D1" w:rsidRPr="00CE53EC" w:rsidRDefault="00BD20A5" w:rsidP="001618D1">
                <w:pPr>
                  <w:pStyle w:val="FormSmall"/>
                  <w:jc w:val="center"/>
                </w:pPr>
                <w:r>
                  <w:t>Out of Tolerance: HIGH</w:t>
                </w:r>
              </w:p>
            </w:tc>
          </w:sdtContent>
        </w:sdt>
        <w:sdt>
          <w:sdtPr>
            <w:tag w:val="TL1A"/>
            <w:id w:val="222040927"/>
            <w:placeholder>
              <w:docPart w:val="C497AAC15E0B49C2BA895A10E7CAEFE9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4477236A" w14:textId="12ACECE5" w:rsidR="001618D1" w:rsidRDefault="00BD20A5" w:rsidP="001618D1">
                <w:pPr>
                  <w:pStyle w:val="FormSmall"/>
                  <w:jc w:val="center"/>
                </w:pPr>
                <w:r>
                  <w:t>UPPER</w:t>
                </w:r>
              </w:p>
            </w:tc>
          </w:sdtContent>
        </w:sdt>
      </w:tr>
      <w:tr w:rsidR="001618D1" w14:paraId="16967DD1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09A0885B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6E9BC02E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68289C98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B"/>
            <w:id w:val="212161658"/>
            <w:placeholder>
              <w:docPart w:val="B74F9CA6326443368B78E5D10EE6A3E4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790C6508" w14:textId="45136B68" w:rsidR="001618D1" w:rsidRPr="00CE53EC" w:rsidRDefault="00BD20A5" w:rsidP="001618D1">
                <w:pPr>
                  <w:pStyle w:val="FormSmall"/>
                  <w:jc w:val="center"/>
                </w:pPr>
                <w:r>
                  <w:t>Out of Tolerance: LOW</w:t>
                </w:r>
              </w:p>
            </w:tc>
          </w:sdtContent>
        </w:sdt>
        <w:sdt>
          <w:sdtPr>
            <w:tag w:val="TL1B"/>
            <w:id w:val="-1727055958"/>
            <w:placeholder>
              <w:docPart w:val="F19B0C23FA254E14AC286BE4E0F051E9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6B8CE0BC" w14:textId="60A5B155" w:rsidR="001618D1" w:rsidRDefault="00BD20A5" w:rsidP="001618D1">
                <w:pPr>
                  <w:pStyle w:val="FormSmall"/>
                  <w:jc w:val="center"/>
                </w:pPr>
                <w:r>
                  <w:t>LOWER</w:t>
                </w:r>
              </w:p>
            </w:tc>
          </w:sdtContent>
        </w:sdt>
      </w:tr>
      <w:tr w:rsidR="001618D1" w14:paraId="3DB1E561" w14:textId="77777777" w:rsidTr="00F16C3A">
        <w:trPr>
          <w:trHeight w:val="138"/>
        </w:trPr>
        <w:sdt>
          <w:sdtPr>
            <w:tag w:val="RD2"/>
            <w:id w:val="952138074"/>
            <w:placeholder>
              <w:docPart w:val="5046F5F085694E06925A3AA854068846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26657599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2"/>
            <w:id w:val="-577669341"/>
            <w:placeholder>
              <w:docPart w:val="B0E681326FAC497E98F22D30827700AC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1D5D2AAD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2"/>
            <w:id w:val="1888303915"/>
            <w:placeholder>
              <w:docPart w:val="8214B944CDE1453DB8F3580C7C891F12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1A3AFC40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2A"/>
            <w:id w:val="-1123608929"/>
            <w:placeholder>
              <w:docPart w:val="456D7EF865B04C22A0D1C275BBC18C3B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63EBEF13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2A"/>
            <w:id w:val="-1042753683"/>
            <w:placeholder>
              <w:docPart w:val="FCB426EFFA4044C7B1BEB840ACAF09C9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6D3FA535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7488B8EA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6CB98F48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25BA9D37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032E1BBA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2B"/>
            <w:id w:val="430710632"/>
            <w:placeholder>
              <w:docPart w:val="76809824ACA34BC097483FE74936D768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1AEA72C2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2B"/>
            <w:id w:val="1746912421"/>
            <w:placeholder>
              <w:docPart w:val="2A4D53084612497AAEF686B4300BA105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2F413B32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0868D90C" w14:textId="77777777" w:rsidTr="00F16C3A">
        <w:trPr>
          <w:trHeight w:val="138"/>
        </w:trPr>
        <w:sdt>
          <w:sdtPr>
            <w:tag w:val="RD3"/>
            <w:id w:val="-1011450419"/>
            <w:placeholder>
              <w:docPart w:val="EEC0302B810E4C13B2D094716F2F3061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3C2ADB59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3"/>
            <w:id w:val="-1382635557"/>
            <w:placeholder>
              <w:docPart w:val="16B023088DED46C8A8108DB6CF52599A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532DC65D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3"/>
            <w:id w:val="-1060790685"/>
            <w:placeholder>
              <w:docPart w:val="BECE1AE954D343909FCAC2CB21B87F3B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1E1FC03E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3A"/>
            <w:id w:val="-1328591039"/>
            <w:placeholder>
              <w:docPart w:val="4D594D3E560B427EA4D151873A075CF6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431ED7ED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3A"/>
            <w:id w:val="-208274476"/>
            <w:placeholder>
              <w:docPart w:val="4C58EE7B3D6E4B62B417F37DFD17E4F5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114E6AEE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126607B2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395B57C2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00428260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129048A3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3B"/>
            <w:id w:val="2064602553"/>
            <w:placeholder>
              <w:docPart w:val="D9F3FE83A1F5433A97C3CC01F18469C6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443F4BB0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3B"/>
            <w:id w:val="-2003965622"/>
            <w:placeholder>
              <w:docPart w:val="D936E7ABCD0F4AFCAE96F906F82E4904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4B47892B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39FCB1B3" w14:textId="77777777" w:rsidTr="00F16C3A">
        <w:trPr>
          <w:trHeight w:val="138"/>
        </w:trPr>
        <w:sdt>
          <w:sdtPr>
            <w:tag w:val="RD4"/>
            <w:id w:val="481123550"/>
            <w:placeholder>
              <w:docPart w:val="46AB1039347344909570389751B3DDA6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6F41FFAB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4"/>
            <w:id w:val="-1678029548"/>
            <w:placeholder>
              <w:docPart w:val="7DB56081EDAE4FB69AF440E1BA1B687D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51FA3250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4"/>
            <w:id w:val="856852595"/>
            <w:placeholder>
              <w:docPart w:val="7F4EF8B4EAE344A0983D9DBA5FA5FF42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0669162F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4A"/>
            <w:id w:val="-772856151"/>
            <w:placeholder>
              <w:docPart w:val="872C91A4683347A9B6D2299819A5C062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0884CADD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4A"/>
            <w:id w:val="-1557850140"/>
            <w:placeholder>
              <w:docPart w:val="1D8AE3C6292E435FB0C8FC6060B31D1C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69674631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04372E61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2E39E915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7EAFA849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33D7FAAC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4B"/>
            <w:id w:val="-17241053"/>
            <w:placeholder>
              <w:docPart w:val="42F8E3A36C414A4F8AEBA7B7AEC15211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7FB85F96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4B"/>
            <w:id w:val="-844623004"/>
            <w:placeholder>
              <w:docPart w:val="59A181B2778C40548F0ADDA2A86E27F6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5F380C27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62A3492A" w14:textId="77777777" w:rsidTr="00F16C3A">
        <w:trPr>
          <w:trHeight w:val="138"/>
        </w:trPr>
        <w:sdt>
          <w:sdtPr>
            <w:tag w:val="RD5"/>
            <w:id w:val="-1661305086"/>
            <w:placeholder>
              <w:docPart w:val="CC7F96AB9BF841FE92039F51EE9E5F25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53FAFC87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5"/>
            <w:id w:val="-1519926708"/>
            <w:placeholder>
              <w:docPart w:val="656B6F5D00DF44AC8DE41CC193D732B6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5EB6B736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5"/>
            <w:id w:val="-1677026777"/>
            <w:placeholder>
              <w:docPart w:val="FB3CA6CBD02849C69C7932D668431CA6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229F693D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5A"/>
            <w:id w:val="-2121132621"/>
            <w:placeholder>
              <w:docPart w:val="4E42A1830CB2428194CF8A4219553B90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5894FBBC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5A"/>
            <w:id w:val="588118459"/>
            <w:placeholder>
              <w:docPart w:val="426AA87DEC9D4028A2B15A57C7617744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668A4C70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463A493C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2D3AC05A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41F20C58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7DD06907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5B"/>
            <w:id w:val="-668874579"/>
            <w:placeholder>
              <w:docPart w:val="C0A368AA9AA441AAB9F1B2E9C3534457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3F5A224F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5B"/>
            <w:id w:val="-93554318"/>
            <w:placeholder>
              <w:docPart w:val="A97595D21BA84DB0A5F456C9169E7365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7FE318C5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7C72F830" w14:textId="77777777" w:rsidTr="00F16C3A">
        <w:trPr>
          <w:trHeight w:val="138"/>
        </w:trPr>
        <w:sdt>
          <w:sdtPr>
            <w:tag w:val="RD6"/>
            <w:id w:val="487287459"/>
            <w:placeholder>
              <w:docPart w:val="AB802BB43E3D4A3BB865B6BA2B51B5C8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45184C74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6"/>
            <w:id w:val="-2018372317"/>
            <w:placeholder>
              <w:docPart w:val="22147646043448D4BD0EEBB1C262562B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5039C6D2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6"/>
            <w:id w:val="-1811783556"/>
            <w:placeholder>
              <w:docPart w:val="8D4439BA0F12489EAEBC2F021228655F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538D4778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6A"/>
            <w:id w:val="455065362"/>
            <w:placeholder>
              <w:docPart w:val="E226BBB0F9724E9ABFDF69EB119D493B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6DFBB6FC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6A"/>
            <w:id w:val="-1343314819"/>
            <w:placeholder>
              <w:docPart w:val="8127C061532F46B6B25D701EBE487D13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6CA7CD11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0F955DD0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61A842BF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0F15763A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45654492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6B"/>
            <w:id w:val="-1522619457"/>
            <w:placeholder>
              <w:docPart w:val="01F11B7407FC4B699BD718147D04B4FF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5904630A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6B"/>
            <w:id w:val="1161660832"/>
            <w:placeholder>
              <w:docPart w:val="A31D491439EB489E947E73572044BC48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185853D9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6C91D412" w14:textId="77777777" w:rsidTr="00F16C3A">
        <w:trPr>
          <w:trHeight w:val="138"/>
        </w:trPr>
        <w:sdt>
          <w:sdtPr>
            <w:tag w:val="RD7"/>
            <w:id w:val="-393272136"/>
            <w:placeholder>
              <w:docPart w:val="EB7089BDD6F84432AE2441972AB0E22E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703CADF4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7"/>
            <w:id w:val="951133930"/>
            <w:placeholder>
              <w:docPart w:val="7C4BA930A36840AD8FF68EB25A86F771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62EA6F16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7"/>
            <w:id w:val="1134988613"/>
            <w:placeholder>
              <w:docPart w:val="9C572C3D31044F83BD35A5CA0A529F95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56B48C29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7A"/>
            <w:id w:val="-689606347"/>
            <w:placeholder>
              <w:docPart w:val="4D77747884E14FE1B4BAAD3245A13039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6771F3AF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7A"/>
            <w:id w:val="-2071177482"/>
            <w:placeholder>
              <w:docPart w:val="CC67DFBCF7084048AF0575B790CC862E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199E64E8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1407B6B5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3181B4CB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5801AC22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53356CC4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7B"/>
            <w:id w:val="-891732717"/>
            <w:placeholder>
              <w:docPart w:val="E86139AA018C44A380A78327848D66D1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439A81EE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7B"/>
            <w:id w:val="-1084598754"/>
            <w:placeholder>
              <w:docPart w:val="09E9BA2563F24F279AB2BDD70003058A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1977626D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292D0D92" w14:textId="77777777" w:rsidTr="00F16C3A">
        <w:trPr>
          <w:trHeight w:val="138"/>
        </w:trPr>
        <w:sdt>
          <w:sdtPr>
            <w:tag w:val="RD8"/>
            <w:id w:val="-1053921761"/>
            <w:placeholder>
              <w:docPart w:val="76073A8429074616BC41B66522024CBC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06F8FFB2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8"/>
            <w:id w:val="40022706"/>
            <w:placeholder>
              <w:docPart w:val="290DD4EF04114962AD147E6A8BC81D0E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1975FD26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8"/>
            <w:id w:val="1268974717"/>
            <w:placeholder>
              <w:docPart w:val="C3528B3F580C443E9EAEFEC8DFECFB2A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5E7D5818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8A"/>
            <w:id w:val="-1783951874"/>
            <w:placeholder>
              <w:docPart w:val="7208FA5C170342C1A5662E4E2990322A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09A980E4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8A"/>
            <w:id w:val="2146689789"/>
            <w:placeholder>
              <w:docPart w:val="916573B1F3D148F1A7F1B7A6D41BAA2F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46C25B15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2C59F01D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406E64D1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661E8A67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3CB08183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8B"/>
            <w:id w:val="50511339"/>
            <w:placeholder>
              <w:docPart w:val="77F81775704C4CEF995DB93555304D5E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5A654E3D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8B"/>
            <w:id w:val="1799799561"/>
            <w:placeholder>
              <w:docPart w:val="B1A79CCD36EC4664BCD0AA5F4809423D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7B775738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31B41FC0" w14:textId="77777777" w:rsidTr="00F16C3A">
        <w:trPr>
          <w:trHeight w:val="138"/>
        </w:trPr>
        <w:sdt>
          <w:sdtPr>
            <w:tag w:val="RD9"/>
            <w:id w:val="-2106718889"/>
            <w:placeholder>
              <w:docPart w:val="96287694FA9D4EF3994BFB3729093D94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115D4A40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9"/>
            <w:id w:val="861392854"/>
            <w:placeholder>
              <w:docPart w:val="4F93EEAA894D45E6A9E37727934B897A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42F63831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9"/>
            <w:id w:val="-1032494855"/>
            <w:placeholder>
              <w:docPart w:val="2F2CF76FACB94619BDACF396E7B91E46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7AD67974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9A"/>
            <w:id w:val="96608372"/>
            <w:placeholder>
              <w:docPart w:val="9E995FF93A014375A42156691C3B08C8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10FE4630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9A"/>
            <w:id w:val="559207873"/>
            <w:placeholder>
              <w:docPart w:val="FE17DC611B48468CBB28996E9DE6D9D4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05D75A69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084FBCFD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6632C5AA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44D5FE72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608F46A3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9B"/>
            <w:id w:val="-618537934"/>
            <w:placeholder>
              <w:docPart w:val="D67CED08AFDA4573B2D50166019BB878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7395B247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9B"/>
            <w:id w:val="627981056"/>
            <w:placeholder>
              <w:docPart w:val="BD47579ABCA646658F54B530FD9C6908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50E5508B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0CCD0BD0" w14:textId="77777777" w:rsidTr="00F16C3A">
        <w:trPr>
          <w:trHeight w:val="138"/>
        </w:trPr>
        <w:sdt>
          <w:sdtPr>
            <w:tag w:val="RD10"/>
            <w:id w:val="2072616759"/>
            <w:placeholder>
              <w:docPart w:val="28A7F0563C1E485388C225CC09F03620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7611FD3D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10"/>
            <w:id w:val="790105892"/>
            <w:placeholder>
              <w:docPart w:val="7B48205D91CD4ED69E1913CAEBA7DECE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2B2D0A5E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10"/>
            <w:id w:val="-1716571690"/>
            <w:placeholder>
              <w:docPart w:val="2270D270C16941E78C9C2F42AF37B197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79F37FB4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10A"/>
            <w:id w:val="261731685"/>
            <w:placeholder>
              <w:docPart w:val="EE34350E19F949FF918E9937FD8F0228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0D770824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0A"/>
            <w:id w:val="470326442"/>
            <w:placeholder>
              <w:docPart w:val="15E11AE841074904881FD90C3694A77C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2A800859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59FA4B0E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314AD6FF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1F26C377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2D256301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0B"/>
            <w:id w:val="-259683220"/>
            <w:placeholder>
              <w:docPart w:val="909E1D0CCCD848BD8FB580C218B449BE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0E53EEBD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0B"/>
            <w:id w:val="-247663040"/>
            <w:placeholder>
              <w:docPart w:val="A13AB1A538FE4A78A99014B84BD12A46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44FA862D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4C184D61" w14:textId="77777777" w:rsidTr="00F16C3A">
        <w:trPr>
          <w:trHeight w:val="138"/>
        </w:trPr>
        <w:sdt>
          <w:sdtPr>
            <w:tag w:val="RD11"/>
            <w:id w:val="-1609105360"/>
            <w:placeholder>
              <w:docPart w:val="C484369C872A47D59B070B6712B7BCC6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721E48B3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11"/>
            <w:id w:val="979660165"/>
            <w:placeholder>
              <w:docPart w:val="11E38A5D6B064B2FBB79E7AA06C7EEF6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0ED7FB75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11"/>
            <w:id w:val="-589158019"/>
            <w:placeholder>
              <w:docPart w:val="580D39774166436F8413EB532C4DF26C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0ED677DF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11A"/>
            <w:id w:val="-355579451"/>
            <w:placeholder>
              <w:docPart w:val="BF20AE77E5EA49F18284ED3168EBF6B5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54C15A9C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1A"/>
            <w:id w:val="-1783956753"/>
            <w:placeholder>
              <w:docPart w:val="E8CF31BC954E4DC697CADD063ED5AA72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18BE0025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0C0BFB02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5B5D5615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26BC4749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20078554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1B"/>
            <w:id w:val="-412010912"/>
            <w:placeholder>
              <w:docPart w:val="BC9BAC3D10734B79BF2AADC24ED81D18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5B9297C5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1B"/>
            <w:id w:val="631748184"/>
            <w:placeholder>
              <w:docPart w:val="2B618D2101E1475B97FDBB40E3C5853F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21D53982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33013EB2" w14:textId="77777777" w:rsidTr="00F16C3A">
        <w:trPr>
          <w:trHeight w:val="138"/>
        </w:trPr>
        <w:sdt>
          <w:sdtPr>
            <w:tag w:val="RD12"/>
            <w:id w:val="-2136171125"/>
            <w:placeholder>
              <w:docPart w:val="CF5A71FADE9C4FBA8BC7149BE2C9B0D6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42A939D8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12"/>
            <w:id w:val="1514880501"/>
            <w:placeholder>
              <w:docPart w:val="3F7324C0C9034FA38F476C9641780301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711CDD32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12"/>
            <w:id w:val="492076936"/>
            <w:placeholder>
              <w:docPart w:val="C88FC810BAD4416A9B3EDF1ECD3E983A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7B5EBD2C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12A"/>
            <w:id w:val="1268808966"/>
            <w:placeholder>
              <w:docPart w:val="19CFD63EE4D3454FBF02789BFD5C82C1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7C8C447B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2A"/>
            <w:id w:val="-375308196"/>
            <w:placeholder>
              <w:docPart w:val="FAC63EA7EED04FAAA6BC26991843C510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2C2C1A7F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090C2FCC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51CF1438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10479538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253435E6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2B"/>
            <w:id w:val="-2085831715"/>
            <w:placeholder>
              <w:docPart w:val="B12B1D4E5B1F4718843B4AFE7AAA96B9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5F048701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2B"/>
            <w:id w:val="989131903"/>
            <w:placeholder>
              <w:docPart w:val="EA8EF4BCB1E74E979BD28E9CF15E9D5A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4BBC1205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34649CAD" w14:textId="77777777" w:rsidTr="00F16C3A">
        <w:trPr>
          <w:trHeight w:val="138"/>
        </w:trPr>
        <w:sdt>
          <w:sdtPr>
            <w:tag w:val="RD13"/>
            <w:id w:val="238454552"/>
            <w:placeholder>
              <w:docPart w:val="F070A5AECB0A434B920EC8ADC17EE247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339260C1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13"/>
            <w:id w:val="1272128646"/>
            <w:placeholder>
              <w:docPart w:val="1FB3435B29B04DE5AB3C80E0E3AF52AA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11969612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13"/>
            <w:id w:val="-367981331"/>
            <w:placeholder>
              <w:docPart w:val="D50B8B83629C46FFAC3C46955353F1DD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5907EEBA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13A"/>
            <w:id w:val="-34046894"/>
            <w:placeholder>
              <w:docPart w:val="98AC4458ADDD4D0B875887A6BFC241B8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205E4CA2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3A"/>
            <w:id w:val="-605191175"/>
            <w:placeholder>
              <w:docPart w:val="F993A64AD6DF4B87968EED23D9961F58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5CAEAE61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114E429E" w14:textId="77777777" w:rsidTr="00F16C3A">
        <w:trPr>
          <w:trHeight w:val="138"/>
        </w:trPr>
        <w:tc>
          <w:tcPr>
            <w:tcW w:w="1260" w:type="dxa"/>
            <w:vMerge/>
            <w:tcBorders>
              <w:bottom w:val="single" w:sz="4" w:space="0" w:color="3B3838" w:themeColor="background2" w:themeShade="40"/>
            </w:tcBorders>
            <w:vAlign w:val="center"/>
          </w:tcPr>
          <w:p w14:paraId="12DB5FBC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tcBorders>
              <w:bottom w:val="single" w:sz="4" w:space="0" w:color="3B3838" w:themeColor="background2" w:themeShade="40"/>
            </w:tcBorders>
            <w:vAlign w:val="center"/>
          </w:tcPr>
          <w:p w14:paraId="04F45C55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tcBorders>
              <w:bottom w:val="single" w:sz="4" w:space="0" w:color="3B3838" w:themeColor="background2" w:themeShade="40"/>
            </w:tcBorders>
            <w:vAlign w:val="center"/>
          </w:tcPr>
          <w:p w14:paraId="2D86E2BA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3B"/>
            <w:id w:val="-1175713421"/>
            <w:placeholder>
              <w:docPart w:val="FCC0CBB0D5734E969D558FC78C241B7A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2AB4B5BD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3B"/>
            <w:id w:val="-186829727"/>
            <w:placeholder>
              <w:docPart w:val="9AA9B64291F343509C8AC9F5AE1EB811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71ACE807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69CBF8BA" w14:textId="77777777" w:rsidTr="00F16C3A">
        <w:trPr>
          <w:trHeight w:val="138"/>
        </w:trPr>
        <w:sdt>
          <w:sdtPr>
            <w:tag w:val="RD14"/>
            <w:id w:val="1096756564"/>
            <w:placeholder>
              <w:docPart w:val="64B107E1A52B4E91858EB88C090CE6CE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025E546F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14"/>
            <w:id w:val="1130740446"/>
            <w:placeholder>
              <w:docPart w:val="95F1438C9E0B416FB90D9A0A0DC071CA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77D9E02A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14"/>
            <w:id w:val="1655408282"/>
            <w:placeholder>
              <w:docPart w:val="1AC4E3BA55174B0D85893351C9924E46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7C79B427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14A"/>
            <w:id w:val="-1065406045"/>
            <w:placeholder>
              <w:docPart w:val="2DB3ABE66F9B498C954821ACBC82AC5C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6401278A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4A"/>
            <w:id w:val="1577553169"/>
            <w:placeholder>
              <w:docPart w:val="0E1D90EDF2004E6AB6CDA618DE70E262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1B56BE37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31F7054C" w14:textId="77777777" w:rsidTr="00F16C3A">
        <w:trPr>
          <w:trHeight w:val="138"/>
        </w:trPr>
        <w:tc>
          <w:tcPr>
            <w:tcW w:w="1260" w:type="dxa"/>
            <w:vMerge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5111F2FA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38A340E1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69FCCC55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4B"/>
            <w:id w:val="751862173"/>
            <w:placeholder>
              <w:docPart w:val="CF8EDB6CDA1D46258E34F4148C310765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2237B57E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4B"/>
            <w:id w:val="-1969580784"/>
            <w:placeholder>
              <w:docPart w:val="4C551C74B525454DADC69109123CFFA3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4E3A69BB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</w:tbl>
    <w:p w14:paraId="6C9310B2" w14:textId="77777777" w:rsidR="007034F7" w:rsidRDefault="007034F7"/>
    <w:p w14:paraId="60F45F91" w14:textId="77777777" w:rsidR="007034F7" w:rsidRDefault="007034F7">
      <w:pPr>
        <w:spacing w:line="259" w:lineRule="auto"/>
      </w:pPr>
      <w: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TEST DESCRIPTION"/>
      </w:tblPr>
      <w:tblGrid>
        <w:gridCol w:w="10800"/>
      </w:tblGrid>
      <w:tr w:rsidR="00F7263C" w:rsidRPr="004D41CA" w14:paraId="0810C1EF" w14:textId="77777777" w:rsidTr="009C596D">
        <w:trPr>
          <w:trHeight w:val="720"/>
        </w:trPr>
        <w:tc>
          <w:tcPr>
            <w:tcW w:w="10800" w:type="dxa"/>
            <w:vAlign w:val="center"/>
          </w:tcPr>
          <w:p w14:paraId="1A0334E4" w14:textId="77777777" w:rsidR="00F7263C" w:rsidRPr="004D41CA" w:rsidRDefault="00F7263C" w:rsidP="00A93F7F">
            <w:pPr>
              <w:pStyle w:val="Heading1"/>
              <w:jc w:val="center"/>
              <w:rPr>
                <w:rStyle w:val="Strong"/>
              </w:rPr>
            </w:pPr>
            <w:r>
              <w:rPr>
                <w:rStyle w:val="Strong"/>
              </w:rPr>
              <w:lastRenderedPageBreak/>
              <w:t xml:space="preserve">TEST </w:t>
            </w:r>
            <w:r w:rsidR="00C829A1">
              <w:rPr>
                <w:rStyle w:val="Strong"/>
              </w:rPr>
              <w:t>PROCEDURE</w:t>
            </w:r>
          </w:p>
        </w:tc>
      </w:tr>
      <w:tr w:rsidR="001B3708" w14:paraId="6142A0A9" w14:textId="77777777" w:rsidTr="009C596D">
        <w:tc>
          <w:tcPr>
            <w:tcW w:w="10800" w:type="dxa"/>
            <w:tcBorders>
              <w:top w:val="single" w:sz="4" w:space="0" w:color="3B3838" w:themeColor="background2" w:themeShade="40"/>
            </w:tcBorders>
          </w:tcPr>
          <w:p w14:paraId="05EC9CA9" w14:textId="77777777" w:rsidR="001B3708" w:rsidRPr="007D7AE9" w:rsidRDefault="001B3708" w:rsidP="007754D8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PURPOSE</w:t>
            </w:r>
          </w:p>
        </w:tc>
      </w:tr>
      <w:tr w:rsidR="00F7263C" w14:paraId="13CC1D89" w14:textId="77777777" w:rsidTr="009C596D">
        <w:trPr>
          <w:trHeight w:val="1440"/>
        </w:trPr>
        <w:sdt>
          <w:sdtPr>
            <w:tag w:val="PURPOSE"/>
            <w:id w:val="-1625000212"/>
            <w:placeholder>
              <w:docPart w:val="1989021BFB3A4B66A1AF06FBF99BEE21"/>
            </w:placeholder>
            <w:text w:multiLine="1"/>
          </w:sdtPr>
          <w:sdtEndPr/>
          <w:sdtContent>
            <w:tc>
              <w:tcPr>
                <w:tcW w:w="10800" w:type="dxa"/>
              </w:tcPr>
              <w:p w14:paraId="541A661C" w14:textId="679FBA93" w:rsidR="00F7263C" w:rsidRDefault="00BD20A5" w:rsidP="000715B0">
                <w:pPr>
                  <w:spacing w:line="259" w:lineRule="auto"/>
                </w:pPr>
                <w:r>
                  <w:t>Verify resistor is within expected resistance tolerance.</w:t>
                </w:r>
              </w:p>
            </w:tc>
          </w:sdtContent>
        </w:sdt>
      </w:tr>
      <w:tr w:rsidR="001B3708" w14:paraId="4673A117" w14:textId="77777777" w:rsidTr="009C596D">
        <w:tc>
          <w:tcPr>
            <w:tcW w:w="10800" w:type="dxa"/>
            <w:tcBorders>
              <w:top w:val="single" w:sz="4" w:space="0" w:color="3B3838" w:themeColor="background2" w:themeShade="40"/>
            </w:tcBorders>
          </w:tcPr>
          <w:p w14:paraId="1895D0B0" w14:textId="77777777" w:rsidR="001B3708" w:rsidRPr="007D7AE9" w:rsidRDefault="001B3708" w:rsidP="007754D8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SCOPE</w:t>
            </w:r>
          </w:p>
        </w:tc>
      </w:tr>
      <w:tr w:rsidR="001B3708" w14:paraId="29D44A7E" w14:textId="77777777" w:rsidTr="009C596D">
        <w:trPr>
          <w:trHeight w:val="1440"/>
        </w:trPr>
        <w:sdt>
          <w:sdtPr>
            <w:tag w:val="SCOPE"/>
            <w:id w:val="1884128082"/>
            <w:placeholder>
              <w:docPart w:val="9924D32B03204253B47A3959E6A99744"/>
            </w:placeholder>
            <w:text w:multiLine="1"/>
          </w:sdtPr>
          <w:sdtEndPr/>
          <w:sdtContent>
            <w:tc>
              <w:tcPr>
                <w:tcW w:w="10800" w:type="dxa"/>
              </w:tcPr>
              <w:p w14:paraId="5CF7CF30" w14:textId="1560A600" w:rsidR="001B3708" w:rsidRPr="007D7AE9" w:rsidRDefault="00BD20A5" w:rsidP="007754D8">
                <w:pPr>
                  <w:spacing w:line="259" w:lineRule="auto"/>
                  <w:rPr>
                    <w:rStyle w:val="Strong"/>
                  </w:rPr>
                </w:pPr>
                <w:r>
                  <w:t>Hanheld multimeter measurement at test points.</w:t>
                </w:r>
              </w:p>
            </w:tc>
          </w:sdtContent>
        </w:sdt>
      </w:tr>
      <w:tr w:rsidR="009C596D" w14:paraId="704249CC" w14:textId="77777777" w:rsidTr="00A34913">
        <w:trPr>
          <w:trHeight w:val="7150"/>
        </w:trPr>
        <w:sdt>
          <w:sdtPr>
            <w:tag w:val="IMAGE1"/>
            <w:id w:val="2060965390"/>
            <w:showingPlcHdr/>
            <w:picture/>
          </w:sdtPr>
          <w:sdtEndPr/>
          <w:sdtContent>
            <w:tc>
              <w:tcPr>
                <w:tcW w:w="10800" w:type="dxa"/>
                <w:tcBorders>
                  <w:top w:val="single" w:sz="4" w:space="0" w:color="3B3838" w:themeColor="background2" w:themeShade="40"/>
                  <w:left w:val="single" w:sz="4" w:space="0" w:color="3B3838" w:themeColor="background2" w:themeShade="40"/>
                  <w:right w:val="single" w:sz="4" w:space="0" w:color="3B3838" w:themeColor="background2" w:themeShade="40"/>
                </w:tcBorders>
                <w:vAlign w:val="center"/>
              </w:tcPr>
              <w:p w14:paraId="503A8662" w14:textId="77777777" w:rsidR="009C596D" w:rsidRDefault="009C596D" w:rsidP="00C66462">
                <w:pPr>
                  <w:spacing w:line="259" w:lineRule="auto"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64F0736C" wp14:editId="7788E93F">
                      <wp:extent cx="1524000" cy="1524000"/>
                      <wp:effectExtent l="0" t="0" r="0" b="0"/>
                      <wp:docPr id="22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9C596D" w14:paraId="7872D8E1" w14:textId="77777777" w:rsidTr="00B65BB3">
        <w:trPr>
          <w:trHeight w:val="300"/>
        </w:trPr>
        <w:sdt>
          <w:sdtPr>
            <w:tag w:val="IMAGE3CAPTION"/>
            <w:id w:val="1504319785"/>
            <w:placeholder>
              <w:docPart w:val="93A72C080C9A4550A297C183E4A9125B"/>
            </w:placeholder>
            <w:showingPlcHdr/>
            <w:text/>
          </w:sdtPr>
          <w:sdtEndPr/>
          <w:sdtContent>
            <w:tc>
              <w:tcPr>
                <w:tcW w:w="10800" w:type="dxa"/>
                <w:tcBorders>
                  <w:left w:val="single" w:sz="4" w:space="0" w:color="3B3838" w:themeColor="background2" w:themeShade="40"/>
                  <w:bottom w:val="single" w:sz="4" w:space="0" w:color="3B3838" w:themeColor="background2" w:themeShade="40"/>
                  <w:right w:val="single" w:sz="4" w:space="0" w:color="3B3838" w:themeColor="background2" w:themeShade="40"/>
                </w:tcBorders>
                <w:vAlign w:val="center"/>
              </w:tcPr>
              <w:p w14:paraId="3A15FC0A" w14:textId="77777777" w:rsidR="009C596D" w:rsidRDefault="009C596D" w:rsidP="00C66462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</w:tr>
    </w:tbl>
    <w:p w14:paraId="68F73A5A" w14:textId="77777777" w:rsidR="00C262B0" w:rsidRDefault="00C262B0">
      <w:pPr>
        <w:spacing w:line="259" w:lineRule="auto"/>
      </w:pPr>
      <w: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TEST SETUP"/>
      </w:tblPr>
      <w:tblGrid>
        <w:gridCol w:w="1260"/>
        <w:gridCol w:w="1800"/>
        <w:gridCol w:w="2340"/>
        <w:gridCol w:w="5400"/>
      </w:tblGrid>
      <w:tr w:rsidR="000715B0" w:rsidRPr="004D41CA" w14:paraId="185E5CA5" w14:textId="77777777" w:rsidTr="00F16C3A">
        <w:tc>
          <w:tcPr>
            <w:tcW w:w="10800" w:type="dxa"/>
            <w:gridSpan w:val="4"/>
            <w:tcBorders>
              <w:top w:val="single" w:sz="4" w:space="0" w:color="3B3838" w:themeColor="background2" w:themeShade="40"/>
            </w:tcBorders>
            <w:vAlign w:val="center"/>
          </w:tcPr>
          <w:p w14:paraId="6F869065" w14:textId="77777777" w:rsidR="000715B0" w:rsidRPr="004D41CA" w:rsidRDefault="000715B0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lastRenderedPageBreak/>
              <w:t>POWER</w:t>
            </w:r>
          </w:p>
        </w:tc>
      </w:tr>
      <w:tr w:rsidR="000715B0" w14:paraId="74FFB9E3" w14:textId="77777777" w:rsidTr="00F16C3A">
        <w:trPr>
          <w:trHeight w:val="720"/>
        </w:trPr>
        <w:sdt>
          <w:sdtPr>
            <w:tag w:val="POWER"/>
            <w:id w:val="2037613132"/>
            <w:lock w:val="sdtLocked"/>
            <w:placeholder>
              <w:docPart w:val="BFE0276217AD4D8AA5171595F3DF7B88"/>
            </w:placeholder>
            <w:text w:multiLine="1"/>
          </w:sdtPr>
          <w:sdtEndPr/>
          <w:sdtContent>
            <w:tc>
              <w:tcPr>
                <w:tcW w:w="10800" w:type="dxa"/>
                <w:gridSpan w:val="4"/>
                <w:tcBorders>
                  <w:bottom w:val="single" w:sz="4" w:space="0" w:color="3B3838" w:themeColor="background2" w:themeShade="40"/>
                </w:tcBorders>
              </w:tcPr>
              <w:p w14:paraId="7714D36B" w14:textId="0D49CA1E" w:rsidR="000715B0" w:rsidRDefault="00085732" w:rsidP="000715B0">
                <w:pPr>
                  <w:spacing w:line="259" w:lineRule="auto"/>
                </w:pPr>
                <w:r>
                  <w:t>None</w:t>
                </w:r>
              </w:p>
            </w:tc>
          </w:sdtContent>
        </w:sdt>
      </w:tr>
      <w:tr w:rsidR="000715B0" w:rsidRPr="004D41CA" w14:paraId="22CEC249" w14:textId="77777777" w:rsidTr="00F16C3A">
        <w:tc>
          <w:tcPr>
            <w:tcW w:w="10800" w:type="dxa"/>
            <w:gridSpan w:val="4"/>
            <w:tcBorders>
              <w:top w:val="single" w:sz="4" w:space="0" w:color="3B3838" w:themeColor="background2" w:themeShade="40"/>
            </w:tcBorders>
            <w:vAlign w:val="center"/>
          </w:tcPr>
          <w:p w14:paraId="118B29C9" w14:textId="77777777" w:rsidR="000715B0" w:rsidRPr="004D41CA" w:rsidRDefault="00896853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STIMULI</w:t>
            </w:r>
          </w:p>
        </w:tc>
      </w:tr>
      <w:tr w:rsidR="000715B0" w14:paraId="31F7F2D8" w14:textId="77777777" w:rsidTr="00F16C3A">
        <w:trPr>
          <w:trHeight w:val="720"/>
        </w:trPr>
        <w:sdt>
          <w:sdtPr>
            <w:tag w:val="STIMULI"/>
            <w:id w:val="-1869293337"/>
            <w:lock w:val="sdtLocked"/>
            <w:placeholder>
              <w:docPart w:val="43BDBAE66FF544ACB22A7F0247097ED7"/>
            </w:placeholder>
            <w:text w:multiLine="1"/>
          </w:sdtPr>
          <w:sdtEndPr/>
          <w:sdtContent>
            <w:tc>
              <w:tcPr>
                <w:tcW w:w="10800" w:type="dxa"/>
                <w:gridSpan w:val="4"/>
                <w:tcBorders>
                  <w:bottom w:val="single" w:sz="4" w:space="0" w:color="3B3838" w:themeColor="background2" w:themeShade="40"/>
                </w:tcBorders>
              </w:tcPr>
              <w:p w14:paraId="7100422F" w14:textId="5F6A1056" w:rsidR="000715B0" w:rsidRDefault="00085732" w:rsidP="000715B0">
                <w:pPr>
                  <w:spacing w:line="259" w:lineRule="auto"/>
                </w:pPr>
                <w:r>
                  <w:t>None</w:t>
                </w:r>
              </w:p>
            </w:tc>
          </w:sdtContent>
        </w:sdt>
      </w:tr>
      <w:tr w:rsidR="000715B0" w:rsidRPr="004D41CA" w14:paraId="08C83B64" w14:textId="77777777" w:rsidTr="00F16C3A">
        <w:tc>
          <w:tcPr>
            <w:tcW w:w="10800" w:type="dxa"/>
            <w:gridSpan w:val="4"/>
            <w:tcBorders>
              <w:top w:val="single" w:sz="4" w:space="0" w:color="3B3838" w:themeColor="background2" w:themeShade="40"/>
            </w:tcBorders>
            <w:vAlign w:val="center"/>
          </w:tcPr>
          <w:p w14:paraId="102C265B" w14:textId="77777777" w:rsidR="000715B0" w:rsidRPr="004D41CA" w:rsidRDefault="00896853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MEASUREMENT</w:t>
            </w:r>
          </w:p>
        </w:tc>
      </w:tr>
      <w:tr w:rsidR="000715B0" w14:paraId="4F0D8A18" w14:textId="77777777" w:rsidTr="00F16C3A">
        <w:trPr>
          <w:trHeight w:val="720"/>
        </w:trPr>
        <w:sdt>
          <w:sdtPr>
            <w:tag w:val="MEASUREMENT"/>
            <w:id w:val="-357038145"/>
            <w:lock w:val="sdtLocked"/>
            <w:placeholder>
              <w:docPart w:val="F525D551B53B49588345FC49387B92C9"/>
            </w:placeholder>
            <w:text w:multiLine="1"/>
          </w:sdtPr>
          <w:sdtContent>
            <w:tc>
              <w:tcPr>
                <w:tcW w:w="10800" w:type="dxa"/>
                <w:gridSpan w:val="4"/>
              </w:tcPr>
              <w:p w14:paraId="049B2600" w14:textId="4416F90F" w:rsidR="000715B0" w:rsidRDefault="00085732" w:rsidP="000715B0">
                <w:pPr>
                  <w:spacing w:line="259" w:lineRule="auto"/>
                </w:pPr>
                <w:r>
                  <w:t>Measure resistance across resistor</w:t>
                </w:r>
              </w:p>
            </w:tc>
          </w:sdtContent>
        </w:sdt>
      </w:tr>
      <w:tr w:rsidR="00186E2B" w:rsidRPr="004D41CA" w14:paraId="6FF3D8BB" w14:textId="77777777" w:rsidTr="004627E4">
        <w:tc>
          <w:tcPr>
            <w:tcW w:w="1260" w:type="dxa"/>
            <w:vAlign w:val="center"/>
          </w:tcPr>
          <w:p w14:paraId="5577881E" w14:textId="77777777" w:rsidR="00186E2B" w:rsidRDefault="00186E2B" w:rsidP="00186E2B">
            <w:pPr>
              <w:pStyle w:val="NoSpacing"/>
              <w:jc w:val="center"/>
              <w:rPr>
                <w:rStyle w:val="Strong"/>
              </w:rPr>
            </w:pPr>
            <w:r>
              <w:rPr>
                <w:rStyle w:val="Strong"/>
              </w:rPr>
              <w:t>SIGNAL PIN</w:t>
            </w:r>
          </w:p>
        </w:tc>
        <w:sdt>
          <w:sdtPr>
            <w:tag w:val="SIGNALPIN"/>
            <w:id w:val="1552576358"/>
            <w:placeholder>
              <w:docPart w:val="5E088540057B47E99D5F0B9415B5EABC"/>
            </w:placeholder>
            <w:text/>
          </w:sdtPr>
          <w:sdtEndPr/>
          <w:sdtContent>
            <w:tc>
              <w:tcPr>
                <w:tcW w:w="1800" w:type="dxa"/>
                <w:tcBorders>
                  <w:bottom w:val="single" w:sz="4" w:space="0" w:color="auto"/>
                </w:tcBorders>
                <w:vAlign w:val="center"/>
              </w:tcPr>
              <w:p w14:paraId="65ADD916" w14:textId="12F39B86" w:rsidR="00186E2B" w:rsidRDefault="00085732" w:rsidP="00186E2B">
                <w:pPr>
                  <w:pStyle w:val="NoSpacing"/>
                  <w:rPr>
                    <w:rStyle w:val="Strong"/>
                  </w:rPr>
                </w:pPr>
                <w:r>
                  <w:t>TP1</w:t>
                </w:r>
              </w:p>
            </w:tc>
          </w:sdtContent>
        </w:sdt>
        <w:tc>
          <w:tcPr>
            <w:tcW w:w="7740" w:type="dxa"/>
            <w:gridSpan w:val="2"/>
            <w:vAlign w:val="center"/>
          </w:tcPr>
          <w:p w14:paraId="596E1A4D" w14:textId="77777777" w:rsidR="00186E2B" w:rsidRDefault="00186E2B" w:rsidP="004627E4">
            <w:pPr>
              <w:pStyle w:val="NoSpacing"/>
              <w:rPr>
                <w:rStyle w:val="Strong"/>
              </w:rPr>
            </w:pPr>
          </w:p>
        </w:tc>
      </w:tr>
      <w:tr w:rsidR="00186E2B" w:rsidRPr="004D41CA" w14:paraId="000E0085" w14:textId="77777777" w:rsidTr="00186E2B">
        <w:trPr>
          <w:trHeight w:val="2880"/>
        </w:trPr>
        <w:sdt>
          <w:sdtPr>
            <w:rPr>
              <w:rStyle w:val="Strong"/>
            </w:rPr>
            <w:tag w:val="IMAGE5"/>
            <w:id w:val="-1771541962"/>
            <w:picture/>
          </w:sdtPr>
          <w:sdtContent>
            <w:tc>
              <w:tcPr>
                <w:tcW w:w="5400" w:type="dxa"/>
                <w:gridSpan w:val="3"/>
                <w:vAlign w:val="center"/>
              </w:tcPr>
              <w:p w14:paraId="78CE7930" w14:textId="2DC4260B" w:rsidR="00186E2B" w:rsidRPr="004D41CA" w:rsidRDefault="00085732" w:rsidP="00186E2B">
                <w:pPr>
                  <w:pStyle w:val="NoSpacing"/>
                  <w:jc w:val="center"/>
                  <w:rPr>
                    <w:rStyle w:val="Strong"/>
                  </w:rPr>
                </w:pPr>
                <w:r w:rsidRPr="00085732">
                  <w:rPr>
                    <w:rStyle w:val="Strong"/>
                  </w:rPr>
                  <w:drawing>
                    <wp:inline distT="0" distB="0" distL="0" distR="0" wp14:anchorId="58F42CB7" wp14:editId="54A0E8DA">
                      <wp:extent cx="2315308" cy="882086"/>
                      <wp:effectExtent l="0" t="0" r="889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23464" cy="88519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Style w:val="Strong"/>
            </w:rPr>
            <w:tag w:val="IMAGE6"/>
            <w:id w:val="1289472853"/>
            <w:showingPlcHdr/>
            <w:picture/>
          </w:sdtPr>
          <w:sdtEndPr>
            <w:rPr>
              <w:rStyle w:val="Strong"/>
            </w:rPr>
          </w:sdtEndPr>
          <w:sdtContent>
            <w:tc>
              <w:tcPr>
                <w:tcW w:w="5400" w:type="dxa"/>
                <w:vAlign w:val="center"/>
              </w:tcPr>
              <w:p w14:paraId="240C1F00" w14:textId="77777777" w:rsidR="00186E2B" w:rsidRPr="004D41CA" w:rsidRDefault="00186E2B" w:rsidP="00186E2B">
                <w:pPr>
                  <w:pStyle w:val="NoSpacing"/>
                  <w:jc w:val="center"/>
                  <w:rPr>
                    <w:rStyle w:val="Strong"/>
                  </w:rPr>
                </w:pPr>
                <w:r>
                  <w:rPr>
                    <w:rStyle w:val="Strong"/>
                    <w:noProof/>
                  </w:rPr>
                  <w:drawing>
                    <wp:inline distT="0" distB="0" distL="0" distR="0" wp14:anchorId="464027D8" wp14:editId="264552FA">
                      <wp:extent cx="1524000" cy="1524000"/>
                      <wp:effectExtent l="0" t="0" r="0" b="0"/>
                      <wp:docPr id="18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186E2B" w14:paraId="40618235" w14:textId="77777777" w:rsidTr="00186E2B">
        <w:tc>
          <w:tcPr>
            <w:tcW w:w="1260" w:type="dxa"/>
            <w:vAlign w:val="center"/>
          </w:tcPr>
          <w:p w14:paraId="3436A6AA" w14:textId="77777777" w:rsidR="00186E2B" w:rsidRPr="00C41DC3" w:rsidRDefault="00186E2B" w:rsidP="00186E2B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RETURN PIN</w:t>
            </w:r>
          </w:p>
        </w:tc>
        <w:sdt>
          <w:sdtPr>
            <w:tag w:val="RETURNPIN"/>
            <w:id w:val="-179661236"/>
            <w:placeholder>
              <w:docPart w:val="E9822EA7825041AB979318E9FF1652F2"/>
            </w:placeholder>
            <w:text/>
          </w:sdtPr>
          <w:sdtEndPr/>
          <w:sdtContent>
            <w:tc>
              <w:tcPr>
                <w:tcW w:w="1800" w:type="dxa"/>
                <w:tcBorders>
                  <w:bottom w:val="single" w:sz="8" w:space="0" w:color="000000" w:themeColor="text1"/>
                </w:tcBorders>
                <w:vAlign w:val="center"/>
              </w:tcPr>
              <w:p w14:paraId="2FA49204" w14:textId="244E764D" w:rsidR="00186E2B" w:rsidRDefault="00085732" w:rsidP="00186E2B">
                <w:pPr>
                  <w:spacing w:line="259" w:lineRule="auto"/>
                </w:pPr>
                <w:r>
                  <w:t>TP4</w:t>
                </w:r>
              </w:p>
            </w:tc>
          </w:sdtContent>
        </w:sdt>
        <w:tc>
          <w:tcPr>
            <w:tcW w:w="7740" w:type="dxa"/>
            <w:gridSpan w:val="2"/>
            <w:vAlign w:val="center"/>
          </w:tcPr>
          <w:p w14:paraId="578264CA" w14:textId="77777777" w:rsidR="00186E2B" w:rsidRDefault="00186E2B" w:rsidP="00186E2B">
            <w:pPr>
              <w:spacing w:line="259" w:lineRule="auto"/>
            </w:pPr>
          </w:p>
        </w:tc>
      </w:tr>
      <w:tr w:rsidR="00186E2B" w:rsidRPr="004D41CA" w14:paraId="71B2AC57" w14:textId="77777777" w:rsidTr="00A708A1">
        <w:trPr>
          <w:trHeight w:val="2880"/>
        </w:trPr>
        <w:sdt>
          <w:sdtPr>
            <w:rPr>
              <w:rStyle w:val="Strong"/>
            </w:rPr>
            <w:tag w:val="IMAGE5"/>
            <w:id w:val="-1309316942"/>
            <w:picture/>
          </w:sdtPr>
          <w:sdtEndPr>
            <w:rPr>
              <w:rStyle w:val="Strong"/>
            </w:rPr>
          </w:sdtEndPr>
          <w:sdtContent>
            <w:tc>
              <w:tcPr>
                <w:tcW w:w="5400" w:type="dxa"/>
                <w:gridSpan w:val="3"/>
                <w:vAlign w:val="center"/>
              </w:tcPr>
              <w:p w14:paraId="77CD0983" w14:textId="77777777" w:rsidR="00186E2B" w:rsidRPr="004D41CA" w:rsidRDefault="00186E2B" w:rsidP="00A708A1">
                <w:pPr>
                  <w:pStyle w:val="NoSpacing"/>
                  <w:jc w:val="center"/>
                  <w:rPr>
                    <w:rStyle w:val="Strong"/>
                  </w:rPr>
                </w:pPr>
                <w:r>
                  <w:rPr>
                    <w:rStyle w:val="Strong"/>
                    <w:noProof/>
                  </w:rPr>
                  <w:drawing>
                    <wp:inline distT="0" distB="0" distL="0" distR="0" wp14:anchorId="4C8CFB90" wp14:editId="096FE5E1">
                      <wp:extent cx="1524000" cy="1524000"/>
                      <wp:effectExtent l="0" t="0" r="0" b="0"/>
                      <wp:docPr id="2" name="Pictur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1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Style w:val="Strong"/>
            </w:rPr>
            <w:tag w:val="IMAGE6"/>
            <w:id w:val="-1122385202"/>
            <w:showingPlcHdr/>
            <w:picture/>
          </w:sdtPr>
          <w:sdtEndPr>
            <w:rPr>
              <w:rStyle w:val="Strong"/>
            </w:rPr>
          </w:sdtEndPr>
          <w:sdtContent>
            <w:tc>
              <w:tcPr>
                <w:tcW w:w="5400" w:type="dxa"/>
                <w:vAlign w:val="center"/>
              </w:tcPr>
              <w:p w14:paraId="0FF2D3C3" w14:textId="77777777" w:rsidR="00186E2B" w:rsidRPr="004D41CA" w:rsidRDefault="00186E2B" w:rsidP="00A708A1">
                <w:pPr>
                  <w:pStyle w:val="NoSpacing"/>
                  <w:jc w:val="center"/>
                  <w:rPr>
                    <w:rStyle w:val="Strong"/>
                  </w:rPr>
                </w:pPr>
                <w:r>
                  <w:rPr>
                    <w:rStyle w:val="Strong"/>
                    <w:noProof/>
                  </w:rPr>
                  <w:drawing>
                    <wp:inline distT="0" distB="0" distL="0" distR="0" wp14:anchorId="0A3E97F2" wp14:editId="1E57C4C1">
                      <wp:extent cx="1524000" cy="1524000"/>
                      <wp:effectExtent l="0" t="0" r="0" b="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14:paraId="6E8A70E6" w14:textId="77777777" w:rsidR="00A92BFC" w:rsidRDefault="00A92BFC">
      <w:pPr>
        <w:spacing w:line="259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ACCEPTANCE CRITERIA"/>
      </w:tblPr>
      <w:tblGrid>
        <w:gridCol w:w="2700"/>
        <w:gridCol w:w="2250"/>
        <w:gridCol w:w="2250"/>
        <w:gridCol w:w="2250"/>
        <w:gridCol w:w="1350"/>
      </w:tblGrid>
      <w:tr w:rsidR="004D73E0" w:rsidRPr="004D41CA" w14:paraId="171507FC" w14:textId="77777777" w:rsidTr="00AB1184">
        <w:tc>
          <w:tcPr>
            <w:tcW w:w="10800" w:type="dxa"/>
            <w:gridSpan w:val="5"/>
            <w:vAlign w:val="center"/>
          </w:tcPr>
          <w:p w14:paraId="501A2BF4" w14:textId="77777777" w:rsidR="004D73E0" w:rsidRPr="004D41CA" w:rsidRDefault="004D73E0" w:rsidP="00A93F7F">
            <w:pPr>
              <w:pStyle w:val="Heading1"/>
              <w:jc w:val="center"/>
              <w:rPr>
                <w:rStyle w:val="Strong"/>
              </w:rPr>
            </w:pPr>
            <w:r>
              <w:rPr>
                <w:rStyle w:val="Strong"/>
              </w:rPr>
              <w:lastRenderedPageBreak/>
              <w:t>ACCEPTANCE CRITERIA</w:t>
            </w:r>
          </w:p>
        </w:tc>
      </w:tr>
      <w:tr w:rsidR="00B700E4" w:rsidRPr="004D41CA" w14:paraId="57DCE22B" w14:textId="77777777" w:rsidTr="000F58D6">
        <w:tc>
          <w:tcPr>
            <w:tcW w:w="270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1CE007F2" w14:textId="77777777" w:rsidR="00B700E4" w:rsidRPr="004D41CA" w:rsidRDefault="00B700E4" w:rsidP="00F5090E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PARAMETER</w:t>
            </w:r>
          </w:p>
        </w:tc>
        <w:tc>
          <w:tcPr>
            <w:tcW w:w="225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599D87A2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LOWER LIMIT</w:t>
            </w:r>
          </w:p>
        </w:tc>
        <w:tc>
          <w:tcPr>
            <w:tcW w:w="225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0B693EF3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TARGE</w:t>
            </w:r>
            <w:r w:rsidR="001A090A">
              <w:rPr>
                <w:rStyle w:val="Strong"/>
              </w:rPr>
              <w:t>T</w:t>
            </w:r>
            <w:r>
              <w:rPr>
                <w:rStyle w:val="Strong"/>
              </w:rPr>
              <w:t xml:space="preserve"> VALUE</w:t>
            </w:r>
          </w:p>
        </w:tc>
        <w:tc>
          <w:tcPr>
            <w:tcW w:w="225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5FA0B5BC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UPPER LIMIT</w:t>
            </w:r>
          </w:p>
        </w:tc>
        <w:tc>
          <w:tcPr>
            <w:tcW w:w="135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3368D5BF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UNITS</w:t>
            </w:r>
          </w:p>
        </w:tc>
      </w:tr>
      <w:tr w:rsidR="00B700E4" w14:paraId="1CF9DC11" w14:textId="77777777" w:rsidTr="000F58D6">
        <w:trPr>
          <w:trHeight w:val="720"/>
        </w:trPr>
        <w:sdt>
          <w:sdtPr>
            <w:tag w:val="CRITERIAPARAMETER"/>
            <w:id w:val="-1123691420"/>
            <w:placeholder>
              <w:docPart w:val="9D39A3D859CA4220AC79D9256CC5D351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70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4FDD6708" w14:textId="3CC5D26A" w:rsidR="00B700E4" w:rsidRDefault="00085732" w:rsidP="00B700E4">
                <w:pPr>
                  <w:spacing w:line="259" w:lineRule="auto"/>
                  <w:jc w:val="center"/>
                </w:pPr>
                <w:r>
                  <w:t>RESISTANCE</w:t>
                </w:r>
              </w:p>
            </w:tc>
          </w:sdtContent>
        </w:sdt>
        <w:sdt>
          <w:sdtPr>
            <w:tag w:val="LL"/>
            <w:id w:val="-612055671"/>
            <w:placeholder>
              <w:docPart w:val="5178C0C10164466A93827F335A2FB590"/>
            </w:placeholder>
            <w:text/>
          </w:sdtPr>
          <w:sdtEndPr/>
          <w:sdtContent>
            <w:tc>
              <w:tcPr>
                <w:tcW w:w="225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7BC68ED2" w14:textId="3FE6F514" w:rsidR="00B700E4" w:rsidRDefault="009F2D24" w:rsidP="00B700E4">
                <w:pPr>
                  <w:spacing w:line="259" w:lineRule="auto"/>
                  <w:jc w:val="center"/>
                </w:pPr>
                <w:r>
                  <w:t>49.05</w:t>
                </w:r>
              </w:p>
            </w:tc>
          </w:sdtContent>
        </w:sdt>
        <w:sdt>
          <w:sdtPr>
            <w:tag w:val="TV"/>
            <w:id w:val="982118394"/>
            <w:placeholder>
              <w:docPart w:val="A64AFC5D561D451DA9840BE6CEFC0528"/>
            </w:placeholder>
            <w:text/>
          </w:sdtPr>
          <w:sdtEndPr/>
          <w:sdtContent>
            <w:tc>
              <w:tcPr>
                <w:tcW w:w="225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0B62043B" w14:textId="324C2B93" w:rsidR="00B700E4" w:rsidRDefault="009F2D24" w:rsidP="00B700E4">
                <w:pPr>
                  <w:spacing w:line="259" w:lineRule="auto"/>
                  <w:jc w:val="center"/>
                </w:pPr>
                <w:r>
                  <w:t>50</w:t>
                </w:r>
              </w:p>
            </w:tc>
          </w:sdtContent>
        </w:sdt>
        <w:sdt>
          <w:sdtPr>
            <w:tag w:val="UL"/>
            <w:id w:val="-1533179258"/>
            <w:placeholder>
              <w:docPart w:val="E120244F787740D58BC94B89282E2935"/>
            </w:placeholder>
            <w:text/>
          </w:sdtPr>
          <w:sdtEndPr/>
          <w:sdtContent>
            <w:tc>
              <w:tcPr>
                <w:tcW w:w="225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4A48FB50" w14:textId="70AD992B" w:rsidR="00B700E4" w:rsidRDefault="009F2D24" w:rsidP="00B700E4">
                <w:pPr>
                  <w:spacing w:line="259" w:lineRule="auto"/>
                  <w:jc w:val="center"/>
                </w:pPr>
                <w:r>
                  <w:t>50.05</w:t>
                </w:r>
              </w:p>
            </w:tc>
          </w:sdtContent>
        </w:sdt>
        <w:sdt>
          <w:sdtPr>
            <w:tag w:val="UNITS"/>
            <w:id w:val="-836152568"/>
            <w:placeholder>
              <w:docPart w:val="5E136B69C525471E94FC0E405FFD4301"/>
            </w:placeholder>
            <w:text/>
          </w:sdtPr>
          <w:sdtEndPr/>
          <w:sdtContent>
            <w:tc>
              <w:tcPr>
                <w:tcW w:w="135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6CDE0886" w14:textId="19FA645F" w:rsidR="00B700E4" w:rsidRDefault="009F2D24" w:rsidP="00B700E4">
                <w:pPr>
                  <w:spacing w:line="259" w:lineRule="auto"/>
                  <w:jc w:val="center"/>
                </w:pPr>
                <w:r>
                  <w:t>Ω</w:t>
                </w:r>
              </w:p>
            </w:tc>
          </w:sdtContent>
        </w:sdt>
      </w:tr>
    </w:tbl>
    <w:p w14:paraId="387C347E" w14:textId="77777777" w:rsidR="00A93F7F" w:rsidRDefault="00A93F7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EST RESULTS"/>
      </w:tblPr>
      <w:tblGrid>
        <w:gridCol w:w="1305"/>
        <w:gridCol w:w="1305"/>
        <w:gridCol w:w="4090"/>
        <w:gridCol w:w="4090"/>
      </w:tblGrid>
      <w:tr w:rsidR="00D5700F" w:rsidRPr="004D41CA" w14:paraId="049AED19" w14:textId="77777777" w:rsidTr="00294DB8">
        <w:tc>
          <w:tcPr>
            <w:tcW w:w="10790" w:type="dxa"/>
            <w:gridSpan w:val="4"/>
            <w:vAlign w:val="center"/>
          </w:tcPr>
          <w:p w14:paraId="0FF6A815" w14:textId="77777777" w:rsidR="00D5700F" w:rsidRPr="004D41CA" w:rsidRDefault="00D5700F" w:rsidP="00A93F7F">
            <w:pPr>
              <w:pStyle w:val="Heading1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RESULTS</w:t>
            </w:r>
          </w:p>
        </w:tc>
      </w:tr>
      <w:tr w:rsidR="000F10AD" w:rsidRPr="004D41CA" w14:paraId="79520007" w14:textId="77777777" w:rsidTr="000F10AD">
        <w:tc>
          <w:tcPr>
            <w:tcW w:w="1305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468685CA" w14:textId="77777777" w:rsidR="000F10AD" w:rsidRPr="004D41CA" w:rsidRDefault="000F10AD" w:rsidP="00766C50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RESULT</w:t>
            </w:r>
          </w:p>
        </w:tc>
        <w:tc>
          <w:tcPr>
            <w:tcW w:w="1305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31C76895" w14:textId="77777777" w:rsidR="000F10AD" w:rsidRPr="004D41CA" w:rsidRDefault="000F10AD" w:rsidP="00766C50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NEXT STEP</w:t>
            </w:r>
          </w:p>
        </w:tc>
        <w:tc>
          <w:tcPr>
            <w:tcW w:w="409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4A03D992" w14:textId="77777777" w:rsidR="000F10AD" w:rsidRPr="004D41CA" w:rsidRDefault="000F10AD" w:rsidP="00766C5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ADJUST</w:t>
            </w:r>
          </w:p>
        </w:tc>
        <w:tc>
          <w:tcPr>
            <w:tcW w:w="409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10BE8DC9" w14:textId="77777777" w:rsidR="000F10AD" w:rsidRPr="004D41CA" w:rsidRDefault="000F10AD" w:rsidP="00766C5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REPLACE</w:t>
            </w:r>
          </w:p>
        </w:tc>
      </w:tr>
      <w:tr w:rsidR="000F10AD" w14:paraId="3C423119" w14:textId="77777777" w:rsidTr="000F10AD">
        <w:trPr>
          <w:trHeight w:val="720"/>
        </w:trPr>
        <w:tc>
          <w:tcPr>
            <w:tcW w:w="1305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59D80C98" w14:textId="77777777" w:rsidR="000F10AD" w:rsidRDefault="000F10AD" w:rsidP="000F10AD">
            <w:pPr>
              <w:spacing w:line="259" w:lineRule="auto"/>
              <w:jc w:val="center"/>
            </w:pPr>
            <w:r>
              <w:t>IN TOLERANCE</w:t>
            </w:r>
          </w:p>
        </w:tc>
        <w:sdt>
          <w:sdtPr>
            <w:tag w:val="ITNEXTSTEP"/>
            <w:id w:val="1249689325"/>
            <w:placeholder>
              <w:docPart w:val="0809C9BCB1CD4A4FBA178F4932793F6B"/>
            </w:placeholder>
            <w:text w:multiLine="1"/>
          </w:sdtPr>
          <w:sdtEndPr/>
          <w:sdtContent>
            <w:tc>
              <w:tcPr>
                <w:tcW w:w="1305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50680D64" w14:textId="5BA66F8D" w:rsidR="000F10AD" w:rsidRDefault="009F2D24" w:rsidP="000F10AD">
                <w:pPr>
                  <w:spacing w:line="259" w:lineRule="auto"/>
                  <w:jc w:val="center"/>
                </w:pPr>
                <w:r>
                  <w:t>T8</w:t>
                </w:r>
              </w:p>
            </w:tc>
          </w:sdtContent>
        </w:sdt>
        <w:sdt>
          <w:sdtPr>
            <w:tag w:val="ITADJUST"/>
            <w:id w:val="1802194593"/>
            <w:placeholder>
              <w:docPart w:val="697884EF12BF4CD28383BAE8F1C99689"/>
            </w:placeholder>
            <w:showingPlcHdr/>
            <w:text w:multiLine="1"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42D69DEE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  <w:sdt>
          <w:sdtPr>
            <w:tag w:val="ITREPLACE"/>
            <w:id w:val="463857909"/>
            <w:placeholder>
              <w:docPart w:val="6ABB598A0E27444A9D572D745732C183"/>
            </w:placeholder>
            <w:showingPlcHdr/>
            <w:text w:multiLine="1"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3E757CD1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</w:tr>
      <w:tr w:rsidR="000F10AD" w14:paraId="474842C9" w14:textId="77777777" w:rsidTr="000F10AD">
        <w:trPr>
          <w:trHeight w:val="720"/>
        </w:trPr>
        <w:tc>
          <w:tcPr>
            <w:tcW w:w="1305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52625762" w14:textId="77777777" w:rsidR="000F10AD" w:rsidRDefault="000F10AD" w:rsidP="000F10AD">
            <w:pPr>
              <w:spacing w:line="259" w:lineRule="auto"/>
              <w:jc w:val="center"/>
            </w:pPr>
            <w:r>
              <w:t>OOT HIGH</w:t>
            </w:r>
          </w:p>
        </w:tc>
        <w:sdt>
          <w:sdtPr>
            <w:tag w:val="OTHNEXTSTEP"/>
            <w:id w:val="-1080288269"/>
            <w:placeholder>
              <w:docPart w:val="F453A1A228AE46AC92FEE9A97A7268ED"/>
            </w:placeholder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21BF397F" w14:textId="31867DB2" w:rsidR="000F10AD" w:rsidRDefault="009F2D24" w:rsidP="000F10AD">
                <w:pPr>
                  <w:spacing w:line="259" w:lineRule="auto"/>
                  <w:jc w:val="center"/>
                </w:pPr>
                <w:r>
                  <w:t>END FAIL</w:t>
                </w:r>
              </w:p>
            </w:tc>
          </w:sdtContent>
        </w:sdt>
        <w:sdt>
          <w:sdtPr>
            <w:tag w:val="OTHADJUST"/>
            <w:id w:val="1743524608"/>
            <w:placeholder>
              <w:docPart w:val="F69CD9FEEEDB46F48080661805BBF311"/>
            </w:placeholder>
            <w:showingPlcHdr/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400D9062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  <w:sdt>
          <w:sdtPr>
            <w:tag w:val="OTHREPLACE"/>
            <w:id w:val="-141967243"/>
            <w:placeholder>
              <w:docPart w:val="C5141C2EB3EE43D5ABAA3ED3B127D06C"/>
            </w:placeholder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6368D1DF" w14:textId="61FD5436" w:rsidR="000F10AD" w:rsidRDefault="009F2D24" w:rsidP="000F10AD">
                <w:pPr>
                  <w:spacing w:line="259" w:lineRule="auto"/>
                </w:pPr>
                <w:r>
                  <w:t>R4</w:t>
                </w:r>
              </w:p>
            </w:tc>
          </w:sdtContent>
        </w:sdt>
      </w:tr>
      <w:tr w:rsidR="000F10AD" w14:paraId="064144AF" w14:textId="77777777" w:rsidTr="000F10AD">
        <w:trPr>
          <w:trHeight w:val="720"/>
        </w:trPr>
        <w:tc>
          <w:tcPr>
            <w:tcW w:w="1305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3A36ECA4" w14:textId="77777777" w:rsidR="000F10AD" w:rsidRDefault="000F10AD" w:rsidP="000F10AD">
            <w:pPr>
              <w:spacing w:line="259" w:lineRule="auto"/>
              <w:jc w:val="center"/>
            </w:pPr>
            <w:r>
              <w:t>OOT LOW</w:t>
            </w:r>
          </w:p>
        </w:tc>
        <w:sdt>
          <w:sdtPr>
            <w:tag w:val="OTLNEXTSTEP"/>
            <w:id w:val="-372313061"/>
            <w:placeholder>
              <w:docPart w:val="4E76D257FA3B4804BD72CDAFBC117D80"/>
            </w:placeholder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68211E53" w14:textId="556857E4" w:rsidR="000F10AD" w:rsidRDefault="009F2D24" w:rsidP="000F10AD">
                <w:pPr>
                  <w:spacing w:line="259" w:lineRule="auto"/>
                  <w:jc w:val="center"/>
                </w:pPr>
                <w:r>
                  <w:t>END FAIL</w:t>
                </w:r>
              </w:p>
            </w:tc>
          </w:sdtContent>
        </w:sdt>
        <w:sdt>
          <w:sdtPr>
            <w:tag w:val="OTLADJUST"/>
            <w:id w:val="1786764653"/>
            <w:placeholder>
              <w:docPart w:val="2E3F9ADF2FA048D8A0F4C1739C242EF4"/>
            </w:placeholder>
            <w:showingPlcHdr/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599552AF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  <w:sdt>
          <w:sdtPr>
            <w:tag w:val="OTLREPLACE"/>
            <w:id w:val="1267742422"/>
            <w:placeholder>
              <w:docPart w:val="274B88BB24A3462BAA08CBE58A6D2D52"/>
            </w:placeholder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5091D911" w14:textId="66BE4436" w:rsidR="000F10AD" w:rsidRDefault="009F2D24" w:rsidP="000F10AD">
                <w:pPr>
                  <w:spacing w:line="259" w:lineRule="auto"/>
                </w:pPr>
                <w:r>
                  <w:t>R4</w:t>
                </w:r>
              </w:p>
            </w:tc>
          </w:sdtContent>
        </w:sdt>
      </w:tr>
      <w:tr w:rsidR="000F10AD" w14:paraId="2B563EA4" w14:textId="77777777" w:rsidTr="000F10AD">
        <w:trPr>
          <w:trHeight w:val="720"/>
        </w:trPr>
        <w:tc>
          <w:tcPr>
            <w:tcW w:w="1305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10F4A972" w14:textId="77777777" w:rsidR="000F10AD" w:rsidRDefault="000F10AD" w:rsidP="000F10AD">
            <w:pPr>
              <w:spacing w:line="259" w:lineRule="auto"/>
              <w:jc w:val="center"/>
            </w:pPr>
            <w:r>
              <w:t>OOT HIGH AND UNABLE TO ADJUST</w:t>
            </w:r>
          </w:p>
        </w:tc>
        <w:sdt>
          <w:sdtPr>
            <w:tag w:val="OTHUNABLENEXTSTEP"/>
            <w:id w:val="-417396912"/>
            <w:placeholder>
              <w:docPart w:val="B27025640D884684ADA4CDFC50CD4E19"/>
            </w:placeholder>
            <w:showingPlcHdr/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151532EA" w14:textId="77777777" w:rsidR="000F10AD" w:rsidRDefault="000F10AD" w:rsidP="000F10AD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  <w:tc>
          <w:tcPr>
            <w:tcW w:w="4090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694EECD5" w14:textId="77777777" w:rsidR="000F10AD" w:rsidRDefault="000F10AD" w:rsidP="000F10AD">
            <w:pPr>
              <w:spacing w:line="259" w:lineRule="auto"/>
            </w:pPr>
            <w:r>
              <w:t>N/A</w:t>
            </w:r>
          </w:p>
        </w:tc>
        <w:sdt>
          <w:sdtPr>
            <w:tag w:val="OTHUNABLEREPLACE"/>
            <w:id w:val="645020678"/>
            <w:placeholder>
              <w:docPart w:val="166A72DC95B143C5ACA89BBC156904D8"/>
            </w:placeholder>
            <w:showingPlcHdr/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13E09F91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</w:tr>
      <w:tr w:rsidR="000F10AD" w14:paraId="7FA92544" w14:textId="77777777" w:rsidTr="000F10AD">
        <w:trPr>
          <w:trHeight w:val="720"/>
        </w:trPr>
        <w:tc>
          <w:tcPr>
            <w:tcW w:w="1305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26ADDF90" w14:textId="77777777" w:rsidR="000F10AD" w:rsidRDefault="000F10AD" w:rsidP="000F10AD">
            <w:pPr>
              <w:spacing w:line="259" w:lineRule="auto"/>
              <w:jc w:val="center"/>
            </w:pPr>
            <w:r>
              <w:t>OOT LOW AND UNABLE TO ADJUST</w:t>
            </w:r>
          </w:p>
        </w:tc>
        <w:sdt>
          <w:sdtPr>
            <w:tag w:val="OTLUNABLENEXTSTEP"/>
            <w:id w:val="132070015"/>
            <w:placeholder>
              <w:docPart w:val="05A430AA86F74379A8F721D3E88D04A7"/>
            </w:placeholder>
            <w:showingPlcHdr/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776663D0" w14:textId="77777777" w:rsidR="000F10AD" w:rsidRDefault="000F10AD" w:rsidP="000F10AD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  <w:tc>
          <w:tcPr>
            <w:tcW w:w="4090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2E100DDC" w14:textId="77777777" w:rsidR="000F10AD" w:rsidRDefault="000F10AD" w:rsidP="000F10AD">
            <w:pPr>
              <w:spacing w:line="259" w:lineRule="auto"/>
            </w:pPr>
            <w:r>
              <w:t>N/A</w:t>
            </w:r>
          </w:p>
        </w:tc>
        <w:sdt>
          <w:sdtPr>
            <w:tag w:val="OTLUNABLEREPLACE"/>
            <w:id w:val="-459650181"/>
            <w:placeholder>
              <w:docPart w:val="99910D6BAA6645E8A79CF3AA6DC57D67"/>
            </w:placeholder>
            <w:showingPlcHdr/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38F08EF5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</w:tr>
    </w:tbl>
    <w:p w14:paraId="1707A0DC" w14:textId="77777777" w:rsidR="004D41CA" w:rsidRDefault="004D41CA">
      <w:pPr>
        <w:spacing w:line="259" w:lineRule="auto"/>
      </w:pPr>
      <w:r>
        <w:br w:type="page"/>
      </w:r>
    </w:p>
    <w:p w14:paraId="1AB2D4D7" w14:textId="77777777" w:rsidR="000135F0" w:rsidRDefault="000135F0">
      <w:pPr>
        <w:spacing w:line="259" w:lineRule="auto"/>
      </w:pPr>
    </w:p>
    <w:tbl>
      <w:tblPr>
        <w:tblStyle w:val="TableGrid"/>
        <w:tblW w:w="0" w:type="auto"/>
        <w:jc w:val="center"/>
        <w:tblBorders>
          <w:top w:val="single" w:sz="8" w:space="0" w:color="D9E2F3" w:themeColor="accent1" w:themeTint="33"/>
          <w:left w:val="single" w:sz="8" w:space="0" w:color="D9E2F3" w:themeColor="accent1" w:themeTint="33"/>
          <w:bottom w:val="single" w:sz="8" w:space="0" w:color="D9E2F3" w:themeColor="accent1" w:themeTint="33"/>
          <w:right w:val="single" w:sz="8" w:space="0" w:color="D9E2F3" w:themeColor="accent1" w:themeTint="33"/>
          <w:insideH w:val="single" w:sz="8" w:space="0" w:color="D9E2F3" w:themeColor="accent1" w:themeTint="33"/>
          <w:insideV w:val="single" w:sz="8" w:space="0" w:color="D9E2F3" w:themeColor="accent1" w:themeTint="33"/>
        </w:tblBorders>
        <w:tblLook w:val="04A0" w:firstRow="1" w:lastRow="0" w:firstColumn="1" w:lastColumn="0" w:noHBand="0" w:noVBand="1"/>
      </w:tblPr>
      <w:tblGrid>
        <w:gridCol w:w="1459"/>
        <w:gridCol w:w="1167"/>
        <w:gridCol w:w="2661"/>
        <w:gridCol w:w="2890"/>
        <w:gridCol w:w="2623"/>
      </w:tblGrid>
      <w:tr w:rsidR="00186E2B" w:rsidRPr="00EC0168" w14:paraId="5222AC2F" w14:textId="77777777" w:rsidTr="00186E2B">
        <w:trPr>
          <w:trHeight w:val="10080"/>
          <w:jc w:val="center"/>
        </w:trPr>
        <w:tc>
          <w:tcPr>
            <w:tcW w:w="11016" w:type="dxa"/>
            <w:gridSpan w:val="5"/>
            <w:tcBorders>
              <w:top w:val="single" w:sz="4" w:space="0" w:color="8EAADB" w:themeColor="accent1" w:themeTint="99"/>
              <w:left w:val="nil"/>
              <w:bottom w:val="nil"/>
              <w:right w:val="nil"/>
            </w:tcBorders>
            <w:vAlign w:val="center"/>
          </w:tcPr>
          <w:p w14:paraId="599C096E" w14:textId="77777777" w:rsidR="00186E2B" w:rsidRPr="00EC0168" w:rsidRDefault="00186E2B" w:rsidP="00186E2B">
            <w:pPr>
              <w:spacing w:line="240" w:lineRule="auto"/>
              <w:jc w:val="center"/>
              <w:rPr>
                <w:b/>
                <w:smallCaps/>
                <w:color w:val="2F5496" w:themeColor="accent1" w:themeShade="BF"/>
              </w:rPr>
            </w:pPr>
            <w:r>
              <w:rPr>
                <w:b/>
                <w:smallCaps/>
                <w:color w:val="2F5496" w:themeColor="accent1" w:themeShade="BF"/>
              </w:rPr>
              <w:t>This Space Intentionally Blank</w:t>
            </w:r>
          </w:p>
        </w:tc>
      </w:tr>
      <w:tr w:rsidR="00EC0168" w:rsidRPr="00EC0168" w14:paraId="4F0C6777" w14:textId="77777777" w:rsidTr="00EC0168">
        <w:trPr>
          <w:jc w:val="center"/>
        </w:trPr>
        <w:tc>
          <w:tcPr>
            <w:tcW w:w="11016" w:type="dxa"/>
            <w:gridSpan w:val="5"/>
            <w:tcBorders>
              <w:top w:val="single" w:sz="4" w:space="0" w:color="8EAADB" w:themeColor="accent1" w:themeTint="99"/>
              <w:left w:val="nil"/>
              <w:bottom w:val="nil"/>
              <w:right w:val="nil"/>
            </w:tcBorders>
            <w:vAlign w:val="center"/>
          </w:tcPr>
          <w:p w14:paraId="17345E25" w14:textId="77777777" w:rsidR="00EC0168" w:rsidRPr="00EC0168" w:rsidRDefault="00EC0168" w:rsidP="00EC0168">
            <w:pPr>
              <w:spacing w:line="240" w:lineRule="auto"/>
              <w:rPr>
                <w:b/>
                <w:smallCaps/>
                <w:color w:val="2F5496" w:themeColor="accent1" w:themeShade="BF"/>
              </w:rPr>
            </w:pPr>
            <w:r w:rsidRPr="00EC0168">
              <w:rPr>
                <w:b/>
                <w:smallCaps/>
                <w:color w:val="2F5496" w:themeColor="accent1" w:themeShade="BF"/>
              </w:rPr>
              <w:t>Form Controls</w:t>
            </w:r>
          </w:p>
        </w:tc>
      </w:tr>
      <w:tr w:rsidR="00563AB7" w:rsidRPr="00CC5B02" w14:paraId="0640D963" w14:textId="77777777" w:rsidTr="00EC0168">
        <w:trPr>
          <w:jc w:val="center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EA18A6" w14:textId="6D2E2793" w:rsidR="00563AB7" w:rsidRPr="00C86231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2823EF8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6" type="#_x0000_t75" style="width:1in;height:24pt" o:ole="">
                  <v:imagedata r:id="rId11" o:title=""/>
                </v:shape>
                <w:control r:id="rId12" w:name="saveButton" w:shapeid="_x0000_i1046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058AC" w14:textId="5BAF46BE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05A9494B">
                <v:shape id="_x0000_i1041" type="#_x0000_t75" style="width:100.15pt;height:24pt" o:ole="">
                  <v:imagedata r:id="rId13" o:title=""/>
                </v:shape>
                <w:control r:id="rId14" w:name="saveAndCloseButton" w:shapeid="_x0000_i1041"/>
              </w:object>
            </w: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167316" w14:textId="1711A4B3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4A6D72A6">
                <v:shape id="_x0000_i1047" type="#_x0000_t75" style="width:100.15pt;height:24pt" o:ole="">
                  <v:imagedata r:id="rId15" o:title=""/>
                </v:shape>
                <w:control r:id="rId16" w:name="closeWithoutSavingButton" w:shapeid="_x0000_i1047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49DA1A" w14:textId="3640BD57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63D4312E">
                <v:shape id="_x0000_i1048" type="#_x0000_t75" style="width:1in;height:24pt" o:ole="">
                  <v:imagedata r:id="rId17" o:title=""/>
                </v:shape>
                <w:control r:id="rId18" w:name="deleteButton" w:shapeid="_x0000_i1048"/>
              </w:object>
            </w:r>
          </w:p>
        </w:tc>
      </w:tr>
      <w:tr w:rsidR="00563AB7" w:rsidRPr="00CC5B02" w14:paraId="61060958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E05873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Log Entry Key</w:t>
            </w:r>
          </w:p>
        </w:tc>
        <w:sdt>
          <w:sdtPr>
            <w:rPr>
              <w:sz w:val="16"/>
              <w:szCs w:val="16"/>
            </w:rPr>
            <w:tag w:val="dataKey"/>
            <w:id w:val="1249001077"/>
            <w:lock w:val="contentLocked"/>
            <w:placeholder>
              <w:docPart w:val="6706EC87D6C44BAEA7D3AD5C2E252F63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9ADF112" w14:textId="1AB0D6A8" w:rsidR="00563AB7" w:rsidRPr="0041404C" w:rsidRDefault="00BD20A5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20230205191844</w:t>
                </w:r>
              </w:p>
            </w:tc>
          </w:sdtContent>
        </w:sdt>
      </w:tr>
      <w:tr w:rsidR="00563AB7" w:rsidRPr="00CC5B02" w14:paraId="1C5CC060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1570D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Computer ID</w:t>
            </w:r>
          </w:p>
        </w:tc>
        <w:sdt>
          <w:sdtPr>
            <w:rPr>
              <w:sz w:val="16"/>
              <w:szCs w:val="16"/>
            </w:rPr>
            <w:tag w:val="ccStampComputerID"/>
            <w:id w:val="2089963960"/>
            <w:lock w:val="contentLocked"/>
            <w:placeholder>
              <w:docPart w:val="1497EC4CEEB04A0D98EA47CD19AAA90A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B955EA6" w14:textId="33DC2771" w:rsidR="00563AB7" w:rsidRPr="0041404C" w:rsidRDefault="008E462F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7734AE59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4CF3F3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User ID</w:t>
            </w:r>
          </w:p>
        </w:tc>
        <w:sdt>
          <w:sdtPr>
            <w:rPr>
              <w:sz w:val="16"/>
              <w:szCs w:val="16"/>
            </w:rPr>
            <w:tag w:val="ccStampUserID"/>
            <w:id w:val="-129016501"/>
            <w:lock w:val="contentLocked"/>
            <w:placeholder>
              <w:docPart w:val="BD8C75F7C61D4DF48F389A80599D8D28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C377948" w14:textId="3B3C3928" w:rsidR="00563AB7" w:rsidRPr="0041404C" w:rsidRDefault="008E462F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7BE09A3D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117B74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Date Time</w:t>
            </w:r>
          </w:p>
        </w:tc>
        <w:sdt>
          <w:sdtPr>
            <w:rPr>
              <w:sz w:val="16"/>
              <w:szCs w:val="16"/>
            </w:rPr>
            <w:tag w:val="ccStampDatetime"/>
            <w:id w:val="1881120912"/>
            <w:lock w:val="contentLocked"/>
            <w:placeholder>
              <w:docPart w:val="B30ABED098384D41995595E1B232A3CD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8B9D301" w14:textId="38E62F46" w:rsidR="00563AB7" w:rsidRPr="0041404C" w:rsidRDefault="008E462F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497DCC7C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89FDEF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PDF</w:t>
            </w:r>
          </w:p>
        </w:tc>
        <w:sdt>
          <w:sdtPr>
            <w:rPr>
              <w:sz w:val="16"/>
              <w:szCs w:val="16"/>
            </w:rPr>
            <w:tag w:val="ccStampPDF"/>
            <w:id w:val="236370532"/>
            <w:lock w:val="contentLocked"/>
            <w:placeholder>
              <w:docPart w:val="92A8B31165164952871B0D8B5C5FAE81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2DFA9B1" w14:textId="1993179A" w:rsidR="00563AB7" w:rsidRPr="0041404C" w:rsidRDefault="008E462F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</w:tbl>
    <w:p w14:paraId="7A1A7B13" w14:textId="77777777" w:rsidR="00D4578A" w:rsidRPr="00D4578A" w:rsidRDefault="00D4578A" w:rsidP="00CE0861"/>
    <w:sectPr w:rsidR="00D4578A" w:rsidRPr="00D4578A" w:rsidSect="00112A13">
      <w:headerReference w:type="default" r:id="rId19"/>
      <w:footerReference w:type="default" r:id="rId20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9D0B9" w14:textId="77777777" w:rsidR="00BD20A5" w:rsidRDefault="00BD20A5" w:rsidP="002E17B7">
      <w:pPr>
        <w:spacing w:after="0" w:line="240" w:lineRule="auto"/>
      </w:pPr>
      <w:r>
        <w:separator/>
      </w:r>
    </w:p>
  </w:endnote>
  <w:endnote w:type="continuationSeparator" w:id="0">
    <w:p w14:paraId="0C3EB878" w14:textId="77777777" w:rsidR="00BD20A5" w:rsidRDefault="00BD20A5" w:rsidP="002E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single" w:sz="8" w:space="0" w:color="4472C4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43"/>
      <w:gridCol w:w="2057"/>
    </w:tblGrid>
    <w:tr w:rsidR="006E4D09" w14:paraId="0FC95687" w14:textId="77777777" w:rsidTr="004A4495">
      <w:trPr>
        <w:jc w:val="right"/>
      </w:trPr>
      <w:tc>
        <w:tcPr>
          <w:tcW w:w="892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</w:tcPr>
        <w:p w14:paraId="50AD212A" w14:textId="77777777" w:rsidR="006E4D09" w:rsidRDefault="006E4D09" w:rsidP="004A4495">
          <w:pPr>
            <w:pStyle w:val="NoSpacing"/>
            <w:jc w:val="right"/>
          </w:pPr>
        </w:p>
      </w:tc>
      <w:tc>
        <w:tcPr>
          <w:tcW w:w="208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  <w:hideMark/>
        </w:tcPr>
        <w:p w14:paraId="1CDE1B48" w14:textId="77777777" w:rsidR="006E4D09" w:rsidRDefault="006E4D09" w:rsidP="004A4495">
          <w:pPr>
            <w:pStyle w:val="NoSpacing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90E3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fldSimple w:instr=" NUMPAGES   \* MERGEFORMAT ">
            <w:r w:rsidR="00590E3C">
              <w:rPr>
                <w:noProof/>
              </w:rPr>
              <w:t>3</w:t>
            </w:r>
          </w:fldSimple>
        </w:p>
      </w:tc>
    </w:tr>
    <w:tr w:rsidR="006E4D09" w14:paraId="0BA1EBA4" w14:textId="77777777" w:rsidTr="004A4495">
      <w:trPr>
        <w:jc w:val="right"/>
      </w:trPr>
      <w:sdt>
        <w:sdtPr>
          <w:tag w:val="datetimestamp"/>
          <w:id w:val="-639416851"/>
          <w:placeholder>
            <w:docPart w:val="4F47ABF331BC4C95B536A914CE23BD95"/>
          </w:placeholder>
          <w:showingPlcHdr/>
          <w:text/>
        </w:sdtPr>
        <w:sdtEndPr/>
        <w:sdtContent>
          <w:tc>
            <w:tcPr>
              <w:tcW w:w="11016" w:type="dxa"/>
              <w:gridSpan w:val="2"/>
              <w:tcBorders>
                <w:top w:val="nil"/>
                <w:left w:val="nil"/>
                <w:bottom w:val="nil"/>
                <w:right w:val="nil"/>
              </w:tcBorders>
              <w:vAlign w:val="center"/>
              <w:hideMark/>
            </w:tcPr>
            <w:p w14:paraId="3A092374" w14:textId="23A50385" w:rsidR="006E4D09" w:rsidRDefault="008E462F" w:rsidP="0039368B">
              <w:pPr>
                <w:pStyle w:val="NoSpacing"/>
                <w:jc w:val="right"/>
              </w:pPr>
              <w:r w:rsidRPr="00E74BA2">
                <w:rPr>
                  <w:rStyle w:val="PlaceholderText"/>
                </w:rPr>
                <w:t xml:space="preserve"> </w:t>
              </w:r>
            </w:p>
          </w:tc>
        </w:sdtContent>
      </w:sdt>
    </w:tr>
  </w:tbl>
  <w:p w14:paraId="5DD9A587" w14:textId="77777777" w:rsidR="006E4D09" w:rsidRPr="004A4495" w:rsidRDefault="006E4D09" w:rsidP="00F16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F9A9C" w14:textId="77777777" w:rsidR="00BD20A5" w:rsidRDefault="00BD20A5" w:rsidP="002E17B7">
      <w:pPr>
        <w:spacing w:after="0" w:line="240" w:lineRule="auto"/>
      </w:pPr>
      <w:r>
        <w:separator/>
      </w:r>
    </w:p>
  </w:footnote>
  <w:footnote w:type="continuationSeparator" w:id="0">
    <w:p w14:paraId="49EC5B9B" w14:textId="77777777" w:rsidR="00BD20A5" w:rsidRDefault="00BD20A5" w:rsidP="002E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single" w:sz="12" w:space="0" w:color="4472C4" w:themeColor="accent1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148"/>
      <w:gridCol w:w="6509"/>
      <w:gridCol w:w="2143"/>
    </w:tblGrid>
    <w:tr w:rsidR="00461984" w14:paraId="44F78A19" w14:textId="77777777" w:rsidTr="00461984">
      <w:trPr>
        <w:trHeight w:val="648"/>
        <w:jc w:val="center"/>
      </w:trPr>
      <w:tc>
        <w:tcPr>
          <w:tcW w:w="1530" w:type="dxa"/>
          <w:vAlign w:val="center"/>
        </w:tcPr>
        <w:p w14:paraId="38B27347" w14:textId="77777777" w:rsidR="00461984" w:rsidRPr="00A916B6" w:rsidRDefault="00461984" w:rsidP="00F51C2A">
          <w:pPr>
            <w:pStyle w:val="NoSpacing"/>
          </w:pPr>
          <w:r w:rsidRPr="00A916B6">
            <w:rPr>
              <w:noProof/>
            </w:rPr>
            <w:drawing>
              <wp:inline distT="0" distB="0" distL="0" distR="0" wp14:anchorId="239C3875" wp14:editId="3B2EB58C">
                <wp:extent cx="806586" cy="258162"/>
                <wp:effectExtent l="0" t="0" r="0" b="889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VIVA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586" cy="258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35" w:type="dxa"/>
          <w:vAlign w:val="center"/>
        </w:tcPr>
        <w:p w14:paraId="30FD3C64" w14:textId="77777777" w:rsidR="00461984" w:rsidRPr="00E32296" w:rsidRDefault="001D189C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  <w:r>
            <w:rPr>
              <w:b/>
              <w:bCs/>
              <w:sz w:val="28"/>
              <w:szCs w:val="24"/>
            </w:rPr>
            <w:t>DETAILED TEST INFORMATION</w:t>
          </w:r>
        </w:p>
      </w:tc>
      <w:tc>
        <w:tcPr>
          <w:tcW w:w="1526" w:type="dxa"/>
          <w:vAlign w:val="center"/>
        </w:tcPr>
        <w:p w14:paraId="7E029ABF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</w:p>
      </w:tc>
    </w:tr>
  </w:tbl>
  <w:p w14:paraId="6779AC88" w14:textId="057A4B7F" w:rsidR="006E4D09" w:rsidRPr="002523E8" w:rsidRDefault="006E4D09" w:rsidP="001924F1">
    <w:pPr>
      <w:pStyle w:val="Footer"/>
      <w:spacing w:line="360" w:lineRule="auto"/>
      <w:jc w:val="right"/>
      <w:rPr>
        <w:sz w:val="16"/>
        <w:szCs w:val="16"/>
      </w:rPr>
    </w:pPr>
    <w:r>
      <w:rPr>
        <w:sz w:val="16"/>
        <w:szCs w:val="16"/>
      </w:rPr>
      <w:t>Date Printed</w:t>
    </w:r>
    <w:r w:rsidRPr="002523E8">
      <w:rPr>
        <w:sz w:val="16"/>
        <w:szCs w:val="16"/>
      </w:rPr>
      <w:t xml:space="preserve">: </w:t>
    </w:r>
    <w:r w:rsidRPr="002523E8">
      <w:rPr>
        <w:sz w:val="16"/>
        <w:szCs w:val="16"/>
      </w:rPr>
      <w:fldChar w:fldCharType="begin"/>
    </w:r>
    <w:r w:rsidRPr="002523E8">
      <w:rPr>
        <w:sz w:val="16"/>
        <w:szCs w:val="16"/>
      </w:rPr>
      <w:instrText xml:space="preserve"> DATE  \@ "d MMMM yyyy"  \* MERGEFORMAT </w:instrText>
    </w:r>
    <w:r w:rsidRPr="002523E8">
      <w:rPr>
        <w:sz w:val="16"/>
        <w:szCs w:val="16"/>
      </w:rPr>
      <w:fldChar w:fldCharType="separate"/>
    </w:r>
    <w:r w:rsidR="008E462F">
      <w:rPr>
        <w:noProof/>
        <w:sz w:val="16"/>
        <w:szCs w:val="16"/>
      </w:rPr>
      <w:t>5 February 2023</w:t>
    </w:r>
    <w:r w:rsidRPr="002523E8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2A42"/>
    <w:multiLevelType w:val="hybridMultilevel"/>
    <w:tmpl w:val="B906D3AC"/>
    <w:lvl w:ilvl="0" w:tplc="E3E432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EA5F9E"/>
    <w:multiLevelType w:val="hybridMultilevel"/>
    <w:tmpl w:val="018A5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40631">
    <w:abstractNumId w:val="12"/>
  </w:num>
  <w:num w:numId="2" w16cid:durableId="1440636398">
    <w:abstractNumId w:val="0"/>
  </w:num>
  <w:num w:numId="3" w16cid:durableId="528296605">
    <w:abstractNumId w:val="9"/>
  </w:num>
  <w:num w:numId="4" w16cid:durableId="372193161">
    <w:abstractNumId w:val="11"/>
  </w:num>
  <w:num w:numId="5" w16cid:durableId="1673794758">
    <w:abstractNumId w:val="7"/>
  </w:num>
  <w:num w:numId="6" w16cid:durableId="1039742435">
    <w:abstractNumId w:val="5"/>
  </w:num>
  <w:num w:numId="7" w16cid:durableId="1350718716">
    <w:abstractNumId w:val="6"/>
  </w:num>
  <w:num w:numId="8" w16cid:durableId="470099213">
    <w:abstractNumId w:val="17"/>
  </w:num>
  <w:num w:numId="9" w16cid:durableId="752822607">
    <w:abstractNumId w:val="16"/>
  </w:num>
  <w:num w:numId="10" w16cid:durableId="600188023">
    <w:abstractNumId w:val="13"/>
  </w:num>
  <w:num w:numId="11" w16cid:durableId="22020128">
    <w:abstractNumId w:val="1"/>
  </w:num>
  <w:num w:numId="12" w16cid:durableId="567617024">
    <w:abstractNumId w:val="3"/>
  </w:num>
  <w:num w:numId="13" w16cid:durableId="643504187">
    <w:abstractNumId w:val="10"/>
  </w:num>
  <w:num w:numId="14" w16cid:durableId="1768698238">
    <w:abstractNumId w:val="15"/>
  </w:num>
  <w:num w:numId="15" w16cid:durableId="94251235">
    <w:abstractNumId w:val="14"/>
  </w:num>
  <w:num w:numId="16" w16cid:durableId="1012413374">
    <w:abstractNumId w:val="4"/>
  </w:num>
  <w:num w:numId="17" w16cid:durableId="1286425171">
    <w:abstractNumId w:val="8"/>
  </w:num>
  <w:num w:numId="18" w16cid:durableId="1274747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ocumentProtection w:edit="forms" w:enforcement="1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0A5"/>
    <w:rsid w:val="000006D3"/>
    <w:rsid w:val="000042FA"/>
    <w:rsid w:val="0001005E"/>
    <w:rsid w:val="00011513"/>
    <w:rsid w:val="000117F3"/>
    <w:rsid w:val="00011DD4"/>
    <w:rsid w:val="000135F0"/>
    <w:rsid w:val="00013802"/>
    <w:rsid w:val="000166C8"/>
    <w:rsid w:val="00017562"/>
    <w:rsid w:val="00020B36"/>
    <w:rsid w:val="00020EAB"/>
    <w:rsid w:val="00021276"/>
    <w:rsid w:val="000270A6"/>
    <w:rsid w:val="00027DBF"/>
    <w:rsid w:val="00033929"/>
    <w:rsid w:val="0003634C"/>
    <w:rsid w:val="00037DF6"/>
    <w:rsid w:val="00042FF2"/>
    <w:rsid w:val="0004369F"/>
    <w:rsid w:val="00044975"/>
    <w:rsid w:val="000467A2"/>
    <w:rsid w:val="00050D52"/>
    <w:rsid w:val="000513DA"/>
    <w:rsid w:val="00054D6F"/>
    <w:rsid w:val="00055F39"/>
    <w:rsid w:val="00056CC3"/>
    <w:rsid w:val="00056FEF"/>
    <w:rsid w:val="000576CB"/>
    <w:rsid w:val="000619A2"/>
    <w:rsid w:val="0006295E"/>
    <w:rsid w:val="00064BD5"/>
    <w:rsid w:val="00064C45"/>
    <w:rsid w:val="00064DCB"/>
    <w:rsid w:val="00065DE1"/>
    <w:rsid w:val="000674D7"/>
    <w:rsid w:val="000715B0"/>
    <w:rsid w:val="00072D86"/>
    <w:rsid w:val="00072FAB"/>
    <w:rsid w:val="00075C82"/>
    <w:rsid w:val="00076AB0"/>
    <w:rsid w:val="00076C57"/>
    <w:rsid w:val="00077F20"/>
    <w:rsid w:val="00085732"/>
    <w:rsid w:val="000871DA"/>
    <w:rsid w:val="000918D4"/>
    <w:rsid w:val="000931FB"/>
    <w:rsid w:val="00095988"/>
    <w:rsid w:val="00096023"/>
    <w:rsid w:val="00096695"/>
    <w:rsid w:val="00097A63"/>
    <w:rsid w:val="000A0426"/>
    <w:rsid w:val="000A0C36"/>
    <w:rsid w:val="000A13FD"/>
    <w:rsid w:val="000A5CDE"/>
    <w:rsid w:val="000A6068"/>
    <w:rsid w:val="000A75AD"/>
    <w:rsid w:val="000B4F17"/>
    <w:rsid w:val="000C0D96"/>
    <w:rsid w:val="000C439E"/>
    <w:rsid w:val="000C77A1"/>
    <w:rsid w:val="000D21D9"/>
    <w:rsid w:val="000D729D"/>
    <w:rsid w:val="000E3F38"/>
    <w:rsid w:val="000E41A6"/>
    <w:rsid w:val="000E5EE1"/>
    <w:rsid w:val="000E7A27"/>
    <w:rsid w:val="000F0C1D"/>
    <w:rsid w:val="000F0DD6"/>
    <w:rsid w:val="000F10AD"/>
    <w:rsid w:val="000F15EF"/>
    <w:rsid w:val="000F58D6"/>
    <w:rsid w:val="000F5B4F"/>
    <w:rsid w:val="00101C6F"/>
    <w:rsid w:val="00102670"/>
    <w:rsid w:val="0010310D"/>
    <w:rsid w:val="001038B1"/>
    <w:rsid w:val="00103BBD"/>
    <w:rsid w:val="00105C7D"/>
    <w:rsid w:val="00111F02"/>
    <w:rsid w:val="00112A13"/>
    <w:rsid w:val="00113510"/>
    <w:rsid w:val="0012112C"/>
    <w:rsid w:val="001305C7"/>
    <w:rsid w:val="00132EC1"/>
    <w:rsid w:val="00137030"/>
    <w:rsid w:val="00140AE1"/>
    <w:rsid w:val="001410EF"/>
    <w:rsid w:val="00142CE7"/>
    <w:rsid w:val="00145E2F"/>
    <w:rsid w:val="00152FFF"/>
    <w:rsid w:val="0015311B"/>
    <w:rsid w:val="00155A5F"/>
    <w:rsid w:val="00156C45"/>
    <w:rsid w:val="00156D22"/>
    <w:rsid w:val="001576D7"/>
    <w:rsid w:val="001618D1"/>
    <w:rsid w:val="00162570"/>
    <w:rsid w:val="001626B8"/>
    <w:rsid w:val="00164D72"/>
    <w:rsid w:val="00165FE8"/>
    <w:rsid w:val="00167BC9"/>
    <w:rsid w:val="001706FD"/>
    <w:rsid w:val="0017079F"/>
    <w:rsid w:val="00170EFB"/>
    <w:rsid w:val="0018049E"/>
    <w:rsid w:val="0018590F"/>
    <w:rsid w:val="001862B1"/>
    <w:rsid w:val="00186E2B"/>
    <w:rsid w:val="001919D7"/>
    <w:rsid w:val="001924F1"/>
    <w:rsid w:val="00194255"/>
    <w:rsid w:val="00197710"/>
    <w:rsid w:val="001A090A"/>
    <w:rsid w:val="001A6468"/>
    <w:rsid w:val="001A6A64"/>
    <w:rsid w:val="001A71A7"/>
    <w:rsid w:val="001B0DF5"/>
    <w:rsid w:val="001B1813"/>
    <w:rsid w:val="001B3708"/>
    <w:rsid w:val="001B53D1"/>
    <w:rsid w:val="001B61A8"/>
    <w:rsid w:val="001C1AFC"/>
    <w:rsid w:val="001C2A94"/>
    <w:rsid w:val="001C33CC"/>
    <w:rsid w:val="001C3A23"/>
    <w:rsid w:val="001D189C"/>
    <w:rsid w:val="001D1E47"/>
    <w:rsid w:val="001D3236"/>
    <w:rsid w:val="001D35AC"/>
    <w:rsid w:val="001D49F0"/>
    <w:rsid w:val="001E1AD9"/>
    <w:rsid w:val="001E3EBD"/>
    <w:rsid w:val="001E5797"/>
    <w:rsid w:val="001E586D"/>
    <w:rsid w:val="001E7D55"/>
    <w:rsid w:val="001F2292"/>
    <w:rsid w:val="001F2BAB"/>
    <w:rsid w:val="001F2D9C"/>
    <w:rsid w:val="001F38DB"/>
    <w:rsid w:val="001F4191"/>
    <w:rsid w:val="001F4B25"/>
    <w:rsid w:val="001F7065"/>
    <w:rsid w:val="00204069"/>
    <w:rsid w:val="00207074"/>
    <w:rsid w:val="00210019"/>
    <w:rsid w:val="0021051A"/>
    <w:rsid w:val="002109C2"/>
    <w:rsid w:val="00211C4F"/>
    <w:rsid w:val="00214CE3"/>
    <w:rsid w:val="002155BD"/>
    <w:rsid w:val="00215DBF"/>
    <w:rsid w:val="00217C30"/>
    <w:rsid w:val="002215DF"/>
    <w:rsid w:val="002228A8"/>
    <w:rsid w:val="002239B0"/>
    <w:rsid w:val="00225FAF"/>
    <w:rsid w:val="002266BF"/>
    <w:rsid w:val="0023158A"/>
    <w:rsid w:val="00231B8E"/>
    <w:rsid w:val="00232168"/>
    <w:rsid w:val="002340EF"/>
    <w:rsid w:val="002359BA"/>
    <w:rsid w:val="0023727A"/>
    <w:rsid w:val="00237EEF"/>
    <w:rsid w:val="002417AE"/>
    <w:rsid w:val="00243176"/>
    <w:rsid w:val="002449D8"/>
    <w:rsid w:val="00247299"/>
    <w:rsid w:val="00247598"/>
    <w:rsid w:val="00247C26"/>
    <w:rsid w:val="00247E97"/>
    <w:rsid w:val="00251679"/>
    <w:rsid w:val="002523E8"/>
    <w:rsid w:val="002557B9"/>
    <w:rsid w:val="002568A3"/>
    <w:rsid w:val="0026491F"/>
    <w:rsid w:val="0027109A"/>
    <w:rsid w:val="00271E5E"/>
    <w:rsid w:val="00272537"/>
    <w:rsid w:val="0027259F"/>
    <w:rsid w:val="00274665"/>
    <w:rsid w:val="00276FD2"/>
    <w:rsid w:val="00282B6C"/>
    <w:rsid w:val="0028549A"/>
    <w:rsid w:val="00285862"/>
    <w:rsid w:val="002905AE"/>
    <w:rsid w:val="00294DB8"/>
    <w:rsid w:val="00297BB9"/>
    <w:rsid w:val="002A4D4D"/>
    <w:rsid w:val="002A562C"/>
    <w:rsid w:val="002B09D6"/>
    <w:rsid w:val="002B1182"/>
    <w:rsid w:val="002B2683"/>
    <w:rsid w:val="002B33B5"/>
    <w:rsid w:val="002B7EAE"/>
    <w:rsid w:val="002C346E"/>
    <w:rsid w:val="002C3E85"/>
    <w:rsid w:val="002C490E"/>
    <w:rsid w:val="002C7850"/>
    <w:rsid w:val="002D24C0"/>
    <w:rsid w:val="002D565E"/>
    <w:rsid w:val="002D6A62"/>
    <w:rsid w:val="002E023E"/>
    <w:rsid w:val="002E17B7"/>
    <w:rsid w:val="002E33C3"/>
    <w:rsid w:val="002E34D2"/>
    <w:rsid w:val="002E443C"/>
    <w:rsid w:val="002F215D"/>
    <w:rsid w:val="002F353E"/>
    <w:rsid w:val="002F355A"/>
    <w:rsid w:val="002F61FD"/>
    <w:rsid w:val="002F6852"/>
    <w:rsid w:val="002F6DC7"/>
    <w:rsid w:val="003000A3"/>
    <w:rsid w:val="0030041F"/>
    <w:rsid w:val="003005B2"/>
    <w:rsid w:val="003009BF"/>
    <w:rsid w:val="00301349"/>
    <w:rsid w:val="00301F17"/>
    <w:rsid w:val="0030449B"/>
    <w:rsid w:val="0030605C"/>
    <w:rsid w:val="00312F8E"/>
    <w:rsid w:val="00314BFD"/>
    <w:rsid w:val="00320764"/>
    <w:rsid w:val="00324C71"/>
    <w:rsid w:val="00326D8B"/>
    <w:rsid w:val="00327C12"/>
    <w:rsid w:val="00330173"/>
    <w:rsid w:val="00331794"/>
    <w:rsid w:val="0033227C"/>
    <w:rsid w:val="003350F8"/>
    <w:rsid w:val="003374E5"/>
    <w:rsid w:val="003377E2"/>
    <w:rsid w:val="00340057"/>
    <w:rsid w:val="00340474"/>
    <w:rsid w:val="00350762"/>
    <w:rsid w:val="003519DF"/>
    <w:rsid w:val="00351C9B"/>
    <w:rsid w:val="00352047"/>
    <w:rsid w:val="003564C3"/>
    <w:rsid w:val="003566D0"/>
    <w:rsid w:val="00356925"/>
    <w:rsid w:val="0035742F"/>
    <w:rsid w:val="00357E86"/>
    <w:rsid w:val="00357F5D"/>
    <w:rsid w:val="00361D8C"/>
    <w:rsid w:val="00363DEC"/>
    <w:rsid w:val="003669DC"/>
    <w:rsid w:val="003709E3"/>
    <w:rsid w:val="00372CEC"/>
    <w:rsid w:val="003763AE"/>
    <w:rsid w:val="0037753F"/>
    <w:rsid w:val="0038030A"/>
    <w:rsid w:val="003816BC"/>
    <w:rsid w:val="00382A4F"/>
    <w:rsid w:val="00384388"/>
    <w:rsid w:val="00385491"/>
    <w:rsid w:val="00385CB6"/>
    <w:rsid w:val="00385E2A"/>
    <w:rsid w:val="00386AF6"/>
    <w:rsid w:val="00390112"/>
    <w:rsid w:val="003933D2"/>
    <w:rsid w:val="0039368B"/>
    <w:rsid w:val="00396EFC"/>
    <w:rsid w:val="003A2C9E"/>
    <w:rsid w:val="003A2E99"/>
    <w:rsid w:val="003A31B8"/>
    <w:rsid w:val="003A3597"/>
    <w:rsid w:val="003A3B1F"/>
    <w:rsid w:val="003A6F72"/>
    <w:rsid w:val="003C4E11"/>
    <w:rsid w:val="003C68C3"/>
    <w:rsid w:val="003D0F57"/>
    <w:rsid w:val="003D23A7"/>
    <w:rsid w:val="003D3FA1"/>
    <w:rsid w:val="003D482B"/>
    <w:rsid w:val="003D6D98"/>
    <w:rsid w:val="003E06FE"/>
    <w:rsid w:val="003E2376"/>
    <w:rsid w:val="003E2D28"/>
    <w:rsid w:val="003E598C"/>
    <w:rsid w:val="003F0DCC"/>
    <w:rsid w:val="003F3726"/>
    <w:rsid w:val="003F4275"/>
    <w:rsid w:val="003F4940"/>
    <w:rsid w:val="003F64D4"/>
    <w:rsid w:val="003F719B"/>
    <w:rsid w:val="0040010E"/>
    <w:rsid w:val="00401B03"/>
    <w:rsid w:val="00402A7E"/>
    <w:rsid w:val="00402B46"/>
    <w:rsid w:val="00407E18"/>
    <w:rsid w:val="0041215D"/>
    <w:rsid w:val="0041404C"/>
    <w:rsid w:val="00415E9F"/>
    <w:rsid w:val="0042065C"/>
    <w:rsid w:val="00420DDF"/>
    <w:rsid w:val="00421B63"/>
    <w:rsid w:val="00422237"/>
    <w:rsid w:val="00425EB9"/>
    <w:rsid w:val="004275CE"/>
    <w:rsid w:val="00432680"/>
    <w:rsid w:val="00433BA2"/>
    <w:rsid w:val="004340B0"/>
    <w:rsid w:val="0043448A"/>
    <w:rsid w:val="0044078F"/>
    <w:rsid w:val="00440930"/>
    <w:rsid w:val="00440FE3"/>
    <w:rsid w:val="00441A7B"/>
    <w:rsid w:val="00443EAF"/>
    <w:rsid w:val="004447E6"/>
    <w:rsid w:val="004448B2"/>
    <w:rsid w:val="00445770"/>
    <w:rsid w:val="00445A74"/>
    <w:rsid w:val="00446BE1"/>
    <w:rsid w:val="00447674"/>
    <w:rsid w:val="00447AEC"/>
    <w:rsid w:val="00451897"/>
    <w:rsid w:val="00453280"/>
    <w:rsid w:val="004532DA"/>
    <w:rsid w:val="00456F9D"/>
    <w:rsid w:val="00457E29"/>
    <w:rsid w:val="004601B0"/>
    <w:rsid w:val="00461984"/>
    <w:rsid w:val="004627E4"/>
    <w:rsid w:val="004653C0"/>
    <w:rsid w:val="00465AA3"/>
    <w:rsid w:val="00470CBC"/>
    <w:rsid w:val="004738A7"/>
    <w:rsid w:val="004770FC"/>
    <w:rsid w:val="00481258"/>
    <w:rsid w:val="00482BE8"/>
    <w:rsid w:val="0048470B"/>
    <w:rsid w:val="00485C36"/>
    <w:rsid w:val="00487E13"/>
    <w:rsid w:val="00490042"/>
    <w:rsid w:val="004913EB"/>
    <w:rsid w:val="004953D9"/>
    <w:rsid w:val="004A0D37"/>
    <w:rsid w:val="004A12EC"/>
    <w:rsid w:val="004A1E0D"/>
    <w:rsid w:val="004A42FC"/>
    <w:rsid w:val="004A4495"/>
    <w:rsid w:val="004A568E"/>
    <w:rsid w:val="004A65AD"/>
    <w:rsid w:val="004B0696"/>
    <w:rsid w:val="004B147E"/>
    <w:rsid w:val="004B3FA3"/>
    <w:rsid w:val="004B5EF7"/>
    <w:rsid w:val="004C0392"/>
    <w:rsid w:val="004C25BD"/>
    <w:rsid w:val="004C48C1"/>
    <w:rsid w:val="004C570A"/>
    <w:rsid w:val="004D4097"/>
    <w:rsid w:val="004D41CA"/>
    <w:rsid w:val="004D6ABF"/>
    <w:rsid w:val="004D6DB9"/>
    <w:rsid w:val="004D73E0"/>
    <w:rsid w:val="004D775E"/>
    <w:rsid w:val="004D7CED"/>
    <w:rsid w:val="004E19EF"/>
    <w:rsid w:val="004E1F08"/>
    <w:rsid w:val="004E2A2A"/>
    <w:rsid w:val="004E316B"/>
    <w:rsid w:val="004E55EE"/>
    <w:rsid w:val="004E5B09"/>
    <w:rsid w:val="004E6EBB"/>
    <w:rsid w:val="004E7447"/>
    <w:rsid w:val="004F003E"/>
    <w:rsid w:val="004F4279"/>
    <w:rsid w:val="004F49DC"/>
    <w:rsid w:val="004F5A14"/>
    <w:rsid w:val="004F66AF"/>
    <w:rsid w:val="005001AD"/>
    <w:rsid w:val="00500909"/>
    <w:rsid w:val="00502392"/>
    <w:rsid w:val="0050517A"/>
    <w:rsid w:val="0050581F"/>
    <w:rsid w:val="00511D3E"/>
    <w:rsid w:val="00514876"/>
    <w:rsid w:val="00520936"/>
    <w:rsid w:val="0052164C"/>
    <w:rsid w:val="005223A0"/>
    <w:rsid w:val="00524878"/>
    <w:rsid w:val="00526441"/>
    <w:rsid w:val="00532954"/>
    <w:rsid w:val="00540B3D"/>
    <w:rsid w:val="00541918"/>
    <w:rsid w:val="0054261E"/>
    <w:rsid w:val="00542E6E"/>
    <w:rsid w:val="0054366D"/>
    <w:rsid w:val="00545686"/>
    <w:rsid w:val="005458C7"/>
    <w:rsid w:val="00546623"/>
    <w:rsid w:val="00546D48"/>
    <w:rsid w:val="005522B5"/>
    <w:rsid w:val="00554896"/>
    <w:rsid w:val="00555C7D"/>
    <w:rsid w:val="0056102A"/>
    <w:rsid w:val="00563A5A"/>
    <w:rsid w:val="00563AB7"/>
    <w:rsid w:val="005660C0"/>
    <w:rsid w:val="00567432"/>
    <w:rsid w:val="00567F82"/>
    <w:rsid w:val="00570CAD"/>
    <w:rsid w:val="00573200"/>
    <w:rsid w:val="005753FB"/>
    <w:rsid w:val="0057653C"/>
    <w:rsid w:val="00576815"/>
    <w:rsid w:val="0057716D"/>
    <w:rsid w:val="00580028"/>
    <w:rsid w:val="00585957"/>
    <w:rsid w:val="005874D0"/>
    <w:rsid w:val="005875F3"/>
    <w:rsid w:val="00590E3C"/>
    <w:rsid w:val="005916DA"/>
    <w:rsid w:val="0059547A"/>
    <w:rsid w:val="00595F66"/>
    <w:rsid w:val="00597482"/>
    <w:rsid w:val="00597EF5"/>
    <w:rsid w:val="005A01FF"/>
    <w:rsid w:val="005A27E8"/>
    <w:rsid w:val="005A3325"/>
    <w:rsid w:val="005A42C1"/>
    <w:rsid w:val="005A5B14"/>
    <w:rsid w:val="005A5C05"/>
    <w:rsid w:val="005A6E57"/>
    <w:rsid w:val="005A7128"/>
    <w:rsid w:val="005B0666"/>
    <w:rsid w:val="005B1D35"/>
    <w:rsid w:val="005B3F0A"/>
    <w:rsid w:val="005B445A"/>
    <w:rsid w:val="005B4A0B"/>
    <w:rsid w:val="005B6158"/>
    <w:rsid w:val="005C24E6"/>
    <w:rsid w:val="005D2A18"/>
    <w:rsid w:val="005D5009"/>
    <w:rsid w:val="005D5F25"/>
    <w:rsid w:val="005D6048"/>
    <w:rsid w:val="005D6AE6"/>
    <w:rsid w:val="005D72C2"/>
    <w:rsid w:val="005D7D86"/>
    <w:rsid w:val="005E2416"/>
    <w:rsid w:val="005E3F7F"/>
    <w:rsid w:val="005E675A"/>
    <w:rsid w:val="005E76E1"/>
    <w:rsid w:val="005F1A5D"/>
    <w:rsid w:val="005F3420"/>
    <w:rsid w:val="005F4B5C"/>
    <w:rsid w:val="00600039"/>
    <w:rsid w:val="006002D8"/>
    <w:rsid w:val="006014F3"/>
    <w:rsid w:val="0060170B"/>
    <w:rsid w:val="006020CD"/>
    <w:rsid w:val="006048E0"/>
    <w:rsid w:val="00605D79"/>
    <w:rsid w:val="00607BA4"/>
    <w:rsid w:val="0061238B"/>
    <w:rsid w:val="006134C9"/>
    <w:rsid w:val="00614488"/>
    <w:rsid w:val="00623913"/>
    <w:rsid w:val="00624C0F"/>
    <w:rsid w:val="0062659D"/>
    <w:rsid w:val="006316B2"/>
    <w:rsid w:val="006317AC"/>
    <w:rsid w:val="006338DE"/>
    <w:rsid w:val="00633ABE"/>
    <w:rsid w:val="006345A3"/>
    <w:rsid w:val="00634756"/>
    <w:rsid w:val="00637E2B"/>
    <w:rsid w:val="00643FAD"/>
    <w:rsid w:val="00646C12"/>
    <w:rsid w:val="00646F5C"/>
    <w:rsid w:val="00653CAA"/>
    <w:rsid w:val="00654582"/>
    <w:rsid w:val="00654788"/>
    <w:rsid w:val="006553CE"/>
    <w:rsid w:val="0066247D"/>
    <w:rsid w:val="0066328D"/>
    <w:rsid w:val="00666E1A"/>
    <w:rsid w:val="00671B99"/>
    <w:rsid w:val="00671D5C"/>
    <w:rsid w:val="00672326"/>
    <w:rsid w:val="0067287C"/>
    <w:rsid w:val="006732A7"/>
    <w:rsid w:val="00680863"/>
    <w:rsid w:val="00680F25"/>
    <w:rsid w:val="00681080"/>
    <w:rsid w:val="00682EF2"/>
    <w:rsid w:val="006831EA"/>
    <w:rsid w:val="006849E5"/>
    <w:rsid w:val="00687278"/>
    <w:rsid w:val="006929B2"/>
    <w:rsid w:val="006947C8"/>
    <w:rsid w:val="00696AAD"/>
    <w:rsid w:val="006A38B9"/>
    <w:rsid w:val="006A4876"/>
    <w:rsid w:val="006A62CE"/>
    <w:rsid w:val="006B2D21"/>
    <w:rsid w:val="006B7A15"/>
    <w:rsid w:val="006C109C"/>
    <w:rsid w:val="006C120F"/>
    <w:rsid w:val="006C24FF"/>
    <w:rsid w:val="006C4526"/>
    <w:rsid w:val="006C7B04"/>
    <w:rsid w:val="006C7B85"/>
    <w:rsid w:val="006D0CB9"/>
    <w:rsid w:val="006D4227"/>
    <w:rsid w:val="006D646E"/>
    <w:rsid w:val="006E0D2C"/>
    <w:rsid w:val="006E4D09"/>
    <w:rsid w:val="006E72F8"/>
    <w:rsid w:val="006E7E57"/>
    <w:rsid w:val="006F1135"/>
    <w:rsid w:val="006F309C"/>
    <w:rsid w:val="006F3B5F"/>
    <w:rsid w:val="006F6F7A"/>
    <w:rsid w:val="00702D3D"/>
    <w:rsid w:val="007034F7"/>
    <w:rsid w:val="00710043"/>
    <w:rsid w:val="007156FE"/>
    <w:rsid w:val="00720298"/>
    <w:rsid w:val="007242FA"/>
    <w:rsid w:val="00724397"/>
    <w:rsid w:val="00727BFA"/>
    <w:rsid w:val="00731D60"/>
    <w:rsid w:val="00737AF3"/>
    <w:rsid w:val="007405DB"/>
    <w:rsid w:val="00741500"/>
    <w:rsid w:val="00741565"/>
    <w:rsid w:val="0074286C"/>
    <w:rsid w:val="0074395D"/>
    <w:rsid w:val="00744158"/>
    <w:rsid w:val="00745A63"/>
    <w:rsid w:val="00747847"/>
    <w:rsid w:val="0075053C"/>
    <w:rsid w:val="00752184"/>
    <w:rsid w:val="00752FA2"/>
    <w:rsid w:val="007551FA"/>
    <w:rsid w:val="00755683"/>
    <w:rsid w:val="00756F29"/>
    <w:rsid w:val="007623C4"/>
    <w:rsid w:val="00766C50"/>
    <w:rsid w:val="00771184"/>
    <w:rsid w:val="00771F5E"/>
    <w:rsid w:val="007726FD"/>
    <w:rsid w:val="00772A05"/>
    <w:rsid w:val="00772C10"/>
    <w:rsid w:val="00772E5A"/>
    <w:rsid w:val="0077322E"/>
    <w:rsid w:val="00774B87"/>
    <w:rsid w:val="0077730F"/>
    <w:rsid w:val="00786013"/>
    <w:rsid w:val="0078664D"/>
    <w:rsid w:val="007920B0"/>
    <w:rsid w:val="007A1623"/>
    <w:rsid w:val="007A17F5"/>
    <w:rsid w:val="007A7618"/>
    <w:rsid w:val="007B1BB8"/>
    <w:rsid w:val="007B2A5D"/>
    <w:rsid w:val="007B3AA3"/>
    <w:rsid w:val="007B3B4C"/>
    <w:rsid w:val="007B69E4"/>
    <w:rsid w:val="007B6B74"/>
    <w:rsid w:val="007B7948"/>
    <w:rsid w:val="007C1495"/>
    <w:rsid w:val="007C1C4A"/>
    <w:rsid w:val="007C3083"/>
    <w:rsid w:val="007C47A1"/>
    <w:rsid w:val="007C5AAD"/>
    <w:rsid w:val="007D0F67"/>
    <w:rsid w:val="007D1FE5"/>
    <w:rsid w:val="007D2B6D"/>
    <w:rsid w:val="007D4540"/>
    <w:rsid w:val="007D78FC"/>
    <w:rsid w:val="007D7AE9"/>
    <w:rsid w:val="007E0069"/>
    <w:rsid w:val="007E0B11"/>
    <w:rsid w:val="007E4C2E"/>
    <w:rsid w:val="007E7B09"/>
    <w:rsid w:val="007F0C0E"/>
    <w:rsid w:val="007F1418"/>
    <w:rsid w:val="007F449B"/>
    <w:rsid w:val="007F5FEC"/>
    <w:rsid w:val="00800120"/>
    <w:rsid w:val="00802AC7"/>
    <w:rsid w:val="00804AC3"/>
    <w:rsid w:val="008078F5"/>
    <w:rsid w:val="00810146"/>
    <w:rsid w:val="00811FBE"/>
    <w:rsid w:val="0081342D"/>
    <w:rsid w:val="00814B0B"/>
    <w:rsid w:val="0081613E"/>
    <w:rsid w:val="00816C49"/>
    <w:rsid w:val="00820FF0"/>
    <w:rsid w:val="0082146B"/>
    <w:rsid w:val="0082167B"/>
    <w:rsid w:val="008242AC"/>
    <w:rsid w:val="008262E5"/>
    <w:rsid w:val="00837DAD"/>
    <w:rsid w:val="00840DE6"/>
    <w:rsid w:val="00842C41"/>
    <w:rsid w:val="00844781"/>
    <w:rsid w:val="008466FF"/>
    <w:rsid w:val="00847D91"/>
    <w:rsid w:val="00852EB7"/>
    <w:rsid w:val="00853F36"/>
    <w:rsid w:val="008614EF"/>
    <w:rsid w:val="00861B1B"/>
    <w:rsid w:val="00861D61"/>
    <w:rsid w:val="008632EF"/>
    <w:rsid w:val="0086484A"/>
    <w:rsid w:val="00867120"/>
    <w:rsid w:val="00867304"/>
    <w:rsid w:val="00867F72"/>
    <w:rsid w:val="008724FE"/>
    <w:rsid w:val="008758E3"/>
    <w:rsid w:val="0088132B"/>
    <w:rsid w:val="008905BB"/>
    <w:rsid w:val="00891FDC"/>
    <w:rsid w:val="00894FF5"/>
    <w:rsid w:val="00895DD5"/>
    <w:rsid w:val="00896529"/>
    <w:rsid w:val="008965EF"/>
    <w:rsid w:val="00896853"/>
    <w:rsid w:val="00897DB0"/>
    <w:rsid w:val="008A0CAF"/>
    <w:rsid w:val="008A0E08"/>
    <w:rsid w:val="008A1034"/>
    <w:rsid w:val="008A194C"/>
    <w:rsid w:val="008A1981"/>
    <w:rsid w:val="008A1A5A"/>
    <w:rsid w:val="008A23B7"/>
    <w:rsid w:val="008A55D4"/>
    <w:rsid w:val="008B2A48"/>
    <w:rsid w:val="008B4569"/>
    <w:rsid w:val="008B617B"/>
    <w:rsid w:val="008B618B"/>
    <w:rsid w:val="008B61BD"/>
    <w:rsid w:val="008C3CB4"/>
    <w:rsid w:val="008C5359"/>
    <w:rsid w:val="008D0DC5"/>
    <w:rsid w:val="008D4B56"/>
    <w:rsid w:val="008D7F28"/>
    <w:rsid w:val="008E0F52"/>
    <w:rsid w:val="008E1609"/>
    <w:rsid w:val="008E21C8"/>
    <w:rsid w:val="008E2602"/>
    <w:rsid w:val="008E2AD8"/>
    <w:rsid w:val="008E2FB3"/>
    <w:rsid w:val="008E462F"/>
    <w:rsid w:val="008E586E"/>
    <w:rsid w:val="00901FF4"/>
    <w:rsid w:val="009042F2"/>
    <w:rsid w:val="009073E6"/>
    <w:rsid w:val="00910330"/>
    <w:rsid w:val="00910A4C"/>
    <w:rsid w:val="00912196"/>
    <w:rsid w:val="0091454A"/>
    <w:rsid w:val="00916123"/>
    <w:rsid w:val="009239E6"/>
    <w:rsid w:val="00923C72"/>
    <w:rsid w:val="00924F04"/>
    <w:rsid w:val="00925709"/>
    <w:rsid w:val="00926E91"/>
    <w:rsid w:val="00926FBC"/>
    <w:rsid w:val="009272C0"/>
    <w:rsid w:val="0093160C"/>
    <w:rsid w:val="00931C67"/>
    <w:rsid w:val="0093389A"/>
    <w:rsid w:val="00933CDA"/>
    <w:rsid w:val="009358A5"/>
    <w:rsid w:val="00936AB7"/>
    <w:rsid w:val="00941B73"/>
    <w:rsid w:val="0094284B"/>
    <w:rsid w:val="00944661"/>
    <w:rsid w:val="0094563A"/>
    <w:rsid w:val="00946A47"/>
    <w:rsid w:val="00947D23"/>
    <w:rsid w:val="009515E1"/>
    <w:rsid w:val="00951E68"/>
    <w:rsid w:val="009561A8"/>
    <w:rsid w:val="00960193"/>
    <w:rsid w:val="0096082B"/>
    <w:rsid w:val="009611AD"/>
    <w:rsid w:val="009633E8"/>
    <w:rsid w:val="009637F7"/>
    <w:rsid w:val="00977B8A"/>
    <w:rsid w:val="00981703"/>
    <w:rsid w:val="00982314"/>
    <w:rsid w:val="00982AFE"/>
    <w:rsid w:val="009855F6"/>
    <w:rsid w:val="00990B15"/>
    <w:rsid w:val="00991D3A"/>
    <w:rsid w:val="00993A9F"/>
    <w:rsid w:val="00993D6B"/>
    <w:rsid w:val="00994C8F"/>
    <w:rsid w:val="00994DBC"/>
    <w:rsid w:val="009971B1"/>
    <w:rsid w:val="00997D2A"/>
    <w:rsid w:val="009A1416"/>
    <w:rsid w:val="009A5624"/>
    <w:rsid w:val="009B18B9"/>
    <w:rsid w:val="009B30C9"/>
    <w:rsid w:val="009B3B2E"/>
    <w:rsid w:val="009B410E"/>
    <w:rsid w:val="009C2900"/>
    <w:rsid w:val="009C308A"/>
    <w:rsid w:val="009C3C2D"/>
    <w:rsid w:val="009C564E"/>
    <w:rsid w:val="009C596D"/>
    <w:rsid w:val="009D2B99"/>
    <w:rsid w:val="009D6D5E"/>
    <w:rsid w:val="009E0900"/>
    <w:rsid w:val="009E0D46"/>
    <w:rsid w:val="009E1DC7"/>
    <w:rsid w:val="009E20EC"/>
    <w:rsid w:val="009E2586"/>
    <w:rsid w:val="009E3261"/>
    <w:rsid w:val="009E4BE1"/>
    <w:rsid w:val="009E5CC7"/>
    <w:rsid w:val="009F037B"/>
    <w:rsid w:val="009F2028"/>
    <w:rsid w:val="009F2D24"/>
    <w:rsid w:val="009F641D"/>
    <w:rsid w:val="009F6C52"/>
    <w:rsid w:val="00A05655"/>
    <w:rsid w:val="00A05837"/>
    <w:rsid w:val="00A06DEC"/>
    <w:rsid w:val="00A16FC3"/>
    <w:rsid w:val="00A222AE"/>
    <w:rsid w:val="00A3114D"/>
    <w:rsid w:val="00A32E92"/>
    <w:rsid w:val="00A3386E"/>
    <w:rsid w:val="00A42333"/>
    <w:rsid w:val="00A42833"/>
    <w:rsid w:val="00A4613B"/>
    <w:rsid w:val="00A46475"/>
    <w:rsid w:val="00A52A39"/>
    <w:rsid w:val="00A52DAE"/>
    <w:rsid w:val="00A548C2"/>
    <w:rsid w:val="00A607F6"/>
    <w:rsid w:val="00A612C0"/>
    <w:rsid w:val="00A61770"/>
    <w:rsid w:val="00A66CE6"/>
    <w:rsid w:val="00A67895"/>
    <w:rsid w:val="00A70F9A"/>
    <w:rsid w:val="00A71EBD"/>
    <w:rsid w:val="00A76ADA"/>
    <w:rsid w:val="00A77C33"/>
    <w:rsid w:val="00A80AFA"/>
    <w:rsid w:val="00A81B99"/>
    <w:rsid w:val="00A82C32"/>
    <w:rsid w:val="00A85429"/>
    <w:rsid w:val="00A85B05"/>
    <w:rsid w:val="00A87036"/>
    <w:rsid w:val="00A91624"/>
    <w:rsid w:val="00A928F8"/>
    <w:rsid w:val="00A92BFC"/>
    <w:rsid w:val="00A92EBC"/>
    <w:rsid w:val="00A93F7F"/>
    <w:rsid w:val="00A951DA"/>
    <w:rsid w:val="00A96878"/>
    <w:rsid w:val="00AA341A"/>
    <w:rsid w:val="00AA4876"/>
    <w:rsid w:val="00AB0230"/>
    <w:rsid w:val="00AB1184"/>
    <w:rsid w:val="00AB13C4"/>
    <w:rsid w:val="00AB41D2"/>
    <w:rsid w:val="00AB528D"/>
    <w:rsid w:val="00AB6766"/>
    <w:rsid w:val="00AC0D09"/>
    <w:rsid w:val="00AC3466"/>
    <w:rsid w:val="00AC3BCC"/>
    <w:rsid w:val="00AC454B"/>
    <w:rsid w:val="00AC5DBD"/>
    <w:rsid w:val="00AC5E13"/>
    <w:rsid w:val="00AC6061"/>
    <w:rsid w:val="00AC67DF"/>
    <w:rsid w:val="00AC6F4B"/>
    <w:rsid w:val="00AC7656"/>
    <w:rsid w:val="00AD22F1"/>
    <w:rsid w:val="00AD6AB9"/>
    <w:rsid w:val="00AE1FEE"/>
    <w:rsid w:val="00AE287D"/>
    <w:rsid w:val="00AE36B4"/>
    <w:rsid w:val="00AE37ED"/>
    <w:rsid w:val="00AF0EC1"/>
    <w:rsid w:val="00AF1533"/>
    <w:rsid w:val="00AF535D"/>
    <w:rsid w:val="00AF6256"/>
    <w:rsid w:val="00AF70AF"/>
    <w:rsid w:val="00B009B8"/>
    <w:rsid w:val="00B02A75"/>
    <w:rsid w:val="00B04940"/>
    <w:rsid w:val="00B054C4"/>
    <w:rsid w:val="00B063DB"/>
    <w:rsid w:val="00B0725A"/>
    <w:rsid w:val="00B11B8D"/>
    <w:rsid w:val="00B13B3B"/>
    <w:rsid w:val="00B1594F"/>
    <w:rsid w:val="00B15EA2"/>
    <w:rsid w:val="00B169DE"/>
    <w:rsid w:val="00B21D38"/>
    <w:rsid w:val="00B21DA5"/>
    <w:rsid w:val="00B23C20"/>
    <w:rsid w:val="00B23F44"/>
    <w:rsid w:val="00B30124"/>
    <w:rsid w:val="00B30D4C"/>
    <w:rsid w:val="00B31ADE"/>
    <w:rsid w:val="00B32AA5"/>
    <w:rsid w:val="00B33E26"/>
    <w:rsid w:val="00B34A25"/>
    <w:rsid w:val="00B35A30"/>
    <w:rsid w:val="00B42C93"/>
    <w:rsid w:val="00B44D9A"/>
    <w:rsid w:val="00B5146D"/>
    <w:rsid w:val="00B6270D"/>
    <w:rsid w:val="00B6495F"/>
    <w:rsid w:val="00B6688F"/>
    <w:rsid w:val="00B700E4"/>
    <w:rsid w:val="00B718BF"/>
    <w:rsid w:val="00B733DD"/>
    <w:rsid w:val="00B736EA"/>
    <w:rsid w:val="00B74EDC"/>
    <w:rsid w:val="00B7516E"/>
    <w:rsid w:val="00B76A6A"/>
    <w:rsid w:val="00B80620"/>
    <w:rsid w:val="00B80628"/>
    <w:rsid w:val="00B84C34"/>
    <w:rsid w:val="00B8563E"/>
    <w:rsid w:val="00B872C0"/>
    <w:rsid w:val="00B91156"/>
    <w:rsid w:val="00B92402"/>
    <w:rsid w:val="00B92546"/>
    <w:rsid w:val="00B942D3"/>
    <w:rsid w:val="00B9485A"/>
    <w:rsid w:val="00B9508A"/>
    <w:rsid w:val="00B9521E"/>
    <w:rsid w:val="00B955E2"/>
    <w:rsid w:val="00B9582D"/>
    <w:rsid w:val="00BA0D0E"/>
    <w:rsid w:val="00BA1450"/>
    <w:rsid w:val="00BA16AE"/>
    <w:rsid w:val="00BA35B3"/>
    <w:rsid w:val="00BA440C"/>
    <w:rsid w:val="00BA6EEC"/>
    <w:rsid w:val="00BC0882"/>
    <w:rsid w:val="00BC1717"/>
    <w:rsid w:val="00BC1B74"/>
    <w:rsid w:val="00BC2641"/>
    <w:rsid w:val="00BC2DBB"/>
    <w:rsid w:val="00BC7280"/>
    <w:rsid w:val="00BC751D"/>
    <w:rsid w:val="00BD04F8"/>
    <w:rsid w:val="00BD20A5"/>
    <w:rsid w:val="00BD274C"/>
    <w:rsid w:val="00BD6219"/>
    <w:rsid w:val="00BD638F"/>
    <w:rsid w:val="00BD7C17"/>
    <w:rsid w:val="00BE0AED"/>
    <w:rsid w:val="00BE4203"/>
    <w:rsid w:val="00BE4587"/>
    <w:rsid w:val="00BE49BD"/>
    <w:rsid w:val="00BE5BB8"/>
    <w:rsid w:val="00BE7338"/>
    <w:rsid w:val="00BE735A"/>
    <w:rsid w:val="00BE74D0"/>
    <w:rsid w:val="00BF0EC7"/>
    <w:rsid w:val="00BF4FAF"/>
    <w:rsid w:val="00BF73E8"/>
    <w:rsid w:val="00C02455"/>
    <w:rsid w:val="00C03B8F"/>
    <w:rsid w:val="00C05AF0"/>
    <w:rsid w:val="00C05C1F"/>
    <w:rsid w:val="00C06A06"/>
    <w:rsid w:val="00C10C1A"/>
    <w:rsid w:val="00C1656F"/>
    <w:rsid w:val="00C226E2"/>
    <w:rsid w:val="00C2451F"/>
    <w:rsid w:val="00C24598"/>
    <w:rsid w:val="00C262B0"/>
    <w:rsid w:val="00C268C2"/>
    <w:rsid w:val="00C32117"/>
    <w:rsid w:val="00C33F17"/>
    <w:rsid w:val="00C3507D"/>
    <w:rsid w:val="00C35D03"/>
    <w:rsid w:val="00C35E94"/>
    <w:rsid w:val="00C378CA"/>
    <w:rsid w:val="00C41DC3"/>
    <w:rsid w:val="00C43E47"/>
    <w:rsid w:val="00C46417"/>
    <w:rsid w:val="00C46513"/>
    <w:rsid w:val="00C4698B"/>
    <w:rsid w:val="00C5024A"/>
    <w:rsid w:val="00C502CF"/>
    <w:rsid w:val="00C51D8C"/>
    <w:rsid w:val="00C521F2"/>
    <w:rsid w:val="00C5296D"/>
    <w:rsid w:val="00C5390F"/>
    <w:rsid w:val="00C56588"/>
    <w:rsid w:val="00C56BB3"/>
    <w:rsid w:val="00C57708"/>
    <w:rsid w:val="00C6121B"/>
    <w:rsid w:val="00C61A20"/>
    <w:rsid w:val="00C62BF8"/>
    <w:rsid w:val="00C6453F"/>
    <w:rsid w:val="00C64A0C"/>
    <w:rsid w:val="00C6560F"/>
    <w:rsid w:val="00C65653"/>
    <w:rsid w:val="00C66462"/>
    <w:rsid w:val="00C67404"/>
    <w:rsid w:val="00C72C2F"/>
    <w:rsid w:val="00C73BC4"/>
    <w:rsid w:val="00C75CCD"/>
    <w:rsid w:val="00C760E0"/>
    <w:rsid w:val="00C7711E"/>
    <w:rsid w:val="00C77B75"/>
    <w:rsid w:val="00C8157C"/>
    <w:rsid w:val="00C81665"/>
    <w:rsid w:val="00C82546"/>
    <w:rsid w:val="00C829A1"/>
    <w:rsid w:val="00C82AAE"/>
    <w:rsid w:val="00C86231"/>
    <w:rsid w:val="00C87206"/>
    <w:rsid w:val="00C878AB"/>
    <w:rsid w:val="00C90C7A"/>
    <w:rsid w:val="00C93995"/>
    <w:rsid w:val="00C94052"/>
    <w:rsid w:val="00C942D3"/>
    <w:rsid w:val="00C94604"/>
    <w:rsid w:val="00C96C2B"/>
    <w:rsid w:val="00C97A93"/>
    <w:rsid w:val="00C97E6F"/>
    <w:rsid w:val="00CA4356"/>
    <w:rsid w:val="00CB3009"/>
    <w:rsid w:val="00CB4D4F"/>
    <w:rsid w:val="00CB652D"/>
    <w:rsid w:val="00CC1437"/>
    <w:rsid w:val="00CC1A32"/>
    <w:rsid w:val="00CC401C"/>
    <w:rsid w:val="00CC5B02"/>
    <w:rsid w:val="00CC6927"/>
    <w:rsid w:val="00CD172A"/>
    <w:rsid w:val="00CD3071"/>
    <w:rsid w:val="00CD46D8"/>
    <w:rsid w:val="00CD5003"/>
    <w:rsid w:val="00CD5755"/>
    <w:rsid w:val="00CD62EE"/>
    <w:rsid w:val="00CE01F6"/>
    <w:rsid w:val="00CE0861"/>
    <w:rsid w:val="00CE0FCE"/>
    <w:rsid w:val="00CE2BBB"/>
    <w:rsid w:val="00CE4BEF"/>
    <w:rsid w:val="00CE50AC"/>
    <w:rsid w:val="00CE53EC"/>
    <w:rsid w:val="00CE5752"/>
    <w:rsid w:val="00CF1773"/>
    <w:rsid w:val="00CF2B30"/>
    <w:rsid w:val="00CF2E0D"/>
    <w:rsid w:val="00CF336E"/>
    <w:rsid w:val="00CF664E"/>
    <w:rsid w:val="00D00028"/>
    <w:rsid w:val="00D00B95"/>
    <w:rsid w:val="00D013C0"/>
    <w:rsid w:val="00D013C3"/>
    <w:rsid w:val="00D04DF7"/>
    <w:rsid w:val="00D04FC5"/>
    <w:rsid w:val="00D06569"/>
    <w:rsid w:val="00D10B09"/>
    <w:rsid w:val="00D11C37"/>
    <w:rsid w:val="00D11D20"/>
    <w:rsid w:val="00D177D5"/>
    <w:rsid w:val="00D20258"/>
    <w:rsid w:val="00D20990"/>
    <w:rsid w:val="00D23074"/>
    <w:rsid w:val="00D24BB8"/>
    <w:rsid w:val="00D30C6D"/>
    <w:rsid w:val="00D31859"/>
    <w:rsid w:val="00D31927"/>
    <w:rsid w:val="00D321BD"/>
    <w:rsid w:val="00D35752"/>
    <w:rsid w:val="00D36124"/>
    <w:rsid w:val="00D36411"/>
    <w:rsid w:val="00D36593"/>
    <w:rsid w:val="00D37810"/>
    <w:rsid w:val="00D436D5"/>
    <w:rsid w:val="00D4578A"/>
    <w:rsid w:val="00D472D7"/>
    <w:rsid w:val="00D51999"/>
    <w:rsid w:val="00D51C97"/>
    <w:rsid w:val="00D53DEA"/>
    <w:rsid w:val="00D54C21"/>
    <w:rsid w:val="00D552BF"/>
    <w:rsid w:val="00D55BA3"/>
    <w:rsid w:val="00D5700F"/>
    <w:rsid w:val="00D572E5"/>
    <w:rsid w:val="00D6340F"/>
    <w:rsid w:val="00D63D63"/>
    <w:rsid w:val="00D64AA0"/>
    <w:rsid w:val="00D662E5"/>
    <w:rsid w:val="00D66AC5"/>
    <w:rsid w:val="00D67541"/>
    <w:rsid w:val="00D7005C"/>
    <w:rsid w:val="00D73B4F"/>
    <w:rsid w:val="00D7468A"/>
    <w:rsid w:val="00D752D6"/>
    <w:rsid w:val="00D80B7A"/>
    <w:rsid w:val="00D8210E"/>
    <w:rsid w:val="00D839B9"/>
    <w:rsid w:val="00D83CB5"/>
    <w:rsid w:val="00DA1A39"/>
    <w:rsid w:val="00DA3F26"/>
    <w:rsid w:val="00DA5E9D"/>
    <w:rsid w:val="00DA6D44"/>
    <w:rsid w:val="00DB1536"/>
    <w:rsid w:val="00DB22F8"/>
    <w:rsid w:val="00DB23A9"/>
    <w:rsid w:val="00DB31A7"/>
    <w:rsid w:val="00DB5801"/>
    <w:rsid w:val="00DB63F4"/>
    <w:rsid w:val="00DB65C0"/>
    <w:rsid w:val="00DB7B8A"/>
    <w:rsid w:val="00DB7D2F"/>
    <w:rsid w:val="00DC29C9"/>
    <w:rsid w:val="00DC413E"/>
    <w:rsid w:val="00DC436B"/>
    <w:rsid w:val="00DC5500"/>
    <w:rsid w:val="00DC6214"/>
    <w:rsid w:val="00DC6430"/>
    <w:rsid w:val="00DC68E4"/>
    <w:rsid w:val="00DC78B7"/>
    <w:rsid w:val="00DD1BB7"/>
    <w:rsid w:val="00DD2F4E"/>
    <w:rsid w:val="00DD6118"/>
    <w:rsid w:val="00DD64EF"/>
    <w:rsid w:val="00DD7010"/>
    <w:rsid w:val="00DE00B7"/>
    <w:rsid w:val="00DE197E"/>
    <w:rsid w:val="00DE202F"/>
    <w:rsid w:val="00DE21D8"/>
    <w:rsid w:val="00DE5B11"/>
    <w:rsid w:val="00DE6C4D"/>
    <w:rsid w:val="00DF1066"/>
    <w:rsid w:val="00DF3228"/>
    <w:rsid w:val="00DF32C3"/>
    <w:rsid w:val="00DF3F62"/>
    <w:rsid w:val="00DF4112"/>
    <w:rsid w:val="00DF5A56"/>
    <w:rsid w:val="00E001BD"/>
    <w:rsid w:val="00E03151"/>
    <w:rsid w:val="00E04479"/>
    <w:rsid w:val="00E105CF"/>
    <w:rsid w:val="00E10E2C"/>
    <w:rsid w:val="00E16DAB"/>
    <w:rsid w:val="00E16F17"/>
    <w:rsid w:val="00E209AB"/>
    <w:rsid w:val="00E30487"/>
    <w:rsid w:val="00E30E75"/>
    <w:rsid w:val="00E310DF"/>
    <w:rsid w:val="00E31A74"/>
    <w:rsid w:val="00E31D0C"/>
    <w:rsid w:val="00E367CC"/>
    <w:rsid w:val="00E36800"/>
    <w:rsid w:val="00E3775D"/>
    <w:rsid w:val="00E40458"/>
    <w:rsid w:val="00E448DA"/>
    <w:rsid w:val="00E51336"/>
    <w:rsid w:val="00E51C2D"/>
    <w:rsid w:val="00E51DC2"/>
    <w:rsid w:val="00E54CC1"/>
    <w:rsid w:val="00E56CA6"/>
    <w:rsid w:val="00E5775A"/>
    <w:rsid w:val="00E60F57"/>
    <w:rsid w:val="00E6355B"/>
    <w:rsid w:val="00E646B0"/>
    <w:rsid w:val="00E66454"/>
    <w:rsid w:val="00E674E0"/>
    <w:rsid w:val="00E70C68"/>
    <w:rsid w:val="00E72F32"/>
    <w:rsid w:val="00E76E9C"/>
    <w:rsid w:val="00E82E2A"/>
    <w:rsid w:val="00E834B0"/>
    <w:rsid w:val="00E84820"/>
    <w:rsid w:val="00E86146"/>
    <w:rsid w:val="00E872F6"/>
    <w:rsid w:val="00E904BC"/>
    <w:rsid w:val="00E92A4B"/>
    <w:rsid w:val="00E96D70"/>
    <w:rsid w:val="00E97CA0"/>
    <w:rsid w:val="00EA1563"/>
    <w:rsid w:val="00EA1763"/>
    <w:rsid w:val="00EA4130"/>
    <w:rsid w:val="00EA573B"/>
    <w:rsid w:val="00EA5A34"/>
    <w:rsid w:val="00EA6099"/>
    <w:rsid w:val="00EA648C"/>
    <w:rsid w:val="00EB0EBB"/>
    <w:rsid w:val="00EC0168"/>
    <w:rsid w:val="00ED01E9"/>
    <w:rsid w:val="00ED12F0"/>
    <w:rsid w:val="00ED2008"/>
    <w:rsid w:val="00ED2B86"/>
    <w:rsid w:val="00ED3859"/>
    <w:rsid w:val="00ED4024"/>
    <w:rsid w:val="00ED46B9"/>
    <w:rsid w:val="00EE0F17"/>
    <w:rsid w:val="00EE2273"/>
    <w:rsid w:val="00EE254B"/>
    <w:rsid w:val="00EE7230"/>
    <w:rsid w:val="00EF1336"/>
    <w:rsid w:val="00EF167D"/>
    <w:rsid w:val="00EF180D"/>
    <w:rsid w:val="00EF568A"/>
    <w:rsid w:val="00EF762E"/>
    <w:rsid w:val="00F007A8"/>
    <w:rsid w:val="00F00B8B"/>
    <w:rsid w:val="00F0596A"/>
    <w:rsid w:val="00F06EFE"/>
    <w:rsid w:val="00F13E8A"/>
    <w:rsid w:val="00F15FFF"/>
    <w:rsid w:val="00F16B60"/>
    <w:rsid w:val="00F16C3A"/>
    <w:rsid w:val="00F16F2F"/>
    <w:rsid w:val="00F17750"/>
    <w:rsid w:val="00F2352B"/>
    <w:rsid w:val="00F27232"/>
    <w:rsid w:val="00F3359A"/>
    <w:rsid w:val="00F33B7C"/>
    <w:rsid w:val="00F35A70"/>
    <w:rsid w:val="00F37D0A"/>
    <w:rsid w:val="00F432C4"/>
    <w:rsid w:val="00F44246"/>
    <w:rsid w:val="00F47ED3"/>
    <w:rsid w:val="00F51C2A"/>
    <w:rsid w:val="00F52C42"/>
    <w:rsid w:val="00F53D0F"/>
    <w:rsid w:val="00F559B4"/>
    <w:rsid w:val="00F5605E"/>
    <w:rsid w:val="00F565A3"/>
    <w:rsid w:val="00F610B2"/>
    <w:rsid w:val="00F62E44"/>
    <w:rsid w:val="00F633B5"/>
    <w:rsid w:val="00F64645"/>
    <w:rsid w:val="00F65770"/>
    <w:rsid w:val="00F70B9B"/>
    <w:rsid w:val="00F71597"/>
    <w:rsid w:val="00F71C3C"/>
    <w:rsid w:val="00F72137"/>
    <w:rsid w:val="00F724AC"/>
    <w:rsid w:val="00F7263C"/>
    <w:rsid w:val="00F72E68"/>
    <w:rsid w:val="00F73574"/>
    <w:rsid w:val="00F74A15"/>
    <w:rsid w:val="00F753EA"/>
    <w:rsid w:val="00F75BEB"/>
    <w:rsid w:val="00F82EFB"/>
    <w:rsid w:val="00F838C6"/>
    <w:rsid w:val="00F86EFA"/>
    <w:rsid w:val="00F86F54"/>
    <w:rsid w:val="00F94048"/>
    <w:rsid w:val="00FA006F"/>
    <w:rsid w:val="00FA1498"/>
    <w:rsid w:val="00FA379C"/>
    <w:rsid w:val="00FA3C65"/>
    <w:rsid w:val="00FA5106"/>
    <w:rsid w:val="00FB646D"/>
    <w:rsid w:val="00FB65CF"/>
    <w:rsid w:val="00FB737F"/>
    <w:rsid w:val="00FC33FC"/>
    <w:rsid w:val="00FC391D"/>
    <w:rsid w:val="00FC53CE"/>
    <w:rsid w:val="00FC56D7"/>
    <w:rsid w:val="00FC6906"/>
    <w:rsid w:val="00FC7E46"/>
    <w:rsid w:val="00FD024F"/>
    <w:rsid w:val="00FE0F37"/>
    <w:rsid w:val="00FE11B5"/>
    <w:rsid w:val="00FE1C4D"/>
    <w:rsid w:val="00FE53BA"/>
    <w:rsid w:val="00FE6E36"/>
    <w:rsid w:val="00FE77C3"/>
    <w:rsid w:val="00FE7F62"/>
    <w:rsid w:val="00FF0FAE"/>
    <w:rsid w:val="00FF2783"/>
    <w:rsid w:val="00FF2BBB"/>
    <w:rsid w:val="00FF3C9B"/>
    <w:rsid w:val="00FF407C"/>
    <w:rsid w:val="00FF565E"/>
    <w:rsid w:val="00FF5E60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7B255AF6"/>
  <w15:docId w15:val="{D7237FAA-FF67-49D9-A867-F604DE12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B02"/>
    <w:pPr>
      <w:spacing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customStyle="1" w:styleId="GridTable1Light-Accent11">
    <w:name w:val="Grid Table 1 Light - Accent 1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B3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0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2900"/>
    <w:rPr>
      <w:rFonts w:eastAsiaTheme="minorEastAsia"/>
      <w:color w:val="5A5A5A" w:themeColor="text1" w:themeTint="A5"/>
      <w:spacing w:val="15"/>
    </w:rPr>
  </w:style>
  <w:style w:type="table" w:customStyle="1" w:styleId="GridTable3-Accent11">
    <w:name w:val="Grid Table 3 - Accent 11"/>
    <w:basedOn w:val="TableNormal"/>
    <w:uiPriority w:val="48"/>
    <w:rsid w:val="006C10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6C109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514876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E72F8"/>
    <w:rPr>
      <w:color w:val="808080"/>
    </w:rPr>
  </w:style>
  <w:style w:type="paragraph" w:styleId="NoSpacing">
    <w:name w:val="No Spacing"/>
    <w:uiPriority w:val="1"/>
    <w:qFormat/>
    <w:rsid w:val="00DA6D44"/>
    <w:pPr>
      <w:spacing w:after="0" w:line="240" w:lineRule="auto"/>
    </w:pPr>
    <w:rPr>
      <w:sz w:val="20"/>
    </w:rPr>
  </w:style>
  <w:style w:type="paragraph" w:customStyle="1" w:styleId="FormLabel">
    <w:name w:val="Form Label"/>
    <w:basedOn w:val="Header"/>
    <w:link w:val="FormLabelChar"/>
    <w:qFormat/>
    <w:rsid w:val="00F51C2A"/>
    <w:pPr>
      <w:jc w:val="right"/>
    </w:pPr>
    <w:rPr>
      <w:noProof/>
      <w:color w:val="A5A5A5" w:themeColor="accent3"/>
      <w:sz w:val="22"/>
    </w:rPr>
  </w:style>
  <w:style w:type="character" w:customStyle="1" w:styleId="FormLabelChar">
    <w:name w:val="Form Label Char"/>
    <w:basedOn w:val="HeaderChar"/>
    <w:link w:val="FormLabel"/>
    <w:rsid w:val="00F51C2A"/>
    <w:rPr>
      <w:noProof/>
      <w:color w:val="A5A5A5" w:themeColor="accent3"/>
    </w:rPr>
  </w:style>
  <w:style w:type="character" w:styleId="IntenseReference">
    <w:name w:val="Intense Reference"/>
    <w:basedOn w:val="DefaultParagraphFont"/>
    <w:uiPriority w:val="32"/>
    <w:qFormat/>
    <w:rsid w:val="007D7AE9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7D7AE9"/>
    <w:rPr>
      <w:b/>
      <w:bCs/>
    </w:rPr>
  </w:style>
  <w:style w:type="character" w:styleId="BookTitle">
    <w:name w:val="Book Title"/>
    <w:basedOn w:val="DefaultParagraphFont"/>
    <w:uiPriority w:val="33"/>
    <w:qFormat/>
    <w:rsid w:val="00CE53EC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CE53EC"/>
    <w:rPr>
      <w:i/>
      <w:iCs/>
    </w:rPr>
  </w:style>
  <w:style w:type="paragraph" w:customStyle="1" w:styleId="FormSmall">
    <w:name w:val="Form Small"/>
    <w:basedOn w:val="Normal"/>
    <w:link w:val="FormSmallChar"/>
    <w:qFormat/>
    <w:rsid w:val="00745A63"/>
    <w:pPr>
      <w:spacing w:line="240" w:lineRule="auto"/>
      <w:jc w:val="right"/>
    </w:pPr>
    <w:rPr>
      <w:color w:val="3B3838" w:themeColor="background2" w:themeShade="40"/>
      <w:sz w:val="16"/>
    </w:rPr>
  </w:style>
  <w:style w:type="character" w:customStyle="1" w:styleId="FormSmallChar">
    <w:name w:val="Form Small Char"/>
    <w:basedOn w:val="DefaultParagraphFont"/>
    <w:link w:val="FormSmall"/>
    <w:rsid w:val="00745A63"/>
    <w:rPr>
      <w:color w:val="3B3838" w:themeColor="background2" w:themeShade="4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control" Target="activeX/activeX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ontrol" Target="activeX/activeX1.xml"/><Relationship Id="rId17" Type="http://schemas.openxmlformats.org/officeDocument/2006/relationships/image" Target="media/image7.wmf"/><Relationship Id="rId2" Type="http://schemas.openxmlformats.org/officeDocument/2006/relationships/numbering" Target="numbering.xml"/><Relationship Id="rId16" Type="http://schemas.openxmlformats.org/officeDocument/2006/relationships/control" Target="activeX/activeX3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ontrol" Target="activeX/activeX2.xm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pos\miniPCB\EAGLE\miniPCB\04\A\04A-005\TESTbase%20v2\TESTbase%20Form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1E297E807C54D67B302FD9D135E6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67C87-3929-4A02-A641-61EE774B134A}"/>
      </w:docPartPr>
      <w:docPartBody>
        <w:p w:rsidR="00BD26B8" w:rsidRDefault="00B40936">
          <w:pPr>
            <w:pStyle w:val="01E297E807C54D67B302FD9D135E62A5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D96770CE72420D96621D62B77D8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27FD5-53FC-4D71-A48F-B31DAA0D37C2}"/>
      </w:docPartPr>
      <w:docPartBody>
        <w:p w:rsidR="00BD26B8" w:rsidRDefault="00B40936">
          <w:pPr>
            <w:pStyle w:val="08D96770CE72420D96621D62B77D8636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CBB990CF634D7880E34ABEA1AEF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DC203-E2FC-48A1-8EAB-778BEFC793B0}"/>
      </w:docPartPr>
      <w:docPartBody>
        <w:p w:rsidR="00BD26B8" w:rsidRDefault="00B40936">
          <w:pPr>
            <w:pStyle w:val="DACBB990CF634D7880E34ABEA1AEF6E8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BB7205D38A4B93BC80A110C7F34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8E87D-4CEB-4B73-9F44-F3F56BBA1CC6}"/>
      </w:docPartPr>
      <w:docPartBody>
        <w:p w:rsidR="00BD26B8" w:rsidRDefault="00B40936">
          <w:pPr>
            <w:pStyle w:val="EEBB7205D38A4B93BC80A110C7F34EA3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D5D7808ABD4ABB9CDEDCE81C9F0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36021-D0E7-4DF1-A15D-B57ECFDCA356}"/>
      </w:docPartPr>
      <w:docPartBody>
        <w:p w:rsidR="00BD26B8" w:rsidRDefault="00B40936">
          <w:pPr>
            <w:pStyle w:val="77D5D7808ABD4ABB9CDEDCE81C9F03AA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C025DE3BAEB64C8B908EA4825A382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F2B57-E746-47BE-92A1-AFA5B2CF42F3}"/>
      </w:docPartPr>
      <w:docPartBody>
        <w:p w:rsidR="00BD26B8" w:rsidRDefault="00B40936">
          <w:pPr>
            <w:pStyle w:val="C025DE3BAEB64C8B908EA4825A3828AF"/>
          </w:pPr>
          <w:r>
            <w:t xml:space="preserve"> </w:t>
          </w:r>
        </w:p>
      </w:docPartBody>
    </w:docPart>
    <w:docPart>
      <w:docPartPr>
        <w:name w:val="431070E06D2249D2A60DF230C0735C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72638-59E1-4A59-A905-C0A9A7ACE465}"/>
      </w:docPartPr>
      <w:docPartBody>
        <w:p w:rsidR="00BD26B8" w:rsidRDefault="00B40936">
          <w:pPr>
            <w:pStyle w:val="431070E06D2249D2A60DF230C0735C5D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15FBD3947FC041B687E881874359B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0DEF9-5FF7-4D59-8AA4-22DED5000F9A}"/>
      </w:docPartPr>
      <w:docPartBody>
        <w:p w:rsidR="00BD26B8" w:rsidRDefault="00B40936">
          <w:pPr>
            <w:pStyle w:val="15FBD3947FC041B687E881874359B6D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9A9D14F5AD9E4C6EA02D532C737B8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F56D1-79A9-4D92-A59C-0DAEAE4999D4}"/>
      </w:docPartPr>
      <w:docPartBody>
        <w:p w:rsidR="00BD26B8" w:rsidRDefault="00B40936">
          <w:pPr>
            <w:pStyle w:val="9A9D14F5AD9E4C6EA02D532C737B8E1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C497AAC15E0B49C2BA895A10E7CAE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C0088-779A-43A5-9BC0-34F1A39780C7}"/>
      </w:docPartPr>
      <w:docPartBody>
        <w:p w:rsidR="00BD26B8" w:rsidRDefault="00B40936">
          <w:pPr>
            <w:pStyle w:val="C497AAC15E0B49C2BA895A10E7CAEFE9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74F9CA6326443368B78E5D10EE6A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1BF67-27D9-4A1C-8D92-935BA7F23B1E}"/>
      </w:docPartPr>
      <w:docPartBody>
        <w:p w:rsidR="00BD26B8" w:rsidRDefault="00B40936">
          <w:pPr>
            <w:pStyle w:val="B74F9CA6326443368B78E5D10EE6A3E4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F19B0C23FA254E14AC286BE4E0F05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812E4-D276-4462-A61B-13E964E30B79}"/>
      </w:docPartPr>
      <w:docPartBody>
        <w:p w:rsidR="00BD26B8" w:rsidRDefault="00B40936">
          <w:pPr>
            <w:pStyle w:val="F19B0C23FA254E14AC286BE4E0F051E9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5046F5F085694E06925A3AA854068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7DB24-8578-4EA8-8487-42C238B6480D}"/>
      </w:docPartPr>
      <w:docPartBody>
        <w:p w:rsidR="00BD26B8" w:rsidRDefault="00B40936">
          <w:pPr>
            <w:pStyle w:val="5046F5F085694E06925A3AA854068846"/>
          </w:pPr>
          <w:r w:rsidRPr="00D26287">
            <w:t xml:space="preserve"> </w:t>
          </w:r>
        </w:p>
      </w:docPartBody>
    </w:docPart>
    <w:docPart>
      <w:docPartPr>
        <w:name w:val="B0E681326FAC497E98F22D3082770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8C063-1A3B-490A-8CF6-988A29BB6F35}"/>
      </w:docPartPr>
      <w:docPartBody>
        <w:p w:rsidR="00BD26B8" w:rsidRDefault="00B40936">
          <w:pPr>
            <w:pStyle w:val="B0E681326FAC497E98F22D30827700A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214B944CDE1453DB8F3580C7C891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5FE1F-4C07-4671-9075-7536221E8CC8}"/>
      </w:docPartPr>
      <w:docPartBody>
        <w:p w:rsidR="00BD26B8" w:rsidRDefault="00B40936">
          <w:pPr>
            <w:pStyle w:val="8214B944CDE1453DB8F3580C7C891F12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56D7EF865B04C22A0D1C275BBC18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D527A-4FB3-4A63-BA37-A182CE754FB1}"/>
      </w:docPartPr>
      <w:docPartBody>
        <w:p w:rsidR="00BD26B8" w:rsidRDefault="00B40936">
          <w:pPr>
            <w:pStyle w:val="456D7EF865B04C22A0D1C275BBC18C3B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FCB426EFFA4044C7B1BEB840ACAF0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2469D-0C11-4349-BA98-DA703844048C}"/>
      </w:docPartPr>
      <w:docPartBody>
        <w:p w:rsidR="00BD26B8" w:rsidRDefault="00B40936">
          <w:pPr>
            <w:pStyle w:val="FCB426EFFA4044C7B1BEB840ACAF09C9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76809824ACA34BC097483FE74936D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27C82-2493-4528-B425-CA49D88047F1}"/>
      </w:docPartPr>
      <w:docPartBody>
        <w:p w:rsidR="00BD26B8" w:rsidRDefault="00B40936">
          <w:pPr>
            <w:pStyle w:val="76809824ACA34BC097483FE74936D768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2A4D53084612497AAEF686B4300BA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B75FC-76A3-4FDA-AF37-A089CB2E2E59}"/>
      </w:docPartPr>
      <w:docPartBody>
        <w:p w:rsidR="00BD26B8" w:rsidRDefault="00B40936">
          <w:pPr>
            <w:pStyle w:val="2A4D53084612497AAEF686B4300BA105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EEC0302B810E4C13B2D094716F2F3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D2DB0-D080-416A-ADA2-E30EE568A5EF}"/>
      </w:docPartPr>
      <w:docPartBody>
        <w:p w:rsidR="00BD26B8" w:rsidRDefault="00B40936">
          <w:pPr>
            <w:pStyle w:val="EEC0302B810E4C13B2D094716F2F3061"/>
          </w:pPr>
          <w:r w:rsidRPr="00D26287">
            <w:t xml:space="preserve"> </w:t>
          </w:r>
        </w:p>
      </w:docPartBody>
    </w:docPart>
    <w:docPart>
      <w:docPartPr>
        <w:name w:val="16B023088DED46C8A8108DB6CF525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F320E-9E54-4305-9F46-20955FCB4FCC}"/>
      </w:docPartPr>
      <w:docPartBody>
        <w:p w:rsidR="00BD26B8" w:rsidRDefault="00B40936">
          <w:pPr>
            <w:pStyle w:val="16B023088DED46C8A8108DB6CF52599A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ECE1AE954D343909FCAC2CB21B87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AD739-1949-4B9E-98E1-16589EB6B1A0}"/>
      </w:docPartPr>
      <w:docPartBody>
        <w:p w:rsidR="00BD26B8" w:rsidRDefault="00B40936">
          <w:pPr>
            <w:pStyle w:val="BECE1AE954D343909FCAC2CB21B87F3B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D594D3E560B427EA4D151873A075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A3119-09A2-448B-A5CB-BBDE064862A7}"/>
      </w:docPartPr>
      <w:docPartBody>
        <w:p w:rsidR="00BD26B8" w:rsidRDefault="00B40936">
          <w:pPr>
            <w:pStyle w:val="4D594D3E560B427EA4D151873A075CF6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C58EE7B3D6E4B62B417F37DFD17E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CDBBB-9396-4074-9373-EE0E3F724ABB}"/>
      </w:docPartPr>
      <w:docPartBody>
        <w:p w:rsidR="00BD26B8" w:rsidRDefault="00B40936">
          <w:pPr>
            <w:pStyle w:val="4C58EE7B3D6E4B62B417F37DFD17E4F5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D9F3FE83A1F5433A97C3CC01F1846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B38B3-C425-457B-B9FB-11C1676FE6BA}"/>
      </w:docPartPr>
      <w:docPartBody>
        <w:p w:rsidR="00BD26B8" w:rsidRDefault="00B40936">
          <w:pPr>
            <w:pStyle w:val="D9F3FE83A1F5433A97C3CC01F18469C6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D936E7ABCD0F4AFCAE96F906F82E4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EB511-464C-49BD-8AC0-5D1AD7144736}"/>
      </w:docPartPr>
      <w:docPartBody>
        <w:p w:rsidR="00BD26B8" w:rsidRDefault="00B40936">
          <w:pPr>
            <w:pStyle w:val="D936E7ABCD0F4AFCAE96F906F82E4904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6AB1039347344909570389751B3D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D9217-2A11-4E69-9A11-32BF210F364A}"/>
      </w:docPartPr>
      <w:docPartBody>
        <w:p w:rsidR="00BD26B8" w:rsidRDefault="00B40936">
          <w:pPr>
            <w:pStyle w:val="46AB1039347344909570389751B3DDA6"/>
          </w:pPr>
          <w:r w:rsidRPr="00D26287">
            <w:t xml:space="preserve"> </w:t>
          </w:r>
        </w:p>
      </w:docPartBody>
    </w:docPart>
    <w:docPart>
      <w:docPartPr>
        <w:name w:val="7DB56081EDAE4FB69AF440E1BA1B68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FB9DD-F85C-4E4E-9C15-17B0CAD7A4FE}"/>
      </w:docPartPr>
      <w:docPartBody>
        <w:p w:rsidR="00BD26B8" w:rsidRDefault="00B40936">
          <w:pPr>
            <w:pStyle w:val="7DB56081EDAE4FB69AF440E1BA1B687D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7F4EF8B4EAE344A0983D9DBA5FA5F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3413C-36A6-4B0C-A89A-D08CB36CB186}"/>
      </w:docPartPr>
      <w:docPartBody>
        <w:p w:rsidR="00BD26B8" w:rsidRDefault="00B40936">
          <w:pPr>
            <w:pStyle w:val="7F4EF8B4EAE344A0983D9DBA5FA5FF42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72C91A4683347A9B6D2299819A5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C30E6-1337-41A0-BC82-5E7918991ADC}"/>
      </w:docPartPr>
      <w:docPartBody>
        <w:p w:rsidR="00BD26B8" w:rsidRDefault="00B40936">
          <w:pPr>
            <w:pStyle w:val="872C91A4683347A9B6D2299819A5C062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1D8AE3C6292E435FB0C8FC6060B31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578FA-7554-46B5-B1BE-CD2D0F7B1341}"/>
      </w:docPartPr>
      <w:docPartBody>
        <w:p w:rsidR="00BD26B8" w:rsidRDefault="00B40936">
          <w:pPr>
            <w:pStyle w:val="1D8AE3C6292E435FB0C8FC6060B31D1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2F8E3A36C414A4F8AEBA7B7AEC15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BCDBE7-30B4-4857-9168-2565342C9A10}"/>
      </w:docPartPr>
      <w:docPartBody>
        <w:p w:rsidR="00BD26B8" w:rsidRDefault="00B40936">
          <w:pPr>
            <w:pStyle w:val="42F8E3A36C414A4F8AEBA7B7AEC15211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59A181B2778C40548F0ADDA2A86E27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85F20-03E7-481A-802C-03A545BA0E37}"/>
      </w:docPartPr>
      <w:docPartBody>
        <w:p w:rsidR="00BD26B8" w:rsidRDefault="00B40936">
          <w:pPr>
            <w:pStyle w:val="59A181B2778C40548F0ADDA2A86E27F6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CC7F96AB9BF841FE92039F51EE9E5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73BDA-9141-4C2C-A287-734BCE273524}"/>
      </w:docPartPr>
      <w:docPartBody>
        <w:p w:rsidR="00BD26B8" w:rsidRDefault="00B40936">
          <w:pPr>
            <w:pStyle w:val="CC7F96AB9BF841FE92039F51EE9E5F25"/>
          </w:pPr>
          <w:r w:rsidRPr="00D26287">
            <w:t xml:space="preserve"> </w:t>
          </w:r>
        </w:p>
      </w:docPartBody>
    </w:docPart>
    <w:docPart>
      <w:docPartPr>
        <w:name w:val="656B6F5D00DF44AC8DE41CC193D73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4EB88B-F83A-439B-AA38-C166BD1C5F55}"/>
      </w:docPartPr>
      <w:docPartBody>
        <w:p w:rsidR="00BD26B8" w:rsidRDefault="00B40936">
          <w:pPr>
            <w:pStyle w:val="656B6F5D00DF44AC8DE41CC193D732B6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FB3CA6CBD02849C69C7932D668431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1DE86-BBEE-4183-9A3C-B96ABE703655}"/>
      </w:docPartPr>
      <w:docPartBody>
        <w:p w:rsidR="00BD26B8" w:rsidRDefault="00B40936">
          <w:pPr>
            <w:pStyle w:val="FB3CA6CBD02849C69C7932D668431CA6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E42A1830CB2428194CF8A4219553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3AB5D-B77A-4A5D-BECF-94DD962843B9}"/>
      </w:docPartPr>
      <w:docPartBody>
        <w:p w:rsidR="00BD26B8" w:rsidRDefault="00B40936">
          <w:pPr>
            <w:pStyle w:val="4E42A1830CB2428194CF8A4219553B9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26AA87DEC9D4028A2B15A57C76177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0E912B-0D74-4F53-8CDA-F7FE57DEFC84}"/>
      </w:docPartPr>
      <w:docPartBody>
        <w:p w:rsidR="00BD26B8" w:rsidRDefault="00B40936">
          <w:pPr>
            <w:pStyle w:val="426AA87DEC9D4028A2B15A57C7617744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C0A368AA9AA441AAB9F1B2E9C3534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E6723-B3C9-4A96-AFFA-2F4D8BE59145}"/>
      </w:docPartPr>
      <w:docPartBody>
        <w:p w:rsidR="00BD26B8" w:rsidRDefault="00B40936">
          <w:pPr>
            <w:pStyle w:val="C0A368AA9AA441AAB9F1B2E9C3534457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A97595D21BA84DB0A5F456C9169E7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DE808-E91C-4E7A-9CDF-3808FCFB51EE}"/>
      </w:docPartPr>
      <w:docPartBody>
        <w:p w:rsidR="00BD26B8" w:rsidRDefault="00B40936">
          <w:pPr>
            <w:pStyle w:val="A97595D21BA84DB0A5F456C9169E7365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AB802BB43E3D4A3BB865B6BA2B51B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AF9E2-6D79-4017-A615-F5E2AEE17091}"/>
      </w:docPartPr>
      <w:docPartBody>
        <w:p w:rsidR="00BD26B8" w:rsidRDefault="00B40936">
          <w:pPr>
            <w:pStyle w:val="AB802BB43E3D4A3BB865B6BA2B51B5C8"/>
          </w:pPr>
          <w:r w:rsidRPr="00D26287">
            <w:t xml:space="preserve"> </w:t>
          </w:r>
        </w:p>
      </w:docPartBody>
    </w:docPart>
    <w:docPart>
      <w:docPartPr>
        <w:name w:val="22147646043448D4BD0EEBB1C2625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58223-3501-43BE-AAF5-457F24395A71}"/>
      </w:docPartPr>
      <w:docPartBody>
        <w:p w:rsidR="00BD26B8" w:rsidRDefault="00B40936">
          <w:pPr>
            <w:pStyle w:val="22147646043448D4BD0EEBB1C262562B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D4439BA0F12489EAEBC2F02122865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A604C-953B-438C-A1A0-E10011FFE49E}"/>
      </w:docPartPr>
      <w:docPartBody>
        <w:p w:rsidR="00BD26B8" w:rsidRDefault="00B40936">
          <w:pPr>
            <w:pStyle w:val="8D4439BA0F12489EAEBC2F021228655F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E226BBB0F9724E9ABFDF69EB119D4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111DC-4343-4F0B-9F66-F3F73F622C13}"/>
      </w:docPartPr>
      <w:docPartBody>
        <w:p w:rsidR="00BD26B8" w:rsidRDefault="00B40936">
          <w:pPr>
            <w:pStyle w:val="E226BBB0F9724E9ABFDF69EB119D493B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127C061532F46B6B25D701EBE487D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AA5B0-9399-4A53-8C12-4058C3EE8296}"/>
      </w:docPartPr>
      <w:docPartBody>
        <w:p w:rsidR="00BD26B8" w:rsidRDefault="00B40936">
          <w:pPr>
            <w:pStyle w:val="8127C061532F46B6B25D701EBE487D13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01F11B7407FC4B699BD718147D04B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44158-A109-4794-945A-8E37811CAFE4}"/>
      </w:docPartPr>
      <w:docPartBody>
        <w:p w:rsidR="00BD26B8" w:rsidRDefault="00B40936">
          <w:pPr>
            <w:pStyle w:val="01F11B7407FC4B699BD718147D04B4FF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A31D491439EB489E947E73572044BC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D7EC5-2D49-4966-BFCC-7C3CCDAB017C}"/>
      </w:docPartPr>
      <w:docPartBody>
        <w:p w:rsidR="00BD26B8" w:rsidRDefault="00B40936">
          <w:pPr>
            <w:pStyle w:val="A31D491439EB489E947E73572044BC48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EB7089BDD6F84432AE2441972AB0E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8BB42-4F0E-4FAF-AC45-2F6D64698AE8}"/>
      </w:docPartPr>
      <w:docPartBody>
        <w:p w:rsidR="00BD26B8" w:rsidRDefault="00B40936">
          <w:pPr>
            <w:pStyle w:val="EB7089BDD6F84432AE2441972AB0E22E"/>
          </w:pPr>
          <w:r w:rsidRPr="00D26287">
            <w:t xml:space="preserve"> </w:t>
          </w:r>
        </w:p>
      </w:docPartBody>
    </w:docPart>
    <w:docPart>
      <w:docPartPr>
        <w:name w:val="7C4BA930A36840AD8FF68EB25A86F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72767-D3DF-4807-B9EB-43809335C5D4}"/>
      </w:docPartPr>
      <w:docPartBody>
        <w:p w:rsidR="00BD26B8" w:rsidRDefault="00B40936">
          <w:pPr>
            <w:pStyle w:val="7C4BA930A36840AD8FF68EB25A86F771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9C572C3D31044F83BD35A5CA0A529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D0358-A46C-41C2-9918-4E5F79B7DF34}"/>
      </w:docPartPr>
      <w:docPartBody>
        <w:p w:rsidR="00BD26B8" w:rsidRDefault="00B40936">
          <w:pPr>
            <w:pStyle w:val="9C572C3D31044F83BD35A5CA0A529F95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D77747884E14FE1B4BAAD3245A13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88048-7707-466A-960B-9F9773474382}"/>
      </w:docPartPr>
      <w:docPartBody>
        <w:p w:rsidR="00BD26B8" w:rsidRDefault="00B40936">
          <w:pPr>
            <w:pStyle w:val="4D77747884E14FE1B4BAAD3245A13039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CC67DFBCF7084048AF0575B790CC86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FC84E-45EC-4E91-88C9-D4BDBA6ACCB9}"/>
      </w:docPartPr>
      <w:docPartBody>
        <w:p w:rsidR="00BD26B8" w:rsidRDefault="00B40936">
          <w:pPr>
            <w:pStyle w:val="CC67DFBCF7084048AF0575B790CC862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E86139AA018C44A380A78327848D6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3AFC0-F077-46D5-A0E5-50F577F92D9A}"/>
      </w:docPartPr>
      <w:docPartBody>
        <w:p w:rsidR="00BD26B8" w:rsidRDefault="00B40936">
          <w:pPr>
            <w:pStyle w:val="E86139AA018C44A380A78327848D66D1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09E9BA2563F24F279AB2BDD700030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05D65-66DD-46AD-87A4-9005223D816A}"/>
      </w:docPartPr>
      <w:docPartBody>
        <w:p w:rsidR="00BD26B8" w:rsidRDefault="00B40936">
          <w:pPr>
            <w:pStyle w:val="09E9BA2563F24F279AB2BDD70003058A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76073A8429074616BC41B66522024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74725-A011-4BAA-9919-CBBB0AA873E7}"/>
      </w:docPartPr>
      <w:docPartBody>
        <w:p w:rsidR="00BD26B8" w:rsidRDefault="00B40936">
          <w:pPr>
            <w:pStyle w:val="76073A8429074616BC41B66522024CBC"/>
          </w:pPr>
          <w:r w:rsidRPr="00D26287">
            <w:t xml:space="preserve"> </w:t>
          </w:r>
        </w:p>
      </w:docPartBody>
    </w:docPart>
    <w:docPart>
      <w:docPartPr>
        <w:name w:val="290DD4EF04114962AD147E6A8BC81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B7CAC-E729-4376-8870-4621599F54C3}"/>
      </w:docPartPr>
      <w:docPartBody>
        <w:p w:rsidR="00BD26B8" w:rsidRDefault="00B40936">
          <w:pPr>
            <w:pStyle w:val="290DD4EF04114962AD147E6A8BC81D0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C3528B3F580C443E9EAEFEC8DFECF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88814-68B4-4479-8FCA-B8EC3BBA869E}"/>
      </w:docPartPr>
      <w:docPartBody>
        <w:p w:rsidR="00BD26B8" w:rsidRDefault="00B40936">
          <w:pPr>
            <w:pStyle w:val="C3528B3F580C443E9EAEFEC8DFECFB2A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7208FA5C170342C1A5662E4E29903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943B5-B774-4BAC-9AF3-D5508B336F1F}"/>
      </w:docPartPr>
      <w:docPartBody>
        <w:p w:rsidR="00BD26B8" w:rsidRDefault="00B40936">
          <w:pPr>
            <w:pStyle w:val="7208FA5C170342C1A5662E4E2990322A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916573B1F3D148F1A7F1B7A6D41BA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07FDB-16AC-4EA8-8AC3-E882B6667218}"/>
      </w:docPartPr>
      <w:docPartBody>
        <w:p w:rsidR="00BD26B8" w:rsidRDefault="00B40936">
          <w:pPr>
            <w:pStyle w:val="916573B1F3D148F1A7F1B7A6D41BAA2F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77F81775704C4CEF995DB93555304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2C843-5337-4A68-9C67-201F0692D567}"/>
      </w:docPartPr>
      <w:docPartBody>
        <w:p w:rsidR="00BD26B8" w:rsidRDefault="00B40936">
          <w:pPr>
            <w:pStyle w:val="77F81775704C4CEF995DB93555304D5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1A79CCD36EC4664BCD0AA5F48094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DA27A-2CE4-4254-B3F2-1F2B0CD44758}"/>
      </w:docPartPr>
      <w:docPartBody>
        <w:p w:rsidR="00BD26B8" w:rsidRDefault="00B40936">
          <w:pPr>
            <w:pStyle w:val="B1A79CCD36EC4664BCD0AA5F4809423D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96287694FA9D4EF3994BFB3729093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B96D7A-EA31-469F-B9C3-2C7CD2EE4CB0}"/>
      </w:docPartPr>
      <w:docPartBody>
        <w:p w:rsidR="00BD26B8" w:rsidRDefault="00B40936">
          <w:pPr>
            <w:pStyle w:val="96287694FA9D4EF3994BFB3729093D94"/>
          </w:pPr>
          <w:r w:rsidRPr="00D26287">
            <w:t xml:space="preserve"> </w:t>
          </w:r>
        </w:p>
      </w:docPartBody>
    </w:docPart>
    <w:docPart>
      <w:docPartPr>
        <w:name w:val="4F93EEAA894D45E6A9E37727934B8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F81A2-E03F-459C-BDB7-CD7CEFC48CE3}"/>
      </w:docPartPr>
      <w:docPartBody>
        <w:p w:rsidR="00BD26B8" w:rsidRDefault="00B40936">
          <w:pPr>
            <w:pStyle w:val="4F93EEAA894D45E6A9E37727934B897A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2F2CF76FACB94619BDACF396E7B91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6A9D2-5651-43F2-BA6A-977B77819125}"/>
      </w:docPartPr>
      <w:docPartBody>
        <w:p w:rsidR="00BD26B8" w:rsidRDefault="00B40936">
          <w:pPr>
            <w:pStyle w:val="2F2CF76FACB94619BDACF396E7B91E46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9E995FF93A014375A42156691C3B0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60B70-A656-4EC8-81BC-BD286C976AB7}"/>
      </w:docPartPr>
      <w:docPartBody>
        <w:p w:rsidR="00BD26B8" w:rsidRDefault="00B40936">
          <w:pPr>
            <w:pStyle w:val="9E995FF93A014375A42156691C3B08C8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FE17DC611B48468CBB28996E9DE6D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C1D65-A69C-4FA4-8C5A-F9DA5782330F}"/>
      </w:docPartPr>
      <w:docPartBody>
        <w:p w:rsidR="00BD26B8" w:rsidRDefault="00B40936">
          <w:pPr>
            <w:pStyle w:val="FE17DC611B48468CBB28996E9DE6D9D4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D67CED08AFDA4573B2D50166019BB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17EFF-F642-4F07-A88F-56CA671A8F8F}"/>
      </w:docPartPr>
      <w:docPartBody>
        <w:p w:rsidR="00BD26B8" w:rsidRDefault="00B40936">
          <w:pPr>
            <w:pStyle w:val="D67CED08AFDA4573B2D50166019BB878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D47579ABCA646658F54B530FD9C6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3D7E1-3CA0-4316-BAAA-404FAC45656D}"/>
      </w:docPartPr>
      <w:docPartBody>
        <w:p w:rsidR="00BD26B8" w:rsidRDefault="00B40936">
          <w:pPr>
            <w:pStyle w:val="BD47579ABCA646658F54B530FD9C6908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28A7F0563C1E485388C225CC09F03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072B77-3570-4CCB-8C61-1CD77A21F50A}"/>
      </w:docPartPr>
      <w:docPartBody>
        <w:p w:rsidR="00BD26B8" w:rsidRDefault="00B40936">
          <w:pPr>
            <w:pStyle w:val="28A7F0563C1E485388C225CC09F03620"/>
          </w:pPr>
          <w:r w:rsidRPr="00D26287">
            <w:t xml:space="preserve"> </w:t>
          </w:r>
        </w:p>
      </w:docPartBody>
    </w:docPart>
    <w:docPart>
      <w:docPartPr>
        <w:name w:val="7B48205D91CD4ED69E1913CAEBA7D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A4CC2-FFCA-4236-8B7D-77FFBF3BC7C0}"/>
      </w:docPartPr>
      <w:docPartBody>
        <w:p w:rsidR="00BD26B8" w:rsidRDefault="00B40936">
          <w:pPr>
            <w:pStyle w:val="7B48205D91CD4ED69E1913CAEBA7DEC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2270D270C16941E78C9C2F42AF37B1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AD9CD-B265-410A-8967-8ED9C9182644}"/>
      </w:docPartPr>
      <w:docPartBody>
        <w:p w:rsidR="00BD26B8" w:rsidRDefault="00B40936">
          <w:pPr>
            <w:pStyle w:val="2270D270C16941E78C9C2F42AF37B197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EE34350E19F949FF918E9937FD8F0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EF638-D122-47B9-9C3A-919CD346BABB}"/>
      </w:docPartPr>
      <w:docPartBody>
        <w:p w:rsidR="00BD26B8" w:rsidRDefault="00B40936">
          <w:pPr>
            <w:pStyle w:val="EE34350E19F949FF918E9937FD8F0228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15E11AE841074904881FD90C3694A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2885D-6A36-4E5E-B7EB-4D94A3046CD3}"/>
      </w:docPartPr>
      <w:docPartBody>
        <w:p w:rsidR="00BD26B8" w:rsidRDefault="00B40936">
          <w:pPr>
            <w:pStyle w:val="15E11AE841074904881FD90C3694A77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909E1D0CCCD848BD8FB580C218B44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FBC18-C279-454F-ADB5-5640AD1EFF6C}"/>
      </w:docPartPr>
      <w:docPartBody>
        <w:p w:rsidR="00BD26B8" w:rsidRDefault="00B40936">
          <w:pPr>
            <w:pStyle w:val="909E1D0CCCD848BD8FB580C218B449B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A13AB1A538FE4A78A99014B84BD12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DF3A3-999A-44EA-B16D-28091B788B3B}"/>
      </w:docPartPr>
      <w:docPartBody>
        <w:p w:rsidR="00BD26B8" w:rsidRDefault="00B40936">
          <w:pPr>
            <w:pStyle w:val="A13AB1A538FE4A78A99014B84BD12A46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C484369C872A47D59B070B6712B7B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E6006-EF67-46B6-9868-9477EE4295AB}"/>
      </w:docPartPr>
      <w:docPartBody>
        <w:p w:rsidR="00BD26B8" w:rsidRDefault="00B40936">
          <w:pPr>
            <w:pStyle w:val="C484369C872A47D59B070B6712B7BCC6"/>
          </w:pPr>
          <w:r w:rsidRPr="00D26287">
            <w:t xml:space="preserve"> </w:t>
          </w:r>
        </w:p>
      </w:docPartBody>
    </w:docPart>
    <w:docPart>
      <w:docPartPr>
        <w:name w:val="11E38A5D6B064B2FBB79E7AA06C7E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3B97-E0AD-4F3C-95C9-D76734358129}"/>
      </w:docPartPr>
      <w:docPartBody>
        <w:p w:rsidR="00BD26B8" w:rsidRDefault="00B40936">
          <w:pPr>
            <w:pStyle w:val="11E38A5D6B064B2FBB79E7AA06C7EEF6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580D39774166436F8413EB532C4DF2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925F4-A33C-45DC-84FD-491F3E05661F}"/>
      </w:docPartPr>
      <w:docPartBody>
        <w:p w:rsidR="00BD26B8" w:rsidRDefault="00B40936">
          <w:pPr>
            <w:pStyle w:val="580D39774166436F8413EB532C4DF26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F20AE77E5EA49F18284ED3168EBF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2903D-3005-41FA-8AB2-7465D168FDF9}"/>
      </w:docPartPr>
      <w:docPartBody>
        <w:p w:rsidR="00BD26B8" w:rsidRDefault="00B40936">
          <w:pPr>
            <w:pStyle w:val="BF20AE77E5EA49F18284ED3168EBF6B5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E8CF31BC954E4DC697CADD063ED5A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84E65-A326-4900-A0C1-AB1D7D47CEA3}"/>
      </w:docPartPr>
      <w:docPartBody>
        <w:p w:rsidR="00BD26B8" w:rsidRDefault="00B40936">
          <w:pPr>
            <w:pStyle w:val="E8CF31BC954E4DC697CADD063ED5AA72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C9BAC3D10734B79BF2AADC24ED81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A41C6-2939-4474-8E5B-DE1652A7F23A}"/>
      </w:docPartPr>
      <w:docPartBody>
        <w:p w:rsidR="00BD26B8" w:rsidRDefault="00B40936">
          <w:pPr>
            <w:pStyle w:val="BC9BAC3D10734B79BF2AADC24ED81D18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2B618D2101E1475B97FDBB40E3C58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6D56F-07A0-4E4D-966F-F660EE507E34}"/>
      </w:docPartPr>
      <w:docPartBody>
        <w:p w:rsidR="00BD26B8" w:rsidRDefault="00B40936">
          <w:pPr>
            <w:pStyle w:val="2B618D2101E1475B97FDBB40E3C5853F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CF5A71FADE9C4FBA8BC7149BE2C9B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53219-4E86-4F45-89A4-16706D932ABA}"/>
      </w:docPartPr>
      <w:docPartBody>
        <w:p w:rsidR="00BD26B8" w:rsidRDefault="00B40936">
          <w:pPr>
            <w:pStyle w:val="CF5A71FADE9C4FBA8BC7149BE2C9B0D6"/>
          </w:pPr>
          <w:r w:rsidRPr="00D26287">
            <w:t xml:space="preserve"> </w:t>
          </w:r>
        </w:p>
      </w:docPartBody>
    </w:docPart>
    <w:docPart>
      <w:docPartPr>
        <w:name w:val="3F7324C0C9034FA38F476C9641780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4C28A-7068-4B34-8510-9436E51BB8AE}"/>
      </w:docPartPr>
      <w:docPartBody>
        <w:p w:rsidR="00BD26B8" w:rsidRDefault="00B40936">
          <w:pPr>
            <w:pStyle w:val="3F7324C0C9034FA38F476C9641780301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C88FC810BAD4416A9B3EDF1ECD3E9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CCCDD-60FB-4E32-A10E-53ACF917CF76}"/>
      </w:docPartPr>
      <w:docPartBody>
        <w:p w:rsidR="00BD26B8" w:rsidRDefault="00B40936">
          <w:pPr>
            <w:pStyle w:val="C88FC810BAD4416A9B3EDF1ECD3E983A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19CFD63EE4D3454FBF02789BFD5C8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BFDE6-D95F-457A-96BC-64F9F08EEC36}"/>
      </w:docPartPr>
      <w:docPartBody>
        <w:p w:rsidR="00BD26B8" w:rsidRDefault="00B40936">
          <w:pPr>
            <w:pStyle w:val="19CFD63EE4D3454FBF02789BFD5C82C1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FAC63EA7EED04FAAA6BC26991843C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1AFC5-58EC-4194-B558-74F89FF08FE7}"/>
      </w:docPartPr>
      <w:docPartBody>
        <w:p w:rsidR="00BD26B8" w:rsidRDefault="00B40936">
          <w:pPr>
            <w:pStyle w:val="FAC63EA7EED04FAAA6BC26991843C51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12B1D4E5B1F4718843B4AFE7AAA9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36099-A13E-4D93-892C-B0F4B408355D}"/>
      </w:docPartPr>
      <w:docPartBody>
        <w:p w:rsidR="00BD26B8" w:rsidRDefault="00B40936">
          <w:pPr>
            <w:pStyle w:val="B12B1D4E5B1F4718843B4AFE7AAA96B9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EA8EF4BCB1E74E979BD28E9CF15E9D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DC345-9E7C-4B23-9565-2569AE51F7C4}"/>
      </w:docPartPr>
      <w:docPartBody>
        <w:p w:rsidR="00BD26B8" w:rsidRDefault="00B40936">
          <w:pPr>
            <w:pStyle w:val="EA8EF4BCB1E74E979BD28E9CF15E9D5A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F070A5AECB0A434B920EC8ADC17EE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D6EDB-A11C-4B08-9983-BB08608F2C96}"/>
      </w:docPartPr>
      <w:docPartBody>
        <w:p w:rsidR="00BD26B8" w:rsidRDefault="00B40936">
          <w:pPr>
            <w:pStyle w:val="F070A5AECB0A434B920EC8ADC17EE247"/>
          </w:pPr>
          <w:r w:rsidRPr="00D26287">
            <w:t xml:space="preserve"> </w:t>
          </w:r>
        </w:p>
      </w:docPartBody>
    </w:docPart>
    <w:docPart>
      <w:docPartPr>
        <w:name w:val="1FB3435B29B04DE5AB3C80E0E3AF5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D169B-7D0A-488F-9425-7C59989B574F}"/>
      </w:docPartPr>
      <w:docPartBody>
        <w:p w:rsidR="00BD26B8" w:rsidRDefault="00B40936">
          <w:pPr>
            <w:pStyle w:val="1FB3435B29B04DE5AB3C80E0E3AF52AA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D50B8B83629C46FFAC3C46955353F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E75A4-0BF2-411B-9ADB-BE1D47BB462E}"/>
      </w:docPartPr>
      <w:docPartBody>
        <w:p w:rsidR="00BD26B8" w:rsidRDefault="00B40936">
          <w:pPr>
            <w:pStyle w:val="D50B8B83629C46FFAC3C46955353F1DD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98AC4458ADDD4D0B875887A6BFC241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6091C-A122-4D09-9B67-20F544169E17}"/>
      </w:docPartPr>
      <w:docPartBody>
        <w:p w:rsidR="00BD26B8" w:rsidRDefault="00B40936">
          <w:pPr>
            <w:pStyle w:val="98AC4458ADDD4D0B875887A6BFC241B8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F993A64AD6DF4B87968EED23D9961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74A25-E2FA-4128-BFFB-B741EAE29732}"/>
      </w:docPartPr>
      <w:docPartBody>
        <w:p w:rsidR="00BD26B8" w:rsidRDefault="00B40936">
          <w:pPr>
            <w:pStyle w:val="F993A64AD6DF4B87968EED23D9961F58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FCC0CBB0D5734E969D558FC78C241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D472C-98A2-42D8-A0AA-55D0C6F08517}"/>
      </w:docPartPr>
      <w:docPartBody>
        <w:p w:rsidR="00BD26B8" w:rsidRDefault="00B40936">
          <w:pPr>
            <w:pStyle w:val="FCC0CBB0D5734E969D558FC78C241B7A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9AA9B64291F343509C8AC9F5AE1EB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A0FA4-F56A-4391-BE10-E9CFD9DC4DFA}"/>
      </w:docPartPr>
      <w:docPartBody>
        <w:p w:rsidR="00BD26B8" w:rsidRDefault="00B40936">
          <w:pPr>
            <w:pStyle w:val="9AA9B64291F343509C8AC9F5AE1EB811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64B107E1A52B4E91858EB88C090CE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9504A4-95F9-4DF5-BD3C-353FC91A28A2}"/>
      </w:docPartPr>
      <w:docPartBody>
        <w:p w:rsidR="00BD26B8" w:rsidRDefault="00B40936">
          <w:pPr>
            <w:pStyle w:val="64B107E1A52B4E91858EB88C090CE6CE"/>
          </w:pPr>
          <w:r w:rsidRPr="00D26287">
            <w:t xml:space="preserve"> </w:t>
          </w:r>
        </w:p>
      </w:docPartBody>
    </w:docPart>
    <w:docPart>
      <w:docPartPr>
        <w:name w:val="95F1438C9E0B416FB90D9A0A0DC07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F7D4B-52D2-4830-83B8-625BD270779F}"/>
      </w:docPartPr>
      <w:docPartBody>
        <w:p w:rsidR="00BD26B8" w:rsidRDefault="00B40936">
          <w:pPr>
            <w:pStyle w:val="95F1438C9E0B416FB90D9A0A0DC071CA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1AC4E3BA55174B0D85893351C9924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30E80-C14C-44CD-AEA7-FD9ED154D0E4}"/>
      </w:docPartPr>
      <w:docPartBody>
        <w:p w:rsidR="00BD26B8" w:rsidRDefault="00B40936">
          <w:pPr>
            <w:pStyle w:val="1AC4E3BA55174B0D85893351C9924E46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2DB3ABE66F9B498C954821ACBC82A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48F97-805A-4A12-8836-0F348B7ED95A}"/>
      </w:docPartPr>
      <w:docPartBody>
        <w:p w:rsidR="00BD26B8" w:rsidRDefault="00B40936">
          <w:pPr>
            <w:pStyle w:val="2DB3ABE66F9B498C954821ACBC82AC5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0E1D90EDF2004E6AB6CDA618DE70E2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56AF7-0487-45C7-9621-870D50D8CDB3}"/>
      </w:docPartPr>
      <w:docPartBody>
        <w:p w:rsidR="00BD26B8" w:rsidRDefault="00B40936">
          <w:pPr>
            <w:pStyle w:val="0E1D90EDF2004E6AB6CDA618DE70E262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CF8EDB6CDA1D46258E34F4148C310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9EEDC-ACEE-4BA0-89D7-DB1AEFA575AF}"/>
      </w:docPartPr>
      <w:docPartBody>
        <w:p w:rsidR="00BD26B8" w:rsidRDefault="00B40936">
          <w:pPr>
            <w:pStyle w:val="CF8EDB6CDA1D46258E34F4148C310765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C551C74B525454DADC69109123CF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9B6DCE-2870-4C48-A5E5-6F39054A6F98}"/>
      </w:docPartPr>
      <w:docPartBody>
        <w:p w:rsidR="00BD26B8" w:rsidRDefault="00B40936">
          <w:pPr>
            <w:pStyle w:val="4C551C74B525454DADC69109123CFFA3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1989021BFB3A4B66A1AF06FBF99BE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616DF-0936-4225-8CA8-EAD4D301CD85}"/>
      </w:docPartPr>
      <w:docPartBody>
        <w:p w:rsidR="00BD26B8" w:rsidRDefault="00B40936">
          <w:pPr>
            <w:pStyle w:val="1989021BFB3A4B66A1AF06FBF99BEE21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24D32B03204253B47A3959E6A997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13D8B-AF70-4F5D-9D92-CEE04F44C9FB}"/>
      </w:docPartPr>
      <w:docPartBody>
        <w:p w:rsidR="00BD26B8" w:rsidRDefault="00B40936">
          <w:pPr>
            <w:pStyle w:val="9924D32B03204253B47A3959E6A99744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A72C080C9A4550A297C183E4A91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29BE27-70E8-4229-A4C9-9E05465CAF94}"/>
      </w:docPartPr>
      <w:docPartBody>
        <w:p w:rsidR="00BD26B8" w:rsidRDefault="00B40936">
          <w:pPr>
            <w:pStyle w:val="93A72C080C9A4550A297C183E4A9125B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BFE0276217AD4D8AA5171595F3DF7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1ADEF-588C-40E9-A9B8-2D7594E5070F}"/>
      </w:docPartPr>
      <w:docPartBody>
        <w:p w:rsidR="00BD26B8" w:rsidRDefault="00B40936">
          <w:pPr>
            <w:pStyle w:val="BFE0276217AD4D8AA5171595F3DF7B88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BDBAE66FF544ACB22A7F0247097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28953-6E69-4A07-ADC2-256EE57C6A31}"/>
      </w:docPartPr>
      <w:docPartBody>
        <w:p w:rsidR="00BD26B8" w:rsidRDefault="00B40936">
          <w:pPr>
            <w:pStyle w:val="43BDBAE66FF544ACB22A7F0247097ED7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25D551B53B49588345FC49387B92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EB352-B28E-4231-AD61-BD0A1A5D784C}"/>
      </w:docPartPr>
      <w:docPartBody>
        <w:p w:rsidR="00BD26B8" w:rsidRDefault="00B40936">
          <w:pPr>
            <w:pStyle w:val="F525D551B53B49588345FC49387B92C9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088540057B47E99D5F0B9415B5E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1F056-121F-4E89-B2C8-58C82426E07B}"/>
      </w:docPartPr>
      <w:docPartBody>
        <w:p w:rsidR="00BD26B8" w:rsidRDefault="00B40936">
          <w:pPr>
            <w:pStyle w:val="5E088540057B47E99D5F0B9415B5EABC"/>
          </w:pPr>
          <w:r>
            <w:rPr>
              <w:rStyle w:val="PlaceholderText"/>
            </w:rPr>
            <w:t>TP#</w:t>
          </w:r>
        </w:p>
      </w:docPartBody>
    </w:docPart>
    <w:docPart>
      <w:docPartPr>
        <w:name w:val="E9822EA7825041AB979318E9FF165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93F9C-27BA-490F-B8D4-D9D2C05C1F77}"/>
      </w:docPartPr>
      <w:docPartBody>
        <w:p w:rsidR="00BD26B8" w:rsidRDefault="00B40936">
          <w:pPr>
            <w:pStyle w:val="E9822EA7825041AB979318E9FF1652F2"/>
          </w:pPr>
          <w:r>
            <w:rPr>
              <w:rStyle w:val="PlaceholderText"/>
            </w:rPr>
            <w:t>TP#</w:t>
          </w:r>
        </w:p>
      </w:docPartBody>
    </w:docPart>
    <w:docPart>
      <w:docPartPr>
        <w:name w:val="9D39A3D859CA4220AC79D9256CC5D3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2FAD14-BB62-4CB9-8BE7-4ADA1684EB6A}"/>
      </w:docPartPr>
      <w:docPartBody>
        <w:p w:rsidR="00BD26B8" w:rsidRDefault="00B40936">
          <w:pPr>
            <w:pStyle w:val="9D39A3D859CA4220AC79D9256CC5D351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5178C0C10164466A93827F335A2FB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E8E97-3B74-4087-B8CD-D499B58F48D5}"/>
      </w:docPartPr>
      <w:docPartBody>
        <w:p w:rsidR="00BD26B8" w:rsidRDefault="00B40936">
          <w:pPr>
            <w:pStyle w:val="5178C0C10164466A93827F335A2FB590"/>
          </w:pPr>
          <w:r>
            <w:rPr>
              <w:rStyle w:val="PlaceholderText"/>
            </w:rPr>
            <w:t>LL</w:t>
          </w:r>
        </w:p>
      </w:docPartBody>
    </w:docPart>
    <w:docPart>
      <w:docPartPr>
        <w:name w:val="A64AFC5D561D451DA9840BE6CEFC0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0158B-66AD-4F82-9940-B6D1A5D1BE38}"/>
      </w:docPartPr>
      <w:docPartBody>
        <w:p w:rsidR="00BD26B8" w:rsidRDefault="00B40936">
          <w:pPr>
            <w:pStyle w:val="A64AFC5D561D451DA9840BE6CEFC0528"/>
          </w:pPr>
          <w:r>
            <w:rPr>
              <w:rStyle w:val="PlaceholderText"/>
            </w:rPr>
            <w:t>TV</w:t>
          </w:r>
        </w:p>
      </w:docPartBody>
    </w:docPart>
    <w:docPart>
      <w:docPartPr>
        <w:name w:val="E120244F787740D58BC94B89282E2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BE559-EF72-4F80-9744-388D7D2B6E28}"/>
      </w:docPartPr>
      <w:docPartBody>
        <w:p w:rsidR="00BD26B8" w:rsidRDefault="00B40936">
          <w:pPr>
            <w:pStyle w:val="E120244F787740D58BC94B89282E2935"/>
          </w:pPr>
          <w:r>
            <w:rPr>
              <w:rStyle w:val="PlaceholderText"/>
            </w:rPr>
            <w:t>UL</w:t>
          </w:r>
        </w:p>
      </w:docPartBody>
    </w:docPart>
    <w:docPart>
      <w:docPartPr>
        <w:name w:val="5E136B69C525471E94FC0E405FFD4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D30E2-CB9B-443A-95F4-A21623177B66}"/>
      </w:docPartPr>
      <w:docPartBody>
        <w:p w:rsidR="00BD26B8" w:rsidRDefault="00B40936">
          <w:pPr>
            <w:pStyle w:val="5E136B69C525471E94FC0E405FFD4301"/>
          </w:pPr>
          <w:r>
            <w:rPr>
              <w:rStyle w:val="PlaceholderText"/>
            </w:rPr>
            <w:t>UNITS</w:t>
          </w:r>
        </w:p>
      </w:docPartBody>
    </w:docPart>
    <w:docPart>
      <w:docPartPr>
        <w:name w:val="0809C9BCB1CD4A4FBA178F4932793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BDB42-C415-4373-9FDA-A7F7DF029812}"/>
      </w:docPartPr>
      <w:docPartBody>
        <w:p w:rsidR="00BD26B8" w:rsidRDefault="00B40936">
          <w:pPr>
            <w:pStyle w:val="0809C9BCB1CD4A4FBA178F4932793F6B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697884EF12BF4CD28383BAE8F1C99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8D01C-E97A-4415-87A0-2FD95EFA996C}"/>
      </w:docPartPr>
      <w:docPartBody>
        <w:p w:rsidR="00BD26B8" w:rsidRDefault="00B40936">
          <w:pPr>
            <w:pStyle w:val="697884EF12BF4CD28383BAE8F1C99689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6ABB598A0E27444A9D572D745732C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E7A006-3240-4CC0-95AB-B0E9819F3911}"/>
      </w:docPartPr>
      <w:docPartBody>
        <w:p w:rsidR="00BD26B8" w:rsidRDefault="00B40936">
          <w:pPr>
            <w:pStyle w:val="6ABB598A0E27444A9D572D745732C183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F453A1A228AE46AC92FEE9A97A726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29004-3921-4A98-A0DC-EC4B916D03EE}"/>
      </w:docPartPr>
      <w:docPartBody>
        <w:p w:rsidR="00BD26B8" w:rsidRDefault="00B40936">
          <w:pPr>
            <w:pStyle w:val="F453A1A228AE46AC92FEE9A97A7268ED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F69CD9FEEEDB46F48080661805BBF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462009-9B24-46C6-8B4E-6A1001F0E1A7}"/>
      </w:docPartPr>
      <w:docPartBody>
        <w:p w:rsidR="00BD26B8" w:rsidRDefault="00B40936">
          <w:pPr>
            <w:pStyle w:val="F69CD9FEEEDB46F48080661805BBF311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C5141C2EB3EE43D5ABAA3ED3B127D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EBB05-1573-4767-B604-AD5503EDA9AA}"/>
      </w:docPartPr>
      <w:docPartBody>
        <w:p w:rsidR="00BD26B8" w:rsidRDefault="00B40936">
          <w:pPr>
            <w:pStyle w:val="C5141C2EB3EE43D5ABAA3ED3B127D06C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4E76D257FA3B4804BD72CDAFBC117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84C48-106D-4F37-93E8-06978565B2DB}"/>
      </w:docPartPr>
      <w:docPartBody>
        <w:p w:rsidR="00BD26B8" w:rsidRDefault="00B40936">
          <w:pPr>
            <w:pStyle w:val="4E76D257FA3B4804BD72CDAFBC117D80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2E3F9ADF2FA048D8A0F4C1739C242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6BD27-7CFE-442C-97D3-E06779D741CA}"/>
      </w:docPartPr>
      <w:docPartBody>
        <w:p w:rsidR="00BD26B8" w:rsidRDefault="00B40936">
          <w:pPr>
            <w:pStyle w:val="2E3F9ADF2FA048D8A0F4C1739C242EF4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274B88BB24A3462BAA08CBE58A6D2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B7D78-2C54-4803-A6CF-95B74028882E}"/>
      </w:docPartPr>
      <w:docPartBody>
        <w:p w:rsidR="00BD26B8" w:rsidRDefault="00B40936">
          <w:pPr>
            <w:pStyle w:val="274B88BB24A3462BAA08CBE58A6D2D52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B27025640D884684ADA4CDFC50CD4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7A9FF-093E-4ECF-B668-1CB69049772E}"/>
      </w:docPartPr>
      <w:docPartBody>
        <w:p w:rsidR="00BD26B8" w:rsidRDefault="00B40936">
          <w:pPr>
            <w:pStyle w:val="B27025640D884684ADA4CDFC50CD4E19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166A72DC95B143C5ACA89BBC15690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AB397-D080-44B6-9605-2C5E55566693}"/>
      </w:docPartPr>
      <w:docPartBody>
        <w:p w:rsidR="00BD26B8" w:rsidRDefault="00B40936">
          <w:pPr>
            <w:pStyle w:val="166A72DC95B143C5ACA89BBC156904D8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05A430AA86F74379A8F721D3E88D0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1CC19-A87D-4B15-9ED9-01FF48DE5BDE}"/>
      </w:docPartPr>
      <w:docPartBody>
        <w:p w:rsidR="00BD26B8" w:rsidRDefault="00B40936">
          <w:pPr>
            <w:pStyle w:val="05A430AA86F74379A8F721D3E88D04A7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99910D6BAA6645E8A79CF3AA6DC57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93018-FAA2-4851-8209-B70CC5E7995D}"/>
      </w:docPartPr>
      <w:docPartBody>
        <w:p w:rsidR="00BD26B8" w:rsidRDefault="00B40936">
          <w:pPr>
            <w:pStyle w:val="99910D6BAA6645E8A79CF3AA6DC57D67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6706EC87D6C44BAEA7D3AD5C2E252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63278-566A-40B9-9D9C-A0C642F239DF}"/>
      </w:docPartPr>
      <w:docPartBody>
        <w:p w:rsidR="00BD26B8" w:rsidRDefault="00B40936">
          <w:pPr>
            <w:pStyle w:val="6706EC87D6C44BAEA7D3AD5C2E252F63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1497EC4CEEB04A0D98EA47CD19AA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0A997-A292-49C7-BA8C-C6DC7F884E18}"/>
      </w:docPartPr>
      <w:docPartBody>
        <w:p w:rsidR="00BD26B8" w:rsidRDefault="00B40936">
          <w:pPr>
            <w:pStyle w:val="1497EC4CEEB04A0D98EA47CD19AAA90A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BD8C75F7C61D4DF48F389A80599D8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60A2B-A64B-4E3A-A3F2-D18614C7F481}"/>
      </w:docPartPr>
      <w:docPartBody>
        <w:p w:rsidR="00BD26B8" w:rsidRDefault="00B40936">
          <w:pPr>
            <w:pStyle w:val="BD8C75F7C61D4DF48F389A80599D8D28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B30ABED098384D41995595E1B232A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FCDF4-5693-4A51-8F9A-637323189857}"/>
      </w:docPartPr>
      <w:docPartBody>
        <w:p w:rsidR="00BD26B8" w:rsidRDefault="00B40936">
          <w:pPr>
            <w:pStyle w:val="B30ABED098384D41995595E1B232A3CD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92A8B31165164952871B0D8B5C5FA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972E9-D1DC-4C5A-8EEA-84D7EBE661CE}"/>
      </w:docPartPr>
      <w:docPartBody>
        <w:p w:rsidR="00BD26B8" w:rsidRDefault="00B40936">
          <w:pPr>
            <w:pStyle w:val="92A8B31165164952871B0D8B5C5FAE81"/>
          </w:pPr>
          <w:r w:rsidRPr="0041404C">
            <w:rPr>
              <w:rStyle w:val="PlaceholderText"/>
              <w:sz w:val="16"/>
              <w:szCs w:val="16"/>
            </w:rPr>
            <w:t xml:space="preserve"> </w:t>
          </w:r>
        </w:p>
      </w:docPartBody>
    </w:docPart>
    <w:docPart>
      <w:docPartPr>
        <w:name w:val="4F47ABF331BC4C95B536A914CE23B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8E80C-CA0C-4E83-8248-DC5FADBB44F4}"/>
      </w:docPartPr>
      <w:docPartBody>
        <w:p w:rsidR="00000000" w:rsidRDefault="00BD26B8">
          <w:r w:rsidRPr="00E74BA2"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936"/>
    <w:rsid w:val="00B40936"/>
    <w:rsid w:val="00BD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26B8"/>
    <w:rPr>
      <w:color w:val="808080"/>
    </w:rPr>
  </w:style>
  <w:style w:type="paragraph" w:customStyle="1" w:styleId="01E297E807C54D67B302FD9D135E62A5">
    <w:name w:val="01E297E807C54D67B302FD9D135E62A5"/>
  </w:style>
  <w:style w:type="paragraph" w:customStyle="1" w:styleId="08D96770CE72420D96621D62B77D8636">
    <w:name w:val="08D96770CE72420D96621D62B77D8636"/>
  </w:style>
  <w:style w:type="paragraph" w:customStyle="1" w:styleId="DACBB990CF634D7880E34ABEA1AEF6E8">
    <w:name w:val="DACBB990CF634D7880E34ABEA1AEF6E8"/>
  </w:style>
  <w:style w:type="paragraph" w:customStyle="1" w:styleId="EEBB7205D38A4B93BC80A110C7F34EA3">
    <w:name w:val="EEBB7205D38A4B93BC80A110C7F34EA3"/>
  </w:style>
  <w:style w:type="paragraph" w:customStyle="1" w:styleId="77D5D7808ABD4ABB9CDEDCE81C9F03AA">
    <w:name w:val="77D5D7808ABD4ABB9CDEDCE81C9F03AA"/>
  </w:style>
  <w:style w:type="paragraph" w:customStyle="1" w:styleId="C025DE3BAEB64C8B908EA4825A3828AF">
    <w:name w:val="C025DE3BAEB64C8B908EA4825A3828AF"/>
  </w:style>
  <w:style w:type="paragraph" w:customStyle="1" w:styleId="431070E06D2249D2A60DF230C0735C5D">
    <w:name w:val="431070E06D2249D2A60DF230C0735C5D"/>
  </w:style>
  <w:style w:type="paragraph" w:customStyle="1" w:styleId="15FBD3947FC041B687E881874359B6DC">
    <w:name w:val="15FBD3947FC041B687E881874359B6DC"/>
  </w:style>
  <w:style w:type="paragraph" w:customStyle="1" w:styleId="9A9D14F5AD9E4C6EA02D532C737B8E1C">
    <w:name w:val="9A9D14F5AD9E4C6EA02D532C737B8E1C"/>
  </w:style>
  <w:style w:type="paragraph" w:customStyle="1" w:styleId="C497AAC15E0B49C2BA895A10E7CAEFE9">
    <w:name w:val="C497AAC15E0B49C2BA895A10E7CAEFE9"/>
  </w:style>
  <w:style w:type="paragraph" w:customStyle="1" w:styleId="B74F9CA6326443368B78E5D10EE6A3E4">
    <w:name w:val="B74F9CA6326443368B78E5D10EE6A3E4"/>
  </w:style>
  <w:style w:type="paragraph" w:customStyle="1" w:styleId="F19B0C23FA254E14AC286BE4E0F051E9">
    <w:name w:val="F19B0C23FA254E14AC286BE4E0F051E9"/>
  </w:style>
  <w:style w:type="paragraph" w:customStyle="1" w:styleId="5046F5F085694E06925A3AA854068846">
    <w:name w:val="5046F5F085694E06925A3AA854068846"/>
  </w:style>
  <w:style w:type="paragraph" w:customStyle="1" w:styleId="B0E681326FAC497E98F22D30827700AC">
    <w:name w:val="B0E681326FAC497E98F22D30827700AC"/>
  </w:style>
  <w:style w:type="paragraph" w:customStyle="1" w:styleId="8214B944CDE1453DB8F3580C7C891F12">
    <w:name w:val="8214B944CDE1453DB8F3580C7C891F12"/>
  </w:style>
  <w:style w:type="paragraph" w:customStyle="1" w:styleId="456D7EF865B04C22A0D1C275BBC18C3B">
    <w:name w:val="456D7EF865B04C22A0D1C275BBC18C3B"/>
  </w:style>
  <w:style w:type="paragraph" w:customStyle="1" w:styleId="FCB426EFFA4044C7B1BEB840ACAF09C9">
    <w:name w:val="FCB426EFFA4044C7B1BEB840ACAF09C9"/>
  </w:style>
  <w:style w:type="paragraph" w:customStyle="1" w:styleId="76809824ACA34BC097483FE74936D768">
    <w:name w:val="76809824ACA34BC097483FE74936D768"/>
  </w:style>
  <w:style w:type="paragraph" w:customStyle="1" w:styleId="2A4D53084612497AAEF686B4300BA105">
    <w:name w:val="2A4D53084612497AAEF686B4300BA105"/>
  </w:style>
  <w:style w:type="paragraph" w:customStyle="1" w:styleId="EEC0302B810E4C13B2D094716F2F3061">
    <w:name w:val="EEC0302B810E4C13B2D094716F2F3061"/>
  </w:style>
  <w:style w:type="paragraph" w:customStyle="1" w:styleId="16B023088DED46C8A8108DB6CF52599A">
    <w:name w:val="16B023088DED46C8A8108DB6CF52599A"/>
  </w:style>
  <w:style w:type="paragraph" w:customStyle="1" w:styleId="BECE1AE954D343909FCAC2CB21B87F3B">
    <w:name w:val="BECE1AE954D343909FCAC2CB21B87F3B"/>
  </w:style>
  <w:style w:type="paragraph" w:customStyle="1" w:styleId="4D594D3E560B427EA4D151873A075CF6">
    <w:name w:val="4D594D3E560B427EA4D151873A075CF6"/>
  </w:style>
  <w:style w:type="paragraph" w:customStyle="1" w:styleId="4C58EE7B3D6E4B62B417F37DFD17E4F5">
    <w:name w:val="4C58EE7B3D6E4B62B417F37DFD17E4F5"/>
  </w:style>
  <w:style w:type="paragraph" w:customStyle="1" w:styleId="D9F3FE83A1F5433A97C3CC01F18469C6">
    <w:name w:val="D9F3FE83A1F5433A97C3CC01F18469C6"/>
  </w:style>
  <w:style w:type="paragraph" w:customStyle="1" w:styleId="D936E7ABCD0F4AFCAE96F906F82E4904">
    <w:name w:val="D936E7ABCD0F4AFCAE96F906F82E4904"/>
  </w:style>
  <w:style w:type="paragraph" w:customStyle="1" w:styleId="46AB1039347344909570389751B3DDA6">
    <w:name w:val="46AB1039347344909570389751B3DDA6"/>
  </w:style>
  <w:style w:type="paragraph" w:customStyle="1" w:styleId="7DB56081EDAE4FB69AF440E1BA1B687D">
    <w:name w:val="7DB56081EDAE4FB69AF440E1BA1B687D"/>
  </w:style>
  <w:style w:type="paragraph" w:customStyle="1" w:styleId="7F4EF8B4EAE344A0983D9DBA5FA5FF42">
    <w:name w:val="7F4EF8B4EAE344A0983D9DBA5FA5FF42"/>
  </w:style>
  <w:style w:type="paragraph" w:customStyle="1" w:styleId="872C91A4683347A9B6D2299819A5C062">
    <w:name w:val="872C91A4683347A9B6D2299819A5C062"/>
  </w:style>
  <w:style w:type="paragraph" w:customStyle="1" w:styleId="1D8AE3C6292E435FB0C8FC6060B31D1C">
    <w:name w:val="1D8AE3C6292E435FB0C8FC6060B31D1C"/>
  </w:style>
  <w:style w:type="paragraph" w:customStyle="1" w:styleId="42F8E3A36C414A4F8AEBA7B7AEC15211">
    <w:name w:val="42F8E3A36C414A4F8AEBA7B7AEC15211"/>
  </w:style>
  <w:style w:type="paragraph" w:customStyle="1" w:styleId="59A181B2778C40548F0ADDA2A86E27F6">
    <w:name w:val="59A181B2778C40548F0ADDA2A86E27F6"/>
  </w:style>
  <w:style w:type="paragraph" w:customStyle="1" w:styleId="CC7F96AB9BF841FE92039F51EE9E5F25">
    <w:name w:val="CC7F96AB9BF841FE92039F51EE9E5F25"/>
  </w:style>
  <w:style w:type="paragraph" w:customStyle="1" w:styleId="656B6F5D00DF44AC8DE41CC193D732B6">
    <w:name w:val="656B6F5D00DF44AC8DE41CC193D732B6"/>
  </w:style>
  <w:style w:type="paragraph" w:customStyle="1" w:styleId="FB3CA6CBD02849C69C7932D668431CA6">
    <w:name w:val="FB3CA6CBD02849C69C7932D668431CA6"/>
  </w:style>
  <w:style w:type="paragraph" w:customStyle="1" w:styleId="4E42A1830CB2428194CF8A4219553B90">
    <w:name w:val="4E42A1830CB2428194CF8A4219553B90"/>
  </w:style>
  <w:style w:type="paragraph" w:customStyle="1" w:styleId="426AA87DEC9D4028A2B15A57C7617744">
    <w:name w:val="426AA87DEC9D4028A2B15A57C7617744"/>
  </w:style>
  <w:style w:type="paragraph" w:customStyle="1" w:styleId="C0A368AA9AA441AAB9F1B2E9C3534457">
    <w:name w:val="C0A368AA9AA441AAB9F1B2E9C3534457"/>
  </w:style>
  <w:style w:type="paragraph" w:customStyle="1" w:styleId="A97595D21BA84DB0A5F456C9169E7365">
    <w:name w:val="A97595D21BA84DB0A5F456C9169E7365"/>
  </w:style>
  <w:style w:type="paragraph" w:customStyle="1" w:styleId="AB802BB43E3D4A3BB865B6BA2B51B5C8">
    <w:name w:val="AB802BB43E3D4A3BB865B6BA2B51B5C8"/>
  </w:style>
  <w:style w:type="paragraph" w:customStyle="1" w:styleId="22147646043448D4BD0EEBB1C262562B">
    <w:name w:val="22147646043448D4BD0EEBB1C262562B"/>
  </w:style>
  <w:style w:type="paragraph" w:customStyle="1" w:styleId="8D4439BA0F12489EAEBC2F021228655F">
    <w:name w:val="8D4439BA0F12489EAEBC2F021228655F"/>
  </w:style>
  <w:style w:type="paragraph" w:customStyle="1" w:styleId="E226BBB0F9724E9ABFDF69EB119D493B">
    <w:name w:val="E226BBB0F9724E9ABFDF69EB119D493B"/>
  </w:style>
  <w:style w:type="paragraph" w:customStyle="1" w:styleId="8127C061532F46B6B25D701EBE487D13">
    <w:name w:val="8127C061532F46B6B25D701EBE487D13"/>
  </w:style>
  <w:style w:type="paragraph" w:customStyle="1" w:styleId="01F11B7407FC4B699BD718147D04B4FF">
    <w:name w:val="01F11B7407FC4B699BD718147D04B4FF"/>
  </w:style>
  <w:style w:type="paragraph" w:customStyle="1" w:styleId="A31D491439EB489E947E73572044BC48">
    <w:name w:val="A31D491439EB489E947E73572044BC48"/>
  </w:style>
  <w:style w:type="paragraph" w:customStyle="1" w:styleId="EB7089BDD6F84432AE2441972AB0E22E">
    <w:name w:val="EB7089BDD6F84432AE2441972AB0E22E"/>
  </w:style>
  <w:style w:type="paragraph" w:customStyle="1" w:styleId="7C4BA930A36840AD8FF68EB25A86F771">
    <w:name w:val="7C4BA930A36840AD8FF68EB25A86F771"/>
  </w:style>
  <w:style w:type="paragraph" w:customStyle="1" w:styleId="9C572C3D31044F83BD35A5CA0A529F95">
    <w:name w:val="9C572C3D31044F83BD35A5CA0A529F95"/>
  </w:style>
  <w:style w:type="paragraph" w:customStyle="1" w:styleId="4D77747884E14FE1B4BAAD3245A13039">
    <w:name w:val="4D77747884E14FE1B4BAAD3245A13039"/>
  </w:style>
  <w:style w:type="paragraph" w:customStyle="1" w:styleId="CC67DFBCF7084048AF0575B790CC862E">
    <w:name w:val="CC67DFBCF7084048AF0575B790CC862E"/>
  </w:style>
  <w:style w:type="paragraph" w:customStyle="1" w:styleId="E86139AA018C44A380A78327848D66D1">
    <w:name w:val="E86139AA018C44A380A78327848D66D1"/>
  </w:style>
  <w:style w:type="paragraph" w:customStyle="1" w:styleId="09E9BA2563F24F279AB2BDD70003058A">
    <w:name w:val="09E9BA2563F24F279AB2BDD70003058A"/>
  </w:style>
  <w:style w:type="paragraph" w:customStyle="1" w:styleId="76073A8429074616BC41B66522024CBC">
    <w:name w:val="76073A8429074616BC41B66522024CBC"/>
  </w:style>
  <w:style w:type="paragraph" w:customStyle="1" w:styleId="290DD4EF04114962AD147E6A8BC81D0E">
    <w:name w:val="290DD4EF04114962AD147E6A8BC81D0E"/>
  </w:style>
  <w:style w:type="paragraph" w:customStyle="1" w:styleId="C3528B3F580C443E9EAEFEC8DFECFB2A">
    <w:name w:val="C3528B3F580C443E9EAEFEC8DFECFB2A"/>
  </w:style>
  <w:style w:type="paragraph" w:customStyle="1" w:styleId="7208FA5C170342C1A5662E4E2990322A">
    <w:name w:val="7208FA5C170342C1A5662E4E2990322A"/>
  </w:style>
  <w:style w:type="paragraph" w:customStyle="1" w:styleId="916573B1F3D148F1A7F1B7A6D41BAA2F">
    <w:name w:val="916573B1F3D148F1A7F1B7A6D41BAA2F"/>
  </w:style>
  <w:style w:type="paragraph" w:customStyle="1" w:styleId="77F81775704C4CEF995DB93555304D5E">
    <w:name w:val="77F81775704C4CEF995DB93555304D5E"/>
  </w:style>
  <w:style w:type="paragraph" w:customStyle="1" w:styleId="B1A79CCD36EC4664BCD0AA5F4809423D">
    <w:name w:val="B1A79CCD36EC4664BCD0AA5F4809423D"/>
  </w:style>
  <w:style w:type="paragraph" w:customStyle="1" w:styleId="96287694FA9D4EF3994BFB3729093D94">
    <w:name w:val="96287694FA9D4EF3994BFB3729093D94"/>
  </w:style>
  <w:style w:type="paragraph" w:customStyle="1" w:styleId="4F93EEAA894D45E6A9E37727934B897A">
    <w:name w:val="4F93EEAA894D45E6A9E37727934B897A"/>
  </w:style>
  <w:style w:type="paragraph" w:customStyle="1" w:styleId="2F2CF76FACB94619BDACF396E7B91E46">
    <w:name w:val="2F2CF76FACB94619BDACF396E7B91E46"/>
  </w:style>
  <w:style w:type="paragraph" w:customStyle="1" w:styleId="9E995FF93A014375A42156691C3B08C8">
    <w:name w:val="9E995FF93A014375A42156691C3B08C8"/>
  </w:style>
  <w:style w:type="paragraph" w:customStyle="1" w:styleId="FE17DC611B48468CBB28996E9DE6D9D4">
    <w:name w:val="FE17DC611B48468CBB28996E9DE6D9D4"/>
  </w:style>
  <w:style w:type="paragraph" w:customStyle="1" w:styleId="D67CED08AFDA4573B2D50166019BB878">
    <w:name w:val="D67CED08AFDA4573B2D50166019BB878"/>
  </w:style>
  <w:style w:type="paragraph" w:customStyle="1" w:styleId="BD47579ABCA646658F54B530FD9C6908">
    <w:name w:val="BD47579ABCA646658F54B530FD9C6908"/>
  </w:style>
  <w:style w:type="paragraph" w:customStyle="1" w:styleId="28A7F0563C1E485388C225CC09F03620">
    <w:name w:val="28A7F0563C1E485388C225CC09F03620"/>
  </w:style>
  <w:style w:type="paragraph" w:customStyle="1" w:styleId="7B48205D91CD4ED69E1913CAEBA7DECE">
    <w:name w:val="7B48205D91CD4ED69E1913CAEBA7DECE"/>
  </w:style>
  <w:style w:type="paragraph" w:customStyle="1" w:styleId="2270D270C16941E78C9C2F42AF37B197">
    <w:name w:val="2270D270C16941E78C9C2F42AF37B197"/>
  </w:style>
  <w:style w:type="paragraph" w:customStyle="1" w:styleId="EE34350E19F949FF918E9937FD8F0228">
    <w:name w:val="EE34350E19F949FF918E9937FD8F0228"/>
  </w:style>
  <w:style w:type="paragraph" w:customStyle="1" w:styleId="15E11AE841074904881FD90C3694A77C">
    <w:name w:val="15E11AE841074904881FD90C3694A77C"/>
  </w:style>
  <w:style w:type="paragraph" w:customStyle="1" w:styleId="909E1D0CCCD848BD8FB580C218B449BE">
    <w:name w:val="909E1D0CCCD848BD8FB580C218B449BE"/>
  </w:style>
  <w:style w:type="paragraph" w:customStyle="1" w:styleId="A13AB1A538FE4A78A99014B84BD12A46">
    <w:name w:val="A13AB1A538FE4A78A99014B84BD12A46"/>
  </w:style>
  <w:style w:type="paragraph" w:customStyle="1" w:styleId="C484369C872A47D59B070B6712B7BCC6">
    <w:name w:val="C484369C872A47D59B070B6712B7BCC6"/>
  </w:style>
  <w:style w:type="paragraph" w:customStyle="1" w:styleId="11E38A5D6B064B2FBB79E7AA06C7EEF6">
    <w:name w:val="11E38A5D6B064B2FBB79E7AA06C7EEF6"/>
  </w:style>
  <w:style w:type="paragraph" w:customStyle="1" w:styleId="580D39774166436F8413EB532C4DF26C">
    <w:name w:val="580D39774166436F8413EB532C4DF26C"/>
  </w:style>
  <w:style w:type="paragraph" w:customStyle="1" w:styleId="BF20AE77E5EA49F18284ED3168EBF6B5">
    <w:name w:val="BF20AE77E5EA49F18284ED3168EBF6B5"/>
  </w:style>
  <w:style w:type="paragraph" w:customStyle="1" w:styleId="E8CF31BC954E4DC697CADD063ED5AA72">
    <w:name w:val="E8CF31BC954E4DC697CADD063ED5AA72"/>
  </w:style>
  <w:style w:type="paragraph" w:customStyle="1" w:styleId="BC9BAC3D10734B79BF2AADC24ED81D18">
    <w:name w:val="BC9BAC3D10734B79BF2AADC24ED81D18"/>
  </w:style>
  <w:style w:type="paragraph" w:customStyle="1" w:styleId="2B618D2101E1475B97FDBB40E3C5853F">
    <w:name w:val="2B618D2101E1475B97FDBB40E3C5853F"/>
  </w:style>
  <w:style w:type="paragraph" w:customStyle="1" w:styleId="CF5A71FADE9C4FBA8BC7149BE2C9B0D6">
    <w:name w:val="CF5A71FADE9C4FBA8BC7149BE2C9B0D6"/>
  </w:style>
  <w:style w:type="paragraph" w:customStyle="1" w:styleId="3F7324C0C9034FA38F476C9641780301">
    <w:name w:val="3F7324C0C9034FA38F476C9641780301"/>
  </w:style>
  <w:style w:type="paragraph" w:customStyle="1" w:styleId="C88FC810BAD4416A9B3EDF1ECD3E983A">
    <w:name w:val="C88FC810BAD4416A9B3EDF1ECD3E983A"/>
  </w:style>
  <w:style w:type="paragraph" w:customStyle="1" w:styleId="19CFD63EE4D3454FBF02789BFD5C82C1">
    <w:name w:val="19CFD63EE4D3454FBF02789BFD5C82C1"/>
  </w:style>
  <w:style w:type="paragraph" w:customStyle="1" w:styleId="FAC63EA7EED04FAAA6BC26991843C510">
    <w:name w:val="FAC63EA7EED04FAAA6BC26991843C510"/>
  </w:style>
  <w:style w:type="paragraph" w:customStyle="1" w:styleId="B12B1D4E5B1F4718843B4AFE7AAA96B9">
    <w:name w:val="B12B1D4E5B1F4718843B4AFE7AAA96B9"/>
  </w:style>
  <w:style w:type="paragraph" w:customStyle="1" w:styleId="EA8EF4BCB1E74E979BD28E9CF15E9D5A">
    <w:name w:val="EA8EF4BCB1E74E979BD28E9CF15E9D5A"/>
  </w:style>
  <w:style w:type="paragraph" w:customStyle="1" w:styleId="F070A5AECB0A434B920EC8ADC17EE247">
    <w:name w:val="F070A5AECB0A434B920EC8ADC17EE247"/>
  </w:style>
  <w:style w:type="paragraph" w:customStyle="1" w:styleId="1FB3435B29B04DE5AB3C80E0E3AF52AA">
    <w:name w:val="1FB3435B29B04DE5AB3C80E0E3AF52AA"/>
  </w:style>
  <w:style w:type="paragraph" w:customStyle="1" w:styleId="D50B8B83629C46FFAC3C46955353F1DD">
    <w:name w:val="D50B8B83629C46FFAC3C46955353F1DD"/>
  </w:style>
  <w:style w:type="paragraph" w:customStyle="1" w:styleId="98AC4458ADDD4D0B875887A6BFC241B8">
    <w:name w:val="98AC4458ADDD4D0B875887A6BFC241B8"/>
  </w:style>
  <w:style w:type="paragraph" w:customStyle="1" w:styleId="F993A64AD6DF4B87968EED23D9961F58">
    <w:name w:val="F993A64AD6DF4B87968EED23D9961F58"/>
  </w:style>
  <w:style w:type="paragraph" w:customStyle="1" w:styleId="FCC0CBB0D5734E969D558FC78C241B7A">
    <w:name w:val="FCC0CBB0D5734E969D558FC78C241B7A"/>
  </w:style>
  <w:style w:type="paragraph" w:customStyle="1" w:styleId="9AA9B64291F343509C8AC9F5AE1EB811">
    <w:name w:val="9AA9B64291F343509C8AC9F5AE1EB811"/>
  </w:style>
  <w:style w:type="paragraph" w:customStyle="1" w:styleId="64B107E1A52B4E91858EB88C090CE6CE">
    <w:name w:val="64B107E1A52B4E91858EB88C090CE6CE"/>
  </w:style>
  <w:style w:type="paragraph" w:customStyle="1" w:styleId="95F1438C9E0B416FB90D9A0A0DC071CA">
    <w:name w:val="95F1438C9E0B416FB90D9A0A0DC071CA"/>
  </w:style>
  <w:style w:type="paragraph" w:customStyle="1" w:styleId="1AC4E3BA55174B0D85893351C9924E46">
    <w:name w:val="1AC4E3BA55174B0D85893351C9924E46"/>
  </w:style>
  <w:style w:type="paragraph" w:customStyle="1" w:styleId="2DB3ABE66F9B498C954821ACBC82AC5C">
    <w:name w:val="2DB3ABE66F9B498C954821ACBC82AC5C"/>
  </w:style>
  <w:style w:type="paragraph" w:customStyle="1" w:styleId="0E1D90EDF2004E6AB6CDA618DE70E262">
    <w:name w:val="0E1D90EDF2004E6AB6CDA618DE70E262"/>
  </w:style>
  <w:style w:type="paragraph" w:customStyle="1" w:styleId="CF8EDB6CDA1D46258E34F4148C310765">
    <w:name w:val="CF8EDB6CDA1D46258E34F4148C310765"/>
  </w:style>
  <w:style w:type="paragraph" w:customStyle="1" w:styleId="4C551C74B525454DADC69109123CFFA3">
    <w:name w:val="4C551C74B525454DADC69109123CFFA3"/>
  </w:style>
  <w:style w:type="paragraph" w:customStyle="1" w:styleId="1989021BFB3A4B66A1AF06FBF99BEE21">
    <w:name w:val="1989021BFB3A4B66A1AF06FBF99BEE21"/>
  </w:style>
  <w:style w:type="paragraph" w:customStyle="1" w:styleId="9924D32B03204253B47A3959E6A99744">
    <w:name w:val="9924D32B03204253B47A3959E6A99744"/>
  </w:style>
  <w:style w:type="paragraph" w:customStyle="1" w:styleId="93A72C080C9A4550A297C183E4A9125B">
    <w:name w:val="93A72C080C9A4550A297C183E4A9125B"/>
  </w:style>
  <w:style w:type="paragraph" w:customStyle="1" w:styleId="BFE0276217AD4D8AA5171595F3DF7B88">
    <w:name w:val="BFE0276217AD4D8AA5171595F3DF7B88"/>
  </w:style>
  <w:style w:type="paragraph" w:customStyle="1" w:styleId="43BDBAE66FF544ACB22A7F0247097ED7">
    <w:name w:val="43BDBAE66FF544ACB22A7F0247097ED7"/>
  </w:style>
  <w:style w:type="paragraph" w:customStyle="1" w:styleId="F525D551B53B49588345FC49387B92C9">
    <w:name w:val="F525D551B53B49588345FC49387B92C9"/>
  </w:style>
  <w:style w:type="paragraph" w:customStyle="1" w:styleId="5E088540057B47E99D5F0B9415B5EABC">
    <w:name w:val="5E088540057B47E99D5F0B9415B5EABC"/>
  </w:style>
  <w:style w:type="paragraph" w:customStyle="1" w:styleId="E9822EA7825041AB979318E9FF1652F2">
    <w:name w:val="E9822EA7825041AB979318E9FF1652F2"/>
  </w:style>
  <w:style w:type="paragraph" w:customStyle="1" w:styleId="9D39A3D859CA4220AC79D9256CC5D351">
    <w:name w:val="9D39A3D859CA4220AC79D9256CC5D351"/>
  </w:style>
  <w:style w:type="paragraph" w:customStyle="1" w:styleId="5178C0C10164466A93827F335A2FB590">
    <w:name w:val="5178C0C10164466A93827F335A2FB590"/>
  </w:style>
  <w:style w:type="paragraph" w:customStyle="1" w:styleId="A64AFC5D561D451DA9840BE6CEFC0528">
    <w:name w:val="A64AFC5D561D451DA9840BE6CEFC0528"/>
  </w:style>
  <w:style w:type="paragraph" w:customStyle="1" w:styleId="E120244F787740D58BC94B89282E2935">
    <w:name w:val="E120244F787740D58BC94B89282E2935"/>
  </w:style>
  <w:style w:type="paragraph" w:customStyle="1" w:styleId="5E136B69C525471E94FC0E405FFD4301">
    <w:name w:val="5E136B69C525471E94FC0E405FFD4301"/>
  </w:style>
  <w:style w:type="paragraph" w:customStyle="1" w:styleId="0809C9BCB1CD4A4FBA178F4932793F6B">
    <w:name w:val="0809C9BCB1CD4A4FBA178F4932793F6B"/>
  </w:style>
  <w:style w:type="paragraph" w:customStyle="1" w:styleId="697884EF12BF4CD28383BAE8F1C99689">
    <w:name w:val="697884EF12BF4CD28383BAE8F1C99689"/>
  </w:style>
  <w:style w:type="paragraph" w:customStyle="1" w:styleId="6ABB598A0E27444A9D572D745732C183">
    <w:name w:val="6ABB598A0E27444A9D572D745732C183"/>
  </w:style>
  <w:style w:type="paragraph" w:customStyle="1" w:styleId="F453A1A228AE46AC92FEE9A97A7268ED">
    <w:name w:val="F453A1A228AE46AC92FEE9A97A7268ED"/>
  </w:style>
  <w:style w:type="paragraph" w:customStyle="1" w:styleId="F69CD9FEEEDB46F48080661805BBF311">
    <w:name w:val="F69CD9FEEEDB46F48080661805BBF311"/>
  </w:style>
  <w:style w:type="paragraph" w:customStyle="1" w:styleId="C5141C2EB3EE43D5ABAA3ED3B127D06C">
    <w:name w:val="C5141C2EB3EE43D5ABAA3ED3B127D06C"/>
  </w:style>
  <w:style w:type="paragraph" w:customStyle="1" w:styleId="4E76D257FA3B4804BD72CDAFBC117D80">
    <w:name w:val="4E76D257FA3B4804BD72CDAFBC117D80"/>
  </w:style>
  <w:style w:type="paragraph" w:customStyle="1" w:styleId="2E3F9ADF2FA048D8A0F4C1739C242EF4">
    <w:name w:val="2E3F9ADF2FA048D8A0F4C1739C242EF4"/>
  </w:style>
  <w:style w:type="paragraph" w:customStyle="1" w:styleId="274B88BB24A3462BAA08CBE58A6D2D52">
    <w:name w:val="274B88BB24A3462BAA08CBE58A6D2D52"/>
  </w:style>
  <w:style w:type="paragraph" w:customStyle="1" w:styleId="B27025640D884684ADA4CDFC50CD4E19">
    <w:name w:val="B27025640D884684ADA4CDFC50CD4E19"/>
  </w:style>
  <w:style w:type="paragraph" w:customStyle="1" w:styleId="166A72DC95B143C5ACA89BBC156904D8">
    <w:name w:val="166A72DC95B143C5ACA89BBC156904D8"/>
  </w:style>
  <w:style w:type="paragraph" w:customStyle="1" w:styleId="05A430AA86F74379A8F721D3E88D04A7">
    <w:name w:val="05A430AA86F74379A8F721D3E88D04A7"/>
  </w:style>
  <w:style w:type="paragraph" w:customStyle="1" w:styleId="99910D6BAA6645E8A79CF3AA6DC57D67">
    <w:name w:val="99910D6BAA6645E8A79CF3AA6DC57D67"/>
  </w:style>
  <w:style w:type="paragraph" w:customStyle="1" w:styleId="6706EC87D6C44BAEA7D3AD5C2E252F63">
    <w:name w:val="6706EC87D6C44BAEA7D3AD5C2E252F63"/>
  </w:style>
  <w:style w:type="paragraph" w:customStyle="1" w:styleId="1497EC4CEEB04A0D98EA47CD19AAA90A">
    <w:name w:val="1497EC4CEEB04A0D98EA47CD19AAA90A"/>
  </w:style>
  <w:style w:type="paragraph" w:customStyle="1" w:styleId="BD8C75F7C61D4DF48F389A80599D8D28">
    <w:name w:val="BD8C75F7C61D4DF48F389A80599D8D28"/>
  </w:style>
  <w:style w:type="paragraph" w:customStyle="1" w:styleId="B30ABED098384D41995595E1B232A3CD">
    <w:name w:val="B30ABED098384D41995595E1B232A3CD"/>
  </w:style>
  <w:style w:type="paragraph" w:customStyle="1" w:styleId="92A8B31165164952871B0D8B5C5FAE81">
    <w:name w:val="92A8B31165164952871B0D8B5C5FAE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4F156-8F26-4D19-978B-DB7A3C31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TESTbase Form.dotm</Template>
  <TotalTime>6</TotalTime>
  <Pages>5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Stanbio Laboratory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Nolan Manteufel</dc:creator>
  <cp:lastModifiedBy>Nolan Manteufel</cp:lastModifiedBy>
  <cp:revision>5</cp:revision>
  <cp:lastPrinted>2023-02-06T01:21:00Z</cp:lastPrinted>
  <dcterms:created xsi:type="dcterms:W3CDTF">2023-02-06T01:15:00Z</dcterms:created>
  <dcterms:modified xsi:type="dcterms:W3CDTF">2023-02-06T01:22:00Z</dcterms:modified>
</cp:coreProperties>
</file>