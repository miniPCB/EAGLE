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04227E88" w14:textId="77777777" w:rsidTr="00B700E4">
        <w:tc>
          <w:tcPr>
            <w:tcW w:w="10800" w:type="dxa"/>
            <w:gridSpan w:val="7"/>
          </w:tcPr>
          <w:p w14:paraId="4D20F34C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19C9C4CF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A265BDD88CDA40A68A0152FB15109D20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3A5CEBAB" w14:textId="3BFD1CE5" w:rsidR="007D7AE9" w:rsidRDefault="00757DF8" w:rsidP="00634756">
                <w:pPr>
                  <w:pStyle w:val="Title"/>
                </w:pPr>
                <w:r>
                  <w:rPr>
                    <w:rStyle w:val="TitleChar"/>
                  </w:rPr>
                  <w:t>+V Bus Short Circuit Test</w:t>
                </w:r>
              </w:p>
            </w:tc>
          </w:sdtContent>
        </w:sdt>
      </w:tr>
      <w:tr w:rsidR="000715B0" w14:paraId="524E2B10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6C8FE9D3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2BE1CE517B93453590B1B8D8D61D4F01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80A3F6F" w14:textId="50058ABA" w:rsidR="000715B0" w:rsidRDefault="00757DF8" w:rsidP="000715B0">
                <w:pPr>
                  <w:spacing w:line="259" w:lineRule="auto"/>
                </w:pPr>
                <w:r>
                  <w:t>T1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6C3061DC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01B680282264406FBC7EDD0D4DD08F7D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7271B47" w14:textId="5D20255C" w:rsidR="000715B0" w:rsidRDefault="00757DF8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1546C8E6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1BD6EE77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1C5D2B61CE7E49F1BBBC97BD7ECF2FC9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F87030E" w14:textId="7BF5D8F0" w:rsidR="000715B0" w:rsidRDefault="00757DF8" w:rsidP="000715B0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198CEFED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135E37D644C2408A963A1E45F6CDCFD4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EDD27A5" w14:textId="193552B3" w:rsidR="000715B0" w:rsidRDefault="00757DF8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  <w:tr w:rsidR="00F7263C" w14:paraId="2B93D725" w14:textId="77777777" w:rsidTr="00B700E4">
        <w:tc>
          <w:tcPr>
            <w:tcW w:w="10800" w:type="dxa"/>
            <w:gridSpan w:val="7"/>
          </w:tcPr>
          <w:p w14:paraId="5795DEDE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71AA1ACA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61B180E1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20977EB5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E0776DD40E47429FB444C157C62F4212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25D2BC88" w14:textId="77777777" w:rsidR="00F7263C" w:rsidRDefault="00F7263C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14:paraId="534D18CD" w14:textId="77777777" w:rsidTr="00B700E4">
        <w:tc>
          <w:tcPr>
            <w:tcW w:w="10800" w:type="dxa"/>
            <w:gridSpan w:val="7"/>
          </w:tcPr>
          <w:p w14:paraId="6EE49C4D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2F3709F0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4FBD60CA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244C2BFF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6D850CE2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5C62E8FF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FFF3EC5B4B0D4298BB846EFED5C175DB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19408CB6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:rsidRPr="004D41CA" w14:paraId="3CC49AE6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59917865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44AEBC5D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3816ECDF45854DF2BA8FCA0233E1C30D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5D774C15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:rsidRPr="004D41CA" w14:paraId="1CFBCC19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7E7D037D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3C3FD6A8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68E2D53516894918ABD4A9856B981DD4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02D18DF6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92BFC" w:rsidRPr="004D41CA" w14:paraId="0D90F7DE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781ABF06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052494C3" wp14:editId="676BA274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351F51C6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27441D06" wp14:editId="7B1A43B2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0C502F3D" w14:textId="77777777" w:rsidTr="00C5024A">
        <w:sdt>
          <w:sdtPr>
            <w:tag w:val="IMAGE1CAPTION"/>
            <w:id w:val="-465354368"/>
            <w:placeholder>
              <w:docPart w:val="135E37D644C2408A963A1E45F6CDCFD4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0D81B873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135E37D644C2408A963A1E45F6CDCFD4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448DBB1D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59C0885A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7B30F99E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045CB2A3DDC34A4B90693B64C5B4681E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20E52706" w14:textId="77777777" w:rsidR="00C41DC3" w:rsidRDefault="00643FAD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1216D824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B8F6F677220D417DA62F99E8355861EE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116E9115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546F86EF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4A3BC79A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EFC853FA71E744238B3F3EE8FA59C476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2652FCA" w14:textId="77777777" w:rsidR="00C41DC3" w:rsidRDefault="00643FAD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2EE75836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29EA4A410FFA4288A3EEC141F8850B6C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C2FE4F5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5986972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7A5A53DB" w14:textId="77777777" w:rsidTr="00AB1184">
        <w:tc>
          <w:tcPr>
            <w:tcW w:w="10800" w:type="dxa"/>
            <w:gridSpan w:val="9"/>
            <w:vAlign w:val="center"/>
          </w:tcPr>
          <w:p w14:paraId="53122676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799FC424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764FF456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745D8A24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43896D81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0A3AD365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0DCC81E4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6FC78E5C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135E37D644C2408A963A1E45F6CDCFD4"/>
            </w:placeholder>
            <w:showingPlcHdr/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134A1C0" w14:textId="77777777" w:rsidR="00B700E4" w:rsidRDefault="00BE7338" w:rsidP="00B700E4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6BA29BFCFF164B3DA6D954F021E1CBCD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B2E0237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LL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6B6500ACAFEA49A7AD3AF5F3B68350D8"/>
            </w:placeholder>
            <w:showingPlcHdr/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F17CC0E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TV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7F012C1E55754374B6AABD200D3AF775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EFBEC63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UL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A5586BF95DF94B91879D82BB7552FF51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A84764" w14:textId="77777777" w:rsidR="00B700E4" w:rsidRDefault="00AE36B4" w:rsidP="00B700E4">
                <w:pPr>
                  <w:spacing w:line="259" w:lineRule="auto"/>
                  <w:jc w:val="center"/>
                </w:pPr>
                <w:r>
                  <w:rPr>
                    <w:color w:val="808080"/>
                  </w:rPr>
                  <w:t>UNITS</w:t>
                </w:r>
              </w:p>
            </w:tc>
          </w:sdtContent>
        </w:sdt>
      </w:tr>
      <w:tr w:rsidR="00A92BFC" w14:paraId="729A0427" w14:textId="77777777" w:rsidTr="00A92BFC">
        <w:trPr>
          <w:trHeight w:val="720"/>
        </w:trPr>
        <w:tc>
          <w:tcPr>
            <w:tcW w:w="10800" w:type="dxa"/>
            <w:gridSpan w:val="9"/>
          </w:tcPr>
          <w:p w14:paraId="55AD40C1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659A7039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199E366B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4C068FD7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70D0343D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7E70F9D3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4F2D029F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0CCA680E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4D42C736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32C91222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6A6F5EB073544AB88A1C75DDA76E3162"/>
            </w:placeholder>
            <w:showingPlcHdr/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66C972D3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1765C195898241BE99458F18E72F42A4"/>
            </w:placeholder>
            <w:showingPlcHdr/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5946E5A3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B2C44DD831A7404A943E3AF993E7AF84"/>
            </w:placeholder>
            <w:showingPlcHdr/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0FE48804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4A380283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14095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DF08E5F634784EFF9B9D56D64762A423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D773F0F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BD8913D945974A908E9E626497870576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2BB25B9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E63284EC219B438AB5807B53676D6913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0A30D0A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4AFE3FF4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5392C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1872371CD80141CFADE35F7ADD052691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62F482A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0BEED577F0A849FAB35CD8D187CF1603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EF064C6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869F50AEA71C43A588DC7FE895500D03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756E0E4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604AAB28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8452A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93AF4D3467C44158AFBE1739F4B517C4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7B227B5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A4796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E35EF6E500DF45BA8C2CE878987B0C6F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789107E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5700F" w14:paraId="12C888F8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2B950143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2DA14C2E4A664616A422A28493C466D4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0E5E381E" w14:textId="77777777" w:rsidR="00D5700F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4F9B8308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4ED660319307480186D187F7CC766C31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1BFEA339" w14:textId="77777777" w:rsidR="00D5700F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23B3B9B" w14:textId="77777777" w:rsidR="004D41CA" w:rsidRDefault="004D41CA">
      <w:pPr>
        <w:spacing w:line="259" w:lineRule="auto"/>
      </w:pPr>
      <w:r>
        <w:br w:type="page"/>
      </w:r>
    </w:p>
    <w:p w14:paraId="256A74EA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185FFC7D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0013F30D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1B05D09E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F4D2" w14:textId="3C41BEC3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9A3FF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DE045" w14:textId="6B5484D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39434A3">
                <v:shape id="_x0000_i1047" type="#_x0000_t75" style="width:100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17F5F" w14:textId="4E94A81A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7B4322C">
                <v:shape id="_x0000_i1049" type="#_x0000_t75" style="width:100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4436" w14:textId="6BD580F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6F59D78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7BF6BD9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100C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A83891934DBF4797A5F4B0C11427D169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226F7A2" w14:textId="31704643" w:rsidR="00563AB7" w:rsidRPr="0041404C" w:rsidRDefault="00757DF8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20221121214945</w:t>
                </w:r>
              </w:p>
            </w:tc>
          </w:sdtContent>
        </w:sdt>
      </w:tr>
      <w:tr w:rsidR="00563AB7" w:rsidRPr="00CC5B02" w14:paraId="4EAEDC8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35AF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D05D48A0BD8F4B0CAA9D11471E21893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556FCD" w14:textId="7809FA7D" w:rsidR="00563AB7" w:rsidRPr="0041404C" w:rsidRDefault="00D93952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1CD8E7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FAED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95449CB69D2A47488026499C149E4E3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CF4437A" w14:textId="4AE0BF4E" w:rsidR="00563AB7" w:rsidRPr="0041404C" w:rsidRDefault="00D93952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59304E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E46E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E1AF910EE2644472B8ED1122DF287E9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B534BE3" w14:textId="4FD8CA2F" w:rsidR="00563AB7" w:rsidRPr="0041404C" w:rsidRDefault="00D93952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D0D9C1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EF52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55E7A2FA2E5E48EE84C4F2370058D90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8804CC2" w14:textId="595833A7" w:rsidR="00563AB7" w:rsidRPr="0041404C" w:rsidRDefault="00D93952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0E2A3AF5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552E" w14:textId="77777777" w:rsidR="00757DF8" w:rsidRDefault="00757DF8" w:rsidP="002E17B7">
      <w:pPr>
        <w:spacing w:after="0" w:line="240" w:lineRule="auto"/>
      </w:pPr>
      <w:r>
        <w:separator/>
      </w:r>
    </w:p>
  </w:endnote>
  <w:endnote w:type="continuationSeparator" w:id="0">
    <w:p w14:paraId="45A5C664" w14:textId="77777777" w:rsidR="00757DF8" w:rsidRDefault="00757DF8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711C783A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31B41B2B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65831729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D93952">
            <w:fldChar w:fldCharType="begin"/>
          </w:r>
          <w:r w:rsidR="00D93952">
            <w:instrText xml:space="preserve"> NUMPAGES   \* MERGEFORMAT </w:instrText>
          </w:r>
          <w:r w:rsidR="00D93952">
            <w:fldChar w:fldCharType="separate"/>
          </w:r>
          <w:r w:rsidR="00590E3C">
            <w:rPr>
              <w:noProof/>
            </w:rPr>
            <w:t>3</w:t>
          </w:r>
          <w:r w:rsidR="00D93952">
            <w:rPr>
              <w:noProof/>
            </w:rPr>
            <w:fldChar w:fldCharType="end"/>
          </w:r>
        </w:p>
      </w:tc>
    </w:tr>
    <w:tr w:rsidR="006E4D09" w14:paraId="048D2710" w14:textId="77777777" w:rsidTr="004A4495">
      <w:trPr>
        <w:jc w:val="right"/>
      </w:trPr>
      <w:sdt>
        <w:sdtPr>
          <w:tag w:val="datetimestamp"/>
          <w:id w:val="-639416851"/>
          <w:placeholder>
            <w:docPart w:val="48A8388334CB4BC4B839A53C8A1B44FB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6C3D3E55" w14:textId="2144E156" w:rsidR="006E4D09" w:rsidRDefault="00D93952" w:rsidP="0039368B">
              <w:pPr>
                <w:pStyle w:val="NoSpacing"/>
                <w:jc w:val="right"/>
              </w:pPr>
              <w:r w:rsidRPr="000830FA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36203EBF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FC7A" w14:textId="77777777" w:rsidR="00757DF8" w:rsidRDefault="00757DF8" w:rsidP="002E17B7">
      <w:pPr>
        <w:spacing w:after="0" w:line="240" w:lineRule="auto"/>
      </w:pPr>
      <w:r>
        <w:separator/>
      </w:r>
    </w:p>
  </w:footnote>
  <w:footnote w:type="continuationSeparator" w:id="0">
    <w:p w14:paraId="562E0342" w14:textId="77777777" w:rsidR="00757DF8" w:rsidRDefault="00757DF8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43EF8A76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63DCE52F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6717320A" wp14:editId="7FE793CD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2C513A54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433784D4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579FBBB7" w14:textId="44B8C058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D93952">
      <w:rPr>
        <w:noProof/>
        <w:sz w:val="16"/>
        <w:szCs w:val="16"/>
      </w:rPr>
      <w:t>21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8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57DF8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93952"/>
    <w:rsid w:val="00DA1A39"/>
    <w:rsid w:val="00DA3F26"/>
    <w:rsid w:val="00DA5E9D"/>
    <w:rsid w:val="00DA6D44"/>
    <w:rsid w:val="00DB09FF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8480C"/>
  <w15:docId w15:val="{A314D90C-972C-4F1A-AAB5-A324A80C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5BDD88CDA40A68A0152FB15109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D6146-0E60-4C5C-9225-C56379E22F2B}"/>
      </w:docPartPr>
      <w:docPartBody>
        <w:p w:rsidR="00000000" w:rsidRDefault="000C3A57">
          <w:pPr>
            <w:pStyle w:val="A265BDD88CDA40A68A0152FB15109D2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E1CE517B93453590B1B8D8D61D4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611C7-51CC-419B-A5E4-D6ED47496694}"/>
      </w:docPartPr>
      <w:docPartBody>
        <w:p w:rsidR="00000000" w:rsidRDefault="000C3A57">
          <w:pPr>
            <w:pStyle w:val="2BE1CE517B93453590B1B8D8D61D4F0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B680282264406FBC7EDD0D4DD08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4BE25-1FBA-478E-B84B-32A620536E4D}"/>
      </w:docPartPr>
      <w:docPartBody>
        <w:p w:rsidR="00000000" w:rsidRDefault="000C3A57">
          <w:pPr>
            <w:pStyle w:val="01B680282264406FBC7EDD0D4DD08F7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5D2B61CE7E49F1BBBC97BD7ECF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69E46-AEFA-49F4-9435-A10FE2B4C6E9}"/>
      </w:docPartPr>
      <w:docPartBody>
        <w:p w:rsidR="00000000" w:rsidRDefault="000C3A57">
          <w:pPr>
            <w:pStyle w:val="1C5D2B61CE7E49F1BBBC97BD7ECF2FC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5E37D644C2408A963A1E45F6CD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7B05F-91F1-46DA-848B-C95000045E15}"/>
      </w:docPartPr>
      <w:docPartBody>
        <w:p w:rsidR="00000000" w:rsidRDefault="000C3A57">
          <w:pPr>
            <w:pStyle w:val="135E37D644C2408A963A1E45F6CDCFD4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76DD40E47429FB444C157C62F4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9A85A-5F99-4A41-9617-2B0E59A75779}"/>
      </w:docPartPr>
      <w:docPartBody>
        <w:p w:rsidR="00000000" w:rsidRDefault="000C3A57">
          <w:pPr>
            <w:pStyle w:val="E0776DD40E47429FB444C157C62F4212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FFF3EC5B4B0D4298BB846EFED5C17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7BF0C-A40D-4C75-9CB5-CB1E889B0410}"/>
      </w:docPartPr>
      <w:docPartBody>
        <w:p w:rsidR="00000000" w:rsidRDefault="000C3A57">
          <w:pPr>
            <w:pStyle w:val="FFF3EC5B4B0D4298BB846EFED5C175D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6ECDF45854DF2BA8FCA0233E1C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0383F-A640-40A9-8089-0026366F3593}"/>
      </w:docPartPr>
      <w:docPartBody>
        <w:p w:rsidR="00000000" w:rsidRDefault="000C3A57">
          <w:pPr>
            <w:pStyle w:val="3816ECDF45854DF2BA8FCA0233E1C30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E2D53516894918ABD4A9856B981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BFE92-9D67-4D8A-B3E6-0A59265A17B0}"/>
      </w:docPartPr>
      <w:docPartBody>
        <w:p w:rsidR="00000000" w:rsidRDefault="000C3A57">
          <w:pPr>
            <w:pStyle w:val="68E2D53516894918ABD4A9856B981DD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5CB2A3DDC34A4B90693B64C5B46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46825-D334-4B14-AE4A-73B83B99700B}"/>
      </w:docPartPr>
      <w:docPartBody>
        <w:p w:rsidR="00000000" w:rsidRDefault="000C3A57">
          <w:pPr>
            <w:pStyle w:val="045CB2A3DDC34A4B90693B64C5B4681E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B8F6F677220D417DA62F99E835586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688A5-B9D2-49FD-BF40-59F7C9519CAA}"/>
      </w:docPartPr>
      <w:docPartBody>
        <w:p w:rsidR="00000000" w:rsidRDefault="000C3A57">
          <w:pPr>
            <w:pStyle w:val="B8F6F677220D417DA62F99E8355861EE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C853FA71E744238B3F3EE8FA59C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0FC85-D853-479B-85C1-0C3A94BDAD09}"/>
      </w:docPartPr>
      <w:docPartBody>
        <w:p w:rsidR="00000000" w:rsidRDefault="000C3A57">
          <w:pPr>
            <w:pStyle w:val="EFC853FA71E744238B3F3EE8FA59C476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29EA4A410FFA4288A3EEC141F8850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6ADAA-C350-4DD0-BFA6-E9461A076319}"/>
      </w:docPartPr>
      <w:docPartBody>
        <w:p w:rsidR="00000000" w:rsidRDefault="000C3A57">
          <w:pPr>
            <w:pStyle w:val="29EA4A410FFA4288A3EEC141F8850B6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A29BFCFF164B3DA6D954F021E1C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19979-726C-4AAC-BEE8-C5E46C442DB6}"/>
      </w:docPartPr>
      <w:docPartBody>
        <w:p w:rsidR="00000000" w:rsidRDefault="000C3A57">
          <w:pPr>
            <w:pStyle w:val="6BA29BFCFF164B3DA6D954F021E1CBCD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6B6500ACAFEA49A7AD3AF5F3B6835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5A470-4EE6-40FB-8EB0-B37EC529667B}"/>
      </w:docPartPr>
      <w:docPartBody>
        <w:p w:rsidR="00000000" w:rsidRDefault="000C3A57">
          <w:pPr>
            <w:pStyle w:val="6B6500ACAFEA49A7AD3AF5F3B68350D8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7F012C1E55754374B6AABD200D3A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59022-1F45-44D7-81D5-268D036C5B71}"/>
      </w:docPartPr>
      <w:docPartBody>
        <w:p w:rsidR="00000000" w:rsidRDefault="000C3A57">
          <w:pPr>
            <w:pStyle w:val="7F012C1E55754374B6AABD200D3AF775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A5586BF95DF94B91879D82BB7552F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F40C8-7FCD-4B5B-A337-E103A8CF46AA}"/>
      </w:docPartPr>
      <w:docPartBody>
        <w:p w:rsidR="00000000" w:rsidRDefault="000C3A57">
          <w:pPr>
            <w:pStyle w:val="A5586BF95DF94B91879D82BB7552FF51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6A6F5EB073544AB88A1C75DDA76E3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EE79D-F7D8-4852-91ED-E0124FE5D076}"/>
      </w:docPartPr>
      <w:docPartBody>
        <w:p w:rsidR="00000000" w:rsidRDefault="000C3A57">
          <w:pPr>
            <w:pStyle w:val="6A6F5EB073544AB88A1C75DDA76E3162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1765C195898241BE99458F18E72F4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66EB4-A0AA-4585-8AB4-E4FFB9ADA0BA}"/>
      </w:docPartPr>
      <w:docPartBody>
        <w:p w:rsidR="00000000" w:rsidRDefault="000C3A57">
          <w:pPr>
            <w:pStyle w:val="1765C195898241BE99458F18E72F42A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44DD831A7404A943E3AF993E7A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FB73C-7A5C-413C-B6A0-2FD172592780}"/>
      </w:docPartPr>
      <w:docPartBody>
        <w:p w:rsidR="00000000" w:rsidRDefault="000C3A57">
          <w:pPr>
            <w:pStyle w:val="B2C44DD831A7404A943E3AF993E7AF8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8E5F634784EFF9B9D56D64762A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E0C60-470A-4981-9D03-D568B12502D7}"/>
      </w:docPartPr>
      <w:docPartBody>
        <w:p w:rsidR="00000000" w:rsidRDefault="000C3A57">
          <w:pPr>
            <w:pStyle w:val="DF08E5F634784EFF9B9D56D64762A423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BD8913D945974A908E9E626497870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D16B4-45E1-4A01-8740-B6E75DA6CFCB}"/>
      </w:docPartPr>
      <w:docPartBody>
        <w:p w:rsidR="00000000" w:rsidRDefault="000C3A57">
          <w:pPr>
            <w:pStyle w:val="BD8913D945974A908E9E626497870576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284EC219B438AB5807B53676D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AA3CA-B3F8-462C-8FD0-83B1820CEC5F}"/>
      </w:docPartPr>
      <w:docPartBody>
        <w:p w:rsidR="00000000" w:rsidRDefault="000C3A57">
          <w:pPr>
            <w:pStyle w:val="E63284EC219B438AB5807B53676D6913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2371CD80141CFADE35F7ADD05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E40E6-40BB-40E2-AF25-5035F4D33F24}"/>
      </w:docPartPr>
      <w:docPartBody>
        <w:p w:rsidR="00000000" w:rsidRDefault="000C3A57">
          <w:pPr>
            <w:pStyle w:val="1872371CD80141CFADE35F7ADD052691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0BEED577F0A849FAB35CD8D187CF1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CF394-6021-42B6-970A-964B0B81FB92}"/>
      </w:docPartPr>
      <w:docPartBody>
        <w:p w:rsidR="00000000" w:rsidRDefault="000C3A57">
          <w:pPr>
            <w:pStyle w:val="0BEED577F0A849FAB35CD8D187CF1603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9F50AEA71C43A588DC7FE895500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7837-E334-434F-9008-FDCFCA4E8A0E}"/>
      </w:docPartPr>
      <w:docPartBody>
        <w:p w:rsidR="00000000" w:rsidRDefault="000C3A57">
          <w:pPr>
            <w:pStyle w:val="869F50AEA71C43A588DC7FE895500D03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AF4D3467C44158AFBE1739F4B51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660A4-10A9-451E-BCB1-17C61C092D95}"/>
      </w:docPartPr>
      <w:docPartBody>
        <w:p w:rsidR="00000000" w:rsidRDefault="000C3A57">
          <w:pPr>
            <w:pStyle w:val="93AF4D3467C44158AFBE1739F4B517C4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E35EF6E500DF45BA8C2CE878987B0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0CC5-032F-4767-9BA7-ABE9D91EE406}"/>
      </w:docPartPr>
      <w:docPartBody>
        <w:p w:rsidR="00000000" w:rsidRDefault="000C3A57">
          <w:pPr>
            <w:pStyle w:val="E35EF6E500DF45BA8C2CE878987B0C6F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A14C2E4A664616A422A28493C46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21DE-23CE-4113-B980-07C8DB334689}"/>
      </w:docPartPr>
      <w:docPartBody>
        <w:p w:rsidR="00000000" w:rsidRDefault="000C3A57">
          <w:pPr>
            <w:pStyle w:val="2DA14C2E4A664616A422A28493C466D4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4ED660319307480186D187F7CC766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9A3B2-F0C4-4600-BC8D-E65A1606A91B}"/>
      </w:docPartPr>
      <w:docPartBody>
        <w:p w:rsidR="00000000" w:rsidRDefault="000C3A57">
          <w:pPr>
            <w:pStyle w:val="4ED660319307480186D187F7CC766C31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3891934DBF4797A5F4B0C11427D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0E23-02FE-456A-8958-9B029AA56EFA}"/>
      </w:docPartPr>
      <w:docPartBody>
        <w:p w:rsidR="00000000" w:rsidRDefault="000C3A57">
          <w:pPr>
            <w:pStyle w:val="A83891934DBF4797A5F4B0C11427D169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05D48A0BD8F4B0CAA9D11471E21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64AFC-AF90-40B2-97F7-AE27C6CABDC4}"/>
      </w:docPartPr>
      <w:docPartBody>
        <w:p w:rsidR="00000000" w:rsidRDefault="000C3A57">
          <w:pPr>
            <w:pStyle w:val="D05D48A0BD8F4B0CAA9D11471E21893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5449CB69D2A47488026499C149E4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597D2-04A3-4D38-8C5F-7AE3EFD19A68}"/>
      </w:docPartPr>
      <w:docPartBody>
        <w:p w:rsidR="00000000" w:rsidRDefault="000C3A57">
          <w:pPr>
            <w:pStyle w:val="95449CB69D2A47488026499C149E4E3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1AF910EE2644472B8ED1122DF287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03E9-DC9A-49A0-BCB7-D1ED091EFBF1}"/>
      </w:docPartPr>
      <w:docPartBody>
        <w:p w:rsidR="00000000" w:rsidRDefault="000C3A57">
          <w:pPr>
            <w:pStyle w:val="E1AF910EE2644472B8ED1122DF287E9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55E7A2FA2E5E48EE84C4F2370058D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FBF02-B062-4628-A6BE-80D234C040B8}"/>
      </w:docPartPr>
      <w:docPartBody>
        <w:p w:rsidR="00000000" w:rsidRDefault="000C3A57">
          <w:pPr>
            <w:pStyle w:val="55E7A2FA2E5E48EE84C4F2370058D90A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48A8388334CB4BC4B839A53C8A1B4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F135-EDC6-479F-83D0-05B59A6AA552}"/>
      </w:docPartPr>
      <w:docPartBody>
        <w:p w:rsidR="00000000" w:rsidRDefault="000C3A57">
          <w:r w:rsidRPr="000830FA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57"/>
    <w:rsid w:val="000C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A57"/>
    <w:rPr>
      <w:color w:val="808080"/>
    </w:rPr>
  </w:style>
  <w:style w:type="paragraph" w:customStyle="1" w:styleId="A265BDD88CDA40A68A0152FB15109D20">
    <w:name w:val="A265BDD88CDA40A68A0152FB15109D20"/>
  </w:style>
  <w:style w:type="paragraph" w:customStyle="1" w:styleId="2BE1CE517B93453590B1B8D8D61D4F01">
    <w:name w:val="2BE1CE517B93453590B1B8D8D61D4F01"/>
  </w:style>
  <w:style w:type="paragraph" w:customStyle="1" w:styleId="01B680282264406FBC7EDD0D4DD08F7D">
    <w:name w:val="01B680282264406FBC7EDD0D4DD08F7D"/>
  </w:style>
  <w:style w:type="paragraph" w:customStyle="1" w:styleId="1C5D2B61CE7E49F1BBBC97BD7ECF2FC9">
    <w:name w:val="1C5D2B61CE7E49F1BBBC97BD7ECF2FC9"/>
  </w:style>
  <w:style w:type="paragraph" w:customStyle="1" w:styleId="135E37D644C2408A963A1E45F6CDCFD4">
    <w:name w:val="135E37D644C2408A963A1E45F6CDCFD4"/>
  </w:style>
  <w:style w:type="paragraph" w:customStyle="1" w:styleId="E0776DD40E47429FB444C157C62F4212">
    <w:name w:val="E0776DD40E47429FB444C157C62F4212"/>
  </w:style>
  <w:style w:type="paragraph" w:customStyle="1" w:styleId="FFF3EC5B4B0D4298BB846EFED5C175DB">
    <w:name w:val="FFF3EC5B4B0D4298BB846EFED5C175DB"/>
  </w:style>
  <w:style w:type="paragraph" w:customStyle="1" w:styleId="3816ECDF45854DF2BA8FCA0233E1C30D">
    <w:name w:val="3816ECDF45854DF2BA8FCA0233E1C30D"/>
  </w:style>
  <w:style w:type="paragraph" w:customStyle="1" w:styleId="68E2D53516894918ABD4A9856B981DD4">
    <w:name w:val="68E2D53516894918ABD4A9856B981DD4"/>
  </w:style>
  <w:style w:type="paragraph" w:customStyle="1" w:styleId="045CB2A3DDC34A4B90693B64C5B4681E">
    <w:name w:val="045CB2A3DDC34A4B90693B64C5B4681E"/>
  </w:style>
  <w:style w:type="paragraph" w:customStyle="1" w:styleId="B8F6F677220D417DA62F99E8355861EE">
    <w:name w:val="B8F6F677220D417DA62F99E8355861EE"/>
  </w:style>
  <w:style w:type="paragraph" w:customStyle="1" w:styleId="EFC853FA71E744238B3F3EE8FA59C476">
    <w:name w:val="EFC853FA71E744238B3F3EE8FA59C476"/>
  </w:style>
  <w:style w:type="paragraph" w:customStyle="1" w:styleId="29EA4A410FFA4288A3EEC141F8850B6C">
    <w:name w:val="29EA4A410FFA4288A3EEC141F8850B6C"/>
  </w:style>
  <w:style w:type="paragraph" w:customStyle="1" w:styleId="6BA29BFCFF164B3DA6D954F021E1CBCD">
    <w:name w:val="6BA29BFCFF164B3DA6D954F021E1CBCD"/>
  </w:style>
  <w:style w:type="paragraph" w:customStyle="1" w:styleId="6B6500ACAFEA49A7AD3AF5F3B68350D8">
    <w:name w:val="6B6500ACAFEA49A7AD3AF5F3B68350D8"/>
  </w:style>
  <w:style w:type="paragraph" w:customStyle="1" w:styleId="7F012C1E55754374B6AABD200D3AF775">
    <w:name w:val="7F012C1E55754374B6AABD200D3AF775"/>
  </w:style>
  <w:style w:type="paragraph" w:customStyle="1" w:styleId="A5586BF95DF94B91879D82BB7552FF51">
    <w:name w:val="A5586BF95DF94B91879D82BB7552FF51"/>
  </w:style>
  <w:style w:type="paragraph" w:customStyle="1" w:styleId="6A6F5EB073544AB88A1C75DDA76E3162">
    <w:name w:val="6A6F5EB073544AB88A1C75DDA76E3162"/>
  </w:style>
  <w:style w:type="paragraph" w:customStyle="1" w:styleId="1765C195898241BE99458F18E72F42A4">
    <w:name w:val="1765C195898241BE99458F18E72F42A4"/>
  </w:style>
  <w:style w:type="paragraph" w:customStyle="1" w:styleId="B2C44DD831A7404A943E3AF993E7AF84">
    <w:name w:val="B2C44DD831A7404A943E3AF993E7AF84"/>
  </w:style>
  <w:style w:type="paragraph" w:customStyle="1" w:styleId="DF08E5F634784EFF9B9D56D64762A423">
    <w:name w:val="DF08E5F634784EFF9B9D56D64762A423"/>
  </w:style>
  <w:style w:type="paragraph" w:customStyle="1" w:styleId="BD8913D945974A908E9E626497870576">
    <w:name w:val="BD8913D945974A908E9E626497870576"/>
  </w:style>
  <w:style w:type="paragraph" w:customStyle="1" w:styleId="E63284EC219B438AB5807B53676D6913">
    <w:name w:val="E63284EC219B438AB5807B53676D6913"/>
  </w:style>
  <w:style w:type="paragraph" w:customStyle="1" w:styleId="1872371CD80141CFADE35F7ADD052691">
    <w:name w:val="1872371CD80141CFADE35F7ADD052691"/>
  </w:style>
  <w:style w:type="paragraph" w:customStyle="1" w:styleId="0BEED577F0A849FAB35CD8D187CF1603">
    <w:name w:val="0BEED577F0A849FAB35CD8D187CF1603"/>
  </w:style>
  <w:style w:type="paragraph" w:customStyle="1" w:styleId="869F50AEA71C43A588DC7FE895500D03">
    <w:name w:val="869F50AEA71C43A588DC7FE895500D03"/>
  </w:style>
  <w:style w:type="paragraph" w:customStyle="1" w:styleId="93AF4D3467C44158AFBE1739F4B517C4">
    <w:name w:val="93AF4D3467C44158AFBE1739F4B517C4"/>
  </w:style>
  <w:style w:type="paragraph" w:customStyle="1" w:styleId="E35EF6E500DF45BA8C2CE878987B0C6F">
    <w:name w:val="E35EF6E500DF45BA8C2CE878987B0C6F"/>
  </w:style>
  <w:style w:type="paragraph" w:customStyle="1" w:styleId="2DA14C2E4A664616A422A28493C466D4">
    <w:name w:val="2DA14C2E4A664616A422A28493C466D4"/>
  </w:style>
  <w:style w:type="paragraph" w:customStyle="1" w:styleId="4ED660319307480186D187F7CC766C31">
    <w:name w:val="4ED660319307480186D187F7CC766C31"/>
  </w:style>
  <w:style w:type="paragraph" w:customStyle="1" w:styleId="A83891934DBF4797A5F4B0C11427D169">
    <w:name w:val="A83891934DBF4797A5F4B0C11427D169"/>
  </w:style>
  <w:style w:type="paragraph" w:customStyle="1" w:styleId="D05D48A0BD8F4B0CAA9D11471E218933">
    <w:name w:val="D05D48A0BD8F4B0CAA9D11471E218933"/>
  </w:style>
  <w:style w:type="paragraph" w:customStyle="1" w:styleId="95449CB69D2A47488026499C149E4E36">
    <w:name w:val="95449CB69D2A47488026499C149E4E36"/>
  </w:style>
  <w:style w:type="paragraph" w:customStyle="1" w:styleId="E1AF910EE2644472B8ED1122DF287E97">
    <w:name w:val="E1AF910EE2644472B8ED1122DF287E97"/>
  </w:style>
  <w:style w:type="paragraph" w:customStyle="1" w:styleId="55E7A2FA2E5E48EE84C4F2370058D90A">
    <w:name w:val="55E7A2FA2E5E48EE84C4F2370058D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2022-11-22T03:49:00Z</cp:lastPrinted>
  <dcterms:created xsi:type="dcterms:W3CDTF">2022-11-22T03:48:00Z</dcterms:created>
  <dcterms:modified xsi:type="dcterms:W3CDTF">2022-11-22T03:49:00Z</dcterms:modified>
</cp:coreProperties>
</file>