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D3A32146216A47E79F6AF5683C0F7C59"/>
        </w:placeholder>
        <w:text/>
      </w:sdtPr>
      <w:sdtEndPr/>
      <w:sdtContent>
        <w:p w14:paraId="50698B28" w14:textId="3C76143F" w:rsidR="0077378A" w:rsidRDefault="0088353F" w:rsidP="0077378A">
          <w:pPr>
            <w:pStyle w:val="Title"/>
          </w:pPr>
          <w:r>
            <w:t>Opamp Non-Inverting Amplifier</w:t>
          </w:r>
        </w:p>
      </w:sdtContent>
    </w:sdt>
    <w:p w14:paraId="7C0C5AAA" w14:textId="77777777" w:rsidR="0077378A" w:rsidRDefault="0047079F" w:rsidP="0077378A">
      <w:pPr>
        <w:pStyle w:val="NoSpacing"/>
      </w:pPr>
      <w:r>
        <w:pict w14:anchorId="25B28D13">
          <v:rect id="_x0000_i1025" style="width:540pt;height:1.5pt" o:hralign="center" o:hrstd="t" o:hrnoshade="t" o:hr="t" fillcolor="#4472c4 [3204]" stroked="f"/>
        </w:pict>
      </w:r>
    </w:p>
    <w:p w14:paraId="3E2A2020" w14:textId="7FA5D680" w:rsidR="00BA71BB" w:rsidRDefault="00BA71BB" w:rsidP="00BA71BB">
      <w:pPr>
        <w:pStyle w:val="NoSpacing"/>
        <w:jc w:val="center"/>
      </w:pPr>
      <w:r>
        <w:rPr>
          <w:noProof/>
        </w:rPr>
        <w:drawing>
          <wp:inline distT="0" distB="0" distL="0" distR="0" wp14:anchorId="1822FC11" wp14:editId="112CCC8E">
            <wp:extent cx="5451128" cy="5451128"/>
            <wp:effectExtent l="0" t="0" r="0" b="0"/>
            <wp:docPr id="1675984753" name="Picture 1675984753"/>
            <wp:cNvGraphicFramePr/>
            <a:graphic xmlns:a="http://schemas.openxmlformats.org/drawingml/2006/main">
              <a:graphicData uri="http://schemas.openxmlformats.org/drawingml/2006/picture">
                <pic:pic xmlns:pic="http://schemas.openxmlformats.org/drawingml/2006/picture">
                  <pic:nvPicPr>
                    <pic:cNvPr id="138123967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531F500" w14:textId="77777777" w:rsidR="00BA71BB" w:rsidRPr="00CD06D0" w:rsidRDefault="00BA71BB" w:rsidP="0077378A">
      <w:pPr>
        <w:pStyle w:val="NoSpacing"/>
      </w:pP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6F1DB11E" w14:textId="77777777" w:rsidTr="009F42B3">
        <w:trPr>
          <w:trHeight w:val="432"/>
          <w:jc w:val="center"/>
        </w:trPr>
        <w:tc>
          <w:tcPr>
            <w:tcW w:w="2898" w:type="dxa"/>
            <w:vAlign w:val="center"/>
          </w:tcPr>
          <w:p w14:paraId="00FF237F" w14:textId="77777777" w:rsidR="00331110" w:rsidRDefault="00331110" w:rsidP="00817613">
            <w:pPr>
              <w:pStyle w:val="NoSpacing"/>
              <w:jc w:val="right"/>
              <w:rPr>
                <w:b/>
                <w:bCs/>
              </w:rPr>
            </w:pPr>
            <w:r>
              <w:rPr>
                <w:b/>
                <w:bCs/>
              </w:rPr>
              <w:t>PART NUMBER</w:t>
            </w:r>
          </w:p>
        </w:tc>
        <w:sdt>
          <w:sdtPr>
            <w:rPr>
              <w:noProof/>
            </w:rPr>
            <w:tag w:val="PartNumber"/>
            <w:id w:val="-1937042240"/>
            <w:placeholder>
              <w:docPart w:val="A0DE50F88FE04058A60B9BE5502606F4"/>
            </w:placeholder>
            <w:text/>
          </w:sdtPr>
          <w:sdtEndPr/>
          <w:sdtContent>
            <w:tc>
              <w:tcPr>
                <w:tcW w:w="7892" w:type="dxa"/>
                <w:vAlign w:val="center"/>
              </w:tcPr>
              <w:p w14:paraId="57017CCD" w14:textId="25F95C67" w:rsidR="00331110" w:rsidRDefault="0088353F" w:rsidP="00817613">
                <w:pPr>
                  <w:pStyle w:val="NoSpacing"/>
                  <w:rPr>
                    <w:noProof/>
                  </w:rPr>
                </w:pPr>
                <w:r>
                  <w:rPr>
                    <w:noProof/>
                  </w:rPr>
                  <w:t>04A-010</w:t>
                </w:r>
              </w:p>
            </w:tc>
          </w:sdtContent>
        </w:sdt>
      </w:tr>
      <w:tr w:rsidR="00817613" w14:paraId="054D7F13" w14:textId="77777777" w:rsidTr="009F42B3">
        <w:trPr>
          <w:trHeight w:val="432"/>
          <w:jc w:val="center"/>
        </w:trPr>
        <w:tc>
          <w:tcPr>
            <w:tcW w:w="2898" w:type="dxa"/>
            <w:vAlign w:val="center"/>
          </w:tcPr>
          <w:p w14:paraId="6120BFBC" w14:textId="32E3CC2E" w:rsidR="00817613" w:rsidRPr="00817613" w:rsidRDefault="00BA71BB" w:rsidP="00817613">
            <w:pPr>
              <w:pStyle w:val="NoSpacing"/>
              <w:jc w:val="right"/>
              <w:rPr>
                <w:b/>
                <w:bCs/>
              </w:rPr>
            </w:pPr>
            <w:r>
              <w:rPr>
                <w:b/>
                <w:bCs/>
              </w:rPr>
              <w:t>CIRCUIT CATEGORY</w:t>
            </w:r>
          </w:p>
        </w:tc>
        <w:tc>
          <w:tcPr>
            <w:tcW w:w="7892" w:type="dxa"/>
            <w:vAlign w:val="center"/>
          </w:tcPr>
          <w:p w14:paraId="4068889B" w14:textId="32EBAD8A" w:rsidR="00817613" w:rsidRDefault="0047079F" w:rsidP="00817613">
            <w:pPr>
              <w:pStyle w:val="NoSpacing"/>
            </w:pPr>
            <w:sdt>
              <w:sdtPr>
                <w:rPr>
                  <w:noProof/>
                </w:rPr>
                <w:tag w:val="CircuitCategory"/>
                <w:id w:val="424923468"/>
                <w:placeholder>
                  <w:docPart w:val="E23BCB72AF7D47F2A8F2EAA9FCD13E3A"/>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EndPr/>
              <w:sdtContent>
                <w:r w:rsidR="0088353F">
                  <w:rPr>
                    <w:noProof/>
                  </w:rPr>
                  <w:t>Opamp Amplifiers (04A)</w:t>
                </w:r>
              </w:sdtContent>
            </w:sdt>
          </w:p>
        </w:tc>
      </w:tr>
      <w:tr w:rsidR="00817613" w14:paraId="15A09041" w14:textId="77777777" w:rsidTr="009F42B3">
        <w:trPr>
          <w:trHeight w:val="432"/>
          <w:jc w:val="center"/>
        </w:trPr>
        <w:tc>
          <w:tcPr>
            <w:tcW w:w="2898" w:type="dxa"/>
            <w:vAlign w:val="center"/>
          </w:tcPr>
          <w:p w14:paraId="0910AA70"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5F673672" w14:textId="0F091678" w:rsidR="00817613" w:rsidRDefault="0047079F" w:rsidP="00817613">
            <w:pPr>
              <w:pStyle w:val="NoSpacing"/>
            </w:pPr>
            <w:sdt>
              <w:sdtPr>
                <w:tag w:val="CircuitName"/>
                <w:id w:val="-1490169677"/>
                <w:placeholder>
                  <w:docPart w:val="A2908DEBDD924B54A0D26E22CBE94DD7"/>
                </w:placeholder>
                <w:text/>
              </w:sdtPr>
              <w:sdtEndPr/>
              <w:sdtContent>
                <w:r w:rsidR="0088353F">
                  <w:t>Opamp Non-Inverting Amplifier</w:t>
                </w:r>
              </w:sdtContent>
            </w:sdt>
          </w:p>
        </w:tc>
      </w:tr>
      <w:tr w:rsidR="00817613" w14:paraId="2D2A4DFB" w14:textId="77777777" w:rsidTr="009F42B3">
        <w:trPr>
          <w:trHeight w:val="432"/>
          <w:jc w:val="center"/>
        </w:trPr>
        <w:tc>
          <w:tcPr>
            <w:tcW w:w="2898" w:type="dxa"/>
            <w:vAlign w:val="center"/>
          </w:tcPr>
          <w:p w14:paraId="4BCAC31D" w14:textId="717FFDEB" w:rsidR="00817613" w:rsidRPr="00817613" w:rsidRDefault="00BA71BB" w:rsidP="00817613">
            <w:pPr>
              <w:pStyle w:val="NoSpacing"/>
              <w:jc w:val="right"/>
              <w:rPr>
                <w:b/>
                <w:bCs/>
              </w:rPr>
            </w:pPr>
            <w:r>
              <w:rPr>
                <w:b/>
                <w:bCs/>
              </w:rPr>
              <w:t>CIRCUIT VARIANT</w:t>
            </w:r>
          </w:p>
        </w:tc>
        <w:tc>
          <w:tcPr>
            <w:tcW w:w="7892" w:type="dxa"/>
            <w:vAlign w:val="center"/>
          </w:tcPr>
          <w:p w14:paraId="3CABFD89" w14:textId="7F3B065A" w:rsidR="00817613" w:rsidRDefault="0047079F" w:rsidP="00817613">
            <w:pPr>
              <w:pStyle w:val="NoSpacing"/>
            </w:pPr>
            <w:sdt>
              <w:sdtPr>
                <w:tag w:val="CircuitVariant"/>
                <w:id w:val="-423035272"/>
                <w:placeholder>
                  <w:docPart w:val="76CAC10752BC4FD7B13150FE7CD42EB8"/>
                </w:placeholder>
                <w:text/>
              </w:sdtPr>
              <w:sdtEndPr/>
              <w:sdtContent>
                <w:r w:rsidR="0088353F">
                  <w:t>Single Supply, THD, DC Bias Trimmer, Testpoints</w:t>
                </w:r>
              </w:sdtContent>
            </w:sdt>
          </w:p>
        </w:tc>
      </w:tr>
      <w:tr w:rsidR="00817613" w14:paraId="2548A9C6" w14:textId="77777777" w:rsidTr="009F42B3">
        <w:trPr>
          <w:trHeight w:val="432"/>
          <w:jc w:val="center"/>
        </w:trPr>
        <w:tc>
          <w:tcPr>
            <w:tcW w:w="2898" w:type="dxa"/>
            <w:vAlign w:val="center"/>
          </w:tcPr>
          <w:p w14:paraId="4AFE6E86" w14:textId="77777777" w:rsidR="00817613" w:rsidRPr="00817613" w:rsidRDefault="00E1661C" w:rsidP="00817613">
            <w:pPr>
              <w:pStyle w:val="NoSpacing"/>
              <w:jc w:val="right"/>
              <w:rPr>
                <w:b/>
                <w:bCs/>
              </w:rPr>
            </w:pPr>
            <w:r>
              <w:rPr>
                <w:b/>
                <w:bCs/>
              </w:rPr>
              <w:t>BOARD DESIGN</w:t>
            </w:r>
          </w:p>
        </w:tc>
        <w:sdt>
          <w:sdtPr>
            <w:tag w:val="BoardDesign"/>
            <w:id w:val="-2026781920"/>
            <w:placeholder>
              <w:docPart w:val="ECF6A25CC5ED44C783A25B7A5657E42A"/>
            </w:placeholder>
            <w:text/>
          </w:sdtPr>
          <w:sdtEndPr/>
          <w:sdtContent>
            <w:tc>
              <w:tcPr>
                <w:tcW w:w="7892" w:type="dxa"/>
                <w:vAlign w:val="center"/>
              </w:tcPr>
              <w:p w14:paraId="1DE2EA71" w14:textId="05830F67" w:rsidR="00817613" w:rsidRDefault="0088353F" w:rsidP="00817613">
                <w:pPr>
                  <w:pStyle w:val="NoSpacing"/>
                </w:pPr>
                <w:r>
                  <w:t>PCB50-A-07</w:t>
                </w:r>
              </w:p>
            </w:tc>
          </w:sdtContent>
        </w:sdt>
      </w:tr>
      <w:tr w:rsidR="00817613" w14:paraId="2744D882" w14:textId="77777777" w:rsidTr="009F42B3">
        <w:trPr>
          <w:trHeight w:val="432"/>
          <w:jc w:val="center"/>
        </w:trPr>
        <w:tc>
          <w:tcPr>
            <w:tcW w:w="2898" w:type="dxa"/>
            <w:vAlign w:val="center"/>
          </w:tcPr>
          <w:p w14:paraId="6FA5D7A9"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484F5A37" w14:textId="1DD9EA6F" w:rsidR="00817613" w:rsidRDefault="00BA71BB" w:rsidP="00817613">
            <w:pPr>
              <w:pStyle w:val="NoSpacing"/>
            </w:pPr>
            <w:sdt>
              <w:sdtPr>
                <w:id w:val="1988810136"/>
                <w:placeholder>
                  <w:docPart w:val="DefaultPlaceholder_-1854013438"/>
                </w:placeholder>
                <w:comboBox>
                  <w:listItem w:value="Choose an item."/>
                  <w:listItem w:displayText="One (1)" w:value="One (1)"/>
                  <w:listItem w:displayText="Two (2)" w:value="Two (2)"/>
                  <w:listItem w:displayText="Three (3)" w:value="Three (3)"/>
                  <w:listItem w:displayText="Four (4)" w:value="Four (4)"/>
                  <w:listItem w:displayText="Five (5)" w:value="Five (5)"/>
                  <w:listItem w:displayText="Nine (9)" w:value="Nine (9)"/>
                </w:comboBox>
              </w:sdtPr>
              <w:sdtContent>
                <w:r>
                  <w:t>Four (4)</w:t>
                </w:r>
              </w:sdtContent>
            </w:sdt>
            <w:r>
              <w:t xml:space="preserve"> </w:t>
            </w:r>
            <w:sdt>
              <w:sdtPr>
                <w:tag w:val="Part Number"/>
                <w:id w:val="-1744406850"/>
                <w:placeholder>
                  <w:docPart w:val="DefaultPlaceholder_-1854013440"/>
                </w:placeholder>
              </w:sdtPr>
              <w:sdtContent>
                <w:r w:rsidR="0088353F">
                  <w:t>04A-010</w:t>
                </w:r>
              </w:sdtContent>
            </w:sdt>
            <w:r w:rsidR="00E1661C">
              <w:t xml:space="preserve"> miniPCB</w:t>
            </w:r>
            <w:r w:rsidR="0015127F">
              <w:t>s</w:t>
            </w:r>
            <w:r>
              <w:t xml:space="preserve"> on a vCut (a.k.a. vScored) panel.</w:t>
            </w:r>
          </w:p>
        </w:tc>
      </w:tr>
    </w:tbl>
    <w:p w14:paraId="1732B59E" w14:textId="41F6BB00" w:rsidR="0019543D" w:rsidRDefault="0088353F" w:rsidP="00F8282A">
      <w:pPr>
        <w:pStyle w:val="Heading1"/>
      </w:pPr>
      <w:r>
        <w:lastRenderedPageBreak/>
        <w:t>Circuit Description</w:t>
      </w:r>
    </w:p>
    <w:p w14:paraId="0F6E1F54" w14:textId="77777777" w:rsidR="0019543D" w:rsidRPr="0019543D" w:rsidRDefault="0019543D" w:rsidP="0019543D">
      <w:r>
        <w:t xml:space="preserve">This circuit </w:t>
      </w:r>
      <w:r w:rsidR="00AE16CD">
        <w:t>amplifies a small voltage signal.</w:t>
      </w:r>
    </w:p>
    <w:p w14:paraId="3D78EAEB" w14:textId="77777777" w:rsidR="00BA71BB" w:rsidRDefault="00BA71BB">
      <w:pPr>
        <w:spacing w:line="259" w:lineRule="auto"/>
        <w:rPr>
          <w:rFonts w:asciiTheme="majorHAnsi" w:eastAsiaTheme="majorEastAsia" w:hAnsiTheme="majorHAnsi" w:cstheme="majorBidi"/>
          <w:color w:val="2F5496" w:themeColor="accent1" w:themeShade="BF"/>
          <w:sz w:val="32"/>
          <w:szCs w:val="32"/>
        </w:rPr>
      </w:pPr>
      <w:r>
        <w:br w:type="page"/>
      </w:r>
    </w:p>
    <w:p w14:paraId="0EB4A472" w14:textId="5F14D695"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331110" w14:paraId="53827C07" w14:textId="77777777" w:rsidTr="009F42B3">
        <w:trPr>
          <w:jc w:val="center"/>
        </w:trPr>
        <w:tc>
          <w:tcPr>
            <w:tcW w:w="5395" w:type="dxa"/>
            <w:vAlign w:val="center"/>
          </w:tcPr>
          <w:p w14:paraId="43157577" w14:textId="4E0DADE3" w:rsidR="00331110" w:rsidRDefault="00B84E58" w:rsidP="00D95277">
            <w:pPr>
              <w:pStyle w:val="NoSpacing"/>
              <w:jc w:val="center"/>
            </w:pPr>
            <w:bookmarkStart w:id="2" w:name="PANEL_TOPVIEW"/>
            <w:bookmarkEnd w:id="2"/>
            <w:r>
              <w:rPr>
                <w:noProof/>
              </w:rPr>
              <w:drawing>
                <wp:inline distT="0" distB="0" distL="0" distR="0" wp14:anchorId="7DD4C949" wp14:editId="4F64B087">
                  <wp:extent cx="3600000" cy="3600000"/>
                  <wp:effectExtent l="0" t="0" r="635"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29483E15" w14:textId="5D624A2A" w:rsidR="00331110" w:rsidRDefault="00B84E58" w:rsidP="00D95277">
            <w:pPr>
              <w:pStyle w:val="NoSpacing"/>
              <w:jc w:val="center"/>
            </w:pPr>
            <w:bookmarkStart w:id="3" w:name="PANEL_BOTTOMVIEW"/>
            <w:bookmarkEnd w:id="3"/>
            <w:r>
              <w:rPr>
                <w:noProof/>
              </w:rPr>
              <w:drawing>
                <wp:inline distT="0" distB="0" distL="0" distR="0" wp14:anchorId="1EC422AC" wp14:editId="58DB31B5">
                  <wp:extent cx="3600000" cy="3600000"/>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72581D64" w14:textId="77777777" w:rsidTr="009F42B3">
        <w:trPr>
          <w:jc w:val="center"/>
        </w:trPr>
        <w:tc>
          <w:tcPr>
            <w:tcW w:w="5395" w:type="dxa"/>
            <w:vAlign w:val="center"/>
          </w:tcPr>
          <w:p w14:paraId="4FDCEE8F" w14:textId="77777777" w:rsidR="0015127F" w:rsidRDefault="00BE7BD1" w:rsidP="00D95277">
            <w:pPr>
              <w:pStyle w:val="NoSpacing"/>
              <w:jc w:val="center"/>
            </w:pPr>
            <w:r>
              <w:t>TOP VIEW</w:t>
            </w:r>
          </w:p>
        </w:tc>
        <w:tc>
          <w:tcPr>
            <w:tcW w:w="5395" w:type="dxa"/>
            <w:vAlign w:val="center"/>
          </w:tcPr>
          <w:p w14:paraId="69B8D1DE" w14:textId="77777777" w:rsidR="0015127F" w:rsidRDefault="00BE7BD1" w:rsidP="00D95277">
            <w:pPr>
              <w:pStyle w:val="NoSpacing"/>
              <w:jc w:val="center"/>
            </w:pPr>
            <w:r>
              <w:t>BOTTOM VIEW</w:t>
            </w:r>
          </w:p>
        </w:tc>
      </w:tr>
    </w:tbl>
    <w:p w14:paraId="396C8D2D" w14:textId="77777777" w:rsidR="004A34E7" w:rsidRDefault="004A34E7" w:rsidP="0077378A"/>
    <w:p w14:paraId="1470B6F7"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4327DD60"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62B2F3E3" w14:textId="77777777" w:rsidTr="009F42B3">
        <w:trPr>
          <w:jc w:val="center"/>
        </w:trPr>
        <w:tc>
          <w:tcPr>
            <w:tcW w:w="5395" w:type="dxa"/>
            <w:vAlign w:val="center"/>
          </w:tcPr>
          <w:p w14:paraId="6B6475D4" w14:textId="0D0B10B9" w:rsidR="0077378A" w:rsidRDefault="00B84E58" w:rsidP="00D95277">
            <w:pPr>
              <w:pStyle w:val="NoSpacing"/>
              <w:jc w:val="center"/>
            </w:pPr>
            <w:bookmarkStart w:id="5" w:name="SINGLE_TOPVIEW"/>
            <w:bookmarkStart w:id="6" w:name="_Toc80038452"/>
            <w:bookmarkEnd w:id="5"/>
            <w:r>
              <w:rPr>
                <w:noProof/>
              </w:rPr>
              <w:drawing>
                <wp:inline distT="0" distB="0" distL="0" distR="0" wp14:anchorId="7C8D42AC" wp14:editId="0E187CAF">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08092A93" w14:textId="673D63DE" w:rsidR="0077378A" w:rsidRDefault="00B84E58" w:rsidP="00D95277">
            <w:pPr>
              <w:pStyle w:val="NoSpacing"/>
              <w:jc w:val="center"/>
            </w:pPr>
            <w:bookmarkStart w:id="7" w:name="SINGLE_BOTTOMVIEW"/>
            <w:bookmarkEnd w:id="7"/>
            <w:r>
              <w:rPr>
                <w:noProof/>
              </w:rPr>
              <w:drawing>
                <wp:inline distT="0" distB="0" distL="0" distR="0" wp14:anchorId="392D2FF0" wp14:editId="0B72B86D">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06E95BAB" w14:textId="77777777" w:rsidTr="009F42B3">
        <w:trPr>
          <w:jc w:val="center"/>
        </w:trPr>
        <w:tc>
          <w:tcPr>
            <w:tcW w:w="5395" w:type="dxa"/>
            <w:vAlign w:val="center"/>
          </w:tcPr>
          <w:p w14:paraId="064324EF" w14:textId="77777777" w:rsidR="0077378A" w:rsidRDefault="00BE7BD1" w:rsidP="00D95277">
            <w:pPr>
              <w:pStyle w:val="NoSpacing"/>
              <w:jc w:val="center"/>
            </w:pPr>
            <w:r>
              <w:t>TOP VIEW</w:t>
            </w:r>
          </w:p>
        </w:tc>
        <w:tc>
          <w:tcPr>
            <w:tcW w:w="5395" w:type="dxa"/>
            <w:vAlign w:val="center"/>
          </w:tcPr>
          <w:p w14:paraId="58EC93A7" w14:textId="77777777" w:rsidR="0077378A" w:rsidRDefault="00BE7BD1" w:rsidP="00D95277">
            <w:pPr>
              <w:pStyle w:val="NoSpacing"/>
              <w:jc w:val="center"/>
            </w:pPr>
            <w:r>
              <w:t>BOTTOM VIEW</w:t>
            </w:r>
          </w:p>
        </w:tc>
      </w:tr>
    </w:tbl>
    <w:bookmarkEnd w:id="6"/>
    <w:p w14:paraId="416E551C"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78CF4C16" w14:textId="77777777" w:rsidTr="00736B52">
        <w:trPr>
          <w:jc w:val="center"/>
        </w:trPr>
        <w:tc>
          <w:tcPr>
            <w:tcW w:w="5415" w:type="dxa"/>
            <w:vAlign w:val="center"/>
          </w:tcPr>
          <w:p w14:paraId="40C3F088" w14:textId="35BDA34B" w:rsidR="00894393" w:rsidRDefault="0047079F" w:rsidP="00894393">
            <w:pPr>
              <w:spacing w:line="259" w:lineRule="auto"/>
              <w:jc w:val="center"/>
            </w:pPr>
            <w:bookmarkStart w:id="8" w:name="COMPONENT_TOPVIEW"/>
            <w:bookmarkEnd w:id="8"/>
            <w:r>
              <w:rPr>
                <w:noProof/>
              </w:rPr>
              <w:drawing>
                <wp:inline distT="0" distB="0" distL="0" distR="0" wp14:anchorId="472E50B5" wp14:editId="3EA6E921">
                  <wp:extent cx="1840918" cy="1840918"/>
                  <wp:effectExtent l="0" t="0" r="6985" b="6985"/>
                  <wp:docPr id="1252247820" name="Picture 1"/>
                  <wp:cNvGraphicFramePr/>
                  <a:graphic xmlns:a="http://schemas.openxmlformats.org/drawingml/2006/main">
                    <a:graphicData uri="http://schemas.openxmlformats.org/drawingml/2006/picture">
                      <pic:pic xmlns:pic="http://schemas.openxmlformats.org/drawingml/2006/picture">
                        <pic:nvPicPr>
                          <pic:cNvPr id="125224782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37EF77AF" w14:textId="2C0ECDCD" w:rsidR="00894393" w:rsidRDefault="0047079F" w:rsidP="00894393">
            <w:pPr>
              <w:spacing w:line="259" w:lineRule="auto"/>
              <w:jc w:val="center"/>
            </w:pPr>
            <w:bookmarkStart w:id="9" w:name="COMPONENT_BOTTOMVIEW"/>
            <w:bookmarkEnd w:id="9"/>
            <w:r>
              <w:rPr>
                <w:noProof/>
              </w:rPr>
              <w:drawing>
                <wp:inline distT="0" distB="0" distL="0" distR="0" wp14:anchorId="4EFA0385" wp14:editId="75D55F12">
                  <wp:extent cx="1840918" cy="1840918"/>
                  <wp:effectExtent l="0" t="0" r="6985" b="6985"/>
                  <wp:docPr id="296870140" name="Picture 2"/>
                  <wp:cNvGraphicFramePr/>
                  <a:graphic xmlns:a="http://schemas.openxmlformats.org/drawingml/2006/main">
                    <a:graphicData uri="http://schemas.openxmlformats.org/drawingml/2006/picture">
                      <pic:pic xmlns:pic="http://schemas.openxmlformats.org/drawingml/2006/picture">
                        <pic:nvPicPr>
                          <pic:cNvPr id="29687014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r>
      <w:tr w:rsidR="00894393" w14:paraId="5A9FBD41" w14:textId="77777777" w:rsidTr="001B2109">
        <w:trPr>
          <w:jc w:val="center"/>
        </w:trPr>
        <w:tc>
          <w:tcPr>
            <w:tcW w:w="5415" w:type="dxa"/>
            <w:vAlign w:val="center"/>
          </w:tcPr>
          <w:p w14:paraId="43A6EE30" w14:textId="77777777" w:rsidR="00894393" w:rsidRDefault="00894393" w:rsidP="00FA0EF2">
            <w:pPr>
              <w:pStyle w:val="NoSpacing"/>
              <w:jc w:val="center"/>
              <w:rPr>
                <w:noProof/>
              </w:rPr>
            </w:pPr>
            <w:r>
              <w:rPr>
                <w:noProof/>
              </w:rPr>
              <w:t>TOP VIEW</w:t>
            </w:r>
          </w:p>
        </w:tc>
        <w:tc>
          <w:tcPr>
            <w:tcW w:w="5416" w:type="dxa"/>
            <w:vAlign w:val="center"/>
          </w:tcPr>
          <w:p w14:paraId="760C8D90" w14:textId="77777777" w:rsidR="00894393" w:rsidRDefault="00894393" w:rsidP="00325C76">
            <w:pPr>
              <w:pStyle w:val="NoSpacing"/>
              <w:jc w:val="center"/>
            </w:pPr>
            <w:r>
              <w:t>BOTTOM VIEW</w:t>
            </w:r>
          </w:p>
        </w:tc>
      </w:tr>
    </w:tbl>
    <w:p w14:paraId="3D2C4ED7" w14:textId="77777777" w:rsidR="00894393" w:rsidRDefault="00894393">
      <w:pPr>
        <w:spacing w:line="259" w:lineRule="auto"/>
      </w:pPr>
    </w:p>
    <w:p w14:paraId="67D95AFB" w14:textId="77777777" w:rsidR="00700877" w:rsidRDefault="00700877">
      <w:pPr>
        <w:spacing w:line="259" w:lineRule="auto"/>
      </w:pPr>
      <w:r>
        <w:br w:type="page"/>
      </w:r>
    </w:p>
    <w:p w14:paraId="188436F6"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00852041" w14:textId="2B93F2DE" w:rsidR="00953857" w:rsidRDefault="0047079F">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65D8F4DB" wp14:editId="5CF8F8EA">
            <wp:extent cx="6858000" cy="5490845"/>
            <wp:effectExtent l="0" t="0" r="0" b="0"/>
            <wp:docPr id="1500170796" name="Picture 3"/>
            <wp:cNvGraphicFramePr/>
            <a:graphic xmlns:a="http://schemas.openxmlformats.org/drawingml/2006/main">
              <a:graphicData uri="http://schemas.openxmlformats.org/drawingml/2006/picture">
                <pic:pic xmlns:pic="http://schemas.openxmlformats.org/drawingml/2006/picture">
                  <pic:nvPicPr>
                    <pic:cNvPr id="150017079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0E32FE6F" w14:textId="77777777" w:rsidR="00A8109E" w:rsidRDefault="00A8109E" w:rsidP="0009055A">
      <w:pPr>
        <w:pStyle w:val="Heading1"/>
      </w:pPr>
      <w:bookmarkStart w:id="13" w:name="_Toc87632410"/>
      <w:bookmarkStart w:id="14" w:name="_Toc87813819"/>
      <w:r>
        <w:lastRenderedPageBreak/>
        <w:t>Gerber Files</w:t>
      </w:r>
    </w:p>
    <w:p w14:paraId="5557B13B" w14:textId="77777777" w:rsidR="0024450F" w:rsidRDefault="0024450F" w:rsidP="0024450F">
      <w:r>
        <w:t>This section contains images of the layers included in each Gerber file.</w:t>
      </w:r>
    </w:p>
    <w:p w14:paraId="2036FFA9" w14:textId="77777777" w:rsidR="00DA1D32" w:rsidRDefault="00DA1D32" w:rsidP="00DA1D32">
      <w:pPr>
        <w:pStyle w:val="Heading2"/>
      </w:pPr>
      <w:r w:rsidRPr="008F7B14">
        <w:t>TOP COPPER (GLTX)</w:t>
      </w:r>
    </w:p>
    <w:p w14:paraId="470B16E0" w14:textId="5F2B97C4" w:rsidR="00DA1D32" w:rsidRDefault="0047079F" w:rsidP="004B033D">
      <w:pPr>
        <w:jc w:val="center"/>
      </w:pPr>
      <w:bookmarkStart w:id="15" w:name="TOPCOPPER"/>
      <w:bookmarkEnd w:id="15"/>
      <w:r>
        <w:rPr>
          <w:noProof/>
        </w:rPr>
        <w:drawing>
          <wp:inline distT="0" distB="0" distL="0" distR="0" wp14:anchorId="266A194A" wp14:editId="22605CDC">
            <wp:extent cx="5451128" cy="5451128"/>
            <wp:effectExtent l="0" t="0" r="0" b="0"/>
            <wp:docPr id="162049782" name="Picture 4"/>
            <wp:cNvGraphicFramePr/>
            <a:graphic xmlns:a="http://schemas.openxmlformats.org/drawingml/2006/main">
              <a:graphicData uri="http://schemas.openxmlformats.org/drawingml/2006/picture">
                <pic:pic xmlns:pic="http://schemas.openxmlformats.org/drawingml/2006/picture">
                  <pic:nvPicPr>
                    <pic:cNvPr id="16204978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F7979DA" w14:textId="77777777" w:rsidR="00DA1D32" w:rsidRDefault="00DA1D32">
      <w:pPr>
        <w:spacing w:line="259" w:lineRule="auto"/>
      </w:pPr>
      <w:r>
        <w:br w:type="page"/>
      </w:r>
    </w:p>
    <w:p w14:paraId="424457F1" w14:textId="77777777" w:rsidR="00DA1D32" w:rsidRDefault="00DA1D32" w:rsidP="00DA1D32">
      <w:pPr>
        <w:pStyle w:val="Heading2"/>
      </w:pPr>
      <w:r w:rsidRPr="008F7B14">
        <w:lastRenderedPageBreak/>
        <w:t>TOP CREAM (GCTX)</w:t>
      </w:r>
    </w:p>
    <w:p w14:paraId="2641CEB1" w14:textId="07E0368F" w:rsidR="00DA1D32" w:rsidRDefault="0047079F" w:rsidP="004B033D">
      <w:pPr>
        <w:jc w:val="center"/>
      </w:pPr>
      <w:bookmarkStart w:id="16" w:name="TOPCREAM"/>
      <w:bookmarkEnd w:id="16"/>
      <w:r>
        <w:rPr>
          <w:noProof/>
        </w:rPr>
        <w:drawing>
          <wp:inline distT="0" distB="0" distL="0" distR="0" wp14:anchorId="3F99C0ED" wp14:editId="58B29845">
            <wp:extent cx="5451128" cy="5451128"/>
            <wp:effectExtent l="0" t="0" r="0" b="0"/>
            <wp:docPr id="2005280840" name="Picture 6"/>
            <wp:cNvGraphicFramePr/>
            <a:graphic xmlns:a="http://schemas.openxmlformats.org/drawingml/2006/main">
              <a:graphicData uri="http://schemas.openxmlformats.org/drawingml/2006/picture">
                <pic:pic xmlns:pic="http://schemas.openxmlformats.org/drawingml/2006/picture">
                  <pic:nvPicPr>
                    <pic:cNvPr id="200528084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5A31984" w14:textId="77777777" w:rsidR="00DA1D32" w:rsidRDefault="00DA1D32">
      <w:pPr>
        <w:spacing w:line="259" w:lineRule="auto"/>
      </w:pPr>
      <w:r>
        <w:br w:type="page"/>
      </w:r>
    </w:p>
    <w:p w14:paraId="1D16C628" w14:textId="77777777" w:rsidR="00DA1D32" w:rsidRDefault="00DA1D32" w:rsidP="00DA1D32">
      <w:pPr>
        <w:pStyle w:val="Heading2"/>
      </w:pPr>
      <w:r w:rsidRPr="008F7B14">
        <w:lastRenderedPageBreak/>
        <w:t>BOTTOM CREAM (GCBX)</w:t>
      </w:r>
    </w:p>
    <w:p w14:paraId="1875BCD9" w14:textId="1859730C" w:rsidR="00DA1D32" w:rsidRDefault="0047079F" w:rsidP="004B033D">
      <w:pPr>
        <w:jc w:val="center"/>
      </w:pPr>
      <w:bookmarkStart w:id="17" w:name="BOTTOMCREAM"/>
      <w:bookmarkEnd w:id="17"/>
      <w:r>
        <w:rPr>
          <w:noProof/>
        </w:rPr>
        <w:drawing>
          <wp:inline distT="0" distB="0" distL="0" distR="0" wp14:anchorId="3A9F4CFB" wp14:editId="4E6713EE">
            <wp:extent cx="5451128" cy="5451128"/>
            <wp:effectExtent l="0" t="0" r="0" b="0"/>
            <wp:docPr id="78924310" name="Picture 7"/>
            <wp:cNvGraphicFramePr/>
            <a:graphic xmlns:a="http://schemas.openxmlformats.org/drawingml/2006/main">
              <a:graphicData uri="http://schemas.openxmlformats.org/drawingml/2006/picture">
                <pic:pic xmlns:pic="http://schemas.openxmlformats.org/drawingml/2006/picture">
                  <pic:nvPicPr>
                    <pic:cNvPr id="789243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7DA9F21" w14:textId="77777777" w:rsidR="00DA1D32" w:rsidRDefault="00DA1D32">
      <w:pPr>
        <w:spacing w:line="259" w:lineRule="auto"/>
      </w:pPr>
      <w:r>
        <w:br w:type="page"/>
      </w:r>
    </w:p>
    <w:p w14:paraId="1917AE13" w14:textId="77777777" w:rsidR="00DA1D32" w:rsidRDefault="00DA1D32" w:rsidP="00DA1D32">
      <w:pPr>
        <w:pStyle w:val="Heading2"/>
      </w:pPr>
      <w:r w:rsidRPr="008F7B14">
        <w:lastRenderedPageBreak/>
        <w:t>BOTTOM COPPER (GLBX)</w:t>
      </w:r>
    </w:p>
    <w:p w14:paraId="42A4B1BC" w14:textId="0AB8E2A5" w:rsidR="00DA1D32" w:rsidRDefault="0047079F" w:rsidP="004B033D">
      <w:pPr>
        <w:jc w:val="center"/>
      </w:pPr>
      <w:bookmarkStart w:id="18" w:name="BOTTOMCOPPER"/>
      <w:bookmarkEnd w:id="18"/>
      <w:r>
        <w:rPr>
          <w:noProof/>
        </w:rPr>
        <w:drawing>
          <wp:inline distT="0" distB="0" distL="0" distR="0" wp14:anchorId="71DB7821" wp14:editId="0DE47D58">
            <wp:extent cx="5451128" cy="5451128"/>
            <wp:effectExtent l="0" t="0" r="0" b="0"/>
            <wp:docPr id="2007931491" name="Picture 5"/>
            <wp:cNvGraphicFramePr/>
            <a:graphic xmlns:a="http://schemas.openxmlformats.org/drawingml/2006/main">
              <a:graphicData uri="http://schemas.openxmlformats.org/drawingml/2006/picture">
                <pic:pic xmlns:pic="http://schemas.openxmlformats.org/drawingml/2006/picture">
                  <pic:nvPicPr>
                    <pic:cNvPr id="200793149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3434A4B" w14:textId="77777777" w:rsidR="00DA1D32" w:rsidRDefault="00DA1D32">
      <w:pPr>
        <w:spacing w:line="259" w:lineRule="auto"/>
      </w:pPr>
      <w:r>
        <w:br w:type="page"/>
      </w:r>
    </w:p>
    <w:p w14:paraId="078606A7" w14:textId="77777777" w:rsidR="00DA1D32" w:rsidRDefault="00DA1D32" w:rsidP="00DA1D32">
      <w:pPr>
        <w:pStyle w:val="Heading2"/>
      </w:pPr>
      <w:r w:rsidRPr="008F7B14">
        <w:lastRenderedPageBreak/>
        <w:t>TOP SILKSCREEN (GOTX)</w:t>
      </w:r>
    </w:p>
    <w:p w14:paraId="641D3B5B" w14:textId="470B1F73" w:rsidR="00DA1D32" w:rsidRDefault="0047079F" w:rsidP="004B033D">
      <w:pPr>
        <w:jc w:val="center"/>
      </w:pPr>
      <w:bookmarkStart w:id="19" w:name="TOPSILKSCREEN"/>
      <w:bookmarkEnd w:id="19"/>
      <w:r>
        <w:rPr>
          <w:noProof/>
        </w:rPr>
        <w:drawing>
          <wp:inline distT="0" distB="0" distL="0" distR="0" wp14:anchorId="10C25FD0" wp14:editId="08227C70">
            <wp:extent cx="5451128" cy="5451128"/>
            <wp:effectExtent l="0" t="0" r="0" b="0"/>
            <wp:docPr id="2050302282" name="Picture 8"/>
            <wp:cNvGraphicFramePr/>
            <a:graphic xmlns:a="http://schemas.openxmlformats.org/drawingml/2006/main">
              <a:graphicData uri="http://schemas.openxmlformats.org/drawingml/2006/picture">
                <pic:pic xmlns:pic="http://schemas.openxmlformats.org/drawingml/2006/picture">
                  <pic:nvPicPr>
                    <pic:cNvPr id="205030228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07AFDBB" w14:textId="77777777" w:rsidR="00DA1D32" w:rsidRDefault="00DA1D32">
      <w:pPr>
        <w:spacing w:line="259" w:lineRule="auto"/>
      </w:pPr>
      <w:r>
        <w:br w:type="page"/>
      </w:r>
    </w:p>
    <w:p w14:paraId="1964C973" w14:textId="77777777" w:rsidR="00DA1D32" w:rsidRDefault="00DA1D32" w:rsidP="00DA1D32">
      <w:pPr>
        <w:pStyle w:val="Heading2"/>
      </w:pPr>
      <w:r w:rsidRPr="008F7B14">
        <w:lastRenderedPageBreak/>
        <w:t>BOT</w:t>
      </w:r>
      <w:r w:rsidR="00EC64F5">
        <w:t>TOM</w:t>
      </w:r>
      <w:r w:rsidRPr="008F7B14">
        <w:t xml:space="preserve"> SILKSCREEN (GOBX)</w:t>
      </w:r>
    </w:p>
    <w:p w14:paraId="3864175A" w14:textId="1A191E4D" w:rsidR="00DA1D32" w:rsidRDefault="0047079F" w:rsidP="004B033D">
      <w:pPr>
        <w:jc w:val="center"/>
      </w:pPr>
      <w:bookmarkStart w:id="20" w:name="BOTTOMSILKSCREEN"/>
      <w:bookmarkEnd w:id="20"/>
      <w:r>
        <w:rPr>
          <w:noProof/>
        </w:rPr>
        <w:drawing>
          <wp:inline distT="0" distB="0" distL="0" distR="0" wp14:anchorId="50AC1E81" wp14:editId="06CDFC63">
            <wp:extent cx="5451128" cy="5451128"/>
            <wp:effectExtent l="0" t="0" r="0" b="0"/>
            <wp:docPr id="1744466919" name="Picture 9"/>
            <wp:cNvGraphicFramePr/>
            <a:graphic xmlns:a="http://schemas.openxmlformats.org/drawingml/2006/main">
              <a:graphicData uri="http://schemas.openxmlformats.org/drawingml/2006/picture">
                <pic:pic xmlns:pic="http://schemas.openxmlformats.org/drawingml/2006/picture">
                  <pic:nvPicPr>
                    <pic:cNvPr id="174446691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2E0A94A" w14:textId="77777777" w:rsidR="00DA1D32" w:rsidRDefault="00DA1D32">
      <w:pPr>
        <w:spacing w:line="259" w:lineRule="auto"/>
      </w:pPr>
      <w:r>
        <w:br w:type="page"/>
      </w:r>
    </w:p>
    <w:p w14:paraId="2FCB74AB" w14:textId="77777777" w:rsidR="00DA1D32" w:rsidRDefault="00DA1D32" w:rsidP="00DA1D32">
      <w:pPr>
        <w:pStyle w:val="Heading2"/>
      </w:pPr>
      <w:r w:rsidRPr="008F7B14">
        <w:lastRenderedPageBreak/>
        <w:t>TOP SOLDERMASK (GSTX)</w:t>
      </w:r>
    </w:p>
    <w:p w14:paraId="746444F8" w14:textId="05D4648A" w:rsidR="00DA1D32" w:rsidRDefault="0047079F" w:rsidP="004B033D">
      <w:pPr>
        <w:jc w:val="center"/>
      </w:pPr>
      <w:bookmarkStart w:id="21" w:name="TOPSOLDERMASK"/>
      <w:bookmarkEnd w:id="21"/>
      <w:r>
        <w:rPr>
          <w:noProof/>
        </w:rPr>
        <w:drawing>
          <wp:inline distT="0" distB="0" distL="0" distR="0" wp14:anchorId="4021B48F" wp14:editId="16EA85E4">
            <wp:extent cx="5451128" cy="5451128"/>
            <wp:effectExtent l="0" t="0" r="0" b="0"/>
            <wp:docPr id="1243355549" name="Picture 10"/>
            <wp:cNvGraphicFramePr/>
            <a:graphic xmlns:a="http://schemas.openxmlformats.org/drawingml/2006/main">
              <a:graphicData uri="http://schemas.openxmlformats.org/drawingml/2006/picture">
                <pic:pic xmlns:pic="http://schemas.openxmlformats.org/drawingml/2006/picture">
                  <pic:nvPicPr>
                    <pic:cNvPr id="124335554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5B6D3F5" w14:textId="77777777" w:rsidR="00DA1D32" w:rsidRDefault="00DA1D32">
      <w:pPr>
        <w:spacing w:line="259" w:lineRule="auto"/>
      </w:pPr>
      <w:r>
        <w:br w:type="page"/>
      </w:r>
    </w:p>
    <w:p w14:paraId="11EE2D35" w14:textId="77777777" w:rsidR="00DA1D32" w:rsidRDefault="00DA1D32" w:rsidP="00DA1D32">
      <w:pPr>
        <w:pStyle w:val="Heading2"/>
      </w:pPr>
      <w:r w:rsidRPr="008F7B14">
        <w:lastRenderedPageBreak/>
        <w:t>BOTTOM SOLDER MASK (GSBX)</w:t>
      </w:r>
    </w:p>
    <w:p w14:paraId="003220FF" w14:textId="145FFDBD" w:rsidR="00DA1D32" w:rsidRDefault="0047079F" w:rsidP="004B033D">
      <w:pPr>
        <w:jc w:val="center"/>
      </w:pPr>
      <w:bookmarkStart w:id="22" w:name="BOTTOMSOLDERMASK"/>
      <w:bookmarkEnd w:id="22"/>
      <w:r>
        <w:rPr>
          <w:noProof/>
        </w:rPr>
        <w:drawing>
          <wp:inline distT="0" distB="0" distL="0" distR="0" wp14:anchorId="41960251" wp14:editId="66A10A5D">
            <wp:extent cx="5451128" cy="5451128"/>
            <wp:effectExtent l="0" t="0" r="0" b="0"/>
            <wp:docPr id="956654657" name="Picture 11"/>
            <wp:cNvGraphicFramePr/>
            <a:graphic xmlns:a="http://schemas.openxmlformats.org/drawingml/2006/main">
              <a:graphicData uri="http://schemas.openxmlformats.org/drawingml/2006/picture">
                <pic:pic xmlns:pic="http://schemas.openxmlformats.org/drawingml/2006/picture">
                  <pic:nvPicPr>
                    <pic:cNvPr id="95665465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E28961A" w14:textId="77777777" w:rsidR="00DA1D32" w:rsidRDefault="00DA1D32">
      <w:pPr>
        <w:spacing w:line="259" w:lineRule="auto"/>
      </w:pPr>
      <w:r>
        <w:br w:type="page"/>
      </w:r>
    </w:p>
    <w:p w14:paraId="16133785" w14:textId="77777777" w:rsidR="00DA1D32" w:rsidRDefault="00DA1D32" w:rsidP="00DA1D32">
      <w:pPr>
        <w:pStyle w:val="Heading2"/>
      </w:pPr>
      <w:r w:rsidRPr="008F7B14">
        <w:lastRenderedPageBreak/>
        <w:t>EDGE (GM1)</w:t>
      </w:r>
    </w:p>
    <w:p w14:paraId="5C9F9DC7" w14:textId="03D4F476" w:rsidR="00DA1D32" w:rsidRDefault="0047079F" w:rsidP="004B033D">
      <w:pPr>
        <w:jc w:val="center"/>
      </w:pPr>
      <w:bookmarkStart w:id="23" w:name="EDGE"/>
      <w:bookmarkEnd w:id="23"/>
      <w:r>
        <w:rPr>
          <w:noProof/>
        </w:rPr>
        <w:drawing>
          <wp:inline distT="0" distB="0" distL="0" distR="0" wp14:anchorId="1BB2FA35" wp14:editId="6C2C7DAE">
            <wp:extent cx="5451128" cy="5451128"/>
            <wp:effectExtent l="0" t="0" r="0" b="0"/>
            <wp:docPr id="887078477" name="Picture 12"/>
            <wp:cNvGraphicFramePr/>
            <a:graphic xmlns:a="http://schemas.openxmlformats.org/drawingml/2006/main">
              <a:graphicData uri="http://schemas.openxmlformats.org/drawingml/2006/picture">
                <pic:pic xmlns:pic="http://schemas.openxmlformats.org/drawingml/2006/picture">
                  <pic:nvPicPr>
                    <pic:cNvPr id="887078477"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274C16B" w14:textId="77777777" w:rsidR="00DA1D32" w:rsidRDefault="00DA1D32">
      <w:pPr>
        <w:spacing w:line="259" w:lineRule="auto"/>
      </w:pPr>
      <w:r>
        <w:br w:type="page"/>
      </w:r>
    </w:p>
    <w:p w14:paraId="042D15D1" w14:textId="77777777" w:rsidR="00DA1D32" w:rsidRDefault="00DA1D32" w:rsidP="00DA1D32">
      <w:pPr>
        <w:pStyle w:val="Heading2"/>
      </w:pPr>
      <w:r w:rsidRPr="008F7B14">
        <w:lastRenderedPageBreak/>
        <w:t>VSCORE (GM2)</w:t>
      </w:r>
    </w:p>
    <w:p w14:paraId="3FE67642" w14:textId="51E0DD5F" w:rsidR="00DA1D32" w:rsidRDefault="0047079F" w:rsidP="004B033D">
      <w:pPr>
        <w:jc w:val="center"/>
      </w:pPr>
      <w:bookmarkStart w:id="24" w:name="VSCORE"/>
      <w:bookmarkEnd w:id="24"/>
      <w:r>
        <w:rPr>
          <w:noProof/>
        </w:rPr>
        <w:drawing>
          <wp:inline distT="0" distB="0" distL="0" distR="0" wp14:anchorId="3A99789A" wp14:editId="247D41B2">
            <wp:extent cx="5451128" cy="5451128"/>
            <wp:effectExtent l="0" t="0" r="0" b="0"/>
            <wp:docPr id="2001279029" name="Picture 13"/>
            <wp:cNvGraphicFramePr/>
            <a:graphic xmlns:a="http://schemas.openxmlformats.org/drawingml/2006/main">
              <a:graphicData uri="http://schemas.openxmlformats.org/drawingml/2006/picture">
                <pic:pic xmlns:pic="http://schemas.openxmlformats.org/drawingml/2006/picture">
                  <pic:nvPicPr>
                    <pic:cNvPr id="2001279029"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753A9C2" w14:textId="77777777" w:rsidR="00DA1D32" w:rsidRDefault="00DA1D32">
      <w:pPr>
        <w:spacing w:line="259" w:lineRule="auto"/>
      </w:pPr>
      <w:r>
        <w:br w:type="page"/>
      </w:r>
    </w:p>
    <w:p w14:paraId="2FA41A8B" w14:textId="77777777" w:rsidR="00DA1D32" w:rsidRDefault="00DA1D32" w:rsidP="00DA1D32">
      <w:pPr>
        <w:pStyle w:val="Heading2"/>
      </w:pPr>
      <w:r w:rsidRPr="008F7B14">
        <w:lastRenderedPageBreak/>
        <w:t>MILLING (GM3)</w:t>
      </w:r>
    </w:p>
    <w:p w14:paraId="6B3FD465" w14:textId="372966CC" w:rsidR="00A8109E" w:rsidRPr="00A8109E" w:rsidRDefault="0047079F" w:rsidP="008F559C">
      <w:pPr>
        <w:jc w:val="center"/>
      </w:pPr>
      <w:bookmarkStart w:id="25" w:name="MILLING"/>
      <w:bookmarkEnd w:id="25"/>
      <w:r>
        <w:rPr>
          <w:noProof/>
        </w:rPr>
        <w:drawing>
          <wp:inline distT="0" distB="0" distL="0" distR="0" wp14:anchorId="4A596C29" wp14:editId="3DCE97C9">
            <wp:extent cx="5451128" cy="5451128"/>
            <wp:effectExtent l="0" t="0" r="0" b="0"/>
            <wp:docPr id="1522992553" name="Picture 14"/>
            <wp:cNvGraphicFramePr/>
            <a:graphic xmlns:a="http://schemas.openxmlformats.org/drawingml/2006/main">
              <a:graphicData uri="http://schemas.openxmlformats.org/drawingml/2006/picture">
                <pic:pic xmlns:pic="http://schemas.openxmlformats.org/drawingml/2006/picture">
                  <pic:nvPicPr>
                    <pic:cNvPr id="152299255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AC415F7"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1F8B4E2B" w14:textId="77777777" w:rsidR="00740ACD" w:rsidRDefault="00740ACD" w:rsidP="0009055A">
      <w:pPr>
        <w:pStyle w:val="Heading1"/>
      </w:pPr>
      <w:r>
        <w:lastRenderedPageBreak/>
        <w:t>Design Inputs</w:t>
      </w:r>
    </w:p>
    <w:p w14:paraId="3E428C41"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09055A" w14:paraId="468C6177" w14:textId="77777777" w:rsidTr="00463379">
        <w:trPr>
          <w:jc w:val="center"/>
        </w:trPr>
        <w:tc>
          <w:tcPr>
            <w:tcW w:w="10831" w:type="dxa"/>
            <w:gridSpan w:val="7"/>
            <w:tcBorders>
              <w:bottom w:val="single" w:sz="4" w:space="0" w:color="auto"/>
            </w:tcBorders>
            <w:vAlign w:val="bottom"/>
          </w:tcPr>
          <w:p w14:paraId="1A0B8224" w14:textId="77777777" w:rsidR="0009055A" w:rsidRPr="00F63488" w:rsidRDefault="0009055A" w:rsidP="00463379">
            <w:pPr>
              <w:pStyle w:val="NoSpacing"/>
              <w:rPr>
                <w:rStyle w:val="Strong"/>
              </w:rPr>
            </w:pPr>
            <w:r>
              <w:rPr>
                <w:rStyle w:val="Strong"/>
              </w:rPr>
              <w:t>POWER REQUIREMENTS</w:t>
            </w:r>
          </w:p>
        </w:tc>
      </w:tr>
      <w:tr w:rsidR="0009055A" w14:paraId="4F1C30C0" w14:textId="77777777" w:rsidTr="00463379">
        <w:trPr>
          <w:jc w:val="center"/>
        </w:trPr>
        <w:tc>
          <w:tcPr>
            <w:tcW w:w="3078" w:type="dxa"/>
            <w:tcBorders>
              <w:top w:val="single" w:sz="4" w:space="0" w:color="auto"/>
              <w:bottom w:val="single" w:sz="4" w:space="0" w:color="auto"/>
            </w:tcBorders>
            <w:vAlign w:val="center"/>
          </w:tcPr>
          <w:p w14:paraId="1283E986"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9A2849B"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1AC620BA"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DE2410F"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BE6ACD9"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B81D6D9" w14:textId="77777777" w:rsidR="0009055A" w:rsidRPr="00581C2A" w:rsidRDefault="0009055A" w:rsidP="00463379">
            <w:pPr>
              <w:pStyle w:val="NoSpacing"/>
              <w:jc w:val="center"/>
              <w:rPr>
                <w:b/>
                <w:bCs/>
              </w:rPr>
            </w:pPr>
            <w:r w:rsidRPr="00581C2A">
              <w:rPr>
                <w:b/>
                <w:bCs/>
              </w:rPr>
              <w:t>UPPER LIMIT</w:t>
            </w:r>
          </w:p>
        </w:tc>
      </w:tr>
      <w:tr w:rsidR="0009055A" w14:paraId="68C723CC"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872180"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61CE69E"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7DC8214C"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01B26204"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366DB3E"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BF59E50" w14:textId="77777777" w:rsidR="0009055A" w:rsidRDefault="0009055A" w:rsidP="00463379">
            <w:pPr>
              <w:pStyle w:val="NoSpacing"/>
              <w:jc w:val="center"/>
            </w:pPr>
          </w:p>
        </w:tc>
      </w:tr>
      <w:tr w:rsidR="0009055A" w14:paraId="27102C44"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AB546EA"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576E57DF"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3F2DF02F"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606423A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CB96D3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09F370F" w14:textId="77777777" w:rsidR="0009055A" w:rsidRDefault="0009055A" w:rsidP="00463379">
            <w:pPr>
              <w:pStyle w:val="NoSpacing"/>
              <w:jc w:val="center"/>
            </w:pPr>
          </w:p>
        </w:tc>
      </w:tr>
      <w:tr w:rsidR="0009055A" w:rsidRPr="00F63488" w14:paraId="4DAC59DC" w14:textId="77777777" w:rsidTr="00463379">
        <w:trPr>
          <w:trHeight w:val="720"/>
          <w:jc w:val="center"/>
        </w:trPr>
        <w:tc>
          <w:tcPr>
            <w:tcW w:w="10831" w:type="dxa"/>
            <w:gridSpan w:val="7"/>
            <w:tcBorders>
              <w:bottom w:val="single" w:sz="4" w:space="0" w:color="auto"/>
            </w:tcBorders>
            <w:vAlign w:val="bottom"/>
          </w:tcPr>
          <w:p w14:paraId="327F033F" w14:textId="77777777" w:rsidR="0009055A" w:rsidRPr="00F63488" w:rsidRDefault="0009055A" w:rsidP="00463379">
            <w:pPr>
              <w:pStyle w:val="NoSpacing"/>
              <w:rPr>
                <w:rStyle w:val="Strong"/>
              </w:rPr>
            </w:pPr>
            <w:r>
              <w:rPr>
                <w:rStyle w:val="Strong"/>
              </w:rPr>
              <w:t>STIMULI REQUIREMENTS</w:t>
            </w:r>
          </w:p>
        </w:tc>
      </w:tr>
      <w:tr w:rsidR="0009055A" w14:paraId="255B7E85" w14:textId="77777777" w:rsidTr="00463379">
        <w:trPr>
          <w:jc w:val="center"/>
        </w:trPr>
        <w:tc>
          <w:tcPr>
            <w:tcW w:w="3078" w:type="dxa"/>
            <w:tcBorders>
              <w:top w:val="single" w:sz="4" w:space="0" w:color="auto"/>
              <w:bottom w:val="single" w:sz="4" w:space="0" w:color="auto"/>
            </w:tcBorders>
            <w:vAlign w:val="center"/>
          </w:tcPr>
          <w:p w14:paraId="68001BD2"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67382B64"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70E58EF1"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1A997CE"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5231952C"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5334A2EF" w14:textId="77777777" w:rsidR="0009055A" w:rsidRPr="00581C2A" w:rsidRDefault="0009055A" w:rsidP="00463379">
            <w:pPr>
              <w:pStyle w:val="NoSpacing"/>
              <w:jc w:val="center"/>
              <w:rPr>
                <w:b/>
                <w:bCs/>
              </w:rPr>
            </w:pPr>
            <w:r w:rsidRPr="00581C2A">
              <w:rPr>
                <w:b/>
                <w:bCs/>
              </w:rPr>
              <w:t>UPPER LIMIT</w:t>
            </w:r>
          </w:p>
        </w:tc>
      </w:tr>
      <w:tr w:rsidR="0009055A" w14:paraId="2C5D21A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2118A09"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5E94D51" w14:textId="77777777" w:rsidR="0009055A" w:rsidRPr="00581C2A" w:rsidRDefault="0047079F"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247F24B"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D27073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D4D300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539902F" w14:textId="77777777" w:rsidR="0009055A" w:rsidRDefault="0009055A" w:rsidP="00463379">
            <w:pPr>
              <w:pStyle w:val="NoSpacing"/>
              <w:jc w:val="center"/>
            </w:pPr>
          </w:p>
        </w:tc>
      </w:tr>
      <w:tr w:rsidR="0009055A" w14:paraId="552D215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BE107EB"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2F98CB3" w14:textId="77777777" w:rsidR="0009055A" w:rsidRPr="00C1299B"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A97900F"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337E71E8"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4E49EAF"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1A86B67" w14:textId="77777777" w:rsidR="0009055A" w:rsidRDefault="0009055A" w:rsidP="00463379">
            <w:pPr>
              <w:pStyle w:val="NoSpacing"/>
              <w:jc w:val="center"/>
            </w:pPr>
          </w:p>
        </w:tc>
      </w:tr>
      <w:tr w:rsidR="0009055A" w14:paraId="7F6EB3F7"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F65C98C"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EF1D4C1" w14:textId="77777777" w:rsidR="0009055A" w:rsidRDefault="0047079F"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E7BC23C"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4CD754A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BD6A6B6"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4C6887A" w14:textId="77777777" w:rsidR="0009055A" w:rsidRDefault="0009055A" w:rsidP="00463379">
            <w:pPr>
              <w:pStyle w:val="NoSpacing"/>
              <w:jc w:val="center"/>
            </w:pPr>
          </w:p>
        </w:tc>
      </w:tr>
      <w:tr w:rsidR="0009055A" w14:paraId="6FCA17EB"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4FB107A"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EB3FB00" w14:textId="77777777" w:rsidR="0009055A" w:rsidRPr="00581C2A" w:rsidRDefault="0047079F"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9B1114F"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8F1C32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DD8F654"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776EC6B5" w14:textId="77777777" w:rsidR="0009055A" w:rsidRDefault="0009055A" w:rsidP="00463379">
            <w:pPr>
              <w:pStyle w:val="NoSpacing"/>
              <w:jc w:val="center"/>
            </w:pPr>
          </w:p>
        </w:tc>
      </w:tr>
      <w:tr w:rsidR="0009055A" w:rsidRPr="00F63488" w14:paraId="452766C5" w14:textId="77777777" w:rsidTr="00463379">
        <w:trPr>
          <w:trHeight w:val="720"/>
          <w:jc w:val="center"/>
        </w:trPr>
        <w:tc>
          <w:tcPr>
            <w:tcW w:w="10831" w:type="dxa"/>
            <w:gridSpan w:val="7"/>
            <w:tcBorders>
              <w:top w:val="single" w:sz="4" w:space="0" w:color="auto"/>
              <w:bottom w:val="single" w:sz="4" w:space="0" w:color="auto"/>
            </w:tcBorders>
            <w:vAlign w:val="bottom"/>
          </w:tcPr>
          <w:p w14:paraId="3704907A" w14:textId="77777777" w:rsidR="0009055A" w:rsidRPr="00F63488" w:rsidRDefault="0009055A" w:rsidP="00463379">
            <w:pPr>
              <w:pStyle w:val="NoSpacing"/>
              <w:rPr>
                <w:rStyle w:val="Strong"/>
              </w:rPr>
            </w:pPr>
            <w:r>
              <w:rPr>
                <w:rStyle w:val="Strong"/>
              </w:rPr>
              <w:t>PERFORMANCE CHARACTERISTICS</w:t>
            </w:r>
          </w:p>
        </w:tc>
      </w:tr>
      <w:tr w:rsidR="0009055A" w:rsidRPr="00C2361F" w14:paraId="46988575" w14:textId="77777777" w:rsidTr="00463379">
        <w:trPr>
          <w:jc w:val="center"/>
        </w:trPr>
        <w:tc>
          <w:tcPr>
            <w:tcW w:w="3078" w:type="dxa"/>
            <w:tcBorders>
              <w:top w:val="single" w:sz="4" w:space="0" w:color="auto"/>
              <w:bottom w:val="single" w:sz="4" w:space="0" w:color="auto"/>
            </w:tcBorders>
            <w:vAlign w:val="center"/>
          </w:tcPr>
          <w:p w14:paraId="139E743A"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40DD94AF"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0F9DDF95"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6972116"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5EDD072E"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606966C5" w14:textId="77777777" w:rsidR="0009055A" w:rsidRPr="00C2361F" w:rsidRDefault="0009055A" w:rsidP="00463379">
            <w:pPr>
              <w:pStyle w:val="NoSpacing"/>
              <w:jc w:val="center"/>
              <w:rPr>
                <w:b/>
                <w:bCs/>
              </w:rPr>
            </w:pPr>
            <w:r w:rsidRPr="00C2361F">
              <w:rPr>
                <w:b/>
                <w:bCs/>
              </w:rPr>
              <w:t>UPPER LIMIT</w:t>
            </w:r>
          </w:p>
        </w:tc>
      </w:tr>
      <w:tr w:rsidR="0009055A" w14:paraId="28DC1341"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6444B6F0"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3B2B026F" w14:textId="77777777" w:rsidR="0009055A" w:rsidRDefault="0047079F"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7C092FB7"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0778860E"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35BB8341"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75A728FB" w14:textId="77777777" w:rsidR="0009055A" w:rsidRDefault="0009055A" w:rsidP="00463379">
            <w:pPr>
              <w:pStyle w:val="NoSpacing"/>
              <w:jc w:val="center"/>
            </w:pPr>
          </w:p>
        </w:tc>
      </w:tr>
      <w:tr w:rsidR="0009055A" w14:paraId="364EF43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DDB7803"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0797C4F0" w14:textId="77777777" w:rsidR="0009055A" w:rsidRPr="000C5B62"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46AE75A"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743A626D"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EDEDDA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6EABC84" w14:textId="77777777" w:rsidR="0009055A" w:rsidRDefault="0009055A" w:rsidP="00463379">
            <w:pPr>
              <w:pStyle w:val="NoSpacing"/>
              <w:jc w:val="center"/>
            </w:pPr>
          </w:p>
        </w:tc>
      </w:tr>
      <w:tr w:rsidR="0009055A" w14:paraId="498F6B72"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DFC8B4D"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2C78B2DC" w14:textId="77777777" w:rsidR="0009055A" w:rsidRPr="000C5B62"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D726A01"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959782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863A7E5"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22CBE5A" w14:textId="77777777" w:rsidR="0009055A" w:rsidRDefault="0009055A" w:rsidP="00463379">
            <w:pPr>
              <w:pStyle w:val="NoSpacing"/>
              <w:jc w:val="center"/>
            </w:pPr>
          </w:p>
        </w:tc>
      </w:tr>
      <w:tr w:rsidR="0009055A" w14:paraId="2EF0775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E19CBB5"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5EA8A9AE" w14:textId="77777777" w:rsidR="0009055A" w:rsidRPr="00477ED7" w:rsidRDefault="0047079F"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7826AA1"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314163F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4A53E38"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250C05D" w14:textId="77777777" w:rsidR="0009055A" w:rsidRDefault="0009055A" w:rsidP="00463379">
            <w:pPr>
              <w:pStyle w:val="NoSpacing"/>
              <w:jc w:val="center"/>
            </w:pPr>
          </w:p>
        </w:tc>
      </w:tr>
      <w:tr w:rsidR="0009055A" w14:paraId="417C500E"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1F305A"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798ECE2D" w14:textId="77777777" w:rsidR="0009055A" w:rsidRPr="00477ED7"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6887A3F"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6CC6C449"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065190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7E3320" w14:textId="77777777" w:rsidR="0009055A" w:rsidRDefault="0009055A" w:rsidP="00463379">
            <w:pPr>
              <w:pStyle w:val="NoSpacing"/>
              <w:jc w:val="center"/>
            </w:pPr>
          </w:p>
        </w:tc>
      </w:tr>
      <w:tr w:rsidR="0009055A" w14:paraId="77FB3A92"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9180579"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0996CB60" w14:textId="77777777" w:rsidR="0009055A" w:rsidRDefault="0047079F"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7904E23C"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4B68191F"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398A7E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26D58FA" w14:textId="77777777" w:rsidR="0009055A" w:rsidRDefault="0009055A" w:rsidP="00463379">
            <w:pPr>
              <w:pStyle w:val="NoSpacing"/>
              <w:jc w:val="center"/>
            </w:pPr>
          </w:p>
        </w:tc>
      </w:tr>
    </w:tbl>
    <w:p w14:paraId="7C02E560" w14:textId="77777777" w:rsidR="0009055A" w:rsidRPr="0031484C" w:rsidRDefault="0009055A" w:rsidP="0009055A"/>
    <w:p w14:paraId="16269B46"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621F8898" w14:textId="77777777" w:rsidR="00740ACD" w:rsidRDefault="00740ACD" w:rsidP="0009055A">
      <w:pPr>
        <w:pStyle w:val="Heading1"/>
      </w:pPr>
      <w:r>
        <w:lastRenderedPageBreak/>
        <w:t>Design Outputs</w:t>
      </w:r>
    </w:p>
    <w:p w14:paraId="6EC829F3"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
        <w:gridCol w:w="1972"/>
        <w:gridCol w:w="2779"/>
        <w:gridCol w:w="4212"/>
        <w:gridCol w:w="733"/>
      </w:tblGrid>
      <w:tr w:rsidR="007055AB" w14:paraId="44B975E3"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FFE3D5A"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8452BB"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689C8"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C079D2"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50E6805" w14:textId="77777777" w:rsidR="007055AB" w:rsidRPr="00A83331" w:rsidRDefault="007055AB" w:rsidP="007055AB">
            <w:pPr>
              <w:pStyle w:val="NoSpacing"/>
              <w:jc w:val="center"/>
              <w:rPr>
                <w:b/>
                <w:bCs/>
              </w:rPr>
            </w:pPr>
            <w:r w:rsidRPr="00A83331">
              <w:rPr>
                <w:b/>
                <w:bCs/>
              </w:rPr>
              <w:t>FIND</w:t>
            </w:r>
          </w:p>
        </w:tc>
      </w:tr>
      <w:tr w:rsidR="007055AB" w14:paraId="35D6FE43"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9EC58D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9D02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526485"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E716B0"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B5E25A6" w14:textId="77777777" w:rsidR="007055AB" w:rsidRDefault="007055AB" w:rsidP="007055AB">
            <w:pPr>
              <w:pStyle w:val="NoSpacing"/>
              <w:jc w:val="center"/>
            </w:pPr>
            <w:r>
              <w:t>1</w:t>
            </w:r>
          </w:p>
        </w:tc>
      </w:tr>
      <w:tr w:rsidR="007055AB" w14:paraId="298FB25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3E52995"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78F96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0551DE"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227CE1"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A1D854E" w14:textId="77777777" w:rsidR="007055AB" w:rsidRDefault="007055AB" w:rsidP="007055AB">
            <w:pPr>
              <w:pStyle w:val="NoSpacing"/>
              <w:jc w:val="center"/>
            </w:pPr>
            <w:r>
              <w:t>2</w:t>
            </w:r>
          </w:p>
        </w:tc>
      </w:tr>
      <w:tr w:rsidR="007055AB" w14:paraId="5027EB7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8B98581"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436DC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D7ECF9"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7AAD956"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06079A8" w14:textId="77777777" w:rsidR="007055AB" w:rsidRDefault="007055AB" w:rsidP="007055AB">
            <w:pPr>
              <w:pStyle w:val="NoSpacing"/>
              <w:jc w:val="center"/>
            </w:pPr>
            <w:r>
              <w:t>3</w:t>
            </w:r>
          </w:p>
        </w:tc>
      </w:tr>
      <w:tr w:rsidR="007055AB" w14:paraId="407A6F3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680E802"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515BE9"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3FC28C"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176AF2"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06EA9F1" w14:textId="77777777" w:rsidR="007055AB" w:rsidRDefault="007055AB" w:rsidP="007055AB">
            <w:pPr>
              <w:pStyle w:val="NoSpacing"/>
              <w:jc w:val="center"/>
            </w:pPr>
            <w:r>
              <w:t>4</w:t>
            </w:r>
          </w:p>
        </w:tc>
      </w:tr>
      <w:tr w:rsidR="007055AB" w14:paraId="4023B4C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408B98A"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C2BDF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DCC73"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9921F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6B8871A" w14:textId="77777777" w:rsidR="007055AB" w:rsidRDefault="007055AB" w:rsidP="007055AB">
            <w:pPr>
              <w:pStyle w:val="NoSpacing"/>
              <w:jc w:val="center"/>
            </w:pPr>
            <w:r>
              <w:t>5</w:t>
            </w:r>
          </w:p>
        </w:tc>
      </w:tr>
      <w:tr w:rsidR="007055AB" w14:paraId="4B56B88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4DB294F"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CC8E9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864CD6"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3E606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304D470" w14:textId="77777777" w:rsidR="007055AB" w:rsidRDefault="007055AB" w:rsidP="007055AB">
            <w:pPr>
              <w:pStyle w:val="NoSpacing"/>
              <w:jc w:val="center"/>
            </w:pPr>
            <w:r>
              <w:t>6</w:t>
            </w:r>
          </w:p>
        </w:tc>
      </w:tr>
      <w:tr w:rsidR="007055AB" w14:paraId="6A2E20A5"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58F13BAD"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8B3DA1"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C824E7"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3C7C78"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7FFD89" w14:textId="77777777" w:rsidR="007055AB" w:rsidRDefault="0009055A" w:rsidP="007055AB">
            <w:pPr>
              <w:pStyle w:val="NoSpacing"/>
              <w:jc w:val="center"/>
            </w:pPr>
            <w:r>
              <w:t>7</w:t>
            </w:r>
          </w:p>
        </w:tc>
      </w:tr>
      <w:tr w:rsidR="0009055A" w14:paraId="7C9EBAFB"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06A75CC5"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9EAA96"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031F19"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CCDD6C"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B573BD2" w14:textId="77777777" w:rsidR="0009055A" w:rsidRDefault="0009055A" w:rsidP="007055AB">
            <w:pPr>
              <w:pStyle w:val="NoSpacing"/>
              <w:jc w:val="center"/>
            </w:pPr>
            <w:r>
              <w:t>8</w:t>
            </w:r>
          </w:p>
        </w:tc>
      </w:tr>
      <w:tr w:rsidR="0009055A" w14:paraId="0D1037C0"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0782B43"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D20A1C0"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EA18B1"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C22540"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51BF845" w14:textId="77777777" w:rsidR="0009055A" w:rsidRDefault="0009055A" w:rsidP="007055AB">
            <w:pPr>
              <w:pStyle w:val="NoSpacing"/>
              <w:jc w:val="center"/>
            </w:pPr>
            <w:r>
              <w:t>9</w:t>
            </w:r>
          </w:p>
        </w:tc>
      </w:tr>
      <w:tr w:rsidR="0009055A" w14:paraId="549EC38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2377B9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8C5A11"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6829B2"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14849B"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D2FFA37" w14:textId="77777777" w:rsidR="0009055A" w:rsidRDefault="0009055A" w:rsidP="007055AB">
            <w:pPr>
              <w:pStyle w:val="NoSpacing"/>
              <w:jc w:val="center"/>
            </w:pPr>
            <w:r>
              <w:t>10</w:t>
            </w:r>
          </w:p>
        </w:tc>
      </w:tr>
      <w:tr w:rsidR="0009055A" w14:paraId="3100EED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9C0110B"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5ACEA2"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5C517"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56CB96"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2CD173B" w14:textId="77777777" w:rsidR="0009055A" w:rsidRDefault="0009055A" w:rsidP="007055AB">
            <w:pPr>
              <w:pStyle w:val="NoSpacing"/>
              <w:jc w:val="center"/>
            </w:pPr>
            <w:r>
              <w:t>11</w:t>
            </w:r>
          </w:p>
        </w:tc>
      </w:tr>
    </w:tbl>
    <w:p w14:paraId="0BD6FDEE" w14:textId="77777777" w:rsidR="007055AB" w:rsidRPr="007055AB" w:rsidRDefault="007055AB" w:rsidP="007055AB"/>
    <w:p w14:paraId="51D84ECE"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72540947" w14:textId="77777777" w:rsidR="00FE0DE8" w:rsidRDefault="00FE0DE8" w:rsidP="00FE0DE8">
      <w:pPr>
        <w:pStyle w:val="Heading1"/>
      </w:pPr>
      <w:r>
        <w:lastRenderedPageBreak/>
        <w:t>Test</w:t>
      </w:r>
      <w:r w:rsidR="00CE0A16">
        <w:t>ing</w:t>
      </w:r>
      <w:r>
        <w:t xml:space="preserve"> </w:t>
      </w:r>
      <w:r w:rsidR="00D071DC">
        <w:t>Plan</w:t>
      </w:r>
      <w:r w:rsidR="00F4258E">
        <w:t>s</w:t>
      </w:r>
    </w:p>
    <w:p w14:paraId="1CF4DDD5" w14:textId="77777777" w:rsidR="00F4258E" w:rsidRDefault="00F4258E" w:rsidP="00F4258E">
      <w:pPr>
        <w:pStyle w:val="Heading2"/>
      </w:pPr>
      <w:r>
        <w:t>Developmental Testing</w:t>
      </w:r>
    </w:p>
    <w:p w14:paraId="78EF03BA" w14:textId="77777777" w:rsidR="00FA7027" w:rsidRDefault="00FA7027" w:rsidP="00AF4DC8">
      <w:pPr>
        <w:pStyle w:val="ListParagraph"/>
        <w:numPr>
          <w:ilvl w:val="0"/>
          <w:numId w:val="32"/>
        </w:numPr>
      </w:pPr>
      <w:r>
        <w:t>Plan each calibration and service test.</w:t>
      </w:r>
    </w:p>
    <w:p w14:paraId="046EDE20" w14:textId="77777777" w:rsidR="00F4258E" w:rsidRDefault="00AF4DC8" w:rsidP="00AF4DC8">
      <w:pPr>
        <w:pStyle w:val="ListParagraph"/>
        <w:numPr>
          <w:ilvl w:val="0"/>
          <w:numId w:val="32"/>
        </w:numPr>
      </w:pPr>
      <w:r>
        <w:t>Predict expected values for each test measurement.</w:t>
      </w:r>
    </w:p>
    <w:p w14:paraId="2C4C264D" w14:textId="77777777" w:rsidR="009230BB" w:rsidRDefault="009230BB" w:rsidP="00AF4DC8">
      <w:pPr>
        <w:pStyle w:val="ListParagraph"/>
        <w:numPr>
          <w:ilvl w:val="0"/>
          <w:numId w:val="32"/>
        </w:numPr>
      </w:pPr>
      <w:r>
        <w:t>Determine if expected values satisfy design requirements.</w:t>
      </w:r>
    </w:p>
    <w:p w14:paraId="0066260D"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69CE7E89" w14:textId="77777777" w:rsidR="009230BB" w:rsidRDefault="009230BB" w:rsidP="00AF4DC8">
      <w:pPr>
        <w:pStyle w:val="ListParagraph"/>
        <w:numPr>
          <w:ilvl w:val="0"/>
          <w:numId w:val="32"/>
        </w:numPr>
      </w:pPr>
      <w:r>
        <w:t>Perform the calibration and service testing plans.</w:t>
      </w:r>
    </w:p>
    <w:p w14:paraId="31D9485B" w14:textId="77777777" w:rsidR="009230BB" w:rsidRPr="00F4258E" w:rsidRDefault="009230BB" w:rsidP="00AF4DC8">
      <w:pPr>
        <w:pStyle w:val="ListParagraph"/>
        <w:numPr>
          <w:ilvl w:val="0"/>
          <w:numId w:val="32"/>
        </w:numPr>
      </w:pPr>
      <w:r>
        <w:t>Determine if the design outputs satisfy design requirements.</w:t>
      </w:r>
    </w:p>
    <w:p w14:paraId="77B99336" w14:textId="77777777" w:rsidR="00FE0DE8" w:rsidRDefault="00F4258E" w:rsidP="00F4258E">
      <w:pPr>
        <w:pStyle w:val="Heading2"/>
      </w:pPr>
      <w:r>
        <w:t xml:space="preserve">Calibration </w:t>
      </w:r>
      <w:r w:rsidR="00FA7027">
        <w:t xml:space="preserve">and Service </w:t>
      </w:r>
      <w:r>
        <w:t>Testing</w:t>
      </w:r>
    </w:p>
    <w:p w14:paraId="25517BC0" w14:textId="77777777" w:rsidR="00F4258E" w:rsidRDefault="00F4258E" w:rsidP="00F4258E">
      <w:pPr>
        <w:pStyle w:val="ListParagraph"/>
        <w:numPr>
          <w:ilvl w:val="0"/>
          <w:numId w:val="31"/>
        </w:numPr>
      </w:pPr>
      <w:r>
        <w:t>With power off, measure resistances between each pin.</w:t>
      </w:r>
    </w:p>
    <w:p w14:paraId="4205356A"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5CDEF3FB" w14:textId="77777777" w:rsidR="00F4258E" w:rsidRDefault="00F4258E" w:rsidP="00F4258E">
      <w:pPr>
        <w:pStyle w:val="ListParagraph"/>
        <w:numPr>
          <w:ilvl w:val="0"/>
          <w:numId w:val="31"/>
        </w:numPr>
      </w:pPr>
      <w:r>
        <w:t>With power on, measure voltages at each pin.</w:t>
      </w:r>
    </w:p>
    <w:p w14:paraId="7042C12B"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4BF9786B"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3C8D8CFE"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1D66CA3C" w14:textId="77777777" w:rsidR="00F4258E" w:rsidRDefault="00F4258E" w:rsidP="00F4258E">
      <w:pPr>
        <w:pStyle w:val="ListParagraph"/>
        <w:numPr>
          <w:ilvl w:val="0"/>
          <w:numId w:val="31"/>
        </w:numPr>
      </w:pPr>
      <w:r>
        <w:t>With power on, apply stimuli and measure outputs.</w:t>
      </w:r>
    </w:p>
    <w:p w14:paraId="0B693119"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5D8D42A1" w14:textId="77777777" w:rsidR="00930580" w:rsidRPr="00D071DC" w:rsidRDefault="00930580" w:rsidP="00930580">
      <w:pPr>
        <w:pStyle w:val="ListParagraph"/>
        <w:numPr>
          <w:ilvl w:val="0"/>
          <w:numId w:val="31"/>
        </w:numPr>
      </w:pPr>
      <w:r>
        <w:t>If measured output signals are as expected, end testing</w:t>
      </w:r>
      <w:r w:rsidR="0040385E">
        <w:t xml:space="preserve"> </w:t>
      </w:r>
      <w:r>
        <w:t>pass.</w:t>
      </w:r>
      <w:r w:rsidR="00F90AC2">
        <w:t>-</w:t>
      </w:r>
    </w:p>
    <w:p w14:paraId="0F41FD52" w14:textId="77777777" w:rsidR="00FE0DE8" w:rsidRPr="007055AB" w:rsidRDefault="00FE0DE8" w:rsidP="00FE0DE8">
      <w:r>
        <w:br w:type="page"/>
      </w:r>
    </w:p>
    <w:p w14:paraId="719FFCAA" w14:textId="77777777" w:rsidR="000269A7" w:rsidRDefault="00FE0DE8" w:rsidP="000269A7">
      <w:pPr>
        <w:pStyle w:val="Heading1"/>
      </w:pPr>
      <w:r>
        <w:lastRenderedPageBreak/>
        <w:t>Design</w:t>
      </w:r>
      <w:r w:rsidR="007055AB">
        <w:t xml:space="preserve"> Example</w:t>
      </w:r>
    </w:p>
    <w:p w14:paraId="21AD09B5"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31484C" w14:paraId="4E62676D" w14:textId="77777777" w:rsidTr="009F42B3">
        <w:trPr>
          <w:jc w:val="center"/>
        </w:trPr>
        <w:tc>
          <w:tcPr>
            <w:tcW w:w="10831" w:type="dxa"/>
            <w:gridSpan w:val="7"/>
            <w:tcBorders>
              <w:bottom w:val="single" w:sz="4" w:space="0" w:color="auto"/>
            </w:tcBorders>
            <w:vAlign w:val="bottom"/>
          </w:tcPr>
          <w:p w14:paraId="065A39A7" w14:textId="77777777" w:rsidR="0031484C" w:rsidRPr="00F63488" w:rsidRDefault="0031484C" w:rsidP="00463379">
            <w:pPr>
              <w:pStyle w:val="NoSpacing"/>
              <w:rPr>
                <w:rStyle w:val="Strong"/>
              </w:rPr>
            </w:pPr>
            <w:r>
              <w:rPr>
                <w:rStyle w:val="Strong"/>
              </w:rPr>
              <w:t>POWER REQUIREMENTS</w:t>
            </w:r>
          </w:p>
        </w:tc>
      </w:tr>
      <w:tr w:rsidR="0031484C" w14:paraId="7484033B" w14:textId="77777777" w:rsidTr="009F42B3">
        <w:trPr>
          <w:jc w:val="center"/>
        </w:trPr>
        <w:tc>
          <w:tcPr>
            <w:tcW w:w="3078" w:type="dxa"/>
            <w:tcBorders>
              <w:top w:val="single" w:sz="4" w:space="0" w:color="auto"/>
              <w:bottom w:val="single" w:sz="4" w:space="0" w:color="auto"/>
            </w:tcBorders>
            <w:vAlign w:val="center"/>
          </w:tcPr>
          <w:p w14:paraId="30269D6F"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5472872F"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8B90A70"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7DD247E5"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71D1AE6"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029DA307" w14:textId="77777777" w:rsidR="0031484C" w:rsidRPr="00581C2A" w:rsidRDefault="0031484C" w:rsidP="00463379">
            <w:pPr>
              <w:pStyle w:val="NoSpacing"/>
              <w:jc w:val="center"/>
              <w:rPr>
                <w:b/>
                <w:bCs/>
              </w:rPr>
            </w:pPr>
            <w:r w:rsidRPr="00581C2A">
              <w:rPr>
                <w:b/>
                <w:bCs/>
              </w:rPr>
              <w:t>UPPER LIMIT</w:t>
            </w:r>
          </w:p>
        </w:tc>
      </w:tr>
      <w:tr w:rsidR="0031484C" w14:paraId="0F1B5290"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77CD76A"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5B60B3FB"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27E5800C"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A6E1A5D"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5CF618A2"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681BD731" w14:textId="77777777" w:rsidR="0031484C" w:rsidRDefault="00D06311" w:rsidP="00463379">
            <w:pPr>
              <w:pStyle w:val="NoSpacing"/>
              <w:jc w:val="center"/>
            </w:pPr>
            <w:r>
              <w:t>5.1</w:t>
            </w:r>
          </w:p>
        </w:tc>
      </w:tr>
      <w:tr w:rsidR="0031484C" w14:paraId="43AA6FC9"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263B1709"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43EF7B00"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554E9AD2"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439652BD"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8F0FE70"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05E1076" w14:textId="77777777" w:rsidR="0031484C" w:rsidRDefault="0031484C" w:rsidP="00463379">
            <w:pPr>
              <w:pStyle w:val="NoSpacing"/>
              <w:jc w:val="center"/>
            </w:pPr>
          </w:p>
        </w:tc>
      </w:tr>
      <w:tr w:rsidR="0031484C" w:rsidRPr="00F63488" w14:paraId="1ED43A50" w14:textId="77777777" w:rsidTr="009F42B3">
        <w:trPr>
          <w:trHeight w:val="720"/>
          <w:jc w:val="center"/>
        </w:trPr>
        <w:tc>
          <w:tcPr>
            <w:tcW w:w="10831" w:type="dxa"/>
            <w:gridSpan w:val="7"/>
            <w:tcBorders>
              <w:bottom w:val="single" w:sz="4" w:space="0" w:color="auto"/>
            </w:tcBorders>
            <w:vAlign w:val="bottom"/>
          </w:tcPr>
          <w:p w14:paraId="7C8F4197" w14:textId="77777777" w:rsidR="0031484C" w:rsidRPr="00F63488" w:rsidRDefault="0031484C" w:rsidP="00463379">
            <w:pPr>
              <w:pStyle w:val="NoSpacing"/>
              <w:rPr>
                <w:rStyle w:val="Strong"/>
              </w:rPr>
            </w:pPr>
            <w:r>
              <w:rPr>
                <w:rStyle w:val="Strong"/>
              </w:rPr>
              <w:t>STIMULI REQUIREMENTS</w:t>
            </w:r>
          </w:p>
        </w:tc>
      </w:tr>
      <w:tr w:rsidR="0031484C" w14:paraId="2104DFA3" w14:textId="77777777" w:rsidTr="009F42B3">
        <w:trPr>
          <w:jc w:val="center"/>
        </w:trPr>
        <w:tc>
          <w:tcPr>
            <w:tcW w:w="3078" w:type="dxa"/>
            <w:tcBorders>
              <w:top w:val="single" w:sz="4" w:space="0" w:color="auto"/>
              <w:bottom w:val="single" w:sz="4" w:space="0" w:color="auto"/>
            </w:tcBorders>
            <w:vAlign w:val="center"/>
          </w:tcPr>
          <w:p w14:paraId="4ECDDDA9"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4ABD8AFD"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6489E9A5"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19D541B3"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254632F1"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111D02E6" w14:textId="77777777" w:rsidR="0031484C" w:rsidRPr="00581C2A" w:rsidRDefault="0031484C" w:rsidP="00463379">
            <w:pPr>
              <w:pStyle w:val="NoSpacing"/>
              <w:jc w:val="center"/>
              <w:rPr>
                <w:b/>
                <w:bCs/>
              </w:rPr>
            </w:pPr>
            <w:r w:rsidRPr="00581C2A">
              <w:rPr>
                <w:b/>
                <w:bCs/>
              </w:rPr>
              <w:t>UPPER LIMIT</w:t>
            </w:r>
          </w:p>
        </w:tc>
      </w:tr>
      <w:tr w:rsidR="0031484C" w14:paraId="419BCC9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3043EE4"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64ED8007" w14:textId="77777777" w:rsidR="0031484C" w:rsidRPr="00581C2A" w:rsidRDefault="0047079F"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06556629"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153CEFAA"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5DC30C25"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1EB5DAE9" w14:textId="77777777" w:rsidR="0031484C" w:rsidRDefault="00D06311" w:rsidP="00463379">
            <w:pPr>
              <w:pStyle w:val="NoSpacing"/>
              <w:jc w:val="center"/>
            </w:pPr>
            <w:r>
              <w:t>0.025</w:t>
            </w:r>
          </w:p>
        </w:tc>
      </w:tr>
      <w:tr w:rsidR="0031484C" w14:paraId="0F91119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104ED04"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0505675B" w14:textId="77777777" w:rsidR="0031484C" w:rsidRPr="00C1299B"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B5ACAAD"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251E26AA"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0BE1D1B"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86F4403" w14:textId="77777777" w:rsidR="0031484C" w:rsidRDefault="0031484C" w:rsidP="00463379">
            <w:pPr>
              <w:pStyle w:val="NoSpacing"/>
              <w:jc w:val="center"/>
            </w:pPr>
          </w:p>
        </w:tc>
      </w:tr>
      <w:tr w:rsidR="0031484C" w14:paraId="0CB6A7DD"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B5B9F6C"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4FFD179" w14:textId="77777777" w:rsidR="0031484C" w:rsidRDefault="0047079F"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3513BD44"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515096EB"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BBA9E9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6221C7" w14:textId="77777777" w:rsidR="0031484C" w:rsidRDefault="0031484C" w:rsidP="00463379">
            <w:pPr>
              <w:pStyle w:val="NoSpacing"/>
              <w:jc w:val="center"/>
            </w:pPr>
          </w:p>
        </w:tc>
      </w:tr>
      <w:tr w:rsidR="0031484C" w14:paraId="4A15EF5F"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56527139"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33CE6A6E" w14:textId="77777777" w:rsidR="0031484C" w:rsidRPr="00581C2A" w:rsidRDefault="0047079F"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0D5C5D2"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412C42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0EFD101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D5E6A04" w14:textId="77777777" w:rsidR="0031484C" w:rsidRDefault="0031484C" w:rsidP="00463379">
            <w:pPr>
              <w:pStyle w:val="NoSpacing"/>
              <w:jc w:val="center"/>
            </w:pPr>
          </w:p>
        </w:tc>
      </w:tr>
      <w:tr w:rsidR="0031484C" w:rsidRPr="00F63488" w14:paraId="2964D666" w14:textId="77777777" w:rsidTr="009F42B3">
        <w:trPr>
          <w:trHeight w:val="720"/>
          <w:jc w:val="center"/>
        </w:trPr>
        <w:tc>
          <w:tcPr>
            <w:tcW w:w="10831" w:type="dxa"/>
            <w:gridSpan w:val="7"/>
            <w:tcBorders>
              <w:top w:val="single" w:sz="4" w:space="0" w:color="auto"/>
              <w:bottom w:val="single" w:sz="4" w:space="0" w:color="auto"/>
            </w:tcBorders>
            <w:vAlign w:val="bottom"/>
          </w:tcPr>
          <w:p w14:paraId="468CFA22" w14:textId="77777777" w:rsidR="0031484C" w:rsidRPr="00F63488" w:rsidRDefault="0031484C" w:rsidP="00463379">
            <w:pPr>
              <w:pStyle w:val="NoSpacing"/>
              <w:rPr>
                <w:rStyle w:val="Strong"/>
              </w:rPr>
            </w:pPr>
            <w:r>
              <w:rPr>
                <w:rStyle w:val="Strong"/>
              </w:rPr>
              <w:t>PERFORMANCE CHARACTERISTICS</w:t>
            </w:r>
          </w:p>
        </w:tc>
      </w:tr>
      <w:tr w:rsidR="0031484C" w:rsidRPr="00C2361F" w14:paraId="0B4B4FC8" w14:textId="77777777" w:rsidTr="009F42B3">
        <w:trPr>
          <w:jc w:val="center"/>
        </w:trPr>
        <w:tc>
          <w:tcPr>
            <w:tcW w:w="3078" w:type="dxa"/>
            <w:tcBorders>
              <w:top w:val="single" w:sz="4" w:space="0" w:color="auto"/>
              <w:bottom w:val="single" w:sz="4" w:space="0" w:color="auto"/>
            </w:tcBorders>
            <w:vAlign w:val="center"/>
          </w:tcPr>
          <w:p w14:paraId="1C81DE0D"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3D3047C7"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003E79D5"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77D4A05D"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331914A3"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64397506" w14:textId="77777777" w:rsidR="0031484C" w:rsidRPr="00C2361F" w:rsidRDefault="0031484C" w:rsidP="00463379">
            <w:pPr>
              <w:pStyle w:val="NoSpacing"/>
              <w:jc w:val="center"/>
              <w:rPr>
                <w:b/>
                <w:bCs/>
              </w:rPr>
            </w:pPr>
            <w:r w:rsidRPr="00C2361F">
              <w:rPr>
                <w:b/>
                <w:bCs/>
              </w:rPr>
              <w:t>UPPER LIMIT</w:t>
            </w:r>
          </w:p>
        </w:tc>
      </w:tr>
      <w:tr w:rsidR="0031484C" w14:paraId="12BD1FAC"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63407502"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3AD5C743" w14:textId="77777777" w:rsidR="0031484C" w:rsidRDefault="0047079F"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364A20A5"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54D32279"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42DE4F34"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65915029" w14:textId="77777777" w:rsidR="0031484C" w:rsidRDefault="0031484C" w:rsidP="00463379">
            <w:pPr>
              <w:pStyle w:val="NoSpacing"/>
              <w:jc w:val="center"/>
            </w:pPr>
          </w:p>
        </w:tc>
      </w:tr>
      <w:tr w:rsidR="0031484C" w14:paraId="7F75E6D1"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C74B6BD"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249365C6" w14:textId="77777777" w:rsidR="0031484C" w:rsidRPr="000C5B62"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5B4332C"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2D1BFB7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58A23C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F8C2BB7" w14:textId="77777777" w:rsidR="0031484C" w:rsidRDefault="0031484C" w:rsidP="00463379">
            <w:pPr>
              <w:pStyle w:val="NoSpacing"/>
              <w:jc w:val="center"/>
            </w:pPr>
          </w:p>
        </w:tc>
      </w:tr>
      <w:tr w:rsidR="0031484C" w14:paraId="69666A68"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924C9DF"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3616A38" w14:textId="77777777" w:rsidR="0031484C" w:rsidRPr="000C5B62"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B34CA00"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03362BC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03B547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F23BF16" w14:textId="77777777" w:rsidR="0031484C" w:rsidRDefault="0031484C" w:rsidP="00463379">
            <w:pPr>
              <w:pStyle w:val="NoSpacing"/>
              <w:jc w:val="center"/>
            </w:pPr>
          </w:p>
        </w:tc>
      </w:tr>
      <w:tr w:rsidR="0031484C" w14:paraId="2036E31A"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90D198F"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269A4D81" w14:textId="77777777" w:rsidR="0031484C" w:rsidRPr="00477ED7" w:rsidRDefault="0047079F"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89C1D71"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682227C7"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015CF22F"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5C3B656" w14:textId="77777777" w:rsidR="0031484C" w:rsidRDefault="0031484C" w:rsidP="00463379">
            <w:pPr>
              <w:pStyle w:val="NoSpacing"/>
              <w:jc w:val="center"/>
            </w:pPr>
          </w:p>
        </w:tc>
      </w:tr>
      <w:tr w:rsidR="0031484C" w14:paraId="492096E7"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74B323ED"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17761FE1" w14:textId="77777777" w:rsidR="0031484C" w:rsidRPr="00477ED7" w:rsidRDefault="0047079F"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9B1BA0E"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223B7139"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D734BC8"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B2F1AB7" w14:textId="77777777" w:rsidR="0031484C" w:rsidRDefault="0031484C" w:rsidP="00463379">
            <w:pPr>
              <w:pStyle w:val="NoSpacing"/>
              <w:jc w:val="center"/>
            </w:pPr>
          </w:p>
        </w:tc>
      </w:tr>
      <w:tr w:rsidR="0031484C" w14:paraId="6CB584AD"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0249ED25"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691B5405" w14:textId="77777777" w:rsidR="0031484C" w:rsidRDefault="0047079F"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58732AC5"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553CA813"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1308B8F2"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50ABDFCC" w14:textId="77777777" w:rsidR="0031484C" w:rsidRDefault="0031484C" w:rsidP="00463379">
            <w:pPr>
              <w:pStyle w:val="NoSpacing"/>
              <w:jc w:val="center"/>
            </w:pPr>
          </w:p>
        </w:tc>
      </w:tr>
    </w:tbl>
    <w:p w14:paraId="0AAFCC73" w14:textId="77777777" w:rsidR="0031484C" w:rsidRPr="0031484C" w:rsidRDefault="0031484C" w:rsidP="0031484C"/>
    <w:p w14:paraId="154304F6"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47221926"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35"/>
        <w:gridCol w:w="2780"/>
        <w:gridCol w:w="4214"/>
        <w:gridCol w:w="733"/>
      </w:tblGrid>
      <w:tr w:rsidR="008B5279" w:rsidRPr="00F63488" w14:paraId="5ECFEAD6" w14:textId="77777777" w:rsidTr="001F290D">
        <w:trPr>
          <w:jc w:val="center"/>
        </w:trPr>
        <w:tc>
          <w:tcPr>
            <w:tcW w:w="10831" w:type="dxa"/>
            <w:gridSpan w:val="5"/>
            <w:tcBorders>
              <w:bottom w:val="single" w:sz="4" w:space="0" w:color="auto"/>
            </w:tcBorders>
            <w:vAlign w:val="bottom"/>
          </w:tcPr>
          <w:p w14:paraId="022BA119" w14:textId="77777777" w:rsidR="008B5279" w:rsidRPr="00F63488" w:rsidRDefault="008B5279" w:rsidP="00463379">
            <w:pPr>
              <w:pStyle w:val="NoSpacing"/>
              <w:rPr>
                <w:rStyle w:val="Strong"/>
              </w:rPr>
            </w:pPr>
            <w:r>
              <w:rPr>
                <w:rStyle w:val="Strong"/>
              </w:rPr>
              <w:t>PARTS LIST</w:t>
            </w:r>
          </w:p>
        </w:tc>
      </w:tr>
      <w:tr w:rsidR="008B5279" w14:paraId="72DA79B4"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970FAC5"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513F0B"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EC5CEA"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FB567A1"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D55779D" w14:textId="77777777" w:rsidR="008B5279" w:rsidRPr="00A83331" w:rsidRDefault="008B5279" w:rsidP="00463379">
            <w:pPr>
              <w:pStyle w:val="NoSpacing"/>
              <w:jc w:val="center"/>
              <w:rPr>
                <w:b/>
                <w:bCs/>
              </w:rPr>
            </w:pPr>
            <w:r w:rsidRPr="00A83331">
              <w:rPr>
                <w:b/>
                <w:bCs/>
              </w:rPr>
              <w:t>FIND</w:t>
            </w:r>
          </w:p>
        </w:tc>
      </w:tr>
      <w:tr w:rsidR="008B5279" w14:paraId="4D80894C"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27BED05"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40B1C2"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F02A40"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91E417"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EE83687" w14:textId="77777777" w:rsidR="008B5279" w:rsidRDefault="008B5279" w:rsidP="00463379">
            <w:pPr>
              <w:pStyle w:val="NoSpacing"/>
              <w:jc w:val="center"/>
            </w:pPr>
            <w:r>
              <w:t>1</w:t>
            </w:r>
          </w:p>
        </w:tc>
      </w:tr>
      <w:tr w:rsidR="008B5279" w14:paraId="039C02E5"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720018C"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E84901"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45697B"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CEC5D6A"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2C89229" w14:textId="77777777" w:rsidR="008B5279" w:rsidRDefault="008B5279" w:rsidP="00463379">
            <w:pPr>
              <w:pStyle w:val="NoSpacing"/>
              <w:jc w:val="center"/>
            </w:pPr>
            <w:r>
              <w:t>2</w:t>
            </w:r>
          </w:p>
        </w:tc>
      </w:tr>
      <w:tr w:rsidR="008B5279" w14:paraId="030EEA5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327B00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99F102"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FD77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B9758C"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7DF7817" w14:textId="77777777" w:rsidR="008B5279" w:rsidRDefault="008B5279" w:rsidP="00463379">
            <w:pPr>
              <w:pStyle w:val="NoSpacing"/>
              <w:jc w:val="center"/>
            </w:pPr>
            <w:r>
              <w:t>3</w:t>
            </w:r>
          </w:p>
        </w:tc>
      </w:tr>
      <w:tr w:rsidR="008B5279" w14:paraId="58D3AC0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E40D93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DA8D2B"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366883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42E13"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CE85A0E" w14:textId="77777777" w:rsidR="008B5279" w:rsidRDefault="008B5279" w:rsidP="00463379">
            <w:pPr>
              <w:pStyle w:val="NoSpacing"/>
              <w:jc w:val="center"/>
            </w:pPr>
            <w:r>
              <w:t>4</w:t>
            </w:r>
          </w:p>
        </w:tc>
      </w:tr>
      <w:tr w:rsidR="008B5279" w14:paraId="74996BF4"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B7BFD7C"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B84F91"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15F7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493B52"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A756466" w14:textId="77777777" w:rsidR="008B5279" w:rsidRDefault="008B5279" w:rsidP="00463379">
            <w:pPr>
              <w:pStyle w:val="NoSpacing"/>
              <w:jc w:val="center"/>
            </w:pPr>
            <w:r>
              <w:t>5</w:t>
            </w:r>
          </w:p>
        </w:tc>
      </w:tr>
      <w:tr w:rsidR="008B5279" w14:paraId="2B19F1D7"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CCF53BF"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CC93A2"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48B878"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D9AEEF"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D18CA69" w14:textId="77777777" w:rsidR="008B5279" w:rsidRDefault="008B5279" w:rsidP="00463379">
            <w:pPr>
              <w:pStyle w:val="NoSpacing"/>
              <w:jc w:val="center"/>
            </w:pPr>
            <w:r>
              <w:t>6</w:t>
            </w:r>
          </w:p>
        </w:tc>
      </w:tr>
      <w:tr w:rsidR="008B5279" w14:paraId="10AC46F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1D5F9AD3"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C362B2"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DAE42E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492B53"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F0FEAB7" w14:textId="77777777" w:rsidR="008B5279" w:rsidRDefault="008B5279" w:rsidP="00463379">
            <w:pPr>
              <w:pStyle w:val="NoSpacing"/>
              <w:jc w:val="center"/>
            </w:pPr>
          </w:p>
        </w:tc>
      </w:tr>
    </w:tbl>
    <w:p w14:paraId="3C2B85CA" w14:textId="77777777" w:rsidR="008B5279" w:rsidRDefault="008B5279"/>
    <w:p w14:paraId="6CB86D39" w14:textId="77777777" w:rsidR="007055AB" w:rsidRDefault="008B5279">
      <w:pPr>
        <w:spacing w:line="259" w:lineRule="auto"/>
      </w:pPr>
      <w:r>
        <w:br w:type="page"/>
      </w:r>
    </w:p>
    <w:p w14:paraId="7A43118C" w14:textId="77777777" w:rsidR="00286FEF" w:rsidRDefault="00286FEF" w:rsidP="007055AB">
      <w:pPr>
        <w:pStyle w:val="Heading1"/>
      </w:pPr>
      <w:r>
        <w:lastRenderedPageBreak/>
        <w:t>Developmental Tests per Example</w:t>
      </w:r>
    </w:p>
    <w:p w14:paraId="7A053326" w14:textId="77777777" w:rsidR="00D06311" w:rsidRPr="00D06311" w:rsidRDefault="00D06311" w:rsidP="00D06311"/>
    <w:p w14:paraId="34882C6C" w14:textId="77777777" w:rsidR="007055AB" w:rsidRDefault="00F325E5" w:rsidP="007055AB">
      <w:pPr>
        <w:pStyle w:val="Heading1"/>
      </w:pPr>
      <w:r>
        <w:t xml:space="preserve">Test Report </w:t>
      </w:r>
      <w:r w:rsidR="00286FEF">
        <w:t xml:space="preserve">per </w:t>
      </w:r>
      <w:r>
        <w:t>Example</w:t>
      </w:r>
    </w:p>
    <w:p w14:paraId="671CE933" w14:textId="77777777" w:rsidR="007055AB" w:rsidRDefault="007055AB" w:rsidP="007055AB">
      <w:pPr>
        <w:spacing w:line="259" w:lineRule="auto"/>
      </w:pPr>
    </w:p>
    <w:p w14:paraId="5B2B2BAF" w14:textId="77777777" w:rsidR="006C0B90" w:rsidRDefault="007055AB" w:rsidP="006C0B90">
      <w:pPr>
        <w:pStyle w:val="Heading1"/>
      </w:pPr>
      <w:r>
        <w:br w:type="page"/>
      </w:r>
      <w:bookmarkStart w:id="26" w:name="_Toc111895375"/>
      <w:r w:rsidR="006C0B90">
        <w:lastRenderedPageBreak/>
        <w:t>Change and Liability Notice</w:t>
      </w:r>
      <w:bookmarkEnd w:id="26"/>
    </w:p>
    <w:p w14:paraId="2237B078"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D79A18B" w14:textId="77777777" w:rsidR="006C0B90" w:rsidRPr="00C55262" w:rsidRDefault="006C0B90" w:rsidP="006C0B90">
      <w:pPr>
        <w:pStyle w:val="Heading1"/>
      </w:pPr>
      <w:bookmarkStart w:id="27" w:name="_Ref110765861"/>
      <w:bookmarkStart w:id="28" w:name="_Toc111895376"/>
      <w:r>
        <w:t>Trademark Notice</w:t>
      </w:r>
      <w:bookmarkEnd w:id="27"/>
      <w:bookmarkEnd w:id="28"/>
    </w:p>
    <w:p w14:paraId="4E3722F1" w14:textId="77777777" w:rsidR="006C0B90" w:rsidRDefault="006C0B90" w:rsidP="006C0B90">
      <w:r w:rsidRPr="00C55262">
        <w:t>miniPCB</w:t>
      </w:r>
      <w:r>
        <w:t xml:space="preserve"> is a trademark of Nolan Manteufel.</w:t>
      </w:r>
    </w:p>
    <w:p w14:paraId="34446266"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7F8F619"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3E7FBDA5" w14:textId="77777777" w:rsidR="006C0B90" w:rsidRPr="00873AA8" w:rsidRDefault="006C0B90" w:rsidP="00463379">
            <w:pPr>
              <w:pStyle w:val="NoSpacing"/>
              <w:jc w:val="center"/>
            </w:pPr>
            <w:r w:rsidRPr="00873AA8">
              <w:t>WORDMARK</w:t>
            </w:r>
          </w:p>
        </w:tc>
        <w:tc>
          <w:tcPr>
            <w:tcW w:w="3522" w:type="dxa"/>
            <w:vAlign w:val="center"/>
          </w:tcPr>
          <w:p w14:paraId="459B2D92"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6D301094"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7A6AB8D3"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506127E" w14:textId="77777777" w:rsidR="006C0B90" w:rsidRDefault="006C0B90" w:rsidP="00463379">
            <w:pPr>
              <w:pStyle w:val="NoSpacing"/>
              <w:jc w:val="center"/>
            </w:pPr>
            <w:r>
              <w:t>miniPCB™</w:t>
            </w:r>
          </w:p>
        </w:tc>
        <w:tc>
          <w:tcPr>
            <w:tcW w:w="3522" w:type="dxa"/>
            <w:vAlign w:val="center"/>
          </w:tcPr>
          <w:p w14:paraId="65005DD0"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DDAE9F1" wp14:editId="624DACCC">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5A1BDFE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EAFDAD" wp14:editId="4A12C172">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B417128" w14:textId="77777777" w:rsidR="006C0B90" w:rsidRDefault="006C0B90" w:rsidP="006C0B90"/>
    <w:p w14:paraId="489F0B22"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5E6EA22B"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87AFE15" w14:textId="77777777" w:rsidR="006C0B90" w:rsidRDefault="006C0B90" w:rsidP="00463379">
            <w:pPr>
              <w:pStyle w:val="NoSpacing"/>
              <w:jc w:val="center"/>
            </w:pPr>
            <w:r>
              <w:t>REV</w:t>
            </w:r>
          </w:p>
        </w:tc>
        <w:tc>
          <w:tcPr>
            <w:tcW w:w="7436" w:type="dxa"/>
            <w:vAlign w:val="center"/>
          </w:tcPr>
          <w:p w14:paraId="4172203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524B3E8A"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2BAB1C6F"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63E3A1C2"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55502F46"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0032809A"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2C7C4433"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6513178"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D3C7F9D"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EC16F29" w14:textId="77777777" w:rsidR="006C0B90" w:rsidRDefault="006C0B90" w:rsidP="00463379">
            <w:pPr>
              <w:pStyle w:val="NoSpacing"/>
              <w:jc w:val="center"/>
            </w:pPr>
          </w:p>
        </w:tc>
        <w:tc>
          <w:tcPr>
            <w:tcW w:w="7436" w:type="dxa"/>
            <w:vAlign w:val="center"/>
          </w:tcPr>
          <w:p w14:paraId="4DD25002"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8544DF2"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753F01FF"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3"/>
      <w:bookmarkEnd w:id="14"/>
      <w:bookmarkEnd w:id="1"/>
    </w:tbl>
    <w:p w14:paraId="64F853C5"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30AD5" w14:textId="77777777" w:rsidR="00ED35AD" w:rsidRDefault="00ED35AD" w:rsidP="002E17B7">
      <w:pPr>
        <w:spacing w:after="0" w:line="240" w:lineRule="auto"/>
      </w:pPr>
      <w:r>
        <w:separator/>
      </w:r>
    </w:p>
  </w:endnote>
  <w:endnote w:type="continuationSeparator" w:id="0">
    <w:p w14:paraId="128042A5" w14:textId="77777777" w:rsidR="00ED35AD" w:rsidRDefault="00ED35AD"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8267"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5585" w14:textId="77777777" w:rsidR="00ED35AD" w:rsidRDefault="00ED35AD" w:rsidP="002E17B7">
      <w:pPr>
        <w:spacing w:after="0" w:line="240" w:lineRule="auto"/>
      </w:pPr>
      <w:r>
        <w:separator/>
      </w:r>
    </w:p>
  </w:footnote>
  <w:footnote w:type="continuationSeparator" w:id="0">
    <w:p w14:paraId="12D0D1D9" w14:textId="77777777" w:rsidR="00ED35AD" w:rsidRDefault="00ED35AD"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1890"/>
    </w:tblGrid>
    <w:tr w:rsidR="0081511F" w14:paraId="6DBC7815" w14:textId="77777777" w:rsidTr="002D0278">
      <w:trPr>
        <w:trHeight w:val="149"/>
        <w:jc w:val="center"/>
      </w:trPr>
      <w:tc>
        <w:tcPr>
          <w:tcW w:w="1530" w:type="dxa"/>
          <w:vMerge w:val="restart"/>
          <w:vAlign w:val="center"/>
        </w:tcPr>
        <w:p w14:paraId="68D0FA8C" w14:textId="77777777" w:rsidR="0081511F" w:rsidRPr="00A916B6" w:rsidRDefault="0081511F" w:rsidP="0042764F">
          <w:pPr>
            <w:pStyle w:val="NoSpacing"/>
          </w:pPr>
          <w:r w:rsidRPr="00A916B6">
            <w:rPr>
              <w:noProof/>
            </w:rPr>
            <w:drawing>
              <wp:inline distT="0" distB="0" distL="0" distR="0" wp14:anchorId="5E18C334" wp14:editId="7705913B">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3428BE3A" w14:textId="77777777" w:rsidR="0081511F" w:rsidRPr="0042764F" w:rsidRDefault="0081511F" w:rsidP="0015127F">
          <w:pPr>
            <w:pStyle w:val="NoSpacing"/>
            <w:jc w:val="center"/>
            <w:rPr>
              <w:b/>
              <w:bCs/>
            </w:rPr>
          </w:pPr>
          <w:r w:rsidRPr="0010596A">
            <w:rPr>
              <w:b/>
              <w:bCs/>
              <w:sz w:val="28"/>
              <w:szCs w:val="24"/>
            </w:rPr>
            <w:t>DATASHEET</w:t>
          </w:r>
        </w:p>
      </w:tc>
      <w:tc>
        <w:tcPr>
          <w:tcW w:w="1890" w:type="dxa"/>
          <w:vAlign w:val="center"/>
        </w:tcPr>
        <w:p w14:paraId="1A168A18" w14:textId="4232CBF7" w:rsidR="0081511F" w:rsidRPr="00E32296" w:rsidRDefault="00BA71BB" w:rsidP="002D0278">
          <w:pPr>
            <w:pStyle w:val="Header"/>
            <w:spacing w:before="40" w:after="40"/>
            <w:rPr>
              <w:b/>
              <w:bCs/>
              <w:noProof/>
            </w:rPr>
          </w:pPr>
          <w:r w:rsidRPr="00BA71BB">
            <w:rPr>
              <w:b/>
              <w:bCs/>
              <w:noProof/>
            </w:rPr>
            <w:t>PN:</w:t>
          </w:r>
          <w:r>
            <w:rPr>
              <w:noProof/>
            </w:rPr>
            <w:t xml:space="preserve"> </w:t>
          </w:r>
          <w:sdt>
            <w:sdtPr>
              <w:rPr>
                <w:noProof/>
              </w:rPr>
              <w:tag w:val="Part Number"/>
              <w:id w:val="1629585636"/>
              <w:placeholder>
                <w:docPart w:val="76CAC10752BC4FD7B13150FE7CD42EB8"/>
              </w:placeholder>
              <w:text/>
            </w:sdtPr>
            <w:sdtEndPr/>
            <w:sdtContent>
              <w:r w:rsidR="0088353F">
                <w:rPr>
                  <w:noProof/>
                </w:rPr>
                <w:t>04A-010</w:t>
              </w:r>
            </w:sdtContent>
          </w:sdt>
        </w:p>
      </w:tc>
    </w:tr>
    <w:tr w:rsidR="00BA71BB" w14:paraId="37503B3E" w14:textId="77777777" w:rsidTr="00DA6AFD">
      <w:trPr>
        <w:trHeight w:val="147"/>
        <w:jc w:val="center"/>
      </w:trPr>
      <w:tc>
        <w:tcPr>
          <w:tcW w:w="1530" w:type="dxa"/>
          <w:vMerge/>
          <w:vAlign w:val="center"/>
        </w:tcPr>
        <w:p w14:paraId="7257B4C3" w14:textId="77777777" w:rsidR="00BA71BB" w:rsidRDefault="00BA71BB" w:rsidP="0042764F">
          <w:pPr>
            <w:pStyle w:val="Header"/>
            <w:rPr>
              <w:noProof/>
            </w:rPr>
          </w:pPr>
        </w:p>
      </w:tc>
      <w:tc>
        <w:tcPr>
          <w:tcW w:w="7380" w:type="dxa"/>
          <w:vMerge/>
          <w:vAlign w:val="center"/>
        </w:tcPr>
        <w:p w14:paraId="29BE95DA" w14:textId="77777777" w:rsidR="00BA71BB" w:rsidRPr="00D54C21" w:rsidRDefault="00BA71BB" w:rsidP="0042764F">
          <w:pPr>
            <w:pStyle w:val="Header"/>
            <w:spacing w:before="40" w:after="40"/>
            <w:rPr>
              <w:noProof/>
            </w:rPr>
          </w:pPr>
        </w:p>
      </w:tc>
      <w:tc>
        <w:tcPr>
          <w:tcW w:w="1890" w:type="dxa"/>
          <w:vAlign w:val="center"/>
        </w:tcPr>
        <w:p w14:paraId="5E3F23E0" w14:textId="155EC70E" w:rsidR="00BA71BB" w:rsidRPr="00D54C21" w:rsidRDefault="00BA71BB" w:rsidP="00BA71BB">
          <w:pPr>
            <w:pStyle w:val="NoSpacing"/>
            <w:rPr>
              <w:noProof/>
            </w:rPr>
          </w:pPr>
          <w:r w:rsidRPr="00BA71BB">
            <w:rPr>
              <w:b/>
              <w:bCs/>
            </w:rPr>
            <w:t>ECO:</w:t>
          </w:r>
          <w:r>
            <w:t xml:space="preserve"> </w:t>
          </w:r>
          <w:sdt>
            <w:sdtPr>
              <w:rPr>
                <w:noProof/>
              </w:rPr>
              <w:tag w:val="ECO"/>
              <w:id w:val="-1586526658"/>
              <w:placeholder>
                <w:docPart w:val="AA52CD955C874835A8BB3CE6FFC51497"/>
              </w:placeholder>
              <w:text/>
            </w:sdtPr>
            <w:sdtContent>
              <w:r>
                <w:rPr>
                  <w:noProof/>
                </w:rPr>
                <w:t>1004</w:t>
              </w:r>
            </w:sdtContent>
          </w:sdt>
        </w:p>
      </w:tc>
    </w:tr>
  </w:tbl>
  <w:p w14:paraId="1BFD7E76" w14:textId="453737C8"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BA71BB">
      <w:rPr>
        <w:noProof/>
        <w:sz w:val="16"/>
        <w:szCs w:val="16"/>
      </w:rPr>
      <w:t>07 September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ttachedTemplate r:id="rId1"/>
  <w:defaultTabStop w:val="864"/>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3F"/>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3790C"/>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519"/>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79F"/>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645"/>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8353F"/>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7894"/>
    <w:rsid w:val="008B1011"/>
    <w:rsid w:val="008B2A48"/>
    <w:rsid w:val="008B5279"/>
    <w:rsid w:val="008B617B"/>
    <w:rsid w:val="008C0176"/>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4A4F"/>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84E58"/>
    <w:rsid w:val="00B908A2"/>
    <w:rsid w:val="00B92402"/>
    <w:rsid w:val="00B93993"/>
    <w:rsid w:val="00B9521E"/>
    <w:rsid w:val="00B9582D"/>
    <w:rsid w:val="00B96B66"/>
    <w:rsid w:val="00B97865"/>
    <w:rsid w:val="00BA1450"/>
    <w:rsid w:val="00BA35B3"/>
    <w:rsid w:val="00BA36A9"/>
    <w:rsid w:val="00BA440C"/>
    <w:rsid w:val="00BA5CB0"/>
    <w:rsid w:val="00BA6EEC"/>
    <w:rsid w:val="00BA71BB"/>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26"/>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5AD"/>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69D1"/>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DF17864"/>
  <w15:docId w15:val="{AC795C8D-2EFC-4CAA-A24A-92F68AED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A32146216A47E79F6AF5683C0F7C59"/>
        <w:category>
          <w:name w:val="General"/>
          <w:gallery w:val="placeholder"/>
        </w:category>
        <w:types>
          <w:type w:val="bbPlcHdr"/>
        </w:types>
        <w:behaviors>
          <w:behavior w:val="content"/>
        </w:behaviors>
        <w:guid w:val="{21919B11-9DA9-47D4-B8D6-BEAF4B7785A0}"/>
      </w:docPartPr>
      <w:docPartBody>
        <w:p w:rsidR="00680B94" w:rsidRDefault="009A4B4A">
          <w:pPr>
            <w:pStyle w:val="D3A32146216A47E79F6AF5683C0F7C59"/>
          </w:pPr>
          <w:r w:rsidRPr="00E51417">
            <w:rPr>
              <w:rStyle w:val="PlaceholderText"/>
            </w:rPr>
            <w:t>Click or tap here to enter text.</w:t>
          </w:r>
        </w:p>
      </w:docPartBody>
    </w:docPart>
    <w:docPart>
      <w:docPartPr>
        <w:name w:val="A0DE50F88FE04058A60B9BE5502606F4"/>
        <w:category>
          <w:name w:val="General"/>
          <w:gallery w:val="placeholder"/>
        </w:category>
        <w:types>
          <w:type w:val="bbPlcHdr"/>
        </w:types>
        <w:behaviors>
          <w:behavior w:val="content"/>
        </w:behaviors>
        <w:guid w:val="{F9E46190-787D-4C02-9A2D-B40779DA58C6}"/>
      </w:docPartPr>
      <w:docPartBody>
        <w:p w:rsidR="00680B94" w:rsidRDefault="009A4B4A">
          <w:pPr>
            <w:pStyle w:val="A0DE50F88FE04058A60B9BE5502606F4"/>
          </w:pPr>
          <w:r w:rsidRPr="00E51417">
            <w:rPr>
              <w:rStyle w:val="PlaceholderText"/>
            </w:rPr>
            <w:t>Click or tap here to enter text.</w:t>
          </w:r>
        </w:p>
      </w:docPartBody>
    </w:docPart>
    <w:docPart>
      <w:docPartPr>
        <w:name w:val="E23BCB72AF7D47F2A8F2EAA9FCD13E3A"/>
        <w:category>
          <w:name w:val="General"/>
          <w:gallery w:val="placeholder"/>
        </w:category>
        <w:types>
          <w:type w:val="bbPlcHdr"/>
        </w:types>
        <w:behaviors>
          <w:behavior w:val="content"/>
        </w:behaviors>
        <w:guid w:val="{3820DE6C-242B-4F19-B74C-66BF6F31993B}"/>
      </w:docPartPr>
      <w:docPartBody>
        <w:p w:rsidR="00680B94" w:rsidRDefault="009A4B4A">
          <w:pPr>
            <w:pStyle w:val="E23BCB72AF7D47F2A8F2EAA9FCD13E3A"/>
          </w:pPr>
          <w:r w:rsidRPr="00EE675C">
            <w:rPr>
              <w:rStyle w:val="PlaceholderText"/>
            </w:rPr>
            <w:t>Choose an item.</w:t>
          </w:r>
        </w:p>
      </w:docPartBody>
    </w:docPart>
    <w:docPart>
      <w:docPartPr>
        <w:name w:val="A2908DEBDD924B54A0D26E22CBE94DD7"/>
        <w:category>
          <w:name w:val="General"/>
          <w:gallery w:val="placeholder"/>
        </w:category>
        <w:types>
          <w:type w:val="bbPlcHdr"/>
        </w:types>
        <w:behaviors>
          <w:behavior w:val="content"/>
        </w:behaviors>
        <w:guid w:val="{FC554F5A-20C4-447A-944D-E9188E9988EB}"/>
      </w:docPartPr>
      <w:docPartBody>
        <w:p w:rsidR="00680B94" w:rsidRDefault="009A4B4A">
          <w:pPr>
            <w:pStyle w:val="A2908DEBDD924B54A0D26E22CBE94DD7"/>
          </w:pPr>
          <w:r w:rsidRPr="00E51417">
            <w:rPr>
              <w:rStyle w:val="PlaceholderText"/>
            </w:rPr>
            <w:t>Click or tap here to enter text.</w:t>
          </w:r>
        </w:p>
      </w:docPartBody>
    </w:docPart>
    <w:docPart>
      <w:docPartPr>
        <w:name w:val="76CAC10752BC4FD7B13150FE7CD42EB8"/>
        <w:category>
          <w:name w:val="General"/>
          <w:gallery w:val="placeholder"/>
        </w:category>
        <w:types>
          <w:type w:val="bbPlcHdr"/>
        </w:types>
        <w:behaviors>
          <w:behavior w:val="content"/>
        </w:behaviors>
        <w:guid w:val="{1A980340-E628-41BF-BBC3-344D12CB8FEE}"/>
      </w:docPartPr>
      <w:docPartBody>
        <w:p w:rsidR="00680B94" w:rsidRDefault="009A4B4A">
          <w:pPr>
            <w:pStyle w:val="76CAC10752BC4FD7B13150FE7CD42EB8"/>
          </w:pPr>
          <w:r w:rsidRPr="00E51417">
            <w:rPr>
              <w:rStyle w:val="PlaceholderText"/>
            </w:rPr>
            <w:t>Click or tap here to enter text.</w:t>
          </w:r>
        </w:p>
      </w:docPartBody>
    </w:docPart>
    <w:docPart>
      <w:docPartPr>
        <w:name w:val="ECF6A25CC5ED44C783A25B7A5657E42A"/>
        <w:category>
          <w:name w:val="General"/>
          <w:gallery w:val="placeholder"/>
        </w:category>
        <w:types>
          <w:type w:val="bbPlcHdr"/>
        </w:types>
        <w:behaviors>
          <w:behavior w:val="content"/>
        </w:behaviors>
        <w:guid w:val="{5B34A7FA-AC2C-44ED-906E-4BA858991D0C}"/>
      </w:docPartPr>
      <w:docPartBody>
        <w:p w:rsidR="00680B94" w:rsidRDefault="009A4B4A">
          <w:pPr>
            <w:pStyle w:val="ECF6A25CC5ED44C783A25B7A5657E42A"/>
          </w:pPr>
          <w:r w:rsidRPr="00E51417">
            <w:rPr>
              <w:rStyle w:val="PlaceholderText"/>
            </w:rPr>
            <w:t>Click or tap here to enter text.</w:t>
          </w:r>
        </w:p>
      </w:docPartBody>
    </w:docPart>
    <w:docPart>
      <w:docPartPr>
        <w:name w:val="AA52CD955C874835A8BB3CE6FFC51497"/>
        <w:category>
          <w:name w:val="General"/>
          <w:gallery w:val="placeholder"/>
        </w:category>
        <w:types>
          <w:type w:val="bbPlcHdr"/>
        </w:types>
        <w:behaviors>
          <w:behavior w:val="content"/>
        </w:behaviors>
        <w:guid w:val="{B02B88E7-CAA2-46B8-A12C-BEE9AB7AA246}"/>
      </w:docPartPr>
      <w:docPartBody>
        <w:p w:rsidR="009A4B4A" w:rsidRDefault="009A4B4A" w:rsidP="009A4B4A">
          <w:pPr>
            <w:pStyle w:val="AA52CD955C874835A8BB3CE6FFC51497"/>
          </w:pPr>
          <w:r w:rsidRPr="00E51417">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2EC351BF-AE1B-4EDE-B828-79D17A4DE691}"/>
      </w:docPartPr>
      <w:docPartBody>
        <w:p w:rsidR="009A4B4A" w:rsidRDefault="009A4B4A">
          <w:r w:rsidRPr="00B9703C">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38066C96-B2AA-42F2-A448-155447626E85}"/>
      </w:docPartPr>
      <w:docPartBody>
        <w:p w:rsidR="009A4B4A" w:rsidRDefault="009A4B4A">
          <w:r w:rsidRPr="00B970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9E"/>
    <w:rsid w:val="00680B94"/>
    <w:rsid w:val="00887AD7"/>
    <w:rsid w:val="009A4B4A"/>
    <w:rsid w:val="00E5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4B4A"/>
    <w:rPr>
      <w:color w:val="808080"/>
    </w:rPr>
  </w:style>
  <w:style w:type="paragraph" w:customStyle="1" w:styleId="D3A32146216A47E79F6AF5683C0F7C59">
    <w:name w:val="D3A32146216A47E79F6AF5683C0F7C59"/>
  </w:style>
  <w:style w:type="paragraph" w:customStyle="1" w:styleId="A0DE50F88FE04058A60B9BE5502606F4">
    <w:name w:val="A0DE50F88FE04058A60B9BE5502606F4"/>
  </w:style>
  <w:style w:type="paragraph" w:customStyle="1" w:styleId="E23BCB72AF7D47F2A8F2EAA9FCD13E3A">
    <w:name w:val="E23BCB72AF7D47F2A8F2EAA9FCD13E3A"/>
  </w:style>
  <w:style w:type="paragraph" w:customStyle="1" w:styleId="A2908DEBDD924B54A0D26E22CBE94DD7">
    <w:name w:val="A2908DEBDD924B54A0D26E22CBE94DD7"/>
  </w:style>
  <w:style w:type="paragraph" w:customStyle="1" w:styleId="76CAC10752BC4FD7B13150FE7CD42EB8">
    <w:name w:val="76CAC10752BC4FD7B13150FE7CD42EB8"/>
  </w:style>
  <w:style w:type="paragraph" w:customStyle="1" w:styleId="ECF6A25CC5ED44C783A25B7A5657E42A">
    <w:name w:val="ECF6A25CC5ED44C783A25B7A5657E42A"/>
  </w:style>
  <w:style w:type="paragraph" w:customStyle="1" w:styleId="AA52CD955C874835A8BB3CE6FFC51497">
    <w:name w:val="AA52CD955C874835A8BB3CE6FFC51497"/>
    <w:rsid w:val="009A4B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175</TotalTime>
  <Pages>23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12</cp:revision>
  <cp:lastPrinted>2022-09-04T16:20:00Z</cp:lastPrinted>
  <dcterms:created xsi:type="dcterms:W3CDTF">2022-09-04T16:13:00Z</dcterms:created>
  <dcterms:modified xsi:type="dcterms:W3CDTF">2023-09-07T20:00:00Z</dcterms:modified>
</cp:coreProperties>
</file>