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602E95B9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3F1D400A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163FB359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7632CF18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5E5818E7" w14:textId="77777777" w:rsidTr="00F16C3A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FC8194E6B7444DBAA255074DF17C4FEE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24D018E7" w14:textId="77433080" w:rsidR="007D7AE9" w:rsidRDefault="00E45B04" w:rsidP="00634756">
                <w:pPr>
                  <w:pStyle w:val="Title"/>
                </w:pPr>
                <w:r>
                  <w:rPr>
                    <w:rStyle w:val="TitleChar"/>
                  </w:rPr>
                  <w:t>Safe To Turn On</w:t>
                </w:r>
              </w:p>
            </w:tc>
          </w:sdtContent>
        </w:sdt>
      </w:tr>
      <w:tr w:rsidR="000715B0" w14:paraId="6E18ED24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74C03E9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0F7B5473A6C648838450DA0F353D8500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E2E1D8C" w14:textId="28ACD544" w:rsidR="000715B0" w:rsidRDefault="00E45B04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33" w:type="dxa"/>
            <w:vAlign w:val="center"/>
          </w:tcPr>
          <w:p w14:paraId="1A302C8C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84166DCF1CDF46DEBB09B083369A0BCF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29C289" w14:textId="0DD71F6E" w:rsidR="000715B0" w:rsidRDefault="00E45B04" w:rsidP="000715B0">
                <w:pPr>
                  <w:spacing w:line="259" w:lineRule="auto"/>
                </w:pPr>
                <w:r>
                  <w:t>04B-357</w:t>
                </w:r>
              </w:p>
            </w:tc>
          </w:sdtContent>
        </w:sdt>
      </w:tr>
      <w:tr w:rsidR="000715B0" w14:paraId="1926FC89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4D4E631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A67D92D9FCDC4F868F4CF715A5C437F5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33BF0C6" w14:textId="5AD21792" w:rsidR="000715B0" w:rsidRDefault="00E45B04" w:rsidP="000715B0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D90B51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0E236E3671A243ACA335CC885A0DEEC4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3803966" w14:textId="1D700259" w:rsidR="000715B0" w:rsidRDefault="00E45B04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07B2DEA0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271E8E3A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74136535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7D1C8EDF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5A43172B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5ADCAD21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5EEAA307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A7D2DC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528DF3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6AB05C26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B6CFB5AC5D1A4E8CA7C58C51DE1661BC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BA1FAEB" w14:textId="0BCB7891" w:rsidR="001618D1" w:rsidRDefault="00E45B04" w:rsidP="001618D1">
                <w:pPr>
                  <w:spacing w:line="259" w:lineRule="auto"/>
                  <w:jc w:val="center"/>
                </w:pPr>
                <w:r>
                  <w:t>C1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91B78A0B884045ECA5E3EBFBE365A61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023F798" w14:textId="523F1B9A" w:rsidR="001618D1" w:rsidRDefault="00E45B04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CC9458C951C7410DB868352D79F21BF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DE3D1D" w14:textId="76CD5CBE" w:rsidR="001618D1" w:rsidRDefault="00E45B04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5357B8325BBC420EB29B3F5FC0988F7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EDB5288" w14:textId="45CAB44D" w:rsidR="001618D1" w:rsidRPr="00CE53EC" w:rsidRDefault="00E45B04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43C45F34555843099ADF4238CA8F12F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EFA12CF" w14:textId="73CDAABC" w:rsidR="001618D1" w:rsidRDefault="00E45B04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44A64FA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ACC0C8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10A428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1A735E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3FF92E6F485F4D14887019B2A8E8958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6CC6265" w14:textId="4F72177F" w:rsidR="001618D1" w:rsidRPr="00CE53EC" w:rsidRDefault="00E45B04" w:rsidP="001618D1">
                <w:pPr>
                  <w:pStyle w:val="FormSmall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E0C764E69E414767AB9FC982452111B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9E7975A" w14:textId="2725766F" w:rsidR="001618D1" w:rsidRDefault="00E45B04" w:rsidP="001618D1">
                <w:pPr>
                  <w:pStyle w:val="FormSmall"/>
                  <w:jc w:val="center"/>
                </w:pPr>
                <w:r>
                  <w:t>N/A</w:t>
                </w:r>
              </w:p>
            </w:tc>
          </w:sdtContent>
        </w:sdt>
      </w:tr>
      <w:tr w:rsidR="001618D1" w14:paraId="5F762F9F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81CD3C6C441443B28F20FC4025FBAD82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B4AB287" w14:textId="15CEB181" w:rsidR="001618D1" w:rsidRDefault="00E45B04" w:rsidP="001618D1">
                <w:pPr>
                  <w:spacing w:line="259" w:lineRule="auto"/>
                  <w:jc w:val="center"/>
                </w:pPr>
                <w:r>
                  <w:t>C2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32F3FCDD73E5482789F251293ABE669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BAFBE5C" w14:textId="48496229" w:rsidR="001618D1" w:rsidRDefault="00E45B04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CADCB672704C4B909B8BCC946A92880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02696AD" w14:textId="58E1B907" w:rsidR="001618D1" w:rsidRDefault="00E45B04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F191C17BC819431683C9FB54470BEFA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36F6116" w14:textId="7D2B08D2" w:rsidR="001618D1" w:rsidRPr="00CE53EC" w:rsidRDefault="00E45B04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7F26DB16DC5849E08C923B399A9168E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2EC5499" w14:textId="19E4FB36" w:rsidR="001618D1" w:rsidRDefault="00E45B04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7BB1AC7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40DCFE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0ED0B3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0D4D97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52C671AABB5C40188ABF159F0AEC08A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0A837F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4322843881FD419EA397CC8C56B6ABE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07821B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00FB93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7DC948C437C04924948D7D7422CC84D6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A3316CB" w14:textId="6AA430A0" w:rsidR="001618D1" w:rsidRDefault="00E45B04" w:rsidP="001618D1">
                <w:pPr>
                  <w:spacing w:line="259" w:lineRule="auto"/>
                  <w:jc w:val="center"/>
                </w:pPr>
                <w:r>
                  <w:t>C7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B181490E8F4949A09042BE04A200E9D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4FE4C6D" w14:textId="37206FDC" w:rsidR="001618D1" w:rsidRDefault="00E45B04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1EC3C96A573C4A7D9C015164E8DA894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AC6D3E7" w14:textId="09E2E9C4" w:rsidR="001618D1" w:rsidRDefault="00E45B04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07F1DD9BFA7D4325819C99652C32768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8BC2ABE" w14:textId="27EFA322" w:rsidR="001618D1" w:rsidRPr="00CE53EC" w:rsidRDefault="00E45B04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0F23299F5AA544A59A7A2ACA9CF08D0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5C0B589" w14:textId="5C405F2F" w:rsidR="001618D1" w:rsidRDefault="00E45B04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3ADF190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9BFEFB9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35C645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A818F0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AD524195E62847F78CD3E850907F2A5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75804D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C8B8A49D69F5469EBB7BB9888C66ED1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6BD652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62FF481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256D283CCCB14BA885CA65BDDCB071BB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BCF3B45" w14:textId="73A838E2" w:rsidR="001618D1" w:rsidRDefault="00E45B04" w:rsidP="001618D1">
                <w:pPr>
                  <w:spacing w:line="259" w:lineRule="auto"/>
                  <w:jc w:val="center"/>
                </w:pPr>
                <w:r>
                  <w:t>C8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CCE90EA9D03346B79173D5C6089BF46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8217BDD" w14:textId="54D46C47" w:rsidR="001618D1" w:rsidRDefault="00E45B04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5CAA59A986A6471A97C21C950523870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799B729" w14:textId="0D5C1B5D" w:rsidR="001618D1" w:rsidRDefault="00E45B04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ACAD5FEB2D544F35AA06ECFDB10C45E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F146CB3" w14:textId="7CB2BD9A" w:rsidR="001618D1" w:rsidRPr="00CE53EC" w:rsidRDefault="00E45B04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801C3FCE716646C2A7C4E70ED6AD3D9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D9AC978" w14:textId="3D05F5A0" w:rsidR="001618D1" w:rsidRDefault="00E45B04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7E866FA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8C3F91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136D2D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F43A83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D018CCB1FEE2409A85DA706C751D27B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199610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E41B0F8136DF42D893A35E39367D850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42B5C7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9299A59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DA6324C3048748D4AA4401EC128C706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6757B1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C22D74C0894340F7AAF77B940A938D2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400B25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B7EB14235A2749FE9EE24D8624DC571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9C5C2C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7431953618D04CA0BFA8D4A6DC411F4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2CD9DE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3F2D1715FC624A78928AB0AB2F07FC8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52FE32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09F7F5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C1310A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27221E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F8C130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D3B04DE8010F4BFCAF1BF70272BD0A8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BC1F70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95415E3F35974B6CBC1D87D563DF5A2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B2E0C6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5D5CD50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A05078B466834854A0792F50A6827A8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1E64E2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3D19B06D4ED84F988997EFAE922CBE6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B521F6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8BFC1BD0CEB545B6A0F5952F9C5F0CB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88C042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032EA9A6B51A4F109E6FC877552B5FE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E87C2B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9611032A7B4A492C8DC9BB1E5EF843E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94637C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0CAA4B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6326CF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78B707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B6731B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686C698EA37C4741969A9A6C5F7322F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0EA3BD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BE25F0CAD8DD4427AC71448D8A28B6C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505F66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20C2AE5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E593FC6922F24E71B23348D4E8B475A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91DB08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254AD38EC682471FAE15681193DD285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30AC58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BB90C3DE345D45E4A27AD32A3188AB6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F48774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2CDA582C02BD42D098CC92BD2B9906A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A14B13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8FB0789159274C05BA77C079368BBEE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6DF5D5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340B45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7D662B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694EF6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AB1FB3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0ABD20259DDC4DCC9413D6F323C074C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90060C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95721EACF08443019BF0A17FA4B922C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E8D714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96385F9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3CA3FC8CDA8B47CCA473740D12163E9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45298B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5F674DBCBEA44AC68FF2D0908C10037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FB95FA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C810FD780A364DD3BDE94C9A0FECC08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5984D5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A199AF8003314B7AABD3EFDA9CCF92E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EDC904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813FF5E9FB3F40DC90BFCE9DCB7A081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E979CB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0DCF2E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A17807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2A83B5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AFA020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B44F3C019A9745D99D79E8A25416F26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42BA21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B6F9B51E3C40410B80883028410BAE6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8F5983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5E1B460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7CF6563680CC4D49A918D1F6A3BA368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75F9D5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4B8D202B06F24F6C9807BD8787A95D5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A235A5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5CBF603ABA2D4906ACD8073D1122ECB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94D5F4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6C44241F034D4690988752C3D0F50C8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84CC5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2A137156D21A480A99BF051E994471F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444FE6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D8901E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ED1AEB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D28E5F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50B311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3E4EF60FBDF84F5BB036AF6BD1D7475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967ED1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3C3A82A6DC814745A0D40D729017DB2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2FF771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C5E57B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F430983A0ECE4E30919A5A20BCAEB3C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C1BC6F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E4B0E3C1C1CB4AFBADD361D23DBCDDB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0AE260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81413D3AE48C4BFD9C349B216B25B67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3F61BC9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A714FF076547451882700C169E87923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394B2C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D3C7D9406F494C70BD27D5075A772BA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A9C646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EDB29B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F01782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66C1DA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CBB730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B91CCCC24C8449E5A1A25BB11144BC6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E39A79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CB2C8AD51EB74DC9B08367414411BC5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4DE4A7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59753F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ACF6E3C41A424457BEEBE2027134AF3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8DD438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EA0FB187843641E4BF776E41649EFE0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B7556D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4FE1AACB2BF44B0693CBA5B070734C9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F91F93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8EA94D11FEEC4CAD954E41AD000B39B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E12447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6AC3BBB7F92749B885A85D09F02B1FB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D862F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E0D10B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FF3D1B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7C165E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16EEB2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8F61C75285B14701A45089371503B05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740967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C2F8543930C243919CB8236E03FFF1A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3D8C51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ABDC9E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AC5EC3CD1FD447EBA49F7142468F33D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64719C5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C0C679F68B114A678E44817FD066DF6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0B4538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B906BEA964744C39BFF2F9A8FC00200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0F4A43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01511396CB76466EBE6DBE98E53F696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44D248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18B51F4BCCD64BCC9D638879534548F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E7F389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DD81FC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93B5D5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579629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CC848B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6AC4EF6224764CB99371C16E160B66B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A99A8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139F5EFF81BD442CA8F0C6E31D14314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3E546C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FBD48E5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2969A59462F340D9B89D5859D950D4F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748AC1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03F23092763D4139A3E16BA6D0CDA2A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9FF36F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81DFB26E9A4F4CDC864E5272071A61A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EEB78B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6B611BD18211434FBF22A4D59390FF1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A82008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C216CF54133940D192B81968F311484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85B404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8DB9033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0BA24B0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6C24996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31E63D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AFA5BC2B41D24E3B874F16F55CCE2B4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FE9953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9771BF15AFE64D4D9BA597B8A04F952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F0E0B7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09ADA06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0F5C7EEE21CB4440A41CC1552BE1B96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A37F3E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6C429B6C0D39488E8625430A4ADA0B1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F94DD0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210735931BE6451E82728FBA3049673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F035E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BF0B287FD99742BC923F77D8168CB89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650A90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FB5C6E62958F4F0993FA19967CB676E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F7117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AFFD1CF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FAB06B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F2CD7C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65F6DA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A11EB724493C40FE89B65139735C63B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5FD55A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F64FAF05E3674080B5CDA5AAFD4F38D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2CC19A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2320E55E" w14:textId="77777777" w:rsidR="007034F7" w:rsidRDefault="007034F7"/>
    <w:p w14:paraId="400C0198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2438EC55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27A5F1C5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486088A4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36CF4395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144A503D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D11A920C0C0B43E18B5D8F3639769090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3A66C96E" w14:textId="5148F5D9" w:rsidR="00F7263C" w:rsidRDefault="00E45B04" w:rsidP="000715B0">
                <w:pPr>
                  <w:spacing w:line="259" w:lineRule="auto"/>
                </w:pPr>
                <w:r>
                  <w:t>Determine if power supply capacitors have failed short.</w:t>
                </w:r>
              </w:p>
            </w:tc>
          </w:sdtContent>
        </w:sdt>
      </w:tr>
      <w:tr w:rsidR="001B3708" w14:paraId="2C69DE40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01F4EE62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6D1A6309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9584085F67BE4C3E8A05F8171DFA0D06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747FFD03" w14:textId="49802573" w:rsidR="001B3708" w:rsidRPr="007D7AE9" w:rsidRDefault="003674D4" w:rsidP="007754D8">
                <w:pPr>
                  <w:spacing w:line="259" w:lineRule="auto"/>
                  <w:rPr>
                    <w:rStyle w:val="Strong"/>
                  </w:rPr>
                </w:pPr>
                <w:r>
                  <w:t>Capacitors across the power rails.</w:t>
                </w:r>
              </w:p>
            </w:tc>
          </w:sdtContent>
        </w:sdt>
      </w:tr>
      <w:tr w:rsidR="009C596D" w14:paraId="0D637CDF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28562F5B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FA0E38" wp14:editId="300067F7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4AFA463B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D4E2ED3F77D8479DB83477A8A7269905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3CBA1D13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7E652796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3F12B2C6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9ACA3C0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6A3BCCB1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C749901026C24B91B112B7ED0C799BF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4B612E58" w14:textId="42B23B4C" w:rsidR="000715B0" w:rsidRDefault="003674D4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91A1E99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328A3A1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22B8E32A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AC800C48A1E5402E95108C4F8531D8D2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1A149586" w14:textId="485E746A" w:rsidR="000715B0" w:rsidRDefault="003674D4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63FD0E06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29EF7F8D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45D672D6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A7A57E1C28C043D2B6FCDA04A049FEEA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7E0FF928" w14:textId="5227542F" w:rsidR="000715B0" w:rsidRDefault="003674D4" w:rsidP="000715B0">
                <w:pPr>
                  <w:spacing w:line="259" w:lineRule="auto"/>
                </w:pPr>
                <w:r>
                  <w:t>Resistance measurement with handheld multimeter.</w:t>
                </w:r>
              </w:p>
            </w:tc>
          </w:sdtContent>
        </w:sdt>
      </w:tr>
      <w:tr w:rsidR="00186E2B" w:rsidRPr="004D41CA" w14:paraId="163BA6F6" w14:textId="77777777" w:rsidTr="004627E4">
        <w:tc>
          <w:tcPr>
            <w:tcW w:w="1260" w:type="dxa"/>
            <w:vAlign w:val="center"/>
          </w:tcPr>
          <w:p w14:paraId="4F004698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3DDDBAC7916049339D3FD878CA42B623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58A120AA" w14:textId="15F189BB" w:rsidR="00186E2B" w:rsidRDefault="003674D4" w:rsidP="00186E2B">
                <w:pPr>
                  <w:pStyle w:val="NoSpacing"/>
                  <w:rPr>
                    <w:rStyle w:val="Strong"/>
                  </w:rPr>
                </w:pPr>
                <w:r>
                  <w:t>P1-2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86F05BB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329754E8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0980DE8C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AA13E9B" wp14:editId="36EB8BEA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2FE656A9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5634E0D" wp14:editId="4DB60B7C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48602A98" w14:textId="77777777" w:rsidTr="00186E2B">
        <w:tc>
          <w:tcPr>
            <w:tcW w:w="1260" w:type="dxa"/>
            <w:vAlign w:val="center"/>
          </w:tcPr>
          <w:p w14:paraId="72A11501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344D0F88128543A48075A2A0A4960738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28AFC791" w14:textId="691DEAEE" w:rsidR="00186E2B" w:rsidRDefault="003674D4" w:rsidP="00186E2B">
                <w:pPr>
                  <w:spacing w:line="259" w:lineRule="auto"/>
                </w:pPr>
                <w:r>
                  <w:t>P1-1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7A87D76B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7761DD64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2C4ED379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BE367D1" wp14:editId="3E12999D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6713A305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A9BE9F5" wp14:editId="7A6B589B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07738B9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213ED15B" w14:textId="77777777" w:rsidTr="00AB1184">
        <w:tc>
          <w:tcPr>
            <w:tcW w:w="10800" w:type="dxa"/>
            <w:gridSpan w:val="5"/>
            <w:vAlign w:val="center"/>
          </w:tcPr>
          <w:p w14:paraId="78C7BA31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05E7FB8E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1F25020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7F89AB7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754361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4AB4E57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AE95ED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525D0241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152943CC43F64847BDDD392426B13F9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FAA38D3" w14:textId="645560B8" w:rsidR="00B700E4" w:rsidRDefault="003674D4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32EA4130B64649D38F59775884B79966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052C002" w14:textId="77B8906A" w:rsidR="00B700E4" w:rsidRDefault="003674D4" w:rsidP="00B700E4">
                <w:pPr>
                  <w:spacing w:line="259" w:lineRule="auto"/>
                  <w:jc w:val="center"/>
                </w:pPr>
                <w:r>
                  <w:t>150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F0AEF0DCA6484C2EB4D11BF0F8AA4201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19CDFE5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A608029BE8A143ED93405503A5F4D665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A4645DC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7E4EBDAC1A7541F3AE01495BAB294BFB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F2D187" w14:textId="67140CE4" w:rsidR="00B700E4" w:rsidRDefault="003674D4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</w:tbl>
    <w:p w14:paraId="552C6C20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513A6607" w14:textId="77777777" w:rsidTr="00294DB8">
        <w:tc>
          <w:tcPr>
            <w:tcW w:w="10790" w:type="dxa"/>
            <w:gridSpan w:val="4"/>
            <w:vAlign w:val="center"/>
          </w:tcPr>
          <w:p w14:paraId="243CF2C6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3387E04A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868FB0D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E73F9C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2419817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97473B5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63C16F25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EB4422F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8148FD58C16D4E64AA43A9E08BDDEE68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5BF3F7" w14:textId="281CE2E9" w:rsidR="000F10AD" w:rsidRDefault="003674D4" w:rsidP="000F10AD">
                <w:pPr>
                  <w:spacing w:line="259" w:lineRule="auto"/>
                  <w:jc w:val="center"/>
                </w:pPr>
                <w:r>
                  <w:t>T2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E0FBF4DAD97648E98524455B1A9DCB38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6AB445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C9514A8D327045FDB5DD7D73C364428A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698FE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2339A2D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ED1D86E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344CB6EED91344B0B6004F783474CC16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3689C59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5AB935F418D54AB7A25B06437D7A4447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F42D87F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72B606BBC59949418655D3A1370ABAFD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2787BF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670A649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5296E64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68FD20E911D34EA2B6D9226021ABCF95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17CF36E" w14:textId="332D17AD" w:rsidR="000F10AD" w:rsidRDefault="003674D4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BF278DF6231B480886F3A0802B973EBC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1939B9A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28276D257D8D4548B59E262EF2CAB517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6C53836" w14:textId="1ECE2DA1" w:rsidR="000F10AD" w:rsidRDefault="003674D4" w:rsidP="000F10AD">
                <w:pPr>
                  <w:spacing w:line="259" w:lineRule="auto"/>
                </w:pPr>
                <w:r>
                  <w:t>C1, C2, C7, C8</w:t>
                </w:r>
              </w:p>
            </w:tc>
          </w:sdtContent>
        </w:sdt>
      </w:tr>
      <w:tr w:rsidR="000F10AD" w14:paraId="52F47E7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4C1705D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DE8851E82104BE4AC4F0D91B05A79C8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C005728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41C7C4A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37F10196B9D2483D95F45B929FBF06DB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3D8E5CC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12A9570D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8A3FC97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8A0EA81EDEE14852B9DECDA76604A2B2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61DD52B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187A1D3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4609768E51AA4FF08DE7188C3259B7B3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B57CEE8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057D4D1E" w14:textId="77777777" w:rsidR="004D41CA" w:rsidRDefault="004D41CA">
      <w:pPr>
        <w:spacing w:line="259" w:lineRule="auto"/>
      </w:pPr>
      <w:r>
        <w:br w:type="page"/>
      </w:r>
    </w:p>
    <w:p w14:paraId="33041EA3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8"/>
        <w:gridCol w:w="1168"/>
        <w:gridCol w:w="2660"/>
        <w:gridCol w:w="2890"/>
        <w:gridCol w:w="2624"/>
      </w:tblGrid>
      <w:tr w:rsidR="00186E2B" w:rsidRPr="00EC0168" w14:paraId="79FE29D5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0182988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2960537F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697D202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525A970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FEE86" w14:textId="3143CAFA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33335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in;height:23.8pt" o:ole="">
                  <v:imagedata r:id="rId9" o:title=""/>
                </v:shape>
                <w:control r:id="rId10" w:name="saveButton" w:shapeid="_x0000_i1041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E7E25" w14:textId="7F948AE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E8A38E2">
                <v:shape id="_x0000_i1042" type="#_x0000_t75" style="width:99.55pt;height:23.8pt" o:ole="">
                  <v:imagedata r:id="rId11" o:title=""/>
                </v:shape>
                <w:control r:id="rId12" w:name="saveAndCloseButton" w:shapeid="_x0000_i1042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A27D6" w14:textId="7EE2685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7B526A5">
                <v:shape id="_x0000_i1043" type="#_x0000_t75" style="width:99.55pt;height:23.8pt" o:ole="">
                  <v:imagedata r:id="rId13" o:title=""/>
                </v:shape>
                <w:control r:id="rId14" w:name="closeWithoutSavingButton" w:shapeid="_x0000_i1043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700C8" w14:textId="7D8FB02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B987209">
                <v:shape id="_x0000_i1044" type="#_x0000_t75" style="width:1in;height:23.8pt" o:ole="">
                  <v:imagedata r:id="rId15" o:title=""/>
                </v:shape>
                <w:control r:id="rId16" w:name="deleteButton" w:shapeid="_x0000_i1044"/>
              </w:object>
            </w:r>
          </w:p>
        </w:tc>
      </w:tr>
      <w:tr w:rsidR="00563AB7" w:rsidRPr="00CC5B02" w14:paraId="5FAEE0F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1EAA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F80B41296791488D8829815E0851C3E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5F4E981" w14:textId="789ECB00" w:rsidR="00563AB7" w:rsidRPr="0041404C" w:rsidRDefault="003674D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20231106082138</w:t>
                </w:r>
              </w:p>
            </w:tc>
          </w:sdtContent>
        </w:sdt>
      </w:tr>
      <w:tr w:rsidR="00563AB7" w:rsidRPr="00CC5B02" w14:paraId="7F1B720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93B2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96841A7A37DF4255AC734B7199FE546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E5FDFDA" w14:textId="70E989C1" w:rsidR="00563AB7" w:rsidRPr="0041404C" w:rsidRDefault="00313BC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5C4D0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178F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4D4E140F62394B2E8CD86CE81F87839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BA6515" w14:textId="7745827B" w:rsidR="00563AB7" w:rsidRPr="0041404C" w:rsidRDefault="00313BC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F6FC77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A6B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F8C5A2A53604773BB1AA55FE201F02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726A95" w14:textId="1535B5BC" w:rsidR="00563AB7" w:rsidRPr="0041404C" w:rsidRDefault="00313BC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9D7CB1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262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F0B2F60421404B1C9488B66966F1797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D5B044" w14:textId="62F23D36" w:rsidR="00563AB7" w:rsidRPr="0041404C" w:rsidRDefault="00313BCE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4697EA08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6210" w14:textId="77777777" w:rsidR="00E45B04" w:rsidRDefault="00E45B04" w:rsidP="002E17B7">
      <w:pPr>
        <w:spacing w:after="0" w:line="240" w:lineRule="auto"/>
      </w:pPr>
      <w:r>
        <w:separator/>
      </w:r>
    </w:p>
  </w:endnote>
  <w:endnote w:type="continuationSeparator" w:id="0">
    <w:p w14:paraId="584CC208" w14:textId="77777777" w:rsidR="00E45B04" w:rsidRDefault="00E45B04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CE86ACD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FFEF726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35C7459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6E4AEA45" w14:textId="77777777" w:rsidTr="004A4495">
      <w:trPr>
        <w:jc w:val="right"/>
      </w:trPr>
      <w:sdt>
        <w:sdtPr>
          <w:tag w:val="datetimestamp"/>
          <w:id w:val="-639416851"/>
          <w:placeholder>
            <w:docPart w:val="8349DBB4FAAC417282ED8B10B02FE8F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B5606AD" w14:textId="72066A09" w:rsidR="006E4D09" w:rsidRDefault="00313BCE" w:rsidP="0039368B">
              <w:pPr>
                <w:pStyle w:val="NoSpacing"/>
                <w:jc w:val="right"/>
              </w:pPr>
              <w:r w:rsidRPr="00EA2581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B0A479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CB44" w14:textId="77777777" w:rsidR="00E45B04" w:rsidRDefault="00E45B04" w:rsidP="002E17B7">
      <w:pPr>
        <w:spacing w:after="0" w:line="240" w:lineRule="auto"/>
      </w:pPr>
      <w:r>
        <w:separator/>
      </w:r>
    </w:p>
  </w:footnote>
  <w:footnote w:type="continuationSeparator" w:id="0">
    <w:p w14:paraId="10164061" w14:textId="77777777" w:rsidR="00E45B04" w:rsidRDefault="00E45B04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B60E0D8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38CD36B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6EA5BFD" wp14:editId="37D7B827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C979600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2E624795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1E9E7D69" w14:textId="30979C8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66690B">
      <w:rPr>
        <w:noProof/>
        <w:sz w:val="16"/>
        <w:szCs w:val="16"/>
      </w:rPr>
      <w:t>6 November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4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07EA8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6BD0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6B00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3BC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674D4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0C45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90B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16CB5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45B04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1F03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4259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67BEE71"/>
  <w15:docId w15:val="{17FADCFA-C864-484A-AEF0-679540AC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04\B\04B-357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194E6B7444DBAA255074DF17C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6D0B-9FA0-49FC-96AE-FF964B07CD4E}"/>
      </w:docPartPr>
      <w:docPartBody>
        <w:p w:rsidR="007D02B1" w:rsidRDefault="007D02B1">
          <w:pPr>
            <w:pStyle w:val="FC8194E6B7444DBAA255074DF17C4FE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B5473A6C648838450DA0F353D8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7F55C-B6E0-4303-A454-07494CC26333}"/>
      </w:docPartPr>
      <w:docPartBody>
        <w:p w:rsidR="007D02B1" w:rsidRDefault="007D02B1">
          <w:pPr>
            <w:pStyle w:val="0F7B5473A6C648838450DA0F353D850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66DCF1CDF46DEBB09B083369A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F9F26-CD58-4810-9399-EFFFFD183F92}"/>
      </w:docPartPr>
      <w:docPartBody>
        <w:p w:rsidR="007D02B1" w:rsidRDefault="007D02B1">
          <w:pPr>
            <w:pStyle w:val="84166DCF1CDF46DEBB09B083369A0B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7D92D9FCDC4F868F4CF715A5C43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F86F8-8130-4CEF-981F-462C016D2642}"/>
      </w:docPartPr>
      <w:docPartBody>
        <w:p w:rsidR="007D02B1" w:rsidRDefault="007D02B1">
          <w:pPr>
            <w:pStyle w:val="A67D92D9FCDC4F868F4CF715A5C437F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36E3671A243ACA335CC885A0DE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EB21-10A7-48EB-B7F8-62B5C3566B84}"/>
      </w:docPartPr>
      <w:docPartBody>
        <w:p w:rsidR="007D02B1" w:rsidRDefault="007D02B1">
          <w:pPr>
            <w:pStyle w:val="0E236E3671A243ACA335CC885A0DEEC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CFB5AC5D1A4E8CA7C58C51DE166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2B31B-4883-442D-989E-32484DC5C9DB}"/>
      </w:docPartPr>
      <w:docPartBody>
        <w:p w:rsidR="007D02B1" w:rsidRDefault="007D02B1">
          <w:pPr>
            <w:pStyle w:val="B6CFB5AC5D1A4E8CA7C58C51DE1661BC"/>
          </w:pPr>
          <w:r>
            <w:t xml:space="preserve"> </w:t>
          </w:r>
        </w:p>
      </w:docPartBody>
    </w:docPart>
    <w:docPart>
      <w:docPartPr>
        <w:name w:val="91B78A0B884045ECA5E3EBFBE365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01DF9-1580-4D66-BDFF-7BABECF31481}"/>
      </w:docPartPr>
      <w:docPartBody>
        <w:p w:rsidR="007D02B1" w:rsidRDefault="007D02B1">
          <w:pPr>
            <w:pStyle w:val="91B78A0B884045ECA5E3EBFBE365A61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9458C951C7410DB868352D79F2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FE103-B26D-400D-9A6F-DFAB17695B81}"/>
      </w:docPartPr>
      <w:docPartBody>
        <w:p w:rsidR="007D02B1" w:rsidRDefault="007D02B1">
          <w:pPr>
            <w:pStyle w:val="CC9458C951C7410DB868352D79F21BF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357B8325BBC420EB29B3F5FC098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EC224-B373-4CD1-BE51-DBB9A75E64F6}"/>
      </w:docPartPr>
      <w:docPartBody>
        <w:p w:rsidR="007D02B1" w:rsidRDefault="007D02B1">
          <w:pPr>
            <w:pStyle w:val="5357B8325BBC420EB29B3F5FC0988F7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C45F34555843099ADF4238CA8F1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4CC52-28C6-4B38-9CE8-AA999D99CE4B}"/>
      </w:docPartPr>
      <w:docPartBody>
        <w:p w:rsidR="007D02B1" w:rsidRDefault="007D02B1">
          <w:pPr>
            <w:pStyle w:val="43C45F34555843099ADF4238CA8F12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F92E6F485F4D14887019B2A8E89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848DB-A1DA-4771-B97D-B3F01C843971}"/>
      </w:docPartPr>
      <w:docPartBody>
        <w:p w:rsidR="007D02B1" w:rsidRDefault="007D02B1">
          <w:pPr>
            <w:pStyle w:val="3FF92E6F485F4D14887019B2A8E8958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0C764E69E414767AB9FC98245211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1360-61E2-467A-AED8-8593FA079576}"/>
      </w:docPartPr>
      <w:docPartBody>
        <w:p w:rsidR="007D02B1" w:rsidRDefault="007D02B1">
          <w:pPr>
            <w:pStyle w:val="E0C764E69E414767AB9FC982452111B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CD3C6C441443B28F20FC4025FB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0BA9-038D-452D-A658-CFD5847CB1AF}"/>
      </w:docPartPr>
      <w:docPartBody>
        <w:p w:rsidR="007D02B1" w:rsidRDefault="007D02B1">
          <w:pPr>
            <w:pStyle w:val="81CD3C6C441443B28F20FC4025FBAD82"/>
          </w:pPr>
          <w:r w:rsidRPr="00D26287">
            <w:t xml:space="preserve"> </w:t>
          </w:r>
        </w:p>
      </w:docPartBody>
    </w:docPart>
    <w:docPart>
      <w:docPartPr>
        <w:name w:val="32F3FCDD73E5482789F251293ABE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4097-8A8B-4777-8D22-86C3E3B6D899}"/>
      </w:docPartPr>
      <w:docPartBody>
        <w:p w:rsidR="007D02B1" w:rsidRDefault="007D02B1">
          <w:pPr>
            <w:pStyle w:val="32F3FCDD73E5482789F251293ABE66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ADCB672704C4B909B8BCC946A928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6D03C-ED34-4C20-A0F9-07E42DC70F68}"/>
      </w:docPartPr>
      <w:docPartBody>
        <w:p w:rsidR="007D02B1" w:rsidRDefault="007D02B1">
          <w:pPr>
            <w:pStyle w:val="CADCB672704C4B909B8BCC946A9288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191C17BC819431683C9FB54470BE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DA0E-5249-4E26-9D7E-38E7D3B95135}"/>
      </w:docPartPr>
      <w:docPartBody>
        <w:p w:rsidR="007D02B1" w:rsidRDefault="007D02B1">
          <w:pPr>
            <w:pStyle w:val="F191C17BC819431683C9FB54470BEFA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26DB16DC5849E08C923B399A916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A271A-A496-4216-9997-3CB789A58BAF}"/>
      </w:docPartPr>
      <w:docPartBody>
        <w:p w:rsidR="007D02B1" w:rsidRDefault="007D02B1">
          <w:pPr>
            <w:pStyle w:val="7F26DB16DC5849E08C923B399A9168E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2C671AABB5C40188ABF159F0AEC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44D3-2609-4F86-AA2C-621487BEC01F}"/>
      </w:docPartPr>
      <w:docPartBody>
        <w:p w:rsidR="007D02B1" w:rsidRDefault="007D02B1">
          <w:pPr>
            <w:pStyle w:val="52C671AABB5C40188ABF159F0AEC08A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22843881FD419EA397CC8C56B6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A6015-5098-492A-8947-43879CE51E92}"/>
      </w:docPartPr>
      <w:docPartBody>
        <w:p w:rsidR="007D02B1" w:rsidRDefault="007D02B1">
          <w:pPr>
            <w:pStyle w:val="4322843881FD419EA397CC8C56B6ABE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DC948C437C04924948D7D7422CC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5A529-73E5-4CCE-BCD7-BDAF6F0C567F}"/>
      </w:docPartPr>
      <w:docPartBody>
        <w:p w:rsidR="007D02B1" w:rsidRDefault="007D02B1">
          <w:pPr>
            <w:pStyle w:val="7DC948C437C04924948D7D7422CC84D6"/>
          </w:pPr>
          <w:r w:rsidRPr="00D26287">
            <w:t xml:space="preserve"> </w:t>
          </w:r>
        </w:p>
      </w:docPartBody>
    </w:docPart>
    <w:docPart>
      <w:docPartPr>
        <w:name w:val="B181490E8F4949A09042BE04A200E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697C-1B62-4524-819C-34CDA175D4AA}"/>
      </w:docPartPr>
      <w:docPartBody>
        <w:p w:rsidR="007D02B1" w:rsidRDefault="007D02B1">
          <w:pPr>
            <w:pStyle w:val="B181490E8F4949A09042BE04A200E9D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EC3C96A573C4A7D9C015164E8DA8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867B0-5A12-4228-B03F-0BCD15FE2C95}"/>
      </w:docPartPr>
      <w:docPartBody>
        <w:p w:rsidR="007D02B1" w:rsidRDefault="007D02B1">
          <w:pPr>
            <w:pStyle w:val="1EC3C96A573C4A7D9C015164E8DA894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7F1DD9BFA7D4325819C99652C327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6B97-0725-418A-87AA-77D77AD82EF8}"/>
      </w:docPartPr>
      <w:docPartBody>
        <w:p w:rsidR="007D02B1" w:rsidRDefault="007D02B1">
          <w:pPr>
            <w:pStyle w:val="07F1DD9BFA7D4325819C99652C3276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23299F5AA544A59A7A2ACA9CF08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DFBF-11D6-40A0-8788-22FB0F42A084}"/>
      </w:docPartPr>
      <w:docPartBody>
        <w:p w:rsidR="007D02B1" w:rsidRDefault="007D02B1">
          <w:pPr>
            <w:pStyle w:val="0F23299F5AA544A59A7A2ACA9CF08D0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D524195E62847F78CD3E850907F2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CF96-63E9-4D26-9F2F-793AAEF31293}"/>
      </w:docPartPr>
      <w:docPartBody>
        <w:p w:rsidR="007D02B1" w:rsidRDefault="007D02B1">
          <w:pPr>
            <w:pStyle w:val="AD524195E62847F78CD3E850907F2A5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B8A49D69F5469EBB7BB9888C66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FD6E-838B-463E-A740-14307D4F899F}"/>
      </w:docPartPr>
      <w:docPartBody>
        <w:p w:rsidR="007D02B1" w:rsidRDefault="007D02B1">
          <w:pPr>
            <w:pStyle w:val="C8B8A49D69F5469EBB7BB9888C66ED1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56D283CCCB14BA885CA65BDDCB07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F656-C1F2-473C-B4C8-6A570C3AC013}"/>
      </w:docPartPr>
      <w:docPartBody>
        <w:p w:rsidR="007D02B1" w:rsidRDefault="007D02B1">
          <w:pPr>
            <w:pStyle w:val="256D283CCCB14BA885CA65BDDCB071BB"/>
          </w:pPr>
          <w:r w:rsidRPr="00D26287">
            <w:t xml:space="preserve"> </w:t>
          </w:r>
        </w:p>
      </w:docPartBody>
    </w:docPart>
    <w:docPart>
      <w:docPartPr>
        <w:name w:val="CCE90EA9D03346B79173D5C6089BF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179F-91FD-43FF-9D3B-08D408354058}"/>
      </w:docPartPr>
      <w:docPartBody>
        <w:p w:rsidR="007D02B1" w:rsidRDefault="007D02B1">
          <w:pPr>
            <w:pStyle w:val="CCE90EA9D03346B79173D5C6089BF4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CAA59A986A6471A97C21C9505238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F2D4-76F0-4591-9309-F4AFBAF6C668}"/>
      </w:docPartPr>
      <w:docPartBody>
        <w:p w:rsidR="007D02B1" w:rsidRDefault="007D02B1">
          <w:pPr>
            <w:pStyle w:val="5CAA59A986A6471A97C21C950523870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AD5FEB2D544F35AA06ECFDB10C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CC029-829B-4973-884A-F2D12772B3CB}"/>
      </w:docPartPr>
      <w:docPartBody>
        <w:p w:rsidR="007D02B1" w:rsidRDefault="007D02B1">
          <w:pPr>
            <w:pStyle w:val="ACAD5FEB2D544F35AA06ECFDB10C45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01C3FCE716646C2A7C4E70ED6AD3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5696-0641-4DF5-BCFF-6441BA598085}"/>
      </w:docPartPr>
      <w:docPartBody>
        <w:p w:rsidR="007D02B1" w:rsidRDefault="007D02B1">
          <w:pPr>
            <w:pStyle w:val="801C3FCE716646C2A7C4E70ED6AD3D9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018CCB1FEE2409A85DA706C751D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D499-5625-4E88-8485-2EFC3C22EB1E}"/>
      </w:docPartPr>
      <w:docPartBody>
        <w:p w:rsidR="007D02B1" w:rsidRDefault="007D02B1">
          <w:pPr>
            <w:pStyle w:val="D018CCB1FEE2409A85DA706C751D27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41B0F8136DF42D893A35E39367D8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E407-5047-4B39-96F0-0E46D82815EF}"/>
      </w:docPartPr>
      <w:docPartBody>
        <w:p w:rsidR="007D02B1" w:rsidRDefault="007D02B1">
          <w:pPr>
            <w:pStyle w:val="E41B0F8136DF42D893A35E39367D85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A6324C3048748D4AA4401EC128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4B23-A285-480D-A708-AA2A92D2796F}"/>
      </w:docPartPr>
      <w:docPartBody>
        <w:p w:rsidR="007D02B1" w:rsidRDefault="007D02B1">
          <w:pPr>
            <w:pStyle w:val="DA6324C3048748D4AA4401EC128C7063"/>
          </w:pPr>
          <w:r w:rsidRPr="00D26287">
            <w:t xml:space="preserve"> </w:t>
          </w:r>
        </w:p>
      </w:docPartBody>
    </w:docPart>
    <w:docPart>
      <w:docPartPr>
        <w:name w:val="C22D74C0894340F7AAF77B940A93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9DEE-E508-490C-A7EC-FD3445B41CC2}"/>
      </w:docPartPr>
      <w:docPartBody>
        <w:p w:rsidR="007D02B1" w:rsidRDefault="007D02B1">
          <w:pPr>
            <w:pStyle w:val="C22D74C0894340F7AAF77B940A938D2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EB14235A2749FE9EE24D8624DC5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F646-C2C2-4064-97D9-4E188398028E}"/>
      </w:docPartPr>
      <w:docPartBody>
        <w:p w:rsidR="007D02B1" w:rsidRDefault="007D02B1">
          <w:pPr>
            <w:pStyle w:val="B7EB14235A2749FE9EE24D8624DC57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431953618D04CA0BFA8D4A6DC411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EA5E-1A56-4490-B0CE-FDDF6211AF59}"/>
      </w:docPartPr>
      <w:docPartBody>
        <w:p w:rsidR="007D02B1" w:rsidRDefault="007D02B1">
          <w:pPr>
            <w:pStyle w:val="7431953618D04CA0BFA8D4A6DC411F4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2D1715FC624A78928AB0AB2F07F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C812A-9BA5-44D3-8911-6151D4ED35E1}"/>
      </w:docPartPr>
      <w:docPartBody>
        <w:p w:rsidR="007D02B1" w:rsidRDefault="007D02B1">
          <w:pPr>
            <w:pStyle w:val="3F2D1715FC624A78928AB0AB2F07FC8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3B04DE8010F4BFCAF1BF70272BD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B2C4D-3F26-4E46-9FA3-3B40FB22A12E}"/>
      </w:docPartPr>
      <w:docPartBody>
        <w:p w:rsidR="007D02B1" w:rsidRDefault="007D02B1">
          <w:pPr>
            <w:pStyle w:val="D3B04DE8010F4BFCAF1BF70272BD0A8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415E3F35974B6CBC1D87D563DF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5E7C7-99F9-4E93-B0AE-CF92E4953C0B}"/>
      </w:docPartPr>
      <w:docPartBody>
        <w:p w:rsidR="007D02B1" w:rsidRDefault="007D02B1">
          <w:pPr>
            <w:pStyle w:val="95415E3F35974B6CBC1D87D563DF5A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05078B466834854A0792F50A682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1DDD0-6CCA-4B74-992E-BD8BB85D4611}"/>
      </w:docPartPr>
      <w:docPartBody>
        <w:p w:rsidR="007D02B1" w:rsidRDefault="007D02B1">
          <w:pPr>
            <w:pStyle w:val="A05078B466834854A0792F50A6827A80"/>
          </w:pPr>
          <w:r w:rsidRPr="00D26287">
            <w:t xml:space="preserve"> </w:t>
          </w:r>
        </w:p>
      </w:docPartBody>
    </w:docPart>
    <w:docPart>
      <w:docPartPr>
        <w:name w:val="3D19B06D4ED84F988997EFAE922CB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66D74-7797-4FB1-9DCB-73CFBFC5EE58}"/>
      </w:docPartPr>
      <w:docPartBody>
        <w:p w:rsidR="007D02B1" w:rsidRDefault="007D02B1">
          <w:pPr>
            <w:pStyle w:val="3D19B06D4ED84F988997EFAE922CBE6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BFC1BD0CEB545B6A0F5952F9C5F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F85E-7A4D-4270-8007-71208544AA88}"/>
      </w:docPartPr>
      <w:docPartBody>
        <w:p w:rsidR="007D02B1" w:rsidRDefault="007D02B1">
          <w:pPr>
            <w:pStyle w:val="8BFC1BD0CEB545B6A0F5952F9C5F0CB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32EA9A6B51A4F109E6FC877552B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7DB62-4E02-47E2-A331-D4154650D660}"/>
      </w:docPartPr>
      <w:docPartBody>
        <w:p w:rsidR="007D02B1" w:rsidRDefault="007D02B1">
          <w:pPr>
            <w:pStyle w:val="032EA9A6B51A4F109E6FC877552B5FE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11032A7B4A492C8DC9BB1E5EF84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698A8-EBE5-4F5E-B894-1C1F60E0897B}"/>
      </w:docPartPr>
      <w:docPartBody>
        <w:p w:rsidR="007D02B1" w:rsidRDefault="007D02B1">
          <w:pPr>
            <w:pStyle w:val="9611032A7B4A492C8DC9BB1E5EF843E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86C698EA37C4741969A9A6C5F732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1034-EE77-443B-85B2-F02AEC8CBB43}"/>
      </w:docPartPr>
      <w:docPartBody>
        <w:p w:rsidR="007D02B1" w:rsidRDefault="007D02B1">
          <w:pPr>
            <w:pStyle w:val="686C698EA37C4741969A9A6C5F7322F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25F0CAD8DD4427AC71448D8A28B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9F484-59E2-47FC-9F0F-9CEFAFDD4121}"/>
      </w:docPartPr>
      <w:docPartBody>
        <w:p w:rsidR="007D02B1" w:rsidRDefault="007D02B1">
          <w:pPr>
            <w:pStyle w:val="BE25F0CAD8DD4427AC71448D8A28B6C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593FC6922F24E71B23348D4E8B4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01E4D-FEB7-4DC7-A9CE-D93BB22E3E75}"/>
      </w:docPartPr>
      <w:docPartBody>
        <w:p w:rsidR="007D02B1" w:rsidRDefault="007D02B1">
          <w:pPr>
            <w:pStyle w:val="E593FC6922F24E71B23348D4E8B475A6"/>
          </w:pPr>
          <w:r w:rsidRPr="00D26287">
            <w:t xml:space="preserve"> </w:t>
          </w:r>
        </w:p>
      </w:docPartBody>
    </w:docPart>
    <w:docPart>
      <w:docPartPr>
        <w:name w:val="254AD38EC682471FAE15681193DD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38C79-E179-4440-BD82-AF01F66B8862}"/>
      </w:docPartPr>
      <w:docPartBody>
        <w:p w:rsidR="007D02B1" w:rsidRDefault="007D02B1">
          <w:pPr>
            <w:pStyle w:val="254AD38EC682471FAE15681193DD285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90C3DE345D45E4A27AD32A3188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100EC-787E-4EC8-92E0-894C4131F806}"/>
      </w:docPartPr>
      <w:docPartBody>
        <w:p w:rsidR="007D02B1" w:rsidRDefault="007D02B1">
          <w:pPr>
            <w:pStyle w:val="BB90C3DE345D45E4A27AD32A3188AB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CDA582C02BD42D098CC92BD2B990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1A93-C431-4C4B-BF86-D1A607FA7EBC}"/>
      </w:docPartPr>
      <w:docPartBody>
        <w:p w:rsidR="007D02B1" w:rsidRDefault="007D02B1">
          <w:pPr>
            <w:pStyle w:val="2CDA582C02BD42D098CC92BD2B9906A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FB0789159274C05BA77C079368BB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3132-AE05-43B6-B09B-EEC5AEB7F78B}"/>
      </w:docPartPr>
      <w:docPartBody>
        <w:p w:rsidR="007D02B1" w:rsidRDefault="007D02B1">
          <w:pPr>
            <w:pStyle w:val="8FB0789159274C05BA77C079368BBEE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ABD20259DDC4DCC9413D6F323C0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6F77-9A42-49C4-BC4E-AF375B6F50DD}"/>
      </w:docPartPr>
      <w:docPartBody>
        <w:p w:rsidR="007D02B1" w:rsidRDefault="007D02B1">
          <w:pPr>
            <w:pStyle w:val="0ABD20259DDC4DCC9413D6F323C074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721EACF08443019BF0A17FA4B9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F9E81-C0B6-4D1E-A3DF-547006F84155}"/>
      </w:docPartPr>
      <w:docPartBody>
        <w:p w:rsidR="007D02B1" w:rsidRDefault="007D02B1">
          <w:pPr>
            <w:pStyle w:val="95721EACF08443019BF0A17FA4B922C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A3FC8CDA8B47CCA473740D12163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49A43-FBB4-4AF2-969C-2CB73D8F3767}"/>
      </w:docPartPr>
      <w:docPartBody>
        <w:p w:rsidR="007D02B1" w:rsidRDefault="007D02B1">
          <w:pPr>
            <w:pStyle w:val="3CA3FC8CDA8B47CCA473740D12163E9A"/>
          </w:pPr>
          <w:r w:rsidRPr="00D26287">
            <w:t xml:space="preserve"> </w:t>
          </w:r>
        </w:p>
      </w:docPartBody>
    </w:docPart>
    <w:docPart>
      <w:docPartPr>
        <w:name w:val="5F674DBCBEA44AC68FF2D0908C10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F2E1-7CE8-44F4-8F60-251D35A64259}"/>
      </w:docPartPr>
      <w:docPartBody>
        <w:p w:rsidR="007D02B1" w:rsidRDefault="007D02B1">
          <w:pPr>
            <w:pStyle w:val="5F674DBCBEA44AC68FF2D0908C10037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10FD780A364DD3BDE94C9A0FECC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5606-4F4E-4FEA-99A9-8D7602A010F2}"/>
      </w:docPartPr>
      <w:docPartBody>
        <w:p w:rsidR="007D02B1" w:rsidRDefault="007D02B1">
          <w:pPr>
            <w:pStyle w:val="C810FD780A364DD3BDE94C9A0FECC08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199AF8003314B7AABD3EFDA9CCF9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356B5-AF06-4BCB-87EB-8C490AC10DFE}"/>
      </w:docPartPr>
      <w:docPartBody>
        <w:p w:rsidR="007D02B1" w:rsidRDefault="007D02B1">
          <w:pPr>
            <w:pStyle w:val="A199AF8003314B7AABD3EFDA9CCF92E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3FF5E9FB3F40DC90BFCE9DCB7A0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8DE6-FBD4-44FA-89D7-CCC9F3B33250}"/>
      </w:docPartPr>
      <w:docPartBody>
        <w:p w:rsidR="007D02B1" w:rsidRDefault="007D02B1">
          <w:pPr>
            <w:pStyle w:val="813FF5E9FB3F40DC90BFCE9DCB7A08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44F3C019A9745D99D79E8A25416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AF7BF-9C81-4A01-A38A-B46A61C0BE77}"/>
      </w:docPartPr>
      <w:docPartBody>
        <w:p w:rsidR="007D02B1" w:rsidRDefault="007D02B1">
          <w:pPr>
            <w:pStyle w:val="B44F3C019A9745D99D79E8A25416F26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F9B51E3C40410B80883028410BA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D3EA8-F4BE-470C-8806-9C5603B225C4}"/>
      </w:docPartPr>
      <w:docPartBody>
        <w:p w:rsidR="007D02B1" w:rsidRDefault="007D02B1">
          <w:pPr>
            <w:pStyle w:val="B6F9B51E3C40410B80883028410BAE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CF6563680CC4D49A918D1F6A3BA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C0AA-BC5D-40F3-B6DE-E5B2E2D7657A}"/>
      </w:docPartPr>
      <w:docPartBody>
        <w:p w:rsidR="007D02B1" w:rsidRDefault="007D02B1">
          <w:pPr>
            <w:pStyle w:val="7CF6563680CC4D49A918D1F6A3BA3687"/>
          </w:pPr>
          <w:r w:rsidRPr="00D26287">
            <w:t xml:space="preserve"> </w:t>
          </w:r>
        </w:p>
      </w:docPartBody>
    </w:docPart>
    <w:docPart>
      <w:docPartPr>
        <w:name w:val="4B8D202B06F24F6C9807BD8787A9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BD255-F095-44CF-BF91-7B96EF8B3850}"/>
      </w:docPartPr>
      <w:docPartBody>
        <w:p w:rsidR="007D02B1" w:rsidRDefault="007D02B1">
          <w:pPr>
            <w:pStyle w:val="4B8D202B06F24F6C9807BD8787A95D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CBF603ABA2D4906ACD8073D1122E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2397-5FAC-427F-90DD-64F3C605314B}"/>
      </w:docPartPr>
      <w:docPartBody>
        <w:p w:rsidR="007D02B1" w:rsidRDefault="007D02B1">
          <w:pPr>
            <w:pStyle w:val="5CBF603ABA2D4906ACD8073D1122ECB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44241F034D4690988752C3D0F5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A577-0990-417D-B46F-7B799D6D0090}"/>
      </w:docPartPr>
      <w:docPartBody>
        <w:p w:rsidR="007D02B1" w:rsidRDefault="007D02B1">
          <w:pPr>
            <w:pStyle w:val="6C44241F034D4690988752C3D0F50C8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A137156D21A480A99BF051E99447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42EF-8F58-446E-B674-7AA01613FD3A}"/>
      </w:docPartPr>
      <w:docPartBody>
        <w:p w:rsidR="007D02B1" w:rsidRDefault="007D02B1">
          <w:pPr>
            <w:pStyle w:val="2A137156D21A480A99BF051E994471F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4EF60FBDF84F5BB036AF6BD1D7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D267-D876-46AA-B312-F549C133F669}"/>
      </w:docPartPr>
      <w:docPartBody>
        <w:p w:rsidR="007D02B1" w:rsidRDefault="007D02B1">
          <w:pPr>
            <w:pStyle w:val="3E4EF60FBDF84F5BB036AF6BD1D7475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3A82A6DC814745A0D40D729017D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E261D-C128-4010-AF6A-D5B185B2EC2B}"/>
      </w:docPartPr>
      <w:docPartBody>
        <w:p w:rsidR="007D02B1" w:rsidRDefault="007D02B1">
          <w:pPr>
            <w:pStyle w:val="3C3A82A6DC814745A0D40D729017DB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430983A0ECE4E30919A5A20BCAEB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EA566-4C66-41C0-A3F1-0ED29D799638}"/>
      </w:docPartPr>
      <w:docPartBody>
        <w:p w:rsidR="007D02B1" w:rsidRDefault="007D02B1">
          <w:pPr>
            <w:pStyle w:val="F430983A0ECE4E30919A5A20BCAEB3CF"/>
          </w:pPr>
          <w:r w:rsidRPr="00D26287">
            <w:t xml:space="preserve"> </w:t>
          </w:r>
        </w:p>
      </w:docPartBody>
    </w:docPart>
    <w:docPart>
      <w:docPartPr>
        <w:name w:val="E4B0E3C1C1CB4AFBADD361D23DBCD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CBF1-F3DB-4941-8219-77725D8E2F7E}"/>
      </w:docPartPr>
      <w:docPartBody>
        <w:p w:rsidR="007D02B1" w:rsidRDefault="007D02B1">
          <w:pPr>
            <w:pStyle w:val="E4B0E3C1C1CB4AFBADD361D23DBCDDB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413D3AE48C4BFD9C349B216B25B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2160-6C6C-4D7C-BFD0-0AB2FF19F3D8}"/>
      </w:docPartPr>
      <w:docPartBody>
        <w:p w:rsidR="007D02B1" w:rsidRDefault="007D02B1">
          <w:pPr>
            <w:pStyle w:val="81413D3AE48C4BFD9C349B216B25B6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714FF076547451882700C169E87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32753-DDE4-41F5-9698-B9F730711743}"/>
      </w:docPartPr>
      <w:docPartBody>
        <w:p w:rsidR="007D02B1" w:rsidRDefault="007D02B1">
          <w:pPr>
            <w:pStyle w:val="A714FF076547451882700C169E8792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3C7D9406F494C70BD27D5075A77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F0BEF-E20E-4358-85F5-A46B61183376}"/>
      </w:docPartPr>
      <w:docPartBody>
        <w:p w:rsidR="007D02B1" w:rsidRDefault="007D02B1">
          <w:pPr>
            <w:pStyle w:val="D3C7D9406F494C70BD27D5075A772B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91CCCC24C8449E5A1A25BB11144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9244-FDAC-4A2F-A3F0-AAC6333524BF}"/>
      </w:docPartPr>
      <w:docPartBody>
        <w:p w:rsidR="007D02B1" w:rsidRDefault="007D02B1">
          <w:pPr>
            <w:pStyle w:val="B91CCCC24C8449E5A1A25BB11144BC6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2C8AD51EB74DC9B08367414411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3EF4-A93D-4AD2-BF27-E034D1A5CC3E}"/>
      </w:docPartPr>
      <w:docPartBody>
        <w:p w:rsidR="007D02B1" w:rsidRDefault="007D02B1">
          <w:pPr>
            <w:pStyle w:val="CB2C8AD51EB74DC9B08367414411BC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F6E3C41A424457BEEBE2027134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3F30-B615-4D24-B3CA-ECD48EAAB7FD}"/>
      </w:docPartPr>
      <w:docPartBody>
        <w:p w:rsidR="007D02B1" w:rsidRDefault="007D02B1">
          <w:pPr>
            <w:pStyle w:val="ACF6E3C41A424457BEEBE2027134AF33"/>
          </w:pPr>
          <w:r w:rsidRPr="00D26287">
            <w:t xml:space="preserve"> </w:t>
          </w:r>
        </w:p>
      </w:docPartBody>
    </w:docPart>
    <w:docPart>
      <w:docPartPr>
        <w:name w:val="EA0FB187843641E4BF776E41649E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ABAF7-7E83-4D86-9E9A-E10960410044}"/>
      </w:docPartPr>
      <w:docPartBody>
        <w:p w:rsidR="007D02B1" w:rsidRDefault="007D02B1">
          <w:pPr>
            <w:pStyle w:val="EA0FB187843641E4BF776E41649EFE0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E1AACB2BF44B0693CBA5B07073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35CD-DA79-4D6D-AE88-D2E374E34EAC}"/>
      </w:docPartPr>
      <w:docPartBody>
        <w:p w:rsidR="007D02B1" w:rsidRDefault="007D02B1">
          <w:pPr>
            <w:pStyle w:val="4FE1AACB2BF44B0693CBA5B070734C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EA94D11FEEC4CAD954E41AD000B3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D791-D10E-4BC4-8613-C94C0456C0C1}"/>
      </w:docPartPr>
      <w:docPartBody>
        <w:p w:rsidR="007D02B1" w:rsidRDefault="007D02B1">
          <w:pPr>
            <w:pStyle w:val="8EA94D11FEEC4CAD954E41AD000B39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AC3BBB7F92749B885A85D09F02B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30838-0AAB-47CC-AC9C-700E4A50C4CB}"/>
      </w:docPartPr>
      <w:docPartBody>
        <w:p w:rsidR="007D02B1" w:rsidRDefault="007D02B1">
          <w:pPr>
            <w:pStyle w:val="6AC3BBB7F92749B885A85D09F02B1F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F61C75285B14701A45089371503B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38121-6E2E-4ACE-892A-E394B0C7A904}"/>
      </w:docPartPr>
      <w:docPartBody>
        <w:p w:rsidR="007D02B1" w:rsidRDefault="007D02B1">
          <w:pPr>
            <w:pStyle w:val="8F61C75285B14701A45089371503B0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2F8543930C243919CB8236E03FFF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0BD5-E442-43A3-9955-36E1A829765D}"/>
      </w:docPartPr>
      <w:docPartBody>
        <w:p w:rsidR="007D02B1" w:rsidRDefault="007D02B1">
          <w:pPr>
            <w:pStyle w:val="C2F8543930C243919CB8236E03FFF1A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5EC3CD1FD447EBA49F7142468F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4F549-CBD8-4641-B055-709E22D8AFD8}"/>
      </w:docPartPr>
      <w:docPartBody>
        <w:p w:rsidR="007D02B1" w:rsidRDefault="007D02B1">
          <w:pPr>
            <w:pStyle w:val="AC5EC3CD1FD447EBA49F7142468F33D5"/>
          </w:pPr>
          <w:r w:rsidRPr="00D26287">
            <w:t xml:space="preserve"> </w:t>
          </w:r>
        </w:p>
      </w:docPartBody>
    </w:docPart>
    <w:docPart>
      <w:docPartPr>
        <w:name w:val="C0C679F68B114A678E44817FD066D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35F6-2E8E-439A-853D-72072CF19445}"/>
      </w:docPartPr>
      <w:docPartBody>
        <w:p w:rsidR="007D02B1" w:rsidRDefault="007D02B1">
          <w:pPr>
            <w:pStyle w:val="C0C679F68B114A678E44817FD066DF6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906BEA964744C39BFF2F9A8FC002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333C1-61B1-438B-B90E-8F9FF37A87E8}"/>
      </w:docPartPr>
      <w:docPartBody>
        <w:p w:rsidR="007D02B1" w:rsidRDefault="007D02B1">
          <w:pPr>
            <w:pStyle w:val="B906BEA964744C39BFF2F9A8FC00200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511396CB76466EBE6DBE98E53F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3B69-0AC1-474B-A40A-A9DB866927CA}"/>
      </w:docPartPr>
      <w:docPartBody>
        <w:p w:rsidR="007D02B1" w:rsidRDefault="007D02B1">
          <w:pPr>
            <w:pStyle w:val="01511396CB76466EBE6DBE98E53F696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B51F4BCCD64BCC9D63887953454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FBDC-4475-4D13-88E9-BD91698E4514}"/>
      </w:docPartPr>
      <w:docPartBody>
        <w:p w:rsidR="007D02B1" w:rsidRDefault="007D02B1">
          <w:pPr>
            <w:pStyle w:val="18B51F4BCCD64BCC9D638879534548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AC4EF6224764CB99371C16E160B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0DE82-3855-4DA9-8A16-162F4CF48742}"/>
      </w:docPartPr>
      <w:docPartBody>
        <w:p w:rsidR="007D02B1" w:rsidRDefault="007D02B1">
          <w:pPr>
            <w:pStyle w:val="6AC4EF6224764CB99371C16E160B66B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39F5EFF81BD442CA8F0C6E31D143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73B6-89D0-4AD0-8222-BCD34C543EC1}"/>
      </w:docPartPr>
      <w:docPartBody>
        <w:p w:rsidR="007D02B1" w:rsidRDefault="007D02B1">
          <w:pPr>
            <w:pStyle w:val="139F5EFF81BD442CA8F0C6E31D14314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969A59462F340D9B89D5859D950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D9483-8C2C-4B3C-8338-1E3874C31C05}"/>
      </w:docPartPr>
      <w:docPartBody>
        <w:p w:rsidR="007D02B1" w:rsidRDefault="007D02B1">
          <w:pPr>
            <w:pStyle w:val="2969A59462F340D9B89D5859D950D4FE"/>
          </w:pPr>
          <w:r w:rsidRPr="00D26287">
            <w:t xml:space="preserve"> </w:t>
          </w:r>
        </w:p>
      </w:docPartBody>
    </w:docPart>
    <w:docPart>
      <w:docPartPr>
        <w:name w:val="03F23092763D4139A3E16BA6D0CDA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2E630-FEDF-4FA8-B67F-BB66FD006FBE}"/>
      </w:docPartPr>
      <w:docPartBody>
        <w:p w:rsidR="007D02B1" w:rsidRDefault="007D02B1">
          <w:pPr>
            <w:pStyle w:val="03F23092763D4139A3E16BA6D0CDA2A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DFB26E9A4F4CDC864E5272071A6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70B26-A421-4FF1-91CE-7768F2B83CFD}"/>
      </w:docPartPr>
      <w:docPartBody>
        <w:p w:rsidR="007D02B1" w:rsidRDefault="007D02B1">
          <w:pPr>
            <w:pStyle w:val="81DFB26E9A4F4CDC864E5272071A61A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B611BD18211434FBF22A4D59390F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A1810-0AB3-45FE-AFA0-49A466E570DB}"/>
      </w:docPartPr>
      <w:docPartBody>
        <w:p w:rsidR="007D02B1" w:rsidRDefault="007D02B1">
          <w:pPr>
            <w:pStyle w:val="6B611BD18211434FBF22A4D59390FF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216CF54133940D192B81968F3114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0744-F4AA-4E10-BD26-D536844275A7}"/>
      </w:docPartPr>
      <w:docPartBody>
        <w:p w:rsidR="007D02B1" w:rsidRDefault="007D02B1">
          <w:pPr>
            <w:pStyle w:val="C216CF54133940D192B81968F311484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FA5BC2B41D24E3B874F16F55CCE2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BF7AF-A7B1-4380-AE56-0635462B1A9F}"/>
      </w:docPartPr>
      <w:docPartBody>
        <w:p w:rsidR="007D02B1" w:rsidRDefault="007D02B1">
          <w:pPr>
            <w:pStyle w:val="AFA5BC2B41D24E3B874F16F55CCE2B4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771BF15AFE64D4D9BA597B8A04F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4A3F-461D-41B7-93A0-E0892FA0B954}"/>
      </w:docPartPr>
      <w:docPartBody>
        <w:p w:rsidR="007D02B1" w:rsidRDefault="007D02B1">
          <w:pPr>
            <w:pStyle w:val="9771BF15AFE64D4D9BA597B8A04F952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5C7EEE21CB4440A41CC1552BE1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BEB7-4559-49C2-839F-A2F8CE64102D}"/>
      </w:docPartPr>
      <w:docPartBody>
        <w:p w:rsidR="007D02B1" w:rsidRDefault="007D02B1">
          <w:pPr>
            <w:pStyle w:val="0F5C7EEE21CB4440A41CC1552BE1B96F"/>
          </w:pPr>
          <w:r w:rsidRPr="00D26287">
            <w:t xml:space="preserve"> </w:t>
          </w:r>
        </w:p>
      </w:docPartBody>
    </w:docPart>
    <w:docPart>
      <w:docPartPr>
        <w:name w:val="6C429B6C0D39488E8625430A4ADA0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2DEF-3F39-4C12-A50C-C48806B6E2D1}"/>
      </w:docPartPr>
      <w:docPartBody>
        <w:p w:rsidR="007D02B1" w:rsidRDefault="007D02B1">
          <w:pPr>
            <w:pStyle w:val="6C429B6C0D39488E8625430A4ADA0B1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10735931BE6451E82728FBA3049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3CE03-8238-44A4-B839-25E5DD3E6E5D}"/>
      </w:docPartPr>
      <w:docPartBody>
        <w:p w:rsidR="007D02B1" w:rsidRDefault="007D02B1">
          <w:pPr>
            <w:pStyle w:val="210735931BE6451E82728FBA304967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F0B287FD99742BC923F77D8168CB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32366-693D-4569-B460-82477FBE8FE8}"/>
      </w:docPartPr>
      <w:docPartBody>
        <w:p w:rsidR="007D02B1" w:rsidRDefault="007D02B1">
          <w:pPr>
            <w:pStyle w:val="BF0B287FD99742BC923F77D8168CB89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B5C6E62958F4F0993FA19967CB6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4520-40A4-473F-B92E-5DE7B1C68860}"/>
      </w:docPartPr>
      <w:docPartBody>
        <w:p w:rsidR="007D02B1" w:rsidRDefault="007D02B1">
          <w:pPr>
            <w:pStyle w:val="FB5C6E62958F4F0993FA19967CB676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11EB724493C40FE89B65139735C6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52A5-C138-4550-A320-74496FE6C83A}"/>
      </w:docPartPr>
      <w:docPartBody>
        <w:p w:rsidR="007D02B1" w:rsidRDefault="007D02B1">
          <w:pPr>
            <w:pStyle w:val="A11EB724493C40FE89B65139735C63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64FAF05E3674080B5CDA5AAFD4F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487A-3F02-4436-BBF1-3A242EC017D0}"/>
      </w:docPartPr>
      <w:docPartBody>
        <w:p w:rsidR="007D02B1" w:rsidRDefault="007D02B1">
          <w:pPr>
            <w:pStyle w:val="F64FAF05E3674080B5CDA5AAFD4F38D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11A920C0C0B43E18B5D8F3639769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0FD4-BAD2-494B-9551-8DFA5CE1309E}"/>
      </w:docPartPr>
      <w:docPartBody>
        <w:p w:rsidR="007D02B1" w:rsidRDefault="007D02B1">
          <w:pPr>
            <w:pStyle w:val="D11A920C0C0B43E18B5D8F363976909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84085F67BE4C3E8A05F8171DFA0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0A688-5E49-4C0C-A3D5-19CE8778EE3C}"/>
      </w:docPartPr>
      <w:docPartBody>
        <w:p w:rsidR="007D02B1" w:rsidRDefault="007D02B1">
          <w:pPr>
            <w:pStyle w:val="9584085F67BE4C3E8A05F8171DFA0D0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E2ED3F77D8479DB83477A8A726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3F1B-3D90-47CA-A7F7-F8C54E2FF5E3}"/>
      </w:docPartPr>
      <w:docPartBody>
        <w:p w:rsidR="007D02B1" w:rsidRDefault="007D02B1">
          <w:pPr>
            <w:pStyle w:val="D4E2ED3F77D8479DB83477A8A726990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749901026C24B91B112B7ED0C79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44E07-0A46-4C41-BF71-3CB4D0CB2DFD}"/>
      </w:docPartPr>
      <w:docPartBody>
        <w:p w:rsidR="007D02B1" w:rsidRDefault="007D02B1">
          <w:pPr>
            <w:pStyle w:val="C749901026C24B91B112B7ED0C799BF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800C48A1E5402E95108C4F8531D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26D2-2EFA-488A-939D-DA69FA9F7FBC}"/>
      </w:docPartPr>
      <w:docPartBody>
        <w:p w:rsidR="007D02B1" w:rsidRDefault="007D02B1">
          <w:pPr>
            <w:pStyle w:val="AC800C48A1E5402E95108C4F8531D8D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A57E1C28C043D2B6FCDA04A049F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73B1-D6E2-40DE-B1DC-1EC52EBA14F6}"/>
      </w:docPartPr>
      <w:docPartBody>
        <w:p w:rsidR="007D02B1" w:rsidRDefault="007D02B1">
          <w:pPr>
            <w:pStyle w:val="A7A57E1C28C043D2B6FCDA04A049FE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DBAC7916049339D3FD878CA42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B36D-68A4-4C47-BA81-5FE816019EB2}"/>
      </w:docPartPr>
      <w:docPartBody>
        <w:p w:rsidR="007D02B1" w:rsidRDefault="007D02B1">
          <w:pPr>
            <w:pStyle w:val="3DDDBAC7916049339D3FD878CA42B623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344D0F88128543A48075A2A0A4960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A8850-D4BF-41E3-923A-D6E6CE8BA204}"/>
      </w:docPartPr>
      <w:docPartBody>
        <w:p w:rsidR="007D02B1" w:rsidRDefault="007D02B1">
          <w:pPr>
            <w:pStyle w:val="344D0F88128543A48075A2A0A4960738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152943CC43F64847BDDD392426B1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C1D16-C479-48F7-A38A-2F85FF52C7CA}"/>
      </w:docPartPr>
      <w:docPartBody>
        <w:p w:rsidR="007D02B1" w:rsidRDefault="007D02B1">
          <w:pPr>
            <w:pStyle w:val="152943CC43F64847BDDD392426B13F9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2EA4130B64649D38F59775884B7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9E1D-91E2-4AF4-B44C-BC10B449EEE3}"/>
      </w:docPartPr>
      <w:docPartBody>
        <w:p w:rsidR="007D02B1" w:rsidRDefault="007D02B1">
          <w:pPr>
            <w:pStyle w:val="32EA4130B64649D38F59775884B79966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F0AEF0DCA6484C2EB4D11BF0F8AA4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123CA-AD03-4698-9540-571D77299961}"/>
      </w:docPartPr>
      <w:docPartBody>
        <w:p w:rsidR="007D02B1" w:rsidRDefault="007D02B1">
          <w:pPr>
            <w:pStyle w:val="F0AEF0DCA6484C2EB4D11BF0F8AA4201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A608029BE8A143ED93405503A5F4D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9821F-8771-41F6-A47D-7E6EB9E7A215}"/>
      </w:docPartPr>
      <w:docPartBody>
        <w:p w:rsidR="007D02B1" w:rsidRDefault="007D02B1">
          <w:pPr>
            <w:pStyle w:val="A608029BE8A143ED93405503A5F4D665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7E4EBDAC1A7541F3AE01495BAB29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828D-467B-44DD-9E62-19ACC5BFC612}"/>
      </w:docPartPr>
      <w:docPartBody>
        <w:p w:rsidR="007D02B1" w:rsidRDefault="007D02B1">
          <w:pPr>
            <w:pStyle w:val="7E4EBDAC1A7541F3AE01495BAB294BFB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8148FD58C16D4E64AA43A9E08BDDE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A088F-84A4-4C21-9E0F-634FCC202133}"/>
      </w:docPartPr>
      <w:docPartBody>
        <w:p w:rsidR="007D02B1" w:rsidRDefault="007D02B1">
          <w:pPr>
            <w:pStyle w:val="8148FD58C16D4E64AA43A9E08BDDEE6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E0FBF4DAD97648E98524455B1A9DC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CF179-B714-409A-B77D-B8C0FC0FEDE0}"/>
      </w:docPartPr>
      <w:docPartBody>
        <w:p w:rsidR="007D02B1" w:rsidRDefault="007D02B1">
          <w:pPr>
            <w:pStyle w:val="E0FBF4DAD97648E98524455B1A9DCB3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9514A8D327045FDB5DD7D73C3644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34EDF-E269-4C88-95C7-8BFD927DE141}"/>
      </w:docPartPr>
      <w:docPartBody>
        <w:p w:rsidR="007D02B1" w:rsidRDefault="007D02B1">
          <w:pPr>
            <w:pStyle w:val="C9514A8D327045FDB5DD7D73C364428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44CB6EED91344B0B6004F783474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115A4-1B2F-4BD7-8653-CE4192F88E80}"/>
      </w:docPartPr>
      <w:docPartBody>
        <w:p w:rsidR="007D02B1" w:rsidRDefault="007D02B1">
          <w:pPr>
            <w:pStyle w:val="344CB6EED91344B0B6004F783474CC1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AB935F418D54AB7A25B06437D7A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3DF1-C09B-45EB-B9F9-8DE6D4C42CF8}"/>
      </w:docPartPr>
      <w:docPartBody>
        <w:p w:rsidR="007D02B1" w:rsidRDefault="007D02B1">
          <w:pPr>
            <w:pStyle w:val="5AB935F418D54AB7A25B06437D7A444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2B606BBC59949418655D3A1370A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84647-E5ED-460F-8735-552C5B8C8232}"/>
      </w:docPartPr>
      <w:docPartBody>
        <w:p w:rsidR="007D02B1" w:rsidRDefault="007D02B1">
          <w:pPr>
            <w:pStyle w:val="72B606BBC59949418655D3A1370ABAF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8FD20E911D34EA2B6D9226021ABC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0E07-B939-46D9-B560-158E1EEFDB2B}"/>
      </w:docPartPr>
      <w:docPartBody>
        <w:p w:rsidR="007D02B1" w:rsidRDefault="007D02B1">
          <w:pPr>
            <w:pStyle w:val="68FD20E911D34EA2B6D9226021ABCF9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F278DF6231B480886F3A0802B97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A4BC4-F202-4A6A-BCF8-82CBA008642A}"/>
      </w:docPartPr>
      <w:docPartBody>
        <w:p w:rsidR="007D02B1" w:rsidRDefault="007D02B1">
          <w:pPr>
            <w:pStyle w:val="BF278DF6231B480886F3A0802B973EB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8276D257D8D4548B59E262EF2CAB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A9FC-27C9-43DF-86EC-974AB99D16C8}"/>
      </w:docPartPr>
      <w:docPartBody>
        <w:p w:rsidR="007D02B1" w:rsidRDefault="007D02B1">
          <w:pPr>
            <w:pStyle w:val="28276D257D8D4548B59E262EF2CAB51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DE8851E82104BE4AC4F0D91B05A7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FE506-C6F9-48E2-865C-2ACD4CCAAEEB}"/>
      </w:docPartPr>
      <w:docPartBody>
        <w:p w:rsidR="007D02B1" w:rsidRDefault="007D02B1">
          <w:pPr>
            <w:pStyle w:val="FDE8851E82104BE4AC4F0D91B05A79C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7F10196B9D2483D95F45B929FBF0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678D9-233C-4258-A6F5-0026E7C47448}"/>
      </w:docPartPr>
      <w:docPartBody>
        <w:p w:rsidR="007D02B1" w:rsidRDefault="007D02B1">
          <w:pPr>
            <w:pStyle w:val="37F10196B9D2483D95F45B929FBF06D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A0EA81EDEE14852B9DECDA76604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4CCF5-FA10-45B3-ADD1-2045AF14D24E}"/>
      </w:docPartPr>
      <w:docPartBody>
        <w:p w:rsidR="007D02B1" w:rsidRDefault="007D02B1">
          <w:pPr>
            <w:pStyle w:val="8A0EA81EDEE14852B9DECDA76604A2B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609768E51AA4FF08DE7188C3259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06E7-AB27-4C17-9BBF-AF588E74FFDE}"/>
      </w:docPartPr>
      <w:docPartBody>
        <w:p w:rsidR="007D02B1" w:rsidRDefault="007D02B1">
          <w:pPr>
            <w:pStyle w:val="4609768E51AA4FF08DE7188C3259B7B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80B41296791488D8829815E0851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6276E-DCFF-43FF-BE99-066CCEBD77C4}"/>
      </w:docPartPr>
      <w:docPartBody>
        <w:p w:rsidR="007D02B1" w:rsidRDefault="007D02B1">
          <w:pPr>
            <w:pStyle w:val="F80B41296791488D8829815E0851C3E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6841A7A37DF4255AC734B7199FE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B7F83-E28B-4B49-8942-5D5789D88B42}"/>
      </w:docPartPr>
      <w:docPartBody>
        <w:p w:rsidR="007D02B1" w:rsidRDefault="007D02B1">
          <w:pPr>
            <w:pStyle w:val="96841A7A37DF4255AC734B7199FE546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D4E140F62394B2E8CD86CE81F87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C64D-6BA5-4CE1-83D8-A71597B34823}"/>
      </w:docPartPr>
      <w:docPartBody>
        <w:p w:rsidR="007D02B1" w:rsidRDefault="007D02B1">
          <w:pPr>
            <w:pStyle w:val="4D4E140F62394B2E8CD86CE81F87839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F8C5A2A53604773BB1AA55FE201F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AEBA0-4103-42C5-8DA1-F0735F841969}"/>
      </w:docPartPr>
      <w:docPartBody>
        <w:p w:rsidR="007D02B1" w:rsidRDefault="007D02B1">
          <w:pPr>
            <w:pStyle w:val="4F8C5A2A53604773BB1AA55FE201F02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0B2F60421404B1C9488B66966F1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E527-2FB7-41CF-9062-BDEBFB706233}"/>
      </w:docPartPr>
      <w:docPartBody>
        <w:p w:rsidR="007D02B1" w:rsidRDefault="007D02B1">
          <w:pPr>
            <w:pStyle w:val="F0B2F60421404B1C9488B66966F1797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349DBB4FAAC417282ED8B10B02FE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AE809-490B-4DD1-9990-CED7DFC2A257}"/>
      </w:docPartPr>
      <w:docPartBody>
        <w:p w:rsidR="007D02B1" w:rsidRDefault="007D02B1">
          <w:r w:rsidRPr="00EA2581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B1"/>
    <w:rsid w:val="007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2B1"/>
    <w:rPr>
      <w:color w:val="808080"/>
    </w:rPr>
  </w:style>
  <w:style w:type="paragraph" w:customStyle="1" w:styleId="FC8194E6B7444DBAA255074DF17C4FEE">
    <w:name w:val="FC8194E6B7444DBAA255074DF17C4FEE"/>
  </w:style>
  <w:style w:type="paragraph" w:customStyle="1" w:styleId="0F7B5473A6C648838450DA0F353D8500">
    <w:name w:val="0F7B5473A6C648838450DA0F353D8500"/>
  </w:style>
  <w:style w:type="paragraph" w:customStyle="1" w:styleId="84166DCF1CDF46DEBB09B083369A0BCF">
    <w:name w:val="84166DCF1CDF46DEBB09B083369A0BCF"/>
  </w:style>
  <w:style w:type="paragraph" w:customStyle="1" w:styleId="A67D92D9FCDC4F868F4CF715A5C437F5">
    <w:name w:val="A67D92D9FCDC4F868F4CF715A5C437F5"/>
  </w:style>
  <w:style w:type="paragraph" w:customStyle="1" w:styleId="0E236E3671A243ACA335CC885A0DEEC4">
    <w:name w:val="0E236E3671A243ACA335CC885A0DEEC4"/>
  </w:style>
  <w:style w:type="paragraph" w:customStyle="1" w:styleId="B6CFB5AC5D1A4E8CA7C58C51DE1661BC">
    <w:name w:val="B6CFB5AC5D1A4E8CA7C58C51DE1661BC"/>
  </w:style>
  <w:style w:type="paragraph" w:customStyle="1" w:styleId="91B78A0B884045ECA5E3EBFBE365A617">
    <w:name w:val="91B78A0B884045ECA5E3EBFBE365A617"/>
  </w:style>
  <w:style w:type="paragraph" w:customStyle="1" w:styleId="CC9458C951C7410DB868352D79F21BFE">
    <w:name w:val="CC9458C951C7410DB868352D79F21BFE"/>
  </w:style>
  <w:style w:type="paragraph" w:customStyle="1" w:styleId="5357B8325BBC420EB29B3F5FC0988F75">
    <w:name w:val="5357B8325BBC420EB29B3F5FC0988F75"/>
  </w:style>
  <w:style w:type="paragraph" w:customStyle="1" w:styleId="43C45F34555843099ADF4238CA8F12F6">
    <w:name w:val="43C45F34555843099ADF4238CA8F12F6"/>
  </w:style>
  <w:style w:type="paragraph" w:customStyle="1" w:styleId="3FF92E6F485F4D14887019B2A8E89580">
    <w:name w:val="3FF92E6F485F4D14887019B2A8E89580"/>
  </w:style>
  <w:style w:type="paragraph" w:customStyle="1" w:styleId="E0C764E69E414767AB9FC982452111B3">
    <w:name w:val="E0C764E69E414767AB9FC982452111B3"/>
  </w:style>
  <w:style w:type="paragraph" w:customStyle="1" w:styleId="81CD3C6C441443B28F20FC4025FBAD82">
    <w:name w:val="81CD3C6C441443B28F20FC4025FBAD82"/>
  </w:style>
  <w:style w:type="paragraph" w:customStyle="1" w:styleId="32F3FCDD73E5482789F251293ABE6694">
    <w:name w:val="32F3FCDD73E5482789F251293ABE6694"/>
  </w:style>
  <w:style w:type="paragraph" w:customStyle="1" w:styleId="CADCB672704C4B909B8BCC946A928808">
    <w:name w:val="CADCB672704C4B909B8BCC946A928808"/>
  </w:style>
  <w:style w:type="paragraph" w:customStyle="1" w:styleId="F191C17BC819431683C9FB54470BEFA1">
    <w:name w:val="F191C17BC819431683C9FB54470BEFA1"/>
  </w:style>
  <w:style w:type="paragraph" w:customStyle="1" w:styleId="7F26DB16DC5849E08C923B399A9168E0">
    <w:name w:val="7F26DB16DC5849E08C923B399A9168E0"/>
  </w:style>
  <w:style w:type="paragraph" w:customStyle="1" w:styleId="52C671AABB5C40188ABF159F0AEC08AE">
    <w:name w:val="52C671AABB5C40188ABF159F0AEC08AE"/>
  </w:style>
  <w:style w:type="paragraph" w:customStyle="1" w:styleId="4322843881FD419EA397CC8C56B6ABEF">
    <w:name w:val="4322843881FD419EA397CC8C56B6ABEF"/>
  </w:style>
  <w:style w:type="paragraph" w:customStyle="1" w:styleId="7DC948C437C04924948D7D7422CC84D6">
    <w:name w:val="7DC948C437C04924948D7D7422CC84D6"/>
  </w:style>
  <w:style w:type="paragraph" w:customStyle="1" w:styleId="B181490E8F4949A09042BE04A200E9D2">
    <w:name w:val="B181490E8F4949A09042BE04A200E9D2"/>
  </w:style>
  <w:style w:type="paragraph" w:customStyle="1" w:styleId="1EC3C96A573C4A7D9C015164E8DA894E">
    <w:name w:val="1EC3C96A573C4A7D9C015164E8DA894E"/>
  </w:style>
  <w:style w:type="paragraph" w:customStyle="1" w:styleId="07F1DD9BFA7D4325819C99652C327685">
    <w:name w:val="07F1DD9BFA7D4325819C99652C327685"/>
  </w:style>
  <w:style w:type="paragraph" w:customStyle="1" w:styleId="0F23299F5AA544A59A7A2ACA9CF08D0C">
    <w:name w:val="0F23299F5AA544A59A7A2ACA9CF08D0C"/>
  </w:style>
  <w:style w:type="paragraph" w:customStyle="1" w:styleId="AD524195E62847F78CD3E850907F2A5A">
    <w:name w:val="AD524195E62847F78CD3E850907F2A5A"/>
  </w:style>
  <w:style w:type="paragraph" w:customStyle="1" w:styleId="C8B8A49D69F5469EBB7BB9888C66ED12">
    <w:name w:val="C8B8A49D69F5469EBB7BB9888C66ED12"/>
  </w:style>
  <w:style w:type="paragraph" w:customStyle="1" w:styleId="256D283CCCB14BA885CA65BDDCB071BB">
    <w:name w:val="256D283CCCB14BA885CA65BDDCB071BB"/>
  </w:style>
  <w:style w:type="paragraph" w:customStyle="1" w:styleId="CCE90EA9D03346B79173D5C6089BF469">
    <w:name w:val="CCE90EA9D03346B79173D5C6089BF469"/>
  </w:style>
  <w:style w:type="paragraph" w:customStyle="1" w:styleId="5CAA59A986A6471A97C21C950523870E">
    <w:name w:val="5CAA59A986A6471A97C21C950523870E"/>
  </w:style>
  <w:style w:type="paragraph" w:customStyle="1" w:styleId="ACAD5FEB2D544F35AA06ECFDB10C45EA">
    <w:name w:val="ACAD5FEB2D544F35AA06ECFDB10C45EA"/>
  </w:style>
  <w:style w:type="paragraph" w:customStyle="1" w:styleId="801C3FCE716646C2A7C4E70ED6AD3D9E">
    <w:name w:val="801C3FCE716646C2A7C4E70ED6AD3D9E"/>
  </w:style>
  <w:style w:type="paragraph" w:customStyle="1" w:styleId="D018CCB1FEE2409A85DA706C751D27B0">
    <w:name w:val="D018CCB1FEE2409A85DA706C751D27B0"/>
  </w:style>
  <w:style w:type="paragraph" w:customStyle="1" w:styleId="E41B0F8136DF42D893A35E39367D8509">
    <w:name w:val="E41B0F8136DF42D893A35E39367D8509"/>
  </w:style>
  <w:style w:type="paragraph" w:customStyle="1" w:styleId="DA6324C3048748D4AA4401EC128C7063">
    <w:name w:val="DA6324C3048748D4AA4401EC128C7063"/>
  </w:style>
  <w:style w:type="paragraph" w:customStyle="1" w:styleId="C22D74C0894340F7AAF77B940A938D25">
    <w:name w:val="C22D74C0894340F7AAF77B940A938D25"/>
  </w:style>
  <w:style w:type="paragraph" w:customStyle="1" w:styleId="B7EB14235A2749FE9EE24D8624DC571E">
    <w:name w:val="B7EB14235A2749FE9EE24D8624DC571E"/>
  </w:style>
  <w:style w:type="paragraph" w:customStyle="1" w:styleId="7431953618D04CA0BFA8D4A6DC411F4D">
    <w:name w:val="7431953618D04CA0BFA8D4A6DC411F4D"/>
  </w:style>
  <w:style w:type="paragraph" w:customStyle="1" w:styleId="3F2D1715FC624A78928AB0AB2F07FC8A">
    <w:name w:val="3F2D1715FC624A78928AB0AB2F07FC8A"/>
  </w:style>
  <w:style w:type="paragraph" w:customStyle="1" w:styleId="D3B04DE8010F4BFCAF1BF70272BD0A88">
    <w:name w:val="D3B04DE8010F4BFCAF1BF70272BD0A88"/>
  </w:style>
  <w:style w:type="paragraph" w:customStyle="1" w:styleId="95415E3F35974B6CBC1D87D563DF5A28">
    <w:name w:val="95415E3F35974B6CBC1D87D563DF5A28"/>
  </w:style>
  <w:style w:type="paragraph" w:customStyle="1" w:styleId="A05078B466834854A0792F50A6827A80">
    <w:name w:val="A05078B466834854A0792F50A6827A80"/>
  </w:style>
  <w:style w:type="paragraph" w:customStyle="1" w:styleId="3D19B06D4ED84F988997EFAE922CBE6B">
    <w:name w:val="3D19B06D4ED84F988997EFAE922CBE6B"/>
  </w:style>
  <w:style w:type="paragraph" w:customStyle="1" w:styleId="8BFC1BD0CEB545B6A0F5952F9C5F0CBA">
    <w:name w:val="8BFC1BD0CEB545B6A0F5952F9C5F0CBA"/>
  </w:style>
  <w:style w:type="paragraph" w:customStyle="1" w:styleId="032EA9A6B51A4F109E6FC877552B5FE5">
    <w:name w:val="032EA9A6B51A4F109E6FC877552B5FE5"/>
  </w:style>
  <w:style w:type="paragraph" w:customStyle="1" w:styleId="9611032A7B4A492C8DC9BB1E5EF843E2">
    <w:name w:val="9611032A7B4A492C8DC9BB1E5EF843E2"/>
  </w:style>
  <w:style w:type="paragraph" w:customStyle="1" w:styleId="686C698EA37C4741969A9A6C5F7322FE">
    <w:name w:val="686C698EA37C4741969A9A6C5F7322FE"/>
  </w:style>
  <w:style w:type="paragraph" w:customStyle="1" w:styleId="BE25F0CAD8DD4427AC71448D8A28B6CE">
    <w:name w:val="BE25F0CAD8DD4427AC71448D8A28B6CE"/>
  </w:style>
  <w:style w:type="paragraph" w:customStyle="1" w:styleId="E593FC6922F24E71B23348D4E8B475A6">
    <w:name w:val="E593FC6922F24E71B23348D4E8B475A6"/>
  </w:style>
  <w:style w:type="paragraph" w:customStyle="1" w:styleId="254AD38EC682471FAE15681193DD285E">
    <w:name w:val="254AD38EC682471FAE15681193DD285E"/>
  </w:style>
  <w:style w:type="paragraph" w:customStyle="1" w:styleId="BB90C3DE345D45E4A27AD32A3188AB69">
    <w:name w:val="BB90C3DE345D45E4A27AD32A3188AB69"/>
  </w:style>
  <w:style w:type="paragraph" w:customStyle="1" w:styleId="2CDA582C02BD42D098CC92BD2B9906A0">
    <w:name w:val="2CDA582C02BD42D098CC92BD2B9906A0"/>
  </w:style>
  <w:style w:type="paragraph" w:customStyle="1" w:styleId="8FB0789159274C05BA77C079368BBEEF">
    <w:name w:val="8FB0789159274C05BA77C079368BBEEF"/>
  </w:style>
  <w:style w:type="paragraph" w:customStyle="1" w:styleId="0ABD20259DDC4DCC9413D6F323C074C8">
    <w:name w:val="0ABD20259DDC4DCC9413D6F323C074C8"/>
  </w:style>
  <w:style w:type="paragraph" w:customStyle="1" w:styleId="95721EACF08443019BF0A17FA4B922CB">
    <w:name w:val="95721EACF08443019BF0A17FA4B922CB"/>
  </w:style>
  <w:style w:type="paragraph" w:customStyle="1" w:styleId="3CA3FC8CDA8B47CCA473740D12163E9A">
    <w:name w:val="3CA3FC8CDA8B47CCA473740D12163E9A"/>
  </w:style>
  <w:style w:type="paragraph" w:customStyle="1" w:styleId="5F674DBCBEA44AC68FF2D0908C100370">
    <w:name w:val="5F674DBCBEA44AC68FF2D0908C100370"/>
  </w:style>
  <w:style w:type="paragraph" w:customStyle="1" w:styleId="C810FD780A364DD3BDE94C9A0FECC089">
    <w:name w:val="C810FD780A364DD3BDE94C9A0FECC089"/>
  </w:style>
  <w:style w:type="paragraph" w:customStyle="1" w:styleId="A199AF8003314B7AABD3EFDA9CCF92EC">
    <w:name w:val="A199AF8003314B7AABD3EFDA9CCF92EC"/>
  </w:style>
  <w:style w:type="paragraph" w:customStyle="1" w:styleId="813FF5E9FB3F40DC90BFCE9DCB7A081A">
    <w:name w:val="813FF5E9FB3F40DC90BFCE9DCB7A081A"/>
  </w:style>
  <w:style w:type="paragraph" w:customStyle="1" w:styleId="B44F3C019A9745D99D79E8A25416F26B">
    <w:name w:val="B44F3C019A9745D99D79E8A25416F26B"/>
  </w:style>
  <w:style w:type="paragraph" w:customStyle="1" w:styleId="B6F9B51E3C40410B80883028410BAE62">
    <w:name w:val="B6F9B51E3C40410B80883028410BAE62"/>
  </w:style>
  <w:style w:type="paragraph" w:customStyle="1" w:styleId="7CF6563680CC4D49A918D1F6A3BA3687">
    <w:name w:val="7CF6563680CC4D49A918D1F6A3BA3687"/>
  </w:style>
  <w:style w:type="paragraph" w:customStyle="1" w:styleId="4B8D202B06F24F6C9807BD8787A95D58">
    <w:name w:val="4B8D202B06F24F6C9807BD8787A95D58"/>
  </w:style>
  <w:style w:type="paragraph" w:customStyle="1" w:styleId="5CBF603ABA2D4906ACD8073D1122ECB7">
    <w:name w:val="5CBF603ABA2D4906ACD8073D1122ECB7"/>
  </w:style>
  <w:style w:type="paragraph" w:customStyle="1" w:styleId="6C44241F034D4690988752C3D0F50C84">
    <w:name w:val="6C44241F034D4690988752C3D0F50C84"/>
  </w:style>
  <w:style w:type="paragraph" w:customStyle="1" w:styleId="2A137156D21A480A99BF051E994471F4">
    <w:name w:val="2A137156D21A480A99BF051E994471F4"/>
  </w:style>
  <w:style w:type="paragraph" w:customStyle="1" w:styleId="3E4EF60FBDF84F5BB036AF6BD1D7475A">
    <w:name w:val="3E4EF60FBDF84F5BB036AF6BD1D7475A"/>
  </w:style>
  <w:style w:type="paragraph" w:customStyle="1" w:styleId="3C3A82A6DC814745A0D40D729017DB29">
    <w:name w:val="3C3A82A6DC814745A0D40D729017DB29"/>
  </w:style>
  <w:style w:type="paragraph" w:customStyle="1" w:styleId="F430983A0ECE4E30919A5A20BCAEB3CF">
    <w:name w:val="F430983A0ECE4E30919A5A20BCAEB3CF"/>
  </w:style>
  <w:style w:type="paragraph" w:customStyle="1" w:styleId="E4B0E3C1C1CB4AFBADD361D23DBCDDB9">
    <w:name w:val="E4B0E3C1C1CB4AFBADD361D23DBCDDB9"/>
  </w:style>
  <w:style w:type="paragraph" w:customStyle="1" w:styleId="81413D3AE48C4BFD9C349B216B25B67A">
    <w:name w:val="81413D3AE48C4BFD9C349B216B25B67A"/>
  </w:style>
  <w:style w:type="paragraph" w:customStyle="1" w:styleId="A714FF076547451882700C169E87923B">
    <w:name w:val="A714FF076547451882700C169E87923B"/>
  </w:style>
  <w:style w:type="paragraph" w:customStyle="1" w:styleId="D3C7D9406F494C70BD27D5075A772BA3">
    <w:name w:val="D3C7D9406F494C70BD27D5075A772BA3"/>
  </w:style>
  <w:style w:type="paragraph" w:customStyle="1" w:styleId="B91CCCC24C8449E5A1A25BB11144BC6B">
    <w:name w:val="B91CCCC24C8449E5A1A25BB11144BC6B"/>
  </w:style>
  <w:style w:type="paragraph" w:customStyle="1" w:styleId="CB2C8AD51EB74DC9B08367414411BC5B">
    <w:name w:val="CB2C8AD51EB74DC9B08367414411BC5B"/>
  </w:style>
  <w:style w:type="paragraph" w:customStyle="1" w:styleId="ACF6E3C41A424457BEEBE2027134AF33">
    <w:name w:val="ACF6E3C41A424457BEEBE2027134AF33"/>
  </w:style>
  <w:style w:type="paragraph" w:customStyle="1" w:styleId="EA0FB187843641E4BF776E41649EFE0B">
    <w:name w:val="EA0FB187843641E4BF776E41649EFE0B"/>
  </w:style>
  <w:style w:type="paragraph" w:customStyle="1" w:styleId="4FE1AACB2BF44B0693CBA5B070734C90">
    <w:name w:val="4FE1AACB2BF44B0693CBA5B070734C90"/>
  </w:style>
  <w:style w:type="paragraph" w:customStyle="1" w:styleId="8EA94D11FEEC4CAD954E41AD000B39B2">
    <w:name w:val="8EA94D11FEEC4CAD954E41AD000B39B2"/>
  </w:style>
  <w:style w:type="paragraph" w:customStyle="1" w:styleId="6AC3BBB7F92749B885A85D09F02B1FB2">
    <w:name w:val="6AC3BBB7F92749B885A85D09F02B1FB2"/>
  </w:style>
  <w:style w:type="paragraph" w:customStyle="1" w:styleId="8F61C75285B14701A45089371503B05F">
    <w:name w:val="8F61C75285B14701A45089371503B05F"/>
  </w:style>
  <w:style w:type="paragraph" w:customStyle="1" w:styleId="C2F8543930C243919CB8236E03FFF1AD">
    <w:name w:val="C2F8543930C243919CB8236E03FFF1AD"/>
  </w:style>
  <w:style w:type="paragraph" w:customStyle="1" w:styleId="AC5EC3CD1FD447EBA49F7142468F33D5">
    <w:name w:val="AC5EC3CD1FD447EBA49F7142468F33D5"/>
  </w:style>
  <w:style w:type="paragraph" w:customStyle="1" w:styleId="C0C679F68B114A678E44817FD066DF6D">
    <w:name w:val="C0C679F68B114A678E44817FD066DF6D"/>
  </w:style>
  <w:style w:type="paragraph" w:customStyle="1" w:styleId="B906BEA964744C39BFF2F9A8FC002001">
    <w:name w:val="B906BEA964744C39BFF2F9A8FC002001"/>
  </w:style>
  <w:style w:type="paragraph" w:customStyle="1" w:styleId="01511396CB76466EBE6DBE98E53F696B">
    <w:name w:val="01511396CB76466EBE6DBE98E53F696B"/>
  </w:style>
  <w:style w:type="paragraph" w:customStyle="1" w:styleId="18B51F4BCCD64BCC9D638879534548FF">
    <w:name w:val="18B51F4BCCD64BCC9D638879534548FF"/>
  </w:style>
  <w:style w:type="paragraph" w:customStyle="1" w:styleId="6AC4EF6224764CB99371C16E160B66BD">
    <w:name w:val="6AC4EF6224764CB99371C16E160B66BD"/>
  </w:style>
  <w:style w:type="paragraph" w:customStyle="1" w:styleId="139F5EFF81BD442CA8F0C6E31D143145">
    <w:name w:val="139F5EFF81BD442CA8F0C6E31D143145"/>
  </w:style>
  <w:style w:type="paragraph" w:customStyle="1" w:styleId="2969A59462F340D9B89D5859D950D4FE">
    <w:name w:val="2969A59462F340D9B89D5859D950D4FE"/>
  </w:style>
  <w:style w:type="paragraph" w:customStyle="1" w:styleId="03F23092763D4139A3E16BA6D0CDA2A8">
    <w:name w:val="03F23092763D4139A3E16BA6D0CDA2A8"/>
  </w:style>
  <w:style w:type="paragraph" w:customStyle="1" w:styleId="81DFB26E9A4F4CDC864E5272071A61AE">
    <w:name w:val="81DFB26E9A4F4CDC864E5272071A61AE"/>
  </w:style>
  <w:style w:type="paragraph" w:customStyle="1" w:styleId="6B611BD18211434FBF22A4D59390FF10">
    <w:name w:val="6B611BD18211434FBF22A4D59390FF10"/>
  </w:style>
  <w:style w:type="paragraph" w:customStyle="1" w:styleId="C216CF54133940D192B81968F311484A">
    <w:name w:val="C216CF54133940D192B81968F311484A"/>
  </w:style>
  <w:style w:type="paragraph" w:customStyle="1" w:styleId="AFA5BC2B41D24E3B874F16F55CCE2B42">
    <w:name w:val="AFA5BC2B41D24E3B874F16F55CCE2B42"/>
  </w:style>
  <w:style w:type="paragraph" w:customStyle="1" w:styleId="9771BF15AFE64D4D9BA597B8A04F952D">
    <w:name w:val="9771BF15AFE64D4D9BA597B8A04F952D"/>
  </w:style>
  <w:style w:type="paragraph" w:customStyle="1" w:styleId="0F5C7EEE21CB4440A41CC1552BE1B96F">
    <w:name w:val="0F5C7EEE21CB4440A41CC1552BE1B96F"/>
  </w:style>
  <w:style w:type="paragraph" w:customStyle="1" w:styleId="6C429B6C0D39488E8625430A4ADA0B13">
    <w:name w:val="6C429B6C0D39488E8625430A4ADA0B13"/>
  </w:style>
  <w:style w:type="paragraph" w:customStyle="1" w:styleId="210735931BE6451E82728FBA3049673C">
    <w:name w:val="210735931BE6451E82728FBA3049673C"/>
  </w:style>
  <w:style w:type="paragraph" w:customStyle="1" w:styleId="BF0B287FD99742BC923F77D8168CB896">
    <w:name w:val="BF0B287FD99742BC923F77D8168CB896"/>
  </w:style>
  <w:style w:type="paragraph" w:customStyle="1" w:styleId="FB5C6E62958F4F0993FA19967CB676E6">
    <w:name w:val="FB5C6E62958F4F0993FA19967CB676E6"/>
  </w:style>
  <w:style w:type="paragraph" w:customStyle="1" w:styleId="A11EB724493C40FE89B65139735C63B2">
    <w:name w:val="A11EB724493C40FE89B65139735C63B2"/>
  </w:style>
  <w:style w:type="paragraph" w:customStyle="1" w:styleId="F64FAF05E3674080B5CDA5AAFD4F38D2">
    <w:name w:val="F64FAF05E3674080B5CDA5AAFD4F38D2"/>
  </w:style>
  <w:style w:type="paragraph" w:customStyle="1" w:styleId="D11A920C0C0B43E18B5D8F3639769090">
    <w:name w:val="D11A920C0C0B43E18B5D8F3639769090"/>
  </w:style>
  <w:style w:type="paragraph" w:customStyle="1" w:styleId="9584085F67BE4C3E8A05F8171DFA0D06">
    <w:name w:val="9584085F67BE4C3E8A05F8171DFA0D06"/>
  </w:style>
  <w:style w:type="paragraph" w:customStyle="1" w:styleId="D4E2ED3F77D8479DB83477A8A7269905">
    <w:name w:val="D4E2ED3F77D8479DB83477A8A7269905"/>
  </w:style>
  <w:style w:type="paragraph" w:customStyle="1" w:styleId="C749901026C24B91B112B7ED0C799BF5">
    <w:name w:val="C749901026C24B91B112B7ED0C799BF5"/>
  </w:style>
  <w:style w:type="paragraph" w:customStyle="1" w:styleId="AC800C48A1E5402E95108C4F8531D8D2">
    <w:name w:val="AC800C48A1E5402E95108C4F8531D8D2"/>
  </w:style>
  <w:style w:type="paragraph" w:customStyle="1" w:styleId="A7A57E1C28C043D2B6FCDA04A049FEEA">
    <w:name w:val="A7A57E1C28C043D2B6FCDA04A049FEEA"/>
  </w:style>
  <w:style w:type="paragraph" w:customStyle="1" w:styleId="3DDDBAC7916049339D3FD878CA42B623">
    <w:name w:val="3DDDBAC7916049339D3FD878CA42B623"/>
  </w:style>
  <w:style w:type="paragraph" w:customStyle="1" w:styleId="344D0F88128543A48075A2A0A4960738">
    <w:name w:val="344D0F88128543A48075A2A0A4960738"/>
  </w:style>
  <w:style w:type="paragraph" w:customStyle="1" w:styleId="152943CC43F64847BDDD392426B13F9A">
    <w:name w:val="152943CC43F64847BDDD392426B13F9A"/>
  </w:style>
  <w:style w:type="paragraph" w:customStyle="1" w:styleId="32EA4130B64649D38F59775884B79966">
    <w:name w:val="32EA4130B64649D38F59775884B79966"/>
  </w:style>
  <w:style w:type="paragraph" w:customStyle="1" w:styleId="F0AEF0DCA6484C2EB4D11BF0F8AA4201">
    <w:name w:val="F0AEF0DCA6484C2EB4D11BF0F8AA4201"/>
  </w:style>
  <w:style w:type="paragraph" w:customStyle="1" w:styleId="A608029BE8A143ED93405503A5F4D665">
    <w:name w:val="A608029BE8A143ED93405503A5F4D665"/>
  </w:style>
  <w:style w:type="paragraph" w:customStyle="1" w:styleId="7E4EBDAC1A7541F3AE01495BAB294BFB">
    <w:name w:val="7E4EBDAC1A7541F3AE01495BAB294BFB"/>
  </w:style>
  <w:style w:type="paragraph" w:customStyle="1" w:styleId="8148FD58C16D4E64AA43A9E08BDDEE68">
    <w:name w:val="8148FD58C16D4E64AA43A9E08BDDEE68"/>
  </w:style>
  <w:style w:type="paragraph" w:customStyle="1" w:styleId="E0FBF4DAD97648E98524455B1A9DCB38">
    <w:name w:val="E0FBF4DAD97648E98524455B1A9DCB38"/>
  </w:style>
  <w:style w:type="paragraph" w:customStyle="1" w:styleId="C9514A8D327045FDB5DD7D73C364428A">
    <w:name w:val="C9514A8D327045FDB5DD7D73C364428A"/>
  </w:style>
  <w:style w:type="paragraph" w:customStyle="1" w:styleId="344CB6EED91344B0B6004F783474CC16">
    <w:name w:val="344CB6EED91344B0B6004F783474CC16"/>
  </w:style>
  <w:style w:type="paragraph" w:customStyle="1" w:styleId="5AB935F418D54AB7A25B06437D7A4447">
    <w:name w:val="5AB935F418D54AB7A25B06437D7A4447"/>
  </w:style>
  <w:style w:type="paragraph" w:customStyle="1" w:styleId="72B606BBC59949418655D3A1370ABAFD">
    <w:name w:val="72B606BBC59949418655D3A1370ABAFD"/>
  </w:style>
  <w:style w:type="paragraph" w:customStyle="1" w:styleId="68FD20E911D34EA2B6D9226021ABCF95">
    <w:name w:val="68FD20E911D34EA2B6D9226021ABCF95"/>
  </w:style>
  <w:style w:type="paragraph" w:customStyle="1" w:styleId="BF278DF6231B480886F3A0802B973EBC">
    <w:name w:val="BF278DF6231B480886F3A0802B973EBC"/>
  </w:style>
  <w:style w:type="paragraph" w:customStyle="1" w:styleId="28276D257D8D4548B59E262EF2CAB517">
    <w:name w:val="28276D257D8D4548B59E262EF2CAB517"/>
  </w:style>
  <w:style w:type="paragraph" w:customStyle="1" w:styleId="FDE8851E82104BE4AC4F0D91B05A79C8">
    <w:name w:val="FDE8851E82104BE4AC4F0D91B05A79C8"/>
  </w:style>
  <w:style w:type="paragraph" w:customStyle="1" w:styleId="37F10196B9D2483D95F45B929FBF06DB">
    <w:name w:val="37F10196B9D2483D95F45B929FBF06DB"/>
  </w:style>
  <w:style w:type="paragraph" w:customStyle="1" w:styleId="8A0EA81EDEE14852B9DECDA76604A2B2">
    <w:name w:val="8A0EA81EDEE14852B9DECDA76604A2B2"/>
  </w:style>
  <w:style w:type="paragraph" w:customStyle="1" w:styleId="4609768E51AA4FF08DE7188C3259B7B3">
    <w:name w:val="4609768E51AA4FF08DE7188C3259B7B3"/>
  </w:style>
  <w:style w:type="paragraph" w:customStyle="1" w:styleId="F80B41296791488D8829815E0851C3E7">
    <w:name w:val="F80B41296791488D8829815E0851C3E7"/>
  </w:style>
  <w:style w:type="paragraph" w:customStyle="1" w:styleId="96841A7A37DF4255AC734B7199FE546A">
    <w:name w:val="96841A7A37DF4255AC734B7199FE546A"/>
  </w:style>
  <w:style w:type="paragraph" w:customStyle="1" w:styleId="4D4E140F62394B2E8CD86CE81F878391">
    <w:name w:val="4D4E140F62394B2E8CD86CE81F878391"/>
  </w:style>
  <w:style w:type="paragraph" w:customStyle="1" w:styleId="4F8C5A2A53604773BB1AA55FE201F025">
    <w:name w:val="4F8C5A2A53604773BB1AA55FE201F025"/>
  </w:style>
  <w:style w:type="paragraph" w:customStyle="1" w:styleId="F0B2F60421404B1C9488B66966F1797A">
    <w:name w:val="F0B2F60421404B1C9488B66966F17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130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7</cp:revision>
  <cp:lastPrinted>2023-11-06T16:13:00Z</cp:lastPrinted>
  <dcterms:created xsi:type="dcterms:W3CDTF">2023-11-06T14:04:00Z</dcterms:created>
  <dcterms:modified xsi:type="dcterms:W3CDTF">2023-11-06T16:14:00Z</dcterms:modified>
</cp:coreProperties>
</file>