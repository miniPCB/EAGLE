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"/>
        <w:gridCol w:w="1250"/>
        <w:gridCol w:w="2684"/>
        <w:gridCol w:w="31"/>
        <w:gridCol w:w="1494"/>
        <w:gridCol w:w="3906"/>
      </w:tblGrid>
      <w:tr w:rsidR="007D7AE9" w14:paraId="5C6CAD0C" w14:textId="77777777" w:rsidTr="00B700E4">
        <w:tc>
          <w:tcPr>
            <w:tcW w:w="10800" w:type="dxa"/>
            <w:gridSpan w:val="7"/>
          </w:tcPr>
          <w:p w14:paraId="4889757A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007B86A3" w14:textId="77777777" w:rsidTr="00B700E4">
        <w:trPr>
          <w:trHeight w:val="720"/>
        </w:trPr>
        <w:sdt>
          <w:sdtPr>
            <w:tag w:val="TEST_NAME"/>
            <w:id w:val="52664004"/>
            <w:lock w:val="sdtLocked"/>
            <w:placeholder>
              <w:docPart w:val="480C7D009C5A464D92C97EBDD018C3F8"/>
            </w:placeholder>
            <w:text/>
          </w:sdtPr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  <w:vAlign w:val="center"/>
              </w:tcPr>
              <w:p w14:paraId="50379C7F" w14:textId="4C7ABBD6" w:rsidR="007D7AE9" w:rsidRDefault="00DA4BD4" w:rsidP="00634756">
                <w:pPr>
                  <w:pStyle w:val="Title"/>
                </w:pPr>
                <w:r w:rsidRPr="00DA4BD4">
                  <w:t>Emitter Resistor</w:t>
                </w:r>
                <w:r>
                  <w:t>s</w:t>
                </w:r>
                <w:r w:rsidRPr="00DA4BD4">
                  <w:t xml:space="preserve"> Test </w:t>
                </w:r>
                <w:r>
                  <w:t>(</w:t>
                </w:r>
                <w:r w:rsidRPr="00DA4BD4">
                  <w:t>R5, R6, R9</w:t>
                </w:r>
                <w:r>
                  <w:t>)</w:t>
                </w:r>
              </w:p>
            </w:tc>
          </w:sdtContent>
        </w:sdt>
      </w:tr>
      <w:tr w:rsidR="000715B0" w14:paraId="6E00DEDF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1DE8CE2B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A377BEA648714DB7A618DCC36AD61CA3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73A0EE2" w14:textId="28C22A7C" w:rsidR="000715B0" w:rsidRDefault="00FB6F82" w:rsidP="000715B0">
                <w:pPr>
                  <w:spacing w:line="259" w:lineRule="auto"/>
                </w:pPr>
                <w:r>
                  <w:t>T5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5959A91D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D0C709CFDA1340E0808BB0655A510BFB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FB997C9" w14:textId="211400B7" w:rsidR="000715B0" w:rsidRDefault="00FB6F82" w:rsidP="000715B0">
                <w:pPr>
                  <w:spacing w:line="259" w:lineRule="auto"/>
                </w:pPr>
                <w:r>
                  <w:t>04B-005</w:t>
                </w:r>
              </w:p>
            </w:tc>
          </w:sdtContent>
        </w:sdt>
      </w:tr>
      <w:tr w:rsidR="000715B0" w14:paraId="41426EBD" w14:textId="77777777" w:rsidTr="00B700E4">
        <w:trPr>
          <w:trHeight w:val="432"/>
        </w:trPr>
        <w:tc>
          <w:tcPr>
            <w:tcW w:w="1435" w:type="dxa"/>
            <w:gridSpan w:val="2"/>
            <w:vAlign w:val="center"/>
          </w:tcPr>
          <w:p w14:paraId="3272FD95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1FF819FCA98F48F7A98E2493E76EE599"/>
            </w:placeholder>
            <w:text/>
          </w:sdtPr>
          <w:sdtEndPr/>
          <w:sdtContent>
            <w:tc>
              <w:tcPr>
                <w:tcW w:w="3934" w:type="dxa"/>
                <w:gridSpan w:val="2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0771E9D" w14:textId="23758B3A" w:rsidR="000715B0" w:rsidRDefault="00FB6F82" w:rsidP="000715B0">
                <w:pPr>
                  <w:spacing w:line="259" w:lineRule="auto"/>
                </w:pPr>
                <w:r>
                  <w:t>T4</w:t>
                </w:r>
              </w:p>
            </w:tc>
          </w:sdtContent>
        </w:sdt>
        <w:tc>
          <w:tcPr>
            <w:tcW w:w="1525" w:type="dxa"/>
            <w:gridSpan w:val="2"/>
            <w:vAlign w:val="center"/>
          </w:tcPr>
          <w:p w14:paraId="74DE2C92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-2061546005"/>
            <w:placeholder>
              <w:docPart w:val="3A8691D7D5084D628B1F746F028D3CD3"/>
            </w:placeholder>
            <w:text/>
          </w:sdtPr>
          <w:sdtEndPr/>
          <w:sdtContent>
            <w:tc>
              <w:tcPr>
                <w:tcW w:w="390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A60DE72" w14:textId="267552B7" w:rsidR="000715B0" w:rsidRDefault="00FB6F82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  <w:tr w:rsidR="00F7263C" w14:paraId="726B1E1B" w14:textId="77777777" w:rsidTr="00B700E4">
        <w:tc>
          <w:tcPr>
            <w:tcW w:w="10800" w:type="dxa"/>
            <w:gridSpan w:val="7"/>
          </w:tcPr>
          <w:p w14:paraId="2C9F32C3" w14:textId="77777777" w:rsidR="00F7263C" w:rsidRDefault="00F7263C" w:rsidP="000715B0">
            <w:pPr>
              <w:spacing w:line="259" w:lineRule="auto"/>
            </w:pPr>
          </w:p>
        </w:tc>
      </w:tr>
      <w:tr w:rsidR="00F7263C" w:rsidRPr="004D41CA" w14:paraId="436CE440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126EE5A7" w14:textId="77777777" w:rsidR="00F7263C" w:rsidRPr="004D41CA" w:rsidRDefault="00F7263C" w:rsidP="00E85E6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DESCRIPTION</w:t>
            </w:r>
          </w:p>
        </w:tc>
      </w:tr>
      <w:tr w:rsidR="00F7263C" w14:paraId="38406FFC" w14:textId="77777777" w:rsidTr="00B700E4">
        <w:trPr>
          <w:trHeight w:val="720"/>
        </w:trPr>
        <w:sdt>
          <w:sdtPr>
            <w:tag w:val="DESCRIPTION"/>
            <w:id w:val="-1625000212"/>
            <w:placeholder>
              <w:docPart w:val="2EDDEC07CE2B4281BFAE5106DA4B6F18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437D4803" w14:textId="21C1B685" w:rsidR="00F7263C" w:rsidRDefault="00FB6F82" w:rsidP="00FB6F82">
                <w:pPr>
                  <w:spacing w:line="259" w:lineRule="auto"/>
                </w:pPr>
                <w:r>
                  <w:t>Adjust R9 to approximately mid-range. Measure resistance. A determination of IN</w:t>
                </w:r>
                <w:r w:rsidR="007903E9">
                  <w:t xml:space="preserve"> </w:t>
                </w:r>
                <w:r>
                  <w:t>TOLERANCE indicates that the resistor network formed by R</w:t>
                </w:r>
                <w:r w:rsidR="007903E9">
                  <w:t>5</w:t>
                </w:r>
                <w:r>
                  <w:t>, R</w:t>
                </w:r>
                <w:r w:rsidR="007903E9">
                  <w:t>6</w:t>
                </w:r>
                <w:r>
                  <w:t>, R</w:t>
                </w:r>
                <w:r w:rsidR="007903E9">
                  <w:t>9</w:t>
                </w:r>
                <w:r>
                  <w:t xml:space="preserve"> is as expected. It is possible that parts selected for C</w:t>
                </w:r>
                <w:r w:rsidR="007903E9">
                  <w:t xml:space="preserve">4 and </w:t>
                </w:r>
                <w:r>
                  <w:t>Q1 can cause the measurement to be skewed.</w:t>
                </w:r>
              </w:p>
            </w:tc>
          </w:sdtContent>
        </w:sdt>
      </w:tr>
      <w:tr w:rsidR="000715B0" w14:paraId="0C2EC4F6" w14:textId="77777777" w:rsidTr="00B700E4">
        <w:tc>
          <w:tcPr>
            <w:tcW w:w="10800" w:type="dxa"/>
            <w:gridSpan w:val="7"/>
          </w:tcPr>
          <w:p w14:paraId="1B14E8AC" w14:textId="77777777" w:rsidR="000715B0" w:rsidRDefault="000715B0" w:rsidP="000715B0">
            <w:pPr>
              <w:spacing w:line="259" w:lineRule="auto"/>
            </w:pPr>
          </w:p>
        </w:tc>
      </w:tr>
      <w:tr w:rsidR="000715B0" w:rsidRPr="004D41CA" w14:paraId="2B4800A6" w14:textId="77777777" w:rsidTr="00B700E4">
        <w:tc>
          <w:tcPr>
            <w:tcW w:w="10800" w:type="dxa"/>
            <w:gridSpan w:val="7"/>
            <w:tcBorders>
              <w:bottom w:val="single" w:sz="8" w:space="0" w:color="000000" w:themeColor="text1"/>
            </w:tcBorders>
            <w:vAlign w:val="center"/>
          </w:tcPr>
          <w:p w14:paraId="7946C6DD" w14:textId="77777777" w:rsidR="000715B0" w:rsidRPr="004D41CA" w:rsidRDefault="000715B0" w:rsidP="000715B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SETUP</w:t>
            </w:r>
          </w:p>
        </w:tc>
      </w:tr>
      <w:tr w:rsidR="000715B0" w:rsidRPr="004D41CA" w14:paraId="356F292A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044DBD98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POWER</w:t>
            </w:r>
          </w:p>
        </w:tc>
      </w:tr>
      <w:tr w:rsidR="000715B0" w14:paraId="65542FA6" w14:textId="77777777" w:rsidTr="00B700E4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81ACA4010D5E43FA9E9A9D2895990733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048B0BE6" w14:textId="47797A00" w:rsidR="000715B0" w:rsidRDefault="007903E9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5A8A7AF4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69B4DCE0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2D12EFE8" w14:textId="77777777" w:rsidTr="00B700E4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F40FD341A6004F649078C55D37EB670A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  <w:tcBorders>
                  <w:bottom w:val="single" w:sz="8" w:space="0" w:color="000000" w:themeColor="text1"/>
                </w:tcBorders>
              </w:tcPr>
              <w:p w14:paraId="0D9BCCF8" w14:textId="790788E1" w:rsidR="000715B0" w:rsidRDefault="007903E9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386DEE9D" w14:textId="77777777" w:rsidTr="00B700E4">
        <w:tc>
          <w:tcPr>
            <w:tcW w:w="10800" w:type="dxa"/>
            <w:gridSpan w:val="7"/>
            <w:tcBorders>
              <w:top w:val="single" w:sz="8" w:space="0" w:color="000000" w:themeColor="text1"/>
            </w:tcBorders>
            <w:vAlign w:val="center"/>
          </w:tcPr>
          <w:p w14:paraId="4A8A5865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636F464A" w14:textId="77777777" w:rsidTr="00B700E4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ACDE0381474C49E19F81365275B17763"/>
            </w:placeholder>
            <w:text w:multiLine="1"/>
          </w:sdtPr>
          <w:sdtEndPr/>
          <w:sdtContent>
            <w:tc>
              <w:tcPr>
                <w:tcW w:w="10800" w:type="dxa"/>
                <w:gridSpan w:val="7"/>
              </w:tcPr>
              <w:p w14:paraId="6C67C14B" w14:textId="409D41F4" w:rsidR="000715B0" w:rsidRDefault="007903E9" w:rsidP="000715B0">
                <w:pPr>
                  <w:spacing w:line="259" w:lineRule="auto"/>
                </w:pPr>
                <w:r>
                  <w:t>Resistance measurement with handheld multimeter.</w:t>
                </w:r>
              </w:p>
            </w:tc>
          </w:sdtContent>
        </w:sdt>
      </w:tr>
      <w:tr w:rsidR="00A92BFC" w:rsidRPr="004D41CA" w14:paraId="1C296516" w14:textId="77777777" w:rsidTr="00A92BFC">
        <w:trPr>
          <w:trHeight w:val="2880"/>
        </w:trPr>
        <w:sdt>
          <w:sdtPr>
            <w:rPr>
              <w:rStyle w:val="Strong"/>
            </w:rPr>
            <w:id w:val="-177154196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5"/>
                <w:vAlign w:val="center"/>
              </w:tcPr>
              <w:p w14:paraId="3EE88263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2369850F" wp14:editId="22224FD7">
                      <wp:extent cx="1524000" cy="152400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2"/>
                <w:vAlign w:val="center"/>
              </w:tcPr>
              <w:p w14:paraId="78DEF351" w14:textId="77777777" w:rsidR="00A92BFC" w:rsidRPr="004D41CA" w:rsidRDefault="00A92BFC" w:rsidP="00A92BFC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195DB836" wp14:editId="3B709F92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C5024A" w14:paraId="273453A2" w14:textId="77777777" w:rsidTr="00C5024A">
        <w:sdt>
          <w:sdtPr>
            <w:tag w:val="IMAGE1CAPTION"/>
            <w:id w:val="-465354368"/>
            <w:placeholder>
              <w:docPart w:val="D392FEE9FC12414C8A03DECFE22E020E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5"/>
                <w:vAlign w:val="center"/>
              </w:tcPr>
              <w:p w14:paraId="7B17BDCD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tag w:val="IMAGE2CAPTION"/>
            <w:id w:val="-1408296632"/>
            <w:placeholder>
              <w:docPart w:val="699862D9418E49C987512E64A0E55E9D"/>
            </w:placeholder>
            <w:showingPlcHdr/>
            <w:text/>
          </w:sdtPr>
          <w:sdtEndPr/>
          <w:sdtContent>
            <w:tc>
              <w:tcPr>
                <w:tcW w:w="5400" w:type="dxa"/>
                <w:gridSpan w:val="2"/>
                <w:vAlign w:val="center"/>
              </w:tcPr>
              <w:p w14:paraId="58D9663F" w14:textId="77777777" w:rsidR="00C5024A" w:rsidRDefault="00C5024A" w:rsidP="00C5024A">
                <w:pPr>
                  <w:spacing w:line="259" w:lineRule="auto"/>
                  <w:jc w:val="center"/>
                </w:pPr>
                <w:r w:rsidRPr="00F33D9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C41DC3" w14:paraId="673CEBA3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1D79320A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6AED08B177264FB086BBC1844F50074B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4D816859" w14:textId="7888DED7" w:rsidR="00C41DC3" w:rsidRDefault="007903E9" w:rsidP="00C41DC3">
                <w:pPr>
                  <w:spacing w:line="259" w:lineRule="auto"/>
                </w:pPr>
                <w:r>
                  <w:t>TP7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788CF971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</w:t>
            </w:r>
          </w:p>
        </w:tc>
        <w:sdt>
          <w:sdtPr>
            <w:tag w:val="INSTRUMENT"/>
            <w:id w:val="125059193"/>
            <w:placeholder>
              <w:docPart w:val="3A24C68FF2454E97B6EC75DF50685487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bottom w:val="single" w:sz="4" w:space="0" w:color="auto"/>
                </w:tcBorders>
                <w:vAlign w:val="center"/>
              </w:tcPr>
              <w:p w14:paraId="534A5F75" w14:textId="6AF4C5FF" w:rsidR="00C41DC3" w:rsidRDefault="007903E9" w:rsidP="00C41DC3">
                <w:pPr>
                  <w:spacing w:line="259" w:lineRule="auto"/>
                </w:pPr>
                <w:r>
                  <w:t>Fluke 87</w:t>
                </w:r>
              </w:p>
            </w:tc>
          </w:sdtContent>
        </w:sdt>
      </w:tr>
      <w:tr w:rsidR="00C41DC3" w14:paraId="2486DB9E" w14:textId="77777777" w:rsidTr="00C5024A">
        <w:trPr>
          <w:trHeight w:val="360"/>
        </w:trPr>
        <w:tc>
          <w:tcPr>
            <w:tcW w:w="1345" w:type="dxa"/>
            <w:vAlign w:val="center"/>
          </w:tcPr>
          <w:p w14:paraId="2728A7C7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AF65EC18650D49E29C3A2A604E88365D"/>
            </w:placeholder>
            <w:text/>
          </w:sdtPr>
          <w:sdtEndPr/>
          <w:sdtContent>
            <w:tc>
              <w:tcPr>
                <w:tcW w:w="134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DB955C8" w14:textId="293CAE42" w:rsidR="00C41DC3" w:rsidRDefault="007903E9" w:rsidP="00C41DC3">
                <w:pPr>
                  <w:spacing w:line="259" w:lineRule="auto"/>
                </w:pPr>
                <w:r>
                  <w:t>TP4</w:t>
                </w:r>
              </w:p>
            </w:tc>
          </w:sdtContent>
        </w:sdt>
        <w:tc>
          <w:tcPr>
            <w:tcW w:w="2715" w:type="dxa"/>
            <w:gridSpan w:val="2"/>
            <w:vAlign w:val="center"/>
          </w:tcPr>
          <w:p w14:paraId="2A1CC75A" w14:textId="77777777" w:rsidR="00C41DC3" w:rsidRPr="00C41DC3" w:rsidRDefault="004275CE" w:rsidP="00C41DC3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INSTRUMENT ACCURACY</w:t>
            </w:r>
          </w:p>
        </w:tc>
        <w:sdt>
          <w:sdtPr>
            <w:tag w:val="INSTRUMENTACCURACY"/>
            <w:id w:val="-150298392"/>
            <w:placeholder>
              <w:docPart w:val="EB8E5324598A45B4A20B07EF388F3DB9"/>
            </w:placeholder>
            <w:text/>
          </w:sdtPr>
          <w:sdtEndPr/>
          <w:sdtContent>
            <w:tc>
              <w:tcPr>
                <w:tcW w:w="54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D189E8A" w14:textId="32008063" w:rsidR="00C41DC3" w:rsidRDefault="007903E9" w:rsidP="00C41DC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</w:tbl>
    <w:p w14:paraId="64A3FAD0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305"/>
        <w:gridCol w:w="90"/>
        <w:gridCol w:w="2250"/>
        <w:gridCol w:w="1705"/>
        <w:gridCol w:w="545"/>
        <w:gridCol w:w="2250"/>
        <w:gridCol w:w="1340"/>
        <w:gridCol w:w="10"/>
      </w:tblGrid>
      <w:tr w:rsidR="004D73E0" w:rsidRPr="004D41CA" w14:paraId="1EECA7CA" w14:textId="77777777" w:rsidTr="00AB1184">
        <w:tc>
          <w:tcPr>
            <w:tcW w:w="10800" w:type="dxa"/>
            <w:gridSpan w:val="9"/>
            <w:vAlign w:val="center"/>
          </w:tcPr>
          <w:p w14:paraId="01D9E32B" w14:textId="77777777" w:rsidR="004D73E0" w:rsidRPr="004D41CA" w:rsidRDefault="004D73E0" w:rsidP="0037753F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568D5EF4" w14:textId="77777777" w:rsidTr="00AB1184"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14:paraId="77EDA894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73692F72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</w:tcBorders>
            <w:vAlign w:val="center"/>
          </w:tcPr>
          <w:p w14:paraId="254E2805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C10B39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4262082E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14:paraId="45E0A7AD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2A2E7BD2" w14:textId="77777777" w:rsidTr="00AB1184">
        <w:trPr>
          <w:trHeight w:val="720"/>
        </w:trPr>
        <w:sdt>
          <w:sdtPr>
            <w:tag w:val="PARAMETER"/>
            <w:id w:val="765811737"/>
            <w:placeholder>
              <w:docPart w:val="24B7EEDA6FB34A1C8A36CC75D689231E"/>
            </w:placeholder>
            <w:text/>
          </w:sdtPr>
          <w:sdtEndPr/>
          <w:sdtContent>
            <w:tc>
              <w:tcPr>
                <w:tcW w:w="2700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08809EF2" w14:textId="7F5B098D" w:rsidR="00B700E4" w:rsidRDefault="008D2F00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8961C72A4ADB4EF79AE4803109F32A21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95E5765" w14:textId="28E940FC" w:rsidR="00B700E4" w:rsidRDefault="008D2F00" w:rsidP="00B700E4">
                <w:pPr>
                  <w:spacing w:line="259" w:lineRule="auto"/>
                  <w:jc w:val="center"/>
                </w:pPr>
                <w:r>
                  <w:t>R5 + (R6||R9min)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254DB421CD1A464CAF67B0709803A086"/>
            </w:placeholder>
            <w:text/>
          </w:sdtPr>
          <w:sdtEndPr/>
          <w:sdtContent>
            <w:tc>
              <w:tcPr>
                <w:tcW w:w="22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34BA159" w14:textId="07AD0356" w:rsidR="00B700E4" w:rsidRDefault="008D2F00" w:rsidP="00B700E4">
                <w:pPr>
                  <w:spacing w:line="259" w:lineRule="auto"/>
                  <w:jc w:val="center"/>
                </w:pPr>
                <w:r>
                  <w:t>R5 + (R6||R9mid)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09D72C861A414E2399EDE0ABA6980B8E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7799D23" w14:textId="6745A9B8" w:rsidR="00B700E4" w:rsidRDefault="008D2F00" w:rsidP="00B700E4">
                <w:pPr>
                  <w:spacing w:line="259" w:lineRule="auto"/>
                  <w:jc w:val="center"/>
                </w:pPr>
                <w:r>
                  <w:t>R5 + (R6||R9max)</w:t>
                </w:r>
              </w:p>
            </w:tc>
          </w:sdtContent>
        </w:sdt>
        <w:sdt>
          <w:sdtPr>
            <w:rPr>
              <w:color w:val="808080"/>
            </w:rPr>
            <w:tag w:val="UNITS"/>
            <w:id w:val="668375728"/>
            <w:placeholder>
              <w:docPart w:val="CA914CF49141423CA9564F1039610D1C"/>
            </w:placeholder>
            <w:text/>
          </w:sdtPr>
          <w:sdtEndPr/>
          <w:sdtContent>
            <w:tc>
              <w:tcPr>
                <w:tcW w:w="135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F8E1E56" w14:textId="742BED48" w:rsidR="00B700E4" w:rsidRDefault="008D2F00" w:rsidP="00B700E4">
                <w:pPr>
                  <w:spacing w:line="259" w:lineRule="auto"/>
                  <w:jc w:val="center"/>
                </w:pPr>
                <w:r>
                  <w:t>OHMS</w:t>
                </w:r>
              </w:p>
            </w:tc>
          </w:sdtContent>
        </w:sdt>
      </w:tr>
      <w:tr w:rsidR="00A92BFC" w14:paraId="40635AA8" w14:textId="77777777" w:rsidTr="00A92BFC">
        <w:trPr>
          <w:trHeight w:val="720"/>
        </w:trPr>
        <w:tc>
          <w:tcPr>
            <w:tcW w:w="10800" w:type="dxa"/>
            <w:gridSpan w:val="9"/>
          </w:tcPr>
          <w:p w14:paraId="5450F211" w14:textId="77777777" w:rsidR="00A92BFC" w:rsidRDefault="00A92BFC" w:rsidP="00D51B6D">
            <w:pPr>
              <w:spacing w:line="259" w:lineRule="auto"/>
            </w:pPr>
          </w:p>
        </w:tc>
      </w:tr>
      <w:tr w:rsidR="00D5700F" w:rsidRPr="004D41CA" w14:paraId="27EC107E" w14:textId="77777777" w:rsidTr="00F5090E">
        <w:trPr>
          <w:gridAfter w:val="1"/>
          <w:wAfter w:w="10" w:type="dxa"/>
        </w:trPr>
        <w:tc>
          <w:tcPr>
            <w:tcW w:w="10790" w:type="dxa"/>
            <w:gridSpan w:val="8"/>
            <w:tcBorders>
              <w:bottom w:val="single" w:sz="8" w:space="0" w:color="000000" w:themeColor="text1"/>
            </w:tcBorders>
            <w:vAlign w:val="center"/>
          </w:tcPr>
          <w:p w14:paraId="3E99A8C3" w14:textId="77777777" w:rsidR="00D5700F" w:rsidRPr="004D41CA" w:rsidRDefault="00D5700F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D5700F" w:rsidRPr="004D41CA" w14:paraId="1078E4E5" w14:textId="77777777" w:rsidTr="00B054C4">
        <w:trPr>
          <w:gridAfter w:val="1"/>
          <w:wAfter w:w="10" w:type="dxa"/>
        </w:trPr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26416879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top w:val="single" w:sz="8" w:space="0" w:color="000000" w:themeColor="text1"/>
            </w:tcBorders>
            <w:vAlign w:val="center"/>
          </w:tcPr>
          <w:p w14:paraId="3651B45D" w14:textId="77777777" w:rsidR="00D5700F" w:rsidRPr="004D41CA" w:rsidRDefault="00D5700F" w:rsidP="00B054C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4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7781156B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135" w:type="dxa"/>
            <w:gridSpan w:val="3"/>
            <w:tcBorders>
              <w:top w:val="single" w:sz="8" w:space="0" w:color="000000" w:themeColor="text1"/>
            </w:tcBorders>
            <w:vAlign w:val="center"/>
          </w:tcPr>
          <w:p w14:paraId="2E1FAE92" w14:textId="77777777" w:rsidR="00D5700F" w:rsidRPr="004D41CA" w:rsidRDefault="00D5700F" w:rsidP="00F5090E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465AA3" w14:paraId="083C6047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bottom w:val="single" w:sz="4" w:space="0" w:color="auto"/>
            </w:tcBorders>
            <w:vAlign w:val="center"/>
          </w:tcPr>
          <w:p w14:paraId="08F1CE1B" w14:textId="77777777" w:rsidR="00465AA3" w:rsidRDefault="00465AA3" w:rsidP="00465AA3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4BF0C59A89F14F32A8DB5E127B84F571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bottom w:val="single" w:sz="4" w:space="0" w:color="auto"/>
                </w:tcBorders>
                <w:vAlign w:val="center"/>
              </w:tcPr>
              <w:p w14:paraId="3F7C9C07" w14:textId="3B87F4FD" w:rsidR="00465AA3" w:rsidRDefault="008D2F00" w:rsidP="00465AA3">
                <w:pPr>
                  <w:spacing w:line="259" w:lineRule="auto"/>
                  <w:jc w:val="center"/>
                </w:pPr>
                <w:r>
                  <w:t>T6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7FF69E330F8F49DAA2D342FD36ABF1F2"/>
            </w:placeholder>
            <w:text w:multiLine="1"/>
          </w:sdtPr>
          <w:sdtEndPr/>
          <w:sdtContent>
            <w:tc>
              <w:tcPr>
                <w:tcW w:w="404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2A7A978E" w14:textId="652ACFA8" w:rsidR="00465AA3" w:rsidRDefault="008D2F00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8B58E60C6FE741EDA9F336C81477C8BC"/>
            </w:placeholder>
            <w:text w:multiLine="1"/>
          </w:sdtPr>
          <w:sdtEndPr/>
          <w:sdtContent>
            <w:tc>
              <w:tcPr>
                <w:tcW w:w="4135" w:type="dxa"/>
                <w:gridSpan w:val="3"/>
                <w:tcBorders>
                  <w:bottom w:val="single" w:sz="4" w:space="0" w:color="auto"/>
                </w:tcBorders>
                <w:vAlign w:val="center"/>
              </w:tcPr>
              <w:p w14:paraId="3C14E25A" w14:textId="399BB2C6" w:rsidR="00465AA3" w:rsidRDefault="008D2F00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47640924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464582" w14:textId="77777777" w:rsidR="00465AA3" w:rsidRDefault="00465AA3" w:rsidP="00465AA3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6AD831AC4466415583342AD8009E33F5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5E54B2B" w14:textId="2E6559DD" w:rsidR="00465AA3" w:rsidRDefault="008D2F00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AC7D8B9F414E40D3A4F467ED5852E329"/>
            </w:placeholder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18817A47" w14:textId="30F13F3A" w:rsidR="00465AA3" w:rsidRDefault="008D2F00" w:rsidP="00465AA3">
                <w:pPr>
                  <w:spacing w:line="259" w:lineRule="auto"/>
                </w:pPr>
                <w:r>
                  <w:t>Adjust R9 toward min.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49C2CA909DE34DF99DB5DD410766FD3C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3A3CBE79" w14:textId="487FD672" w:rsidR="00465AA3" w:rsidRDefault="008D2F00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22110BB3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F741B" w14:textId="77777777" w:rsidR="00465AA3" w:rsidRDefault="00465AA3" w:rsidP="00465AA3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6E08EC8168F3488C9AB050CA3AC8A1EE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2D61B55" w14:textId="39DA7E12" w:rsidR="00465AA3" w:rsidRDefault="008D2F00" w:rsidP="00465AA3">
                <w:pPr>
                  <w:spacing w:line="259" w:lineRule="auto"/>
                  <w:jc w:val="center"/>
                </w:pPr>
                <w:r>
                  <w:t>N/A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CD682B7790AD4C0D8B850B3A759FE46D"/>
            </w:placeholder>
            <w:text/>
          </w:sdtPr>
          <w:sdtEndPr/>
          <w:sdtContent>
            <w:tc>
              <w:tcPr>
                <w:tcW w:w="404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2AE35875" w14:textId="32136A04" w:rsidR="00465AA3" w:rsidRDefault="008D2F00" w:rsidP="00465AA3">
                <w:pPr>
                  <w:spacing w:line="259" w:lineRule="auto"/>
                </w:pPr>
                <w:r>
                  <w:t>Adjust R9 toward max.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D5E916273166467BB013FF2CE4553AEE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EC54C67" w14:textId="063E979C" w:rsidR="00465AA3" w:rsidRDefault="008D2F00" w:rsidP="00465AA3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</w:tr>
      <w:tr w:rsidR="00465AA3" w14:paraId="7C973667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FA844F" w14:textId="77777777" w:rsidR="00465AA3" w:rsidRDefault="00465AA3" w:rsidP="00465AA3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7BA25275CD894E0BACFC462F31D9EA97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5FB2799A" w14:textId="336CF55B" w:rsidR="00465AA3" w:rsidRDefault="008D2F00" w:rsidP="00465AA3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FFDE9" w14:textId="77777777" w:rsidR="00465AA3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FD2C752F77D14C5F8801FCA526B5DB35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7DECB2E0" w14:textId="772C0DD3" w:rsidR="00465AA3" w:rsidRDefault="008D2F00" w:rsidP="00465AA3">
                <w:pPr>
                  <w:spacing w:line="259" w:lineRule="auto"/>
                </w:pPr>
                <w:r>
                  <w:t>R5, R6, R9, (C4, Q1)</w:t>
                </w:r>
              </w:p>
            </w:tc>
          </w:sdtContent>
        </w:sdt>
      </w:tr>
      <w:tr w:rsidR="00D5700F" w14:paraId="64BA833B" w14:textId="77777777" w:rsidTr="00C32117">
        <w:trPr>
          <w:gridAfter w:val="1"/>
          <w:wAfter w:w="10" w:type="dxa"/>
          <w:trHeight w:val="720"/>
        </w:trPr>
        <w:tc>
          <w:tcPr>
            <w:tcW w:w="1305" w:type="dxa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500F1783" w14:textId="77777777" w:rsidR="00D5700F" w:rsidRDefault="00465AA3" w:rsidP="00465AA3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A08A265C830E47B18D38C24F7998F78D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6E05CD6F" w14:textId="54F9C1F9" w:rsidR="00D5700F" w:rsidRDefault="008D2F00" w:rsidP="00465AA3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tc>
          <w:tcPr>
            <w:tcW w:w="4045" w:type="dxa"/>
            <w:gridSpan w:val="3"/>
            <w:tcBorders>
              <w:top w:val="single" w:sz="4" w:space="0" w:color="auto"/>
              <w:bottom w:val="single" w:sz="8" w:space="0" w:color="000000" w:themeColor="text1"/>
            </w:tcBorders>
            <w:vAlign w:val="center"/>
          </w:tcPr>
          <w:p w14:paraId="6FA71B26" w14:textId="77777777" w:rsidR="00D5700F" w:rsidRDefault="006C7B04" w:rsidP="00465AA3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2E64253D2E834686AD6552703849C06E"/>
            </w:placeholder>
            <w:text/>
          </w:sdtPr>
          <w:sdtEndPr/>
          <w:sdtContent>
            <w:tc>
              <w:tcPr>
                <w:tcW w:w="4135" w:type="dxa"/>
                <w:gridSpan w:val="3"/>
                <w:tcBorders>
                  <w:top w:val="single" w:sz="4" w:space="0" w:color="auto"/>
                  <w:bottom w:val="single" w:sz="8" w:space="0" w:color="000000" w:themeColor="text1"/>
                </w:tcBorders>
                <w:vAlign w:val="center"/>
              </w:tcPr>
              <w:p w14:paraId="78C97C82" w14:textId="33082FB5" w:rsidR="00D5700F" w:rsidRDefault="008D2F00" w:rsidP="00465AA3">
                <w:pPr>
                  <w:spacing w:line="259" w:lineRule="auto"/>
                </w:pPr>
                <w:r>
                  <w:t>R5, R6, R9, (C4, Q1)</w:t>
                </w:r>
              </w:p>
            </w:tc>
          </w:sdtContent>
        </w:sdt>
      </w:tr>
    </w:tbl>
    <w:p w14:paraId="62495FF3" w14:textId="77777777" w:rsidR="004D41CA" w:rsidRDefault="004D41CA">
      <w:pPr>
        <w:spacing w:line="259" w:lineRule="auto"/>
      </w:pPr>
      <w:r>
        <w:br w:type="page"/>
      </w:r>
    </w:p>
    <w:p w14:paraId="33F2CE3C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6DF7550A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04DEAF4A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43700081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65273" w14:textId="5BB2FBAE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AA687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5DC51" w14:textId="1DAE21EF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1A7E1DC">
                <v:shape id="_x0000_i1041" type="#_x0000_t75" style="width:100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207C4" w14:textId="147EEAF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0907189">
                <v:shape id="_x0000_i1047" type="#_x0000_t75" style="width:100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092E3" w14:textId="018B4F74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06092F2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3AF9BA6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0406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210E963BD0DB4F08A04BE1E51AE4357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6242E28A" w14:textId="6AFACECC" w:rsidR="00563AB7" w:rsidRPr="0041404C" w:rsidRDefault="008D2F00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20221127235326</w:t>
                </w:r>
              </w:p>
            </w:tc>
          </w:sdtContent>
        </w:sdt>
      </w:tr>
      <w:tr w:rsidR="00563AB7" w:rsidRPr="00CC5B02" w14:paraId="63010F90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0B4F9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B3D9E4E9F5B746CB818F408F3E4CAEC9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3DB66BD" w14:textId="3BFC538B" w:rsidR="00563AB7" w:rsidRPr="0041404C" w:rsidRDefault="00363D1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097DBE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EFC4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ECB807C1EBED4D9EBB2D724F4A3514B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BE0F806" w14:textId="45C1D396" w:rsidR="00563AB7" w:rsidRPr="0041404C" w:rsidRDefault="00363D1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D87A63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C82C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10C6D72DB95842B78B9B8F8F7D52ED9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2915C1E" w14:textId="00AD39EF" w:rsidR="00563AB7" w:rsidRPr="0041404C" w:rsidRDefault="00363D19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0FB38C4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16CF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84375DF2F687463294122422EEAD31C8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9BE34C6" w14:textId="214A51F1" w:rsidR="00563AB7" w:rsidRPr="0041404C" w:rsidRDefault="00363D19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20BD90D2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DFD41" w14:textId="77777777" w:rsidR="00FB6F82" w:rsidRDefault="00FB6F82" w:rsidP="002E17B7">
      <w:pPr>
        <w:spacing w:after="0" w:line="240" w:lineRule="auto"/>
      </w:pPr>
      <w:r>
        <w:separator/>
      </w:r>
    </w:p>
  </w:endnote>
  <w:endnote w:type="continuationSeparator" w:id="0">
    <w:p w14:paraId="1B1442D1" w14:textId="77777777" w:rsidR="00FB6F82" w:rsidRDefault="00FB6F82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63D99A43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0BC6FD33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6BEC5083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4F1E0276" w14:textId="77777777" w:rsidTr="004A4495">
      <w:trPr>
        <w:jc w:val="right"/>
      </w:trPr>
      <w:sdt>
        <w:sdtPr>
          <w:tag w:val="datetimestamp"/>
          <w:id w:val="-639416851"/>
          <w:placeholder>
            <w:docPart w:val="305B2341F2024B3EABAEF5BA7618569D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2DFFF31A" w14:textId="65D0AC5A" w:rsidR="006E4D09" w:rsidRDefault="00363D19" w:rsidP="0039368B">
              <w:pPr>
                <w:pStyle w:val="NoSpacing"/>
                <w:jc w:val="right"/>
              </w:pPr>
              <w:r w:rsidRPr="003C7783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4D5156C9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2499F" w14:textId="77777777" w:rsidR="00FB6F82" w:rsidRDefault="00FB6F82" w:rsidP="002E17B7">
      <w:pPr>
        <w:spacing w:after="0" w:line="240" w:lineRule="auto"/>
      </w:pPr>
      <w:r>
        <w:separator/>
      </w:r>
    </w:p>
  </w:footnote>
  <w:footnote w:type="continuationSeparator" w:id="0">
    <w:p w14:paraId="18A416DD" w14:textId="77777777" w:rsidR="00FB6F82" w:rsidRDefault="00FB6F82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3A5D240C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7B14C615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3FF3E77A" wp14:editId="0B040E5D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67001687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096D1F79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223CB7F4" w14:textId="75C59F01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363D19">
      <w:rPr>
        <w:noProof/>
        <w:sz w:val="16"/>
        <w:szCs w:val="16"/>
      </w:rPr>
      <w:t>28 November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82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0DB0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1370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1352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5BB3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06A6"/>
    <w:rsid w:val="002F215D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19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CB6"/>
    <w:rsid w:val="00385E2A"/>
    <w:rsid w:val="00386AF6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3E0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5F25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05DB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184"/>
    <w:rsid w:val="00771F5E"/>
    <w:rsid w:val="007726FD"/>
    <w:rsid w:val="00772A05"/>
    <w:rsid w:val="00772C10"/>
    <w:rsid w:val="00772E5A"/>
    <w:rsid w:val="0077322E"/>
    <w:rsid w:val="00774B87"/>
    <w:rsid w:val="00775E35"/>
    <w:rsid w:val="0077730F"/>
    <w:rsid w:val="00786013"/>
    <w:rsid w:val="0078664D"/>
    <w:rsid w:val="007903E9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2F00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A4C"/>
    <w:rsid w:val="00912196"/>
    <w:rsid w:val="0091454A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2C32"/>
    <w:rsid w:val="00A85429"/>
    <w:rsid w:val="00A85B05"/>
    <w:rsid w:val="00A91624"/>
    <w:rsid w:val="00A928F8"/>
    <w:rsid w:val="00A92BFC"/>
    <w:rsid w:val="00A92EBC"/>
    <w:rsid w:val="00A96878"/>
    <w:rsid w:val="00AA341A"/>
    <w:rsid w:val="00AA4876"/>
    <w:rsid w:val="00AB0230"/>
    <w:rsid w:val="00AB1184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6B4"/>
    <w:rsid w:val="00AE37ED"/>
    <w:rsid w:val="00AF0EC1"/>
    <w:rsid w:val="00AF1533"/>
    <w:rsid w:val="00AF400B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00E4"/>
    <w:rsid w:val="00B733DD"/>
    <w:rsid w:val="00B736EA"/>
    <w:rsid w:val="00B74EDC"/>
    <w:rsid w:val="00B7516E"/>
    <w:rsid w:val="00B76A6A"/>
    <w:rsid w:val="00B80628"/>
    <w:rsid w:val="00B812CB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B39"/>
    <w:rsid w:val="00C10C1A"/>
    <w:rsid w:val="00C1656F"/>
    <w:rsid w:val="00C2451F"/>
    <w:rsid w:val="00C24598"/>
    <w:rsid w:val="00C268C2"/>
    <w:rsid w:val="00C32117"/>
    <w:rsid w:val="00C33F17"/>
    <w:rsid w:val="00C3507D"/>
    <w:rsid w:val="00C35D03"/>
    <w:rsid w:val="00C35E94"/>
    <w:rsid w:val="00C378CA"/>
    <w:rsid w:val="00C41DC3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E5752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4BD4"/>
    <w:rsid w:val="00DA5E9D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6F82"/>
    <w:rsid w:val="00FB737F"/>
    <w:rsid w:val="00FC33FC"/>
    <w:rsid w:val="00FC391D"/>
    <w:rsid w:val="00FC53CE"/>
    <w:rsid w:val="00FC5606"/>
    <w:rsid w:val="00FC56D7"/>
    <w:rsid w:val="00FC6906"/>
    <w:rsid w:val="00FC7E46"/>
    <w:rsid w:val="00FD024F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CB7C550"/>
  <w15:docId w15:val="{72FC80EE-E38E-46A3-A56C-8F3AD3AB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B\04B-005\TESTbase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0C7D009C5A464D92C97EBDD018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41123-C6A9-4604-AC15-B0EAF47D098C}"/>
      </w:docPartPr>
      <w:docPartBody>
        <w:p w:rsidR="004A530A" w:rsidRDefault="00252724">
          <w:pPr>
            <w:pStyle w:val="480C7D009C5A464D92C97EBDD018C3F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77BEA648714DB7A618DCC36AD61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917CF-4FCE-455E-A8AA-6272D294F0C2}"/>
      </w:docPartPr>
      <w:docPartBody>
        <w:p w:rsidR="004A530A" w:rsidRDefault="00252724">
          <w:pPr>
            <w:pStyle w:val="A377BEA648714DB7A618DCC36AD61CA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C709CFDA1340E0808BB0655A510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FB3A-F78A-4015-BE7F-820D00892891}"/>
      </w:docPartPr>
      <w:docPartBody>
        <w:p w:rsidR="004A530A" w:rsidRDefault="00252724">
          <w:pPr>
            <w:pStyle w:val="D0C709CFDA1340E0808BB0655A510BFB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F819FCA98F48F7A98E2493E76EE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E9417-DC64-40BD-BF74-FA2385F86C74}"/>
      </w:docPartPr>
      <w:docPartBody>
        <w:p w:rsidR="004A530A" w:rsidRDefault="00252724">
          <w:pPr>
            <w:pStyle w:val="1FF819FCA98F48F7A98E2493E76EE59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8691D7D5084D628B1F746F028D3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E58D1-F627-4741-AED8-E0203D998AFB}"/>
      </w:docPartPr>
      <w:docPartBody>
        <w:p w:rsidR="004A530A" w:rsidRDefault="00252724">
          <w:pPr>
            <w:pStyle w:val="3A8691D7D5084D628B1F746F028D3CD3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DEC07CE2B4281BFAE5106DA4B6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B9932-85C9-474F-926D-F85C958E73EF}"/>
      </w:docPartPr>
      <w:docPartBody>
        <w:p w:rsidR="004A530A" w:rsidRDefault="00252724">
          <w:pPr>
            <w:pStyle w:val="2EDDEC07CE2B4281BFAE5106DA4B6F18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ACA4010D5E43FA9E9A9D2895990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F74F6-866B-473B-9974-0F84A558F004}"/>
      </w:docPartPr>
      <w:docPartBody>
        <w:p w:rsidR="004A530A" w:rsidRDefault="00252724">
          <w:pPr>
            <w:pStyle w:val="81ACA4010D5E43FA9E9A9D289599073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0FD341A6004F649078C55D37EB6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B62E9-9F04-4549-A9BF-BF7805DE825C}"/>
      </w:docPartPr>
      <w:docPartBody>
        <w:p w:rsidR="004A530A" w:rsidRDefault="00252724">
          <w:pPr>
            <w:pStyle w:val="F40FD341A6004F649078C55D37EB670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DE0381474C49E19F81365275B17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A98D3-00F4-46A8-8EDE-87605782B7EB}"/>
      </w:docPartPr>
      <w:docPartBody>
        <w:p w:rsidR="004A530A" w:rsidRDefault="00252724">
          <w:pPr>
            <w:pStyle w:val="ACDE0381474C49E19F81365275B1776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92FEE9FC12414C8A03DECFE22E0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4B1D-F47A-4370-AFA4-E26551EABC3E}"/>
      </w:docPartPr>
      <w:docPartBody>
        <w:p w:rsidR="004A530A" w:rsidRDefault="00252724">
          <w:pPr>
            <w:pStyle w:val="D392FEE9FC12414C8A03DECFE22E020E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9862D9418E49C987512E64A0E55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748B-4046-4371-AA13-F0CDB25415B0}"/>
      </w:docPartPr>
      <w:docPartBody>
        <w:p w:rsidR="004A530A" w:rsidRDefault="00252724">
          <w:pPr>
            <w:pStyle w:val="699862D9418E49C987512E64A0E55E9D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ED08B177264FB086BBC1844F500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4A5B9-FF87-44F5-83E9-DEE22E98D6F1}"/>
      </w:docPartPr>
      <w:docPartBody>
        <w:p w:rsidR="004A530A" w:rsidRDefault="00252724">
          <w:pPr>
            <w:pStyle w:val="6AED08B177264FB086BBC1844F50074B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3A24C68FF2454E97B6EC75DF50685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EE2CE-710E-4D13-B2D7-D752B8EEF0A1}"/>
      </w:docPartPr>
      <w:docPartBody>
        <w:p w:rsidR="004A530A" w:rsidRDefault="00252724">
          <w:pPr>
            <w:pStyle w:val="3A24C68FF2454E97B6EC75DF50685487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65EC18650D49E29C3A2A604E883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32569-81CD-482B-A797-188817DA5398}"/>
      </w:docPartPr>
      <w:docPartBody>
        <w:p w:rsidR="004A530A" w:rsidRDefault="00252724">
          <w:pPr>
            <w:pStyle w:val="AF65EC18650D49E29C3A2A604E88365D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EB8E5324598A45B4A20B07EF388F3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709C7-16D5-48B5-A56E-D8661CBE83FD}"/>
      </w:docPartPr>
      <w:docPartBody>
        <w:p w:rsidR="004A530A" w:rsidRDefault="00252724">
          <w:pPr>
            <w:pStyle w:val="EB8E5324598A45B4A20B07EF388F3DB9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B7EEDA6FB34A1C8A36CC75D6892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C0B97-8F99-4213-A8FE-DC089365B8FC}"/>
      </w:docPartPr>
      <w:docPartBody>
        <w:p w:rsidR="004A530A" w:rsidRDefault="00252724">
          <w:pPr>
            <w:pStyle w:val="24B7EEDA6FB34A1C8A36CC75D689231E"/>
          </w:pPr>
          <w:r w:rsidRPr="00F33D9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1C72A4ADB4EF79AE4803109F32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0E3EB-508C-40AF-AD21-B2770168C9BE}"/>
      </w:docPartPr>
      <w:docPartBody>
        <w:p w:rsidR="004A530A" w:rsidRDefault="00252724">
          <w:pPr>
            <w:pStyle w:val="8961C72A4ADB4EF79AE4803109F32A21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254DB421CD1A464CAF67B0709803A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911EA-521A-4315-B6D2-0DB366C7F542}"/>
      </w:docPartPr>
      <w:docPartBody>
        <w:p w:rsidR="004A530A" w:rsidRDefault="00252724">
          <w:pPr>
            <w:pStyle w:val="254DB421CD1A464CAF67B0709803A086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09D72C861A414E2399EDE0ABA6980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86CD9-FB00-4FB2-BF70-E624A37460C2}"/>
      </w:docPartPr>
      <w:docPartBody>
        <w:p w:rsidR="004A530A" w:rsidRDefault="00252724">
          <w:pPr>
            <w:pStyle w:val="09D72C861A414E2399EDE0ABA6980B8E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CA914CF49141423CA9564F1039610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AE9E6-DFDC-402E-83EA-CC9A1F25621E}"/>
      </w:docPartPr>
      <w:docPartBody>
        <w:p w:rsidR="004A530A" w:rsidRDefault="00252724">
          <w:pPr>
            <w:pStyle w:val="CA914CF49141423CA9564F1039610D1C"/>
          </w:pPr>
          <w:r>
            <w:rPr>
              <w:rStyle w:val="PlaceholderText"/>
            </w:rPr>
            <w:t>V</w:t>
          </w:r>
        </w:p>
      </w:docPartBody>
    </w:docPart>
    <w:docPart>
      <w:docPartPr>
        <w:name w:val="4BF0C59A89F14F32A8DB5E127B84F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24805-A982-4312-85A7-3B761E3A4228}"/>
      </w:docPartPr>
      <w:docPartBody>
        <w:p w:rsidR="004A530A" w:rsidRDefault="00252724">
          <w:pPr>
            <w:pStyle w:val="4BF0C59A89F14F32A8DB5E127B84F571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7FF69E330F8F49DAA2D342FD36ABF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BADB8-5AC3-4E26-9F73-FD414577B8EC}"/>
      </w:docPartPr>
      <w:docPartBody>
        <w:p w:rsidR="004A530A" w:rsidRDefault="00252724">
          <w:pPr>
            <w:pStyle w:val="7FF69E330F8F49DAA2D342FD36ABF1F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58E60C6FE741EDA9F336C81477C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CC506-F872-476C-A831-27D3FD9DF96A}"/>
      </w:docPartPr>
      <w:docPartBody>
        <w:p w:rsidR="004A530A" w:rsidRDefault="00252724">
          <w:pPr>
            <w:pStyle w:val="8B58E60C6FE741EDA9F336C81477C8B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D831AC4466415583342AD8009E3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45B12-EC42-42BC-BA1F-AF3C624749C3}"/>
      </w:docPartPr>
      <w:docPartBody>
        <w:p w:rsidR="004A530A" w:rsidRDefault="00252724">
          <w:pPr>
            <w:pStyle w:val="6AD831AC4466415583342AD8009E33F5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AC7D8B9F414E40D3A4F467ED5852E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020E5-DF64-4C24-9D76-47444AD331E2}"/>
      </w:docPartPr>
      <w:docPartBody>
        <w:p w:rsidR="004A530A" w:rsidRDefault="00252724">
          <w:pPr>
            <w:pStyle w:val="AC7D8B9F414E40D3A4F467ED5852E329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C2CA909DE34DF99DB5DD410766F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62EE9-B91F-4841-93A7-2C14CFBDB4A6}"/>
      </w:docPartPr>
      <w:docPartBody>
        <w:p w:rsidR="004A530A" w:rsidRDefault="00252724">
          <w:pPr>
            <w:pStyle w:val="49C2CA909DE34DF99DB5DD410766FD3C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08EC8168F3488C9AB050CA3AC8A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F9891-F7D5-4BA3-AC41-FC36C313FBCE}"/>
      </w:docPartPr>
      <w:docPartBody>
        <w:p w:rsidR="004A530A" w:rsidRDefault="00252724">
          <w:pPr>
            <w:pStyle w:val="6E08EC8168F3488C9AB050CA3AC8A1EE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CD682B7790AD4C0D8B850B3A759FE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71B60-84FD-4C41-A79B-C997EA08159C}"/>
      </w:docPartPr>
      <w:docPartBody>
        <w:p w:rsidR="004A530A" w:rsidRDefault="00252724">
          <w:pPr>
            <w:pStyle w:val="CD682B7790AD4C0D8B850B3A759FE46D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E916273166467BB013FF2CE4553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6B32F-2586-4865-ABBB-97A96D1A7822}"/>
      </w:docPartPr>
      <w:docPartBody>
        <w:p w:rsidR="004A530A" w:rsidRDefault="00252724">
          <w:pPr>
            <w:pStyle w:val="D5E916273166467BB013FF2CE4553AEE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A25275CD894E0BACFC462F31D9E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DC7DF-533B-4667-8C7E-123B327B99D4}"/>
      </w:docPartPr>
      <w:docPartBody>
        <w:p w:rsidR="004A530A" w:rsidRDefault="00252724">
          <w:pPr>
            <w:pStyle w:val="7BA25275CD894E0BACFC462F31D9EA97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FD2C752F77D14C5F8801FCA526B5D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13FDB-D533-494C-BB18-45CC92E7B171}"/>
      </w:docPartPr>
      <w:docPartBody>
        <w:p w:rsidR="004A530A" w:rsidRDefault="00252724">
          <w:pPr>
            <w:pStyle w:val="FD2C752F77D14C5F8801FCA526B5DB35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8A265C830E47B18D38C24F7998F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007B0-3042-41BF-BBDF-DA54010B3D61}"/>
      </w:docPartPr>
      <w:docPartBody>
        <w:p w:rsidR="004A530A" w:rsidRDefault="00252724">
          <w:pPr>
            <w:pStyle w:val="A08A265C830E47B18D38C24F7998F78D"/>
          </w:pPr>
          <w:r>
            <w:rPr>
              <w:rStyle w:val="PlaceholderText"/>
            </w:rPr>
            <w:t>Test #</w:t>
          </w:r>
        </w:p>
      </w:docPartBody>
    </w:docPart>
    <w:docPart>
      <w:docPartPr>
        <w:name w:val="2E64253D2E834686AD6552703849C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7416-C33D-4F5A-A698-D2B62748C177}"/>
      </w:docPartPr>
      <w:docPartBody>
        <w:p w:rsidR="004A530A" w:rsidRDefault="00252724">
          <w:pPr>
            <w:pStyle w:val="2E64253D2E834686AD6552703849C06E"/>
          </w:pPr>
          <w:r w:rsidRPr="00A20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0E963BD0DB4F08A04BE1E51AE43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36BC-275F-4CF9-ABAF-830DC2E753A7}"/>
      </w:docPartPr>
      <w:docPartBody>
        <w:p w:rsidR="004A530A" w:rsidRDefault="00252724">
          <w:pPr>
            <w:pStyle w:val="210E963BD0DB4F08A04BE1E51AE4357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B3D9E4E9F5B746CB818F408F3E4CA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EB8D6-31B9-4F13-96ED-EF095DA35181}"/>
      </w:docPartPr>
      <w:docPartBody>
        <w:p w:rsidR="004A530A" w:rsidRDefault="00252724">
          <w:pPr>
            <w:pStyle w:val="B3D9E4E9F5B746CB818F408F3E4CAEC9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CB807C1EBED4D9EBB2D724F4A351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E41A7-3E5F-432C-A5EA-FBBAD34E276B}"/>
      </w:docPartPr>
      <w:docPartBody>
        <w:p w:rsidR="004A530A" w:rsidRDefault="00252724">
          <w:pPr>
            <w:pStyle w:val="ECB807C1EBED4D9EBB2D724F4A3514B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10C6D72DB95842B78B9B8F8F7D52E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B36EC-0A64-4887-9064-3C7B10396879}"/>
      </w:docPartPr>
      <w:docPartBody>
        <w:p w:rsidR="004A530A" w:rsidRDefault="00252724">
          <w:pPr>
            <w:pStyle w:val="10C6D72DB95842B78B9B8F8F7D52ED9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84375DF2F687463294122422EEAD3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439BE-9AA4-494D-9D4B-7CCFBFCC6476}"/>
      </w:docPartPr>
      <w:docPartBody>
        <w:p w:rsidR="004A530A" w:rsidRDefault="00252724">
          <w:pPr>
            <w:pStyle w:val="84375DF2F687463294122422EEAD31C8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305B2341F2024B3EABAEF5BA76185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0C72C-A7EF-4BE6-8AEF-04391B47DA9A}"/>
      </w:docPartPr>
      <w:docPartBody>
        <w:p w:rsidR="00000000" w:rsidRDefault="003723D6">
          <w:r w:rsidRPr="003C7783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24"/>
    <w:rsid w:val="00252724"/>
    <w:rsid w:val="003723D6"/>
    <w:rsid w:val="004A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3D6"/>
    <w:rPr>
      <w:color w:val="808080"/>
    </w:rPr>
  </w:style>
  <w:style w:type="paragraph" w:customStyle="1" w:styleId="480C7D009C5A464D92C97EBDD018C3F8">
    <w:name w:val="480C7D009C5A464D92C97EBDD018C3F8"/>
  </w:style>
  <w:style w:type="paragraph" w:customStyle="1" w:styleId="A377BEA648714DB7A618DCC36AD61CA3">
    <w:name w:val="A377BEA648714DB7A618DCC36AD61CA3"/>
  </w:style>
  <w:style w:type="paragraph" w:customStyle="1" w:styleId="D0C709CFDA1340E0808BB0655A510BFB">
    <w:name w:val="D0C709CFDA1340E0808BB0655A510BFB"/>
  </w:style>
  <w:style w:type="paragraph" w:customStyle="1" w:styleId="1FF819FCA98F48F7A98E2493E76EE599">
    <w:name w:val="1FF819FCA98F48F7A98E2493E76EE599"/>
  </w:style>
  <w:style w:type="paragraph" w:customStyle="1" w:styleId="3A8691D7D5084D628B1F746F028D3CD3">
    <w:name w:val="3A8691D7D5084D628B1F746F028D3CD3"/>
  </w:style>
  <w:style w:type="paragraph" w:customStyle="1" w:styleId="2EDDEC07CE2B4281BFAE5106DA4B6F18">
    <w:name w:val="2EDDEC07CE2B4281BFAE5106DA4B6F18"/>
  </w:style>
  <w:style w:type="paragraph" w:customStyle="1" w:styleId="81ACA4010D5E43FA9E9A9D2895990733">
    <w:name w:val="81ACA4010D5E43FA9E9A9D2895990733"/>
  </w:style>
  <w:style w:type="paragraph" w:customStyle="1" w:styleId="F40FD341A6004F649078C55D37EB670A">
    <w:name w:val="F40FD341A6004F649078C55D37EB670A"/>
  </w:style>
  <w:style w:type="paragraph" w:customStyle="1" w:styleId="ACDE0381474C49E19F81365275B17763">
    <w:name w:val="ACDE0381474C49E19F81365275B17763"/>
  </w:style>
  <w:style w:type="paragraph" w:customStyle="1" w:styleId="D392FEE9FC12414C8A03DECFE22E020E">
    <w:name w:val="D392FEE9FC12414C8A03DECFE22E020E"/>
  </w:style>
  <w:style w:type="paragraph" w:customStyle="1" w:styleId="699862D9418E49C987512E64A0E55E9D">
    <w:name w:val="699862D9418E49C987512E64A0E55E9D"/>
  </w:style>
  <w:style w:type="paragraph" w:customStyle="1" w:styleId="6AED08B177264FB086BBC1844F50074B">
    <w:name w:val="6AED08B177264FB086BBC1844F50074B"/>
  </w:style>
  <w:style w:type="paragraph" w:customStyle="1" w:styleId="3A24C68FF2454E97B6EC75DF50685487">
    <w:name w:val="3A24C68FF2454E97B6EC75DF50685487"/>
  </w:style>
  <w:style w:type="paragraph" w:customStyle="1" w:styleId="AF65EC18650D49E29C3A2A604E88365D">
    <w:name w:val="AF65EC18650D49E29C3A2A604E88365D"/>
  </w:style>
  <w:style w:type="paragraph" w:customStyle="1" w:styleId="EB8E5324598A45B4A20B07EF388F3DB9">
    <w:name w:val="EB8E5324598A45B4A20B07EF388F3DB9"/>
  </w:style>
  <w:style w:type="paragraph" w:customStyle="1" w:styleId="24B7EEDA6FB34A1C8A36CC75D689231E">
    <w:name w:val="24B7EEDA6FB34A1C8A36CC75D689231E"/>
  </w:style>
  <w:style w:type="paragraph" w:customStyle="1" w:styleId="8961C72A4ADB4EF79AE4803109F32A21">
    <w:name w:val="8961C72A4ADB4EF79AE4803109F32A21"/>
  </w:style>
  <w:style w:type="paragraph" w:customStyle="1" w:styleId="254DB421CD1A464CAF67B0709803A086">
    <w:name w:val="254DB421CD1A464CAF67B0709803A086"/>
  </w:style>
  <w:style w:type="paragraph" w:customStyle="1" w:styleId="09D72C861A414E2399EDE0ABA6980B8E">
    <w:name w:val="09D72C861A414E2399EDE0ABA6980B8E"/>
  </w:style>
  <w:style w:type="paragraph" w:customStyle="1" w:styleId="CA914CF49141423CA9564F1039610D1C">
    <w:name w:val="CA914CF49141423CA9564F1039610D1C"/>
  </w:style>
  <w:style w:type="paragraph" w:customStyle="1" w:styleId="4BF0C59A89F14F32A8DB5E127B84F571">
    <w:name w:val="4BF0C59A89F14F32A8DB5E127B84F571"/>
  </w:style>
  <w:style w:type="paragraph" w:customStyle="1" w:styleId="7FF69E330F8F49DAA2D342FD36ABF1F2">
    <w:name w:val="7FF69E330F8F49DAA2D342FD36ABF1F2"/>
  </w:style>
  <w:style w:type="paragraph" w:customStyle="1" w:styleId="8B58E60C6FE741EDA9F336C81477C8BC">
    <w:name w:val="8B58E60C6FE741EDA9F336C81477C8BC"/>
  </w:style>
  <w:style w:type="paragraph" w:customStyle="1" w:styleId="6AD831AC4466415583342AD8009E33F5">
    <w:name w:val="6AD831AC4466415583342AD8009E33F5"/>
  </w:style>
  <w:style w:type="paragraph" w:customStyle="1" w:styleId="AC7D8B9F414E40D3A4F467ED5852E329">
    <w:name w:val="AC7D8B9F414E40D3A4F467ED5852E329"/>
  </w:style>
  <w:style w:type="paragraph" w:customStyle="1" w:styleId="49C2CA909DE34DF99DB5DD410766FD3C">
    <w:name w:val="49C2CA909DE34DF99DB5DD410766FD3C"/>
  </w:style>
  <w:style w:type="paragraph" w:customStyle="1" w:styleId="6E08EC8168F3488C9AB050CA3AC8A1EE">
    <w:name w:val="6E08EC8168F3488C9AB050CA3AC8A1EE"/>
  </w:style>
  <w:style w:type="paragraph" w:customStyle="1" w:styleId="CD682B7790AD4C0D8B850B3A759FE46D">
    <w:name w:val="CD682B7790AD4C0D8B850B3A759FE46D"/>
  </w:style>
  <w:style w:type="paragraph" w:customStyle="1" w:styleId="D5E916273166467BB013FF2CE4553AEE">
    <w:name w:val="D5E916273166467BB013FF2CE4553AEE"/>
  </w:style>
  <w:style w:type="paragraph" w:customStyle="1" w:styleId="7BA25275CD894E0BACFC462F31D9EA97">
    <w:name w:val="7BA25275CD894E0BACFC462F31D9EA97"/>
  </w:style>
  <w:style w:type="paragraph" w:customStyle="1" w:styleId="FD2C752F77D14C5F8801FCA526B5DB35">
    <w:name w:val="FD2C752F77D14C5F8801FCA526B5DB35"/>
  </w:style>
  <w:style w:type="paragraph" w:customStyle="1" w:styleId="A08A265C830E47B18D38C24F7998F78D">
    <w:name w:val="A08A265C830E47B18D38C24F7998F78D"/>
  </w:style>
  <w:style w:type="paragraph" w:customStyle="1" w:styleId="2E64253D2E834686AD6552703849C06E">
    <w:name w:val="2E64253D2E834686AD6552703849C06E"/>
  </w:style>
  <w:style w:type="paragraph" w:customStyle="1" w:styleId="210E963BD0DB4F08A04BE1E51AE4357B">
    <w:name w:val="210E963BD0DB4F08A04BE1E51AE4357B"/>
  </w:style>
  <w:style w:type="paragraph" w:customStyle="1" w:styleId="B3D9E4E9F5B746CB818F408F3E4CAEC9">
    <w:name w:val="B3D9E4E9F5B746CB818F408F3E4CAEC9"/>
  </w:style>
  <w:style w:type="paragraph" w:customStyle="1" w:styleId="ECB807C1EBED4D9EBB2D724F4A3514BB">
    <w:name w:val="ECB807C1EBED4D9EBB2D724F4A3514BB"/>
  </w:style>
  <w:style w:type="paragraph" w:customStyle="1" w:styleId="10C6D72DB95842B78B9B8F8F7D52ED9C">
    <w:name w:val="10C6D72DB95842B78B9B8F8F7D52ED9C"/>
  </w:style>
  <w:style w:type="paragraph" w:customStyle="1" w:styleId="84375DF2F687463294122422EEAD31C8">
    <w:name w:val="84375DF2F687463294122422EEAD31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43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10</cp:revision>
  <cp:lastPrinted>2022-11-28T06:55:00Z</cp:lastPrinted>
  <dcterms:created xsi:type="dcterms:W3CDTF">2022-11-28T05:12:00Z</dcterms:created>
  <dcterms:modified xsi:type="dcterms:W3CDTF">2022-11-28T06:55:00Z</dcterms:modified>
</cp:coreProperties>
</file>