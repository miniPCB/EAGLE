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04A80FD4" w14:textId="77777777" w:rsidTr="00B700E4">
        <w:tc>
          <w:tcPr>
            <w:tcW w:w="10800" w:type="dxa"/>
            <w:gridSpan w:val="7"/>
          </w:tcPr>
          <w:p w14:paraId="16884411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0099ACE3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92414356E44145BB8E66037197A0D71D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3E73EEB7" w14:textId="6FAE4D5C" w:rsidR="007D7AE9" w:rsidRDefault="00A016E6" w:rsidP="00634756">
                <w:pPr>
                  <w:pStyle w:val="Title"/>
                </w:pPr>
                <w:r>
                  <w:rPr>
                    <w:rStyle w:val="TitleChar"/>
                  </w:rPr>
                  <w:t xml:space="preserve">Base </w:t>
                </w:r>
                <w:r w:rsidR="002401C5">
                  <w:rPr>
                    <w:rStyle w:val="TitleChar"/>
                  </w:rPr>
                  <w:t>Resist</w:t>
                </w:r>
                <w:r>
                  <w:rPr>
                    <w:rStyle w:val="TitleChar"/>
                  </w:rPr>
                  <w:t>or</w:t>
                </w:r>
                <w:r w:rsidR="002401C5">
                  <w:rPr>
                    <w:rStyle w:val="TitleChar"/>
                  </w:rPr>
                  <w:t xml:space="preserve"> Test (R</w:t>
                </w:r>
                <w:r w:rsidR="006B2AC7">
                  <w:rPr>
                    <w:rStyle w:val="TitleChar"/>
                  </w:rPr>
                  <w:t>2</w:t>
                </w:r>
                <w:r w:rsidR="002401C5">
                  <w:rPr>
                    <w:rStyle w:val="TitleChar"/>
                  </w:rPr>
                  <w:t>)</w:t>
                </w:r>
              </w:p>
            </w:tc>
          </w:sdtContent>
        </w:sdt>
      </w:tr>
      <w:tr w:rsidR="000715B0" w14:paraId="00A62C73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228A421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C44367C1E23E4A20AF0EFD115E28829E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D16BDC8" w14:textId="5725AD24" w:rsidR="000715B0" w:rsidRDefault="002401C5" w:rsidP="000715B0">
                <w:pPr>
                  <w:spacing w:line="259" w:lineRule="auto"/>
                </w:pPr>
                <w:r>
                  <w:t>T7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5C7B7AEF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2A502B53013249FCA9E92881A0D2E0C1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827F9C8" w14:textId="4F213A77" w:rsidR="000715B0" w:rsidRDefault="002401C5" w:rsidP="000715B0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</w:tr>
      <w:tr w:rsidR="000715B0" w14:paraId="6EB28648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0203F380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81E158411ED640BFBDCA2E5A3B1D4CE0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CA1200F" w14:textId="17485ABA" w:rsidR="000715B0" w:rsidRDefault="002401C5" w:rsidP="000715B0">
                <w:pPr>
                  <w:spacing w:line="259" w:lineRule="auto"/>
                </w:pPr>
                <w:r>
                  <w:t>T6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7C57CB61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D5A081245F824B7BB511E0FAFE05F7F5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F22375B" w14:textId="0BE99E33" w:rsidR="000715B0" w:rsidRDefault="002401C5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29E2E99E" w14:textId="77777777" w:rsidTr="00B700E4">
        <w:tc>
          <w:tcPr>
            <w:tcW w:w="10800" w:type="dxa"/>
            <w:gridSpan w:val="7"/>
          </w:tcPr>
          <w:p w14:paraId="51D66B65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2334161A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012929C5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6BFB7599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8E5F85E452D44B58AF31A807E4A06FE1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2040AB61" w14:textId="0F632974" w:rsidR="00F7263C" w:rsidRDefault="002401C5" w:rsidP="000715B0">
                <w:pPr>
                  <w:spacing w:line="259" w:lineRule="auto"/>
                </w:pPr>
                <w:r>
                  <w:t>Measure resistance. A determination of IN TOLERANCE indicates that the resistance of R</w:t>
                </w:r>
                <w:r w:rsidR="006B2AC7">
                  <w:t>2</w:t>
                </w:r>
                <w:r>
                  <w:t xml:space="preserve"> is as expected. It is possible that parts selected for R2, C4 and Q1 can cause the measurement to be skewed.</w:t>
                </w:r>
              </w:p>
            </w:tc>
          </w:sdtContent>
        </w:sdt>
      </w:tr>
      <w:tr w:rsidR="000715B0" w14:paraId="057693D3" w14:textId="77777777" w:rsidTr="00B700E4">
        <w:tc>
          <w:tcPr>
            <w:tcW w:w="10800" w:type="dxa"/>
            <w:gridSpan w:val="7"/>
          </w:tcPr>
          <w:p w14:paraId="28DB7079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0E06AF09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3111AC2B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0BC86E2B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3175B5B3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170B5DBE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3034819BCDE3402CA782A1915ED432AC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23372ECE" w14:textId="57576560" w:rsidR="000715B0" w:rsidRDefault="002401C5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786DB06A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2A1811C0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145323B2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B0308FE2ED0643439921183C3564E46A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2315BF28" w14:textId="42992C55" w:rsidR="000715B0" w:rsidRDefault="002401C5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45F99804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548D260D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0A0127A8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0C0872C4D9224EDBA013E40B0E1BF900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13499C62" w14:textId="28F2BE4F" w:rsidR="000715B0" w:rsidRDefault="002401C5" w:rsidP="000715B0">
                <w:pPr>
                  <w:spacing w:line="259" w:lineRule="auto"/>
                </w:pPr>
                <w:r>
                  <w:t>Resistance measurement with handheld multimeter.</w:t>
                </w:r>
              </w:p>
            </w:tc>
          </w:sdtContent>
        </w:sdt>
      </w:tr>
      <w:tr w:rsidR="00A92BFC" w:rsidRPr="004D41CA" w14:paraId="733CE97F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695B1984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5FBB9C0A" wp14:editId="3B5E161B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66EED3B6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2382E7EC" wp14:editId="7008019A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7A2AD3BB" w14:textId="77777777" w:rsidTr="00C5024A">
        <w:sdt>
          <w:sdtPr>
            <w:tag w:val="IMAGE1CAPTION"/>
            <w:id w:val="-465354368"/>
            <w:placeholder>
              <w:docPart w:val="64838E7454B74B51878A41FA4BE62F45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02D69B10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64CBEE5FCA944D988B8EE3C0B573307A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7E0753E7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5C7D9B50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5809A5CB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30286CA37A0B49308B07A45493DE36FA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052A3624" w14:textId="19E2FD94" w:rsidR="00C41DC3" w:rsidRDefault="002401C5" w:rsidP="00C41DC3">
                <w:pPr>
                  <w:spacing w:line="259" w:lineRule="auto"/>
                </w:pPr>
                <w:r>
                  <w:t>TP6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3F6BAAF1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FC9D5973EA2246A0B9F734973B5E70EC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2089AB4E" w14:textId="5159E0AC" w:rsidR="00C41DC3" w:rsidRDefault="002401C5" w:rsidP="00C41DC3">
                <w:pPr>
                  <w:spacing w:line="259" w:lineRule="auto"/>
                </w:pPr>
                <w:r>
                  <w:t>Fluke 87</w:t>
                </w:r>
              </w:p>
            </w:tc>
          </w:sdtContent>
        </w:sdt>
      </w:tr>
      <w:tr w:rsidR="00C41DC3" w14:paraId="5D9E461F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59BC2CF2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0ECEB81F79C94B068883FDA760DB5EF2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15146F" w14:textId="617606A1" w:rsidR="00C41DC3" w:rsidRDefault="002401C5" w:rsidP="00C41DC3">
                <w:pPr>
                  <w:spacing w:line="259" w:lineRule="auto"/>
                </w:pPr>
                <w:r>
                  <w:t>TP4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7ABDBBF7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25485E19F11A49D5AF71B352C44DC0DF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BE0E42C" w14:textId="399F091B" w:rsidR="00C41DC3" w:rsidRDefault="002401C5" w:rsidP="00C41DC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1BF500CF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4EEBB188" w14:textId="77777777" w:rsidTr="00AB1184">
        <w:tc>
          <w:tcPr>
            <w:tcW w:w="10800" w:type="dxa"/>
            <w:gridSpan w:val="9"/>
            <w:vAlign w:val="center"/>
          </w:tcPr>
          <w:p w14:paraId="212CCE1B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34E2507F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43069270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E2C98F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3FF54A7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036B87B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0E502D30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06E55A68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7725D477C7BF42CCBA5F5BC04F668F9D"/>
            </w:placeholder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936EB9B" w14:textId="7DA516E9" w:rsidR="00B700E4" w:rsidRDefault="002401C5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E597137B6DE94349B6E460A8DB768227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AF9807B" w14:textId="097D16E8" w:rsidR="00B700E4" w:rsidRDefault="002401C5" w:rsidP="00B700E4">
                <w:pPr>
                  <w:spacing w:line="259" w:lineRule="auto"/>
                  <w:jc w:val="center"/>
                </w:pPr>
                <w:r>
                  <w:t>R3min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3AE66D0E11414EA485CE129906283DE1"/>
            </w:placeholder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0C2F375" w14:textId="2F8C88A0" w:rsidR="00B700E4" w:rsidRDefault="002401C5" w:rsidP="00B700E4">
                <w:pPr>
                  <w:spacing w:line="259" w:lineRule="auto"/>
                  <w:jc w:val="center"/>
                </w:pPr>
                <w:r>
                  <w:t>R3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8B2AD1EBC10C452ABE5A35769B493922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202A43F" w14:textId="3455876C" w:rsidR="00B700E4" w:rsidRDefault="002401C5" w:rsidP="00B700E4">
                <w:pPr>
                  <w:spacing w:line="259" w:lineRule="auto"/>
                  <w:jc w:val="center"/>
                </w:pPr>
                <w:r>
                  <w:t>R3max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40F0ED6F8FCF46C480BD42E18732BC6D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A63EF70" w14:textId="0650C3A9" w:rsidR="00B700E4" w:rsidRDefault="002401C5" w:rsidP="00B700E4">
                <w:pPr>
                  <w:spacing w:line="259" w:lineRule="auto"/>
                  <w:jc w:val="center"/>
                </w:pPr>
                <w:r>
                  <w:t>OHMS</w:t>
                </w:r>
              </w:p>
            </w:tc>
          </w:sdtContent>
        </w:sdt>
      </w:tr>
      <w:tr w:rsidR="00A92BFC" w14:paraId="0AE9C274" w14:textId="77777777" w:rsidTr="00A92BFC">
        <w:trPr>
          <w:trHeight w:val="720"/>
        </w:trPr>
        <w:tc>
          <w:tcPr>
            <w:tcW w:w="10800" w:type="dxa"/>
            <w:gridSpan w:val="9"/>
          </w:tcPr>
          <w:p w14:paraId="27C9FC88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50E20756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44D595D6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562EBB92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0A404ADB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5F847A84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785CF450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2115A384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271FCF6E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59DEA7DB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859723FEEEDA41A99EE59502FEECCC8A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4DDA51E7" w14:textId="5565E9CA" w:rsidR="00465AA3" w:rsidRDefault="002401C5" w:rsidP="00465AA3">
                <w:pPr>
                  <w:spacing w:line="259" w:lineRule="auto"/>
                  <w:jc w:val="center"/>
                </w:pPr>
                <w:r>
                  <w:t>T8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4865A61392444661851200D91C66EAC6"/>
            </w:placeholder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4B84E07C" w14:textId="0B7D0267" w:rsidR="00465AA3" w:rsidRDefault="002401C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A00989449E1D442693AEEEE714ED3B73"/>
            </w:placeholder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43A4DF85" w14:textId="2B7A2F4D" w:rsidR="00465AA3" w:rsidRDefault="002401C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4AF42EA6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567D6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FFA545ECCD994DCA947064916809A2C8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F4D2B0C" w14:textId="09468906" w:rsidR="00465AA3" w:rsidRDefault="002401C5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21BDABD6109948348931F704C2782E1D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E794EF0" w14:textId="7E841217" w:rsidR="00465AA3" w:rsidRDefault="002401C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1484598C708F4629A55DB21FD2C6BD5E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D63677" w14:textId="72EA8448" w:rsidR="00465AA3" w:rsidRDefault="002401C5" w:rsidP="00465AA3">
                <w:pPr>
                  <w:spacing w:line="259" w:lineRule="auto"/>
                </w:pPr>
                <w:r>
                  <w:t>R3</w:t>
                </w:r>
              </w:p>
            </w:tc>
          </w:sdtContent>
        </w:sdt>
      </w:tr>
      <w:tr w:rsidR="00465AA3" w14:paraId="4C2E81A8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E71B8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4B47C23003614DD9947AF466CF8119A4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34D6A67" w14:textId="74CBF433" w:rsidR="00465AA3" w:rsidRDefault="002401C5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CD38B39AF91F4792A413A31B6DDD5DC3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BF79AA1" w14:textId="38D0AE36" w:rsidR="00465AA3" w:rsidRDefault="002401C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4A47B297D93E415697699F6EF359754C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4F3E895" w14:textId="0B6BD16C" w:rsidR="00465AA3" w:rsidRDefault="002401C5" w:rsidP="00465AA3">
                <w:pPr>
                  <w:spacing w:line="259" w:lineRule="auto"/>
                </w:pPr>
                <w:r>
                  <w:t>R3</w:t>
                </w:r>
              </w:p>
            </w:tc>
          </w:sdtContent>
        </w:sdt>
      </w:tr>
      <w:tr w:rsidR="00465AA3" w14:paraId="4E82FF73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0E8AB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55F34AD007694BDB94423111EECFEFE7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25AAB69" w14:textId="642EAC62" w:rsidR="00465AA3" w:rsidRDefault="002401C5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E92F7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6E5EBA178E76460FB64CC8E0A2C5977C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C08F3F0" w14:textId="5FBBBE07" w:rsidR="00465AA3" w:rsidRDefault="002401C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D5700F" w14:paraId="2B1A9E2D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128EC0A3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DF4077E9DB1F4A1D91C8917122CA81D0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0980E93C" w14:textId="4283D5DA" w:rsidR="00D5700F" w:rsidRDefault="002401C5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3180693B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C9E25B192680406A8BC03E1E248ADABC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2651CC62" w14:textId="38B37DA9" w:rsidR="00D5700F" w:rsidRDefault="002401C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3732DE45" w14:textId="77777777" w:rsidR="004D41CA" w:rsidRDefault="004D41CA">
      <w:pPr>
        <w:spacing w:line="259" w:lineRule="auto"/>
      </w:pPr>
      <w:r>
        <w:br w:type="page"/>
      </w:r>
    </w:p>
    <w:p w14:paraId="3585C034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05543C2A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72B5B23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4FAEBAE3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4C0B2" w14:textId="32E3FEAC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E326B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314C" w14:textId="4B5F1600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F65398C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D1922" w14:textId="597C5381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95DA713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A1619" w14:textId="70F9CC8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8DF3714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5C5F599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46F6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A904ACA0E26943D49FB6BE1A807A388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572B38F" w14:textId="02E311CE" w:rsidR="00563AB7" w:rsidRPr="0041404C" w:rsidRDefault="002401C5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20221128005106</w:t>
                </w:r>
              </w:p>
            </w:tc>
          </w:sdtContent>
        </w:sdt>
      </w:tr>
      <w:tr w:rsidR="00563AB7" w:rsidRPr="00CC5B02" w14:paraId="5D02B2B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C5A6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54A130A94ADE4945A774C67925F8702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C261BBA" w14:textId="3299DD4E" w:rsidR="00563AB7" w:rsidRPr="0041404C" w:rsidRDefault="00765B2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3C3F03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00CB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911CDB8635C34539BA299826645C8A2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045E08A" w14:textId="4C9F6076" w:rsidR="00563AB7" w:rsidRPr="0041404C" w:rsidRDefault="00765B2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D872BA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3EF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9FB117D41A9C4350AD24627F08B0A82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F3E438" w14:textId="6F77A4AD" w:rsidR="00563AB7" w:rsidRPr="0041404C" w:rsidRDefault="00765B2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0661D4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2BAD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1F467859A8904C99B7C34A3939D40A0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E7098B" w14:textId="70906DA4" w:rsidR="00563AB7" w:rsidRPr="0041404C" w:rsidRDefault="00765B2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687EB390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6A42" w14:textId="77777777" w:rsidR="002401C5" w:rsidRDefault="002401C5" w:rsidP="002E17B7">
      <w:pPr>
        <w:spacing w:after="0" w:line="240" w:lineRule="auto"/>
      </w:pPr>
      <w:r>
        <w:separator/>
      </w:r>
    </w:p>
  </w:endnote>
  <w:endnote w:type="continuationSeparator" w:id="0">
    <w:p w14:paraId="61E13D6E" w14:textId="77777777" w:rsidR="002401C5" w:rsidRDefault="002401C5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5A8F7480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C2BD378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085C5E04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765B29">
            <w:fldChar w:fldCharType="begin"/>
          </w:r>
          <w:r w:rsidR="00765B29">
            <w:instrText xml:space="preserve"> NUMPAGES   \* MERGEFORMAT </w:instrText>
          </w:r>
          <w:r w:rsidR="00765B29">
            <w:fldChar w:fldCharType="separate"/>
          </w:r>
          <w:r w:rsidR="00590E3C">
            <w:rPr>
              <w:noProof/>
            </w:rPr>
            <w:t>3</w:t>
          </w:r>
          <w:r w:rsidR="00765B29">
            <w:rPr>
              <w:noProof/>
            </w:rPr>
            <w:fldChar w:fldCharType="end"/>
          </w:r>
        </w:p>
      </w:tc>
    </w:tr>
    <w:tr w:rsidR="006E4D09" w14:paraId="49A82F72" w14:textId="77777777" w:rsidTr="004A4495">
      <w:trPr>
        <w:jc w:val="right"/>
      </w:trPr>
      <w:sdt>
        <w:sdtPr>
          <w:tag w:val="datetimestamp"/>
          <w:id w:val="-639416851"/>
          <w:placeholder>
            <w:docPart w:val="FD4F874A93C740E7B3B75CD1CA0D335F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C75436B" w14:textId="1C096B12" w:rsidR="006E4D09" w:rsidRDefault="00765B29" w:rsidP="0039368B">
              <w:pPr>
                <w:pStyle w:val="NoSpacing"/>
                <w:jc w:val="right"/>
              </w:pPr>
              <w:r w:rsidRPr="00C20E18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5430FE81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D66D" w14:textId="77777777" w:rsidR="002401C5" w:rsidRDefault="002401C5" w:rsidP="002E17B7">
      <w:pPr>
        <w:spacing w:after="0" w:line="240" w:lineRule="auto"/>
      </w:pPr>
      <w:r>
        <w:separator/>
      </w:r>
    </w:p>
  </w:footnote>
  <w:footnote w:type="continuationSeparator" w:id="0">
    <w:p w14:paraId="798ED7AE" w14:textId="77777777" w:rsidR="002401C5" w:rsidRDefault="002401C5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D67B21C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7966ECB5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079064CF" wp14:editId="49781C2F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C93CADF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4CDAB53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0E28CAEB" w14:textId="677A226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765B29">
      <w:rPr>
        <w:noProof/>
        <w:sz w:val="16"/>
        <w:szCs w:val="16"/>
      </w:rPr>
      <w:t>28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C5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01C5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06A6"/>
    <w:rsid w:val="002F215D"/>
    <w:rsid w:val="002F353E"/>
    <w:rsid w:val="002F3859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AC7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3E36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1DCE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65B29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16E6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4B70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774D913"/>
  <w15:docId w15:val="{26B2E4A5-67CB-4AD5-B5AC-EAB84ADE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414356E44145BB8E66037197A0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9336C-D6E7-427B-A364-1E9FD49A402E}"/>
      </w:docPartPr>
      <w:docPartBody>
        <w:p w:rsidR="000609FD" w:rsidRDefault="0089123A">
          <w:pPr>
            <w:pStyle w:val="92414356E44145BB8E66037197A0D71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4367C1E23E4A20AF0EFD115E288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84667-F3EB-48C4-BDB0-C88A411F1218}"/>
      </w:docPartPr>
      <w:docPartBody>
        <w:p w:rsidR="000609FD" w:rsidRDefault="0089123A">
          <w:pPr>
            <w:pStyle w:val="C44367C1E23E4A20AF0EFD115E28829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502B53013249FCA9E92881A0D2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BDC-97D7-48AA-AB7E-011C771536C0}"/>
      </w:docPartPr>
      <w:docPartBody>
        <w:p w:rsidR="000609FD" w:rsidRDefault="0089123A">
          <w:pPr>
            <w:pStyle w:val="2A502B53013249FCA9E92881A0D2E0C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E158411ED640BFBDCA2E5A3B1D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7400-36C4-4151-A62E-2D415FD00301}"/>
      </w:docPartPr>
      <w:docPartBody>
        <w:p w:rsidR="000609FD" w:rsidRDefault="0089123A">
          <w:pPr>
            <w:pStyle w:val="81E158411ED640BFBDCA2E5A3B1D4CE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081245F824B7BB511E0FAFE05F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C7638-B2C5-4DCE-8F7C-EF16FE0BA81E}"/>
      </w:docPartPr>
      <w:docPartBody>
        <w:p w:rsidR="000609FD" w:rsidRDefault="0089123A">
          <w:pPr>
            <w:pStyle w:val="D5A081245F824B7BB511E0FAFE05F7F5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5F85E452D44B58AF31A807E4A0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0E20D-8646-46F6-99C0-D31B27FBA17A}"/>
      </w:docPartPr>
      <w:docPartBody>
        <w:p w:rsidR="000609FD" w:rsidRDefault="0089123A">
          <w:pPr>
            <w:pStyle w:val="8E5F85E452D44B58AF31A807E4A06FE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4819BCDE3402CA782A1915ED4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8E65A-E08C-41FE-9F53-C866EC220AD4}"/>
      </w:docPartPr>
      <w:docPartBody>
        <w:p w:rsidR="000609FD" w:rsidRDefault="0089123A">
          <w:pPr>
            <w:pStyle w:val="3034819BCDE3402CA782A1915ED432A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308FE2ED0643439921183C3564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3401A-CEF2-4441-84C0-0661E0FF50CB}"/>
      </w:docPartPr>
      <w:docPartBody>
        <w:p w:rsidR="000609FD" w:rsidRDefault="0089123A">
          <w:pPr>
            <w:pStyle w:val="B0308FE2ED0643439921183C3564E46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872C4D9224EDBA013E40B0E1BF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D9901-EE0E-4415-8E82-AD434B709C42}"/>
      </w:docPartPr>
      <w:docPartBody>
        <w:p w:rsidR="000609FD" w:rsidRDefault="0089123A">
          <w:pPr>
            <w:pStyle w:val="0C0872C4D9224EDBA013E40B0E1BF90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838E7454B74B51878A41FA4BE62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69C09-666A-40F5-8828-2B6AA71DFD22}"/>
      </w:docPartPr>
      <w:docPartBody>
        <w:p w:rsidR="000609FD" w:rsidRDefault="0089123A">
          <w:pPr>
            <w:pStyle w:val="64838E7454B74B51878A41FA4BE62F45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CBEE5FCA944D988B8EE3C0B573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AE873-1F4C-4836-8F54-4B446FEC168A}"/>
      </w:docPartPr>
      <w:docPartBody>
        <w:p w:rsidR="000609FD" w:rsidRDefault="0089123A">
          <w:pPr>
            <w:pStyle w:val="64CBEE5FCA944D988B8EE3C0B573307A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286CA37A0B49308B07A45493DE3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7FAE3-9C08-4755-AD02-C7F38E533A6A}"/>
      </w:docPartPr>
      <w:docPartBody>
        <w:p w:rsidR="000609FD" w:rsidRDefault="0089123A">
          <w:pPr>
            <w:pStyle w:val="30286CA37A0B49308B07A45493DE36FA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FC9D5973EA2246A0B9F734973B5E7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91C47-5B84-497C-A55A-6F17E7B24A10}"/>
      </w:docPartPr>
      <w:docPartBody>
        <w:p w:rsidR="000609FD" w:rsidRDefault="0089123A">
          <w:pPr>
            <w:pStyle w:val="FC9D5973EA2246A0B9F734973B5E70E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CEB81F79C94B068883FDA760DB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83E61-C551-4B80-8DEF-800FC4B84D74}"/>
      </w:docPartPr>
      <w:docPartBody>
        <w:p w:rsidR="000609FD" w:rsidRDefault="0089123A">
          <w:pPr>
            <w:pStyle w:val="0ECEB81F79C94B068883FDA760DB5EF2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25485E19F11A49D5AF71B352C44DC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AF95A-CE28-45B6-A4A8-3183A95B48FD}"/>
      </w:docPartPr>
      <w:docPartBody>
        <w:p w:rsidR="000609FD" w:rsidRDefault="0089123A">
          <w:pPr>
            <w:pStyle w:val="25485E19F11A49D5AF71B352C44DC0DF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5D477C7BF42CCBA5F5BC04F668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BC848-A3C8-420A-9A6B-41C7156D236B}"/>
      </w:docPartPr>
      <w:docPartBody>
        <w:p w:rsidR="000609FD" w:rsidRDefault="0089123A">
          <w:pPr>
            <w:pStyle w:val="7725D477C7BF42CCBA5F5BC04F668F9D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97137B6DE94349B6E460A8DB76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F97E0-1035-4EBF-841C-5458EA6312F5}"/>
      </w:docPartPr>
      <w:docPartBody>
        <w:p w:rsidR="000609FD" w:rsidRDefault="0089123A">
          <w:pPr>
            <w:pStyle w:val="E597137B6DE94349B6E460A8DB768227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3AE66D0E11414EA485CE129906283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A253-E555-4E5A-AE41-052198BB4F5A}"/>
      </w:docPartPr>
      <w:docPartBody>
        <w:p w:rsidR="000609FD" w:rsidRDefault="0089123A">
          <w:pPr>
            <w:pStyle w:val="3AE66D0E11414EA485CE129906283DE1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8B2AD1EBC10C452ABE5A35769B493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8B6C0-06DA-4526-BCA8-0AB573560696}"/>
      </w:docPartPr>
      <w:docPartBody>
        <w:p w:rsidR="000609FD" w:rsidRDefault="0089123A">
          <w:pPr>
            <w:pStyle w:val="8B2AD1EBC10C452ABE5A35769B493922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40F0ED6F8FCF46C480BD42E18732B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4049D-25F5-4B72-B572-9D41E132442F}"/>
      </w:docPartPr>
      <w:docPartBody>
        <w:p w:rsidR="000609FD" w:rsidRDefault="0089123A">
          <w:pPr>
            <w:pStyle w:val="40F0ED6F8FCF46C480BD42E18732BC6D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859723FEEEDA41A99EE59502FEEC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3CE27-698D-4312-ABDD-EDD84B0B96B9}"/>
      </w:docPartPr>
      <w:docPartBody>
        <w:p w:rsidR="000609FD" w:rsidRDefault="0089123A">
          <w:pPr>
            <w:pStyle w:val="859723FEEEDA41A99EE59502FEECCC8A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4865A61392444661851200D91C66E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9E4A-86F5-42FF-9027-C764A1B3B867}"/>
      </w:docPartPr>
      <w:docPartBody>
        <w:p w:rsidR="000609FD" w:rsidRDefault="0089123A">
          <w:pPr>
            <w:pStyle w:val="4865A61392444661851200D91C66EAC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989449E1D442693AEEEE714ED3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250AA-FDAB-4227-9D38-11CB52315D75}"/>
      </w:docPartPr>
      <w:docPartBody>
        <w:p w:rsidR="000609FD" w:rsidRDefault="0089123A">
          <w:pPr>
            <w:pStyle w:val="A00989449E1D442693AEEEE714ED3B7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A545ECCD994DCA947064916809A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21AD1-6197-47C2-B3A9-074315A80A70}"/>
      </w:docPartPr>
      <w:docPartBody>
        <w:p w:rsidR="000609FD" w:rsidRDefault="0089123A">
          <w:pPr>
            <w:pStyle w:val="FFA545ECCD994DCA947064916809A2C8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21BDABD6109948348931F704C2782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653C-5533-4B90-8978-E81A0A59B6BD}"/>
      </w:docPartPr>
      <w:docPartBody>
        <w:p w:rsidR="000609FD" w:rsidRDefault="0089123A">
          <w:pPr>
            <w:pStyle w:val="21BDABD6109948348931F704C2782E1D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84598C708F4629A55DB21FD2C6B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4C675-7769-4873-BD59-75C2A182C174}"/>
      </w:docPartPr>
      <w:docPartBody>
        <w:p w:rsidR="000609FD" w:rsidRDefault="0089123A">
          <w:pPr>
            <w:pStyle w:val="1484598C708F4629A55DB21FD2C6BD5E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47C23003614DD9947AF466CF81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72BE0-A60A-4A2A-9B3F-15513B226C6F}"/>
      </w:docPartPr>
      <w:docPartBody>
        <w:p w:rsidR="000609FD" w:rsidRDefault="0089123A">
          <w:pPr>
            <w:pStyle w:val="4B47C23003614DD9947AF466CF8119A4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CD38B39AF91F4792A413A31B6DDD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2E71-CD03-4D2C-8223-DED28A9BAD89}"/>
      </w:docPartPr>
      <w:docPartBody>
        <w:p w:rsidR="000609FD" w:rsidRDefault="0089123A">
          <w:pPr>
            <w:pStyle w:val="CD38B39AF91F4792A413A31B6DDD5DC3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47B297D93E415697699F6EF3597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AC305-C465-48E4-84CA-4B750BE3E28C}"/>
      </w:docPartPr>
      <w:docPartBody>
        <w:p w:rsidR="000609FD" w:rsidRDefault="0089123A">
          <w:pPr>
            <w:pStyle w:val="4A47B297D93E415697699F6EF359754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F34AD007694BDB94423111EECFE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82BC4-851D-4B21-B107-35CA72A43C8C}"/>
      </w:docPartPr>
      <w:docPartBody>
        <w:p w:rsidR="000609FD" w:rsidRDefault="0089123A">
          <w:pPr>
            <w:pStyle w:val="55F34AD007694BDB94423111EECFEFE7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6E5EBA178E76460FB64CC8E0A2C59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1769-6442-49EA-9390-E4DC7CB350F1}"/>
      </w:docPartPr>
      <w:docPartBody>
        <w:p w:rsidR="000609FD" w:rsidRDefault="0089123A">
          <w:pPr>
            <w:pStyle w:val="6E5EBA178E76460FB64CC8E0A2C5977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077E9DB1F4A1D91C8917122CA8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C574E-073E-4A61-946D-23626F6FFFD7}"/>
      </w:docPartPr>
      <w:docPartBody>
        <w:p w:rsidR="000609FD" w:rsidRDefault="0089123A">
          <w:pPr>
            <w:pStyle w:val="DF4077E9DB1F4A1D91C8917122CA81D0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C9E25B192680406A8BC03E1E248AD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F5E43-3EC2-4032-AAEF-7FD328B076C5}"/>
      </w:docPartPr>
      <w:docPartBody>
        <w:p w:rsidR="000609FD" w:rsidRDefault="0089123A">
          <w:pPr>
            <w:pStyle w:val="C9E25B192680406A8BC03E1E248ADAB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4ACA0E26943D49FB6BE1A807A3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90C4A-4809-4790-9DDB-01434893B402}"/>
      </w:docPartPr>
      <w:docPartBody>
        <w:p w:rsidR="000609FD" w:rsidRDefault="0089123A">
          <w:pPr>
            <w:pStyle w:val="A904ACA0E26943D49FB6BE1A807A388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4A130A94ADE4945A774C67925F8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9F74D-FD23-49A5-88EE-A18AD6B525DE}"/>
      </w:docPartPr>
      <w:docPartBody>
        <w:p w:rsidR="000609FD" w:rsidRDefault="0089123A">
          <w:pPr>
            <w:pStyle w:val="54A130A94ADE4945A774C67925F8702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11CDB8635C34539BA299826645C8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0C0A-D082-4EC0-B8D5-DF82A0A73176}"/>
      </w:docPartPr>
      <w:docPartBody>
        <w:p w:rsidR="000609FD" w:rsidRDefault="0089123A">
          <w:pPr>
            <w:pStyle w:val="911CDB8635C34539BA299826645C8A2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FB117D41A9C4350AD24627F08B0A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197A6-C250-48B8-B70D-45AB877DA409}"/>
      </w:docPartPr>
      <w:docPartBody>
        <w:p w:rsidR="000609FD" w:rsidRDefault="0089123A">
          <w:pPr>
            <w:pStyle w:val="9FB117D41A9C4350AD24627F08B0A82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F467859A8904C99B7C34A3939D4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5008-77D8-4A36-A16C-467E76CF0BCC}"/>
      </w:docPartPr>
      <w:docPartBody>
        <w:p w:rsidR="000609FD" w:rsidRDefault="0089123A">
          <w:pPr>
            <w:pStyle w:val="1F467859A8904C99B7C34A3939D40A0F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FD4F874A93C740E7B3B75CD1CA0D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4F9DB-094C-43AF-A458-B77B97640F1D}"/>
      </w:docPartPr>
      <w:docPartBody>
        <w:p w:rsidR="00000000" w:rsidRDefault="00163AA8">
          <w:r w:rsidRPr="00C20E18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3A"/>
    <w:rsid w:val="000609FD"/>
    <w:rsid w:val="00163AA8"/>
    <w:rsid w:val="0089123A"/>
    <w:rsid w:val="00C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AA8"/>
    <w:rPr>
      <w:color w:val="808080"/>
    </w:rPr>
  </w:style>
  <w:style w:type="paragraph" w:customStyle="1" w:styleId="92414356E44145BB8E66037197A0D71D">
    <w:name w:val="92414356E44145BB8E66037197A0D71D"/>
  </w:style>
  <w:style w:type="paragraph" w:customStyle="1" w:styleId="C44367C1E23E4A20AF0EFD115E28829E">
    <w:name w:val="C44367C1E23E4A20AF0EFD115E28829E"/>
  </w:style>
  <w:style w:type="paragraph" w:customStyle="1" w:styleId="2A502B53013249FCA9E92881A0D2E0C1">
    <w:name w:val="2A502B53013249FCA9E92881A0D2E0C1"/>
  </w:style>
  <w:style w:type="paragraph" w:customStyle="1" w:styleId="81E158411ED640BFBDCA2E5A3B1D4CE0">
    <w:name w:val="81E158411ED640BFBDCA2E5A3B1D4CE0"/>
  </w:style>
  <w:style w:type="paragraph" w:customStyle="1" w:styleId="D5A081245F824B7BB511E0FAFE05F7F5">
    <w:name w:val="D5A081245F824B7BB511E0FAFE05F7F5"/>
  </w:style>
  <w:style w:type="paragraph" w:customStyle="1" w:styleId="8E5F85E452D44B58AF31A807E4A06FE1">
    <w:name w:val="8E5F85E452D44B58AF31A807E4A06FE1"/>
  </w:style>
  <w:style w:type="paragraph" w:customStyle="1" w:styleId="3034819BCDE3402CA782A1915ED432AC">
    <w:name w:val="3034819BCDE3402CA782A1915ED432AC"/>
  </w:style>
  <w:style w:type="paragraph" w:customStyle="1" w:styleId="B0308FE2ED0643439921183C3564E46A">
    <w:name w:val="B0308FE2ED0643439921183C3564E46A"/>
  </w:style>
  <w:style w:type="paragraph" w:customStyle="1" w:styleId="0C0872C4D9224EDBA013E40B0E1BF900">
    <w:name w:val="0C0872C4D9224EDBA013E40B0E1BF900"/>
  </w:style>
  <w:style w:type="paragraph" w:customStyle="1" w:styleId="64838E7454B74B51878A41FA4BE62F45">
    <w:name w:val="64838E7454B74B51878A41FA4BE62F45"/>
  </w:style>
  <w:style w:type="paragraph" w:customStyle="1" w:styleId="64CBEE5FCA944D988B8EE3C0B573307A">
    <w:name w:val="64CBEE5FCA944D988B8EE3C0B573307A"/>
  </w:style>
  <w:style w:type="paragraph" w:customStyle="1" w:styleId="30286CA37A0B49308B07A45493DE36FA">
    <w:name w:val="30286CA37A0B49308B07A45493DE36FA"/>
  </w:style>
  <w:style w:type="paragraph" w:customStyle="1" w:styleId="FC9D5973EA2246A0B9F734973B5E70EC">
    <w:name w:val="FC9D5973EA2246A0B9F734973B5E70EC"/>
  </w:style>
  <w:style w:type="paragraph" w:customStyle="1" w:styleId="0ECEB81F79C94B068883FDA760DB5EF2">
    <w:name w:val="0ECEB81F79C94B068883FDA760DB5EF2"/>
  </w:style>
  <w:style w:type="paragraph" w:customStyle="1" w:styleId="25485E19F11A49D5AF71B352C44DC0DF">
    <w:name w:val="25485E19F11A49D5AF71B352C44DC0DF"/>
  </w:style>
  <w:style w:type="paragraph" w:customStyle="1" w:styleId="7725D477C7BF42CCBA5F5BC04F668F9D">
    <w:name w:val="7725D477C7BF42CCBA5F5BC04F668F9D"/>
  </w:style>
  <w:style w:type="paragraph" w:customStyle="1" w:styleId="E597137B6DE94349B6E460A8DB768227">
    <w:name w:val="E597137B6DE94349B6E460A8DB768227"/>
  </w:style>
  <w:style w:type="paragraph" w:customStyle="1" w:styleId="3AE66D0E11414EA485CE129906283DE1">
    <w:name w:val="3AE66D0E11414EA485CE129906283DE1"/>
  </w:style>
  <w:style w:type="paragraph" w:customStyle="1" w:styleId="8B2AD1EBC10C452ABE5A35769B493922">
    <w:name w:val="8B2AD1EBC10C452ABE5A35769B493922"/>
  </w:style>
  <w:style w:type="paragraph" w:customStyle="1" w:styleId="40F0ED6F8FCF46C480BD42E18732BC6D">
    <w:name w:val="40F0ED6F8FCF46C480BD42E18732BC6D"/>
  </w:style>
  <w:style w:type="paragraph" w:customStyle="1" w:styleId="859723FEEEDA41A99EE59502FEECCC8A">
    <w:name w:val="859723FEEEDA41A99EE59502FEECCC8A"/>
  </w:style>
  <w:style w:type="paragraph" w:customStyle="1" w:styleId="4865A61392444661851200D91C66EAC6">
    <w:name w:val="4865A61392444661851200D91C66EAC6"/>
  </w:style>
  <w:style w:type="paragraph" w:customStyle="1" w:styleId="A00989449E1D442693AEEEE714ED3B73">
    <w:name w:val="A00989449E1D442693AEEEE714ED3B73"/>
  </w:style>
  <w:style w:type="paragraph" w:customStyle="1" w:styleId="FFA545ECCD994DCA947064916809A2C8">
    <w:name w:val="FFA545ECCD994DCA947064916809A2C8"/>
  </w:style>
  <w:style w:type="paragraph" w:customStyle="1" w:styleId="21BDABD6109948348931F704C2782E1D">
    <w:name w:val="21BDABD6109948348931F704C2782E1D"/>
  </w:style>
  <w:style w:type="paragraph" w:customStyle="1" w:styleId="1484598C708F4629A55DB21FD2C6BD5E">
    <w:name w:val="1484598C708F4629A55DB21FD2C6BD5E"/>
  </w:style>
  <w:style w:type="paragraph" w:customStyle="1" w:styleId="4B47C23003614DD9947AF466CF8119A4">
    <w:name w:val="4B47C23003614DD9947AF466CF8119A4"/>
  </w:style>
  <w:style w:type="paragraph" w:customStyle="1" w:styleId="CD38B39AF91F4792A413A31B6DDD5DC3">
    <w:name w:val="CD38B39AF91F4792A413A31B6DDD5DC3"/>
  </w:style>
  <w:style w:type="paragraph" w:customStyle="1" w:styleId="4A47B297D93E415697699F6EF359754C">
    <w:name w:val="4A47B297D93E415697699F6EF359754C"/>
  </w:style>
  <w:style w:type="paragraph" w:customStyle="1" w:styleId="55F34AD007694BDB94423111EECFEFE7">
    <w:name w:val="55F34AD007694BDB94423111EECFEFE7"/>
  </w:style>
  <w:style w:type="paragraph" w:customStyle="1" w:styleId="6E5EBA178E76460FB64CC8E0A2C5977C">
    <w:name w:val="6E5EBA178E76460FB64CC8E0A2C5977C"/>
  </w:style>
  <w:style w:type="paragraph" w:customStyle="1" w:styleId="DF4077E9DB1F4A1D91C8917122CA81D0">
    <w:name w:val="DF4077E9DB1F4A1D91C8917122CA81D0"/>
  </w:style>
  <w:style w:type="paragraph" w:customStyle="1" w:styleId="C9E25B192680406A8BC03E1E248ADABC">
    <w:name w:val="C9E25B192680406A8BC03E1E248ADABC"/>
  </w:style>
  <w:style w:type="paragraph" w:customStyle="1" w:styleId="A904ACA0E26943D49FB6BE1A807A3881">
    <w:name w:val="A904ACA0E26943D49FB6BE1A807A3881"/>
  </w:style>
  <w:style w:type="paragraph" w:customStyle="1" w:styleId="54A130A94ADE4945A774C67925F87022">
    <w:name w:val="54A130A94ADE4945A774C67925F87022"/>
  </w:style>
  <w:style w:type="paragraph" w:customStyle="1" w:styleId="911CDB8635C34539BA299826645C8A22">
    <w:name w:val="911CDB8635C34539BA299826645C8A22"/>
  </w:style>
  <w:style w:type="paragraph" w:customStyle="1" w:styleId="9FB117D41A9C4350AD24627F08B0A826">
    <w:name w:val="9FB117D41A9C4350AD24627F08B0A826"/>
  </w:style>
  <w:style w:type="paragraph" w:customStyle="1" w:styleId="1F467859A8904C99B7C34A3939D40A0F">
    <w:name w:val="1F467859A8904C99B7C34A3939D40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12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7</cp:revision>
  <cp:lastPrinted>2022-11-28T07:10:00Z</cp:lastPrinted>
  <dcterms:created xsi:type="dcterms:W3CDTF">2022-11-28T06:42:00Z</dcterms:created>
  <dcterms:modified xsi:type="dcterms:W3CDTF">2022-11-28T07:10:00Z</dcterms:modified>
</cp:coreProperties>
</file>