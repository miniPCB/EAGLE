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6C8824E6" w14:textId="77777777" w:rsidTr="00B700E4">
        <w:tc>
          <w:tcPr>
            <w:tcW w:w="10800" w:type="dxa"/>
            <w:gridSpan w:val="7"/>
          </w:tcPr>
          <w:p w14:paraId="74DA0F41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1C00696F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13E93F1BB0004B7AA00FE07CEF06881D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3DFC8829" w14:textId="58248316" w:rsidR="007D7AE9" w:rsidRDefault="00D721CD" w:rsidP="00634756">
                <w:pPr>
                  <w:pStyle w:val="Title"/>
                </w:pPr>
                <w:r>
                  <w:rPr>
                    <w:rStyle w:val="TitleChar"/>
                  </w:rPr>
                  <w:t>Input Signal</w:t>
                </w:r>
                <w:r w:rsidR="00F02D91">
                  <w:rPr>
                    <w:rStyle w:val="TitleChar"/>
                  </w:rPr>
                  <w:t xml:space="preserve"> Short</w:t>
                </w:r>
                <w:r>
                  <w:rPr>
                    <w:rStyle w:val="TitleChar"/>
                  </w:rPr>
                  <w:t xml:space="preserve"> </w:t>
                </w:r>
                <w:r w:rsidR="00F02D91">
                  <w:rPr>
                    <w:rStyle w:val="TitleChar"/>
                  </w:rPr>
                  <w:t>Circuit Test</w:t>
                </w:r>
              </w:p>
            </w:tc>
          </w:sdtContent>
        </w:sdt>
      </w:tr>
      <w:tr w:rsidR="000715B0" w14:paraId="535689AF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56D98750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36E1D22A0E154B92AE4ED456192410A6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228E68B" w14:textId="0F355F9F" w:rsidR="000715B0" w:rsidRDefault="00F02D91" w:rsidP="000715B0">
                <w:pPr>
                  <w:spacing w:line="259" w:lineRule="auto"/>
                </w:pPr>
                <w:r>
                  <w:t>T3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26216493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44C5CA99C5574166B70F22BA7463B2D2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A1C1B77" w14:textId="030EE5BA" w:rsidR="000715B0" w:rsidRDefault="00F02D91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212A662B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39ECD62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1C00641B17D74BA9B8C58BAAA1B1CDCF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DE0F00F" w14:textId="074E64AA" w:rsidR="000715B0" w:rsidRDefault="00F02D91" w:rsidP="000715B0">
                <w:pPr>
                  <w:spacing w:line="259" w:lineRule="auto"/>
                </w:pPr>
                <w:r>
                  <w:t>T2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49665161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F7F6EC4951424EF98F388392D7F4E435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54CDF96" w14:textId="7F9601D9" w:rsidR="000715B0" w:rsidRDefault="00F02D91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3E70A5D6" w14:textId="77777777" w:rsidTr="00B700E4">
        <w:tc>
          <w:tcPr>
            <w:tcW w:w="10800" w:type="dxa"/>
            <w:gridSpan w:val="7"/>
          </w:tcPr>
          <w:p w14:paraId="729E5004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6DDBB15B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0296CA4E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65869809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275BB59F375B45F08B80978AC4180375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02FD18B" w14:textId="64645700" w:rsidR="00F7263C" w:rsidRDefault="00F02D91" w:rsidP="000715B0">
                <w:pPr>
                  <w:spacing w:line="259" w:lineRule="auto"/>
                </w:pPr>
                <w:r>
                  <w:t>Measure resistance between the signal input pin and ground pin.</w:t>
                </w:r>
              </w:p>
            </w:tc>
          </w:sdtContent>
        </w:sdt>
      </w:tr>
      <w:tr w:rsidR="000715B0" w14:paraId="0C42CE36" w14:textId="77777777" w:rsidTr="00B700E4">
        <w:tc>
          <w:tcPr>
            <w:tcW w:w="10800" w:type="dxa"/>
            <w:gridSpan w:val="7"/>
          </w:tcPr>
          <w:p w14:paraId="7783899A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2DD6958C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9EDAB6E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0B975D0E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1C33D5A2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5E17C950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4C64E4A8EA7342DE864E42D4CA922663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48D99436" w14:textId="0E75B86C" w:rsidR="000715B0" w:rsidRDefault="00F02D91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99803C4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192D8E7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39507700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7D7A5E22D7CD4BFB960250C3AA9899E3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7D5349F" w14:textId="1744922F" w:rsidR="000715B0" w:rsidRDefault="00F02D91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9D6B99B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EF22087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14E57B6F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101866092F4D466FB40791A894F1B2F8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0D9B2BA1" w14:textId="3B43E72A" w:rsidR="000715B0" w:rsidRDefault="00F02D91" w:rsidP="000715B0">
                <w:pPr>
                  <w:spacing w:line="259" w:lineRule="auto"/>
                </w:pPr>
                <w:r>
                  <w:t>Resistance measurement with a handheld multimeter.</w:t>
                </w:r>
              </w:p>
            </w:tc>
          </w:sdtContent>
        </w:sdt>
      </w:tr>
      <w:tr w:rsidR="00A92BFC" w:rsidRPr="004D41CA" w14:paraId="4ABDD956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42BD10CA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9EAA059" wp14:editId="0916356D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6A39E973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340C47D4" wp14:editId="562C5074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061FC3E6" w14:textId="77777777" w:rsidTr="00C5024A">
        <w:sdt>
          <w:sdtPr>
            <w:tag w:val="IMAGE1CAPTION"/>
            <w:id w:val="-465354368"/>
            <w:placeholder>
              <w:docPart w:val="F7F6EC4951424EF98F388392D7F4E435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70479C0B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F7F6EC4951424EF98F388392D7F4E435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063A501B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54EEBDCF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0BAB08D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2BFA4A5B8F98453C8C808DFB161970DB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3B7F52CF" w14:textId="5C3CE89C" w:rsidR="00C41DC3" w:rsidRDefault="00F02D91" w:rsidP="00C41DC3">
                <w:pPr>
                  <w:spacing w:line="259" w:lineRule="auto"/>
                </w:pPr>
                <w:r>
                  <w:t>TP1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1E98B135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F82FCB69150A4290BD961550FCD2EBFD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2D30835" w14:textId="4CCD4255" w:rsidR="00C41DC3" w:rsidRDefault="00F02D91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0D4FA1B8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65F47EE5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DA24E178FC77497CB33A1527FA135921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FB50914" w14:textId="62D56FCF" w:rsidR="00C41DC3" w:rsidRDefault="00F02D91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0F2A4811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449F27CE35FD4131A8F27A16C6BAB1C1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1B7B22" w14:textId="4824F8EB" w:rsidR="00C41DC3" w:rsidRDefault="00F02D91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42FBC591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0D22DAFB" w14:textId="77777777" w:rsidTr="00AB1184">
        <w:tc>
          <w:tcPr>
            <w:tcW w:w="10800" w:type="dxa"/>
            <w:gridSpan w:val="9"/>
            <w:vAlign w:val="center"/>
          </w:tcPr>
          <w:p w14:paraId="4FD72E95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B92B8EF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0D37824A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58DFFB7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5397D71C" w14:textId="63D1366C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237323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3243FE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20B3C4D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444B8EC4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F7F6EC4951424EF98F388392D7F4E435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6CD70FB" w14:textId="554275E0" w:rsidR="00B700E4" w:rsidRDefault="00F02D91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45174080E2AC41AFA98EC7648BBD0774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7423F4" w14:textId="59D1F712" w:rsidR="00B700E4" w:rsidRDefault="00F02D91" w:rsidP="00B700E4">
                <w:pPr>
                  <w:spacing w:line="259" w:lineRule="auto"/>
                  <w:jc w:val="center"/>
                </w:pPr>
                <w:r>
                  <w:t>100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22AF9A493E574E4FA399E999A37C8525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C940828" w14:textId="0DDAC73F" w:rsidR="00B700E4" w:rsidRDefault="00F02D91" w:rsidP="00B700E4">
                <w:pPr>
                  <w:spacing w:line="259" w:lineRule="auto"/>
                  <w:jc w:val="center"/>
                </w:pPr>
                <w:r>
                  <w:t>INF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2851EA6EA1454FA087E29A3BCDD113AC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09A913" w14:textId="088EEBAA" w:rsidR="00B700E4" w:rsidRDefault="00F02D91" w:rsidP="00B700E4">
                <w:pPr>
                  <w:spacing w:line="259" w:lineRule="auto"/>
                  <w:jc w:val="center"/>
                </w:pPr>
                <w:r>
                  <w:t>INF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9A0ABE41FB4C498BA9C4847A2EC722A7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A7ED69" w14:textId="2F92E0AB" w:rsidR="00B700E4" w:rsidRDefault="00F02D91" w:rsidP="00B700E4">
                <w:pPr>
                  <w:spacing w:line="259" w:lineRule="auto"/>
                  <w:jc w:val="center"/>
                </w:pPr>
                <w:r>
                  <w:rPr>
                    <w:color w:val="808080"/>
                  </w:rPr>
                  <w:t>OHMS</w:t>
                </w:r>
              </w:p>
            </w:tc>
          </w:sdtContent>
        </w:sdt>
      </w:tr>
      <w:tr w:rsidR="00A92BFC" w14:paraId="152F1FC0" w14:textId="77777777" w:rsidTr="00A92BFC">
        <w:trPr>
          <w:trHeight w:val="720"/>
        </w:trPr>
        <w:tc>
          <w:tcPr>
            <w:tcW w:w="10800" w:type="dxa"/>
            <w:gridSpan w:val="9"/>
          </w:tcPr>
          <w:p w14:paraId="21B0C2D5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30DBCDC4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4BE1CF55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07E15B31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7B71A287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51751C70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4D0D739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2ADD53B7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52AD8C9A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6B7413C1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E5572D2F1FF847D6A213479CC84CDD63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5F26D2B7" w14:textId="382D94B8" w:rsidR="00465AA3" w:rsidRDefault="00F02D91" w:rsidP="00465AA3">
                <w:pPr>
                  <w:spacing w:line="259" w:lineRule="auto"/>
                  <w:jc w:val="center"/>
                </w:pPr>
                <w:r>
                  <w:t>T4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AE869A54AE5C437F85C3671F30A32F43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6F6E9D34" w14:textId="4EDB1B62" w:rsidR="00465AA3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D23DC34F1DF741939F16263AD798FA84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191D539" w14:textId="6FA9217C" w:rsidR="00465AA3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5F7BF5BE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7BFD1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973AC5E000C14CC38AC0FC0DADF38D56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986B25B" w14:textId="759DECC9" w:rsidR="00465AA3" w:rsidRDefault="00F02D91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6F46E00942D54D409D5C79CBE688199D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F752972" w14:textId="0CEEE88A" w:rsidR="00465AA3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0C495476E9E44E5786771AC9AD3936B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CC3D2D4" w14:textId="14B23B7B" w:rsidR="00465AA3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46A24FA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F54FD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AA765E70BFB94D2A88DFC9DB485EF865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BC3504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9B7E54D57FCD4D708637503920C889F4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4AC2C0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99E912D4701E4DE4B51FF7AEC430C028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1E39F5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5747297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6D059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A6A70EFD41294F0A9F22C78638BD18FB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03CAE2" w14:textId="5B0BE8E6" w:rsidR="00465AA3" w:rsidRDefault="00F02D91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B372A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FF317006A08B4DC5A5D8AC3895371CD8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D011C9" w14:textId="5A7FC4EF" w:rsidR="00465AA3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D5700F" w14:paraId="14BC1D30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600E3462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58F0C127B8A44315842E7D5CD98001E3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1BFC8D5D" w14:textId="675D2E40" w:rsidR="00D5700F" w:rsidRDefault="00F02D91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42C7E2A1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F7B4F06BC95F494AA29E15EF25FD602F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094E1D06" w14:textId="2F644EBC" w:rsidR="00D5700F" w:rsidRDefault="00F02D91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0FB88226" w14:textId="77777777" w:rsidR="004D41CA" w:rsidRDefault="004D41CA">
      <w:pPr>
        <w:spacing w:line="259" w:lineRule="auto"/>
      </w:pPr>
      <w:r>
        <w:br w:type="page"/>
      </w:r>
    </w:p>
    <w:p w14:paraId="346598C3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500C7EB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8A24A15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C19B227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2565E" w14:textId="750621E6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D1754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81F60" w14:textId="6810AD7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3011FE4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8DCC" w14:textId="67BC7CA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D31304A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4C8D7" w14:textId="125E36D8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3166525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0F68585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4580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9AE74A2AE8A4E058442E970D2687DC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D423141" w14:textId="2C806424" w:rsidR="00563AB7" w:rsidRPr="0041404C" w:rsidRDefault="00F02D91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20221127224053</w:t>
                </w:r>
              </w:p>
            </w:tc>
          </w:sdtContent>
        </w:sdt>
      </w:tr>
      <w:tr w:rsidR="00563AB7" w:rsidRPr="00CC5B02" w14:paraId="5703110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0DCC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998E31F4ADDE469187B9FD51AB98BAE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EF20DA9" w14:textId="6A6876BC" w:rsidR="00563AB7" w:rsidRPr="0041404C" w:rsidRDefault="00FA1D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852525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0B3C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4994E01FD63C4751847EC7F24843833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ED8D4B" w14:textId="46CBCFB2" w:rsidR="00563AB7" w:rsidRPr="0041404C" w:rsidRDefault="00FA1D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B6D621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69C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A4825084E47D4BD7A987BF8BDB4C580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4014DE" w14:textId="541328BA" w:rsidR="00563AB7" w:rsidRPr="0041404C" w:rsidRDefault="00FA1DE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CCB3F0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C7B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35C9AF6CD6BC469097F40F579153C59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5501890" w14:textId="039FAE71" w:rsidR="00563AB7" w:rsidRPr="0041404C" w:rsidRDefault="00FA1DE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C3DCCE8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0E09" w14:textId="77777777" w:rsidR="00F02D91" w:rsidRDefault="00F02D91" w:rsidP="002E17B7">
      <w:pPr>
        <w:spacing w:after="0" w:line="240" w:lineRule="auto"/>
      </w:pPr>
      <w:r>
        <w:separator/>
      </w:r>
    </w:p>
  </w:endnote>
  <w:endnote w:type="continuationSeparator" w:id="0">
    <w:p w14:paraId="269E7D77" w14:textId="77777777" w:rsidR="00F02D91" w:rsidRDefault="00F02D91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2A2AC52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60CF130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98D73DC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88D6A71" w14:textId="77777777" w:rsidTr="004A4495">
      <w:trPr>
        <w:jc w:val="right"/>
      </w:trPr>
      <w:sdt>
        <w:sdtPr>
          <w:tag w:val="datetimestamp"/>
          <w:id w:val="-639416851"/>
          <w:placeholder>
            <w:docPart w:val="8C81A74C1C7841429EF2BE1B599E077A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55B980C2" w14:textId="7EC26E9C" w:rsidR="006E4D09" w:rsidRDefault="00FA1DE8" w:rsidP="0039368B">
              <w:pPr>
                <w:pStyle w:val="NoSpacing"/>
                <w:jc w:val="right"/>
              </w:pPr>
              <w:r w:rsidRPr="008A67B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4395454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1A40" w14:textId="77777777" w:rsidR="00F02D91" w:rsidRDefault="00F02D91" w:rsidP="002E17B7">
      <w:pPr>
        <w:spacing w:after="0" w:line="240" w:lineRule="auto"/>
      </w:pPr>
      <w:r>
        <w:separator/>
      </w:r>
    </w:p>
  </w:footnote>
  <w:footnote w:type="continuationSeparator" w:id="0">
    <w:p w14:paraId="06B01F9D" w14:textId="77777777" w:rsidR="00F02D91" w:rsidRDefault="00F02D91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90EF99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83C1AF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67494B9A" wp14:editId="01E62F7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4E44B07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551F33B1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E8941F0" w14:textId="3EAE9A6E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A1DE8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1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14E3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323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560EB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97EBF"/>
    <w:rsid w:val="009A5624"/>
    <w:rsid w:val="009B18B9"/>
    <w:rsid w:val="009B30C9"/>
    <w:rsid w:val="009B3B2E"/>
    <w:rsid w:val="009B410E"/>
    <w:rsid w:val="009C2900"/>
    <w:rsid w:val="009C308A"/>
    <w:rsid w:val="009C33D7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2C26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7C1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56BE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21CD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4687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2D91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1DE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B7BFFC2"/>
  <w15:docId w15:val="{C4703250-6582-4AFF-9E3B-648410BD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93F1BB0004B7AA00FE07CEF068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5E695-C596-4590-A847-9C3B5CE6BC63}"/>
      </w:docPartPr>
      <w:docPartBody>
        <w:p w:rsidR="00FF3F8C" w:rsidRDefault="00652A20">
          <w:pPr>
            <w:pStyle w:val="13E93F1BB0004B7AA00FE07CEF06881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E1D22A0E154B92AE4ED4561924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9BC5-5892-4964-AC8B-0523E6D78D8D}"/>
      </w:docPartPr>
      <w:docPartBody>
        <w:p w:rsidR="00FF3F8C" w:rsidRDefault="00652A20">
          <w:pPr>
            <w:pStyle w:val="36E1D22A0E154B92AE4ED456192410A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C5CA99C5574166B70F22BA7463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A68B-0C96-43D5-9BC5-F28CCB99392D}"/>
      </w:docPartPr>
      <w:docPartBody>
        <w:p w:rsidR="00FF3F8C" w:rsidRDefault="00652A20">
          <w:pPr>
            <w:pStyle w:val="44C5CA99C5574166B70F22BA7463B2D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00641B17D74BA9B8C58BAAA1B1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0A92-30D5-45E7-8CAE-D90083E269AD}"/>
      </w:docPartPr>
      <w:docPartBody>
        <w:p w:rsidR="00FF3F8C" w:rsidRDefault="00652A20">
          <w:pPr>
            <w:pStyle w:val="1C00641B17D74BA9B8C58BAAA1B1CD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F6EC4951424EF98F388392D7F4E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8584-B337-43A0-8682-C282E4AD1C7A}"/>
      </w:docPartPr>
      <w:docPartBody>
        <w:p w:rsidR="00FF3F8C" w:rsidRDefault="00652A20">
          <w:pPr>
            <w:pStyle w:val="F7F6EC4951424EF98F388392D7F4E435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BB59F375B45F08B80978AC418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11A2-2112-47ED-8651-0C699D234D09}"/>
      </w:docPartPr>
      <w:docPartBody>
        <w:p w:rsidR="00FF3F8C" w:rsidRDefault="00652A20">
          <w:pPr>
            <w:pStyle w:val="275BB59F375B45F08B80978AC418037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4E4A8EA7342DE864E42D4CA92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BC62A-8DE6-4EA4-86CD-1B19CC40FFD9}"/>
      </w:docPartPr>
      <w:docPartBody>
        <w:p w:rsidR="00FF3F8C" w:rsidRDefault="00652A20">
          <w:pPr>
            <w:pStyle w:val="4C64E4A8EA7342DE864E42D4CA92266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A5E22D7CD4BFB960250C3AA98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34522-B3D4-4054-933B-AF88E0545527}"/>
      </w:docPartPr>
      <w:docPartBody>
        <w:p w:rsidR="00FF3F8C" w:rsidRDefault="00652A20">
          <w:pPr>
            <w:pStyle w:val="7D7A5E22D7CD4BFB960250C3AA9899E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1866092F4D466FB40791A894F1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A7EE-722D-4BBA-BF5F-00984319A9BD}"/>
      </w:docPartPr>
      <w:docPartBody>
        <w:p w:rsidR="00FF3F8C" w:rsidRDefault="00652A20">
          <w:pPr>
            <w:pStyle w:val="101866092F4D466FB40791A894F1B2F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FA4A5B8F98453C8C808DFB16197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0E7A9-829E-4E87-9924-78E7E5476B9D}"/>
      </w:docPartPr>
      <w:docPartBody>
        <w:p w:rsidR="00FF3F8C" w:rsidRDefault="00652A20">
          <w:pPr>
            <w:pStyle w:val="2BFA4A5B8F98453C8C808DFB161970D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F82FCB69150A4290BD961550FCD2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B1A9-B434-4881-A40F-062729EB1399}"/>
      </w:docPartPr>
      <w:docPartBody>
        <w:p w:rsidR="00FF3F8C" w:rsidRDefault="00652A20">
          <w:pPr>
            <w:pStyle w:val="F82FCB69150A4290BD961550FCD2EBF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24E178FC77497CB33A1527FA1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4289-11B4-4782-B130-6E8C192155C2}"/>
      </w:docPartPr>
      <w:docPartBody>
        <w:p w:rsidR="00FF3F8C" w:rsidRDefault="00652A20">
          <w:pPr>
            <w:pStyle w:val="DA24E178FC77497CB33A1527FA135921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449F27CE35FD4131A8F27A16C6BA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79A2-B39E-42B9-B81B-1DBFD674FB9F}"/>
      </w:docPartPr>
      <w:docPartBody>
        <w:p w:rsidR="00FF3F8C" w:rsidRDefault="00652A20">
          <w:pPr>
            <w:pStyle w:val="449F27CE35FD4131A8F27A16C6BAB1C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74080E2AC41AFA98EC7648BBD0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3DD7-2CD4-4866-91C2-63A284C2266E}"/>
      </w:docPartPr>
      <w:docPartBody>
        <w:p w:rsidR="00FF3F8C" w:rsidRDefault="00652A20">
          <w:pPr>
            <w:pStyle w:val="45174080E2AC41AFA98EC7648BBD0774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22AF9A493E574E4FA399E999A37C8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DD025-96FC-46C6-BD66-E114DC78DEC8}"/>
      </w:docPartPr>
      <w:docPartBody>
        <w:p w:rsidR="00FF3F8C" w:rsidRDefault="00652A20">
          <w:pPr>
            <w:pStyle w:val="22AF9A493E574E4FA399E999A37C8525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2851EA6EA1454FA087E29A3BCDD1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F243C-65ED-4CC2-BB06-8D8C5397AE7B}"/>
      </w:docPartPr>
      <w:docPartBody>
        <w:p w:rsidR="00FF3F8C" w:rsidRDefault="00652A20">
          <w:pPr>
            <w:pStyle w:val="2851EA6EA1454FA087E29A3BCDD113AC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9A0ABE41FB4C498BA9C4847A2EC72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D331-9AB5-4398-8251-C0106F3C8F5E}"/>
      </w:docPartPr>
      <w:docPartBody>
        <w:p w:rsidR="00FF3F8C" w:rsidRDefault="00652A20">
          <w:pPr>
            <w:pStyle w:val="9A0ABE41FB4C498BA9C4847A2EC722A7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E5572D2F1FF847D6A213479CC84CD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C7CE-9998-43B2-BCC6-B0D727AC7522}"/>
      </w:docPartPr>
      <w:docPartBody>
        <w:p w:rsidR="00FF3F8C" w:rsidRDefault="00652A20">
          <w:pPr>
            <w:pStyle w:val="E5572D2F1FF847D6A213479CC84CDD63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E869A54AE5C437F85C3671F30A3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ED47-75D3-4774-93CF-AD137BAAB758}"/>
      </w:docPartPr>
      <w:docPartBody>
        <w:p w:rsidR="00FF3F8C" w:rsidRDefault="00652A20">
          <w:pPr>
            <w:pStyle w:val="AE869A54AE5C437F85C3671F30A32F4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DC34F1DF741939F16263AD798F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C5CC-A9D8-43CF-B9FF-EA432CFB3C13}"/>
      </w:docPartPr>
      <w:docPartBody>
        <w:p w:rsidR="00FF3F8C" w:rsidRDefault="00652A20">
          <w:pPr>
            <w:pStyle w:val="D23DC34F1DF741939F16263AD798FA8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3AC5E000C14CC38AC0FC0DADF38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29698-9D1B-49B0-93C8-88BAE953AB4E}"/>
      </w:docPartPr>
      <w:docPartBody>
        <w:p w:rsidR="00FF3F8C" w:rsidRDefault="00652A20">
          <w:pPr>
            <w:pStyle w:val="973AC5E000C14CC38AC0FC0DADF38D56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6F46E00942D54D409D5C79CBE6881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E682-105A-4F89-8B83-3CBF83302923}"/>
      </w:docPartPr>
      <w:docPartBody>
        <w:p w:rsidR="00FF3F8C" w:rsidRDefault="00652A20">
          <w:pPr>
            <w:pStyle w:val="6F46E00942D54D409D5C79CBE688199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95476E9E44E5786771AC9AD393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3D97-8EE2-4129-A653-E1C880552123}"/>
      </w:docPartPr>
      <w:docPartBody>
        <w:p w:rsidR="00FF3F8C" w:rsidRDefault="00652A20">
          <w:pPr>
            <w:pStyle w:val="0C495476E9E44E5786771AC9AD3936B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65E70BFB94D2A88DFC9DB485EF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1EDE8-486C-4C3D-8EF6-6CC305AEBD35}"/>
      </w:docPartPr>
      <w:docPartBody>
        <w:p w:rsidR="00FF3F8C" w:rsidRDefault="00652A20">
          <w:pPr>
            <w:pStyle w:val="AA765E70BFB94D2A88DFC9DB485EF86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9B7E54D57FCD4D708637503920C88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50B8-6385-4B38-9150-FF4CBA986C5D}"/>
      </w:docPartPr>
      <w:docPartBody>
        <w:p w:rsidR="00FF3F8C" w:rsidRDefault="00652A20">
          <w:pPr>
            <w:pStyle w:val="9B7E54D57FCD4D708637503920C889F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912D4701E4DE4B51FF7AEC430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6CE6D-7352-428E-AAB3-65602FF95C43}"/>
      </w:docPartPr>
      <w:docPartBody>
        <w:p w:rsidR="00FF3F8C" w:rsidRDefault="00652A20">
          <w:pPr>
            <w:pStyle w:val="99E912D4701E4DE4B51FF7AEC430C02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A70EFD41294F0A9F22C78638BD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54ADC-4A42-4BC1-83C8-2DC8D527B0D2}"/>
      </w:docPartPr>
      <w:docPartBody>
        <w:p w:rsidR="00FF3F8C" w:rsidRDefault="00652A20">
          <w:pPr>
            <w:pStyle w:val="A6A70EFD41294F0A9F22C78638BD18FB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F317006A08B4DC5A5D8AC389537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6F90C-1DB9-4138-A01E-F12CA9F99086}"/>
      </w:docPartPr>
      <w:docPartBody>
        <w:p w:rsidR="00FF3F8C" w:rsidRDefault="00652A20">
          <w:pPr>
            <w:pStyle w:val="FF317006A08B4DC5A5D8AC3895371CD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F0C127B8A44315842E7D5CD980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1716-138B-43BA-8FAE-48B3BA6B6EEF}"/>
      </w:docPartPr>
      <w:docPartBody>
        <w:p w:rsidR="00FF3F8C" w:rsidRDefault="00652A20">
          <w:pPr>
            <w:pStyle w:val="58F0C127B8A44315842E7D5CD98001E3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7B4F06BC95F494AA29E15EF25FD6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B58B-370D-42F4-B5D6-66F52AA22AE0}"/>
      </w:docPartPr>
      <w:docPartBody>
        <w:p w:rsidR="00FF3F8C" w:rsidRDefault="00652A20">
          <w:pPr>
            <w:pStyle w:val="F7B4F06BC95F494AA29E15EF25FD602F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E74A2AE8A4E058442E970D2687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0C15A-59D6-40E5-B88B-A2899F928E7B}"/>
      </w:docPartPr>
      <w:docPartBody>
        <w:p w:rsidR="00FF3F8C" w:rsidRDefault="00652A20">
          <w:pPr>
            <w:pStyle w:val="C9AE74A2AE8A4E058442E970D2687DC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98E31F4ADDE469187B9FD51AB98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2203E-E2C7-4481-8739-D09E09992233}"/>
      </w:docPartPr>
      <w:docPartBody>
        <w:p w:rsidR="00FF3F8C" w:rsidRDefault="00652A20">
          <w:pPr>
            <w:pStyle w:val="998E31F4ADDE469187B9FD51AB98BAE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994E01FD63C4751847EC7F24843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06780-2302-4632-972D-9951CF9775D6}"/>
      </w:docPartPr>
      <w:docPartBody>
        <w:p w:rsidR="00FF3F8C" w:rsidRDefault="00652A20">
          <w:pPr>
            <w:pStyle w:val="4994E01FD63C4751847EC7F24843833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4825084E47D4BD7A987BF8BDB4C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8184-559B-4EC5-B00D-C2CDAC90003A}"/>
      </w:docPartPr>
      <w:docPartBody>
        <w:p w:rsidR="00FF3F8C" w:rsidRDefault="00652A20">
          <w:pPr>
            <w:pStyle w:val="A4825084E47D4BD7A987BF8BDB4C580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5C9AF6CD6BC469097F40F579153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7DFAA-D3FF-4D5F-97D8-58F9116F5FF3}"/>
      </w:docPartPr>
      <w:docPartBody>
        <w:p w:rsidR="00FF3F8C" w:rsidRDefault="00652A20">
          <w:pPr>
            <w:pStyle w:val="35C9AF6CD6BC469097F40F579153C597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C81A74C1C7841429EF2BE1B599E0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E960-EED5-4989-8C61-5EA30CE688FB}"/>
      </w:docPartPr>
      <w:docPartBody>
        <w:p w:rsidR="00000000" w:rsidRDefault="00FF3F8C">
          <w:r w:rsidRPr="008A67B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20"/>
    <w:rsid w:val="00652A20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F8C"/>
    <w:rPr>
      <w:color w:val="808080"/>
    </w:rPr>
  </w:style>
  <w:style w:type="paragraph" w:customStyle="1" w:styleId="13E93F1BB0004B7AA00FE07CEF06881D">
    <w:name w:val="13E93F1BB0004B7AA00FE07CEF06881D"/>
  </w:style>
  <w:style w:type="paragraph" w:customStyle="1" w:styleId="36E1D22A0E154B92AE4ED456192410A6">
    <w:name w:val="36E1D22A0E154B92AE4ED456192410A6"/>
  </w:style>
  <w:style w:type="paragraph" w:customStyle="1" w:styleId="44C5CA99C5574166B70F22BA7463B2D2">
    <w:name w:val="44C5CA99C5574166B70F22BA7463B2D2"/>
  </w:style>
  <w:style w:type="paragraph" w:customStyle="1" w:styleId="1C00641B17D74BA9B8C58BAAA1B1CDCF">
    <w:name w:val="1C00641B17D74BA9B8C58BAAA1B1CDCF"/>
  </w:style>
  <w:style w:type="paragraph" w:customStyle="1" w:styleId="F7F6EC4951424EF98F388392D7F4E435">
    <w:name w:val="F7F6EC4951424EF98F388392D7F4E435"/>
  </w:style>
  <w:style w:type="paragraph" w:customStyle="1" w:styleId="275BB59F375B45F08B80978AC4180375">
    <w:name w:val="275BB59F375B45F08B80978AC4180375"/>
  </w:style>
  <w:style w:type="paragraph" w:customStyle="1" w:styleId="4C64E4A8EA7342DE864E42D4CA922663">
    <w:name w:val="4C64E4A8EA7342DE864E42D4CA922663"/>
  </w:style>
  <w:style w:type="paragraph" w:customStyle="1" w:styleId="7D7A5E22D7CD4BFB960250C3AA9899E3">
    <w:name w:val="7D7A5E22D7CD4BFB960250C3AA9899E3"/>
  </w:style>
  <w:style w:type="paragraph" w:customStyle="1" w:styleId="101866092F4D466FB40791A894F1B2F8">
    <w:name w:val="101866092F4D466FB40791A894F1B2F8"/>
  </w:style>
  <w:style w:type="paragraph" w:customStyle="1" w:styleId="2BFA4A5B8F98453C8C808DFB161970DB">
    <w:name w:val="2BFA4A5B8F98453C8C808DFB161970DB"/>
  </w:style>
  <w:style w:type="paragraph" w:customStyle="1" w:styleId="F82FCB69150A4290BD961550FCD2EBFD">
    <w:name w:val="F82FCB69150A4290BD961550FCD2EBFD"/>
  </w:style>
  <w:style w:type="paragraph" w:customStyle="1" w:styleId="DA24E178FC77497CB33A1527FA135921">
    <w:name w:val="DA24E178FC77497CB33A1527FA135921"/>
  </w:style>
  <w:style w:type="paragraph" w:customStyle="1" w:styleId="449F27CE35FD4131A8F27A16C6BAB1C1">
    <w:name w:val="449F27CE35FD4131A8F27A16C6BAB1C1"/>
  </w:style>
  <w:style w:type="paragraph" w:customStyle="1" w:styleId="45174080E2AC41AFA98EC7648BBD0774">
    <w:name w:val="45174080E2AC41AFA98EC7648BBD0774"/>
  </w:style>
  <w:style w:type="paragraph" w:customStyle="1" w:styleId="22AF9A493E574E4FA399E999A37C8525">
    <w:name w:val="22AF9A493E574E4FA399E999A37C8525"/>
  </w:style>
  <w:style w:type="paragraph" w:customStyle="1" w:styleId="2851EA6EA1454FA087E29A3BCDD113AC">
    <w:name w:val="2851EA6EA1454FA087E29A3BCDD113AC"/>
  </w:style>
  <w:style w:type="paragraph" w:customStyle="1" w:styleId="9A0ABE41FB4C498BA9C4847A2EC722A7">
    <w:name w:val="9A0ABE41FB4C498BA9C4847A2EC722A7"/>
  </w:style>
  <w:style w:type="paragraph" w:customStyle="1" w:styleId="E5572D2F1FF847D6A213479CC84CDD63">
    <w:name w:val="E5572D2F1FF847D6A213479CC84CDD63"/>
  </w:style>
  <w:style w:type="paragraph" w:customStyle="1" w:styleId="AE869A54AE5C437F85C3671F30A32F43">
    <w:name w:val="AE869A54AE5C437F85C3671F30A32F43"/>
  </w:style>
  <w:style w:type="paragraph" w:customStyle="1" w:styleId="D23DC34F1DF741939F16263AD798FA84">
    <w:name w:val="D23DC34F1DF741939F16263AD798FA84"/>
  </w:style>
  <w:style w:type="paragraph" w:customStyle="1" w:styleId="973AC5E000C14CC38AC0FC0DADF38D56">
    <w:name w:val="973AC5E000C14CC38AC0FC0DADF38D56"/>
  </w:style>
  <w:style w:type="paragraph" w:customStyle="1" w:styleId="6F46E00942D54D409D5C79CBE688199D">
    <w:name w:val="6F46E00942D54D409D5C79CBE688199D"/>
  </w:style>
  <w:style w:type="paragraph" w:customStyle="1" w:styleId="0C495476E9E44E5786771AC9AD3936BC">
    <w:name w:val="0C495476E9E44E5786771AC9AD3936BC"/>
  </w:style>
  <w:style w:type="paragraph" w:customStyle="1" w:styleId="AA765E70BFB94D2A88DFC9DB485EF865">
    <w:name w:val="AA765E70BFB94D2A88DFC9DB485EF865"/>
  </w:style>
  <w:style w:type="paragraph" w:customStyle="1" w:styleId="9B7E54D57FCD4D708637503920C889F4">
    <w:name w:val="9B7E54D57FCD4D708637503920C889F4"/>
  </w:style>
  <w:style w:type="paragraph" w:customStyle="1" w:styleId="99E912D4701E4DE4B51FF7AEC430C028">
    <w:name w:val="99E912D4701E4DE4B51FF7AEC430C028"/>
  </w:style>
  <w:style w:type="paragraph" w:customStyle="1" w:styleId="A6A70EFD41294F0A9F22C78638BD18FB">
    <w:name w:val="A6A70EFD41294F0A9F22C78638BD18FB"/>
  </w:style>
  <w:style w:type="paragraph" w:customStyle="1" w:styleId="FF317006A08B4DC5A5D8AC3895371CD8">
    <w:name w:val="FF317006A08B4DC5A5D8AC3895371CD8"/>
  </w:style>
  <w:style w:type="paragraph" w:customStyle="1" w:styleId="58F0C127B8A44315842E7D5CD98001E3">
    <w:name w:val="58F0C127B8A44315842E7D5CD98001E3"/>
  </w:style>
  <w:style w:type="paragraph" w:customStyle="1" w:styleId="F7B4F06BC95F494AA29E15EF25FD602F">
    <w:name w:val="F7B4F06BC95F494AA29E15EF25FD602F"/>
  </w:style>
  <w:style w:type="paragraph" w:customStyle="1" w:styleId="C9AE74A2AE8A4E058442E970D2687DC8">
    <w:name w:val="C9AE74A2AE8A4E058442E970D2687DC8"/>
  </w:style>
  <w:style w:type="paragraph" w:customStyle="1" w:styleId="998E31F4ADDE469187B9FD51AB98BAEE">
    <w:name w:val="998E31F4ADDE469187B9FD51AB98BAEE"/>
  </w:style>
  <w:style w:type="paragraph" w:customStyle="1" w:styleId="4994E01FD63C4751847EC7F248438334">
    <w:name w:val="4994E01FD63C4751847EC7F248438334"/>
  </w:style>
  <w:style w:type="paragraph" w:customStyle="1" w:styleId="A4825084E47D4BD7A987BF8BDB4C5804">
    <w:name w:val="A4825084E47D4BD7A987BF8BDB4C5804"/>
  </w:style>
  <w:style w:type="paragraph" w:customStyle="1" w:styleId="35C9AF6CD6BC469097F40F579153C597">
    <w:name w:val="35C9AF6CD6BC469097F40F579153C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16</cp:revision>
  <cp:lastPrinted>2022-11-28T06:32:00Z</cp:lastPrinted>
  <dcterms:created xsi:type="dcterms:W3CDTF">2022-11-28T04:33:00Z</dcterms:created>
  <dcterms:modified xsi:type="dcterms:W3CDTF">2022-11-28T06:32:00Z</dcterms:modified>
</cp:coreProperties>
</file>