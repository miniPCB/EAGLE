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32850AED" w14:textId="77777777" w:rsidTr="00B700E4">
        <w:tc>
          <w:tcPr>
            <w:tcW w:w="10800" w:type="dxa"/>
            <w:gridSpan w:val="7"/>
          </w:tcPr>
          <w:p w14:paraId="1F0233AC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0216EF7C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7412F9A438784D6F8A2A5CEC925885E2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3500FDD7" w14:textId="082CD483" w:rsidR="007D7AE9" w:rsidRDefault="00F01239" w:rsidP="00634756">
                <w:pPr>
                  <w:pStyle w:val="Title"/>
                </w:pPr>
                <w:r>
                  <w:rPr>
                    <w:rStyle w:val="TitleChar"/>
                  </w:rPr>
                  <w:t>-V Bus Short Circuit Test</w:t>
                </w:r>
              </w:p>
            </w:tc>
          </w:sdtContent>
        </w:sdt>
      </w:tr>
      <w:tr w:rsidR="000715B0" w14:paraId="28C0BE89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44EE1B5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C106B169B6CB443DAE7FF0320A9EB205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D9CF59C" w14:textId="34E2D8B7" w:rsidR="000715B0" w:rsidRDefault="00F01239" w:rsidP="000715B0">
                <w:pPr>
                  <w:spacing w:line="259" w:lineRule="auto"/>
                </w:pPr>
                <w:r>
                  <w:t>T2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09875A4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786E5122AE754385867F733CF35F773B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8A04D43" w14:textId="1DA0CCD1" w:rsidR="000715B0" w:rsidRDefault="00F01239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123C7BCE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055A544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94FAE3E1E959449DB9CF87662688D877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55FFEB5" w14:textId="5C73A4EC" w:rsidR="000715B0" w:rsidRDefault="00F01239" w:rsidP="000715B0">
                <w:pPr>
                  <w:spacing w:line="259" w:lineRule="auto"/>
                </w:pPr>
                <w:r>
                  <w:t>T1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7EBB5A90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73737CFAC0BF41CD88D84D6A32C40A44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48E4D68" w14:textId="4F2C1EC3" w:rsidR="000715B0" w:rsidRDefault="00F01239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308DD898" w14:textId="77777777" w:rsidTr="00B700E4">
        <w:tc>
          <w:tcPr>
            <w:tcW w:w="10800" w:type="dxa"/>
            <w:gridSpan w:val="7"/>
          </w:tcPr>
          <w:p w14:paraId="35664C67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4141602C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4CBB1C81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747BDA38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F3969151371048BFA7F89B625539BC4B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041353A0" w14:textId="265D48B0" w:rsidR="00F7263C" w:rsidRDefault="00F01239" w:rsidP="000715B0">
                <w:pPr>
                  <w:spacing w:line="259" w:lineRule="auto"/>
                </w:pPr>
                <w:r>
                  <w:t>Measure resistance between -V and 0V</w:t>
                </w:r>
              </w:p>
            </w:tc>
          </w:sdtContent>
        </w:sdt>
      </w:tr>
      <w:tr w:rsidR="000715B0" w14:paraId="268B31AA" w14:textId="77777777" w:rsidTr="00B700E4">
        <w:tc>
          <w:tcPr>
            <w:tcW w:w="10800" w:type="dxa"/>
            <w:gridSpan w:val="7"/>
          </w:tcPr>
          <w:p w14:paraId="4E6F7FEB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3B9C58FE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44FD11B0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6A5F0E3C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780EC9C2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59265C23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0D79E725C09448F29126B14F7840290C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5BB21040" w14:textId="51090F65" w:rsidR="000715B0" w:rsidRDefault="00F01239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175FF577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2FA99258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7BEF67AE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3D5C29EF92504812AB4B253F4A3963B9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5758923F" w14:textId="6DDCDC2C" w:rsidR="000715B0" w:rsidRDefault="00F01239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2AA80B54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2A697486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794A92CB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7F451D566090415399A0072CB13BA491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0BC75668" w14:textId="73FE3AF2" w:rsidR="000715B0" w:rsidRDefault="00F01239" w:rsidP="000715B0">
                <w:pPr>
                  <w:spacing w:line="259" w:lineRule="auto"/>
                </w:pPr>
                <w:r>
                  <w:t>Resistance measurement with a handheld meter.</w:t>
                </w:r>
              </w:p>
            </w:tc>
          </w:sdtContent>
        </w:sdt>
      </w:tr>
      <w:tr w:rsidR="00A92BFC" w:rsidRPr="004D41CA" w14:paraId="7D9BAF1D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3CEE6CBC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0E81304" wp14:editId="622E20E5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21CE2CDC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EB0E3FC" wp14:editId="032703FB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79C85558" w14:textId="77777777" w:rsidTr="00C5024A">
        <w:sdt>
          <w:sdtPr>
            <w:tag w:val="IMAGE1CAPTION"/>
            <w:id w:val="-465354368"/>
            <w:placeholder>
              <w:docPart w:val="73737CFAC0BF41CD88D84D6A32C40A44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5899D868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73737CFAC0BF41CD88D84D6A32C40A44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210FE4C6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1A64A11C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157F13DF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84A781AE47A54CF09BCE9EDF914E0A1B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72A1213" w14:textId="4466F6DC" w:rsidR="00C41DC3" w:rsidRDefault="00F01239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3404485B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79461D0D600C47B996DFBAD391AE8A1A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358A2A7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2C857E13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21856ABE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CD6103CFF9BC4BADA9E27927A8C93884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5CBE03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EF23B66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9ACB2FA170D34076931993106AEF4EFB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DDDAEBE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8426A95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56EF72B8" w14:textId="77777777" w:rsidTr="00AB1184">
        <w:tc>
          <w:tcPr>
            <w:tcW w:w="10800" w:type="dxa"/>
            <w:gridSpan w:val="9"/>
            <w:vAlign w:val="center"/>
          </w:tcPr>
          <w:p w14:paraId="46FF9B23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45315C20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3B10D0FD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F2E531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7F35DF95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0CF559B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3D140C87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179B2D6D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73737CFAC0BF41CD88D84D6A32C40A44"/>
            </w:placeholder>
            <w:showingPlcHdr/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A8239A" w14:textId="77777777" w:rsidR="00B700E4" w:rsidRDefault="00BE7338" w:rsidP="00B700E4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EE263941A2DD4CB1A95CAD3856E0EB34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6A749A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LL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0D9F592A9DE54BE8A6C6F324F9CBA767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10837D9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766E8D9E3AF741E39B92DF0863AAC96C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535C12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4524AD2B27824AC1935FBA5FE888222E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FFFE904" w14:textId="77777777" w:rsidR="00B700E4" w:rsidRDefault="00AE36B4" w:rsidP="00B700E4">
                <w:pPr>
                  <w:spacing w:line="259" w:lineRule="auto"/>
                  <w:jc w:val="center"/>
                </w:pPr>
                <w:r>
                  <w:rPr>
                    <w:color w:val="808080"/>
                  </w:rPr>
                  <w:t>UNITS</w:t>
                </w:r>
              </w:p>
            </w:tc>
          </w:sdtContent>
        </w:sdt>
      </w:tr>
      <w:tr w:rsidR="00A92BFC" w14:paraId="701283CC" w14:textId="77777777" w:rsidTr="00A92BFC">
        <w:trPr>
          <w:trHeight w:val="720"/>
        </w:trPr>
        <w:tc>
          <w:tcPr>
            <w:tcW w:w="10800" w:type="dxa"/>
            <w:gridSpan w:val="9"/>
          </w:tcPr>
          <w:p w14:paraId="372A6286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5412DF43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11571024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10E789F6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730BF14B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2C34AFED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7C4DDD4D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522FDABE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2FA4073E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1DA45B2A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60DBC37335C34574B5DFAE56937D38DC"/>
            </w:placeholder>
            <w:showingPlcHdr/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454A27F5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61C18314867F4995B7AB2E6906730BC9"/>
            </w:placeholder>
            <w:showingPlcHdr/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48EBC9B4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5D8017413362459AA19CC24B62B42114"/>
            </w:placeholder>
            <w:showingPlcHdr/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18A5E738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569514C5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69C55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F24DA0A8562B4B84BC97FE9B8AE90232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298354E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F9AE5566244F4747ACD3AE026C5575B2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441D5AA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8CF57DDFEC95436BA8F4F67ECA9DC737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CAEBCFC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7171BB39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AA1E8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B0E9ACA6281B421784847911F9DFA149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32210A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BDD6DB2A5A76476F90790E0ED890FABD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02A5BB8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A75483011F7F47AD81355CEBB5ACADA2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0D6893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087A855C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86228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B8047DEF2B9D4DDDACDA042FBC99379F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F4A7A77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8EA37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1B821D2D1AB84600B354562F57A7C9C9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4E28A8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5700F" w14:paraId="0794CC57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5F5AC31B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A6EDC653C52A49CEB71624E504D6CC3E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37FBD4DA" w14:textId="77777777" w:rsidR="00D5700F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53217434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955A2B4F63F04F23937B3B65300C36A4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4573D3E5" w14:textId="77777777" w:rsidR="00D5700F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26FD867" w14:textId="77777777" w:rsidR="004D41CA" w:rsidRDefault="004D41CA">
      <w:pPr>
        <w:spacing w:line="259" w:lineRule="auto"/>
      </w:pPr>
      <w:r>
        <w:br w:type="page"/>
      </w:r>
    </w:p>
    <w:p w14:paraId="47CDED7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3E97EF0E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21BC66C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8A9AE9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AD369" w14:textId="00B532F2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AD067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D4F7E" w14:textId="71733964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8310F8C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6146" w14:textId="3054328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D2E7420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3A5BA" w14:textId="2C2B208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A29A726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07DC230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489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D27ED20EEC2647CD898C47E30B2F687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990832" w14:textId="679B6968" w:rsidR="00563AB7" w:rsidRPr="0041404C" w:rsidRDefault="00F0123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20221121213603</w:t>
                </w:r>
              </w:p>
            </w:tc>
          </w:sdtContent>
        </w:sdt>
      </w:tr>
      <w:tr w:rsidR="00563AB7" w:rsidRPr="00CC5B02" w14:paraId="5FF1052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7CA1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76A4395FF2BC40C0960B4E6ADC08D73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5076F9" w14:textId="5B5FC2CE" w:rsidR="00563AB7" w:rsidRPr="0041404C" w:rsidRDefault="00D60B9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07C9C9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F62B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E0675C6B6A3F4FA8896D5ACB0C4FF5B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25ACD24" w14:textId="2A25D5F4" w:rsidR="00563AB7" w:rsidRPr="0041404C" w:rsidRDefault="00D60B9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F2F112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F534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9E4E228DA3CB453DBF427F220FCEA3D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79794B" w14:textId="42AFE043" w:rsidR="00563AB7" w:rsidRPr="0041404C" w:rsidRDefault="00D60B9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1F0F5D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2F0D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ADE7B9111C5F4A22A9F8F209FDACFCD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ACF68B7" w14:textId="2B351B96" w:rsidR="00563AB7" w:rsidRPr="0041404C" w:rsidRDefault="00D60B9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4133BC0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2906" w14:textId="77777777" w:rsidR="00F01239" w:rsidRDefault="00F01239" w:rsidP="002E17B7">
      <w:pPr>
        <w:spacing w:after="0" w:line="240" w:lineRule="auto"/>
      </w:pPr>
      <w:r>
        <w:separator/>
      </w:r>
    </w:p>
  </w:endnote>
  <w:endnote w:type="continuationSeparator" w:id="0">
    <w:p w14:paraId="54FE0E63" w14:textId="77777777" w:rsidR="00F01239" w:rsidRDefault="00F01239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5457297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D9B04DC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F164AEF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D60B97">
            <w:fldChar w:fldCharType="begin"/>
          </w:r>
          <w:r w:rsidR="00D60B97">
            <w:instrText xml:space="preserve"> NUMPAGES   \* MERGEFORMAT </w:instrText>
          </w:r>
          <w:r w:rsidR="00D60B97">
            <w:fldChar w:fldCharType="separate"/>
          </w:r>
          <w:r w:rsidR="00590E3C">
            <w:rPr>
              <w:noProof/>
            </w:rPr>
            <w:t>3</w:t>
          </w:r>
          <w:r w:rsidR="00D60B97">
            <w:rPr>
              <w:noProof/>
            </w:rPr>
            <w:fldChar w:fldCharType="end"/>
          </w:r>
        </w:p>
      </w:tc>
    </w:tr>
    <w:tr w:rsidR="006E4D09" w14:paraId="5F678E66" w14:textId="77777777" w:rsidTr="004A4495">
      <w:trPr>
        <w:jc w:val="right"/>
      </w:trPr>
      <w:sdt>
        <w:sdtPr>
          <w:tag w:val="datetimestamp"/>
          <w:id w:val="-639416851"/>
          <w:placeholder>
            <w:docPart w:val="8F1F5DCA56884CD5A21D51CC69D9A622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449D46F" w14:textId="0AE6566C" w:rsidR="006E4D09" w:rsidRDefault="00D60B97" w:rsidP="0039368B">
              <w:pPr>
                <w:pStyle w:val="NoSpacing"/>
                <w:jc w:val="right"/>
              </w:pPr>
              <w:r w:rsidRPr="00394E5E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2CEC45C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2722" w14:textId="77777777" w:rsidR="00F01239" w:rsidRDefault="00F01239" w:rsidP="002E17B7">
      <w:pPr>
        <w:spacing w:after="0" w:line="240" w:lineRule="auto"/>
      </w:pPr>
      <w:r>
        <w:separator/>
      </w:r>
    </w:p>
  </w:footnote>
  <w:footnote w:type="continuationSeparator" w:id="0">
    <w:p w14:paraId="28F0A60F" w14:textId="77777777" w:rsidR="00F01239" w:rsidRDefault="00F01239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266E27AD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D458A0B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1E04AF40" wp14:editId="34C3DBDB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FCDA4D4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0F395B3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AF4DCA1" w14:textId="0D7AA4D6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D60B97">
      <w:rPr>
        <w:noProof/>
        <w:sz w:val="16"/>
        <w:szCs w:val="16"/>
      </w:rPr>
      <w:t>21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9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5A49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0B97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1239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59EA6"/>
  <w15:docId w15:val="{91AF08E0-688A-40AC-A53C-65DC48B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12F9A438784D6F8A2A5CEC9258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FA3FF-EC52-4317-9CC9-D776C9CC77E1}"/>
      </w:docPartPr>
      <w:docPartBody>
        <w:p w:rsidR="00000000" w:rsidRDefault="00587A7F">
          <w:pPr>
            <w:pStyle w:val="7412F9A438784D6F8A2A5CEC925885E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06B169B6CB443DAE7FF0320A9EB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70737-D319-4DF5-BEE6-943C830530B2}"/>
      </w:docPartPr>
      <w:docPartBody>
        <w:p w:rsidR="00000000" w:rsidRDefault="00587A7F">
          <w:pPr>
            <w:pStyle w:val="C106B169B6CB443DAE7FF0320A9EB20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E5122AE754385867F733CF35F7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5D77-F886-4BE7-A298-A6B0A06A8EA1}"/>
      </w:docPartPr>
      <w:docPartBody>
        <w:p w:rsidR="00000000" w:rsidRDefault="00587A7F">
          <w:pPr>
            <w:pStyle w:val="786E5122AE754385867F733CF35F773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FAE3E1E959449DB9CF87662688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1D800-1064-46B3-8864-0C3D5E1EACF6}"/>
      </w:docPartPr>
      <w:docPartBody>
        <w:p w:rsidR="00000000" w:rsidRDefault="00587A7F">
          <w:pPr>
            <w:pStyle w:val="94FAE3E1E959449DB9CF87662688D87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37CFAC0BF41CD88D84D6A32C40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222BA-82A4-45C9-B21E-A1B5AA1D292D}"/>
      </w:docPartPr>
      <w:docPartBody>
        <w:p w:rsidR="00000000" w:rsidRDefault="00587A7F">
          <w:pPr>
            <w:pStyle w:val="73737CFAC0BF41CD88D84D6A32C40A44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69151371048BFA7F89B625539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226CC-8347-4C23-85C4-2CC034E7EB15}"/>
      </w:docPartPr>
      <w:docPartBody>
        <w:p w:rsidR="00000000" w:rsidRDefault="00587A7F">
          <w:pPr>
            <w:pStyle w:val="F3969151371048BFA7F89B625539BC4B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0D79E725C09448F29126B14F78402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26A2-4052-426D-B499-708D2180F55D}"/>
      </w:docPartPr>
      <w:docPartBody>
        <w:p w:rsidR="00000000" w:rsidRDefault="00587A7F">
          <w:pPr>
            <w:pStyle w:val="0D79E725C09448F29126B14F7840290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5C29EF92504812AB4B253F4A39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F1DB-E327-4695-88D8-8ADAC0EAA58A}"/>
      </w:docPartPr>
      <w:docPartBody>
        <w:p w:rsidR="00000000" w:rsidRDefault="00587A7F">
          <w:pPr>
            <w:pStyle w:val="3D5C29EF92504812AB4B253F4A3963B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451D566090415399A0072CB13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FFAFD-2F95-4668-AE65-186CF4431953}"/>
      </w:docPartPr>
      <w:docPartBody>
        <w:p w:rsidR="00000000" w:rsidRDefault="00587A7F">
          <w:pPr>
            <w:pStyle w:val="7F451D566090415399A0072CB13BA49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A781AE47A54CF09BCE9EDF914E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8E02-CC76-409A-9156-62CA1DDE915C}"/>
      </w:docPartPr>
      <w:docPartBody>
        <w:p w:rsidR="00000000" w:rsidRDefault="00587A7F">
          <w:pPr>
            <w:pStyle w:val="84A781AE47A54CF09BCE9EDF914E0A1B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79461D0D600C47B996DFBAD391AE8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5958-0245-4EF2-82DA-24C76D05A1F6}"/>
      </w:docPartPr>
      <w:docPartBody>
        <w:p w:rsidR="00000000" w:rsidRDefault="00587A7F">
          <w:pPr>
            <w:pStyle w:val="79461D0D600C47B996DFBAD391AE8A1A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103CFF9BC4BADA9E27927A8C93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01B6-0E51-44C6-8C83-5C5253757A8A}"/>
      </w:docPartPr>
      <w:docPartBody>
        <w:p w:rsidR="00000000" w:rsidRDefault="00587A7F">
          <w:pPr>
            <w:pStyle w:val="CD6103CFF9BC4BADA9E27927A8C93884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9ACB2FA170D34076931993106AEF4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C78D8-50E8-42C1-BE56-B47B8E2D3021}"/>
      </w:docPartPr>
      <w:docPartBody>
        <w:p w:rsidR="00000000" w:rsidRDefault="00587A7F">
          <w:pPr>
            <w:pStyle w:val="9ACB2FA170D34076931993106AEF4EF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263941A2DD4CB1A95CAD3856E0E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529E3-1474-4BEF-8646-9E714D75D43B}"/>
      </w:docPartPr>
      <w:docPartBody>
        <w:p w:rsidR="00000000" w:rsidRDefault="00587A7F">
          <w:pPr>
            <w:pStyle w:val="EE263941A2DD4CB1A95CAD3856E0EB34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0D9F592A9DE54BE8A6C6F324F9CB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0F9EB-90C6-4DF7-AB51-C97699EE1699}"/>
      </w:docPartPr>
      <w:docPartBody>
        <w:p w:rsidR="00000000" w:rsidRDefault="00587A7F">
          <w:pPr>
            <w:pStyle w:val="0D9F592A9DE54BE8A6C6F324F9CBA767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766E8D9E3AF741E39B92DF0863AA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2128E-C4F6-49F5-8215-0E2164BBA5B2}"/>
      </w:docPartPr>
      <w:docPartBody>
        <w:p w:rsidR="00000000" w:rsidRDefault="00587A7F">
          <w:pPr>
            <w:pStyle w:val="766E8D9E3AF741E39B92DF0863AAC96C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4524AD2B27824AC1935FBA5FE888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B9DF-39F7-4753-947F-2C56B1888F36}"/>
      </w:docPartPr>
      <w:docPartBody>
        <w:p w:rsidR="00000000" w:rsidRDefault="00587A7F">
          <w:pPr>
            <w:pStyle w:val="4524AD2B27824AC1935FBA5FE888222E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60DBC37335C34574B5DFAE56937D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66AEA-A1DD-48CF-86B3-27CE1248A718}"/>
      </w:docPartPr>
      <w:docPartBody>
        <w:p w:rsidR="00000000" w:rsidRDefault="00587A7F">
          <w:pPr>
            <w:pStyle w:val="60DBC37335C34574B5DFAE56937D38DC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61C18314867F4995B7AB2E6906730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89BD7-8D78-486B-84A6-12F175234E0E}"/>
      </w:docPartPr>
      <w:docPartBody>
        <w:p w:rsidR="00000000" w:rsidRDefault="00587A7F">
          <w:pPr>
            <w:pStyle w:val="61C18314867F4995B7AB2E6906730BC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017413362459AA19CC24B62B4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64D2D-E8DD-47BB-B722-FB0834EB19AA}"/>
      </w:docPartPr>
      <w:docPartBody>
        <w:p w:rsidR="00000000" w:rsidRDefault="00587A7F">
          <w:pPr>
            <w:pStyle w:val="5D8017413362459AA19CC24B62B4211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DA0A8562B4B84BC97FE9B8AE9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C44EE-99B6-497E-935D-082A2BB116A3}"/>
      </w:docPartPr>
      <w:docPartBody>
        <w:p w:rsidR="00000000" w:rsidRDefault="00587A7F">
          <w:pPr>
            <w:pStyle w:val="F24DA0A8562B4B84BC97FE9B8AE90232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9AE5566244F4747ACD3AE026C55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39EA-975B-4B33-96DB-D28D7AEC9E83}"/>
      </w:docPartPr>
      <w:docPartBody>
        <w:p w:rsidR="00000000" w:rsidRDefault="00587A7F">
          <w:pPr>
            <w:pStyle w:val="F9AE5566244F4747ACD3AE026C5575B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F57DDFEC95436BA8F4F67ECA9DC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9A96E-3AED-4D1F-A2A7-8B39487B611C}"/>
      </w:docPartPr>
      <w:docPartBody>
        <w:p w:rsidR="00000000" w:rsidRDefault="00587A7F">
          <w:pPr>
            <w:pStyle w:val="8CF57DDFEC95436BA8F4F67ECA9DC737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9ACA6281B421784847911F9DFA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D1228-17A6-4BE0-925F-7FB0FD7E3415}"/>
      </w:docPartPr>
      <w:docPartBody>
        <w:p w:rsidR="00000000" w:rsidRDefault="00587A7F">
          <w:pPr>
            <w:pStyle w:val="B0E9ACA6281B421784847911F9DFA149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BDD6DB2A5A76476F90790E0ED890F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86CA-4857-486B-8CE0-24D62C54CFE0}"/>
      </w:docPartPr>
      <w:docPartBody>
        <w:p w:rsidR="00000000" w:rsidRDefault="00587A7F">
          <w:pPr>
            <w:pStyle w:val="BDD6DB2A5A76476F90790E0ED890FAB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483011F7F47AD81355CEBB5AC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2111F-29E7-4565-BE13-B46FF1B4C141}"/>
      </w:docPartPr>
      <w:docPartBody>
        <w:p w:rsidR="00000000" w:rsidRDefault="00587A7F">
          <w:pPr>
            <w:pStyle w:val="A75483011F7F47AD81355CEBB5ACADA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47DEF2B9D4DDDACDA042FBC99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FD033-AA45-4861-8B75-3CC99B2145BF}"/>
      </w:docPartPr>
      <w:docPartBody>
        <w:p w:rsidR="00000000" w:rsidRDefault="00587A7F">
          <w:pPr>
            <w:pStyle w:val="B8047DEF2B9D4DDDACDA042FBC99379F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1B821D2D1AB84600B354562F57A7C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E83F-A48C-4D85-B614-9AB6266D47F3}"/>
      </w:docPartPr>
      <w:docPartBody>
        <w:p w:rsidR="00000000" w:rsidRDefault="00587A7F">
          <w:pPr>
            <w:pStyle w:val="1B821D2D1AB84600B354562F57A7C9C9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EDC653C52A49CEB71624E504D6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BE88C-05A1-4F4C-91A4-BBA1B6D82AF1}"/>
      </w:docPartPr>
      <w:docPartBody>
        <w:p w:rsidR="00000000" w:rsidRDefault="00587A7F">
          <w:pPr>
            <w:pStyle w:val="A6EDC653C52A49CEB71624E504D6CC3E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955A2B4F63F04F23937B3B65300C3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CB45-84B6-4E67-B42D-170BB1DA2A2F}"/>
      </w:docPartPr>
      <w:docPartBody>
        <w:p w:rsidR="00000000" w:rsidRDefault="00587A7F">
          <w:pPr>
            <w:pStyle w:val="955A2B4F63F04F23937B3B65300C36A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7ED20EEC2647CD898C47E30B2F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A65A2-6618-4E41-AE0E-B0DB4B60C1B8}"/>
      </w:docPartPr>
      <w:docPartBody>
        <w:p w:rsidR="00000000" w:rsidRDefault="00587A7F">
          <w:pPr>
            <w:pStyle w:val="D27ED20EEC2647CD898C47E30B2F687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6A4395FF2BC40C0960B4E6ADC08D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8E21-C271-4450-9987-079B5D3C04B8}"/>
      </w:docPartPr>
      <w:docPartBody>
        <w:p w:rsidR="00000000" w:rsidRDefault="00587A7F">
          <w:pPr>
            <w:pStyle w:val="76A4395FF2BC40C0960B4E6ADC08D73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0675C6B6A3F4FA8896D5ACB0C4F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ADA3B-9117-4327-A8AE-85A5B583879C}"/>
      </w:docPartPr>
      <w:docPartBody>
        <w:p w:rsidR="00000000" w:rsidRDefault="00587A7F">
          <w:pPr>
            <w:pStyle w:val="E0675C6B6A3F4FA8896D5ACB0C4FF5B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E4E228DA3CB453DBF427F220FCEA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ED1C-3BBC-460F-8E6D-05ADECB8A0CA}"/>
      </w:docPartPr>
      <w:docPartBody>
        <w:p w:rsidR="00000000" w:rsidRDefault="00587A7F">
          <w:pPr>
            <w:pStyle w:val="9E4E228DA3CB453DBF427F220FCEA3D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DE7B9111C5F4A22A9F8F209FDAC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BEB17-D8DC-481C-8CE7-4201F4841B41}"/>
      </w:docPartPr>
      <w:docPartBody>
        <w:p w:rsidR="00000000" w:rsidRDefault="00587A7F">
          <w:pPr>
            <w:pStyle w:val="ADE7B9111C5F4A22A9F8F209FDACFCDE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F1F5DCA56884CD5A21D51CC69D9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9D74C-8A45-43BB-BEEA-35097BB4F631}"/>
      </w:docPartPr>
      <w:docPartBody>
        <w:p w:rsidR="00000000" w:rsidRDefault="00587A7F">
          <w:r w:rsidRPr="00394E5E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F"/>
    <w:rsid w:val="005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A7F"/>
    <w:rPr>
      <w:color w:val="808080"/>
    </w:rPr>
  </w:style>
  <w:style w:type="paragraph" w:customStyle="1" w:styleId="7412F9A438784D6F8A2A5CEC925885E2">
    <w:name w:val="7412F9A438784D6F8A2A5CEC925885E2"/>
  </w:style>
  <w:style w:type="paragraph" w:customStyle="1" w:styleId="C106B169B6CB443DAE7FF0320A9EB205">
    <w:name w:val="C106B169B6CB443DAE7FF0320A9EB205"/>
  </w:style>
  <w:style w:type="paragraph" w:customStyle="1" w:styleId="786E5122AE754385867F733CF35F773B">
    <w:name w:val="786E5122AE754385867F733CF35F773B"/>
  </w:style>
  <w:style w:type="paragraph" w:customStyle="1" w:styleId="94FAE3E1E959449DB9CF87662688D877">
    <w:name w:val="94FAE3E1E959449DB9CF87662688D877"/>
  </w:style>
  <w:style w:type="paragraph" w:customStyle="1" w:styleId="73737CFAC0BF41CD88D84D6A32C40A44">
    <w:name w:val="73737CFAC0BF41CD88D84D6A32C40A44"/>
  </w:style>
  <w:style w:type="paragraph" w:customStyle="1" w:styleId="F3969151371048BFA7F89B625539BC4B">
    <w:name w:val="F3969151371048BFA7F89B625539BC4B"/>
  </w:style>
  <w:style w:type="paragraph" w:customStyle="1" w:styleId="0D79E725C09448F29126B14F7840290C">
    <w:name w:val="0D79E725C09448F29126B14F7840290C"/>
  </w:style>
  <w:style w:type="paragraph" w:customStyle="1" w:styleId="3D5C29EF92504812AB4B253F4A3963B9">
    <w:name w:val="3D5C29EF92504812AB4B253F4A3963B9"/>
  </w:style>
  <w:style w:type="paragraph" w:customStyle="1" w:styleId="7F451D566090415399A0072CB13BA491">
    <w:name w:val="7F451D566090415399A0072CB13BA491"/>
  </w:style>
  <w:style w:type="paragraph" w:customStyle="1" w:styleId="84A781AE47A54CF09BCE9EDF914E0A1B">
    <w:name w:val="84A781AE47A54CF09BCE9EDF914E0A1B"/>
  </w:style>
  <w:style w:type="paragraph" w:customStyle="1" w:styleId="79461D0D600C47B996DFBAD391AE8A1A">
    <w:name w:val="79461D0D600C47B996DFBAD391AE8A1A"/>
  </w:style>
  <w:style w:type="paragraph" w:customStyle="1" w:styleId="CD6103CFF9BC4BADA9E27927A8C93884">
    <w:name w:val="CD6103CFF9BC4BADA9E27927A8C93884"/>
  </w:style>
  <w:style w:type="paragraph" w:customStyle="1" w:styleId="9ACB2FA170D34076931993106AEF4EFB">
    <w:name w:val="9ACB2FA170D34076931993106AEF4EFB"/>
  </w:style>
  <w:style w:type="paragraph" w:customStyle="1" w:styleId="EE263941A2DD4CB1A95CAD3856E0EB34">
    <w:name w:val="EE263941A2DD4CB1A95CAD3856E0EB34"/>
  </w:style>
  <w:style w:type="paragraph" w:customStyle="1" w:styleId="0D9F592A9DE54BE8A6C6F324F9CBA767">
    <w:name w:val="0D9F592A9DE54BE8A6C6F324F9CBA767"/>
  </w:style>
  <w:style w:type="paragraph" w:customStyle="1" w:styleId="766E8D9E3AF741E39B92DF0863AAC96C">
    <w:name w:val="766E8D9E3AF741E39B92DF0863AAC96C"/>
  </w:style>
  <w:style w:type="paragraph" w:customStyle="1" w:styleId="4524AD2B27824AC1935FBA5FE888222E">
    <w:name w:val="4524AD2B27824AC1935FBA5FE888222E"/>
  </w:style>
  <w:style w:type="paragraph" w:customStyle="1" w:styleId="60DBC37335C34574B5DFAE56937D38DC">
    <w:name w:val="60DBC37335C34574B5DFAE56937D38DC"/>
  </w:style>
  <w:style w:type="paragraph" w:customStyle="1" w:styleId="61C18314867F4995B7AB2E6906730BC9">
    <w:name w:val="61C18314867F4995B7AB2E6906730BC9"/>
  </w:style>
  <w:style w:type="paragraph" w:customStyle="1" w:styleId="5D8017413362459AA19CC24B62B42114">
    <w:name w:val="5D8017413362459AA19CC24B62B42114"/>
  </w:style>
  <w:style w:type="paragraph" w:customStyle="1" w:styleId="F24DA0A8562B4B84BC97FE9B8AE90232">
    <w:name w:val="F24DA0A8562B4B84BC97FE9B8AE90232"/>
  </w:style>
  <w:style w:type="paragraph" w:customStyle="1" w:styleId="F9AE5566244F4747ACD3AE026C5575B2">
    <w:name w:val="F9AE5566244F4747ACD3AE026C5575B2"/>
  </w:style>
  <w:style w:type="paragraph" w:customStyle="1" w:styleId="8CF57DDFEC95436BA8F4F67ECA9DC737">
    <w:name w:val="8CF57DDFEC95436BA8F4F67ECA9DC737"/>
  </w:style>
  <w:style w:type="paragraph" w:customStyle="1" w:styleId="B0E9ACA6281B421784847911F9DFA149">
    <w:name w:val="B0E9ACA6281B421784847911F9DFA149"/>
  </w:style>
  <w:style w:type="paragraph" w:customStyle="1" w:styleId="BDD6DB2A5A76476F90790E0ED890FABD">
    <w:name w:val="BDD6DB2A5A76476F90790E0ED890FABD"/>
  </w:style>
  <w:style w:type="paragraph" w:customStyle="1" w:styleId="A75483011F7F47AD81355CEBB5ACADA2">
    <w:name w:val="A75483011F7F47AD81355CEBB5ACADA2"/>
  </w:style>
  <w:style w:type="paragraph" w:customStyle="1" w:styleId="B8047DEF2B9D4DDDACDA042FBC99379F">
    <w:name w:val="B8047DEF2B9D4DDDACDA042FBC99379F"/>
  </w:style>
  <w:style w:type="paragraph" w:customStyle="1" w:styleId="1B821D2D1AB84600B354562F57A7C9C9">
    <w:name w:val="1B821D2D1AB84600B354562F57A7C9C9"/>
  </w:style>
  <w:style w:type="paragraph" w:customStyle="1" w:styleId="A6EDC653C52A49CEB71624E504D6CC3E">
    <w:name w:val="A6EDC653C52A49CEB71624E504D6CC3E"/>
  </w:style>
  <w:style w:type="paragraph" w:customStyle="1" w:styleId="955A2B4F63F04F23937B3B65300C36A4">
    <w:name w:val="955A2B4F63F04F23937B3B65300C36A4"/>
  </w:style>
  <w:style w:type="paragraph" w:customStyle="1" w:styleId="D27ED20EEC2647CD898C47E30B2F687F">
    <w:name w:val="D27ED20EEC2647CD898C47E30B2F687F"/>
  </w:style>
  <w:style w:type="paragraph" w:customStyle="1" w:styleId="76A4395FF2BC40C0960B4E6ADC08D73D">
    <w:name w:val="76A4395FF2BC40C0960B4E6ADC08D73D"/>
  </w:style>
  <w:style w:type="paragraph" w:customStyle="1" w:styleId="E0675C6B6A3F4FA8896D5ACB0C4FF5BB">
    <w:name w:val="E0675C6B6A3F4FA8896D5ACB0C4FF5BB"/>
  </w:style>
  <w:style w:type="paragraph" w:customStyle="1" w:styleId="9E4E228DA3CB453DBF427F220FCEA3D8">
    <w:name w:val="9E4E228DA3CB453DBF427F220FCEA3D8"/>
  </w:style>
  <w:style w:type="paragraph" w:customStyle="1" w:styleId="ADE7B9111C5F4A22A9F8F209FDACFCDE">
    <w:name w:val="ADE7B9111C5F4A22A9F8F209FDACF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2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2022-11-22T03:36:00Z</cp:lastPrinted>
  <dcterms:created xsi:type="dcterms:W3CDTF">2022-11-22T03:34:00Z</dcterms:created>
  <dcterms:modified xsi:type="dcterms:W3CDTF">2022-11-22T03:36:00Z</dcterms:modified>
</cp:coreProperties>
</file>