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28239E3F" w14:textId="77777777" w:rsidTr="00B700E4">
        <w:tc>
          <w:tcPr>
            <w:tcW w:w="10800" w:type="dxa"/>
            <w:gridSpan w:val="7"/>
          </w:tcPr>
          <w:p w14:paraId="6436DF5B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6F204C2D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9B5D444F90764F3FB5D4644B40762103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797A97D9" w14:textId="23A003D2" w:rsidR="007D7AE9" w:rsidRDefault="00A8493D" w:rsidP="00634756">
                <w:pPr>
                  <w:pStyle w:val="Title"/>
                </w:pPr>
                <w:r>
                  <w:rPr>
                    <w:rStyle w:val="TitleChar"/>
                  </w:rPr>
                  <w:t xml:space="preserve">Base </w:t>
                </w:r>
                <w:r w:rsidR="00EF21B6">
                  <w:rPr>
                    <w:rStyle w:val="TitleChar"/>
                  </w:rPr>
                  <w:t>Resist</w:t>
                </w:r>
                <w:r>
                  <w:rPr>
                    <w:rStyle w:val="TitleChar"/>
                  </w:rPr>
                  <w:t>or</w:t>
                </w:r>
                <w:r w:rsidR="00EF21B6">
                  <w:rPr>
                    <w:rStyle w:val="TitleChar"/>
                  </w:rPr>
                  <w:t xml:space="preserve"> Test</w:t>
                </w:r>
                <w:r w:rsidR="00E7249C">
                  <w:rPr>
                    <w:rStyle w:val="TitleChar"/>
                  </w:rPr>
                  <w:t xml:space="preserve"> (</w:t>
                </w:r>
                <w:r w:rsidR="002D6CDF">
                  <w:rPr>
                    <w:rStyle w:val="TitleChar"/>
                  </w:rPr>
                  <w:t>R</w:t>
                </w:r>
                <w:r w:rsidR="007575EF">
                  <w:rPr>
                    <w:rStyle w:val="TitleChar"/>
                  </w:rPr>
                  <w:t>1</w:t>
                </w:r>
                <w:r w:rsidR="00E7249C">
                  <w:rPr>
                    <w:rStyle w:val="TitleChar"/>
                  </w:rPr>
                  <w:t>)</w:t>
                </w:r>
              </w:p>
            </w:tc>
          </w:sdtContent>
        </w:sdt>
      </w:tr>
      <w:tr w:rsidR="000715B0" w14:paraId="32AC3612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45174D5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60B403189D924C0C830129DC34E03526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9FFBBBC" w14:textId="59E47304" w:rsidR="000715B0" w:rsidRDefault="00EF21B6" w:rsidP="000715B0">
                <w:pPr>
                  <w:spacing w:line="259" w:lineRule="auto"/>
                </w:pPr>
                <w:r>
                  <w:t>T6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2D1D1B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FD8D0A2357C04F77A3510DC141C0ECC0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6666E8F" w14:textId="391F8986" w:rsidR="000715B0" w:rsidRDefault="00EF21B6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6C5B7598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3A32D61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674AC840238F4B7F806AF72EACD0BC3E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61097BC" w14:textId="67DCC4E4" w:rsidR="000715B0" w:rsidRDefault="00EF21B6" w:rsidP="000715B0">
                <w:pPr>
                  <w:spacing w:line="259" w:lineRule="auto"/>
                </w:pPr>
                <w:r>
                  <w:t>T5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7599FBA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3EC73F0A71BF4344A3853D374712BBD0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F585FAE" w14:textId="6FE3F684" w:rsidR="000715B0" w:rsidRDefault="00EF21B6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2666BBFE" w14:textId="77777777" w:rsidTr="00B700E4">
        <w:tc>
          <w:tcPr>
            <w:tcW w:w="10800" w:type="dxa"/>
            <w:gridSpan w:val="7"/>
          </w:tcPr>
          <w:p w14:paraId="0BBB2AD4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0BAE459F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E46C2DC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328C14F2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E12A1090B0834762835C5EEC0BF2E5EE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37B1941E" w14:textId="530A8C4B" w:rsidR="00F7263C" w:rsidRDefault="00EF21B6" w:rsidP="000715B0">
                <w:pPr>
                  <w:spacing w:line="259" w:lineRule="auto"/>
                </w:pPr>
                <w:r>
                  <w:t>Measure resistance. A determination of IN TOLERANCE indicates that the resistor R</w:t>
                </w:r>
                <w:r w:rsidR="007575EF">
                  <w:t>1</w:t>
                </w:r>
                <w:r w:rsidR="00FC22A5">
                  <w:t xml:space="preserve"> has a resistance as</w:t>
                </w:r>
                <w:r>
                  <w:t xml:space="preserve"> expected.</w:t>
                </w:r>
              </w:p>
            </w:tc>
          </w:sdtContent>
        </w:sdt>
      </w:tr>
      <w:tr w:rsidR="000715B0" w14:paraId="4C76A1A4" w14:textId="77777777" w:rsidTr="00B700E4">
        <w:tc>
          <w:tcPr>
            <w:tcW w:w="10800" w:type="dxa"/>
            <w:gridSpan w:val="7"/>
          </w:tcPr>
          <w:p w14:paraId="430C5DC8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411051A0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E23DE33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7CA13682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A182DC9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6EAC4497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5190E9BDE5A4C008F75F887577342B8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4FB505CC" w14:textId="18763799" w:rsidR="000715B0" w:rsidRDefault="00EF21B6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C6AFF85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61D03AC2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4B6DA5B9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9B20428621E94888B7D8A8023AF6EA80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7FD93906" w14:textId="5C49826A" w:rsidR="000715B0" w:rsidRDefault="00EF21B6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44B0DB9A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487B7E80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319500D5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CC7D746C382D49329EEB68700114835D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4FE57A63" w14:textId="4C975467" w:rsidR="000715B0" w:rsidRDefault="00EF21B6" w:rsidP="000715B0">
                <w:pPr>
                  <w:spacing w:line="259" w:lineRule="auto"/>
                </w:pPr>
                <w:r>
                  <w:t>Resistance measurement with handheld multimeter.</w:t>
                </w:r>
              </w:p>
            </w:tc>
          </w:sdtContent>
        </w:sdt>
      </w:tr>
      <w:tr w:rsidR="00A92BFC" w:rsidRPr="004D41CA" w14:paraId="316921FD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3C4DAF31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39FD3268" wp14:editId="41839E6A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0B46AD0A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1613227" wp14:editId="38CE06B8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6CCFD35A" w14:textId="77777777" w:rsidTr="00C5024A">
        <w:sdt>
          <w:sdtPr>
            <w:tag w:val="IMAGE1CAPTION"/>
            <w:id w:val="-465354368"/>
            <w:placeholder>
              <w:docPart w:val="627211CA9C66479DBBFFD3005A7CAFB6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2949BA15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450563564E3C42F1B3868EEB3F5AAEA7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0C7482EF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7897D917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7BEC1D4D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A215D6BE6E1349F5A6283C32D9CCB667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2C2D0BAF" w14:textId="796DC72D" w:rsidR="00C41DC3" w:rsidRDefault="00EF21B6" w:rsidP="00C41DC3">
                <w:pPr>
                  <w:spacing w:line="259" w:lineRule="auto"/>
                </w:pPr>
                <w:r>
                  <w:t>TP</w:t>
                </w:r>
                <w:r w:rsidR="007575EF">
                  <w:t>5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5726040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6A2E0733FE324155AF37B23386034802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8755702" w14:textId="407EFA7C" w:rsidR="00C41DC3" w:rsidRDefault="00EF21B6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11431EC2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747040BD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D36C35D2CD1B4DDF8113BB016DAD2CB5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1707665" w14:textId="3DB328EE" w:rsidR="00C41DC3" w:rsidRDefault="007575EF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227AAB2E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050F1AFF95364A178B8ED3B396649B44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705B6D0" w14:textId="6474E7AE" w:rsidR="00C41DC3" w:rsidRDefault="00EF21B6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56FFC01B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558EF80A" w14:textId="77777777" w:rsidTr="00AB1184">
        <w:tc>
          <w:tcPr>
            <w:tcW w:w="10800" w:type="dxa"/>
            <w:gridSpan w:val="9"/>
            <w:vAlign w:val="center"/>
          </w:tcPr>
          <w:p w14:paraId="2C79BE86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4B5D407E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68CE7DE8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4C12B29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11A1A3BB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0112FCA0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507248BC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061EAFFA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D3DC6AF4D0BB434D927623B20EAF5ACB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380122A" w14:textId="3CBA8E3D" w:rsidR="00B700E4" w:rsidRDefault="00EF21B6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22DA3974EDA8412C8908D5D3ED307D4F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45C0C7" w14:textId="3F62C20C" w:rsidR="00B700E4" w:rsidRDefault="00EF21B6" w:rsidP="00B700E4">
                <w:pPr>
                  <w:spacing w:line="259" w:lineRule="auto"/>
                  <w:jc w:val="center"/>
                </w:pPr>
                <w:r>
                  <w:t>R</w:t>
                </w:r>
                <w:r w:rsidR="007575EF">
                  <w:t>1</w:t>
                </w:r>
                <w:r>
                  <w:t>min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B6329878AE914A719F72FC0E8DB7A074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601853B" w14:textId="0816F2F8" w:rsidR="00B700E4" w:rsidRDefault="00EF21B6" w:rsidP="00B700E4">
                <w:pPr>
                  <w:spacing w:line="259" w:lineRule="auto"/>
                  <w:jc w:val="center"/>
                </w:pPr>
                <w:r>
                  <w:t>R</w:t>
                </w:r>
                <w:r w:rsidR="007575EF">
                  <w:t>1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4B6EA08889CC4F489E09531CD5548657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3611ADA" w14:textId="3D7989AA" w:rsidR="00B700E4" w:rsidRDefault="00EF21B6" w:rsidP="00B700E4">
                <w:pPr>
                  <w:spacing w:line="259" w:lineRule="auto"/>
                  <w:jc w:val="center"/>
                </w:pPr>
                <w:r>
                  <w:t>R</w:t>
                </w:r>
                <w:r w:rsidR="007575EF">
                  <w:t>1</w:t>
                </w:r>
                <w:r>
                  <w:t>max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43339828585B427AAA0F045D7D520CEA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F4FDEB0" w14:textId="0CC68815" w:rsidR="00B700E4" w:rsidRDefault="00EF21B6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  <w:tr w:rsidR="00A92BFC" w14:paraId="744544E0" w14:textId="77777777" w:rsidTr="00A92BFC">
        <w:trPr>
          <w:trHeight w:val="720"/>
        </w:trPr>
        <w:tc>
          <w:tcPr>
            <w:tcW w:w="10800" w:type="dxa"/>
            <w:gridSpan w:val="9"/>
          </w:tcPr>
          <w:p w14:paraId="6251B979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0B1953E6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20703120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74E1AF58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65B445AA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4FE183EB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98E9D33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0F31644E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22D8A858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1110A6DA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36C2167BD6B343D3B3F83299DDCCE20D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46DDB19E" w14:textId="6A28B1CB" w:rsidR="00465AA3" w:rsidRDefault="00EF21B6" w:rsidP="00465AA3">
                <w:pPr>
                  <w:spacing w:line="259" w:lineRule="auto"/>
                  <w:jc w:val="center"/>
                </w:pPr>
                <w:r>
                  <w:t>T7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AF41FA6B46654C1793A843EE67A63F49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41F3CB9F" w14:textId="206E3355" w:rsidR="00465AA3" w:rsidRDefault="00EF21B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29F980627C0C4813BA5FBE5473BE76B7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40D768B4" w14:textId="1635E015" w:rsidR="00465AA3" w:rsidRDefault="00EF21B6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2CE79B20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F0179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2F2752031CF64277A2F61EA5A271AAB0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6A86010" w14:textId="5763854F" w:rsidR="00465AA3" w:rsidRDefault="00FC22A5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3BD10142356C44C6960A4C7025E18C1B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47A2F3D" w14:textId="43DCF695" w:rsidR="00465AA3" w:rsidRDefault="00FC22A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A8E59D31947B47D2A73ED256401C0617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E730084" w14:textId="5FE7A0C0" w:rsidR="00465AA3" w:rsidRDefault="00FC22A5" w:rsidP="00465AA3">
                <w:pPr>
                  <w:spacing w:line="259" w:lineRule="auto"/>
                </w:pPr>
                <w:r>
                  <w:t>R</w:t>
                </w:r>
                <w:r w:rsidR="007575EF">
                  <w:t>1</w:t>
                </w:r>
              </w:p>
            </w:tc>
          </w:sdtContent>
        </w:sdt>
      </w:tr>
      <w:tr w:rsidR="00465AA3" w14:paraId="620D6F22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6E5ED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0BD7FAC188CA448B8F80E8C6EF3C28EF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11FA3FD" w14:textId="3F65731A" w:rsidR="00465AA3" w:rsidRDefault="00FC22A5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8077B2E2C99D4EDCB68B501B7D4F34BB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5E31A84" w14:textId="639AC157" w:rsidR="00465AA3" w:rsidRDefault="00FC22A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A767283215A44B42A5ADD19869B740B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47D32A9" w14:textId="568DC1DE" w:rsidR="00465AA3" w:rsidRDefault="00FC22A5" w:rsidP="00465AA3">
                <w:pPr>
                  <w:spacing w:line="259" w:lineRule="auto"/>
                </w:pPr>
                <w:r>
                  <w:t>R</w:t>
                </w:r>
                <w:r w:rsidR="007575EF">
                  <w:t>1</w:t>
                </w:r>
              </w:p>
            </w:tc>
          </w:sdtContent>
        </w:sdt>
      </w:tr>
      <w:tr w:rsidR="00465AA3" w14:paraId="2DFB26DB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D6137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4EE40BD0625B49878AC9D73208E4761E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7374A1B" w14:textId="23E9DAB6" w:rsidR="00465AA3" w:rsidRDefault="00FC22A5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2C073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2A0DA120EC5E43F6AB88792162F3D50D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33E0964" w14:textId="23C1C62E" w:rsidR="00465AA3" w:rsidRDefault="00FC22A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D5700F" w14:paraId="5DF34C96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170E7E32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1EB5EE0E2FC64BC4AA0D453D9963DCF0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220C0774" w14:textId="1F6EAFA5" w:rsidR="00D5700F" w:rsidRDefault="00FC22A5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4286A4F6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EB95BA1A265642D0AAEAEAD58466CC59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42735792" w14:textId="60A77C24" w:rsidR="00D5700F" w:rsidRDefault="00FC22A5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59CDFA72" w14:textId="77777777" w:rsidR="004D41CA" w:rsidRDefault="004D41CA">
      <w:pPr>
        <w:spacing w:line="259" w:lineRule="auto"/>
      </w:pPr>
      <w:r>
        <w:br w:type="page"/>
      </w:r>
    </w:p>
    <w:p w14:paraId="4E0DCD17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A42A0A2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281D7DB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164FED6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49E8" w14:textId="1D4824F1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2E480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53F11" w14:textId="2FA29355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32C69FF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15DB2" w14:textId="0C8D179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9EB151A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44C6E" w14:textId="0F8AABB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A9592DC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6FE39FE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140A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DD1CA1D4E45747AEA9738432A646C69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169B8CF" w14:textId="08ED29EE" w:rsidR="00563AB7" w:rsidRPr="0041404C" w:rsidRDefault="00EF21B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20221128004135</w:t>
                </w:r>
              </w:p>
            </w:tc>
          </w:sdtContent>
        </w:sdt>
      </w:tr>
      <w:tr w:rsidR="00563AB7" w:rsidRPr="00CC5B02" w14:paraId="46C3B00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9944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9100CDC6CA354DCBB770E10B94E2806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539D595" w14:textId="669A24B8" w:rsidR="00563AB7" w:rsidRPr="0041404C" w:rsidRDefault="00CA20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48EEFD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438BB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9DBFA84B0844288928C66EB53A366B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414F60" w14:textId="328F3331" w:rsidR="00563AB7" w:rsidRPr="0041404C" w:rsidRDefault="00CA20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6AC829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4D0E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D1B929CFD3834D60B2EC567C17F2BD26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A1EB256" w14:textId="68E2BCBB" w:rsidR="00563AB7" w:rsidRPr="0041404C" w:rsidRDefault="00CA20E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4C9A16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A52D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A3E2870422D48D389D69D9B941536AD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3E8CB3D" w14:textId="1025379E" w:rsidR="00563AB7" w:rsidRPr="0041404C" w:rsidRDefault="00CA20E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3642C145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CD2D" w14:textId="77777777" w:rsidR="00EF21B6" w:rsidRDefault="00EF21B6" w:rsidP="002E17B7">
      <w:pPr>
        <w:spacing w:after="0" w:line="240" w:lineRule="auto"/>
      </w:pPr>
      <w:r>
        <w:separator/>
      </w:r>
    </w:p>
  </w:endnote>
  <w:endnote w:type="continuationSeparator" w:id="0">
    <w:p w14:paraId="46E60DCC" w14:textId="77777777" w:rsidR="00EF21B6" w:rsidRDefault="00EF21B6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1DBD2AC7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5708405D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29A1FA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23388757" w14:textId="77777777" w:rsidTr="004A4495">
      <w:trPr>
        <w:jc w:val="right"/>
      </w:trPr>
      <w:sdt>
        <w:sdtPr>
          <w:tag w:val="datetimestamp"/>
          <w:id w:val="-639416851"/>
          <w:placeholder>
            <w:docPart w:val="3CA747CE25A64FBDBD8CEACA0C163B11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7D1ED75A" w14:textId="5A5DFDEA" w:rsidR="006E4D09" w:rsidRDefault="00CA20E9" w:rsidP="0039368B">
              <w:pPr>
                <w:pStyle w:val="NoSpacing"/>
                <w:jc w:val="right"/>
              </w:pPr>
              <w:r w:rsidRPr="005669D8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AACE0F5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EB0B" w14:textId="77777777" w:rsidR="00EF21B6" w:rsidRDefault="00EF21B6" w:rsidP="002E17B7">
      <w:pPr>
        <w:spacing w:after="0" w:line="240" w:lineRule="auto"/>
      </w:pPr>
      <w:r>
        <w:separator/>
      </w:r>
    </w:p>
  </w:footnote>
  <w:footnote w:type="continuationSeparator" w:id="0">
    <w:p w14:paraId="554071AC" w14:textId="77777777" w:rsidR="00EF21B6" w:rsidRDefault="00EF21B6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C91248D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2262A0D2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74248F53" wp14:editId="399B695A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CC05BE1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3A918B1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7342E74" w14:textId="1D6D5D31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CA20E9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B6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D7714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D6CDF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66C96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3CC5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575EF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7F4556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2FC5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258D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6B61"/>
    <w:rsid w:val="00A77C33"/>
    <w:rsid w:val="00A80AFA"/>
    <w:rsid w:val="00A82C32"/>
    <w:rsid w:val="00A8493D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1F0D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20E9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2172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49C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E7B06"/>
    <w:rsid w:val="00EF1336"/>
    <w:rsid w:val="00EF167D"/>
    <w:rsid w:val="00EF180D"/>
    <w:rsid w:val="00EF21B6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22A5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718B573"/>
  <w15:docId w15:val="{0D357BD7-5E84-48B6-8AF7-937BCFE1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5D444F90764F3FB5D4644B4076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FD03E-B69D-44B5-9001-96D602BD9EB1}"/>
      </w:docPartPr>
      <w:docPartBody>
        <w:p w:rsidR="005D1B6D" w:rsidRDefault="00F82A66">
          <w:pPr>
            <w:pStyle w:val="9B5D444F90764F3FB5D4644B407621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403189D924C0C830129DC34E03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2CD6A-5B56-457C-8BCC-BE93C16CDB9C}"/>
      </w:docPartPr>
      <w:docPartBody>
        <w:p w:rsidR="005D1B6D" w:rsidRDefault="00F82A66">
          <w:pPr>
            <w:pStyle w:val="60B403189D924C0C830129DC34E0352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8D0A2357C04F77A3510DC141C0E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F895D-ECBE-400D-9531-237BB2C736E0}"/>
      </w:docPartPr>
      <w:docPartBody>
        <w:p w:rsidR="005D1B6D" w:rsidRDefault="00F82A66">
          <w:pPr>
            <w:pStyle w:val="FD8D0A2357C04F77A3510DC141C0ECC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4AC840238F4B7F806AF72EACD0B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CDAF0-063D-471A-B19A-41E5DC70718A}"/>
      </w:docPartPr>
      <w:docPartBody>
        <w:p w:rsidR="005D1B6D" w:rsidRDefault="00F82A66">
          <w:pPr>
            <w:pStyle w:val="674AC840238F4B7F806AF72EACD0BC3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C73F0A71BF4344A3853D374712B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5C2B8-75C5-45E9-B120-EB61B5587FB2}"/>
      </w:docPartPr>
      <w:docPartBody>
        <w:p w:rsidR="005D1B6D" w:rsidRDefault="00F82A66">
          <w:pPr>
            <w:pStyle w:val="3EC73F0A71BF4344A3853D374712BBD0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2A1090B0834762835C5EEC0BF2E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E8EC8-A5D4-4C3F-9603-7CF00D960EC8}"/>
      </w:docPartPr>
      <w:docPartBody>
        <w:p w:rsidR="005D1B6D" w:rsidRDefault="00F82A66">
          <w:pPr>
            <w:pStyle w:val="E12A1090B0834762835C5EEC0BF2E5E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190E9BDE5A4C008F75F88757734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128D-0D73-4184-A080-FC889F4AD2BB}"/>
      </w:docPartPr>
      <w:docPartBody>
        <w:p w:rsidR="005D1B6D" w:rsidRDefault="00F82A66">
          <w:pPr>
            <w:pStyle w:val="05190E9BDE5A4C008F75F887577342B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20428621E94888B7D8A8023AF6E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9A887-3035-40B3-8355-A4F01819B2C2}"/>
      </w:docPartPr>
      <w:docPartBody>
        <w:p w:rsidR="005D1B6D" w:rsidRDefault="00F82A66">
          <w:pPr>
            <w:pStyle w:val="9B20428621E94888B7D8A8023AF6EA8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D746C382D49329EEB687001148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A0F97-800B-432C-8CAF-9999F6A1DF5E}"/>
      </w:docPartPr>
      <w:docPartBody>
        <w:p w:rsidR="005D1B6D" w:rsidRDefault="00F82A66">
          <w:pPr>
            <w:pStyle w:val="CC7D746C382D49329EEB68700114835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7211CA9C66479DBBFFD3005A7C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3C257-A1D0-4A53-BEA9-6756A06E01FA}"/>
      </w:docPartPr>
      <w:docPartBody>
        <w:p w:rsidR="005D1B6D" w:rsidRDefault="00F82A66">
          <w:pPr>
            <w:pStyle w:val="627211CA9C66479DBBFFD3005A7CAFB6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0563564E3C42F1B3868EEB3F5AA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A54B5-5F7D-4C26-B864-F388CF5A30D6}"/>
      </w:docPartPr>
      <w:docPartBody>
        <w:p w:rsidR="005D1B6D" w:rsidRDefault="00F82A66">
          <w:pPr>
            <w:pStyle w:val="450563564E3C42F1B3868EEB3F5AAEA7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15D6BE6E1349F5A6283C32D9CCB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8927-63E6-44F5-82F6-366F71B4FA0F}"/>
      </w:docPartPr>
      <w:docPartBody>
        <w:p w:rsidR="005D1B6D" w:rsidRDefault="00F82A66">
          <w:pPr>
            <w:pStyle w:val="A215D6BE6E1349F5A6283C32D9CCB667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6A2E0733FE324155AF37B23386034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7C5D-EFAC-4B1C-94BC-1D4A3C34685A}"/>
      </w:docPartPr>
      <w:docPartBody>
        <w:p w:rsidR="005D1B6D" w:rsidRDefault="00F82A66">
          <w:pPr>
            <w:pStyle w:val="6A2E0733FE324155AF37B2338603480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6C35D2CD1B4DDF8113BB016DAD2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0455-D19E-43E4-AAD6-E0060D535412}"/>
      </w:docPartPr>
      <w:docPartBody>
        <w:p w:rsidR="005D1B6D" w:rsidRDefault="00F82A66">
          <w:pPr>
            <w:pStyle w:val="D36C35D2CD1B4DDF8113BB016DAD2CB5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050F1AFF95364A178B8ED3B39664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65A5A-8912-4CBC-BA6E-0C4A83B829D6}"/>
      </w:docPartPr>
      <w:docPartBody>
        <w:p w:rsidR="005D1B6D" w:rsidRDefault="00F82A66">
          <w:pPr>
            <w:pStyle w:val="050F1AFF95364A178B8ED3B396649B4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DC6AF4D0BB434D927623B20EAF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03F4C-6A2A-4329-A206-BEFDF4D73E8F}"/>
      </w:docPartPr>
      <w:docPartBody>
        <w:p w:rsidR="005D1B6D" w:rsidRDefault="00F82A66">
          <w:pPr>
            <w:pStyle w:val="D3DC6AF4D0BB434D927623B20EAF5ACB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DA3974EDA8412C8908D5D3ED307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B0F8A-5152-48EC-A5F9-011CB66356AC}"/>
      </w:docPartPr>
      <w:docPartBody>
        <w:p w:rsidR="005D1B6D" w:rsidRDefault="00F82A66">
          <w:pPr>
            <w:pStyle w:val="22DA3974EDA8412C8908D5D3ED307D4F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B6329878AE914A719F72FC0E8DB7A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E185-21AA-49EB-AECA-3815DE5B9576}"/>
      </w:docPartPr>
      <w:docPartBody>
        <w:p w:rsidR="005D1B6D" w:rsidRDefault="00F82A66">
          <w:pPr>
            <w:pStyle w:val="B6329878AE914A719F72FC0E8DB7A074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4B6EA08889CC4F489E09531CD5548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B4A03-F450-49B9-A4AA-3B0465D5481A}"/>
      </w:docPartPr>
      <w:docPartBody>
        <w:p w:rsidR="005D1B6D" w:rsidRDefault="00F82A66">
          <w:pPr>
            <w:pStyle w:val="4B6EA08889CC4F489E09531CD5548657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43339828585B427AAA0F045D7D520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0151B-DCB5-4509-8890-AE14059E9309}"/>
      </w:docPartPr>
      <w:docPartBody>
        <w:p w:rsidR="005D1B6D" w:rsidRDefault="00F82A66">
          <w:pPr>
            <w:pStyle w:val="43339828585B427AAA0F045D7D520CEA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36C2167BD6B343D3B3F83299DDCC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9301-E7BB-453D-9478-7DD3985964F5}"/>
      </w:docPartPr>
      <w:docPartBody>
        <w:p w:rsidR="005D1B6D" w:rsidRDefault="00F82A66">
          <w:pPr>
            <w:pStyle w:val="36C2167BD6B343D3B3F83299DDCCE20D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F41FA6B46654C1793A843EE67A6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603D1-7D6F-4CF9-9F64-04D383F09DB4}"/>
      </w:docPartPr>
      <w:docPartBody>
        <w:p w:rsidR="005D1B6D" w:rsidRDefault="00F82A66">
          <w:pPr>
            <w:pStyle w:val="AF41FA6B46654C1793A843EE67A63F4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F980627C0C4813BA5FBE5473BE7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48D7-D02F-4556-8348-441C0BC39E51}"/>
      </w:docPartPr>
      <w:docPartBody>
        <w:p w:rsidR="005D1B6D" w:rsidRDefault="00F82A66">
          <w:pPr>
            <w:pStyle w:val="29F980627C0C4813BA5FBE5473BE76B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752031CF64277A2F61EA5A271A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68E01-02A7-4F91-B66E-1F0062CE2660}"/>
      </w:docPartPr>
      <w:docPartBody>
        <w:p w:rsidR="005D1B6D" w:rsidRDefault="00F82A66">
          <w:pPr>
            <w:pStyle w:val="2F2752031CF64277A2F61EA5A271AAB0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3BD10142356C44C6960A4C7025E18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9912E-AF1D-43EA-B314-073EA6750F1B}"/>
      </w:docPartPr>
      <w:docPartBody>
        <w:p w:rsidR="005D1B6D" w:rsidRDefault="00F82A66">
          <w:pPr>
            <w:pStyle w:val="3BD10142356C44C6960A4C7025E18C1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E59D31947B47D2A73ED256401C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EE178-F48B-48EB-AF0F-047EB4265B3A}"/>
      </w:docPartPr>
      <w:docPartBody>
        <w:p w:rsidR="005D1B6D" w:rsidRDefault="00F82A66">
          <w:pPr>
            <w:pStyle w:val="A8E59D31947B47D2A73ED256401C0617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D7FAC188CA448B8F80E8C6EF3C2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DC9AF-29AB-4511-AAD9-E6F28F3F3C49}"/>
      </w:docPartPr>
      <w:docPartBody>
        <w:p w:rsidR="005D1B6D" w:rsidRDefault="00F82A66">
          <w:pPr>
            <w:pStyle w:val="0BD7FAC188CA448B8F80E8C6EF3C28EF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8077B2E2C99D4EDCB68B501B7D4F3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678D2-5CD3-464D-A3D3-A56F9EA324B9}"/>
      </w:docPartPr>
      <w:docPartBody>
        <w:p w:rsidR="005D1B6D" w:rsidRDefault="00F82A66">
          <w:pPr>
            <w:pStyle w:val="8077B2E2C99D4EDCB68B501B7D4F34B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67283215A44B42A5ADD19869B74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A31FF-D397-410D-B533-A14B4B730A6B}"/>
      </w:docPartPr>
      <w:docPartBody>
        <w:p w:rsidR="005D1B6D" w:rsidRDefault="00F82A66">
          <w:pPr>
            <w:pStyle w:val="A767283215A44B42A5ADD19869B740B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E40BD0625B49878AC9D73208E4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CD637-60BE-449F-821F-F839C7ABCCC0}"/>
      </w:docPartPr>
      <w:docPartBody>
        <w:p w:rsidR="005D1B6D" w:rsidRDefault="00F82A66">
          <w:pPr>
            <w:pStyle w:val="4EE40BD0625B49878AC9D73208E4761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2A0DA120EC5E43F6AB88792162F3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A490-8FA2-4B7E-86AB-29DFAA47BE34}"/>
      </w:docPartPr>
      <w:docPartBody>
        <w:p w:rsidR="005D1B6D" w:rsidRDefault="00F82A66">
          <w:pPr>
            <w:pStyle w:val="2A0DA120EC5E43F6AB88792162F3D50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5EE0E2FC64BC4AA0D453D9963D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EAA4A-94E2-4840-8861-1D0FC247EE78}"/>
      </w:docPartPr>
      <w:docPartBody>
        <w:p w:rsidR="005D1B6D" w:rsidRDefault="00F82A66">
          <w:pPr>
            <w:pStyle w:val="1EB5EE0E2FC64BC4AA0D453D9963DCF0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EB95BA1A265642D0AAEAEAD58466C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DFE4-9A01-4DF9-8941-BDCE69FF1691}"/>
      </w:docPartPr>
      <w:docPartBody>
        <w:p w:rsidR="005D1B6D" w:rsidRDefault="00F82A66">
          <w:pPr>
            <w:pStyle w:val="EB95BA1A265642D0AAEAEAD58466CC59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1CA1D4E45747AEA9738432A646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0E013-CA38-4C70-93B9-05DE4E1BAC90}"/>
      </w:docPartPr>
      <w:docPartBody>
        <w:p w:rsidR="005D1B6D" w:rsidRDefault="00F82A66">
          <w:pPr>
            <w:pStyle w:val="DD1CA1D4E45747AEA9738432A646C69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9100CDC6CA354DCBB770E10B94E2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ECAC5-B001-4E8B-9AB0-4F27AA250C05}"/>
      </w:docPartPr>
      <w:docPartBody>
        <w:p w:rsidR="005D1B6D" w:rsidRDefault="00F82A66">
          <w:pPr>
            <w:pStyle w:val="9100CDC6CA354DCBB770E10B94E2806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9DBFA84B0844288928C66EB53A3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464D8-70FB-4D4E-9B94-D5094767570F}"/>
      </w:docPartPr>
      <w:docPartBody>
        <w:p w:rsidR="005D1B6D" w:rsidRDefault="00F82A66">
          <w:pPr>
            <w:pStyle w:val="E9DBFA84B0844288928C66EB53A366B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1B929CFD3834D60B2EC567C17F2B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770C4-048E-427E-9C65-8217F032F0DC}"/>
      </w:docPartPr>
      <w:docPartBody>
        <w:p w:rsidR="005D1B6D" w:rsidRDefault="00F82A66">
          <w:pPr>
            <w:pStyle w:val="D1B929CFD3834D60B2EC567C17F2BD26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A3E2870422D48D389D69D9B94153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39592-A2FB-4B89-BFD0-791CF788B695}"/>
      </w:docPartPr>
      <w:docPartBody>
        <w:p w:rsidR="005D1B6D" w:rsidRDefault="00F82A66">
          <w:pPr>
            <w:pStyle w:val="8A3E2870422D48D389D69D9B941536AD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3CA747CE25A64FBDBD8CEACA0C16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012EF-A438-439B-921F-BF30CFA5858E}"/>
      </w:docPartPr>
      <w:docPartBody>
        <w:p w:rsidR="00000000" w:rsidRDefault="00BC4BA7">
          <w:r w:rsidRPr="005669D8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66"/>
    <w:rsid w:val="005D1B6D"/>
    <w:rsid w:val="00784269"/>
    <w:rsid w:val="00BC4BA7"/>
    <w:rsid w:val="00BE5DF9"/>
    <w:rsid w:val="00F8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4BA7"/>
    <w:rPr>
      <w:color w:val="808080"/>
    </w:rPr>
  </w:style>
  <w:style w:type="paragraph" w:customStyle="1" w:styleId="9B5D444F90764F3FB5D4644B40762103">
    <w:name w:val="9B5D444F90764F3FB5D4644B40762103"/>
  </w:style>
  <w:style w:type="paragraph" w:customStyle="1" w:styleId="60B403189D924C0C830129DC34E03526">
    <w:name w:val="60B403189D924C0C830129DC34E03526"/>
  </w:style>
  <w:style w:type="paragraph" w:customStyle="1" w:styleId="FD8D0A2357C04F77A3510DC141C0ECC0">
    <w:name w:val="FD8D0A2357C04F77A3510DC141C0ECC0"/>
  </w:style>
  <w:style w:type="paragraph" w:customStyle="1" w:styleId="674AC840238F4B7F806AF72EACD0BC3E">
    <w:name w:val="674AC840238F4B7F806AF72EACD0BC3E"/>
  </w:style>
  <w:style w:type="paragraph" w:customStyle="1" w:styleId="3EC73F0A71BF4344A3853D374712BBD0">
    <w:name w:val="3EC73F0A71BF4344A3853D374712BBD0"/>
  </w:style>
  <w:style w:type="paragraph" w:customStyle="1" w:styleId="E12A1090B0834762835C5EEC0BF2E5EE">
    <w:name w:val="E12A1090B0834762835C5EEC0BF2E5EE"/>
  </w:style>
  <w:style w:type="paragraph" w:customStyle="1" w:styleId="05190E9BDE5A4C008F75F887577342B8">
    <w:name w:val="05190E9BDE5A4C008F75F887577342B8"/>
  </w:style>
  <w:style w:type="paragraph" w:customStyle="1" w:styleId="9B20428621E94888B7D8A8023AF6EA80">
    <w:name w:val="9B20428621E94888B7D8A8023AF6EA80"/>
  </w:style>
  <w:style w:type="paragraph" w:customStyle="1" w:styleId="CC7D746C382D49329EEB68700114835D">
    <w:name w:val="CC7D746C382D49329EEB68700114835D"/>
  </w:style>
  <w:style w:type="paragraph" w:customStyle="1" w:styleId="627211CA9C66479DBBFFD3005A7CAFB6">
    <w:name w:val="627211CA9C66479DBBFFD3005A7CAFB6"/>
  </w:style>
  <w:style w:type="paragraph" w:customStyle="1" w:styleId="450563564E3C42F1B3868EEB3F5AAEA7">
    <w:name w:val="450563564E3C42F1B3868EEB3F5AAEA7"/>
  </w:style>
  <w:style w:type="paragraph" w:customStyle="1" w:styleId="A215D6BE6E1349F5A6283C32D9CCB667">
    <w:name w:val="A215D6BE6E1349F5A6283C32D9CCB667"/>
  </w:style>
  <w:style w:type="paragraph" w:customStyle="1" w:styleId="6A2E0733FE324155AF37B23386034802">
    <w:name w:val="6A2E0733FE324155AF37B23386034802"/>
  </w:style>
  <w:style w:type="paragraph" w:customStyle="1" w:styleId="D36C35D2CD1B4DDF8113BB016DAD2CB5">
    <w:name w:val="D36C35D2CD1B4DDF8113BB016DAD2CB5"/>
  </w:style>
  <w:style w:type="paragraph" w:customStyle="1" w:styleId="050F1AFF95364A178B8ED3B396649B44">
    <w:name w:val="050F1AFF95364A178B8ED3B396649B44"/>
  </w:style>
  <w:style w:type="paragraph" w:customStyle="1" w:styleId="D3DC6AF4D0BB434D927623B20EAF5ACB">
    <w:name w:val="D3DC6AF4D0BB434D927623B20EAF5ACB"/>
  </w:style>
  <w:style w:type="paragraph" w:customStyle="1" w:styleId="22DA3974EDA8412C8908D5D3ED307D4F">
    <w:name w:val="22DA3974EDA8412C8908D5D3ED307D4F"/>
  </w:style>
  <w:style w:type="paragraph" w:customStyle="1" w:styleId="B6329878AE914A719F72FC0E8DB7A074">
    <w:name w:val="B6329878AE914A719F72FC0E8DB7A074"/>
  </w:style>
  <w:style w:type="paragraph" w:customStyle="1" w:styleId="4B6EA08889CC4F489E09531CD5548657">
    <w:name w:val="4B6EA08889CC4F489E09531CD5548657"/>
  </w:style>
  <w:style w:type="paragraph" w:customStyle="1" w:styleId="43339828585B427AAA0F045D7D520CEA">
    <w:name w:val="43339828585B427AAA0F045D7D520CEA"/>
  </w:style>
  <w:style w:type="paragraph" w:customStyle="1" w:styleId="36C2167BD6B343D3B3F83299DDCCE20D">
    <w:name w:val="36C2167BD6B343D3B3F83299DDCCE20D"/>
  </w:style>
  <w:style w:type="paragraph" w:customStyle="1" w:styleId="AF41FA6B46654C1793A843EE67A63F49">
    <w:name w:val="AF41FA6B46654C1793A843EE67A63F49"/>
  </w:style>
  <w:style w:type="paragraph" w:customStyle="1" w:styleId="29F980627C0C4813BA5FBE5473BE76B7">
    <w:name w:val="29F980627C0C4813BA5FBE5473BE76B7"/>
  </w:style>
  <w:style w:type="paragraph" w:customStyle="1" w:styleId="2F2752031CF64277A2F61EA5A271AAB0">
    <w:name w:val="2F2752031CF64277A2F61EA5A271AAB0"/>
  </w:style>
  <w:style w:type="paragraph" w:customStyle="1" w:styleId="3BD10142356C44C6960A4C7025E18C1B">
    <w:name w:val="3BD10142356C44C6960A4C7025E18C1B"/>
  </w:style>
  <w:style w:type="paragraph" w:customStyle="1" w:styleId="A8E59D31947B47D2A73ED256401C0617">
    <w:name w:val="A8E59D31947B47D2A73ED256401C0617"/>
  </w:style>
  <w:style w:type="paragraph" w:customStyle="1" w:styleId="0BD7FAC188CA448B8F80E8C6EF3C28EF">
    <w:name w:val="0BD7FAC188CA448B8F80E8C6EF3C28EF"/>
  </w:style>
  <w:style w:type="paragraph" w:customStyle="1" w:styleId="8077B2E2C99D4EDCB68B501B7D4F34BB">
    <w:name w:val="8077B2E2C99D4EDCB68B501B7D4F34BB"/>
  </w:style>
  <w:style w:type="paragraph" w:customStyle="1" w:styleId="A767283215A44B42A5ADD19869B740BC">
    <w:name w:val="A767283215A44B42A5ADD19869B740BC"/>
  </w:style>
  <w:style w:type="paragraph" w:customStyle="1" w:styleId="4EE40BD0625B49878AC9D73208E4761E">
    <w:name w:val="4EE40BD0625B49878AC9D73208E4761E"/>
  </w:style>
  <w:style w:type="paragraph" w:customStyle="1" w:styleId="2A0DA120EC5E43F6AB88792162F3D50D">
    <w:name w:val="2A0DA120EC5E43F6AB88792162F3D50D"/>
  </w:style>
  <w:style w:type="paragraph" w:customStyle="1" w:styleId="1EB5EE0E2FC64BC4AA0D453D9963DCF0">
    <w:name w:val="1EB5EE0E2FC64BC4AA0D453D9963DCF0"/>
  </w:style>
  <w:style w:type="paragraph" w:customStyle="1" w:styleId="EB95BA1A265642D0AAEAEAD58466CC59">
    <w:name w:val="EB95BA1A265642D0AAEAEAD58466CC59"/>
  </w:style>
  <w:style w:type="paragraph" w:customStyle="1" w:styleId="DD1CA1D4E45747AEA9738432A646C69E">
    <w:name w:val="DD1CA1D4E45747AEA9738432A646C69E"/>
  </w:style>
  <w:style w:type="paragraph" w:customStyle="1" w:styleId="9100CDC6CA354DCBB770E10B94E2806F">
    <w:name w:val="9100CDC6CA354DCBB770E10B94E2806F"/>
  </w:style>
  <w:style w:type="paragraph" w:customStyle="1" w:styleId="E9DBFA84B0844288928C66EB53A366B3">
    <w:name w:val="E9DBFA84B0844288928C66EB53A366B3"/>
  </w:style>
  <w:style w:type="paragraph" w:customStyle="1" w:styleId="D1B929CFD3834D60B2EC567C17F2BD26">
    <w:name w:val="D1B929CFD3834D60B2EC567C17F2BD26"/>
  </w:style>
  <w:style w:type="paragraph" w:customStyle="1" w:styleId="8A3E2870422D48D389D69D9B941536AD">
    <w:name w:val="8A3E2870422D48D389D69D9B94153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17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17</cp:revision>
  <cp:lastPrinted>2022-11-28T07:11:00Z</cp:lastPrinted>
  <dcterms:created xsi:type="dcterms:W3CDTF">2022-11-28T06:32:00Z</dcterms:created>
  <dcterms:modified xsi:type="dcterms:W3CDTF">2022-11-28T07:11:00Z</dcterms:modified>
</cp:coreProperties>
</file>