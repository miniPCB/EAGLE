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4F3D2827" w14:textId="77777777" w:rsidTr="00B700E4">
        <w:tc>
          <w:tcPr>
            <w:tcW w:w="10800" w:type="dxa"/>
            <w:gridSpan w:val="7"/>
          </w:tcPr>
          <w:p w14:paraId="53751F43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6DAAA691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50004776066040328372D9AA876D8149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783A3FB3" w14:textId="240AE468" w:rsidR="007D7AE9" w:rsidRDefault="00C24BA8" w:rsidP="00634756">
                <w:pPr>
                  <w:pStyle w:val="Title"/>
                </w:pPr>
                <w:r>
                  <w:rPr>
                    <w:rStyle w:val="TitleChar"/>
                  </w:rPr>
                  <w:t>Hello World</w:t>
                </w:r>
              </w:p>
            </w:tc>
          </w:sdtContent>
        </w:sdt>
      </w:tr>
      <w:tr w:rsidR="000715B0" w14:paraId="0E655D33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46C50249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9A3579F897DC44798DB9F4A252E84052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EF57CDE" w14:textId="5A70DBF1" w:rsidR="000715B0" w:rsidRDefault="00FC5DC4" w:rsidP="000715B0">
                <w:pPr>
                  <w:spacing w:line="259" w:lineRule="auto"/>
                </w:pPr>
                <w:r>
                  <w:t>T12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7AC41C06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C706A016036141A58E05D9ECBE778DAF"/>
            </w:placeholder>
            <w:showingPlcHdr/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074080B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14:paraId="6A3EE125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61B520C7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37C76F2F765F42A5B1FDD41ED570D980"/>
            </w:placeholder>
            <w:showingPlcHdr/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CB7556B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2054F5FD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8CB35C8854674A808124F28EA6114A55"/>
            </w:placeholder>
            <w:showingPlcHdr/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66DB829" w14:textId="77777777" w:rsidR="000715B0" w:rsidRDefault="00A82C32" w:rsidP="000715B0">
                <w:pPr>
                  <w:spacing w:line="259" w:lineRule="auto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7263C" w14:paraId="68393106" w14:textId="77777777" w:rsidTr="00B700E4">
        <w:tc>
          <w:tcPr>
            <w:tcW w:w="10800" w:type="dxa"/>
            <w:gridSpan w:val="7"/>
          </w:tcPr>
          <w:p w14:paraId="09504A25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1B74D2E1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751AAD3C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5F2B9BE3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FC6A1871936549FA9EF53C9E24F731CF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6BCAD3C8" w14:textId="77777777" w:rsidR="00F7263C" w:rsidRDefault="00F7263C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14:paraId="00B05026" w14:textId="77777777" w:rsidTr="00B700E4">
        <w:tc>
          <w:tcPr>
            <w:tcW w:w="10800" w:type="dxa"/>
            <w:gridSpan w:val="7"/>
          </w:tcPr>
          <w:p w14:paraId="2708339A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110F5F29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06FF73EF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5D7E5E81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15C263E1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13FDCB83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7A5D00D0E0F84649AA1B2ADC3AB3ABA4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53FC600E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47702EC8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0A750C94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0E5793A9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6D82AB61C35541BB85ABE5C8647C7B62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35BF7E28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3317E21A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50C866AD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461C857D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0045A2778E1D44F4BCF5FAE876B85974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3649BE76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92BFC" w:rsidRPr="004D41CA" w14:paraId="09BDE433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4F39F755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09C0A66A" wp14:editId="3EBCD4C6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7DD2596F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6D3B8678" wp14:editId="1FA2A1EE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63E71ED0" w14:textId="77777777" w:rsidTr="00C5024A">
        <w:sdt>
          <w:sdtPr>
            <w:tag w:val="IMAGE1CAPTION"/>
            <w:id w:val="-465354368"/>
            <w:placeholder>
              <w:docPart w:val="DE32F804A6CD4DAB9455B801169C04B8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54E82928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E7D20EC60EF64B68A3CFB536C2E6E4F3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697FB8F3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7BBC6D68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3495F7EA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28E0ACF2045942149C9F1864EDFD3B14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7854AA7D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631D7F7C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F4646963B55642F9830CCB7E60759ED9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7DB09E78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6DB4D060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06BE2CE4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49EA6197BB1540DB83741D6C9E88A60C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8CCCEEA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742AC7AA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C60EB0438BD24C1C86010C99FE864830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83AAABD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CAAEA29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3AB3F297" w14:textId="77777777" w:rsidTr="00AB1184">
        <w:tc>
          <w:tcPr>
            <w:tcW w:w="10800" w:type="dxa"/>
            <w:gridSpan w:val="9"/>
            <w:vAlign w:val="center"/>
          </w:tcPr>
          <w:p w14:paraId="53E60754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7D6BB20F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246E52DD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376DB11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063094A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C10B39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0C3B2D2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3EAFE833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0B9208B9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08BC6337D14048508B0BD8429C5BB8EE"/>
            </w:placeholder>
            <w:showingPlcHdr/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79AD8DF" w14:textId="77777777" w:rsidR="00B700E4" w:rsidRDefault="00BE7338" w:rsidP="00B700E4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C58E8EAF92F646CAA4E61CF4A7F079BD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A7E9A61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LL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6A4CAA4B3AC340ED88F8B8A0398DD7C8"/>
            </w:placeholder>
            <w:showingPlcHdr/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5F5845B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TV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50713F1FCA274E02A1E65547B442E2A0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E3807C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UL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081474E87B9F4D16A06631A7596A53D5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0C4DE54" w14:textId="77777777" w:rsidR="00B700E4" w:rsidRDefault="00AE36B4" w:rsidP="00B700E4">
                <w:pPr>
                  <w:spacing w:line="259" w:lineRule="auto"/>
                  <w:jc w:val="center"/>
                </w:pPr>
                <w:r w:rsidRPr="00C10B39">
                  <w:t>UNITS</w:t>
                </w:r>
              </w:p>
            </w:tc>
          </w:sdtContent>
        </w:sdt>
      </w:tr>
      <w:tr w:rsidR="00A92BFC" w14:paraId="54DF0139" w14:textId="77777777" w:rsidTr="00A92BFC">
        <w:trPr>
          <w:trHeight w:val="720"/>
        </w:trPr>
        <w:tc>
          <w:tcPr>
            <w:tcW w:w="10800" w:type="dxa"/>
            <w:gridSpan w:val="9"/>
          </w:tcPr>
          <w:p w14:paraId="7C654A44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2420EEB5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0A3EBE8D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0BB3A8BE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1E72542C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2313DB3A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4BCDFF3C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38C57F5B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0F8ABBF9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065D3CF8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6BBEBB6C353A4F0D9E5301588B58966D"/>
            </w:placeholder>
            <w:showingPlcHdr/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41F8B58F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C779EE0689624E058F82EAF68BFF6240"/>
            </w:placeholder>
            <w:showingPlcHdr/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7D5A0304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D4BCC9BF085E45BCA550EFDDF466ED32"/>
            </w:placeholder>
            <w:showingPlcHdr/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0132A904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501DC7DF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9F7CE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C70CA95AD8924BB89826883712F01BC9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E846F98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20D615C17E0E4F0EAB7E8CC7F655012A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9B9DC9C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A759F55956F94F6F99B258032E79C671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A50FD9A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30D766B5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9A86E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0CBCEB85FB7E4BF59A0E0997106C54C8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90F4573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B032404B31CB4B469D90262ABD07E2EE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E81D2E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2611654DF7894A3E8E0AEDF0C310B3A5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8B41D5D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4FCFD56D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BF336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B62E9495373D4ED1B2DCB712A36EBAE9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DFE4711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938F4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F7C969997A4545E1A64230719DA8C0C6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A0AEA6B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5700F" w14:paraId="53457279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733B862B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68DDD2BF2B194E48A2BCCC50AF12AD9A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4D971C14" w14:textId="77777777" w:rsidR="00D5700F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391CF9DE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34D816609149430587F1DA7F6F5E0EB3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27AA81E2" w14:textId="77777777" w:rsidR="00D5700F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A456EB7" w14:textId="77777777" w:rsidR="004D41CA" w:rsidRDefault="004D41CA">
      <w:pPr>
        <w:spacing w:line="259" w:lineRule="auto"/>
      </w:pPr>
      <w:r>
        <w:br w:type="page"/>
      </w:r>
    </w:p>
    <w:p w14:paraId="44B52564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60ACE0B6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74684F08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34F9309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59B3A" w14:textId="6426077E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D2AF6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0FC9B" w14:textId="51B36F9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43FCB45">
                <v:shape id="_x0000_i1041" type="#_x0000_t75" style="width:100.25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77570" w14:textId="53341D9C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E65DB14">
                <v:shape id="_x0000_i1047" type="#_x0000_t75" style="width:100.25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12D31" w14:textId="41B2720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4924CE7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719A3E8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878C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25C9370BB09C47359839326398F5D2A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BCDCF66" w14:textId="31FC785D" w:rsidR="00563AB7" w:rsidRPr="0041404C" w:rsidRDefault="00FC5DC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20221130183141</w:t>
                </w:r>
              </w:p>
            </w:tc>
          </w:sdtContent>
        </w:sdt>
      </w:tr>
      <w:tr w:rsidR="00563AB7" w:rsidRPr="00CC5B02" w14:paraId="240ED18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D2C3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ECDFBE4834DE416783C54E889AC5230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27600F1" w14:textId="5836712E" w:rsidR="00563AB7" w:rsidRPr="0041404C" w:rsidRDefault="00672B5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19FFA2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9EA4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6602437021AB458F89571B51D718B46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0EEBB9B" w14:textId="226E74BE" w:rsidR="00563AB7" w:rsidRPr="0041404C" w:rsidRDefault="00672B5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54F630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CAA0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17F97D2AB11A4F6581223CFDDB7AC0E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52270D4" w14:textId="37FF78E5" w:rsidR="00563AB7" w:rsidRPr="0041404C" w:rsidRDefault="00672B5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661D79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641F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026ABD5425B94039819D5558D1A7AAE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C6E167F" w14:textId="14C0499B" w:rsidR="00563AB7" w:rsidRPr="0041404C" w:rsidRDefault="00672B53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629859FA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9B2A" w14:textId="77777777" w:rsidR="00FC5DC4" w:rsidRDefault="00FC5DC4" w:rsidP="002E17B7">
      <w:pPr>
        <w:spacing w:after="0" w:line="240" w:lineRule="auto"/>
      </w:pPr>
      <w:r>
        <w:separator/>
      </w:r>
    </w:p>
  </w:endnote>
  <w:endnote w:type="continuationSeparator" w:id="0">
    <w:p w14:paraId="51BF1C71" w14:textId="77777777" w:rsidR="00FC5DC4" w:rsidRDefault="00FC5DC4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61B09D9C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AB30643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11040140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672B53">
            <w:fldChar w:fldCharType="begin"/>
          </w:r>
          <w:r w:rsidR="00672B53">
            <w:instrText xml:space="preserve"> NUMPAGES   \* MERGEFORMAT </w:instrText>
          </w:r>
          <w:r w:rsidR="00672B53">
            <w:fldChar w:fldCharType="separate"/>
          </w:r>
          <w:r w:rsidR="00590E3C">
            <w:rPr>
              <w:noProof/>
            </w:rPr>
            <w:t>3</w:t>
          </w:r>
          <w:r w:rsidR="00672B53">
            <w:rPr>
              <w:noProof/>
            </w:rPr>
            <w:fldChar w:fldCharType="end"/>
          </w:r>
        </w:p>
      </w:tc>
    </w:tr>
    <w:tr w:rsidR="006E4D09" w14:paraId="1400B8AD" w14:textId="77777777" w:rsidTr="004A4495">
      <w:trPr>
        <w:jc w:val="right"/>
      </w:trPr>
      <w:sdt>
        <w:sdtPr>
          <w:tag w:val="datetimestamp"/>
          <w:id w:val="-639416851"/>
          <w:placeholder>
            <w:docPart w:val="34C4CAA121F3460FBE49F934D61E30CC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F9B4DB3" w14:textId="68D26DC5" w:rsidR="006E4D09" w:rsidRDefault="00672B53" w:rsidP="0039368B">
              <w:pPr>
                <w:pStyle w:val="NoSpacing"/>
                <w:jc w:val="right"/>
              </w:pPr>
              <w:r w:rsidRPr="00567F25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7AB986DB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346D" w14:textId="77777777" w:rsidR="00FC5DC4" w:rsidRDefault="00FC5DC4" w:rsidP="002E17B7">
      <w:pPr>
        <w:spacing w:after="0" w:line="240" w:lineRule="auto"/>
      </w:pPr>
      <w:r>
        <w:separator/>
      </w:r>
    </w:p>
  </w:footnote>
  <w:footnote w:type="continuationSeparator" w:id="0">
    <w:p w14:paraId="636C8264" w14:textId="77777777" w:rsidR="00FC5DC4" w:rsidRDefault="00FC5DC4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7DDCCBB9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0A38EE36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320B348F" wp14:editId="72EC250B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45174F7B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2A50EE90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1A806801" w14:textId="55387684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672B53">
      <w:rPr>
        <w:noProof/>
        <w:sz w:val="16"/>
        <w:szCs w:val="16"/>
      </w:rPr>
      <w:t>30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4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06A6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2B53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B39"/>
    <w:rsid w:val="00C10C1A"/>
    <w:rsid w:val="00C1656F"/>
    <w:rsid w:val="00C2451F"/>
    <w:rsid w:val="00C24598"/>
    <w:rsid w:val="00C24BA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50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55A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5DC4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68BD651"/>
  <w15:docId w15:val="{2F16DA12-D2E9-43A6-BDC4-DF40C356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004776066040328372D9AA876D8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B2CA8-C24A-41A0-A2C2-24DDDE7ADB8C}"/>
      </w:docPartPr>
      <w:docPartBody>
        <w:p w:rsidR="0076352E" w:rsidRDefault="00B02136">
          <w:pPr>
            <w:pStyle w:val="50004776066040328372D9AA876D814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3579F897DC44798DB9F4A252E84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863FA-2578-4BC1-B274-610D8F397A61}"/>
      </w:docPartPr>
      <w:docPartBody>
        <w:p w:rsidR="0076352E" w:rsidRDefault="00B02136">
          <w:pPr>
            <w:pStyle w:val="9A3579F897DC44798DB9F4A252E8405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06A016036141A58E05D9ECBE778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8A684-8471-4A90-88B6-19158500339B}"/>
      </w:docPartPr>
      <w:docPartBody>
        <w:p w:rsidR="0076352E" w:rsidRDefault="00B02136">
          <w:pPr>
            <w:pStyle w:val="C706A016036141A58E05D9ECBE778DA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C76F2F765F42A5B1FDD41ED570D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9E857-59D8-4139-A4B5-9013B0A25F05}"/>
      </w:docPartPr>
      <w:docPartBody>
        <w:p w:rsidR="0076352E" w:rsidRDefault="00B02136">
          <w:pPr>
            <w:pStyle w:val="37C76F2F765F42A5B1FDD41ED570D98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B35C8854674A808124F28EA6114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D59EA-7390-4FB2-BFB8-A71EC02719C6}"/>
      </w:docPartPr>
      <w:docPartBody>
        <w:p w:rsidR="0076352E" w:rsidRDefault="00B02136">
          <w:pPr>
            <w:pStyle w:val="8CB35C8854674A808124F28EA6114A55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6A1871936549FA9EF53C9E24F73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E42BA-BE32-4388-8439-6CCCB669ABEE}"/>
      </w:docPartPr>
      <w:docPartBody>
        <w:p w:rsidR="0076352E" w:rsidRDefault="00B02136">
          <w:pPr>
            <w:pStyle w:val="FC6A1871936549FA9EF53C9E24F731C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5D00D0E0F84649AA1B2ADC3AB3A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FF6D-D920-4F85-BF1A-A6B0B7022D6C}"/>
      </w:docPartPr>
      <w:docPartBody>
        <w:p w:rsidR="0076352E" w:rsidRDefault="00B02136">
          <w:pPr>
            <w:pStyle w:val="7A5D00D0E0F84649AA1B2ADC3AB3ABA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82AB61C35541BB85ABE5C8647C7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303C1-8F40-4224-BE70-C9D5ECA8A277}"/>
      </w:docPartPr>
      <w:docPartBody>
        <w:p w:rsidR="0076352E" w:rsidRDefault="00B02136">
          <w:pPr>
            <w:pStyle w:val="6D82AB61C35541BB85ABE5C8647C7B6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45A2778E1D44F4BCF5FAE876B8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0772F-88FB-4109-9F07-02EA137A88D3}"/>
      </w:docPartPr>
      <w:docPartBody>
        <w:p w:rsidR="0076352E" w:rsidRDefault="00B02136">
          <w:pPr>
            <w:pStyle w:val="0045A2778E1D44F4BCF5FAE876B8597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2F804A6CD4DAB9455B801169C0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3DA78-D58C-4EE0-AA5F-18FAE1F4A3EB}"/>
      </w:docPartPr>
      <w:docPartBody>
        <w:p w:rsidR="0076352E" w:rsidRDefault="00B02136">
          <w:pPr>
            <w:pStyle w:val="DE32F804A6CD4DAB9455B801169C04B8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D20EC60EF64B68A3CFB536C2E6E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A44B7-0377-479C-9C4D-5F5948DBA00C}"/>
      </w:docPartPr>
      <w:docPartBody>
        <w:p w:rsidR="0076352E" w:rsidRDefault="00B02136">
          <w:pPr>
            <w:pStyle w:val="E7D20EC60EF64B68A3CFB536C2E6E4F3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E0ACF2045942149C9F1864EDFD3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D667-6106-49B6-B113-83BD6CA6F5ED}"/>
      </w:docPartPr>
      <w:docPartBody>
        <w:p w:rsidR="0076352E" w:rsidRDefault="00B02136">
          <w:pPr>
            <w:pStyle w:val="28E0ACF2045942149C9F1864EDFD3B14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F4646963B55642F9830CCB7E60759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A64C-72A6-41BA-8059-7DA6FCAA8A4D}"/>
      </w:docPartPr>
      <w:docPartBody>
        <w:p w:rsidR="0076352E" w:rsidRDefault="00B02136">
          <w:pPr>
            <w:pStyle w:val="F4646963B55642F9830CCB7E60759ED9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A6197BB1540DB83741D6C9E88A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E4FE-C9E3-4A2C-9D57-E42CE9512B6F}"/>
      </w:docPartPr>
      <w:docPartBody>
        <w:p w:rsidR="0076352E" w:rsidRDefault="00B02136">
          <w:pPr>
            <w:pStyle w:val="49EA6197BB1540DB83741D6C9E88A60C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C60EB0438BD24C1C86010C99FE864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E5C9-D3CD-4BA4-921F-2FB131CB92B1}"/>
      </w:docPartPr>
      <w:docPartBody>
        <w:p w:rsidR="0076352E" w:rsidRDefault="00B02136">
          <w:pPr>
            <w:pStyle w:val="C60EB0438BD24C1C86010C99FE864830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BC6337D14048508B0BD8429C5BB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9FDF-2F57-4E6E-BEF4-D70D07693C5A}"/>
      </w:docPartPr>
      <w:docPartBody>
        <w:p w:rsidR="0076352E" w:rsidRDefault="00B02136">
          <w:pPr>
            <w:pStyle w:val="08BC6337D14048508B0BD8429C5BB8EE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8E8EAF92F646CAA4E61CF4A7F07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7EC5-6CEE-4251-9636-B965328E73FE}"/>
      </w:docPartPr>
      <w:docPartBody>
        <w:p w:rsidR="0076352E" w:rsidRDefault="00B02136">
          <w:pPr>
            <w:pStyle w:val="C58E8EAF92F646CAA4E61CF4A7F079BD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6A4CAA4B3AC340ED88F8B8A0398DD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19C5A-CDE7-4C83-9858-33975ADC44C3}"/>
      </w:docPartPr>
      <w:docPartBody>
        <w:p w:rsidR="0076352E" w:rsidRDefault="00B02136">
          <w:pPr>
            <w:pStyle w:val="6A4CAA4B3AC340ED88F8B8A0398DD7C8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50713F1FCA274E02A1E65547B442E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41331-768A-42E1-A336-115150A07760}"/>
      </w:docPartPr>
      <w:docPartBody>
        <w:p w:rsidR="0076352E" w:rsidRDefault="00B02136">
          <w:pPr>
            <w:pStyle w:val="50713F1FCA274E02A1E65547B442E2A0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081474E87B9F4D16A06631A7596A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0345F-85CB-40AE-9518-789C5EF29056}"/>
      </w:docPartPr>
      <w:docPartBody>
        <w:p w:rsidR="0076352E" w:rsidRDefault="00B02136">
          <w:pPr>
            <w:pStyle w:val="081474E87B9F4D16A06631A7596A53D5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6BBEBB6C353A4F0D9E5301588B589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FF1E-D55E-4555-8C6F-AC3D2191B8C5}"/>
      </w:docPartPr>
      <w:docPartBody>
        <w:p w:rsidR="0076352E" w:rsidRDefault="00B02136">
          <w:pPr>
            <w:pStyle w:val="6BBEBB6C353A4F0D9E5301588B58966D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C779EE0689624E058F82EAF68BFF6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32075-474C-4053-A64B-5A15318F779D}"/>
      </w:docPartPr>
      <w:docPartBody>
        <w:p w:rsidR="0076352E" w:rsidRDefault="00B02136">
          <w:pPr>
            <w:pStyle w:val="C779EE0689624E058F82EAF68BFF624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BCC9BF085E45BCA550EFDDF466E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8558D-F028-4C32-8E32-0B4A660278B9}"/>
      </w:docPartPr>
      <w:docPartBody>
        <w:p w:rsidR="0076352E" w:rsidRDefault="00B02136">
          <w:pPr>
            <w:pStyle w:val="D4BCC9BF085E45BCA550EFDDF466ED3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0CA95AD8924BB89826883712F0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576E4-9AEF-40E0-BCE2-D83FFF3B6FDB}"/>
      </w:docPartPr>
      <w:docPartBody>
        <w:p w:rsidR="0076352E" w:rsidRDefault="00B02136">
          <w:pPr>
            <w:pStyle w:val="C70CA95AD8924BB89826883712F01BC9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20D615C17E0E4F0EAB7E8CC7F6550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2AE39-0FB1-44A3-9A6E-4EEAD58E552E}"/>
      </w:docPartPr>
      <w:docPartBody>
        <w:p w:rsidR="0076352E" w:rsidRDefault="00B02136">
          <w:pPr>
            <w:pStyle w:val="20D615C17E0E4F0EAB7E8CC7F655012A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59F55956F94F6F99B258032E79C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3C12D-4E76-49FF-98DB-B33D4C388E4A}"/>
      </w:docPartPr>
      <w:docPartBody>
        <w:p w:rsidR="0076352E" w:rsidRDefault="00B02136">
          <w:pPr>
            <w:pStyle w:val="A759F55956F94F6F99B258032E79C671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CEB85FB7E4BF59A0E0997106C5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1696E-4B18-4EC8-831C-1C5BB1F1396B}"/>
      </w:docPartPr>
      <w:docPartBody>
        <w:p w:rsidR="0076352E" w:rsidRDefault="00B02136">
          <w:pPr>
            <w:pStyle w:val="0CBCEB85FB7E4BF59A0E0997106C54C8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B032404B31CB4B469D90262ABD07E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54BF7-FA9B-4139-AE60-B8BD7C6239AE}"/>
      </w:docPartPr>
      <w:docPartBody>
        <w:p w:rsidR="0076352E" w:rsidRDefault="00B02136">
          <w:pPr>
            <w:pStyle w:val="B032404B31CB4B469D90262ABD07E2EE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1654DF7894A3E8E0AEDF0C310B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28B44-0BCC-43B9-868F-38D752214EB3}"/>
      </w:docPartPr>
      <w:docPartBody>
        <w:p w:rsidR="0076352E" w:rsidRDefault="00B02136">
          <w:pPr>
            <w:pStyle w:val="2611654DF7894A3E8E0AEDF0C310B3A5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2E9495373D4ED1B2DCB712A36EB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43344-E040-44FE-A57F-BBA308329087}"/>
      </w:docPartPr>
      <w:docPartBody>
        <w:p w:rsidR="0076352E" w:rsidRDefault="00B02136">
          <w:pPr>
            <w:pStyle w:val="B62E9495373D4ED1B2DCB712A36EBAE9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F7C969997A4545E1A64230719DA8C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7830B-68D6-4909-9809-47DBCD2E3EB9}"/>
      </w:docPartPr>
      <w:docPartBody>
        <w:p w:rsidR="0076352E" w:rsidRDefault="00B02136">
          <w:pPr>
            <w:pStyle w:val="F7C969997A4545E1A64230719DA8C0C6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DDD2BF2B194E48A2BCCC50AF12A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8163-7169-4FE9-94B1-301A6251C97D}"/>
      </w:docPartPr>
      <w:docPartBody>
        <w:p w:rsidR="0076352E" w:rsidRDefault="00B02136">
          <w:pPr>
            <w:pStyle w:val="68DDD2BF2B194E48A2BCCC50AF12AD9A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34D816609149430587F1DA7F6F5E0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BA08E-A282-4F3F-AA39-C11B2FB6E164}"/>
      </w:docPartPr>
      <w:docPartBody>
        <w:p w:rsidR="0076352E" w:rsidRDefault="00B02136">
          <w:pPr>
            <w:pStyle w:val="34D816609149430587F1DA7F6F5E0EB3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C9370BB09C47359839326398F5D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21F0-7709-4367-84DA-16143F4D0652}"/>
      </w:docPartPr>
      <w:docPartBody>
        <w:p w:rsidR="0076352E" w:rsidRDefault="00B02136">
          <w:pPr>
            <w:pStyle w:val="25C9370BB09C47359839326398F5D2A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CDFBE4834DE416783C54E889AC52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2D56F-582B-4484-B13F-82ACE2059F34}"/>
      </w:docPartPr>
      <w:docPartBody>
        <w:p w:rsidR="0076352E" w:rsidRDefault="00B02136">
          <w:pPr>
            <w:pStyle w:val="ECDFBE4834DE416783C54E889AC5230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6602437021AB458F89571B51D718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B839-139A-4BF3-925D-52CAFE1EEB74}"/>
      </w:docPartPr>
      <w:docPartBody>
        <w:p w:rsidR="0076352E" w:rsidRDefault="00B02136">
          <w:pPr>
            <w:pStyle w:val="6602437021AB458F89571B51D718B46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7F97D2AB11A4F6581223CFDDB7AC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E2DBC-F2C9-4A41-8BF8-C01B019F0AB7}"/>
      </w:docPartPr>
      <w:docPartBody>
        <w:p w:rsidR="0076352E" w:rsidRDefault="00B02136">
          <w:pPr>
            <w:pStyle w:val="17F97D2AB11A4F6581223CFDDB7AC0E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26ABD5425B94039819D5558D1A7A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F4DC3-D3BF-4D69-A8D2-ED298D9381A8}"/>
      </w:docPartPr>
      <w:docPartBody>
        <w:p w:rsidR="0076352E" w:rsidRDefault="00B02136">
          <w:pPr>
            <w:pStyle w:val="026ABD5425B94039819D5558D1A7AAE7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34C4CAA121F3460FBE49F934D61E3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C37F1-75F3-4F54-A3C2-7A481B106B3A}"/>
      </w:docPartPr>
      <w:docPartBody>
        <w:p w:rsidR="00000000" w:rsidRDefault="0076352E">
          <w:r w:rsidRPr="00567F25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36"/>
    <w:rsid w:val="0076352E"/>
    <w:rsid w:val="00B0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52E"/>
    <w:rPr>
      <w:color w:val="808080"/>
    </w:rPr>
  </w:style>
  <w:style w:type="paragraph" w:customStyle="1" w:styleId="50004776066040328372D9AA876D8149">
    <w:name w:val="50004776066040328372D9AA876D8149"/>
  </w:style>
  <w:style w:type="paragraph" w:customStyle="1" w:styleId="9A3579F897DC44798DB9F4A252E84052">
    <w:name w:val="9A3579F897DC44798DB9F4A252E84052"/>
  </w:style>
  <w:style w:type="paragraph" w:customStyle="1" w:styleId="C706A016036141A58E05D9ECBE778DAF">
    <w:name w:val="C706A016036141A58E05D9ECBE778DAF"/>
  </w:style>
  <w:style w:type="paragraph" w:customStyle="1" w:styleId="37C76F2F765F42A5B1FDD41ED570D980">
    <w:name w:val="37C76F2F765F42A5B1FDD41ED570D980"/>
  </w:style>
  <w:style w:type="paragraph" w:customStyle="1" w:styleId="8CB35C8854674A808124F28EA6114A55">
    <w:name w:val="8CB35C8854674A808124F28EA6114A55"/>
  </w:style>
  <w:style w:type="paragraph" w:customStyle="1" w:styleId="FC6A1871936549FA9EF53C9E24F731CF">
    <w:name w:val="FC6A1871936549FA9EF53C9E24F731CF"/>
  </w:style>
  <w:style w:type="paragraph" w:customStyle="1" w:styleId="7A5D00D0E0F84649AA1B2ADC3AB3ABA4">
    <w:name w:val="7A5D00D0E0F84649AA1B2ADC3AB3ABA4"/>
  </w:style>
  <w:style w:type="paragraph" w:customStyle="1" w:styleId="6D82AB61C35541BB85ABE5C8647C7B62">
    <w:name w:val="6D82AB61C35541BB85ABE5C8647C7B62"/>
  </w:style>
  <w:style w:type="paragraph" w:customStyle="1" w:styleId="0045A2778E1D44F4BCF5FAE876B85974">
    <w:name w:val="0045A2778E1D44F4BCF5FAE876B85974"/>
  </w:style>
  <w:style w:type="paragraph" w:customStyle="1" w:styleId="DE32F804A6CD4DAB9455B801169C04B8">
    <w:name w:val="DE32F804A6CD4DAB9455B801169C04B8"/>
  </w:style>
  <w:style w:type="paragraph" w:customStyle="1" w:styleId="E7D20EC60EF64B68A3CFB536C2E6E4F3">
    <w:name w:val="E7D20EC60EF64B68A3CFB536C2E6E4F3"/>
  </w:style>
  <w:style w:type="paragraph" w:customStyle="1" w:styleId="28E0ACF2045942149C9F1864EDFD3B14">
    <w:name w:val="28E0ACF2045942149C9F1864EDFD3B14"/>
  </w:style>
  <w:style w:type="paragraph" w:customStyle="1" w:styleId="F4646963B55642F9830CCB7E60759ED9">
    <w:name w:val="F4646963B55642F9830CCB7E60759ED9"/>
  </w:style>
  <w:style w:type="paragraph" w:customStyle="1" w:styleId="49EA6197BB1540DB83741D6C9E88A60C">
    <w:name w:val="49EA6197BB1540DB83741D6C9E88A60C"/>
  </w:style>
  <w:style w:type="paragraph" w:customStyle="1" w:styleId="C60EB0438BD24C1C86010C99FE864830">
    <w:name w:val="C60EB0438BD24C1C86010C99FE864830"/>
  </w:style>
  <w:style w:type="paragraph" w:customStyle="1" w:styleId="08BC6337D14048508B0BD8429C5BB8EE">
    <w:name w:val="08BC6337D14048508B0BD8429C5BB8EE"/>
  </w:style>
  <w:style w:type="paragraph" w:customStyle="1" w:styleId="C58E8EAF92F646CAA4E61CF4A7F079BD">
    <w:name w:val="C58E8EAF92F646CAA4E61CF4A7F079BD"/>
  </w:style>
  <w:style w:type="paragraph" w:customStyle="1" w:styleId="6A4CAA4B3AC340ED88F8B8A0398DD7C8">
    <w:name w:val="6A4CAA4B3AC340ED88F8B8A0398DD7C8"/>
  </w:style>
  <w:style w:type="paragraph" w:customStyle="1" w:styleId="50713F1FCA274E02A1E65547B442E2A0">
    <w:name w:val="50713F1FCA274E02A1E65547B442E2A0"/>
  </w:style>
  <w:style w:type="paragraph" w:customStyle="1" w:styleId="081474E87B9F4D16A06631A7596A53D5">
    <w:name w:val="081474E87B9F4D16A06631A7596A53D5"/>
  </w:style>
  <w:style w:type="paragraph" w:customStyle="1" w:styleId="6BBEBB6C353A4F0D9E5301588B58966D">
    <w:name w:val="6BBEBB6C353A4F0D9E5301588B58966D"/>
  </w:style>
  <w:style w:type="paragraph" w:customStyle="1" w:styleId="C779EE0689624E058F82EAF68BFF6240">
    <w:name w:val="C779EE0689624E058F82EAF68BFF6240"/>
  </w:style>
  <w:style w:type="paragraph" w:customStyle="1" w:styleId="D4BCC9BF085E45BCA550EFDDF466ED32">
    <w:name w:val="D4BCC9BF085E45BCA550EFDDF466ED32"/>
  </w:style>
  <w:style w:type="paragraph" w:customStyle="1" w:styleId="C70CA95AD8924BB89826883712F01BC9">
    <w:name w:val="C70CA95AD8924BB89826883712F01BC9"/>
  </w:style>
  <w:style w:type="paragraph" w:customStyle="1" w:styleId="20D615C17E0E4F0EAB7E8CC7F655012A">
    <w:name w:val="20D615C17E0E4F0EAB7E8CC7F655012A"/>
  </w:style>
  <w:style w:type="paragraph" w:customStyle="1" w:styleId="A759F55956F94F6F99B258032E79C671">
    <w:name w:val="A759F55956F94F6F99B258032E79C671"/>
  </w:style>
  <w:style w:type="paragraph" w:customStyle="1" w:styleId="0CBCEB85FB7E4BF59A0E0997106C54C8">
    <w:name w:val="0CBCEB85FB7E4BF59A0E0997106C54C8"/>
  </w:style>
  <w:style w:type="paragraph" w:customStyle="1" w:styleId="B032404B31CB4B469D90262ABD07E2EE">
    <w:name w:val="B032404B31CB4B469D90262ABD07E2EE"/>
  </w:style>
  <w:style w:type="paragraph" w:customStyle="1" w:styleId="2611654DF7894A3E8E0AEDF0C310B3A5">
    <w:name w:val="2611654DF7894A3E8E0AEDF0C310B3A5"/>
  </w:style>
  <w:style w:type="paragraph" w:customStyle="1" w:styleId="B62E9495373D4ED1B2DCB712A36EBAE9">
    <w:name w:val="B62E9495373D4ED1B2DCB712A36EBAE9"/>
  </w:style>
  <w:style w:type="paragraph" w:customStyle="1" w:styleId="F7C969997A4545E1A64230719DA8C0C6">
    <w:name w:val="F7C969997A4545E1A64230719DA8C0C6"/>
  </w:style>
  <w:style w:type="paragraph" w:customStyle="1" w:styleId="68DDD2BF2B194E48A2BCCC50AF12AD9A">
    <w:name w:val="68DDD2BF2B194E48A2BCCC50AF12AD9A"/>
  </w:style>
  <w:style w:type="paragraph" w:customStyle="1" w:styleId="34D816609149430587F1DA7F6F5E0EB3">
    <w:name w:val="34D816609149430587F1DA7F6F5E0EB3"/>
  </w:style>
  <w:style w:type="paragraph" w:customStyle="1" w:styleId="25C9370BB09C47359839326398F5D2A1">
    <w:name w:val="25C9370BB09C47359839326398F5D2A1"/>
  </w:style>
  <w:style w:type="paragraph" w:customStyle="1" w:styleId="ECDFBE4834DE416783C54E889AC5230A">
    <w:name w:val="ECDFBE4834DE416783C54E889AC5230A"/>
  </w:style>
  <w:style w:type="paragraph" w:customStyle="1" w:styleId="6602437021AB458F89571B51D718B468">
    <w:name w:val="6602437021AB458F89571B51D718B468"/>
  </w:style>
  <w:style w:type="paragraph" w:customStyle="1" w:styleId="17F97D2AB11A4F6581223CFDDB7AC0EC">
    <w:name w:val="17F97D2AB11A4F6581223CFDDB7AC0EC"/>
  </w:style>
  <w:style w:type="paragraph" w:customStyle="1" w:styleId="026ABD5425B94039819D5558D1A7AAE7">
    <w:name w:val="026ABD5425B94039819D5558D1A7AA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0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2022-12-01T00:32:00Z</cp:lastPrinted>
  <dcterms:created xsi:type="dcterms:W3CDTF">2022-12-01T00:31:00Z</dcterms:created>
  <dcterms:modified xsi:type="dcterms:W3CDTF">2022-12-01T00:32:00Z</dcterms:modified>
</cp:coreProperties>
</file>