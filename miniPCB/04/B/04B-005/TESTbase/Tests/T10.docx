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4BB00993" w14:textId="77777777" w:rsidTr="00B700E4">
        <w:tc>
          <w:tcPr>
            <w:tcW w:w="10800" w:type="dxa"/>
            <w:gridSpan w:val="7"/>
          </w:tcPr>
          <w:p w14:paraId="7074CB81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4114D266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029B57EE36B049C4B6BF5426F4A4E8B0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3B6C3407" w14:textId="1AB49E96" w:rsidR="007D7AE9" w:rsidRDefault="000F3C99" w:rsidP="00634756">
                <w:pPr>
                  <w:pStyle w:val="Title"/>
                </w:pPr>
                <w:r>
                  <w:rPr>
                    <w:rStyle w:val="TitleChar"/>
                  </w:rPr>
                  <w:t xml:space="preserve">Test </w:t>
                </w:r>
              </w:p>
            </w:tc>
          </w:sdtContent>
        </w:sdt>
      </w:tr>
      <w:tr w:rsidR="000715B0" w14:paraId="159540B9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56D8756F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476576CD9C494455A1D20E04A76A05CA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91E101F" w14:textId="6A5EBE27" w:rsidR="000715B0" w:rsidRDefault="000F3C99" w:rsidP="000715B0">
                <w:pPr>
                  <w:spacing w:line="259" w:lineRule="auto"/>
                </w:pPr>
                <w:r>
                  <w:t>T10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215D4536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6A20CE1B553D466FBFBD193C5C0C06A2"/>
            </w:placeholder>
            <w:showingPlcHdr/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234FB31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14:paraId="64EB86B0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19E0BC58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93F7EBD7719F419CA1ED13137CEFA2BF"/>
            </w:placeholder>
            <w:showingPlcHdr/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DA64C37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4FC6C86D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5110AFFC351F47AD9F0C8D9CC8DEA751"/>
            </w:placeholder>
            <w:showingPlcHdr/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803CD66" w14:textId="77777777" w:rsidR="000715B0" w:rsidRDefault="00A82C32" w:rsidP="000715B0">
                <w:pPr>
                  <w:spacing w:line="259" w:lineRule="auto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7263C" w14:paraId="65EDF59D" w14:textId="77777777" w:rsidTr="00B700E4">
        <w:tc>
          <w:tcPr>
            <w:tcW w:w="10800" w:type="dxa"/>
            <w:gridSpan w:val="7"/>
          </w:tcPr>
          <w:p w14:paraId="3A9AF677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63B9A23A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74F485B0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5F87E5E5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B25CE148AF074062888DD4CD23DEFDB5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63917D7C" w14:textId="77777777" w:rsidR="00F7263C" w:rsidRDefault="00F7263C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14:paraId="30ABFEA9" w14:textId="77777777" w:rsidTr="00B700E4">
        <w:tc>
          <w:tcPr>
            <w:tcW w:w="10800" w:type="dxa"/>
            <w:gridSpan w:val="7"/>
          </w:tcPr>
          <w:p w14:paraId="7B8B78F3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53753606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515560F3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5496EA4C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52A665A9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7767EE60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7B4143C0F2E7498D968651E95D208B6B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3CA740A6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:rsidRPr="004D41CA" w14:paraId="1391542B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6930E36A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1E9EBEDE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281D2ACF35CB45628D5856562D206D9A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4956B65C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:rsidRPr="004D41CA" w14:paraId="4C5884FA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4B0CFD26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3D771F97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451F94C3B655498A861C1D36E5D27924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7AF2536B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92BFC" w:rsidRPr="004D41CA" w14:paraId="436A8141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1E03B71A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6AA3D3D9" wp14:editId="2A0319D4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0F9432B8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5402A65E" wp14:editId="04B54183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23F64B07" w14:textId="77777777" w:rsidTr="00C5024A">
        <w:sdt>
          <w:sdtPr>
            <w:tag w:val="IMAGE1CAPTION"/>
            <w:id w:val="-465354368"/>
            <w:placeholder>
              <w:docPart w:val="D250886A962C4BCE835D126FE1DFD34D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67ED6E3B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23ABD6FFA8314BF1AD943E3BC126C61F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1AAAC28D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1F45764E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3AA92109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B9F206BAF6CC43ED93DAFB063F864D07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056539C7" w14:textId="77777777" w:rsidR="00C41DC3" w:rsidRDefault="00643FAD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1766432A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69970981B7EB45CDACB50A3B9D2A3B4C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492B5AC1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17D731B3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46D86028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9D31ABDB604C4E0C8DCA0E28D2F2FAAA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5EDC5DB" w14:textId="77777777" w:rsidR="00C41DC3" w:rsidRDefault="00643FAD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3DCC4EE8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BDC59090F6B7437C8F2E79E8C1017750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1FBE6EE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59A4F75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6B0B0410" w14:textId="77777777" w:rsidTr="00AB1184">
        <w:tc>
          <w:tcPr>
            <w:tcW w:w="10800" w:type="dxa"/>
            <w:gridSpan w:val="9"/>
            <w:vAlign w:val="center"/>
          </w:tcPr>
          <w:p w14:paraId="7BE71484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2CD8A1B1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20A7BA3F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DA0D408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7DF32C3E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C10B39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74F53198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7D7C83C9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44D8BC66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B7B9CAD86F5F453A9EBD0C260C03CE43"/>
            </w:placeholder>
            <w:showingPlcHdr/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DBFDDE4" w14:textId="77777777" w:rsidR="00B700E4" w:rsidRDefault="00BE7338" w:rsidP="00B700E4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55A8F4B24C79485C94CDD85622BD6315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4B03E76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LL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09D15B9196734D5BB130347B87682B0E"/>
            </w:placeholder>
            <w:showingPlcHdr/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858E50C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TV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8E4175CBA4B64FB2A1CB9A1AD62085A4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557CF55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UL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E53F4381857747F58134CD9A52691BE6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4B9BEC7" w14:textId="77777777" w:rsidR="00B700E4" w:rsidRDefault="00AE36B4" w:rsidP="00B700E4">
                <w:pPr>
                  <w:spacing w:line="259" w:lineRule="auto"/>
                  <w:jc w:val="center"/>
                </w:pPr>
                <w:r w:rsidRPr="00C10B39">
                  <w:t>UNITS</w:t>
                </w:r>
              </w:p>
            </w:tc>
          </w:sdtContent>
        </w:sdt>
      </w:tr>
      <w:tr w:rsidR="00A92BFC" w14:paraId="74882E96" w14:textId="77777777" w:rsidTr="00A92BFC">
        <w:trPr>
          <w:trHeight w:val="720"/>
        </w:trPr>
        <w:tc>
          <w:tcPr>
            <w:tcW w:w="10800" w:type="dxa"/>
            <w:gridSpan w:val="9"/>
          </w:tcPr>
          <w:p w14:paraId="49C0624E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163CAC16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2770320C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41AE2F51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30A28489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65C34C9D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105F22DE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2CC94D7B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79CF83CB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525A02C7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7333F11A84BC4F1B9B5C548740D0A13B"/>
            </w:placeholder>
            <w:showingPlcHdr/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622969A7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87F3C6CC5D2B4BB7801B907DFFEFE692"/>
            </w:placeholder>
            <w:showingPlcHdr/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69C711F1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9F538C6C59C149548DC95F039B446220"/>
            </w:placeholder>
            <w:showingPlcHdr/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1508486F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37BF4074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FE8CD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0539D3C3FF914A6E9821B421AEDD2E28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C92C33B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EB20197022FE4BE7BD31DC783A70A551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558A892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95F59889A6FE42BEB9CF9C0F03DA3401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5479F83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6ACE9750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87024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4B75271540E24EE8AD952F6911D75217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792F24A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A3521708046949ABB69576EBEA374E76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B65D939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96404BBC532340E3A0C17BB1CAF9B23B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D4B3F78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1810B332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FC529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BA1F3B3E00EC4067AA6B2D48D1D5A86B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08B7B5B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81425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F876F81515C94D09AF9C5BC2F0CF5042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AF9B139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5700F" w14:paraId="5924E38E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53B756AF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F16D979AEB754B3D954ABF731532ECC5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3B856964" w14:textId="77777777" w:rsidR="00D5700F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0828F7CD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C1AFF799CD194BB3AC8A333268D5BFCC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26B7181D" w14:textId="77777777" w:rsidR="00D5700F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73AA250" w14:textId="77777777" w:rsidR="004D41CA" w:rsidRDefault="004D41CA">
      <w:pPr>
        <w:spacing w:line="259" w:lineRule="auto"/>
      </w:pPr>
      <w:r>
        <w:br w:type="page"/>
      </w:r>
    </w:p>
    <w:p w14:paraId="1F71CE33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629D783C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6C004D2C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1EB74556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A7B53" w14:textId="006390A5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89EFE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9FDB6" w14:textId="12B2CAF7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6967261">
                <v:shape id="_x0000_i1047" type="#_x0000_t75" style="width:100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711CC" w14:textId="6FE1FC47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4AED313">
                <v:shape id="_x0000_i1049" type="#_x0000_t75" style="width:100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A16B" w14:textId="5E7B364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1E43F98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149C02DC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BC84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3D4AD18CED64400CAF64CBE7216F8B7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B707743" w14:textId="4A800924" w:rsidR="00563AB7" w:rsidRPr="0041404C" w:rsidRDefault="000F3C99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20221130180242</w:t>
                </w:r>
              </w:p>
            </w:tc>
          </w:sdtContent>
        </w:sdt>
      </w:tr>
      <w:tr w:rsidR="00563AB7" w:rsidRPr="00CC5B02" w14:paraId="31D15AD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66A4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A3E70326D2794D3ABF8C1256DA5B201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CC7A353" w14:textId="76B2DF8E" w:rsidR="00563AB7" w:rsidRPr="0041404C" w:rsidRDefault="00BC0E9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6A9B95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743C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1BFDA48E75694EF98178742FF678DED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10FCFF6" w14:textId="2C181D58" w:rsidR="00563AB7" w:rsidRPr="0041404C" w:rsidRDefault="00BC0E9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5CAF26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8993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F550B1F5C9B64018951FAE21F06EED7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5BE0C7" w14:textId="5BFC32A9" w:rsidR="00563AB7" w:rsidRPr="0041404C" w:rsidRDefault="00BC0E9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168729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3526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11C2B908858A4786BACD938CC0290A8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13C4D26" w14:textId="5C8C3394" w:rsidR="00563AB7" w:rsidRPr="0041404C" w:rsidRDefault="00BC0E90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4F00BEC8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5BB5" w14:textId="77777777" w:rsidR="000F3C99" w:rsidRDefault="000F3C99" w:rsidP="002E17B7">
      <w:pPr>
        <w:spacing w:after="0" w:line="240" w:lineRule="auto"/>
      </w:pPr>
      <w:r>
        <w:separator/>
      </w:r>
    </w:p>
  </w:endnote>
  <w:endnote w:type="continuationSeparator" w:id="0">
    <w:p w14:paraId="1E8E217C" w14:textId="77777777" w:rsidR="000F3C99" w:rsidRDefault="000F3C99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0681D92F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5DACBB47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469969EF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3ED5A377" w14:textId="77777777" w:rsidTr="004A4495">
      <w:trPr>
        <w:jc w:val="right"/>
      </w:trPr>
      <w:sdt>
        <w:sdtPr>
          <w:tag w:val="datetimestamp"/>
          <w:id w:val="-639416851"/>
          <w:placeholder>
            <w:docPart w:val="910B2124C21C4B11BF166A9708E424B0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3E758E01" w14:textId="1ED7E9AC" w:rsidR="006E4D09" w:rsidRDefault="00BC0E90" w:rsidP="0039368B">
              <w:pPr>
                <w:pStyle w:val="NoSpacing"/>
                <w:jc w:val="right"/>
              </w:pPr>
              <w:r w:rsidRPr="00F74C11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24ECE3AC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6CD4" w14:textId="77777777" w:rsidR="000F3C99" w:rsidRDefault="000F3C99" w:rsidP="002E17B7">
      <w:pPr>
        <w:spacing w:after="0" w:line="240" w:lineRule="auto"/>
      </w:pPr>
      <w:r>
        <w:separator/>
      </w:r>
    </w:p>
  </w:footnote>
  <w:footnote w:type="continuationSeparator" w:id="0">
    <w:p w14:paraId="7650158B" w14:textId="77777777" w:rsidR="000F3C99" w:rsidRDefault="000F3C99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1D76382B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25793379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31D7C377" wp14:editId="3D727596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35B879CE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0125AD4E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5B559141" w14:textId="40F5E9C3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BC0E90">
      <w:rPr>
        <w:noProof/>
        <w:sz w:val="16"/>
        <w:szCs w:val="16"/>
      </w:rPr>
      <w:t>30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99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3C99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06A6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6921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0E90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B39"/>
    <w:rsid w:val="00C10C1A"/>
    <w:rsid w:val="00C1656F"/>
    <w:rsid w:val="00C2451F"/>
    <w:rsid w:val="00C2459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61B10"/>
  <w15:docId w15:val="{91D29C1D-A8BA-4A81-85F4-4EB762E2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9B57EE36B049C4B6BF5426F4A4E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29E73-E0F0-43A7-83AA-DCBAB4A4F0E0}"/>
      </w:docPartPr>
      <w:docPartBody>
        <w:p w:rsidR="00000000" w:rsidRDefault="00844895">
          <w:pPr>
            <w:pStyle w:val="029B57EE36B049C4B6BF5426F4A4E8B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6576CD9C494455A1D20E04A76A0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48A11-32CE-4DDC-857C-A0DC6F0D5A12}"/>
      </w:docPartPr>
      <w:docPartBody>
        <w:p w:rsidR="00000000" w:rsidRDefault="00844895">
          <w:pPr>
            <w:pStyle w:val="476576CD9C494455A1D20E04A76A05C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20CE1B553D466FBFBD193C5C0C0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A5129-03C9-4509-978B-ECF3C2E2315D}"/>
      </w:docPartPr>
      <w:docPartBody>
        <w:p w:rsidR="00000000" w:rsidRDefault="00844895">
          <w:pPr>
            <w:pStyle w:val="6A20CE1B553D466FBFBD193C5C0C06A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7EBD7719F419CA1ED13137CEFA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B8F01-5FA1-4BA5-84DA-CF5FB5A69109}"/>
      </w:docPartPr>
      <w:docPartBody>
        <w:p w:rsidR="00000000" w:rsidRDefault="00844895">
          <w:pPr>
            <w:pStyle w:val="93F7EBD7719F419CA1ED13137CEFA2B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10AFFC351F47AD9F0C8D9CC8DE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6022F-A6B0-40FD-8821-CD37C059B940}"/>
      </w:docPartPr>
      <w:docPartBody>
        <w:p w:rsidR="00000000" w:rsidRDefault="00844895">
          <w:pPr>
            <w:pStyle w:val="5110AFFC351F47AD9F0C8D9CC8DEA751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CE148AF074062888DD4CD23DE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4036-82AF-4448-8B17-97FAD8154BB5}"/>
      </w:docPartPr>
      <w:docPartBody>
        <w:p w:rsidR="00000000" w:rsidRDefault="00844895">
          <w:pPr>
            <w:pStyle w:val="B25CE148AF074062888DD4CD23DEFDB5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7B4143C0F2E7498D968651E95D208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61D27-17D5-4977-89A5-2539C706EEE0}"/>
      </w:docPartPr>
      <w:docPartBody>
        <w:p w:rsidR="00000000" w:rsidRDefault="00844895">
          <w:pPr>
            <w:pStyle w:val="7B4143C0F2E7498D968651E95D208B6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1D2ACF35CB45628D5856562D20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6885A-CC45-438B-A933-98AD917BE092}"/>
      </w:docPartPr>
      <w:docPartBody>
        <w:p w:rsidR="00000000" w:rsidRDefault="00844895">
          <w:pPr>
            <w:pStyle w:val="281D2ACF35CB45628D5856562D206D9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1F94C3B655498A861C1D36E5D2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ACA4-8F80-4FD6-9687-6CA46CA30DF0}"/>
      </w:docPartPr>
      <w:docPartBody>
        <w:p w:rsidR="00000000" w:rsidRDefault="00844895">
          <w:pPr>
            <w:pStyle w:val="451F94C3B655498A861C1D36E5D2792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50886A962C4BCE835D126FE1DFD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EC01-F74E-44EE-87B6-6A54B5E76BD3}"/>
      </w:docPartPr>
      <w:docPartBody>
        <w:p w:rsidR="00000000" w:rsidRDefault="00844895">
          <w:pPr>
            <w:pStyle w:val="D250886A962C4BCE835D126FE1DFD34D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BD6FFA8314BF1AD943E3BC126C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E8BD3-E766-41AC-BC92-55837C75BB10}"/>
      </w:docPartPr>
      <w:docPartBody>
        <w:p w:rsidR="00000000" w:rsidRDefault="00844895">
          <w:pPr>
            <w:pStyle w:val="23ABD6FFA8314BF1AD943E3BC126C61F"/>
          </w:pPr>
          <w:r w:rsidRPr="00F33D9C">
            <w:rPr>
              <w:rStyle w:val="PlaceholderText"/>
            </w:rPr>
            <w:t xml:space="preserve">Click or tap here to enter </w:t>
          </w:r>
          <w:r w:rsidRPr="00F33D9C">
            <w:rPr>
              <w:rStyle w:val="PlaceholderText"/>
            </w:rPr>
            <w:t>text.</w:t>
          </w:r>
        </w:p>
      </w:docPartBody>
    </w:docPart>
    <w:docPart>
      <w:docPartPr>
        <w:name w:val="B9F206BAF6CC43ED93DAFB063F86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ECFDA-B1F3-444E-8627-053B8909335B}"/>
      </w:docPartPr>
      <w:docPartBody>
        <w:p w:rsidR="00000000" w:rsidRDefault="00844895">
          <w:pPr>
            <w:pStyle w:val="B9F206BAF6CC43ED93DAFB063F864D07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69970981B7EB45CDACB50A3B9D2A3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7CB4E-C527-4922-8B67-E48D31EC4856}"/>
      </w:docPartPr>
      <w:docPartBody>
        <w:p w:rsidR="00000000" w:rsidRDefault="00844895">
          <w:pPr>
            <w:pStyle w:val="69970981B7EB45CDACB50A3B9D2A3B4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1ABDB604C4E0C8DCA0E28D2F2F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C12C6-A5AA-49ED-B658-4D3D5B398DE0}"/>
      </w:docPartPr>
      <w:docPartBody>
        <w:p w:rsidR="00000000" w:rsidRDefault="00844895">
          <w:pPr>
            <w:pStyle w:val="9D31ABDB604C4E0C8DCA0E28D2F2FAAA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BDC59090F6B7437C8F2E79E8C1017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E1DFA-34F3-408D-98A8-260CFDED8CEA}"/>
      </w:docPartPr>
      <w:docPartBody>
        <w:p w:rsidR="00000000" w:rsidRDefault="00844895">
          <w:pPr>
            <w:pStyle w:val="BDC59090F6B7437C8F2E79E8C1017750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B9CAD86F5F453A9EBD0C260C03C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D2BEC-6501-4707-812E-E3300AF87AD5}"/>
      </w:docPartPr>
      <w:docPartBody>
        <w:p w:rsidR="00000000" w:rsidRDefault="00844895">
          <w:pPr>
            <w:pStyle w:val="B7B9CAD86F5F453A9EBD0C260C03CE43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A8F4B24C79485C94CDD85622BD6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E5FBE-F0AC-4804-8157-A8CEBB4A55B2}"/>
      </w:docPartPr>
      <w:docPartBody>
        <w:p w:rsidR="00000000" w:rsidRDefault="00844895">
          <w:pPr>
            <w:pStyle w:val="55A8F4B24C79485C94CDD85622BD6315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09D15B9196734D5BB130347B87682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2C812-6C00-47C2-974D-9CA194DDC98D}"/>
      </w:docPartPr>
      <w:docPartBody>
        <w:p w:rsidR="00000000" w:rsidRDefault="00844895">
          <w:pPr>
            <w:pStyle w:val="09D15B9196734D5BB130347B87682B0E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8E4175CBA4B64FB2A1CB9A1AD620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48AB0-3F18-48BA-BECB-90B8B811A470}"/>
      </w:docPartPr>
      <w:docPartBody>
        <w:p w:rsidR="00000000" w:rsidRDefault="00844895">
          <w:pPr>
            <w:pStyle w:val="8E4175CBA4B64FB2A1CB9A1AD62085A4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E53F4381857747F58134CD9A52691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19352-AD9B-4E86-9F35-EC89B1658333}"/>
      </w:docPartPr>
      <w:docPartBody>
        <w:p w:rsidR="00000000" w:rsidRDefault="00844895">
          <w:pPr>
            <w:pStyle w:val="E53F4381857747F58134CD9A52691BE6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7333F11A84BC4F1B9B5C548740D0A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8070-0917-426F-9E1A-1B409A59873F}"/>
      </w:docPartPr>
      <w:docPartBody>
        <w:p w:rsidR="00000000" w:rsidRDefault="00844895">
          <w:pPr>
            <w:pStyle w:val="7333F11A84BC4F1B9B5C548740D0A13B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87F3C6CC5D2B4BB7801B907DFFEFE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C4C90-4280-419F-9565-C8B02632AE41}"/>
      </w:docPartPr>
      <w:docPartBody>
        <w:p w:rsidR="00000000" w:rsidRDefault="00844895">
          <w:pPr>
            <w:pStyle w:val="87F3C6CC5D2B4BB7801B907DFFEFE69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538C6C59C149548DC95F039B446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33A72-4F8B-4EF8-9F2B-452AF29B3E8D}"/>
      </w:docPartPr>
      <w:docPartBody>
        <w:p w:rsidR="00000000" w:rsidRDefault="00844895">
          <w:pPr>
            <w:pStyle w:val="9F538C6C59C149548DC95F039B44622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39D3C3FF914A6E9821B421AEDD2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54DA2-41CC-44BA-8718-CA28DC0195EE}"/>
      </w:docPartPr>
      <w:docPartBody>
        <w:p w:rsidR="00000000" w:rsidRDefault="00844895">
          <w:pPr>
            <w:pStyle w:val="0539D3C3FF914A6E9821B421AEDD2E28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EB20197022FE4BE7BD31DC783A70A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4238C-157A-4092-BBD3-2F45BDB8EF0C}"/>
      </w:docPartPr>
      <w:docPartBody>
        <w:p w:rsidR="00000000" w:rsidRDefault="00844895">
          <w:pPr>
            <w:pStyle w:val="EB20197022FE4BE7BD31DC783A70A551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F59889A6FE42BEB9CF9C0F03DA3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A973-0BEE-447B-8302-72D0D4C75CAA}"/>
      </w:docPartPr>
      <w:docPartBody>
        <w:p w:rsidR="00000000" w:rsidRDefault="00844895">
          <w:pPr>
            <w:pStyle w:val="95F59889A6FE42BEB9CF9C0F03DA3401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75271540E24EE8AD952F6911D75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16EAC-BD1D-4576-81FC-15C73F421E4A}"/>
      </w:docPartPr>
      <w:docPartBody>
        <w:p w:rsidR="00000000" w:rsidRDefault="00844895">
          <w:pPr>
            <w:pStyle w:val="4B75271540E24EE8AD952F6911D75217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A3521708046949ABB69576EBEA374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76108-1A59-4748-BA0F-0FED40CE3B52}"/>
      </w:docPartPr>
      <w:docPartBody>
        <w:p w:rsidR="00000000" w:rsidRDefault="00844895">
          <w:pPr>
            <w:pStyle w:val="A3521708046949ABB69576EBEA374E76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404BBC532340E3A0C17BB1CAF9B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54ABA-B7DC-4ABA-BCF4-7DB38FC9E5CD}"/>
      </w:docPartPr>
      <w:docPartBody>
        <w:p w:rsidR="00000000" w:rsidRDefault="00844895">
          <w:pPr>
            <w:pStyle w:val="96404BBC532340E3A0C17BB1CAF9B23B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1F3B3E00EC4067AA6B2D48D1D5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4D393-55B8-4B56-8DF5-5A67909A3B21}"/>
      </w:docPartPr>
      <w:docPartBody>
        <w:p w:rsidR="00000000" w:rsidRDefault="00844895">
          <w:pPr>
            <w:pStyle w:val="BA1F3B3E00EC4067AA6B2D48D1D5A86B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F876F81515C94D09AF9C5BC2F0CF5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F3BAA-FAF7-416C-A636-C9CD7B6D432B}"/>
      </w:docPartPr>
      <w:docPartBody>
        <w:p w:rsidR="00000000" w:rsidRDefault="00844895">
          <w:pPr>
            <w:pStyle w:val="F876F81515C94D09AF9C5BC2F0CF5042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6D979AEB754B3D954ABF731532E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ED461-115D-4BB5-8E71-4DAC043F3E53}"/>
      </w:docPartPr>
      <w:docPartBody>
        <w:p w:rsidR="00000000" w:rsidRDefault="00844895">
          <w:pPr>
            <w:pStyle w:val="F16D979AEB754B3D954ABF731532ECC5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C1AFF799CD194BB3AC8A333268D5B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D6748-788A-47A9-B62E-C76F8A54C27B}"/>
      </w:docPartPr>
      <w:docPartBody>
        <w:p w:rsidR="00000000" w:rsidRDefault="00844895">
          <w:pPr>
            <w:pStyle w:val="C1AFF799CD194BB3AC8A333268D5BFC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4AD18CED64400CAF64CBE7216F8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B3CEB-490A-48B1-A60E-3156156D5096}"/>
      </w:docPartPr>
      <w:docPartBody>
        <w:p w:rsidR="00000000" w:rsidRDefault="00844895">
          <w:pPr>
            <w:pStyle w:val="3D4AD18CED64400CAF64CBE7216F8B7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A3E70326D2794D3ABF8C1256DA5B2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A3730-339B-4AC3-9A82-FAAC2D483673}"/>
      </w:docPartPr>
      <w:docPartBody>
        <w:p w:rsidR="00000000" w:rsidRDefault="00844895">
          <w:pPr>
            <w:pStyle w:val="A3E70326D2794D3ABF8C1256DA5B2010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BFDA48E75694EF98178742FF678D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830AA-FD93-4335-AFB2-026D69D60FBA}"/>
      </w:docPartPr>
      <w:docPartBody>
        <w:p w:rsidR="00000000" w:rsidRDefault="00844895">
          <w:pPr>
            <w:pStyle w:val="1BFDA48E75694EF98178742FF678DED0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550B1F5C9B64018951FAE21F06EE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0A6EB-A876-434A-B6CE-888BE162B5C6}"/>
      </w:docPartPr>
      <w:docPartBody>
        <w:p w:rsidR="00000000" w:rsidRDefault="00844895">
          <w:pPr>
            <w:pStyle w:val="F550B1F5C9B64018951FAE21F06EED7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1C2B908858A4786BACD938CC0290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9E22-D087-4C3D-A7B7-1A7BAED756A5}"/>
      </w:docPartPr>
      <w:docPartBody>
        <w:p w:rsidR="00000000" w:rsidRDefault="00844895">
          <w:pPr>
            <w:pStyle w:val="11C2B908858A4786BACD938CC0290A8A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910B2124C21C4B11BF166A9708E42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56FD0-F476-4CE9-80BD-FD9DAACBB5CD}"/>
      </w:docPartPr>
      <w:docPartBody>
        <w:p w:rsidR="00000000" w:rsidRDefault="00844895">
          <w:r w:rsidRPr="00F74C11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95"/>
    <w:rsid w:val="0084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895"/>
    <w:rPr>
      <w:color w:val="808080"/>
    </w:rPr>
  </w:style>
  <w:style w:type="paragraph" w:customStyle="1" w:styleId="029B57EE36B049C4B6BF5426F4A4E8B0">
    <w:name w:val="029B57EE36B049C4B6BF5426F4A4E8B0"/>
  </w:style>
  <w:style w:type="paragraph" w:customStyle="1" w:styleId="476576CD9C494455A1D20E04A76A05CA">
    <w:name w:val="476576CD9C494455A1D20E04A76A05CA"/>
  </w:style>
  <w:style w:type="paragraph" w:customStyle="1" w:styleId="6A20CE1B553D466FBFBD193C5C0C06A2">
    <w:name w:val="6A20CE1B553D466FBFBD193C5C0C06A2"/>
  </w:style>
  <w:style w:type="paragraph" w:customStyle="1" w:styleId="93F7EBD7719F419CA1ED13137CEFA2BF">
    <w:name w:val="93F7EBD7719F419CA1ED13137CEFA2BF"/>
  </w:style>
  <w:style w:type="paragraph" w:customStyle="1" w:styleId="5110AFFC351F47AD9F0C8D9CC8DEA751">
    <w:name w:val="5110AFFC351F47AD9F0C8D9CC8DEA751"/>
  </w:style>
  <w:style w:type="paragraph" w:customStyle="1" w:styleId="B25CE148AF074062888DD4CD23DEFDB5">
    <w:name w:val="B25CE148AF074062888DD4CD23DEFDB5"/>
  </w:style>
  <w:style w:type="paragraph" w:customStyle="1" w:styleId="7B4143C0F2E7498D968651E95D208B6B">
    <w:name w:val="7B4143C0F2E7498D968651E95D208B6B"/>
  </w:style>
  <w:style w:type="paragraph" w:customStyle="1" w:styleId="281D2ACF35CB45628D5856562D206D9A">
    <w:name w:val="281D2ACF35CB45628D5856562D206D9A"/>
  </w:style>
  <w:style w:type="paragraph" w:customStyle="1" w:styleId="451F94C3B655498A861C1D36E5D27924">
    <w:name w:val="451F94C3B655498A861C1D36E5D27924"/>
  </w:style>
  <w:style w:type="paragraph" w:customStyle="1" w:styleId="D250886A962C4BCE835D126FE1DFD34D">
    <w:name w:val="D250886A962C4BCE835D126FE1DFD34D"/>
  </w:style>
  <w:style w:type="paragraph" w:customStyle="1" w:styleId="23ABD6FFA8314BF1AD943E3BC126C61F">
    <w:name w:val="23ABD6FFA8314BF1AD943E3BC126C61F"/>
  </w:style>
  <w:style w:type="paragraph" w:customStyle="1" w:styleId="B9F206BAF6CC43ED93DAFB063F864D07">
    <w:name w:val="B9F206BAF6CC43ED93DAFB063F864D07"/>
  </w:style>
  <w:style w:type="paragraph" w:customStyle="1" w:styleId="69970981B7EB45CDACB50A3B9D2A3B4C">
    <w:name w:val="69970981B7EB45CDACB50A3B9D2A3B4C"/>
  </w:style>
  <w:style w:type="paragraph" w:customStyle="1" w:styleId="9D31ABDB604C4E0C8DCA0E28D2F2FAAA">
    <w:name w:val="9D31ABDB604C4E0C8DCA0E28D2F2FAAA"/>
  </w:style>
  <w:style w:type="paragraph" w:customStyle="1" w:styleId="BDC59090F6B7437C8F2E79E8C1017750">
    <w:name w:val="BDC59090F6B7437C8F2E79E8C1017750"/>
  </w:style>
  <w:style w:type="paragraph" w:customStyle="1" w:styleId="B7B9CAD86F5F453A9EBD0C260C03CE43">
    <w:name w:val="B7B9CAD86F5F453A9EBD0C260C03CE43"/>
  </w:style>
  <w:style w:type="paragraph" w:customStyle="1" w:styleId="55A8F4B24C79485C94CDD85622BD6315">
    <w:name w:val="55A8F4B24C79485C94CDD85622BD6315"/>
  </w:style>
  <w:style w:type="paragraph" w:customStyle="1" w:styleId="09D15B9196734D5BB130347B87682B0E">
    <w:name w:val="09D15B9196734D5BB130347B87682B0E"/>
  </w:style>
  <w:style w:type="paragraph" w:customStyle="1" w:styleId="8E4175CBA4B64FB2A1CB9A1AD62085A4">
    <w:name w:val="8E4175CBA4B64FB2A1CB9A1AD62085A4"/>
  </w:style>
  <w:style w:type="paragraph" w:customStyle="1" w:styleId="E53F4381857747F58134CD9A52691BE6">
    <w:name w:val="E53F4381857747F58134CD9A52691BE6"/>
  </w:style>
  <w:style w:type="paragraph" w:customStyle="1" w:styleId="7333F11A84BC4F1B9B5C548740D0A13B">
    <w:name w:val="7333F11A84BC4F1B9B5C548740D0A13B"/>
  </w:style>
  <w:style w:type="paragraph" w:customStyle="1" w:styleId="87F3C6CC5D2B4BB7801B907DFFEFE692">
    <w:name w:val="87F3C6CC5D2B4BB7801B907DFFEFE692"/>
  </w:style>
  <w:style w:type="paragraph" w:customStyle="1" w:styleId="9F538C6C59C149548DC95F039B446220">
    <w:name w:val="9F538C6C59C149548DC95F039B446220"/>
  </w:style>
  <w:style w:type="paragraph" w:customStyle="1" w:styleId="0539D3C3FF914A6E9821B421AEDD2E28">
    <w:name w:val="0539D3C3FF914A6E9821B421AEDD2E28"/>
  </w:style>
  <w:style w:type="paragraph" w:customStyle="1" w:styleId="EB20197022FE4BE7BD31DC783A70A551">
    <w:name w:val="EB20197022FE4BE7BD31DC783A70A551"/>
  </w:style>
  <w:style w:type="paragraph" w:customStyle="1" w:styleId="95F59889A6FE42BEB9CF9C0F03DA3401">
    <w:name w:val="95F59889A6FE42BEB9CF9C0F03DA3401"/>
  </w:style>
  <w:style w:type="paragraph" w:customStyle="1" w:styleId="4B75271540E24EE8AD952F6911D75217">
    <w:name w:val="4B75271540E24EE8AD952F6911D75217"/>
  </w:style>
  <w:style w:type="paragraph" w:customStyle="1" w:styleId="A3521708046949ABB69576EBEA374E76">
    <w:name w:val="A3521708046949ABB69576EBEA374E76"/>
  </w:style>
  <w:style w:type="paragraph" w:customStyle="1" w:styleId="96404BBC532340E3A0C17BB1CAF9B23B">
    <w:name w:val="96404BBC532340E3A0C17BB1CAF9B23B"/>
  </w:style>
  <w:style w:type="paragraph" w:customStyle="1" w:styleId="BA1F3B3E00EC4067AA6B2D48D1D5A86B">
    <w:name w:val="BA1F3B3E00EC4067AA6B2D48D1D5A86B"/>
  </w:style>
  <w:style w:type="paragraph" w:customStyle="1" w:styleId="F876F81515C94D09AF9C5BC2F0CF5042">
    <w:name w:val="F876F81515C94D09AF9C5BC2F0CF5042"/>
  </w:style>
  <w:style w:type="paragraph" w:customStyle="1" w:styleId="F16D979AEB754B3D954ABF731532ECC5">
    <w:name w:val="F16D979AEB754B3D954ABF731532ECC5"/>
  </w:style>
  <w:style w:type="paragraph" w:customStyle="1" w:styleId="C1AFF799CD194BB3AC8A333268D5BFCC">
    <w:name w:val="C1AFF799CD194BB3AC8A333268D5BFCC"/>
  </w:style>
  <w:style w:type="paragraph" w:customStyle="1" w:styleId="3D4AD18CED64400CAF64CBE7216F8B7D">
    <w:name w:val="3D4AD18CED64400CAF64CBE7216F8B7D"/>
  </w:style>
  <w:style w:type="paragraph" w:customStyle="1" w:styleId="A3E70326D2794D3ABF8C1256DA5B2010">
    <w:name w:val="A3E70326D2794D3ABF8C1256DA5B2010"/>
  </w:style>
  <w:style w:type="paragraph" w:customStyle="1" w:styleId="1BFDA48E75694EF98178742FF678DED0">
    <w:name w:val="1BFDA48E75694EF98178742FF678DED0"/>
  </w:style>
  <w:style w:type="paragraph" w:customStyle="1" w:styleId="F550B1F5C9B64018951FAE21F06EED7A">
    <w:name w:val="F550B1F5C9B64018951FAE21F06EED7A"/>
  </w:style>
  <w:style w:type="paragraph" w:customStyle="1" w:styleId="11C2B908858A4786BACD938CC0290A8A">
    <w:name w:val="11C2B908858A4786BACD938CC0290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2022-12-01T00:02:00Z</cp:lastPrinted>
  <dcterms:created xsi:type="dcterms:W3CDTF">2022-12-01T00:02:00Z</dcterms:created>
  <dcterms:modified xsi:type="dcterms:W3CDTF">2022-12-01T00:02:00Z</dcterms:modified>
</cp:coreProperties>
</file>