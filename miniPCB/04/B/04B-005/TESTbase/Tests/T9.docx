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52C8099E" w14:textId="77777777" w:rsidTr="00B700E4">
        <w:tc>
          <w:tcPr>
            <w:tcW w:w="10800" w:type="dxa"/>
            <w:gridSpan w:val="7"/>
          </w:tcPr>
          <w:p w14:paraId="6BAFCFE9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46A362A5" w14:textId="77777777" w:rsidTr="00B700E4">
        <w:trPr>
          <w:trHeight w:val="720"/>
        </w:trPr>
        <w:sdt>
          <w:sdtPr>
            <w:rPr>
              <w:rStyle w:val="TitleChar"/>
            </w:rPr>
            <w:tag w:val="TEST_NAME"/>
            <w:id w:val="52664004"/>
            <w:lock w:val="sdtLocked"/>
            <w:placeholder>
              <w:docPart w:val="C0A1DE6B675D4F609B2BC616A04E078D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5F25C27F" w14:textId="17AFCE24" w:rsidR="007D7AE9" w:rsidRDefault="00D76FEF" w:rsidP="00634756">
                <w:pPr>
                  <w:pStyle w:val="Title"/>
                </w:pPr>
                <w:r>
                  <w:rPr>
                    <w:rStyle w:val="TitleChar"/>
                  </w:rPr>
                  <w:t>Name of Test for T9 (R1, C2, Q1)</w:t>
                </w:r>
              </w:p>
            </w:tc>
          </w:sdtContent>
        </w:sdt>
      </w:tr>
      <w:tr w:rsidR="000715B0" w14:paraId="639CF61F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050C2BFC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457C45CAD1104F92A7590B08CB3E8692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00266F" w14:textId="7DE7B39D" w:rsidR="000715B0" w:rsidRDefault="00D76FEF" w:rsidP="000715B0">
                <w:pPr>
                  <w:spacing w:line="259" w:lineRule="auto"/>
                </w:pPr>
                <w:r>
                  <w:t>T9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03CF398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90896E5AB1B54E83BE84F1DAED4CE905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FDEDBA4" w14:textId="39BA2E55" w:rsidR="000715B0" w:rsidRDefault="00D76FEF" w:rsidP="000715B0">
                <w:pPr>
                  <w:spacing w:line="259" w:lineRule="auto"/>
                </w:pPr>
                <w:r>
                  <w:t>000-000</w:t>
                </w:r>
              </w:p>
            </w:tc>
          </w:sdtContent>
        </w:sdt>
      </w:tr>
      <w:tr w:rsidR="000715B0" w14:paraId="593C43EC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179AF16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CFAD0D0A99174CEF9A6B98A8D360503A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E2BFD12" w14:textId="37425BF3" w:rsidR="000715B0" w:rsidRDefault="00D76FEF" w:rsidP="000715B0">
                <w:pPr>
                  <w:spacing w:line="259" w:lineRule="auto"/>
                </w:pPr>
                <w:r>
                  <w:t>T8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689870A8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E2F54F4D6F9B4611B03CD7C2CA155993"/>
            </w:placeholder>
            <w:showingPlcHdr/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B26C40F" w14:textId="77777777" w:rsidR="000715B0" w:rsidRDefault="00A82C32" w:rsidP="000715B0">
                <w:pPr>
                  <w:spacing w:line="259" w:lineRule="auto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7263C" w14:paraId="2F1129A5" w14:textId="77777777" w:rsidTr="00B700E4">
        <w:tc>
          <w:tcPr>
            <w:tcW w:w="10800" w:type="dxa"/>
            <w:gridSpan w:val="7"/>
          </w:tcPr>
          <w:p w14:paraId="780691B8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3F5F04FD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407764B3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67D2E12A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57C0A9452DA249EFB9B4C179E639C172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3B4F2F35" w14:textId="77777777" w:rsidR="00F7263C" w:rsidRDefault="00F7263C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14:paraId="5D8B9B3C" w14:textId="77777777" w:rsidTr="00B700E4">
        <w:tc>
          <w:tcPr>
            <w:tcW w:w="10800" w:type="dxa"/>
            <w:gridSpan w:val="7"/>
          </w:tcPr>
          <w:p w14:paraId="2014EB17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5999C66B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4FCF2A62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5CA8FEEC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7B5DE862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2A4B3EF9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2474A44FFCA44B77A308526987815DFD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5A487F5F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6F030C56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23BB99AB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25306FED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FBEA2D59FC494915BC8FBBD0B27732A1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62FD2990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715B0" w:rsidRPr="004D41CA" w14:paraId="6CE17782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4E429F2E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7FDFF03A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86367F74770A4462BBEBA43CB5C63EF0"/>
            </w:placeholder>
            <w:showingPlcHdr/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20B2A13A" w14:textId="77777777" w:rsidR="000715B0" w:rsidRDefault="000715B0" w:rsidP="000715B0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92BFC" w:rsidRPr="004D41CA" w14:paraId="3A992AD2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4D0FF02F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75D18DCA" wp14:editId="03396E54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777E1283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4D4A4E61" wp14:editId="36ADAC1E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735F6FB5" w14:textId="77777777" w:rsidTr="00C5024A">
        <w:sdt>
          <w:sdtPr>
            <w:tag w:val="IMAGE1CAPTION"/>
            <w:id w:val="-465354368"/>
            <w:placeholder>
              <w:docPart w:val="121F5A9C5C67452EA4059F95C62C80AF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210C7E40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F105B86E95AC494CAA8140E5A0B0E7C1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77542D6C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373A6D24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2F4D6D1D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FECCE95B6F804C4681F545FCA6CE8C38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85FBCD7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1BDC4CA3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BC5D5AC0D9A54B88995697B2E5ECA4B2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6D74DC75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312115A1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5779C2A3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7D98A82279DE42CBAD645F646FD173A9"/>
            </w:placeholder>
            <w:showingPlcHdr/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52CC8C5" w14:textId="77777777" w:rsidR="00C41DC3" w:rsidRDefault="00643FAD" w:rsidP="00C41DC3">
                <w:pPr>
                  <w:spacing w:line="259" w:lineRule="auto"/>
                </w:pPr>
                <w:r>
                  <w:rPr>
                    <w:rStyle w:val="PlaceholderText"/>
                  </w:rPr>
                  <w:t>TP#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521F1A70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A1A56E0C8D834A8383AE07DEDA36243D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E4611AF" w14:textId="77777777" w:rsidR="00C41DC3" w:rsidRDefault="00643FAD" w:rsidP="00C41DC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D479E06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7A4D69E3" w14:textId="77777777" w:rsidTr="00AB1184">
        <w:tc>
          <w:tcPr>
            <w:tcW w:w="10800" w:type="dxa"/>
            <w:gridSpan w:val="9"/>
            <w:vAlign w:val="center"/>
          </w:tcPr>
          <w:p w14:paraId="1F863289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78F378C1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06E42B8B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A67338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6431DA66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67947928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45F8E845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64C1AA5F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62AE2247AFE64C28B0D0225F8B36FE89"/>
            </w:placeholder>
            <w:showingPlcHdr/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F6C6E37" w14:textId="77777777" w:rsidR="00B700E4" w:rsidRDefault="00BE7338" w:rsidP="00B700E4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1A74068390BB4239A69CDAF32A67FD05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DCCEF3F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LL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6F40626B8C2D49D1AB74246F41B91519"/>
            </w:placeholder>
            <w:showingPlcHdr/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A0337B9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TV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3717412F9A1442F687B689FBE56212D1"/>
            </w:placeholder>
            <w:showingPlcHdr/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87DAD85" w14:textId="77777777" w:rsidR="00B700E4" w:rsidRDefault="00B700E4" w:rsidP="00B700E4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UL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E61F37338F06424A817073AA98B63372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8767DB7" w14:textId="77777777" w:rsidR="00B700E4" w:rsidRDefault="00AE36B4" w:rsidP="00B700E4">
                <w:pPr>
                  <w:spacing w:line="259" w:lineRule="auto"/>
                  <w:jc w:val="center"/>
                </w:pPr>
                <w:r w:rsidRPr="00C10B39">
                  <w:t>UNITS</w:t>
                </w:r>
              </w:p>
            </w:tc>
          </w:sdtContent>
        </w:sdt>
      </w:tr>
      <w:tr w:rsidR="00A92BFC" w14:paraId="6A5D7178" w14:textId="77777777" w:rsidTr="00A92BFC">
        <w:trPr>
          <w:trHeight w:val="720"/>
        </w:trPr>
        <w:tc>
          <w:tcPr>
            <w:tcW w:w="10800" w:type="dxa"/>
            <w:gridSpan w:val="9"/>
          </w:tcPr>
          <w:p w14:paraId="74B1F6FE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5DC9C829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1DD70AE5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6539A87E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2110A5FD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16BC8D44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5A841F93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19BC3B3F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5103CB9C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7001C3FC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760F24E0EE0E4E6C9C850A728B1D1146"/>
            </w:placeholder>
            <w:showingPlcHdr/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0EC88F10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3DE909711F56453DB61F9664036DBE5F"/>
            </w:placeholder>
            <w:showingPlcHdr/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3F251DAC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994559A99143413DB8AFF1985EF415B9"/>
            </w:placeholder>
            <w:showingPlcHdr/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0DF0268E" w14:textId="77777777" w:rsidR="00465AA3" w:rsidRDefault="006C7B04" w:rsidP="00465AA3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7BF9BBA2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6F817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3C3D2DF751D14EFFA4FA224F20F6574C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5884AB8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AD36DF538A034A3DBAF3D73A7291DE90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8A74FCE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B483C82A25DF4945AC31012055632A14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5AD7F4E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38A914D0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0300F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C0368CC5391F405D8E9C2E745867BDCC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60932E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82A7BD10495B48159C2ED7D4A52F2A90"/>
            </w:placeholder>
            <w:showingPlcHdr/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5FB1C7C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6F0C62DC919C4E198C4A14069E915C87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D80938B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65AA3" w14:paraId="59380947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036D2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F4D4B1F3DF204935A30B666D2A808A95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C93E62A" w14:textId="77777777" w:rsidR="00465AA3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F1A4DD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7A954613CC2243CC943714DCEC27B5EB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14E7054" w14:textId="77777777" w:rsidR="00465AA3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5700F" w14:paraId="2BE63E12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55C8BC90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1D50D1DBFD504886B9FE37A07F8C1F9E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10F6BD01" w14:textId="77777777" w:rsidR="00D5700F" w:rsidRDefault="00B054C4" w:rsidP="00465AA3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Test #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64BD76EC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81E4003C343D4215A50149B3725A9CC8"/>
            </w:placeholder>
            <w:showingPlcHdr/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53883857" w14:textId="77777777" w:rsidR="00D5700F" w:rsidRDefault="006C7B04" w:rsidP="00465AA3">
                <w:pPr>
                  <w:spacing w:line="259" w:lineRule="auto"/>
                </w:pPr>
                <w:r w:rsidRPr="00A20CC1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AE7F18F" w14:textId="77777777" w:rsidR="004D41CA" w:rsidRDefault="004D41CA">
      <w:pPr>
        <w:spacing w:line="259" w:lineRule="auto"/>
      </w:pPr>
      <w:r>
        <w:br w:type="page"/>
      </w:r>
    </w:p>
    <w:p w14:paraId="6F2ADD8D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587326C2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A826BEC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05AE59E4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2BB24" w14:textId="45602D67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3FB0D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1in;height:24pt" o:ole="">
                  <v:imagedata r:id="rId9" o:title=""/>
                </v:shape>
                <w:control r:id="rId10" w:name="saveButton" w:shapeid="_x0000_i1048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225AE" w14:textId="1532C645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DA78AC9">
                <v:shape id="_x0000_i1047" type="#_x0000_t75" style="width:100pt;height:24pt" o:ole="">
                  <v:imagedata r:id="rId11" o:title=""/>
                </v:shape>
                <w:control r:id="rId12" w:name="saveAndCloseButton" w:shapeid="_x0000_i1047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C3045" w14:textId="5A16306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F844259">
                <v:shape id="_x0000_i1049" type="#_x0000_t75" style="width:100pt;height:24pt" o:ole="">
                  <v:imagedata r:id="rId13" o:title=""/>
                </v:shape>
                <w:control r:id="rId14" w:name="closeWithoutSaving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4996B" w14:textId="17A70240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FF21797">
                <v:shape id="_x0000_i1050" type="#_x0000_t75" style="width:1in;height:24pt" o:ole="">
                  <v:imagedata r:id="rId15" o:title=""/>
                </v:shape>
                <w:control r:id="rId16" w:name="deleteButton" w:shapeid="_x0000_i1050"/>
              </w:object>
            </w:r>
          </w:p>
        </w:tc>
      </w:tr>
      <w:tr w:rsidR="00563AB7" w:rsidRPr="00CC5B02" w14:paraId="5279117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B464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7B22EE0FF377499ABADB10BD5F79FABA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783484B" w14:textId="341D37A1" w:rsidR="00563AB7" w:rsidRPr="0041404C" w:rsidRDefault="00D76FEF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20221130180213</w:t>
                </w:r>
              </w:p>
            </w:tc>
          </w:sdtContent>
        </w:sdt>
      </w:tr>
      <w:tr w:rsidR="00563AB7" w:rsidRPr="00CC5B02" w14:paraId="5A6BDB8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F6F6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879B0388F5AE40C6A39193A14F357D0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4826BBC" w14:textId="037BDEF5" w:rsidR="00563AB7" w:rsidRPr="0041404C" w:rsidRDefault="003545A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EFCF36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251F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25FD4C58CED443B181DF7092EF05535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D9E5A59" w14:textId="23800A26" w:rsidR="00563AB7" w:rsidRPr="0041404C" w:rsidRDefault="003545A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0EA7EF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2A5F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A4906729A6642EE9EB8B3F09578648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76A025" w14:textId="0D76AFBD" w:rsidR="00563AB7" w:rsidRPr="0041404C" w:rsidRDefault="003545AE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82FD07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677B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E2220BC59E194C66932FA9CC2D57E77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BFA9B97" w14:textId="538D2D63" w:rsidR="00563AB7" w:rsidRPr="0041404C" w:rsidRDefault="003545AE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1D5C37B3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2E8D5" w14:textId="77777777" w:rsidR="00D76FEF" w:rsidRDefault="00D76FEF" w:rsidP="002E17B7">
      <w:pPr>
        <w:spacing w:after="0" w:line="240" w:lineRule="auto"/>
      </w:pPr>
      <w:r>
        <w:separator/>
      </w:r>
    </w:p>
  </w:endnote>
  <w:endnote w:type="continuationSeparator" w:id="0">
    <w:p w14:paraId="75428974" w14:textId="77777777" w:rsidR="00D76FEF" w:rsidRDefault="00D76FEF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422CD16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6706177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057D212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1AB83198" w14:textId="77777777" w:rsidTr="004A4495">
      <w:trPr>
        <w:jc w:val="right"/>
      </w:trPr>
      <w:sdt>
        <w:sdtPr>
          <w:tag w:val="datetimestamp"/>
          <w:id w:val="-639416851"/>
          <w:placeholder>
            <w:docPart w:val="6E852B168EE24733995AC00FB9021542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2622A8F3" w14:textId="74BA8E8A" w:rsidR="006E4D09" w:rsidRDefault="003545AE" w:rsidP="0039368B">
              <w:pPr>
                <w:pStyle w:val="NoSpacing"/>
                <w:jc w:val="right"/>
              </w:pPr>
              <w:r w:rsidRPr="00E51E1D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27535A5A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FCBBA" w14:textId="77777777" w:rsidR="00D76FEF" w:rsidRDefault="00D76FEF" w:rsidP="002E17B7">
      <w:pPr>
        <w:spacing w:after="0" w:line="240" w:lineRule="auto"/>
      </w:pPr>
      <w:r>
        <w:separator/>
      </w:r>
    </w:p>
  </w:footnote>
  <w:footnote w:type="continuationSeparator" w:id="0">
    <w:p w14:paraId="1730BC40" w14:textId="77777777" w:rsidR="00D76FEF" w:rsidRDefault="00D76FEF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60F9195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5B71B669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4FC0B491" wp14:editId="2EDBEFF9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346FCE49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40498ED3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4F4E96B1" w14:textId="4051B2D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3545AE">
      <w:rPr>
        <w:noProof/>
        <w:sz w:val="16"/>
        <w:szCs w:val="16"/>
      </w:rPr>
      <w:t>30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FEF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45AE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B58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76FEF"/>
    <w:rsid w:val="00D80B7A"/>
    <w:rsid w:val="00D8210E"/>
    <w:rsid w:val="00D839B9"/>
    <w:rsid w:val="00DA1A39"/>
    <w:rsid w:val="00DA3F26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4F8FA"/>
  <w15:docId w15:val="{BB7BB6C6-CF0F-42F4-A5F4-459899C28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A1DE6B675D4F609B2BC616A04E0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BB40E-F3E0-4C40-9765-83C1287DAF23}"/>
      </w:docPartPr>
      <w:docPartBody>
        <w:p w:rsidR="00000000" w:rsidRDefault="00935A65">
          <w:pPr>
            <w:pStyle w:val="C0A1DE6B675D4F609B2BC616A04E078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C45CAD1104F92A7590B08CB3E8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275A-9869-4BC1-80F5-D92DFD048F79}"/>
      </w:docPartPr>
      <w:docPartBody>
        <w:p w:rsidR="00000000" w:rsidRDefault="00935A65">
          <w:pPr>
            <w:pStyle w:val="457C45CAD1104F92A7590B08CB3E869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896E5AB1B54E83BE84F1DAED4CE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D7867-99E0-4F0E-9BA4-3DCCAB403264}"/>
      </w:docPartPr>
      <w:docPartBody>
        <w:p w:rsidR="00000000" w:rsidRDefault="00935A65">
          <w:pPr>
            <w:pStyle w:val="90896E5AB1B54E83BE84F1DAED4CE90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AD0D0A99174CEF9A6B98A8D3605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F9BFD-07D8-4881-830B-C8557A55624D}"/>
      </w:docPartPr>
      <w:docPartBody>
        <w:p w:rsidR="00000000" w:rsidRDefault="00935A65">
          <w:pPr>
            <w:pStyle w:val="CFAD0D0A99174CEF9A6B98A8D360503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F54F4D6F9B4611B03CD7C2CA155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5A775-B5F5-4551-A8D2-43DC90938AF7}"/>
      </w:docPartPr>
      <w:docPartBody>
        <w:p w:rsidR="00000000" w:rsidRDefault="00935A65">
          <w:pPr>
            <w:pStyle w:val="E2F54F4D6F9B4611B03CD7C2CA155993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C0A9452DA249EFB9B4C179E639C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97FE0-4571-474E-90E3-4D590A57C448}"/>
      </w:docPartPr>
      <w:docPartBody>
        <w:p w:rsidR="00000000" w:rsidRDefault="00935A65">
          <w:pPr>
            <w:pStyle w:val="57C0A9452DA249EFB9B4C179E639C172"/>
          </w:pPr>
          <w:r w:rsidRPr="006E1149">
            <w:rPr>
              <w:rStyle w:val="PlaceholderText"/>
            </w:rPr>
            <w:t xml:space="preserve">Click or </w:t>
          </w:r>
          <w:r w:rsidRPr="006E1149">
            <w:rPr>
              <w:rStyle w:val="PlaceholderText"/>
            </w:rPr>
            <w:t>tap here to enter text.</w:t>
          </w:r>
        </w:p>
      </w:docPartBody>
    </w:docPart>
    <w:docPart>
      <w:docPartPr>
        <w:name w:val="2474A44FFCA44B77A308526987815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D38BD-3EAF-492F-96E4-4AE50CED9586}"/>
      </w:docPartPr>
      <w:docPartBody>
        <w:p w:rsidR="00000000" w:rsidRDefault="00935A65">
          <w:pPr>
            <w:pStyle w:val="2474A44FFCA44B77A308526987815DF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EA2D59FC494915BC8FBBD0B2773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7FD8C-A0E8-421D-83C3-84A5CB0241FC}"/>
      </w:docPartPr>
      <w:docPartBody>
        <w:p w:rsidR="00000000" w:rsidRDefault="00935A65">
          <w:pPr>
            <w:pStyle w:val="FBEA2D59FC494915BC8FBBD0B27732A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6367F74770A4462BBEBA43CB5C6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D93E8-7B6E-4968-BAAF-0BB322B6AB0E}"/>
      </w:docPartPr>
      <w:docPartBody>
        <w:p w:rsidR="00000000" w:rsidRDefault="00935A65">
          <w:pPr>
            <w:pStyle w:val="86367F74770A4462BBEBA43CB5C63EF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1F5A9C5C67452EA4059F95C62C8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9A88E-CFDB-4B92-A0C6-A6D3EBF91212}"/>
      </w:docPartPr>
      <w:docPartBody>
        <w:p w:rsidR="00000000" w:rsidRDefault="00935A65">
          <w:pPr>
            <w:pStyle w:val="121F5A9C5C67452EA4059F95C62C80AF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05B86E95AC494CAA8140E5A0B0E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BF88-31FC-4CB9-B9ED-562F33040342}"/>
      </w:docPartPr>
      <w:docPartBody>
        <w:p w:rsidR="00000000" w:rsidRDefault="00935A65">
          <w:pPr>
            <w:pStyle w:val="F105B86E95AC494CAA8140E5A0B0E7C1"/>
          </w:pPr>
          <w:r w:rsidRPr="00F33D9C">
            <w:rPr>
              <w:rStyle w:val="PlaceholderText"/>
            </w:rPr>
            <w:t xml:space="preserve">Click or tap here to enter </w:t>
          </w:r>
          <w:r w:rsidRPr="00F33D9C">
            <w:rPr>
              <w:rStyle w:val="PlaceholderText"/>
            </w:rPr>
            <w:t>text.</w:t>
          </w:r>
        </w:p>
      </w:docPartBody>
    </w:docPart>
    <w:docPart>
      <w:docPartPr>
        <w:name w:val="FECCE95B6F804C4681F545FCA6CE8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E1DD-7A54-4BE5-B533-2136F8B7AE11}"/>
      </w:docPartPr>
      <w:docPartBody>
        <w:p w:rsidR="00000000" w:rsidRDefault="00935A65">
          <w:pPr>
            <w:pStyle w:val="FECCE95B6F804C4681F545FCA6CE8C38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BC5D5AC0D9A54B88995697B2E5ECA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F90DD-741B-4E24-9178-D57E0244FDDB}"/>
      </w:docPartPr>
      <w:docPartBody>
        <w:p w:rsidR="00000000" w:rsidRDefault="00935A65">
          <w:pPr>
            <w:pStyle w:val="BC5D5AC0D9A54B88995697B2E5ECA4B2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8A82279DE42CBAD645F646FD17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D8E01-143F-44C5-8F6F-E1CB178328A6}"/>
      </w:docPartPr>
      <w:docPartBody>
        <w:p w:rsidR="00000000" w:rsidRDefault="00935A65">
          <w:pPr>
            <w:pStyle w:val="7D98A82279DE42CBAD645F646FD173A9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A1A56E0C8D834A8383AE07DEDA36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63DF-D982-4267-B4A4-D35AAD47E410}"/>
      </w:docPartPr>
      <w:docPartBody>
        <w:p w:rsidR="00000000" w:rsidRDefault="00935A65">
          <w:pPr>
            <w:pStyle w:val="A1A56E0C8D834A8383AE07DEDA36243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AE2247AFE64C28B0D0225F8B36F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C57D7-54C6-4879-88EA-76638AD91BED}"/>
      </w:docPartPr>
      <w:docPartBody>
        <w:p w:rsidR="00000000" w:rsidRDefault="00935A65">
          <w:pPr>
            <w:pStyle w:val="62AE2247AFE64C28B0D0225F8B36FE89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74068390BB4239A69CDAF32A67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1160-8D6C-463B-AF22-D38B057EC063}"/>
      </w:docPartPr>
      <w:docPartBody>
        <w:p w:rsidR="00000000" w:rsidRDefault="00935A65">
          <w:pPr>
            <w:pStyle w:val="1A74068390BB4239A69CDAF32A67FD05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6F40626B8C2D49D1AB74246F41B9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D457-00D1-4A27-BD57-1AB76819E9E6}"/>
      </w:docPartPr>
      <w:docPartBody>
        <w:p w:rsidR="00000000" w:rsidRDefault="00935A65">
          <w:pPr>
            <w:pStyle w:val="6F40626B8C2D49D1AB74246F41B91519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3717412F9A1442F687B689FBE5621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5CE20-53A8-4AC5-B384-C4ED6E777859}"/>
      </w:docPartPr>
      <w:docPartBody>
        <w:p w:rsidR="00000000" w:rsidRDefault="00935A65">
          <w:pPr>
            <w:pStyle w:val="3717412F9A1442F687B689FBE56212D1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E61F37338F06424A817073AA98B63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AE4C0-02D1-488B-8075-0878E10F6DFC}"/>
      </w:docPartPr>
      <w:docPartBody>
        <w:p w:rsidR="00000000" w:rsidRDefault="00935A65">
          <w:pPr>
            <w:pStyle w:val="E61F37338F06424A817073AA98B63372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760F24E0EE0E4E6C9C850A728B1D1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B4CE0-5FF4-4E7B-B04E-42D9D6515B54}"/>
      </w:docPartPr>
      <w:docPartBody>
        <w:p w:rsidR="00000000" w:rsidRDefault="00935A65">
          <w:pPr>
            <w:pStyle w:val="760F24E0EE0E4E6C9C850A728B1D1146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3DE909711F56453DB61F9664036DB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CCD3A-9C8A-456C-91E2-C8722FA77446}"/>
      </w:docPartPr>
      <w:docPartBody>
        <w:p w:rsidR="00000000" w:rsidRDefault="00935A65">
          <w:pPr>
            <w:pStyle w:val="3DE909711F56453DB61F9664036DBE5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4559A99143413DB8AFF1985EF4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425BE-1684-4186-B5E9-A020B28EC436}"/>
      </w:docPartPr>
      <w:docPartBody>
        <w:p w:rsidR="00000000" w:rsidRDefault="00935A65">
          <w:pPr>
            <w:pStyle w:val="994559A99143413DB8AFF1985EF415B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3D2DF751D14EFFA4FA224F20F65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5F52-F7A1-46DC-8CD9-0096C71B6705}"/>
      </w:docPartPr>
      <w:docPartBody>
        <w:p w:rsidR="00000000" w:rsidRDefault="00935A65">
          <w:pPr>
            <w:pStyle w:val="3C3D2DF751D14EFFA4FA224F20F6574C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D36DF538A034A3DBAF3D73A7291D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EA74B-F102-4606-8123-6DBF76A73518}"/>
      </w:docPartPr>
      <w:docPartBody>
        <w:p w:rsidR="00000000" w:rsidRDefault="00935A65">
          <w:pPr>
            <w:pStyle w:val="AD36DF538A034A3DBAF3D73A7291DE90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483C82A25DF4945AC31012055632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422D4-3191-4DA3-9A57-1DC44CA415C3}"/>
      </w:docPartPr>
      <w:docPartBody>
        <w:p w:rsidR="00000000" w:rsidRDefault="00935A65">
          <w:pPr>
            <w:pStyle w:val="B483C82A25DF4945AC31012055632A14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368CC5391F405D8E9C2E745867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1C288-ACFA-44ED-BFEA-9BD199852999}"/>
      </w:docPartPr>
      <w:docPartBody>
        <w:p w:rsidR="00000000" w:rsidRDefault="00935A65">
          <w:pPr>
            <w:pStyle w:val="C0368CC5391F405D8E9C2E745867BDCC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82A7BD10495B48159C2ED7D4A52F2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08DFB-CC35-41B5-BD3C-F674BFA3AF0D}"/>
      </w:docPartPr>
      <w:docPartBody>
        <w:p w:rsidR="00000000" w:rsidRDefault="00935A65">
          <w:pPr>
            <w:pStyle w:val="82A7BD10495B48159C2ED7D4A52F2A90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0C62DC919C4E198C4A14069E915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2349-FE08-4E2B-8084-FC4AA0B376B6}"/>
      </w:docPartPr>
      <w:docPartBody>
        <w:p w:rsidR="00000000" w:rsidRDefault="00935A65">
          <w:pPr>
            <w:pStyle w:val="6F0C62DC919C4E198C4A14069E915C87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D4B1F3DF204935A30B666D2A8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FA7C-0B46-4215-8F6D-C553F1D43DC6}"/>
      </w:docPartPr>
      <w:docPartBody>
        <w:p w:rsidR="00000000" w:rsidRDefault="00935A65">
          <w:pPr>
            <w:pStyle w:val="F4D4B1F3DF204935A30B666D2A808A9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7A954613CC2243CC943714DCEC27B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229EF-A3EF-437E-A757-DF6F95CE1666}"/>
      </w:docPartPr>
      <w:docPartBody>
        <w:p w:rsidR="00000000" w:rsidRDefault="00935A65">
          <w:pPr>
            <w:pStyle w:val="7A954613CC2243CC943714DCEC27B5EB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50D1DBFD504886B9FE37A07F8C1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F74C7-B2BF-4000-9140-37B14260625F}"/>
      </w:docPartPr>
      <w:docPartBody>
        <w:p w:rsidR="00000000" w:rsidRDefault="00935A65">
          <w:pPr>
            <w:pStyle w:val="1D50D1DBFD504886B9FE37A07F8C1F9E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81E4003C343D4215A50149B3725A9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8567A-A8CA-4A0E-8B3F-0AB42F311699}"/>
      </w:docPartPr>
      <w:docPartBody>
        <w:p w:rsidR="00000000" w:rsidRDefault="00935A65">
          <w:pPr>
            <w:pStyle w:val="81E4003C343D4215A50149B3725A9CC8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2EE0FF377499ABADB10BD5F79F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E2A89-1435-4974-B372-453098A4D93A}"/>
      </w:docPartPr>
      <w:docPartBody>
        <w:p w:rsidR="00000000" w:rsidRDefault="00935A65">
          <w:pPr>
            <w:pStyle w:val="7B22EE0FF377499ABADB10BD5F79FABA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79B0388F5AE40C6A39193A14F35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6D81-F065-44C8-BABE-6AB359ADDEC8}"/>
      </w:docPartPr>
      <w:docPartBody>
        <w:p w:rsidR="00000000" w:rsidRDefault="00935A65">
          <w:pPr>
            <w:pStyle w:val="879B0388F5AE40C6A39193A14F357D0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5FD4C58CED443B181DF7092EF05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8C677-B762-4FC0-848C-D8289D3DC519}"/>
      </w:docPartPr>
      <w:docPartBody>
        <w:p w:rsidR="00000000" w:rsidRDefault="00935A65">
          <w:pPr>
            <w:pStyle w:val="25FD4C58CED443B181DF7092EF05535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A4906729A6642EE9EB8B3F095786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20B1A-D422-4F8F-A6AE-80342D2D80F2}"/>
      </w:docPartPr>
      <w:docPartBody>
        <w:p w:rsidR="00000000" w:rsidRDefault="00935A65">
          <w:pPr>
            <w:pStyle w:val="0A4906729A6642EE9EB8B3F09578648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2220BC59E194C66932FA9CC2D57E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1AAF3-06CF-4F46-8691-35B88E45C223}"/>
      </w:docPartPr>
      <w:docPartBody>
        <w:p w:rsidR="00000000" w:rsidRDefault="00935A65">
          <w:pPr>
            <w:pStyle w:val="E2220BC59E194C66932FA9CC2D57E77F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6E852B168EE24733995AC00FB9021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C8472-44A9-4A53-AEC0-F0A295D3B47D}"/>
      </w:docPartPr>
      <w:docPartBody>
        <w:p w:rsidR="00000000" w:rsidRDefault="00935A65">
          <w:r w:rsidRPr="00E51E1D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65"/>
    <w:rsid w:val="0093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5A65"/>
    <w:rPr>
      <w:color w:val="808080"/>
    </w:rPr>
  </w:style>
  <w:style w:type="paragraph" w:customStyle="1" w:styleId="C0A1DE6B675D4F609B2BC616A04E078D">
    <w:name w:val="C0A1DE6B675D4F609B2BC616A04E078D"/>
  </w:style>
  <w:style w:type="paragraph" w:customStyle="1" w:styleId="457C45CAD1104F92A7590B08CB3E8692">
    <w:name w:val="457C45CAD1104F92A7590B08CB3E8692"/>
  </w:style>
  <w:style w:type="paragraph" w:customStyle="1" w:styleId="90896E5AB1B54E83BE84F1DAED4CE905">
    <w:name w:val="90896E5AB1B54E83BE84F1DAED4CE905"/>
  </w:style>
  <w:style w:type="paragraph" w:customStyle="1" w:styleId="CFAD0D0A99174CEF9A6B98A8D360503A">
    <w:name w:val="CFAD0D0A99174CEF9A6B98A8D360503A"/>
  </w:style>
  <w:style w:type="paragraph" w:customStyle="1" w:styleId="E2F54F4D6F9B4611B03CD7C2CA155993">
    <w:name w:val="E2F54F4D6F9B4611B03CD7C2CA155993"/>
  </w:style>
  <w:style w:type="paragraph" w:customStyle="1" w:styleId="57C0A9452DA249EFB9B4C179E639C172">
    <w:name w:val="57C0A9452DA249EFB9B4C179E639C172"/>
  </w:style>
  <w:style w:type="paragraph" w:customStyle="1" w:styleId="2474A44FFCA44B77A308526987815DFD">
    <w:name w:val="2474A44FFCA44B77A308526987815DFD"/>
  </w:style>
  <w:style w:type="paragraph" w:customStyle="1" w:styleId="FBEA2D59FC494915BC8FBBD0B27732A1">
    <w:name w:val="FBEA2D59FC494915BC8FBBD0B27732A1"/>
  </w:style>
  <w:style w:type="paragraph" w:customStyle="1" w:styleId="86367F74770A4462BBEBA43CB5C63EF0">
    <w:name w:val="86367F74770A4462BBEBA43CB5C63EF0"/>
  </w:style>
  <w:style w:type="paragraph" w:customStyle="1" w:styleId="121F5A9C5C67452EA4059F95C62C80AF">
    <w:name w:val="121F5A9C5C67452EA4059F95C62C80AF"/>
  </w:style>
  <w:style w:type="paragraph" w:customStyle="1" w:styleId="F105B86E95AC494CAA8140E5A0B0E7C1">
    <w:name w:val="F105B86E95AC494CAA8140E5A0B0E7C1"/>
  </w:style>
  <w:style w:type="paragraph" w:customStyle="1" w:styleId="FECCE95B6F804C4681F545FCA6CE8C38">
    <w:name w:val="FECCE95B6F804C4681F545FCA6CE8C38"/>
  </w:style>
  <w:style w:type="paragraph" w:customStyle="1" w:styleId="BC5D5AC0D9A54B88995697B2E5ECA4B2">
    <w:name w:val="BC5D5AC0D9A54B88995697B2E5ECA4B2"/>
  </w:style>
  <w:style w:type="paragraph" w:customStyle="1" w:styleId="7D98A82279DE42CBAD645F646FD173A9">
    <w:name w:val="7D98A82279DE42CBAD645F646FD173A9"/>
  </w:style>
  <w:style w:type="paragraph" w:customStyle="1" w:styleId="A1A56E0C8D834A8383AE07DEDA36243D">
    <w:name w:val="A1A56E0C8D834A8383AE07DEDA36243D"/>
  </w:style>
  <w:style w:type="paragraph" w:customStyle="1" w:styleId="62AE2247AFE64C28B0D0225F8B36FE89">
    <w:name w:val="62AE2247AFE64C28B0D0225F8B36FE89"/>
  </w:style>
  <w:style w:type="paragraph" w:customStyle="1" w:styleId="1A74068390BB4239A69CDAF32A67FD05">
    <w:name w:val="1A74068390BB4239A69CDAF32A67FD05"/>
  </w:style>
  <w:style w:type="paragraph" w:customStyle="1" w:styleId="6F40626B8C2D49D1AB74246F41B91519">
    <w:name w:val="6F40626B8C2D49D1AB74246F41B91519"/>
  </w:style>
  <w:style w:type="paragraph" w:customStyle="1" w:styleId="3717412F9A1442F687B689FBE56212D1">
    <w:name w:val="3717412F9A1442F687B689FBE56212D1"/>
  </w:style>
  <w:style w:type="paragraph" w:customStyle="1" w:styleId="E61F37338F06424A817073AA98B63372">
    <w:name w:val="E61F37338F06424A817073AA98B63372"/>
  </w:style>
  <w:style w:type="paragraph" w:customStyle="1" w:styleId="760F24E0EE0E4E6C9C850A728B1D1146">
    <w:name w:val="760F24E0EE0E4E6C9C850A728B1D1146"/>
  </w:style>
  <w:style w:type="paragraph" w:customStyle="1" w:styleId="3DE909711F56453DB61F9664036DBE5F">
    <w:name w:val="3DE909711F56453DB61F9664036DBE5F"/>
  </w:style>
  <w:style w:type="paragraph" w:customStyle="1" w:styleId="994559A99143413DB8AFF1985EF415B9">
    <w:name w:val="994559A99143413DB8AFF1985EF415B9"/>
  </w:style>
  <w:style w:type="paragraph" w:customStyle="1" w:styleId="3C3D2DF751D14EFFA4FA224F20F6574C">
    <w:name w:val="3C3D2DF751D14EFFA4FA224F20F6574C"/>
  </w:style>
  <w:style w:type="paragraph" w:customStyle="1" w:styleId="AD36DF538A034A3DBAF3D73A7291DE90">
    <w:name w:val="AD36DF538A034A3DBAF3D73A7291DE90"/>
  </w:style>
  <w:style w:type="paragraph" w:customStyle="1" w:styleId="B483C82A25DF4945AC31012055632A14">
    <w:name w:val="B483C82A25DF4945AC31012055632A14"/>
  </w:style>
  <w:style w:type="paragraph" w:customStyle="1" w:styleId="C0368CC5391F405D8E9C2E745867BDCC">
    <w:name w:val="C0368CC5391F405D8E9C2E745867BDCC"/>
  </w:style>
  <w:style w:type="paragraph" w:customStyle="1" w:styleId="82A7BD10495B48159C2ED7D4A52F2A90">
    <w:name w:val="82A7BD10495B48159C2ED7D4A52F2A90"/>
  </w:style>
  <w:style w:type="paragraph" w:customStyle="1" w:styleId="6F0C62DC919C4E198C4A14069E915C87">
    <w:name w:val="6F0C62DC919C4E198C4A14069E915C87"/>
  </w:style>
  <w:style w:type="paragraph" w:customStyle="1" w:styleId="F4D4B1F3DF204935A30B666D2A808A95">
    <w:name w:val="F4D4B1F3DF204935A30B666D2A808A95"/>
  </w:style>
  <w:style w:type="paragraph" w:customStyle="1" w:styleId="7A954613CC2243CC943714DCEC27B5EB">
    <w:name w:val="7A954613CC2243CC943714DCEC27B5EB"/>
  </w:style>
  <w:style w:type="paragraph" w:customStyle="1" w:styleId="1D50D1DBFD504886B9FE37A07F8C1F9E">
    <w:name w:val="1D50D1DBFD504886B9FE37A07F8C1F9E"/>
  </w:style>
  <w:style w:type="paragraph" w:customStyle="1" w:styleId="81E4003C343D4215A50149B3725A9CC8">
    <w:name w:val="81E4003C343D4215A50149B3725A9CC8"/>
  </w:style>
  <w:style w:type="paragraph" w:customStyle="1" w:styleId="7B22EE0FF377499ABADB10BD5F79FABA">
    <w:name w:val="7B22EE0FF377499ABADB10BD5F79FABA"/>
  </w:style>
  <w:style w:type="paragraph" w:customStyle="1" w:styleId="879B0388F5AE40C6A39193A14F357D0C">
    <w:name w:val="879B0388F5AE40C6A39193A14F357D0C"/>
  </w:style>
  <w:style w:type="paragraph" w:customStyle="1" w:styleId="25FD4C58CED443B181DF7092EF055353">
    <w:name w:val="25FD4C58CED443B181DF7092EF055353"/>
  </w:style>
  <w:style w:type="paragraph" w:customStyle="1" w:styleId="0A4906729A6642EE9EB8B3F09578648C">
    <w:name w:val="0A4906729A6642EE9EB8B3F09578648C"/>
  </w:style>
  <w:style w:type="paragraph" w:customStyle="1" w:styleId="E2220BC59E194C66932FA9CC2D57E77F">
    <w:name w:val="E2220BC59E194C66932FA9CC2D57E7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1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2022-12-01T00:02:00Z</cp:lastPrinted>
  <dcterms:created xsi:type="dcterms:W3CDTF">2022-12-01T00:01:00Z</dcterms:created>
  <dcterms:modified xsi:type="dcterms:W3CDTF">2022-12-01T00:02:00Z</dcterms:modified>
</cp:coreProperties>
</file>