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90"/>
        <w:gridCol w:w="1250"/>
        <w:gridCol w:w="2684"/>
        <w:gridCol w:w="31"/>
        <w:gridCol w:w="1494"/>
        <w:gridCol w:w="3906"/>
      </w:tblGrid>
      <w:tr w:rsidR="007D7AE9" w14:paraId="2E54A4BF" w14:textId="77777777" w:rsidTr="00B700E4">
        <w:tc>
          <w:tcPr>
            <w:tcW w:w="10800" w:type="dxa"/>
            <w:gridSpan w:val="7"/>
          </w:tcPr>
          <w:p w14:paraId="0E38A668" w14:textId="77777777" w:rsidR="007D7AE9" w:rsidRPr="007D7AE9" w:rsidRDefault="00E56CA6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TEST NAME</w:t>
            </w:r>
          </w:p>
        </w:tc>
      </w:tr>
      <w:tr w:rsidR="007D7AE9" w14:paraId="57AB7E03" w14:textId="77777777" w:rsidTr="00B700E4">
        <w:trPr>
          <w:trHeight w:val="720"/>
        </w:trPr>
        <w:sdt>
          <w:sdtPr>
            <w:rPr>
              <w:rStyle w:val="TitleChar"/>
            </w:rPr>
            <w:tag w:val="TEST_NAME"/>
            <w:id w:val="52664004"/>
            <w:lock w:val="sdtLocked"/>
            <w:placeholder>
              <w:docPart w:val="CAA9BF7E328442259C2DD92664396823"/>
            </w:placeholder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10800" w:type="dxa"/>
                <w:gridSpan w:val="7"/>
                <w:tcBorders>
                  <w:bottom w:val="single" w:sz="8" w:space="0" w:color="000000" w:themeColor="text1"/>
                </w:tcBorders>
                <w:vAlign w:val="center"/>
              </w:tcPr>
              <w:p w14:paraId="0040F960" w14:textId="4722D13B" w:rsidR="007D7AE9" w:rsidRDefault="007C628E" w:rsidP="00634756">
                <w:pPr>
                  <w:pStyle w:val="Title"/>
                </w:pPr>
                <w:r>
                  <w:rPr>
                    <w:rStyle w:val="TitleChar"/>
                  </w:rPr>
                  <w:t>Collector Resist</w:t>
                </w:r>
                <w:r w:rsidR="00F34322">
                  <w:rPr>
                    <w:rStyle w:val="TitleChar"/>
                  </w:rPr>
                  <w:t>ors</w:t>
                </w:r>
                <w:r>
                  <w:rPr>
                    <w:rStyle w:val="TitleChar"/>
                  </w:rPr>
                  <w:t xml:space="preserve"> Test</w:t>
                </w:r>
                <w:r w:rsidR="00F34322">
                  <w:rPr>
                    <w:rStyle w:val="TitleChar"/>
                  </w:rPr>
                  <w:t xml:space="preserve"> (R4, R7, R8)</w:t>
                </w:r>
              </w:p>
            </w:tc>
          </w:sdtContent>
        </w:sdt>
      </w:tr>
      <w:tr w:rsidR="000715B0" w14:paraId="34CFB0E9" w14:textId="77777777" w:rsidTr="00B700E4">
        <w:trPr>
          <w:trHeight w:val="432"/>
        </w:trPr>
        <w:tc>
          <w:tcPr>
            <w:tcW w:w="1435" w:type="dxa"/>
            <w:gridSpan w:val="2"/>
            <w:vAlign w:val="center"/>
          </w:tcPr>
          <w:p w14:paraId="690E2463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TEST</w:t>
            </w:r>
            <w:r w:rsidRPr="00634756">
              <w:rPr>
                <w:rStyle w:val="Strong"/>
              </w:rPr>
              <w:t xml:space="preserve"> NO</w:t>
            </w:r>
            <w:r w:rsidRPr="00054D6F">
              <w:rPr>
                <w:rStyle w:val="Strong"/>
                <w:color w:val="FF0000"/>
              </w:rPr>
              <w:t>*</w:t>
            </w:r>
          </w:p>
        </w:tc>
        <w:sdt>
          <w:sdtPr>
            <w:tag w:val="TEST_NO"/>
            <w:id w:val="-1392657104"/>
            <w:lock w:val="sdtContentLocked"/>
            <w:placeholder>
              <w:docPart w:val="E86AFFEE4E06450FADC9A53ADC98BB26"/>
            </w:placeholder>
            <w:text/>
          </w:sdtPr>
          <w:sdtEndPr/>
          <w:sdtContent>
            <w:tc>
              <w:tcPr>
                <w:tcW w:w="3934" w:type="dxa"/>
                <w:gridSpan w:val="2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5E96D662" w14:textId="55513705" w:rsidR="000715B0" w:rsidRDefault="00F26273" w:rsidP="000715B0">
                <w:pPr>
                  <w:spacing w:line="259" w:lineRule="auto"/>
                </w:pPr>
                <w:r>
                  <w:t>T4</w:t>
                </w:r>
              </w:p>
            </w:tc>
          </w:sdtContent>
        </w:sdt>
        <w:tc>
          <w:tcPr>
            <w:tcW w:w="1525" w:type="dxa"/>
            <w:gridSpan w:val="2"/>
            <w:vAlign w:val="center"/>
          </w:tcPr>
          <w:p w14:paraId="5BAB676F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UUT P</w:t>
            </w:r>
            <w:r w:rsidR="006317AC">
              <w:rPr>
                <w:rStyle w:val="Strong"/>
              </w:rPr>
              <w:t>N</w:t>
            </w:r>
          </w:p>
        </w:tc>
        <w:sdt>
          <w:sdtPr>
            <w:tag w:val="UUT_PN"/>
            <w:id w:val="-664550422"/>
            <w:placeholder>
              <w:docPart w:val="6C42F93F32B74592850E4243AE855B88"/>
            </w:placeholder>
            <w:text/>
          </w:sdtPr>
          <w:sdtEndPr/>
          <w:sdtContent>
            <w:tc>
              <w:tcPr>
                <w:tcW w:w="390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59ABF480" w14:textId="5C20D0C1" w:rsidR="000715B0" w:rsidRDefault="00F26273" w:rsidP="000715B0">
                <w:pPr>
                  <w:spacing w:line="259" w:lineRule="auto"/>
                </w:pPr>
                <w:r>
                  <w:t>04B-005</w:t>
                </w:r>
              </w:p>
            </w:tc>
          </w:sdtContent>
        </w:sdt>
      </w:tr>
      <w:tr w:rsidR="000715B0" w14:paraId="3EAE56D7" w14:textId="77777777" w:rsidTr="00B700E4">
        <w:trPr>
          <w:trHeight w:val="432"/>
        </w:trPr>
        <w:tc>
          <w:tcPr>
            <w:tcW w:w="1435" w:type="dxa"/>
            <w:gridSpan w:val="2"/>
            <w:vAlign w:val="center"/>
          </w:tcPr>
          <w:p w14:paraId="1EC2AF64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LAST TEST NO</w:t>
            </w:r>
          </w:p>
        </w:tc>
        <w:sdt>
          <w:sdtPr>
            <w:tag w:val="LAST_TEST_NO"/>
            <w:id w:val="879055517"/>
            <w:placeholder>
              <w:docPart w:val="F248EF68FA9145C5B1DBB339716F4074"/>
            </w:placeholder>
            <w:text/>
          </w:sdtPr>
          <w:sdtEndPr/>
          <w:sdtContent>
            <w:tc>
              <w:tcPr>
                <w:tcW w:w="3934" w:type="dxa"/>
                <w:gridSpan w:val="2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2DCF5384" w14:textId="02C0C88B" w:rsidR="000715B0" w:rsidRDefault="00F26273" w:rsidP="000715B0">
                <w:pPr>
                  <w:spacing w:line="259" w:lineRule="auto"/>
                </w:pPr>
                <w:r>
                  <w:t>T3</w:t>
                </w:r>
              </w:p>
            </w:tc>
          </w:sdtContent>
        </w:sdt>
        <w:tc>
          <w:tcPr>
            <w:tcW w:w="1525" w:type="dxa"/>
            <w:gridSpan w:val="2"/>
            <w:vAlign w:val="center"/>
          </w:tcPr>
          <w:p w14:paraId="05C3ADAC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TEST TYPE</w:t>
            </w:r>
          </w:p>
        </w:tc>
        <w:sdt>
          <w:sdtPr>
            <w:tag w:val="TEST_TYPE"/>
            <w:id w:val="-2061546005"/>
            <w:placeholder>
              <w:docPart w:val="568D1D37ACE7484EBA3E833BEAAC039D"/>
            </w:placeholder>
            <w:text/>
          </w:sdtPr>
          <w:sdtEndPr/>
          <w:sdtContent>
            <w:tc>
              <w:tcPr>
                <w:tcW w:w="390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3EEA543C" w14:textId="6D4B8091" w:rsidR="000715B0" w:rsidRDefault="00F26273" w:rsidP="000715B0">
                <w:pPr>
                  <w:spacing w:line="259" w:lineRule="auto"/>
                </w:pPr>
                <w:r>
                  <w:t>STATIC</w:t>
                </w:r>
              </w:p>
            </w:tc>
          </w:sdtContent>
        </w:sdt>
      </w:tr>
      <w:tr w:rsidR="00F7263C" w14:paraId="42645DDA" w14:textId="77777777" w:rsidTr="00B700E4">
        <w:tc>
          <w:tcPr>
            <w:tcW w:w="10800" w:type="dxa"/>
            <w:gridSpan w:val="7"/>
          </w:tcPr>
          <w:p w14:paraId="4146562A" w14:textId="77777777" w:rsidR="00F7263C" w:rsidRDefault="00F7263C" w:rsidP="000715B0">
            <w:pPr>
              <w:spacing w:line="259" w:lineRule="auto"/>
            </w:pPr>
          </w:p>
        </w:tc>
      </w:tr>
      <w:tr w:rsidR="00F7263C" w:rsidRPr="004D41CA" w14:paraId="5935DC28" w14:textId="77777777" w:rsidTr="00B700E4">
        <w:tc>
          <w:tcPr>
            <w:tcW w:w="10800" w:type="dxa"/>
            <w:gridSpan w:val="7"/>
            <w:tcBorders>
              <w:bottom w:val="single" w:sz="8" w:space="0" w:color="000000" w:themeColor="text1"/>
            </w:tcBorders>
            <w:vAlign w:val="center"/>
          </w:tcPr>
          <w:p w14:paraId="1F7150CF" w14:textId="77777777" w:rsidR="00F7263C" w:rsidRPr="004D41CA" w:rsidRDefault="00F7263C" w:rsidP="00E85E6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DESCRIPTION</w:t>
            </w:r>
          </w:p>
        </w:tc>
      </w:tr>
      <w:tr w:rsidR="00F7263C" w14:paraId="2FCD6148" w14:textId="77777777" w:rsidTr="00B700E4">
        <w:trPr>
          <w:trHeight w:val="720"/>
        </w:trPr>
        <w:sdt>
          <w:sdtPr>
            <w:tag w:val="DESCRIPTION"/>
            <w:id w:val="-1625000212"/>
            <w:placeholder>
              <w:docPart w:val="704C5543446B4EA38BC8DB39DEB1B47F"/>
            </w:placeholder>
            <w:text w:multiLine="1"/>
          </w:sdtPr>
          <w:sdtEndPr/>
          <w:sdtContent>
            <w:tc>
              <w:tcPr>
                <w:tcW w:w="10800" w:type="dxa"/>
                <w:gridSpan w:val="7"/>
              </w:tcPr>
              <w:p w14:paraId="024BC4E6" w14:textId="6FABC521" w:rsidR="00F7263C" w:rsidRDefault="00350E67" w:rsidP="000715B0">
                <w:pPr>
                  <w:spacing w:line="259" w:lineRule="auto"/>
                </w:pPr>
                <w:r>
                  <w:t>Adjust R7 to approximately mid-range. Measure resistance. A determination of IN TOLERANCE indicates that the resistor network formed by R4, R7, R8 is as expected. It is possible that parts selected for R10, C</w:t>
                </w:r>
                <w:r w:rsidR="00F34322">
                  <w:t>5</w:t>
                </w:r>
                <w:r>
                  <w:t>, Q1 can cause the measurement to be skewed.</w:t>
                </w:r>
              </w:p>
            </w:tc>
          </w:sdtContent>
        </w:sdt>
      </w:tr>
      <w:tr w:rsidR="000715B0" w14:paraId="787591E0" w14:textId="77777777" w:rsidTr="00B700E4">
        <w:tc>
          <w:tcPr>
            <w:tcW w:w="10800" w:type="dxa"/>
            <w:gridSpan w:val="7"/>
          </w:tcPr>
          <w:p w14:paraId="7519C3B3" w14:textId="77777777" w:rsidR="000715B0" w:rsidRDefault="000715B0" w:rsidP="000715B0">
            <w:pPr>
              <w:spacing w:line="259" w:lineRule="auto"/>
            </w:pPr>
          </w:p>
        </w:tc>
      </w:tr>
      <w:tr w:rsidR="000715B0" w:rsidRPr="004D41CA" w14:paraId="728B158C" w14:textId="77777777" w:rsidTr="00B700E4">
        <w:tc>
          <w:tcPr>
            <w:tcW w:w="10800" w:type="dxa"/>
            <w:gridSpan w:val="7"/>
            <w:tcBorders>
              <w:bottom w:val="single" w:sz="8" w:space="0" w:color="000000" w:themeColor="text1"/>
            </w:tcBorders>
            <w:vAlign w:val="center"/>
          </w:tcPr>
          <w:p w14:paraId="516A3549" w14:textId="77777777" w:rsidR="000715B0" w:rsidRPr="004D41CA" w:rsidRDefault="000715B0" w:rsidP="000715B0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SETUP</w:t>
            </w:r>
          </w:p>
        </w:tc>
      </w:tr>
      <w:tr w:rsidR="000715B0" w:rsidRPr="004D41CA" w14:paraId="476FA563" w14:textId="77777777" w:rsidTr="00B700E4">
        <w:tc>
          <w:tcPr>
            <w:tcW w:w="10800" w:type="dxa"/>
            <w:gridSpan w:val="7"/>
            <w:tcBorders>
              <w:top w:val="single" w:sz="8" w:space="0" w:color="000000" w:themeColor="text1"/>
            </w:tcBorders>
            <w:vAlign w:val="center"/>
          </w:tcPr>
          <w:p w14:paraId="5CC68881" w14:textId="77777777" w:rsidR="000715B0" w:rsidRPr="004D41CA" w:rsidRDefault="000715B0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POWER</w:t>
            </w:r>
          </w:p>
        </w:tc>
      </w:tr>
      <w:tr w:rsidR="000715B0" w14:paraId="30E9D6C6" w14:textId="77777777" w:rsidTr="00B700E4">
        <w:trPr>
          <w:trHeight w:val="720"/>
        </w:trPr>
        <w:sdt>
          <w:sdtPr>
            <w:tag w:val="POWER"/>
            <w:id w:val="2037613132"/>
            <w:lock w:val="sdtLocked"/>
            <w:placeholder>
              <w:docPart w:val="088F81404E2F409E875FC261D6573A65"/>
            </w:placeholder>
            <w:text w:multiLine="1"/>
          </w:sdtPr>
          <w:sdtEndPr/>
          <w:sdtContent>
            <w:tc>
              <w:tcPr>
                <w:tcW w:w="10800" w:type="dxa"/>
                <w:gridSpan w:val="7"/>
                <w:tcBorders>
                  <w:bottom w:val="single" w:sz="8" w:space="0" w:color="000000" w:themeColor="text1"/>
                </w:tcBorders>
              </w:tcPr>
              <w:p w14:paraId="2128AFB8" w14:textId="300DBDF4" w:rsidR="000715B0" w:rsidRDefault="00F26273" w:rsidP="000715B0">
                <w:pPr>
                  <w:spacing w:line="259" w:lineRule="auto"/>
                </w:pPr>
                <w:r>
                  <w:t>None</w:t>
                </w:r>
              </w:p>
            </w:tc>
          </w:sdtContent>
        </w:sdt>
      </w:tr>
      <w:tr w:rsidR="000715B0" w:rsidRPr="004D41CA" w14:paraId="7BB5A7F9" w14:textId="77777777" w:rsidTr="00B700E4">
        <w:tc>
          <w:tcPr>
            <w:tcW w:w="10800" w:type="dxa"/>
            <w:gridSpan w:val="7"/>
            <w:tcBorders>
              <w:top w:val="single" w:sz="8" w:space="0" w:color="000000" w:themeColor="text1"/>
            </w:tcBorders>
            <w:vAlign w:val="center"/>
          </w:tcPr>
          <w:p w14:paraId="15E134DC" w14:textId="77777777" w:rsidR="000715B0" w:rsidRPr="004D41CA" w:rsidRDefault="00896853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STIMULI</w:t>
            </w:r>
          </w:p>
        </w:tc>
      </w:tr>
      <w:tr w:rsidR="000715B0" w14:paraId="47921E3F" w14:textId="77777777" w:rsidTr="00B700E4">
        <w:trPr>
          <w:trHeight w:val="720"/>
        </w:trPr>
        <w:sdt>
          <w:sdtPr>
            <w:tag w:val="STIMULI"/>
            <w:id w:val="-1869293337"/>
            <w:lock w:val="sdtLocked"/>
            <w:placeholder>
              <w:docPart w:val="ABBA5B0B4DC5432AA9296E80087361B8"/>
            </w:placeholder>
            <w:text w:multiLine="1"/>
          </w:sdtPr>
          <w:sdtEndPr/>
          <w:sdtContent>
            <w:tc>
              <w:tcPr>
                <w:tcW w:w="10800" w:type="dxa"/>
                <w:gridSpan w:val="7"/>
                <w:tcBorders>
                  <w:bottom w:val="single" w:sz="8" w:space="0" w:color="000000" w:themeColor="text1"/>
                </w:tcBorders>
              </w:tcPr>
              <w:p w14:paraId="02F9E350" w14:textId="1002B693" w:rsidR="000715B0" w:rsidRDefault="00F26273" w:rsidP="000715B0">
                <w:pPr>
                  <w:spacing w:line="259" w:lineRule="auto"/>
                </w:pPr>
                <w:r>
                  <w:t>None</w:t>
                </w:r>
              </w:p>
            </w:tc>
          </w:sdtContent>
        </w:sdt>
      </w:tr>
      <w:tr w:rsidR="000715B0" w:rsidRPr="004D41CA" w14:paraId="36A146C9" w14:textId="77777777" w:rsidTr="00B700E4">
        <w:tc>
          <w:tcPr>
            <w:tcW w:w="10800" w:type="dxa"/>
            <w:gridSpan w:val="7"/>
            <w:tcBorders>
              <w:top w:val="single" w:sz="8" w:space="0" w:color="000000" w:themeColor="text1"/>
            </w:tcBorders>
            <w:vAlign w:val="center"/>
          </w:tcPr>
          <w:p w14:paraId="4B9F3AD8" w14:textId="77777777" w:rsidR="000715B0" w:rsidRPr="004D41CA" w:rsidRDefault="00896853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MEASUREMENT</w:t>
            </w:r>
          </w:p>
        </w:tc>
      </w:tr>
      <w:tr w:rsidR="000715B0" w14:paraId="0B57C70B" w14:textId="77777777" w:rsidTr="00B700E4">
        <w:trPr>
          <w:trHeight w:val="720"/>
        </w:trPr>
        <w:sdt>
          <w:sdtPr>
            <w:tag w:val="MEASUREMENT"/>
            <w:id w:val="-357038145"/>
            <w:lock w:val="sdtLocked"/>
            <w:placeholder>
              <w:docPart w:val="15A466A8E642498E9B753BE0BDF4FB8A"/>
            </w:placeholder>
            <w:text w:multiLine="1"/>
          </w:sdtPr>
          <w:sdtEndPr/>
          <w:sdtContent>
            <w:tc>
              <w:tcPr>
                <w:tcW w:w="10800" w:type="dxa"/>
                <w:gridSpan w:val="7"/>
              </w:tcPr>
              <w:p w14:paraId="64257073" w14:textId="35947E94" w:rsidR="000715B0" w:rsidRDefault="00F26273" w:rsidP="000715B0">
                <w:pPr>
                  <w:spacing w:line="259" w:lineRule="auto"/>
                </w:pPr>
                <w:r>
                  <w:t>Resistance measurement with handheld multimeter.</w:t>
                </w:r>
              </w:p>
            </w:tc>
          </w:sdtContent>
        </w:sdt>
      </w:tr>
      <w:tr w:rsidR="00A92BFC" w:rsidRPr="004D41CA" w14:paraId="292B7B8A" w14:textId="77777777" w:rsidTr="00A92BFC">
        <w:trPr>
          <w:trHeight w:val="2880"/>
        </w:trPr>
        <w:sdt>
          <w:sdtPr>
            <w:rPr>
              <w:rStyle w:val="Strong"/>
            </w:rPr>
            <w:id w:val="-1771541962"/>
            <w:showingPlcHdr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gridSpan w:val="5"/>
                <w:vAlign w:val="center"/>
              </w:tcPr>
              <w:p w14:paraId="417BAD9D" w14:textId="77777777" w:rsidR="00A92BFC" w:rsidRPr="004D41CA" w:rsidRDefault="00A92BFC" w:rsidP="00A92BFC">
                <w:pPr>
                  <w:pStyle w:val="NoSpacing"/>
                  <w:jc w:val="center"/>
                  <w:rPr>
                    <w:rStyle w:val="Strong"/>
                  </w:rPr>
                </w:pPr>
                <w:r>
                  <w:rPr>
                    <w:rStyle w:val="Strong"/>
                    <w:noProof/>
                  </w:rPr>
                  <w:drawing>
                    <wp:inline distT="0" distB="0" distL="0" distR="0" wp14:anchorId="190D853F" wp14:editId="36BD83C0">
                      <wp:extent cx="1524000" cy="1524000"/>
                      <wp:effectExtent l="0" t="0" r="0" b="0"/>
                      <wp:docPr id="1" name="Pictur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Style w:val="Strong"/>
            </w:rPr>
            <w:id w:val="1289472853"/>
            <w:showingPlcHdr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gridSpan w:val="2"/>
                <w:vAlign w:val="center"/>
              </w:tcPr>
              <w:p w14:paraId="40C037DA" w14:textId="77777777" w:rsidR="00A92BFC" w:rsidRPr="004D41CA" w:rsidRDefault="00A92BFC" w:rsidP="00A92BFC">
                <w:pPr>
                  <w:pStyle w:val="NoSpacing"/>
                  <w:jc w:val="center"/>
                  <w:rPr>
                    <w:rStyle w:val="Strong"/>
                  </w:rPr>
                </w:pPr>
                <w:r>
                  <w:rPr>
                    <w:rStyle w:val="Strong"/>
                    <w:noProof/>
                  </w:rPr>
                  <w:drawing>
                    <wp:inline distT="0" distB="0" distL="0" distR="0" wp14:anchorId="1F7429A1" wp14:editId="466DC6E7">
                      <wp:extent cx="1524000" cy="1524000"/>
                      <wp:effectExtent l="0" t="0" r="0" b="0"/>
                      <wp:docPr id="18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C5024A" w14:paraId="4D95F79C" w14:textId="77777777" w:rsidTr="00C5024A">
        <w:sdt>
          <w:sdtPr>
            <w:tag w:val="IMAGE1CAPTION"/>
            <w:id w:val="-465354368"/>
            <w:placeholder>
              <w:docPart w:val="844B963A750F43C3BB23D5A9A74DF243"/>
            </w:placeholder>
            <w:showingPlcHdr/>
            <w:text/>
          </w:sdtPr>
          <w:sdtEndPr/>
          <w:sdtContent>
            <w:tc>
              <w:tcPr>
                <w:tcW w:w="5400" w:type="dxa"/>
                <w:gridSpan w:val="5"/>
                <w:vAlign w:val="center"/>
              </w:tcPr>
              <w:p w14:paraId="042F32B4" w14:textId="77777777" w:rsidR="00C5024A" w:rsidRDefault="00C5024A" w:rsidP="00C5024A">
                <w:pPr>
                  <w:spacing w:line="259" w:lineRule="auto"/>
                  <w:jc w:val="center"/>
                </w:pPr>
                <w:r w:rsidRPr="00F33D9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tag w:val="IMAGE2CAPTION"/>
            <w:id w:val="-1408296632"/>
            <w:placeholder>
              <w:docPart w:val="985E23A34FE34E4AB50459B6D6E88446"/>
            </w:placeholder>
            <w:showingPlcHdr/>
            <w:text/>
          </w:sdtPr>
          <w:sdtEndPr/>
          <w:sdtContent>
            <w:tc>
              <w:tcPr>
                <w:tcW w:w="5400" w:type="dxa"/>
                <w:gridSpan w:val="2"/>
                <w:vAlign w:val="center"/>
              </w:tcPr>
              <w:p w14:paraId="21B8E781" w14:textId="77777777" w:rsidR="00C5024A" w:rsidRDefault="00C5024A" w:rsidP="00C5024A">
                <w:pPr>
                  <w:spacing w:line="259" w:lineRule="auto"/>
                  <w:jc w:val="center"/>
                </w:pPr>
                <w:r w:rsidRPr="00F33D9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C41DC3" w14:paraId="6AC90636" w14:textId="77777777" w:rsidTr="00C5024A">
        <w:trPr>
          <w:trHeight w:val="360"/>
        </w:trPr>
        <w:tc>
          <w:tcPr>
            <w:tcW w:w="1345" w:type="dxa"/>
            <w:vAlign w:val="center"/>
          </w:tcPr>
          <w:p w14:paraId="0D48FAE9" w14:textId="77777777" w:rsidR="00C41DC3" w:rsidRPr="00C41DC3" w:rsidRDefault="004275CE" w:rsidP="00C41DC3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SIGNAL PIN</w:t>
            </w:r>
          </w:p>
        </w:tc>
        <w:sdt>
          <w:sdtPr>
            <w:tag w:val="SIGNALPIN"/>
            <w:id w:val="1552576358"/>
            <w:placeholder>
              <w:docPart w:val="0657813E8AE649FDA0273691ACED0F6D"/>
            </w:placeholder>
            <w:text/>
          </w:sdtPr>
          <w:sdtEndPr/>
          <w:sdtContent>
            <w:tc>
              <w:tcPr>
                <w:tcW w:w="1340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14:paraId="43CE6AF3" w14:textId="1CC39F7F" w:rsidR="00C41DC3" w:rsidRDefault="00F26273" w:rsidP="00C41DC3">
                <w:pPr>
                  <w:spacing w:line="259" w:lineRule="auto"/>
                </w:pPr>
                <w:r>
                  <w:t>TP10</w:t>
                </w:r>
              </w:p>
            </w:tc>
          </w:sdtContent>
        </w:sdt>
        <w:tc>
          <w:tcPr>
            <w:tcW w:w="2715" w:type="dxa"/>
            <w:gridSpan w:val="2"/>
            <w:vAlign w:val="center"/>
          </w:tcPr>
          <w:p w14:paraId="60E9CFDB" w14:textId="77777777" w:rsidR="00C41DC3" w:rsidRPr="00C41DC3" w:rsidRDefault="004275CE" w:rsidP="00C41DC3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INSTRUMENT</w:t>
            </w:r>
          </w:p>
        </w:tc>
        <w:sdt>
          <w:sdtPr>
            <w:tag w:val="INSTRUMENT"/>
            <w:id w:val="125059193"/>
            <w:placeholder>
              <w:docPart w:val="FDF4460AD21B45F586037C2F6FD8E982"/>
            </w:placeholder>
            <w:text/>
          </w:sdtPr>
          <w:sdtEndPr/>
          <w:sdtContent>
            <w:tc>
              <w:tcPr>
                <w:tcW w:w="5400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14:paraId="04D7EDC3" w14:textId="7D6049CF" w:rsidR="00C41DC3" w:rsidRDefault="00F26273" w:rsidP="00C41DC3">
                <w:pPr>
                  <w:spacing w:line="259" w:lineRule="auto"/>
                </w:pPr>
                <w:r>
                  <w:t>Fluke 87</w:t>
                </w:r>
              </w:p>
            </w:tc>
          </w:sdtContent>
        </w:sdt>
      </w:tr>
      <w:tr w:rsidR="00C41DC3" w14:paraId="72CF2046" w14:textId="77777777" w:rsidTr="00C5024A">
        <w:trPr>
          <w:trHeight w:val="360"/>
        </w:trPr>
        <w:tc>
          <w:tcPr>
            <w:tcW w:w="1345" w:type="dxa"/>
            <w:vAlign w:val="center"/>
          </w:tcPr>
          <w:p w14:paraId="3D00448C" w14:textId="77777777" w:rsidR="00C41DC3" w:rsidRPr="00C41DC3" w:rsidRDefault="004275CE" w:rsidP="00C41DC3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RETURN PIN</w:t>
            </w:r>
          </w:p>
        </w:tc>
        <w:sdt>
          <w:sdtPr>
            <w:tag w:val="RETURNPIN"/>
            <w:id w:val="-179661236"/>
            <w:placeholder>
              <w:docPart w:val="25020A0D34A548EC9A459FD6FCF12114"/>
            </w:placeholder>
            <w:text/>
          </w:sdtPr>
          <w:sdtEndPr/>
          <w:sdtContent>
            <w:tc>
              <w:tcPr>
                <w:tcW w:w="134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E527D4F" w14:textId="45A7EE7F" w:rsidR="00C41DC3" w:rsidRDefault="00F26273" w:rsidP="00C41DC3">
                <w:pPr>
                  <w:spacing w:line="259" w:lineRule="auto"/>
                </w:pPr>
                <w:r>
                  <w:t>TP</w:t>
                </w:r>
                <w:r w:rsidR="00F34322">
                  <w:t>3</w:t>
                </w:r>
              </w:p>
            </w:tc>
          </w:sdtContent>
        </w:sdt>
        <w:tc>
          <w:tcPr>
            <w:tcW w:w="2715" w:type="dxa"/>
            <w:gridSpan w:val="2"/>
            <w:vAlign w:val="center"/>
          </w:tcPr>
          <w:p w14:paraId="4D9E205B" w14:textId="77777777" w:rsidR="00C41DC3" w:rsidRPr="00C41DC3" w:rsidRDefault="004275CE" w:rsidP="00C41DC3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INSTRUMENT ACCURACY</w:t>
            </w:r>
          </w:p>
        </w:tc>
        <w:sdt>
          <w:sdtPr>
            <w:tag w:val="INSTRUMENTACCURACY"/>
            <w:id w:val="-150298392"/>
            <w:placeholder>
              <w:docPart w:val="2868A2C1DB38432FAFA1429957269CE3"/>
            </w:placeholder>
            <w:text/>
          </w:sdtPr>
          <w:sdtEndPr/>
          <w:sdtContent>
            <w:tc>
              <w:tcPr>
                <w:tcW w:w="540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64C2909" w14:textId="7CA8ACA6" w:rsidR="00C41DC3" w:rsidRDefault="00F26273" w:rsidP="00C41DC3">
                <w:pPr>
                  <w:spacing w:line="259" w:lineRule="auto"/>
                </w:pPr>
                <w:r>
                  <w:t>N/A</w:t>
                </w:r>
              </w:p>
            </w:tc>
          </w:sdtContent>
        </w:sdt>
      </w:tr>
    </w:tbl>
    <w:p w14:paraId="0F160DC0" w14:textId="77777777" w:rsidR="00A92BFC" w:rsidRDefault="00A92BFC">
      <w:pPr>
        <w:spacing w:line="259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5"/>
        <w:gridCol w:w="1305"/>
        <w:gridCol w:w="90"/>
        <w:gridCol w:w="2250"/>
        <w:gridCol w:w="1705"/>
        <w:gridCol w:w="545"/>
        <w:gridCol w:w="2250"/>
        <w:gridCol w:w="1340"/>
        <w:gridCol w:w="10"/>
      </w:tblGrid>
      <w:tr w:rsidR="004D73E0" w:rsidRPr="004D41CA" w14:paraId="75A39A1E" w14:textId="77777777" w:rsidTr="00AB1184">
        <w:tc>
          <w:tcPr>
            <w:tcW w:w="10800" w:type="dxa"/>
            <w:gridSpan w:val="9"/>
            <w:vAlign w:val="center"/>
          </w:tcPr>
          <w:p w14:paraId="5C1A3D04" w14:textId="77777777" w:rsidR="004D73E0" w:rsidRPr="004D41CA" w:rsidRDefault="004D73E0" w:rsidP="0037753F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lastRenderedPageBreak/>
              <w:t>ACCEPTANCE CRITERIA</w:t>
            </w:r>
          </w:p>
        </w:tc>
      </w:tr>
      <w:tr w:rsidR="00B700E4" w:rsidRPr="004D41CA" w14:paraId="24084E76" w14:textId="77777777" w:rsidTr="00AB1184">
        <w:tc>
          <w:tcPr>
            <w:tcW w:w="2700" w:type="dxa"/>
            <w:gridSpan w:val="3"/>
            <w:tcBorders>
              <w:bottom w:val="single" w:sz="4" w:space="0" w:color="auto"/>
            </w:tcBorders>
            <w:vAlign w:val="center"/>
          </w:tcPr>
          <w:p w14:paraId="205C5EAC" w14:textId="77777777" w:rsidR="00B700E4" w:rsidRPr="004D41CA" w:rsidRDefault="00B700E4" w:rsidP="00F5090E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PARAMETER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12A8A402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LOWER LIMIT</w:t>
            </w:r>
          </w:p>
        </w:tc>
        <w:tc>
          <w:tcPr>
            <w:tcW w:w="2250" w:type="dxa"/>
            <w:gridSpan w:val="2"/>
            <w:tcBorders>
              <w:bottom w:val="single" w:sz="4" w:space="0" w:color="auto"/>
            </w:tcBorders>
            <w:vAlign w:val="center"/>
          </w:tcPr>
          <w:p w14:paraId="6AA8AB0E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TARGE</w:t>
            </w:r>
            <w:r w:rsidR="00C10B39">
              <w:rPr>
                <w:rStyle w:val="Strong"/>
              </w:rPr>
              <w:t>T</w:t>
            </w:r>
            <w:r>
              <w:rPr>
                <w:rStyle w:val="Strong"/>
              </w:rPr>
              <w:t xml:space="preserve"> VALUE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63B7191E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UPPER LIMIT</w:t>
            </w: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  <w:vAlign w:val="center"/>
          </w:tcPr>
          <w:p w14:paraId="024B765C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UNITS</w:t>
            </w:r>
          </w:p>
        </w:tc>
      </w:tr>
      <w:tr w:rsidR="00B700E4" w14:paraId="260315C1" w14:textId="77777777" w:rsidTr="00AB1184">
        <w:trPr>
          <w:trHeight w:val="720"/>
        </w:trPr>
        <w:sdt>
          <w:sdtPr>
            <w:tag w:val="PARAMETER"/>
            <w:id w:val="765811737"/>
            <w:placeholder>
              <w:docPart w:val="252CED89A30E408BBF8B2E3889A23B6F"/>
            </w:placeholder>
            <w:text/>
          </w:sdtPr>
          <w:sdtEndPr/>
          <w:sdtContent>
            <w:tc>
              <w:tcPr>
                <w:tcW w:w="2700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DB6D0B2" w14:textId="0105C7D6" w:rsidR="00B700E4" w:rsidRDefault="00F26273" w:rsidP="00B700E4">
                <w:pPr>
                  <w:spacing w:line="259" w:lineRule="auto"/>
                  <w:jc w:val="center"/>
                </w:pPr>
                <w:r>
                  <w:t>Resistance</w:t>
                </w:r>
              </w:p>
            </w:tc>
          </w:sdtContent>
        </w:sdt>
        <w:sdt>
          <w:sdtPr>
            <w:tag w:val="LL"/>
            <w:id w:val="-612055671"/>
            <w:placeholder>
              <w:docPart w:val="3E3A0EFD679240EE9F0C121E6A58AFFD"/>
            </w:placeholder>
            <w:text/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971269E" w14:textId="5144E9D3" w:rsidR="00B700E4" w:rsidRDefault="00F26273" w:rsidP="00B700E4">
                <w:pPr>
                  <w:spacing w:line="259" w:lineRule="auto"/>
                  <w:jc w:val="center"/>
                </w:pPr>
                <w:r>
                  <w:t>R4||(R8+R7min)</w:t>
                </w:r>
              </w:p>
            </w:tc>
          </w:sdtContent>
        </w:sdt>
        <w:sdt>
          <w:sdtPr>
            <w:tag w:val="TV"/>
            <w:id w:val="982118394"/>
            <w:placeholder>
              <w:docPart w:val="A5C47D0A6E104B18B2487AC26906AA0C"/>
            </w:placeholder>
            <w:text/>
          </w:sdtPr>
          <w:sdtEndPr/>
          <w:sdtContent>
            <w:tc>
              <w:tcPr>
                <w:tcW w:w="225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4E328E2" w14:textId="7DA4A0C4" w:rsidR="00B700E4" w:rsidRDefault="00F26273" w:rsidP="00B700E4">
                <w:pPr>
                  <w:spacing w:line="259" w:lineRule="auto"/>
                  <w:jc w:val="center"/>
                </w:pPr>
                <w:r>
                  <w:t>R4||(R8+R7mid)</w:t>
                </w:r>
              </w:p>
            </w:tc>
          </w:sdtContent>
        </w:sdt>
        <w:sdt>
          <w:sdtPr>
            <w:tag w:val="UL"/>
            <w:id w:val="-1533179258"/>
            <w:placeholder>
              <w:docPart w:val="6B1B996AE5FB4E39ADB3466567C0956D"/>
            </w:placeholder>
            <w:text/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9A42365" w14:textId="761C824F" w:rsidR="00B700E4" w:rsidRDefault="00F26273" w:rsidP="00B700E4">
                <w:pPr>
                  <w:spacing w:line="259" w:lineRule="auto"/>
                  <w:jc w:val="center"/>
                </w:pPr>
                <w:r>
                  <w:t>R4||(R8+R7max)</w:t>
                </w:r>
              </w:p>
            </w:tc>
          </w:sdtContent>
        </w:sdt>
        <w:sdt>
          <w:sdtPr>
            <w:rPr>
              <w:color w:val="808080"/>
            </w:rPr>
            <w:tag w:val="UNITS"/>
            <w:id w:val="668375728"/>
            <w:placeholder>
              <w:docPart w:val="B3D251CB562D4D10A777711718B6E577"/>
            </w:placeholder>
            <w:text/>
          </w:sdtPr>
          <w:sdtEndPr/>
          <w:sdtContent>
            <w:tc>
              <w:tcPr>
                <w:tcW w:w="135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8EEA37E" w14:textId="2B624750" w:rsidR="00B700E4" w:rsidRDefault="00F26273" w:rsidP="00B700E4">
                <w:pPr>
                  <w:spacing w:line="259" w:lineRule="auto"/>
                  <w:jc w:val="center"/>
                </w:pPr>
                <w:r>
                  <w:t>OHMS</w:t>
                </w:r>
              </w:p>
            </w:tc>
          </w:sdtContent>
        </w:sdt>
      </w:tr>
      <w:tr w:rsidR="00A92BFC" w14:paraId="7665F1DD" w14:textId="77777777" w:rsidTr="00A92BFC">
        <w:trPr>
          <w:trHeight w:val="720"/>
        </w:trPr>
        <w:tc>
          <w:tcPr>
            <w:tcW w:w="10800" w:type="dxa"/>
            <w:gridSpan w:val="9"/>
          </w:tcPr>
          <w:p w14:paraId="5F66660D" w14:textId="77777777" w:rsidR="00A92BFC" w:rsidRDefault="00A92BFC" w:rsidP="00D51B6D">
            <w:pPr>
              <w:spacing w:line="259" w:lineRule="auto"/>
            </w:pPr>
          </w:p>
        </w:tc>
      </w:tr>
      <w:tr w:rsidR="00D5700F" w:rsidRPr="004D41CA" w14:paraId="57241C02" w14:textId="77777777" w:rsidTr="00F5090E">
        <w:trPr>
          <w:gridAfter w:val="1"/>
          <w:wAfter w:w="10" w:type="dxa"/>
        </w:trPr>
        <w:tc>
          <w:tcPr>
            <w:tcW w:w="10790" w:type="dxa"/>
            <w:gridSpan w:val="8"/>
            <w:tcBorders>
              <w:bottom w:val="single" w:sz="8" w:space="0" w:color="000000" w:themeColor="text1"/>
            </w:tcBorders>
            <w:vAlign w:val="center"/>
          </w:tcPr>
          <w:p w14:paraId="3FFC8FC4" w14:textId="77777777" w:rsidR="00D5700F" w:rsidRPr="004D41CA" w:rsidRDefault="00D5700F" w:rsidP="00F5090E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RESULTS</w:t>
            </w:r>
          </w:p>
        </w:tc>
      </w:tr>
      <w:tr w:rsidR="00D5700F" w:rsidRPr="004D41CA" w14:paraId="4F2EE136" w14:textId="77777777" w:rsidTr="00B054C4">
        <w:trPr>
          <w:gridAfter w:val="1"/>
          <w:wAfter w:w="10" w:type="dxa"/>
        </w:trPr>
        <w:tc>
          <w:tcPr>
            <w:tcW w:w="1305" w:type="dxa"/>
            <w:tcBorders>
              <w:top w:val="single" w:sz="8" w:space="0" w:color="000000" w:themeColor="text1"/>
            </w:tcBorders>
            <w:vAlign w:val="center"/>
          </w:tcPr>
          <w:p w14:paraId="1F534F59" w14:textId="77777777" w:rsidR="00D5700F" w:rsidRPr="004D41CA" w:rsidRDefault="00D5700F" w:rsidP="00B054C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RESULT</w:t>
            </w:r>
          </w:p>
        </w:tc>
        <w:tc>
          <w:tcPr>
            <w:tcW w:w="1305" w:type="dxa"/>
            <w:tcBorders>
              <w:top w:val="single" w:sz="8" w:space="0" w:color="000000" w:themeColor="text1"/>
            </w:tcBorders>
            <w:vAlign w:val="center"/>
          </w:tcPr>
          <w:p w14:paraId="5A17BBE8" w14:textId="77777777" w:rsidR="00D5700F" w:rsidRPr="004D41CA" w:rsidRDefault="00D5700F" w:rsidP="00B054C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NEXT STEP</w:t>
            </w:r>
          </w:p>
        </w:tc>
        <w:tc>
          <w:tcPr>
            <w:tcW w:w="4045" w:type="dxa"/>
            <w:gridSpan w:val="3"/>
            <w:tcBorders>
              <w:top w:val="single" w:sz="8" w:space="0" w:color="000000" w:themeColor="text1"/>
            </w:tcBorders>
            <w:vAlign w:val="center"/>
          </w:tcPr>
          <w:p w14:paraId="5B90A46C" w14:textId="77777777" w:rsidR="00D5700F" w:rsidRPr="004D41CA" w:rsidRDefault="00D5700F" w:rsidP="00F5090E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ADJUST</w:t>
            </w:r>
          </w:p>
        </w:tc>
        <w:tc>
          <w:tcPr>
            <w:tcW w:w="4135" w:type="dxa"/>
            <w:gridSpan w:val="3"/>
            <w:tcBorders>
              <w:top w:val="single" w:sz="8" w:space="0" w:color="000000" w:themeColor="text1"/>
            </w:tcBorders>
            <w:vAlign w:val="center"/>
          </w:tcPr>
          <w:p w14:paraId="5700A7B6" w14:textId="77777777" w:rsidR="00D5700F" w:rsidRPr="004D41CA" w:rsidRDefault="00D5700F" w:rsidP="00F5090E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REPLACE</w:t>
            </w:r>
          </w:p>
        </w:tc>
      </w:tr>
      <w:tr w:rsidR="00465AA3" w14:paraId="2EE36509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bottom w:val="single" w:sz="4" w:space="0" w:color="auto"/>
            </w:tcBorders>
            <w:vAlign w:val="center"/>
          </w:tcPr>
          <w:p w14:paraId="5482A444" w14:textId="77777777" w:rsidR="00465AA3" w:rsidRDefault="00465AA3" w:rsidP="00465AA3">
            <w:pPr>
              <w:spacing w:line="259" w:lineRule="auto"/>
              <w:jc w:val="center"/>
            </w:pPr>
            <w:r>
              <w:t>IN TOLERANCE</w:t>
            </w:r>
          </w:p>
        </w:tc>
        <w:sdt>
          <w:sdtPr>
            <w:tag w:val="ITNEXTSTEP"/>
            <w:id w:val="1249689325"/>
            <w:placeholder>
              <w:docPart w:val="79615F3F70D3426296BB07EB83A3EE99"/>
            </w:placeholder>
            <w:text w:multiLine="1"/>
          </w:sdtPr>
          <w:sdtEndPr/>
          <w:sdtContent>
            <w:tc>
              <w:tcPr>
                <w:tcW w:w="1305" w:type="dxa"/>
                <w:tcBorders>
                  <w:bottom w:val="single" w:sz="4" w:space="0" w:color="auto"/>
                </w:tcBorders>
                <w:vAlign w:val="center"/>
              </w:tcPr>
              <w:p w14:paraId="32E4A1C4" w14:textId="0DF16E1E" w:rsidR="00465AA3" w:rsidRDefault="00F26273" w:rsidP="00465AA3">
                <w:pPr>
                  <w:spacing w:line="259" w:lineRule="auto"/>
                  <w:jc w:val="center"/>
                </w:pPr>
                <w:r>
                  <w:t>T5</w:t>
                </w:r>
              </w:p>
            </w:tc>
          </w:sdtContent>
        </w:sdt>
        <w:sdt>
          <w:sdtPr>
            <w:tag w:val="ITADJUST"/>
            <w:id w:val="1802194593"/>
            <w:placeholder>
              <w:docPart w:val="1497A8F93B3E4CBB9D68C8C547B85583"/>
            </w:placeholder>
            <w:text w:multiLine="1"/>
          </w:sdtPr>
          <w:sdtEndPr/>
          <w:sdtContent>
            <w:tc>
              <w:tcPr>
                <w:tcW w:w="4045" w:type="dxa"/>
                <w:gridSpan w:val="3"/>
                <w:tcBorders>
                  <w:bottom w:val="single" w:sz="4" w:space="0" w:color="auto"/>
                </w:tcBorders>
                <w:vAlign w:val="center"/>
              </w:tcPr>
              <w:p w14:paraId="081EA69C" w14:textId="4A2C15F4" w:rsidR="00465AA3" w:rsidRDefault="00F26273" w:rsidP="00465AA3">
                <w:pPr>
                  <w:spacing w:line="259" w:lineRule="auto"/>
                </w:pPr>
                <w:r>
                  <w:t>N/A</w:t>
                </w:r>
              </w:p>
            </w:tc>
          </w:sdtContent>
        </w:sdt>
        <w:sdt>
          <w:sdtPr>
            <w:tag w:val="ITREPLACE"/>
            <w:id w:val="463857909"/>
            <w:placeholder>
              <w:docPart w:val="D87C1014A3DD431A85EBEC6274D0CD82"/>
            </w:placeholder>
            <w:text w:multiLine="1"/>
          </w:sdtPr>
          <w:sdtEndPr/>
          <w:sdtContent>
            <w:tc>
              <w:tcPr>
                <w:tcW w:w="4135" w:type="dxa"/>
                <w:gridSpan w:val="3"/>
                <w:tcBorders>
                  <w:bottom w:val="single" w:sz="4" w:space="0" w:color="auto"/>
                </w:tcBorders>
                <w:vAlign w:val="center"/>
              </w:tcPr>
              <w:p w14:paraId="1AEA7050" w14:textId="489AD90A" w:rsidR="00465AA3" w:rsidRDefault="00F26273" w:rsidP="00465AA3">
                <w:pPr>
                  <w:spacing w:line="259" w:lineRule="auto"/>
                </w:pPr>
                <w:r>
                  <w:t>N/A</w:t>
                </w:r>
              </w:p>
            </w:tc>
          </w:sdtContent>
        </w:sdt>
      </w:tr>
      <w:tr w:rsidR="00465AA3" w14:paraId="60855B26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A7D80B" w14:textId="77777777" w:rsidR="00465AA3" w:rsidRDefault="00465AA3" w:rsidP="00465AA3">
            <w:pPr>
              <w:spacing w:line="259" w:lineRule="auto"/>
              <w:jc w:val="center"/>
            </w:pPr>
            <w:r>
              <w:t>OOT HIGH</w:t>
            </w:r>
          </w:p>
        </w:tc>
        <w:sdt>
          <w:sdtPr>
            <w:tag w:val="OTHNEXTSTEP"/>
            <w:id w:val="-1080288269"/>
            <w:placeholder>
              <w:docPart w:val="0E4AF2A04B274982AED5011F77AFF054"/>
            </w:placeholder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6180CAB" w14:textId="16DC8DFA" w:rsidR="00465AA3" w:rsidRDefault="00F26273" w:rsidP="00465AA3">
                <w:pPr>
                  <w:spacing w:line="259" w:lineRule="auto"/>
                  <w:jc w:val="center"/>
                </w:pPr>
                <w:r>
                  <w:t>N/A</w:t>
                </w:r>
              </w:p>
            </w:tc>
          </w:sdtContent>
        </w:sdt>
        <w:sdt>
          <w:sdtPr>
            <w:tag w:val="OTHADJUST"/>
            <w:id w:val="1743524608"/>
            <w:placeholder>
              <w:docPart w:val="E5E9418E347A42A2A31D9F07C7C3C80A"/>
            </w:placeholder>
            <w:text/>
          </w:sdtPr>
          <w:sdtEndPr/>
          <w:sdtContent>
            <w:tc>
              <w:tcPr>
                <w:tcW w:w="404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3AABA76" w14:textId="777F9AE3" w:rsidR="00465AA3" w:rsidRDefault="007C628E" w:rsidP="00465AA3">
                <w:pPr>
                  <w:spacing w:line="259" w:lineRule="auto"/>
                </w:pPr>
                <w:r>
                  <w:t xml:space="preserve">Adjust </w:t>
                </w:r>
                <w:r w:rsidR="00F26273">
                  <w:t>R7 toward min</w:t>
                </w:r>
                <w:r>
                  <w:t>.</w:t>
                </w:r>
              </w:p>
            </w:tc>
          </w:sdtContent>
        </w:sdt>
        <w:sdt>
          <w:sdtPr>
            <w:tag w:val="OTHREPLACE"/>
            <w:id w:val="-141967243"/>
            <w:placeholder>
              <w:docPart w:val="03CA6693D2E14CD69D55569BB6DA3B45"/>
            </w:placeholder>
            <w:text/>
          </w:sdtPr>
          <w:sdtEndPr/>
          <w:sdtContent>
            <w:tc>
              <w:tcPr>
                <w:tcW w:w="413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7C01F81" w14:textId="6D945CF7" w:rsidR="00465AA3" w:rsidRDefault="00F26273" w:rsidP="00465AA3">
                <w:pPr>
                  <w:spacing w:line="259" w:lineRule="auto"/>
                </w:pPr>
                <w:r>
                  <w:t>N/A</w:t>
                </w:r>
              </w:p>
            </w:tc>
          </w:sdtContent>
        </w:sdt>
      </w:tr>
      <w:tr w:rsidR="00465AA3" w14:paraId="1481BDCF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069EFD" w14:textId="77777777" w:rsidR="00465AA3" w:rsidRDefault="00465AA3" w:rsidP="00465AA3">
            <w:pPr>
              <w:spacing w:line="259" w:lineRule="auto"/>
              <w:jc w:val="center"/>
            </w:pPr>
            <w:r>
              <w:t>OOT LOW</w:t>
            </w:r>
          </w:p>
        </w:tc>
        <w:sdt>
          <w:sdtPr>
            <w:tag w:val="OTLNEXTSTEP"/>
            <w:id w:val="-372313061"/>
            <w:placeholder>
              <w:docPart w:val="DED34AAD4618467A8678B67A6015202A"/>
            </w:placeholder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40E361D" w14:textId="4FF19555" w:rsidR="00465AA3" w:rsidRDefault="00F26273" w:rsidP="00465AA3">
                <w:pPr>
                  <w:spacing w:line="259" w:lineRule="auto"/>
                  <w:jc w:val="center"/>
                </w:pPr>
                <w:r>
                  <w:t>N/A</w:t>
                </w:r>
              </w:p>
            </w:tc>
          </w:sdtContent>
        </w:sdt>
        <w:sdt>
          <w:sdtPr>
            <w:tag w:val="OTLADJUST"/>
            <w:id w:val="1786764653"/>
            <w:placeholder>
              <w:docPart w:val="6CB615958B684000866AFDC692E15B98"/>
            </w:placeholder>
            <w:text/>
          </w:sdtPr>
          <w:sdtEndPr/>
          <w:sdtContent>
            <w:tc>
              <w:tcPr>
                <w:tcW w:w="404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03EC715" w14:textId="33482830" w:rsidR="00465AA3" w:rsidRDefault="007C628E" w:rsidP="00465AA3">
                <w:pPr>
                  <w:spacing w:line="259" w:lineRule="auto"/>
                </w:pPr>
                <w:r>
                  <w:t xml:space="preserve">Adjust </w:t>
                </w:r>
                <w:r w:rsidR="00F26273">
                  <w:t>R7 toward max</w:t>
                </w:r>
                <w:r>
                  <w:t>.</w:t>
                </w:r>
              </w:p>
            </w:tc>
          </w:sdtContent>
        </w:sdt>
        <w:sdt>
          <w:sdtPr>
            <w:tag w:val="OTLREPLACE"/>
            <w:id w:val="1267742422"/>
            <w:placeholder>
              <w:docPart w:val="F7E99B4964F04026BDE9924D6152C86A"/>
            </w:placeholder>
            <w:text/>
          </w:sdtPr>
          <w:sdtEndPr/>
          <w:sdtContent>
            <w:tc>
              <w:tcPr>
                <w:tcW w:w="413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3685495" w14:textId="24683B6B" w:rsidR="00465AA3" w:rsidRDefault="00F26273" w:rsidP="00465AA3">
                <w:pPr>
                  <w:spacing w:line="259" w:lineRule="auto"/>
                </w:pPr>
                <w:r>
                  <w:t>N/A</w:t>
                </w:r>
              </w:p>
            </w:tc>
          </w:sdtContent>
        </w:sdt>
      </w:tr>
      <w:tr w:rsidR="00465AA3" w14:paraId="35CD22D1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5B7455" w14:textId="77777777" w:rsidR="00465AA3" w:rsidRDefault="00465AA3" w:rsidP="00465AA3">
            <w:pPr>
              <w:spacing w:line="259" w:lineRule="auto"/>
              <w:jc w:val="center"/>
            </w:pPr>
            <w:r>
              <w:t>OOT HIGH AND UNABLE TO ADJUST</w:t>
            </w:r>
          </w:p>
        </w:tc>
        <w:sdt>
          <w:sdtPr>
            <w:tag w:val="OTHUNABLENEXTSTEP"/>
            <w:id w:val="-417396912"/>
            <w:placeholder>
              <w:docPart w:val="FD9A2E88C1FA452586FC18C7CA998F7A"/>
            </w:placeholder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F8ABB51" w14:textId="5790DB52" w:rsidR="00465AA3" w:rsidRDefault="00F26273" w:rsidP="00465AA3">
                <w:pPr>
                  <w:spacing w:line="259" w:lineRule="auto"/>
                  <w:jc w:val="center"/>
                </w:pPr>
                <w:r>
                  <w:t>END FAIL</w:t>
                </w:r>
              </w:p>
            </w:tc>
          </w:sdtContent>
        </w:sdt>
        <w:tc>
          <w:tcPr>
            <w:tcW w:w="404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40F57B" w14:textId="77777777" w:rsidR="00465AA3" w:rsidRDefault="006C7B04" w:rsidP="00465AA3">
            <w:pPr>
              <w:spacing w:line="259" w:lineRule="auto"/>
            </w:pPr>
            <w:r>
              <w:t>N/A</w:t>
            </w:r>
          </w:p>
        </w:tc>
        <w:sdt>
          <w:sdtPr>
            <w:tag w:val="OTHUNABLEREPLACE"/>
            <w:id w:val="645020678"/>
            <w:placeholder>
              <w:docPart w:val="8C06D0F8F723478B850044FE8D2799A8"/>
            </w:placeholder>
            <w:text/>
          </w:sdtPr>
          <w:sdtEndPr/>
          <w:sdtContent>
            <w:tc>
              <w:tcPr>
                <w:tcW w:w="413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F164E78" w14:textId="1221B401" w:rsidR="00465AA3" w:rsidRDefault="00F26273" w:rsidP="00465AA3">
                <w:pPr>
                  <w:spacing w:line="259" w:lineRule="auto"/>
                </w:pPr>
                <w:r>
                  <w:t xml:space="preserve">R4, R8, R7, (R10, </w:t>
                </w:r>
                <w:r w:rsidR="00A60603">
                  <w:t>C</w:t>
                </w:r>
                <w:r w:rsidR="00F34322">
                  <w:t>5</w:t>
                </w:r>
                <w:r w:rsidR="00A60603">
                  <w:t>, Q1)</w:t>
                </w:r>
              </w:p>
            </w:tc>
          </w:sdtContent>
        </w:sdt>
      </w:tr>
      <w:tr w:rsidR="00D5700F" w14:paraId="06B4A088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top w:val="single" w:sz="4" w:space="0" w:color="auto"/>
              <w:bottom w:val="single" w:sz="8" w:space="0" w:color="000000" w:themeColor="text1"/>
            </w:tcBorders>
            <w:vAlign w:val="center"/>
          </w:tcPr>
          <w:p w14:paraId="19BD81DF" w14:textId="77777777" w:rsidR="00D5700F" w:rsidRDefault="00465AA3" w:rsidP="00465AA3">
            <w:pPr>
              <w:spacing w:line="259" w:lineRule="auto"/>
              <w:jc w:val="center"/>
            </w:pPr>
            <w:r>
              <w:t>OOT LOW AND UNABLE TO ADJUST</w:t>
            </w:r>
          </w:p>
        </w:tc>
        <w:sdt>
          <w:sdtPr>
            <w:tag w:val="OTLUNABLENEXTSTEP"/>
            <w:id w:val="132070015"/>
            <w:placeholder>
              <w:docPart w:val="C9869F684CEC4BE7926DDF0DDB5D2ED2"/>
            </w:placeholder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auto"/>
                  <w:bottom w:val="single" w:sz="8" w:space="0" w:color="000000" w:themeColor="text1"/>
                </w:tcBorders>
                <w:vAlign w:val="center"/>
              </w:tcPr>
              <w:p w14:paraId="162C089A" w14:textId="63AB3DC9" w:rsidR="00D5700F" w:rsidRDefault="00F26273" w:rsidP="00465AA3">
                <w:pPr>
                  <w:spacing w:line="259" w:lineRule="auto"/>
                  <w:jc w:val="center"/>
                </w:pPr>
                <w:r>
                  <w:t>END FAIL</w:t>
                </w:r>
              </w:p>
            </w:tc>
          </w:sdtContent>
        </w:sdt>
        <w:tc>
          <w:tcPr>
            <w:tcW w:w="4045" w:type="dxa"/>
            <w:gridSpan w:val="3"/>
            <w:tcBorders>
              <w:top w:val="single" w:sz="4" w:space="0" w:color="auto"/>
              <w:bottom w:val="single" w:sz="8" w:space="0" w:color="000000" w:themeColor="text1"/>
            </w:tcBorders>
            <w:vAlign w:val="center"/>
          </w:tcPr>
          <w:p w14:paraId="3252C573" w14:textId="77777777" w:rsidR="00D5700F" w:rsidRDefault="006C7B04" w:rsidP="00465AA3">
            <w:pPr>
              <w:spacing w:line="259" w:lineRule="auto"/>
            </w:pPr>
            <w:r>
              <w:t>N/A</w:t>
            </w:r>
          </w:p>
        </w:tc>
        <w:sdt>
          <w:sdtPr>
            <w:tag w:val="OTLUNABLEREPLACE"/>
            <w:id w:val="-459650181"/>
            <w:placeholder>
              <w:docPart w:val="AEB739ADF1EE4BE8B6E2BC67F0F709F5"/>
            </w:placeholder>
            <w:text/>
          </w:sdtPr>
          <w:sdtEndPr/>
          <w:sdtContent>
            <w:tc>
              <w:tcPr>
                <w:tcW w:w="4135" w:type="dxa"/>
                <w:gridSpan w:val="3"/>
                <w:tcBorders>
                  <w:top w:val="single" w:sz="4" w:space="0" w:color="auto"/>
                  <w:bottom w:val="single" w:sz="8" w:space="0" w:color="000000" w:themeColor="text1"/>
                </w:tcBorders>
                <w:vAlign w:val="center"/>
              </w:tcPr>
              <w:p w14:paraId="2C6DADE3" w14:textId="429BC4F1" w:rsidR="00D5700F" w:rsidRDefault="00A60603" w:rsidP="00465AA3">
                <w:pPr>
                  <w:spacing w:line="259" w:lineRule="auto"/>
                </w:pPr>
                <w:r>
                  <w:t>R4, R8, R7, (R10, C</w:t>
                </w:r>
                <w:r w:rsidR="00F34322">
                  <w:t>5</w:t>
                </w:r>
                <w:r>
                  <w:t>, Q1)</w:t>
                </w:r>
              </w:p>
            </w:tc>
          </w:sdtContent>
        </w:sdt>
      </w:tr>
    </w:tbl>
    <w:p w14:paraId="5A7F2452" w14:textId="77777777" w:rsidR="004D41CA" w:rsidRDefault="004D41CA">
      <w:pPr>
        <w:spacing w:line="259" w:lineRule="auto"/>
      </w:pPr>
      <w:r>
        <w:br w:type="page"/>
      </w:r>
    </w:p>
    <w:p w14:paraId="5AA1505A" w14:textId="77777777" w:rsidR="000135F0" w:rsidRDefault="000135F0">
      <w:pPr>
        <w:spacing w:line="259" w:lineRule="auto"/>
      </w:pPr>
    </w:p>
    <w:tbl>
      <w:tblPr>
        <w:tblStyle w:val="TableGrid"/>
        <w:tblW w:w="0" w:type="auto"/>
        <w:jc w:val="center"/>
        <w:tblBorders>
          <w:top w:val="single" w:sz="8" w:space="0" w:color="D9E2F3" w:themeColor="accent1" w:themeTint="33"/>
          <w:left w:val="single" w:sz="8" w:space="0" w:color="D9E2F3" w:themeColor="accent1" w:themeTint="33"/>
          <w:bottom w:val="single" w:sz="8" w:space="0" w:color="D9E2F3" w:themeColor="accent1" w:themeTint="33"/>
          <w:right w:val="single" w:sz="8" w:space="0" w:color="D9E2F3" w:themeColor="accent1" w:themeTint="33"/>
          <w:insideH w:val="single" w:sz="8" w:space="0" w:color="D9E2F3" w:themeColor="accent1" w:themeTint="33"/>
          <w:insideV w:val="single" w:sz="8" w:space="0" w:color="D9E2F3" w:themeColor="accent1" w:themeTint="33"/>
        </w:tblBorders>
        <w:tblLook w:val="04A0" w:firstRow="1" w:lastRow="0" w:firstColumn="1" w:lastColumn="0" w:noHBand="0" w:noVBand="1"/>
      </w:tblPr>
      <w:tblGrid>
        <w:gridCol w:w="1459"/>
        <w:gridCol w:w="1167"/>
        <w:gridCol w:w="2661"/>
        <w:gridCol w:w="2890"/>
        <w:gridCol w:w="2623"/>
      </w:tblGrid>
      <w:tr w:rsidR="00EC0168" w:rsidRPr="00EC0168" w14:paraId="515E9734" w14:textId="77777777" w:rsidTr="00EC0168">
        <w:trPr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7994827B" w14:textId="77777777" w:rsidR="00EC0168" w:rsidRPr="00EC0168" w:rsidRDefault="00EC0168" w:rsidP="00EC0168">
            <w:pPr>
              <w:spacing w:line="240" w:lineRule="auto"/>
              <w:rPr>
                <w:b/>
                <w:smallCaps/>
                <w:color w:val="2F5496" w:themeColor="accent1" w:themeShade="BF"/>
              </w:rPr>
            </w:pPr>
            <w:r w:rsidRPr="00EC0168">
              <w:rPr>
                <w:b/>
                <w:smallCaps/>
                <w:color w:val="2F5496" w:themeColor="accent1" w:themeShade="BF"/>
              </w:rPr>
              <w:t>Form Controls</w:t>
            </w:r>
          </w:p>
        </w:tc>
      </w:tr>
      <w:tr w:rsidR="00563AB7" w:rsidRPr="00CC5B02" w14:paraId="6BAA2C9B" w14:textId="77777777" w:rsidTr="00EC0168">
        <w:trPr>
          <w:jc w:val="center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B7CBC" w14:textId="10AF9783" w:rsidR="00563AB7" w:rsidRPr="00C86231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7C74555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6" type="#_x0000_t75" style="width:1in;height:24pt" o:ole="">
                  <v:imagedata r:id="rId9" o:title=""/>
                </v:shape>
                <w:control r:id="rId10" w:name="saveButton" w:shapeid="_x0000_i1046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4CFFC7" w14:textId="4EFAE15A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15FB1179">
                <v:shape id="_x0000_i1041" type="#_x0000_t75" style="width:100pt;height:24pt" o:ole="">
                  <v:imagedata r:id="rId11" o:title=""/>
                </v:shape>
                <w:control r:id="rId12" w:name="saveAndCloseButton" w:shapeid="_x0000_i1041"/>
              </w:object>
            </w: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FD5A13" w14:textId="259C134E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5BDA1636">
                <v:shape id="_x0000_i1047" type="#_x0000_t75" style="width:100pt;height:24pt" o:ole="">
                  <v:imagedata r:id="rId13" o:title=""/>
                </v:shape>
                <w:control r:id="rId14" w:name="closeWithoutSavingButton" w:shapeid="_x0000_i1047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754A24" w14:textId="23F4A891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58930BDA">
                <v:shape id="_x0000_i1048" type="#_x0000_t75" style="width:1in;height:24pt" o:ole="">
                  <v:imagedata r:id="rId15" o:title=""/>
                </v:shape>
                <w:control r:id="rId16" w:name="deleteButton" w:shapeid="_x0000_i1048"/>
              </w:object>
            </w:r>
          </w:p>
        </w:tc>
      </w:tr>
      <w:tr w:rsidR="00563AB7" w:rsidRPr="00CC5B02" w14:paraId="026F17A4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7E14DD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Log Entry Key</w:t>
            </w:r>
          </w:p>
        </w:tc>
        <w:sdt>
          <w:sdtPr>
            <w:rPr>
              <w:sz w:val="16"/>
              <w:szCs w:val="16"/>
            </w:rPr>
            <w:tag w:val="dataKey"/>
            <w:id w:val="1249001077"/>
            <w:lock w:val="contentLocked"/>
            <w:placeholder>
              <w:docPart w:val="A960658CD6B34BC68E4642A608B69A79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1F36B7A" w14:textId="1B8E2586" w:rsidR="00563AB7" w:rsidRPr="0041404C" w:rsidRDefault="00A60603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20221127225816</w:t>
                </w:r>
              </w:p>
            </w:tc>
          </w:sdtContent>
        </w:sdt>
      </w:tr>
      <w:tr w:rsidR="00563AB7" w:rsidRPr="00CC5B02" w14:paraId="59795D3C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EAACC4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Computer ID</w:t>
            </w:r>
          </w:p>
        </w:tc>
        <w:sdt>
          <w:sdtPr>
            <w:rPr>
              <w:sz w:val="16"/>
              <w:szCs w:val="16"/>
            </w:rPr>
            <w:tag w:val="ccStampComputerID"/>
            <w:id w:val="2089963960"/>
            <w:lock w:val="contentLocked"/>
            <w:placeholder>
              <w:docPart w:val="86EE937BBD694222923573A5E550FAB2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7F2D245" w14:textId="2B1F7EDE" w:rsidR="00563AB7" w:rsidRPr="0041404C" w:rsidRDefault="00F14A99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10BDD1D7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FA9B2B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User ID</w:t>
            </w:r>
          </w:p>
        </w:tc>
        <w:sdt>
          <w:sdtPr>
            <w:rPr>
              <w:sz w:val="16"/>
              <w:szCs w:val="16"/>
            </w:rPr>
            <w:tag w:val="ccStampUserID"/>
            <w:id w:val="-129016501"/>
            <w:lock w:val="contentLocked"/>
            <w:placeholder>
              <w:docPart w:val="E530160337D34105A9C77F0DC2A3BF87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C1F8853" w14:textId="6D710AFB" w:rsidR="00563AB7" w:rsidRPr="0041404C" w:rsidRDefault="00F14A99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72FB4BBC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27D7FB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Date Time</w:t>
            </w:r>
          </w:p>
        </w:tc>
        <w:sdt>
          <w:sdtPr>
            <w:rPr>
              <w:sz w:val="16"/>
              <w:szCs w:val="16"/>
            </w:rPr>
            <w:tag w:val="ccStampDatetime"/>
            <w:id w:val="1881120912"/>
            <w:lock w:val="contentLocked"/>
            <w:placeholder>
              <w:docPart w:val="2FAA1188D09B42E2AAFB70D37DDD79EB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C959ED5" w14:textId="56C49829" w:rsidR="00563AB7" w:rsidRPr="0041404C" w:rsidRDefault="00F14A99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2560CBB2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955CE4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PDF</w:t>
            </w:r>
          </w:p>
        </w:tc>
        <w:sdt>
          <w:sdtPr>
            <w:rPr>
              <w:sz w:val="16"/>
              <w:szCs w:val="16"/>
            </w:rPr>
            <w:tag w:val="ccStampPDF"/>
            <w:id w:val="236370532"/>
            <w:lock w:val="contentLocked"/>
            <w:placeholder>
              <w:docPart w:val="E35296B5DA8D49DFAAF24042E08F930A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6195864" w14:textId="714DA556" w:rsidR="00563AB7" w:rsidRPr="0041404C" w:rsidRDefault="00F14A99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</w:tbl>
    <w:p w14:paraId="0D733D90" w14:textId="77777777" w:rsidR="00D4578A" w:rsidRPr="00D4578A" w:rsidRDefault="00D4578A" w:rsidP="00CE0861"/>
    <w:sectPr w:rsidR="00D4578A" w:rsidRPr="00D4578A" w:rsidSect="00112A13">
      <w:headerReference w:type="default" r:id="rId17"/>
      <w:footerReference w:type="default" r:id="rId1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89DDC" w14:textId="77777777" w:rsidR="00F26273" w:rsidRDefault="00F26273" w:rsidP="002E17B7">
      <w:pPr>
        <w:spacing w:after="0" w:line="240" w:lineRule="auto"/>
      </w:pPr>
      <w:r>
        <w:separator/>
      </w:r>
    </w:p>
  </w:endnote>
  <w:endnote w:type="continuationSeparator" w:id="0">
    <w:p w14:paraId="0D9ACECF" w14:textId="77777777" w:rsidR="00F26273" w:rsidRDefault="00F26273" w:rsidP="002E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single" w:sz="8" w:space="0" w:color="4472C4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43"/>
      <w:gridCol w:w="2057"/>
    </w:tblGrid>
    <w:tr w:rsidR="006E4D09" w14:paraId="6E0305DA" w14:textId="77777777" w:rsidTr="004A4495">
      <w:trPr>
        <w:jc w:val="right"/>
      </w:trPr>
      <w:tc>
        <w:tcPr>
          <w:tcW w:w="892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</w:tcPr>
        <w:p w14:paraId="4FA793FC" w14:textId="77777777" w:rsidR="006E4D09" w:rsidRDefault="006E4D09" w:rsidP="004A4495">
          <w:pPr>
            <w:pStyle w:val="NoSpacing"/>
            <w:jc w:val="right"/>
          </w:pPr>
        </w:p>
      </w:tc>
      <w:tc>
        <w:tcPr>
          <w:tcW w:w="208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  <w:hideMark/>
        </w:tcPr>
        <w:p w14:paraId="6AE4FE77" w14:textId="77777777" w:rsidR="006E4D09" w:rsidRDefault="006E4D09" w:rsidP="004A4495">
          <w:pPr>
            <w:pStyle w:val="NoSpacing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90E3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fldSimple w:instr=" NUMPAGES   \* MERGEFORMAT ">
            <w:r w:rsidR="00590E3C">
              <w:rPr>
                <w:noProof/>
              </w:rPr>
              <w:t>3</w:t>
            </w:r>
          </w:fldSimple>
        </w:p>
      </w:tc>
    </w:tr>
    <w:tr w:rsidR="006E4D09" w14:paraId="1522C977" w14:textId="77777777" w:rsidTr="004A4495">
      <w:trPr>
        <w:jc w:val="right"/>
      </w:trPr>
      <w:sdt>
        <w:sdtPr>
          <w:tag w:val="datetimestamp"/>
          <w:id w:val="-639416851"/>
          <w:placeholder>
            <w:docPart w:val="4145F0F1AEBC4550A5A8B7BAC0BE9048"/>
          </w:placeholder>
          <w:showingPlcHdr/>
          <w:text/>
        </w:sdtPr>
        <w:sdtEndPr/>
        <w:sdtContent>
          <w:tc>
            <w:tcPr>
              <w:tcW w:w="11016" w:type="dxa"/>
              <w:gridSpan w:val="2"/>
              <w:tcBorders>
                <w:top w:val="nil"/>
                <w:left w:val="nil"/>
                <w:bottom w:val="nil"/>
                <w:right w:val="nil"/>
              </w:tcBorders>
              <w:vAlign w:val="center"/>
              <w:hideMark/>
            </w:tcPr>
            <w:p w14:paraId="05046852" w14:textId="6D4A55F2" w:rsidR="006E4D09" w:rsidRDefault="00F14A99" w:rsidP="0039368B">
              <w:pPr>
                <w:pStyle w:val="NoSpacing"/>
                <w:jc w:val="right"/>
              </w:pPr>
              <w:r w:rsidRPr="00E32424">
                <w:rPr>
                  <w:rStyle w:val="PlaceholderText"/>
                </w:rPr>
                <w:t xml:space="preserve"> </w:t>
              </w:r>
            </w:p>
          </w:tc>
        </w:sdtContent>
      </w:sdt>
    </w:tr>
  </w:tbl>
  <w:p w14:paraId="72978C21" w14:textId="77777777" w:rsidR="006E4D09" w:rsidRPr="004A4495" w:rsidRDefault="006E4D09" w:rsidP="00F16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A9C2A" w14:textId="77777777" w:rsidR="00F26273" w:rsidRDefault="00F26273" w:rsidP="002E17B7">
      <w:pPr>
        <w:spacing w:after="0" w:line="240" w:lineRule="auto"/>
      </w:pPr>
      <w:r>
        <w:separator/>
      </w:r>
    </w:p>
  </w:footnote>
  <w:footnote w:type="continuationSeparator" w:id="0">
    <w:p w14:paraId="17890DBD" w14:textId="77777777" w:rsidR="00F26273" w:rsidRDefault="00F26273" w:rsidP="002E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single" w:sz="12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148"/>
      <w:gridCol w:w="6509"/>
      <w:gridCol w:w="2143"/>
    </w:tblGrid>
    <w:tr w:rsidR="00461984" w14:paraId="39E9CEE0" w14:textId="77777777" w:rsidTr="00461984">
      <w:trPr>
        <w:trHeight w:val="648"/>
        <w:jc w:val="center"/>
      </w:trPr>
      <w:tc>
        <w:tcPr>
          <w:tcW w:w="1530" w:type="dxa"/>
          <w:vAlign w:val="center"/>
        </w:tcPr>
        <w:p w14:paraId="22CC2B15" w14:textId="77777777" w:rsidR="00461984" w:rsidRPr="00A916B6" w:rsidRDefault="00461984" w:rsidP="00F51C2A">
          <w:pPr>
            <w:pStyle w:val="NoSpacing"/>
          </w:pPr>
          <w:r w:rsidRPr="00A916B6">
            <w:rPr>
              <w:noProof/>
            </w:rPr>
            <w:drawing>
              <wp:inline distT="0" distB="0" distL="0" distR="0" wp14:anchorId="7CC7B3BF" wp14:editId="1447919D">
                <wp:extent cx="806586" cy="258162"/>
                <wp:effectExtent l="0" t="0" r="0" b="889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VIVA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586" cy="258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35" w:type="dxa"/>
          <w:vAlign w:val="center"/>
        </w:tcPr>
        <w:p w14:paraId="0D9D7DBA" w14:textId="77777777" w:rsidR="00461984" w:rsidRPr="00E32296" w:rsidRDefault="001D189C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  <w:r>
            <w:rPr>
              <w:b/>
              <w:bCs/>
              <w:sz w:val="28"/>
              <w:szCs w:val="24"/>
            </w:rPr>
            <w:t>DETAILED TEST INFORMATION</w:t>
          </w:r>
        </w:p>
      </w:tc>
      <w:tc>
        <w:tcPr>
          <w:tcW w:w="1526" w:type="dxa"/>
          <w:vAlign w:val="center"/>
        </w:tcPr>
        <w:p w14:paraId="6DED0BC7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</w:p>
      </w:tc>
    </w:tr>
  </w:tbl>
  <w:p w14:paraId="59B22B55" w14:textId="011530B8" w:rsidR="006E4D09" w:rsidRPr="002523E8" w:rsidRDefault="006E4D09" w:rsidP="001924F1">
    <w:pPr>
      <w:pStyle w:val="Footer"/>
      <w:spacing w:line="360" w:lineRule="auto"/>
      <w:jc w:val="right"/>
      <w:rPr>
        <w:sz w:val="16"/>
        <w:szCs w:val="16"/>
      </w:rPr>
    </w:pPr>
    <w:r>
      <w:rPr>
        <w:sz w:val="16"/>
        <w:szCs w:val="16"/>
      </w:rPr>
      <w:t>Date Printed</w:t>
    </w:r>
    <w:r w:rsidRPr="002523E8">
      <w:rPr>
        <w:sz w:val="16"/>
        <w:szCs w:val="16"/>
      </w:rPr>
      <w:t xml:space="preserve">: </w:t>
    </w:r>
    <w:r w:rsidRPr="002523E8">
      <w:rPr>
        <w:sz w:val="16"/>
        <w:szCs w:val="16"/>
      </w:rPr>
      <w:fldChar w:fldCharType="begin"/>
    </w:r>
    <w:r w:rsidRPr="002523E8">
      <w:rPr>
        <w:sz w:val="16"/>
        <w:szCs w:val="16"/>
      </w:rPr>
      <w:instrText xml:space="preserve"> DATE  \@ "d MMMM yyyy"  \* MERGEFORMAT </w:instrText>
    </w:r>
    <w:r w:rsidRPr="002523E8">
      <w:rPr>
        <w:sz w:val="16"/>
        <w:szCs w:val="16"/>
      </w:rPr>
      <w:fldChar w:fldCharType="separate"/>
    </w:r>
    <w:r w:rsidR="00F14A99">
      <w:rPr>
        <w:noProof/>
        <w:sz w:val="16"/>
        <w:szCs w:val="16"/>
      </w:rPr>
      <w:t>28 November 2022</w:t>
    </w:r>
    <w:r w:rsidRPr="002523E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2A42"/>
    <w:multiLevelType w:val="hybridMultilevel"/>
    <w:tmpl w:val="B906D3AC"/>
    <w:lvl w:ilvl="0" w:tplc="E3E432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0631">
    <w:abstractNumId w:val="12"/>
  </w:num>
  <w:num w:numId="2" w16cid:durableId="1440636398">
    <w:abstractNumId w:val="0"/>
  </w:num>
  <w:num w:numId="3" w16cid:durableId="528296605">
    <w:abstractNumId w:val="9"/>
  </w:num>
  <w:num w:numId="4" w16cid:durableId="372193161">
    <w:abstractNumId w:val="11"/>
  </w:num>
  <w:num w:numId="5" w16cid:durableId="1673794758">
    <w:abstractNumId w:val="7"/>
  </w:num>
  <w:num w:numId="6" w16cid:durableId="1039742435">
    <w:abstractNumId w:val="5"/>
  </w:num>
  <w:num w:numId="7" w16cid:durableId="1350718716">
    <w:abstractNumId w:val="6"/>
  </w:num>
  <w:num w:numId="8" w16cid:durableId="470099213">
    <w:abstractNumId w:val="17"/>
  </w:num>
  <w:num w:numId="9" w16cid:durableId="752822607">
    <w:abstractNumId w:val="16"/>
  </w:num>
  <w:num w:numId="10" w16cid:durableId="600188023">
    <w:abstractNumId w:val="13"/>
  </w:num>
  <w:num w:numId="11" w16cid:durableId="22020128">
    <w:abstractNumId w:val="1"/>
  </w:num>
  <w:num w:numId="12" w16cid:durableId="567617024">
    <w:abstractNumId w:val="3"/>
  </w:num>
  <w:num w:numId="13" w16cid:durableId="643504187">
    <w:abstractNumId w:val="10"/>
  </w:num>
  <w:num w:numId="14" w16cid:durableId="1768698238">
    <w:abstractNumId w:val="15"/>
  </w:num>
  <w:num w:numId="15" w16cid:durableId="94251235">
    <w:abstractNumId w:val="14"/>
  </w:num>
  <w:num w:numId="16" w16cid:durableId="1012413374">
    <w:abstractNumId w:val="4"/>
  </w:num>
  <w:num w:numId="17" w16cid:durableId="1286425171">
    <w:abstractNumId w:val="8"/>
  </w:num>
  <w:num w:numId="18" w16cid:durableId="1274747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ocumentProtection w:edit="forms" w:enforcement="1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73"/>
    <w:rsid w:val="000006D3"/>
    <w:rsid w:val="00004043"/>
    <w:rsid w:val="000042FA"/>
    <w:rsid w:val="0001005E"/>
    <w:rsid w:val="00011513"/>
    <w:rsid w:val="000117F3"/>
    <w:rsid w:val="000135F0"/>
    <w:rsid w:val="00013802"/>
    <w:rsid w:val="000166C8"/>
    <w:rsid w:val="00017562"/>
    <w:rsid w:val="00020B36"/>
    <w:rsid w:val="00020EAB"/>
    <w:rsid w:val="00021276"/>
    <w:rsid w:val="000270A6"/>
    <w:rsid w:val="00027DBF"/>
    <w:rsid w:val="0003634C"/>
    <w:rsid w:val="00042FF2"/>
    <w:rsid w:val="00044975"/>
    <w:rsid w:val="000467A2"/>
    <w:rsid w:val="00050D52"/>
    <w:rsid w:val="000513DA"/>
    <w:rsid w:val="00054D6F"/>
    <w:rsid w:val="00055F39"/>
    <w:rsid w:val="00056CC3"/>
    <w:rsid w:val="00056FEF"/>
    <w:rsid w:val="000576CB"/>
    <w:rsid w:val="000619A2"/>
    <w:rsid w:val="0006295E"/>
    <w:rsid w:val="00064BD5"/>
    <w:rsid w:val="00064C45"/>
    <w:rsid w:val="00064DCB"/>
    <w:rsid w:val="00065DE1"/>
    <w:rsid w:val="000674D7"/>
    <w:rsid w:val="000715B0"/>
    <w:rsid w:val="00072D86"/>
    <w:rsid w:val="00072FAB"/>
    <w:rsid w:val="00075C82"/>
    <w:rsid w:val="00076AB0"/>
    <w:rsid w:val="00076C57"/>
    <w:rsid w:val="00077F20"/>
    <w:rsid w:val="000871DA"/>
    <w:rsid w:val="000918D4"/>
    <w:rsid w:val="000931FB"/>
    <w:rsid w:val="00095988"/>
    <w:rsid w:val="00096023"/>
    <w:rsid w:val="00096695"/>
    <w:rsid w:val="00097A63"/>
    <w:rsid w:val="000A0426"/>
    <w:rsid w:val="000A0C36"/>
    <w:rsid w:val="000A13FD"/>
    <w:rsid w:val="000A5CDE"/>
    <w:rsid w:val="000A6068"/>
    <w:rsid w:val="000A75AD"/>
    <w:rsid w:val="000B4F17"/>
    <w:rsid w:val="000C0D96"/>
    <w:rsid w:val="000C439E"/>
    <w:rsid w:val="000C77A1"/>
    <w:rsid w:val="000D21D9"/>
    <w:rsid w:val="000D729D"/>
    <w:rsid w:val="000E3F38"/>
    <w:rsid w:val="000E41A6"/>
    <w:rsid w:val="000E5EE1"/>
    <w:rsid w:val="000E7A27"/>
    <w:rsid w:val="000F0C1D"/>
    <w:rsid w:val="000F0DD6"/>
    <w:rsid w:val="000F15EF"/>
    <w:rsid w:val="000F5B4F"/>
    <w:rsid w:val="00101C6F"/>
    <w:rsid w:val="00102670"/>
    <w:rsid w:val="0010310D"/>
    <w:rsid w:val="001038B1"/>
    <w:rsid w:val="00103BBD"/>
    <w:rsid w:val="00105C7D"/>
    <w:rsid w:val="00111F02"/>
    <w:rsid w:val="00112A13"/>
    <w:rsid w:val="0012112C"/>
    <w:rsid w:val="001305C7"/>
    <w:rsid w:val="00132EC1"/>
    <w:rsid w:val="00137030"/>
    <w:rsid w:val="00140AE1"/>
    <w:rsid w:val="001410EF"/>
    <w:rsid w:val="0014163C"/>
    <w:rsid w:val="00142CE7"/>
    <w:rsid w:val="00145E2F"/>
    <w:rsid w:val="00152FFF"/>
    <w:rsid w:val="0015311B"/>
    <w:rsid w:val="00155A5F"/>
    <w:rsid w:val="00156C45"/>
    <w:rsid w:val="00156D22"/>
    <w:rsid w:val="001576D7"/>
    <w:rsid w:val="00162570"/>
    <w:rsid w:val="001626B8"/>
    <w:rsid w:val="00164D72"/>
    <w:rsid w:val="00165FE8"/>
    <w:rsid w:val="00167BC9"/>
    <w:rsid w:val="001706FD"/>
    <w:rsid w:val="0017079F"/>
    <w:rsid w:val="00170EFB"/>
    <w:rsid w:val="0018049E"/>
    <w:rsid w:val="0018590F"/>
    <w:rsid w:val="001862B1"/>
    <w:rsid w:val="001919D7"/>
    <w:rsid w:val="001924F1"/>
    <w:rsid w:val="00194255"/>
    <w:rsid w:val="00197710"/>
    <w:rsid w:val="001A6468"/>
    <w:rsid w:val="001A6A64"/>
    <w:rsid w:val="001A71A7"/>
    <w:rsid w:val="001B0DF5"/>
    <w:rsid w:val="001B1813"/>
    <w:rsid w:val="001B53D1"/>
    <w:rsid w:val="001B61A8"/>
    <w:rsid w:val="001C2A94"/>
    <w:rsid w:val="001C33CC"/>
    <w:rsid w:val="001C3A23"/>
    <w:rsid w:val="001D189C"/>
    <w:rsid w:val="001D1E47"/>
    <w:rsid w:val="001D3236"/>
    <w:rsid w:val="001D35AC"/>
    <w:rsid w:val="001D49F0"/>
    <w:rsid w:val="001E1AD9"/>
    <w:rsid w:val="001E3EBD"/>
    <w:rsid w:val="001E5797"/>
    <w:rsid w:val="001E586D"/>
    <w:rsid w:val="001F2292"/>
    <w:rsid w:val="001F2BAB"/>
    <w:rsid w:val="001F2D9C"/>
    <w:rsid w:val="001F38DB"/>
    <w:rsid w:val="001F4191"/>
    <w:rsid w:val="001F4B25"/>
    <w:rsid w:val="001F7065"/>
    <w:rsid w:val="00204069"/>
    <w:rsid w:val="00207074"/>
    <w:rsid w:val="00210019"/>
    <w:rsid w:val="0021051A"/>
    <w:rsid w:val="002109C2"/>
    <w:rsid w:val="00211C4F"/>
    <w:rsid w:val="00214CE3"/>
    <w:rsid w:val="00215DBF"/>
    <w:rsid w:val="00217C30"/>
    <w:rsid w:val="002215DF"/>
    <w:rsid w:val="002228A8"/>
    <w:rsid w:val="002239B0"/>
    <w:rsid w:val="00225FAF"/>
    <w:rsid w:val="002266BF"/>
    <w:rsid w:val="00231B8E"/>
    <w:rsid w:val="002340EF"/>
    <w:rsid w:val="002359BA"/>
    <w:rsid w:val="0023727A"/>
    <w:rsid w:val="00237EEF"/>
    <w:rsid w:val="002417AE"/>
    <w:rsid w:val="00243176"/>
    <w:rsid w:val="002449D8"/>
    <w:rsid w:val="00247299"/>
    <w:rsid w:val="00247598"/>
    <w:rsid w:val="00247C26"/>
    <w:rsid w:val="00247E97"/>
    <w:rsid w:val="00251679"/>
    <w:rsid w:val="002523E8"/>
    <w:rsid w:val="002557B9"/>
    <w:rsid w:val="002568A3"/>
    <w:rsid w:val="0026491F"/>
    <w:rsid w:val="0027109A"/>
    <w:rsid w:val="00271E5E"/>
    <w:rsid w:val="00272537"/>
    <w:rsid w:val="0027259F"/>
    <w:rsid w:val="00274665"/>
    <w:rsid w:val="00276FD2"/>
    <w:rsid w:val="00282B6C"/>
    <w:rsid w:val="0028549A"/>
    <w:rsid w:val="00285862"/>
    <w:rsid w:val="002905AE"/>
    <w:rsid w:val="00297BB9"/>
    <w:rsid w:val="002A4D4D"/>
    <w:rsid w:val="002A562C"/>
    <w:rsid w:val="002B09D6"/>
    <w:rsid w:val="002B1182"/>
    <w:rsid w:val="002B2683"/>
    <w:rsid w:val="002B33B5"/>
    <w:rsid w:val="002B7EAE"/>
    <w:rsid w:val="002C346E"/>
    <w:rsid w:val="002C3E85"/>
    <w:rsid w:val="002C490E"/>
    <w:rsid w:val="002C7850"/>
    <w:rsid w:val="002D24C0"/>
    <w:rsid w:val="002D565E"/>
    <w:rsid w:val="002D6A62"/>
    <w:rsid w:val="002E023E"/>
    <w:rsid w:val="002E17B7"/>
    <w:rsid w:val="002E33C3"/>
    <w:rsid w:val="002E34D2"/>
    <w:rsid w:val="002E443C"/>
    <w:rsid w:val="002F06A6"/>
    <w:rsid w:val="002F215D"/>
    <w:rsid w:val="002F353E"/>
    <w:rsid w:val="002F61FD"/>
    <w:rsid w:val="002F6852"/>
    <w:rsid w:val="002F6DC7"/>
    <w:rsid w:val="003000A3"/>
    <w:rsid w:val="0030041F"/>
    <w:rsid w:val="003005B2"/>
    <w:rsid w:val="003009BF"/>
    <w:rsid w:val="00301349"/>
    <w:rsid w:val="00301F17"/>
    <w:rsid w:val="0030449B"/>
    <w:rsid w:val="0030605C"/>
    <w:rsid w:val="00312F8E"/>
    <w:rsid w:val="00314BFD"/>
    <w:rsid w:val="00320764"/>
    <w:rsid w:val="00324C71"/>
    <w:rsid w:val="00326D8B"/>
    <w:rsid w:val="00327C12"/>
    <w:rsid w:val="00330173"/>
    <w:rsid w:val="00331794"/>
    <w:rsid w:val="0033227C"/>
    <w:rsid w:val="003350F8"/>
    <w:rsid w:val="003374E5"/>
    <w:rsid w:val="003377E2"/>
    <w:rsid w:val="00340057"/>
    <w:rsid w:val="00340474"/>
    <w:rsid w:val="00350762"/>
    <w:rsid w:val="00350E67"/>
    <w:rsid w:val="003519DF"/>
    <w:rsid w:val="00351C9B"/>
    <w:rsid w:val="00352047"/>
    <w:rsid w:val="003564C3"/>
    <w:rsid w:val="003566D0"/>
    <w:rsid w:val="00356925"/>
    <w:rsid w:val="0035742F"/>
    <w:rsid w:val="00357E86"/>
    <w:rsid w:val="00357F5D"/>
    <w:rsid w:val="00361D8C"/>
    <w:rsid w:val="00363DEC"/>
    <w:rsid w:val="003669DC"/>
    <w:rsid w:val="003709E3"/>
    <w:rsid w:val="00372CEC"/>
    <w:rsid w:val="003763AE"/>
    <w:rsid w:val="0037753F"/>
    <w:rsid w:val="0038030A"/>
    <w:rsid w:val="003816BC"/>
    <w:rsid w:val="00382A4F"/>
    <w:rsid w:val="00384388"/>
    <w:rsid w:val="00385CB6"/>
    <w:rsid w:val="00385E2A"/>
    <w:rsid w:val="00386AF6"/>
    <w:rsid w:val="00390112"/>
    <w:rsid w:val="003933D2"/>
    <w:rsid w:val="0039368B"/>
    <w:rsid w:val="003A2C9E"/>
    <w:rsid w:val="003A2E99"/>
    <w:rsid w:val="003A31B8"/>
    <w:rsid w:val="003A6F72"/>
    <w:rsid w:val="003C4E11"/>
    <w:rsid w:val="003C68C3"/>
    <w:rsid w:val="003D0F57"/>
    <w:rsid w:val="003D23A7"/>
    <w:rsid w:val="003D3FA1"/>
    <w:rsid w:val="003D6D98"/>
    <w:rsid w:val="003E06FE"/>
    <w:rsid w:val="003E2376"/>
    <w:rsid w:val="003E2D28"/>
    <w:rsid w:val="003E598C"/>
    <w:rsid w:val="003F0DCC"/>
    <w:rsid w:val="003F3726"/>
    <w:rsid w:val="003F4275"/>
    <w:rsid w:val="003F64D4"/>
    <w:rsid w:val="003F719B"/>
    <w:rsid w:val="0040010E"/>
    <w:rsid w:val="00401B03"/>
    <w:rsid w:val="00402A7E"/>
    <w:rsid w:val="00402B46"/>
    <w:rsid w:val="00407E18"/>
    <w:rsid w:val="0041215D"/>
    <w:rsid w:val="0041404C"/>
    <w:rsid w:val="00415E9F"/>
    <w:rsid w:val="0042065C"/>
    <w:rsid w:val="00420DDF"/>
    <w:rsid w:val="00421B63"/>
    <w:rsid w:val="00422237"/>
    <w:rsid w:val="00425EB9"/>
    <w:rsid w:val="004275CE"/>
    <w:rsid w:val="00432680"/>
    <w:rsid w:val="00433BA2"/>
    <w:rsid w:val="004340B0"/>
    <w:rsid w:val="0043448A"/>
    <w:rsid w:val="0044078F"/>
    <w:rsid w:val="00440FE3"/>
    <w:rsid w:val="00441A7B"/>
    <w:rsid w:val="00443EAF"/>
    <w:rsid w:val="004447E6"/>
    <w:rsid w:val="004448B2"/>
    <w:rsid w:val="00445770"/>
    <w:rsid w:val="00446BE1"/>
    <w:rsid w:val="00447674"/>
    <w:rsid w:val="00447AEC"/>
    <w:rsid w:val="00451897"/>
    <w:rsid w:val="00453280"/>
    <w:rsid w:val="004532DA"/>
    <w:rsid w:val="00456F9D"/>
    <w:rsid w:val="00457E29"/>
    <w:rsid w:val="004601B0"/>
    <w:rsid w:val="00461984"/>
    <w:rsid w:val="004653C0"/>
    <w:rsid w:val="00465AA3"/>
    <w:rsid w:val="00470CBC"/>
    <w:rsid w:val="004738A7"/>
    <w:rsid w:val="004770FC"/>
    <w:rsid w:val="00481258"/>
    <w:rsid w:val="00482BE8"/>
    <w:rsid w:val="0048470B"/>
    <w:rsid w:val="00485C36"/>
    <w:rsid w:val="00487E13"/>
    <w:rsid w:val="00490042"/>
    <w:rsid w:val="004913EB"/>
    <w:rsid w:val="004953D9"/>
    <w:rsid w:val="004A0D37"/>
    <w:rsid w:val="004A1E0D"/>
    <w:rsid w:val="004A42FC"/>
    <w:rsid w:val="004A4495"/>
    <w:rsid w:val="004A568E"/>
    <w:rsid w:val="004A65AD"/>
    <w:rsid w:val="004B0696"/>
    <w:rsid w:val="004B147E"/>
    <w:rsid w:val="004B3FA3"/>
    <w:rsid w:val="004B5EF7"/>
    <w:rsid w:val="004C0392"/>
    <w:rsid w:val="004C25BD"/>
    <w:rsid w:val="004C48C1"/>
    <w:rsid w:val="004C570A"/>
    <w:rsid w:val="004D4097"/>
    <w:rsid w:val="004D41CA"/>
    <w:rsid w:val="004D6DB9"/>
    <w:rsid w:val="004D73E0"/>
    <w:rsid w:val="004D775E"/>
    <w:rsid w:val="004D7CED"/>
    <w:rsid w:val="004E19EF"/>
    <w:rsid w:val="004E1F08"/>
    <w:rsid w:val="004E2A2A"/>
    <w:rsid w:val="004E55EE"/>
    <w:rsid w:val="004E5B09"/>
    <w:rsid w:val="004E6EBB"/>
    <w:rsid w:val="004E7447"/>
    <w:rsid w:val="004F003E"/>
    <w:rsid w:val="004F49DC"/>
    <w:rsid w:val="004F66AF"/>
    <w:rsid w:val="005001AD"/>
    <w:rsid w:val="00500909"/>
    <w:rsid w:val="00502392"/>
    <w:rsid w:val="0050517A"/>
    <w:rsid w:val="0050581F"/>
    <w:rsid w:val="00511D3E"/>
    <w:rsid w:val="00514876"/>
    <w:rsid w:val="00520936"/>
    <w:rsid w:val="0052164C"/>
    <w:rsid w:val="005223A0"/>
    <w:rsid w:val="00524878"/>
    <w:rsid w:val="00526441"/>
    <w:rsid w:val="00532954"/>
    <w:rsid w:val="00540B3D"/>
    <w:rsid w:val="00541918"/>
    <w:rsid w:val="0054261E"/>
    <w:rsid w:val="00542E6E"/>
    <w:rsid w:val="0054366D"/>
    <w:rsid w:val="00545686"/>
    <w:rsid w:val="005458C7"/>
    <w:rsid w:val="00546623"/>
    <w:rsid w:val="00546D48"/>
    <w:rsid w:val="005522B5"/>
    <w:rsid w:val="00554896"/>
    <w:rsid w:val="00555C7D"/>
    <w:rsid w:val="0056102A"/>
    <w:rsid w:val="00563AB7"/>
    <w:rsid w:val="005660C0"/>
    <w:rsid w:val="00567432"/>
    <w:rsid w:val="00567F82"/>
    <w:rsid w:val="00570CAD"/>
    <w:rsid w:val="00573200"/>
    <w:rsid w:val="005753FB"/>
    <w:rsid w:val="0057653C"/>
    <w:rsid w:val="0057716D"/>
    <w:rsid w:val="00580028"/>
    <w:rsid w:val="00585957"/>
    <w:rsid w:val="005874D0"/>
    <w:rsid w:val="005875F3"/>
    <w:rsid w:val="00590E3C"/>
    <w:rsid w:val="005916DA"/>
    <w:rsid w:val="00595F66"/>
    <w:rsid w:val="00597482"/>
    <w:rsid w:val="00597EF5"/>
    <w:rsid w:val="005A01FF"/>
    <w:rsid w:val="005A27E8"/>
    <w:rsid w:val="005A3325"/>
    <w:rsid w:val="005A42C1"/>
    <w:rsid w:val="005A5B14"/>
    <w:rsid w:val="005A5C05"/>
    <w:rsid w:val="005A6E57"/>
    <w:rsid w:val="005A7128"/>
    <w:rsid w:val="005B0666"/>
    <w:rsid w:val="005B1D35"/>
    <w:rsid w:val="005B3F0A"/>
    <w:rsid w:val="005B445A"/>
    <w:rsid w:val="005B4A0B"/>
    <w:rsid w:val="005B6158"/>
    <w:rsid w:val="005D2A18"/>
    <w:rsid w:val="005D3D6C"/>
    <w:rsid w:val="005D5009"/>
    <w:rsid w:val="005D5F25"/>
    <w:rsid w:val="005D6048"/>
    <w:rsid w:val="005D6AE6"/>
    <w:rsid w:val="005D72C2"/>
    <w:rsid w:val="005D7D86"/>
    <w:rsid w:val="005E2416"/>
    <w:rsid w:val="005E675A"/>
    <w:rsid w:val="005E76E1"/>
    <w:rsid w:val="005F1A5D"/>
    <w:rsid w:val="005F3420"/>
    <w:rsid w:val="005F4B5C"/>
    <w:rsid w:val="00600039"/>
    <w:rsid w:val="006002D8"/>
    <w:rsid w:val="006014F3"/>
    <w:rsid w:val="006020CD"/>
    <w:rsid w:val="006048E0"/>
    <w:rsid w:val="00605D79"/>
    <w:rsid w:val="00607BA4"/>
    <w:rsid w:val="0061238B"/>
    <w:rsid w:val="006134C9"/>
    <w:rsid w:val="00614488"/>
    <w:rsid w:val="00623913"/>
    <w:rsid w:val="0062659D"/>
    <w:rsid w:val="006316B2"/>
    <w:rsid w:val="006317AC"/>
    <w:rsid w:val="006338DE"/>
    <w:rsid w:val="00633ABE"/>
    <w:rsid w:val="006345A3"/>
    <w:rsid w:val="00634756"/>
    <w:rsid w:val="00637E2B"/>
    <w:rsid w:val="00643FAD"/>
    <w:rsid w:val="00646C12"/>
    <w:rsid w:val="00646F5C"/>
    <w:rsid w:val="00653CAA"/>
    <w:rsid w:val="00654582"/>
    <w:rsid w:val="00654788"/>
    <w:rsid w:val="006553CE"/>
    <w:rsid w:val="0066247D"/>
    <w:rsid w:val="0066328D"/>
    <w:rsid w:val="00666E1A"/>
    <w:rsid w:val="00671D5C"/>
    <w:rsid w:val="00672326"/>
    <w:rsid w:val="0067287C"/>
    <w:rsid w:val="006732A7"/>
    <w:rsid w:val="00680863"/>
    <w:rsid w:val="00680F25"/>
    <w:rsid w:val="00681080"/>
    <w:rsid w:val="00682EF2"/>
    <w:rsid w:val="006831EA"/>
    <w:rsid w:val="006849E5"/>
    <w:rsid w:val="00687278"/>
    <w:rsid w:val="006929B2"/>
    <w:rsid w:val="006947C8"/>
    <w:rsid w:val="00696AAD"/>
    <w:rsid w:val="006A38B9"/>
    <w:rsid w:val="006A4876"/>
    <w:rsid w:val="006A62CE"/>
    <w:rsid w:val="006B2D21"/>
    <w:rsid w:val="006B7A15"/>
    <w:rsid w:val="006C109C"/>
    <w:rsid w:val="006C120F"/>
    <w:rsid w:val="006C24FF"/>
    <w:rsid w:val="006C4526"/>
    <w:rsid w:val="006C7B04"/>
    <w:rsid w:val="006C7B85"/>
    <w:rsid w:val="006D0CB9"/>
    <w:rsid w:val="006D4227"/>
    <w:rsid w:val="006D646E"/>
    <w:rsid w:val="006E0D2C"/>
    <w:rsid w:val="006E4D09"/>
    <w:rsid w:val="006E72F8"/>
    <w:rsid w:val="006E7E57"/>
    <w:rsid w:val="006F1135"/>
    <w:rsid w:val="006F309C"/>
    <w:rsid w:val="006F3B5F"/>
    <w:rsid w:val="006F6F7A"/>
    <w:rsid w:val="00702D3D"/>
    <w:rsid w:val="00710043"/>
    <w:rsid w:val="007156FE"/>
    <w:rsid w:val="00720298"/>
    <w:rsid w:val="00727BFA"/>
    <w:rsid w:val="00731D60"/>
    <w:rsid w:val="00737AF3"/>
    <w:rsid w:val="007405DB"/>
    <w:rsid w:val="00741500"/>
    <w:rsid w:val="00741565"/>
    <w:rsid w:val="0074395D"/>
    <w:rsid w:val="00744158"/>
    <w:rsid w:val="00747847"/>
    <w:rsid w:val="0075053C"/>
    <w:rsid w:val="00752184"/>
    <w:rsid w:val="00752FA2"/>
    <w:rsid w:val="007551FA"/>
    <w:rsid w:val="00755683"/>
    <w:rsid w:val="00756F29"/>
    <w:rsid w:val="007623C4"/>
    <w:rsid w:val="00771184"/>
    <w:rsid w:val="00771F5E"/>
    <w:rsid w:val="007726FD"/>
    <w:rsid w:val="00772A05"/>
    <w:rsid w:val="00772C10"/>
    <w:rsid w:val="00772E5A"/>
    <w:rsid w:val="0077322E"/>
    <w:rsid w:val="00774B87"/>
    <w:rsid w:val="0077730F"/>
    <w:rsid w:val="00786013"/>
    <w:rsid w:val="0078664D"/>
    <w:rsid w:val="007920B0"/>
    <w:rsid w:val="007A1623"/>
    <w:rsid w:val="007A17F5"/>
    <w:rsid w:val="007A7618"/>
    <w:rsid w:val="007B1BB8"/>
    <w:rsid w:val="007B2A5D"/>
    <w:rsid w:val="007B3AA3"/>
    <w:rsid w:val="007B3B4C"/>
    <w:rsid w:val="007B69E4"/>
    <w:rsid w:val="007B6B74"/>
    <w:rsid w:val="007B7948"/>
    <w:rsid w:val="007C1495"/>
    <w:rsid w:val="007C1C4A"/>
    <w:rsid w:val="007C3083"/>
    <w:rsid w:val="007C47A1"/>
    <w:rsid w:val="007C5AAD"/>
    <w:rsid w:val="007C628E"/>
    <w:rsid w:val="007D0F67"/>
    <w:rsid w:val="007D1FE5"/>
    <w:rsid w:val="007D78FC"/>
    <w:rsid w:val="007D7AE9"/>
    <w:rsid w:val="007E0B11"/>
    <w:rsid w:val="007E4C2E"/>
    <w:rsid w:val="007E7B09"/>
    <w:rsid w:val="007F0C0E"/>
    <w:rsid w:val="00800120"/>
    <w:rsid w:val="00802AC7"/>
    <w:rsid w:val="00804AC3"/>
    <w:rsid w:val="008078F5"/>
    <w:rsid w:val="00810146"/>
    <w:rsid w:val="00811FBE"/>
    <w:rsid w:val="0081342D"/>
    <w:rsid w:val="0081613E"/>
    <w:rsid w:val="00816C49"/>
    <w:rsid w:val="0082078D"/>
    <w:rsid w:val="00820FF0"/>
    <w:rsid w:val="0082146B"/>
    <w:rsid w:val="0082167B"/>
    <w:rsid w:val="008242AC"/>
    <w:rsid w:val="008262E5"/>
    <w:rsid w:val="00837DAD"/>
    <w:rsid w:val="00840DE6"/>
    <w:rsid w:val="008430A8"/>
    <w:rsid w:val="008466FF"/>
    <w:rsid w:val="00847D91"/>
    <w:rsid w:val="00852EB7"/>
    <w:rsid w:val="00853F36"/>
    <w:rsid w:val="008614EF"/>
    <w:rsid w:val="00861B1B"/>
    <w:rsid w:val="00861D61"/>
    <w:rsid w:val="0086484A"/>
    <w:rsid w:val="00867120"/>
    <w:rsid w:val="00867304"/>
    <w:rsid w:val="008724FE"/>
    <w:rsid w:val="008758E3"/>
    <w:rsid w:val="0088132B"/>
    <w:rsid w:val="008905BB"/>
    <w:rsid w:val="00891FDC"/>
    <w:rsid w:val="00894FF5"/>
    <w:rsid w:val="00895DD5"/>
    <w:rsid w:val="00896529"/>
    <w:rsid w:val="008965EF"/>
    <w:rsid w:val="00896853"/>
    <w:rsid w:val="00897DB0"/>
    <w:rsid w:val="008A1034"/>
    <w:rsid w:val="008A194C"/>
    <w:rsid w:val="008A1981"/>
    <w:rsid w:val="008A1A5A"/>
    <w:rsid w:val="008A23B7"/>
    <w:rsid w:val="008A55D4"/>
    <w:rsid w:val="008B2A48"/>
    <w:rsid w:val="008B4569"/>
    <w:rsid w:val="008B617B"/>
    <w:rsid w:val="008B618B"/>
    <w:rsid w:val="008B61BD"/>
    <w:rsid w:val="008C3CB4"/>
    <w:rsid w:val="008C5359"/>
    <w:rsid w:val="008D0DC5"/>
    <w:rsid w:val="008D4B56"/>
    <w:rsid w:val="008D7F28"/>
    <w:rsid w:val="008E0F52"/>
    <w:rsid w:val="008E1609"/>
    <w:rsid w:val="008E21C8"/>
    <w:rsid w:val="008E2602"/>
    <w:rsid w:val="008E2AD8"/>
    <w:rsid w:val="008E2FB3"/>
    <w:rsid w:val="008E586E"/>
    <w:rsid w:val="00901FF4"/>
    <w:rsid w:val="009042F2"/>
    <w:rsid w:val="009073E6"/>
    <w:rsid w:val="00910A4C"/>
    <w:rsid w:val="00912196"/>
    <w:rsid w:val="0091454A"/>
    <w:rsid w:val="00916123"/>
    <w:rsid w:val="009239E6"/>
    <w:rsid w:val="00923C72"/>
    <w:rsid w:val="00924F04"/>
    <w:rsid w:val="00925709"/>
    <w:rsid w:val="00926FBC"/>
    <w:rsid w:val="009272C0"/>
    <w:rsid w:val="0093160C"/>
    <w:rsid w:val="00931C67"/>
    <w:rsid w:val="0093389A"/>
    <w:rsid w:val="00933CDA"/>
    <w:rsid w:val="009358A5"/>
    <w:rsid w:val="00936AB7"/>
    <w:rsid w:val="00941B73"/>
    <w:rsid w:val="0094284B"/>
    <w:rsid w:val="00944661"/>
    <w:rsid w:val="0094563A"/>
    <w:rsid w:val="00946A47"/>
    <w:rsid w:val="00947D23"/>
    <w:rsid w:val="009515E1"/>
    <w:rsid w:val="00951E68"/>
    <w:rsid w:val="009561A8"/>
    <w:rsid w:val="00960193"/>
    <w:rsid w:val="0096082B"/>
    <w:rsid w:val="009611AD"/>
    <w:rsid w:val="009633E8"/>
    <w:rsid w:val="009637F7"/>
    <w:rsid w:val="00977B8A"/>
    <w:rsid w:val="00981703"/>
    <w:rsid w:val="00982314"/>
    <w:rsid w:val="00982AFE"/>
    <w:rsid w:val="009855F6"/>
    <w:rsid w:val="00990B15"/>
    <w:rsid w:val="00991D3A"/>
    <w:rsid w:val="00993A9F"/>
    <w:rsid w:val="00993D6B"/>
    <w:rsid w:val="00994C8F"/>
    <w:rsid w:val="00994DBC"/>
    <w:rsid w:val="009971B1"/>
    <w:rsid w:val="00997D2A"/>
    <w:rsid w:val="009A5624"/>
    <w:rsid w:val="009B18B9"/>
    <w:rsid w:val="009B30C9"/>
    <w:rsid w:val="009B3B2E"/>
    <w:rsid w:val="009B410E"/>
    <w:rsid w:val="009C2900"/>
    <w:rsid w:val="009C308A"/>
    <w:rsid w:val="009C3C2D"/>
    <w:rsid w:val="009C564E"/>
    <w:rsid w:val="009D2B99"/>
    <w:rsid w:val="009D6D5E"/>
    <w:rsid w:val="009E0900"/>
    <w:rsid w:val="009E0D46"/>
    <w:rsid w:val="009E1DC7"/>
    <w:rsid w:val="009E3261"/>
    <w:rsid w:val="009E4BE1"/>
    <w:rsid w:val="009E5CC7"/>
    <w:rsid w:val="009F037B"/>
    <w:rsid w:val="009F2028"/>
    <w:rsid w:val="009F641D"/>
    <w:rsid w:val="009F6C52"/>
    <w:rsid w:val="00A05655"/>
    <w:rsid w:val="00A05837"/>
    <w:rsid w:val="00A16FC3"/>
    <w:rsid w:val="00A222AE"/>
    <w:rsid w:val="00A32E92"/>
    <w:rsid w:val="00A3386E"/>
    <w:rsid w:val="00A42333"/>
    <w:rsid w:val="00A42833"/>
    <w:rsid w:val="00A4613B"/>
    <w:rsid w:val="00A46475"/>
    <w:rsid w:val="00A52A39"/>
    <w:rsid w:val="00A52DAE"/>
    <w:rsid w:val="00A548C2"/>
    <w:rsid w:val="00A60603"/>
    <w:rsid w:val="00A607F6"/>
    <w:rsid w:val="00A612C0"/>
    <w:rsid w:val="00A61770"/>
    <w:rsid w:val="00A66CE6"/>
    <w:rsid w:val="00A67895"/>
    <w:rsid w:val="00A70F9A"/>
    <w:rsid w:val="00A71EBD"/>
    <w:rsid w:val="00A76ADA"/>
    <w:rsid w:val="00A77C33"/>
    <w:rsid w:val="00A80AFA"/>
    <w:rsid w:val="00A82C32"/>
    <w:rsid w:val="00A85429"/>
    <w:rsid w:val="00A85B05"/>
    <w:rsid w:val="00A91624"/>
    <w:rsid w:val="00A928F8"/>
    <w:rsid w:val="00A92BFC"/>
    <w:rsid w:val="00A92EBC"/>
    <w:rsid w:val="00A96878"/>
    <w:rsid w:val="00AA341A"/>
    <w:rsid w:val="00AA4876"/>
    <w:rsid w:val="00AB0230"/>
    <w:rsid w:val="00AB1184"/>
    <w:rsid w:val="00AB13C4"/>
    <w:rsid w:val="00AB6766"/>
    <w:rsid w:val="00AC0D09"/>
    <w:rsid w:val="00AC3466"/>
    <w:rsid w:val="00AC3BCC"/>
    <w:rsid w:val="00AC454B"/>
    <w:rsid w:val="00AC5DBD"/>
    <w:rsid w:val="00AC5E13"/>
    <w:rsid w:val="00AC6061"/>
    <w:rsid w:val="00AC67DF"/>
    <w:rsid w:val="00AC6F4B"/>
    <w:rsid w:val="00AC7656"/>
    <w:rsid w:val="00AD22F1"/>
    <w:rsid w:val="00AD6AB9"/>
    <w:rsid w:val="00AE287D"/>
    <w:rsid w:val="00AE36B4"/>
    <w:rsid w:val="00AE37ED"/>
    <w:rsid w:val="00AF0EC1"/>
    <w:rsid w:val="00AF1533"/>
    <w:rsid w:val="00AF535D"/>
    <w:rsid w:val="00AF6256"/>
    <w:rsid w:val="00AF70AF"/>
    <w:rsid w:val="00B009B8"/>
    <w:rsid w:val="00B02A75"/>
    <w:rsid w:val="00B04940"/>
    <w:rsid w:val="00B054C4"/>
    <w:rsid w:val="00B063DB"/>
    <w:rsid w:val="00B0725A"/>
    <w:rsid w:val="00B11B8D"/>
    <w:rsid w:val="00B13B3B"/>
    <w:rsid w:val="00B1594F"/>
    <w:rsid w:val="00B15EA2"/>
    <w:rsid w:val="00B169DE"/>
    <w:rsid w:val="00B21D38"/>
    <w:rsid w:val="00B21DA5"/>
    <w:rsid w:val="00B23C20"/>
    <w:rsid w:val="00B23F44"/>
    <w:rsid w:val="00B30D4C"/>
    <w:rsid w:val="00B31ADE"/>
    <w:rsid w:val="00B32AA5"/>
    <w:rsid w:val="00B34A25"/>
    <w:rsid w:val="00B35A30"/>
    <w:rsid w:val="00B42C93"/>
    <w:rsid w:val="00B5146D"/>
    <w:rsid w:val="00B6270D"/>
    <w:rsid w:val="00B6495F"/>
    <w:rsid w:val="00B6688F"/>
    <w:rsid w:val="00B700E4"/>
    <w:rsid w:val="00B729A1"/>
    <w:rsid w:val="00B733DD"/>
    <w:rsid w:val="00B736EA"/>
    <w:rsid w:val="00B74EDC"/>
    <w:rsid w:val="00B7516E"/>
    <w:rsid w:val="00B76A6A"/>
    <w:rsid w:val="00B80628"/>
    <w:rsid w:val="00B84C34"/>
    <w:rsid w:val="00B8563E"/>
    <w:rsid w:val="00B872C0"/>
    <w:rsid w:val="00B91156"/>
    <w:rsid w:val="00B92402"/>
    <w:rsid w:val="00B92546"/>
    <w:rsid w:val="00B942D3"/>
    <w:rsid w:val="00B9485A"/>
    <w:rsid w:val="00B9521E"/>
    <w:rsid w:val="00B955E2"/>
    <w:rsid w:val="00B9582D"/>
    <w:rsid w:val="00BA0D0E"/>
    <w:rsid w:val="00BA1450"/>
    <w:rsid w:val="00BA35B3"/>
    <w:rsid w:val="00BA440C"/>
    <w:rsid w:val="00BA6EEC"/>
    <w:rsid w:val="00BB21B6"/>
    <w:rsid w:val="00BC0882"/>
    <w:rsid w:val="00BC1B74"/>
    <w:rsid w:val="00BC2641"/>
    <w:rsid w:val="00BC2DBB"/>
    <w:rsid w:val="00BC7280"/>
    <w:rsid w:val="00BD04F8"/>
    <w:rsid w:val="00BD274C"/>
    <w:rsid w:val="00BD6219"/>
    <w:rsid w:val="00BD638F"/>
    <w:rsid w:val="00BD7C17"/>
    <w:rsid w:val="00BE0AED"/>
    <w:rsid w:val="00BE2ACF"/>
    <w:rsid w:val="00BE4203"/>
    <w:rsid w:val="00BE4587"/>
    <w:rsid w:val="00BE49BD"/>
    <w:rsid w:val="00BE5BB8"/>
    <w:rsid w:val="00BE7338"/>
    <w:rsid w:val="00BE735A"/>
    <w:rsid w:val="00BE74D0"/>
    <w:rsid w:val="00BF0EC7"/>
    <w:rsid w:val="00BF4FAF"/>
    <w:rsid w:val="00BF73E8"/>
    <w:rsid w:val="00C02455"/>
    <w:rsid w:val="00C03B8F"/>
    <w:rsid w:val="00C05AF0"/>
    <w:rsid w:val="00C06A06"/>
    <w:rsid w:val="00C10B39"/>
    <w:rsid w:val="00C10C1A"/>
    <w:rsid w:val="00C1656F"/>
    <w:rsid w:val="00C2451F"/>
    <w:rsid w:val="00C24598"/>
    <w:rsid w:val="00C268C2"/>
    <w:rsid w:val="00C32117"/>
    <w:rsid w:val="00C33F17"/>
    <w:rsid w:val="00C3507D"/>
    <w:rsid w:val="00C35D03"/>
    <w:rsid w:val="00C35E94"/>
    <w:rsid w:val="00C378CA"/>
    <w:rsid w:val="00C41DC3"/>
    <w:rsid w:val="00C46417"/>
    <w:rsid w:val="00C46513"/>
    <w:rsid w:val="00C4698B"/>
    <w:rsid w:val="00C5024A"/>
    <w:rsid w:val="00C502CF"/>
    <w:rsid w:val="00C51D8C"/>
    <w:rsid w:val="00C521F2"/>
    <w:rsid w:val="00C5296D"/>
    <w:rsid w:val="00C5390F"/>
    <w:rsid w:val="00C56588"/>
    <w:rsid w:val="00C56BB3"/>
    <w:rsid w:val="00C57708"/>
    <w:rsid w:val="00C6121B"/>
    <w:rsid w:val="00C61A20"/>
    <w:rsid w:val="00C62BF8"/>
    <w:rsid w:val="00C6453F"/>
    <w:rsid w:val="00C64A0C"/>
    <w:rsid w:val="00C6560F"/>
    <w:rsid w:val="00C65653"/>
    <w:rsid w:val="00C67404"/>
    <w:rsid w:val="00C72C2F"/>
    <w:rsid w:val="00C73BC4"/>
    <w:rsid w:val="00C760E0"/>
    <w:rsid w:val="00C77B75"/>
    <w:rsid w:val="00C8157C"/>
    <w:rsid w:val="00C81665"/>
    <w:rsid w:val="00C82546"/>
    <w:rsid w:val="00C82AAE"/>
    <w:rsid w:val="00C86231"/>
    <w:rsid w:val="00C87206"/>
    <w:rsid w:val="00C878AB"/>
    <w:rsid w:val="00C90C7A"/>
    <w:rsid w:val="00C93995"/>
    <w:rsid w:val="00C94052"/>
    <w:rsid w:val="00C942D3"/>
    <w:rsid w:val="00C94604"/>
    <w:rsid w:val="00C96C2B"/>
    <w:rsid w:val="00C97A93"/>
    <w:rsid w:val="00C97E6F"/>
    <w:rsid w:val="00CB3009"/>
    <w:rsid w:val="00CB4D4F"/>
    <w:rsid w:val="00CB652D"/>
    <w:rsid w:val="00CC1437"/>
    <w:rsid w:val="00CC1A32"/>
    <w:rsid w:val="00CC401C"/>
    <w:rsid w:val="00CC5B02"/>
    <w:rsid w:val="00CD172A"/>
    <w:rsid w:val="00CD3071"/>
    <w:rsid w:val="00CD46D8"/>
    <w:rsid w:val="00CD5003"/>
    <w:rsid w:val="00CD5755"/>
    <w:rsid w:val="00CD62EE"/>
    <w:rsid w:val="00CE01F6"/>
    <w:rsid w:val="00CE0861"/>
    <w:rsid w:val="00CE0FCE"/>
    <w:rsid w:val="00CE2BBB"/>
    <w:rsid w:val="00CE50AC"/>
    <w:rsid w:val="00CE5752"/>
    <w:rsid w:val="00CF1773"/>
    <w:rsid w:val="00CF2B30"/>
    <w:rsid w:val="00CF2E0D"/>
    <w:rsid w:val="00CF664E"/>
    <w:rsid w:val="00D00028"/>
    <w:rsid w:val="00D00B95"/>
    <w:rsid w:val="00D013C0"/>
    <w:rsid w:val="00D04DF7"/>
    <w:rsid w:val="00D04FC5"/>
    <w:rsid w:val="00D06569"/>
    <w:rsid w:val="00D10B09"/>
    <w:rsid w:val="00D11C37"/>
    <w:rsid w:val="00D11D20"/>
    <w:rsid w:val="00D177D5"/>
    <w:rsid w:val="00D20258"/>
    <w:rsid w:val="00D20990"/>
    <w:rsid w:val="00D23074"/>
    <w:rsid w:val="00D24BB8"/>
    <w:rsid w:val="00D30C6D"/>
    <w:rsid w:val="00D31859"/>
    <w:rsid w:val="00D31927"/>
    <w:rsid w:val="00D321BD"/>
    <w:rsid w:val="00D36124"/>
    <w:rsid w:val="00D36411"/>
    <w:rsid w:val="00D36593"/>
    <w:rsid w:val="00D37810"/>
    <w:rsid w:val="00D436D5"/>
    <w:rsid w:val="00D4578A"/>
    <w:rsid w:val="00D472D7"/>
    <w:rsid w:val="00D51999"/>
    <w:rsid w:val="00D53DEA"/>
    <w:rsid w:val="00D54C21"/>
    <w:rsid w:val="00D552BF"/>
    <w:rsid w:val="00D55BA3"/>
    <w:rsid w:val="00D5700F"/>
    <w:rsid w:val="00D572E5"/>
    <w:rsid w:val="00D6340F"/>
    <w:rsid w:val="00D63D63"/>
    <w:rsid w:val="00D64AA0"/>
    <w:rsid w:val="00D662E5"/>
    <w:rsid w:val="00D66AC5"/>
    <w:rsid w:val="00D67541"/>
    <w:rsid w:val="00D7005C"/>
    <w:rsid w:val="00D73B4F"/>
    <w:rsid w:val="00D7468A"/>
    <w:rsid w:val="00D752D6"/>
    <w:rsid w:val="00D80B7A"/>
    <w:rsid w:val="00D8210E"/>
    <w:rsid w:val="00D839B9"/>
    <w:rsid w:val="00DA1A39"/>
    <w:rsid w:val="00DA3F26"/>
    <w:rsid w:val="00DA5E9D"/>
    <w:rsid w:val="00DA6D44"/>
    <w:rsid w:val="00DB1536"/>
    <w:rsid w:val="00DB22F8"/>
    <w:rsid w:val="00DB23A9"/>
    <w:rsid w:val="00DB5801"/>
    <w:rsid w:val="00DB63F4"/>
    <w:rsid w:val="00DB65C0"/>
    <w:rsid w:val="00DB7B8A"/>
    <w:rsid w:val="00DB7D2F"/>
    <w:rsid w:val="00DC29C9"/>
    <w:rsid w:val="00DC413E"/>
    <w:rsid w:val="00DC436B"/>
    <w:rsid w:val="00DC5500"/>
    <w:rsid w:val="00DC6214"/>
    <w:rsid w:val="00DC6430"/>
    <w:rsid w:val="00DC68E4"/>
    <w:rsid w:val="00DC78B7"/>
    <w:rsid w:val="00DD1BB7"/>
    <w:rsid w:val="00DD2F4E"/>
    <w:rsid w:val="00DD6118"/>
    <w:rsid w:val="00DD64EF"/>
    <w:rsid w:val="00DD7010"/>
    <w:rsid w:val="00DE00B7"/>
    <w:rsid w:val="00DE197E"/>
    <w:rsid w:val="00DE202F"/>
    <w:rsid w:val="00DE21D8"/>
    <w:rsid w:val="00DE5B11"/>
    <w:rsid w:val="00DE6C4D"/>
    <w:rsid w:val="00DF1066"/>
    <w:rsid w:val="00DF3228"/>
    <w:rsid w:val="00DF32C3"/>
    <w:rsid w:val="00DF3F62"/>
    <w:rsid w:val="00DF4112"/>
    <w:rsid w:val="00DF5A56"/>
    <w:rsid w:val="00E001BD"/>
    <w:rsid w:val="00E03151"/>
    <w:rsid w:val="00E105CF"/>
    <w:rsid w:val="00E10E2C"/>
    <w:rsid w:val="00E16DAB"/>
    <w:rsid w:val="00E209AB"/>
    <w:rsid w:val="00E30487"/>
    <w:rsid w:val="00E30E75"/>
    <w:rsid w:val="00E310DF"/>
    <w:rsid w:val="00E31A74"/>
    <w:rsid w:val="00E31D0C"/>
    <w:rsid w:val="00E367CC"/>
    <w:rsid w:val="00E36800"/>
    <w:rsid w:val="00E3775D"/>
    <w:rsid w:val="00E40458"/>
    <w:rsid w:val="00E448DA"/>
    <w:rsid w:val="00E51336"/>
    <w:rsid w:val="00E51C2D"/>
    <w:rsid w:val="00E51DC2"/>
    <w:rsid w:val="00E54CC1"/>
    <w:rsid w:val="00E56CA6"/>
    <w:rsid w:val="00E5775A"/>
    <w:rsid w:val="00E60F57"/>
    <w:rsid w:val="00E6355B"/>
    <w:rsid w:val="00E646B0"/>
    <w:rsid w:val="00E66454"/>
    <w:rsid w:val="00E674E0"/>
    <w:rsid w:val="00E70C68"/>
    <w:rsid w:val="00E72F32"/>
    <w:rsid w:val="00E76E9C"/>
    <w:rsid w:val="00E82E2A"/>
    <w:rsid w:val="00E834B0"/>
    <w:rsid w:val="00E84820"/>
    <w:rsid w:val="00E86146"/>
    <w:rsid w:val="00E872F6"/>
    <w:rsid w:val="00E904BC"/>
    <w:rsid w:val="00E92A4B"/>
    <w:rsid w:val="00E96D70"/>
    <w:rsid w:val="00EA1563"/>
    <w:rsid w:val="00EA1763"/>
    <w:rsid w:val="00EA4130"/>
    <w:rsid w:val="00EA573B"/>
    <w:rsid w:val="00EA5A34"/>
    <w:rsid w:val="00EA6099"/>
    <w:rsid w:val="00EA648C"/>
    <w:rsid w:val="00EB0EBB"/>
    <w:rsid w:val="00EC0168"/>
    <w:rsid w:val="00EC5E04"/>
    <w:rsid w:val="00ED01E9"/>
    <w:rsid w:val="00ED12F0"/>
    <w:rsid w:val="00ED2008"/>
    <w:rsid w:val="00ED2B86"/>
    <w:rsid w:val="00ED3859"/>
    <w:rsid w:val="00ED4024"/>
    <w:rsid w:val="00ED46B9"/>
    <w:rsid w:val="00EE0F17"/>
    <w:rsid w:val="00EE2273"/>
    <w:rsid w:val="00EE254B"/>
    <w:rsid w:val="00EE7230"/>
    <w:rsid w:val="00EF1336"/>
    <w:rsid w:val="00EF167D"/>
    <w:rsid w:val="00EF180D"/>
    <w:rsid w:val="00EF568A"/>
    <w:rsid w:val="00EF762E"/>
    <w:rsid w:val="00F007A8"/>
    <w:rsid w:val="00F00B8B"/>
    <w:rsid w:val="00F0596A"/>
    <w:rsid w:val="00F06EFE"/>
    <w:rsid w:val="00F14A99"/>
    <w:rsid w:val="00F16B60"/>
    <w:rsid w:val="00F16F2F"/>
    <w:rsid w:val="00F17750"/>
    <w:rsid w:val="00F2352B"/>
    <w:rsid w:val="00F26273"/>
    <w:rsid w:val="00F27232"/>
    <w:rsid w:val="00F3359A"/>
    <w:rsid w:val="00F33B7C"/>
    <w:rsid w:val="00F34322"/>
    <w:rsid w:val="00F35A70"/>
    <w:rsid w:val="00F37D0A"/>
    <w:rsid w:val="00F432C4"/>
    <w:rsid w:val="00F44246"/>
    <w:rsid w:val="00F51C2A"/>
    <w:rsid w:val="00F52C42"/>
    <w:rsid w:val="00F53D0F"/>
    <w:rsid w:val="00F559B4"/>
    <w:rsid w:val="00F5605E"/>
    <w:rsid w:val="00F610B2"/>
    <w:rsid w:val="00F62E44"/>
    <w:rsid w:val="00F633B5"/>
    <w:rsid w:val="00F64645"/>
    <w:rsid w:val="00F65770"/>
    <w:rsid w:val="00F70B9B"/>
    <w:rsid w:val="00F71597"/>
    <w:rsid w:val="00F71C3C"/>
    <w:rsid w:val="00F72137"/>
    <w:rsid w:val="00F724AC"/>
    <w:rsid w:val="00F7263C"/>
    <w:rsid w:val="00F72E68"/>
    <w:rsid w:val="00F73574"/>
    <w:rsid w:val="00F74A15"/>
    <w:rsid w:val="00F753EA"/>
    <w:rsid w:val="00F75BEB"/>
    <w:rsid w:val="00F82EFB"/>
    <w:rsid w:val="00F838C6"/>
    <w:rsid w:val="00F86EFA"/>
    <w:rsid w:val="00F86F54"/>
    <w:rsid w:val="00F94048"/>
    <w:rsid w:val="00F97CE7"/>
    <w:rsid w:val="00FA006F"/>
    <w:rsid w:val="00FA1498"/>
    <w:rsid w:val="00FA379C"/>
    <w:rsid w:val="00FA5106"/>
    <w:rsid w:val="00FB646D"/>
    <w:rsid w:val="00FB65CF"/>
    <w:rsid w:val="00FB737F"/>
    <w:rsid w:val="00FC33FC"/>
    <w:rsid w:val="00FC391D"/>
    <w:rsid w:val="00FC53CE"/>
    <w:rsid w:val="00FC56D7"/>
    <w:rsid w:val="00FC6906"/>
    <w:rsid w:val="00FC7E46"/>
    <w:rsid w:val="00FD024F"/>
    <w:rsid w:val="00FE0F37"/>
    <w:rsid w:val="00FE1C4D"/>
    <w:rsid w:val="00FE53BA"/>
    <w:rsid w:val="00FE6E36"/>
    <w:rsid w:val="00FE77C3"/>
    <w:rsid w:val="00FE7F62"/>
    <w:rsid w:val="00FF0FAE"/>
    <w:rsid w:val="00FF2783"/>
    <w:rsid w:val="00FF2BBB"/>
    <w:rsid w:val="00FF3C9B"/>
    <w:rsid w:val="00FF407C"/>
    <w:rsid w:val="00FF565E"/>
    <w:rsid w:val="00FF5E60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48BBE2EB"/>
  <w15:docId w15:val="{0636BC95-B7AE-4B73-A569-5F59490A7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B02"/>
    <w:pPr>
      <w:spacing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E72F8"/>
    <w:rPr>
      <w:color w:val="808080"/>
    </w:rPr>
  </w:style>
  <w:style w:type="paragraph" w:styleId="NoSpacing">
    <w:name w:val="No Spacing"/>
    <w:uiPriority w:val="1"/>
    <w:qFormat/>
    <w:rsid w:val="00DA6D44"/>
    <w:pPr>
      <w:spacing w:after="0" w:line="240" w:lineRule="auto"/>
    </w:pPr>
    <w:rPr>
      <w:sz w:val="20"/>
    </w:rPr>
  </w:style>
  <w:style w:type="paragraph" w:customStyle="1" w:styleId="FormLabel">
    <w:name w:val="Form Label"/>
    <w:basedOn w:val="Header"/>
    <w:link w:val="FormLabelChar"/>
    <w:qFormat/>
    <w:rsid w:val="00F51C2A"/>
    <w:pPr>
      <w:jc w:val="right"/>
    </w:pPr>
    <w:rPr>
      <w:noProof/>
      <w:color w:val="A5A5A5" w:themeColor="accent3"/>
      <w:sz w:val="22"/>
    </w:rPr>
  </w:style>
  <w:style w:type="character" w:customStyle="1" w:styleId="FormLabelChar">
    <w:name w:val="Form Label Char"/>
    <w:basedOn w:val="HeaderChar"/>
    <w:link w:val="FormLabel"/>
    <w:rsid w:val="00F51C2A"/>
    <w:rPr>
      <w:noProof/>
      <w:color w:val="A5A5A5" w:themeColor="accent3"/>
    </w:rPr>
  </w:style>
  <w:style w:type="character" w:styleId="IntenseReference">
    <w:name w:val="Intense Reference"/>
    <w:basedOn w:val="DefaultParagraphFont"/>
    <w:uiPriority w:val="32"/>
    <w:qFormat/>
    <w:rsid w:val="007D7AE9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D7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control" Target="activeX/activeX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s\miniPCB\EAGLE\miniPCB\04\B\04B-005\TESTbase\TESTbase%20Form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A9BF7E328442259C2DD92664396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83853-55F0-4BDA-8795-99772EEC147D}"/>
      </w:docPartPr>
      <w:docPartBody>
        <w:p w:rsidR="008C5C4C" w:rsidRDefault="008D433A">
          <w:pPr>
            <w:pStyle w:val="CAA9BF7E328442259C2DD92664396823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6AFFEE4E06450FADC9A53ADC98B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13E56-A155-485E-8DD2-65F011E430FE}"/>
      </w:docPartPr>
      <w:docPartBody>
        <w:p w:rsidR="008C5C4C" w:rsidRDefault="008D433A">
          <w:pPr>
            <w:pStyle w:val="E86AFFEE4E06450FADC9A53ADC98BB26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42F93F32B74592850E4243AE855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A70F1-2C6E-4BBB-8F04-FCBCC0E12342}"/>
      </w:docPartPr>
      <w:docPartBody>
        <w:p w:rsidR="008C5C4C" w:rsidRDefault="008D433A">
          <w:pPr>
            <w:pStyle w:val="6C42F93F32B74592850E4243AE855B88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48EF68FA9145C5B1DBB339716F4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7865B-FBDD-4425-8CF9-B5D1DB4F6D2D}"/>
      </w:docPartPr>
      <w:docPartBody>
        <w:p w:rsidR="008C5C4C" w:rsidRDefault="008D433A">
          <w:pPr>
            <w:pStyle w:val="F248EF68FA9145C5B1DBB339716F4074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8D1D37ACE7484EBA3E833BEAAC0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F8212-9064-4FD8-8734-F969E4F86CFC}"/>
      </w:docPartPr>
      <w:docPartBody>
        <w:p w:rsidR="008C5C4C" w:rsidRDefault="008D433A">
          <w:pPr>
            <w:pStyle w:val="568D1D37ACE7484EBA3E833BEAAC039D"/>
          </w:pPr>
          <w:r w:rsidRPr="00F33D9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4C5543446B4EA38BC8DB39DEB1B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93127-A12C-4D93-9577-06C8B8E08809}"/>
      </w:docPartPr>
      <w:docPartBody>
        <w:p w:rsidR="008C5C4C" w:rsidRDefault="008D433A">
          <w:pPr>
            <w:pStyle w:val="704C5543446B4EA38BC8DB39DEB1B47F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8F81404E2F409E875FC261D6573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95B29-3044-41AE-95A1-8AE1D4DA0F43}"/>
      </w:docPartPr>
      <w:docPartBody>
        <w:p w:rsidR="008C5C4C" w:rsidRDefault="008D433A">
          <w:pPr>
            <w:pStyle w:val="088F81404E2F409E875FC261D6573A65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BA5B0B4DC5432AA9296E80087361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5C25FD-AA3A-411E-BB36-C9E3AF67189E}"/>
      </w:docPartPr>
      <w:docPartBody>
        <w:p w:rsidR="008C5C4C" w:rsidRDefault="008D433A">
          <w:pPr>
            <w:pStyle w:val="ABBA5B0B4DC5432AA9296E80087361B8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A466A8E642498E9B753BE0BDF4F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F3CBA-24C1-49AC-965F-597F444C361A}"/>
      </w:docPartPr>
      <w:docPartBody>
        <w:p w:rsidR="008C5C4C" w:rsidRDefault="008D433A">
          <w:pPr>
            <w:pStyle w:val="15A466A8E642498E9B753BE0BDF4FB8A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4B963A750F43C3BB23D5A9A74DF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10B23-2E77-4C2C-AF4A-5070C7A2AABE}"/>
      </w:docPartPr>
      <w:docPartBody>
        <w:p w:rsidR="008C5C4C" w:rsidRDefault="008D433A">
          <w:pPr>
            <w:pStyle w:val="844B963A750F43C3BB23D5A9A74DF243"/>
          </w:pPr>
          <w:r w:rsidRPr="00F33D9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5E23A34FE34E4AB50459B6D6E884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4A6D2-DB08-4862-85FE-D8B82B93B547}"/>
      </w:docPartPr>
      <w:docPartBody>
        <w:p w:rsidR="008C5C4C" w:rsidRDefault="008D433A">
          <w:pPr>
            <w:pStyle w:val="985E23A34FE34E4AB50459B6D6E88446"/>
          </w:pPr>
          <w:r w:rsidRPr="00F33D9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57813E8AE649FDA0273691ACED0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2555C-0EA7-47BD-BD00-570C0A4FDEDA}"/>
      </w:docPartPr>
      <w:docPartBody>
        <w:p w:rsidR="008C5C4C" w:rsidRDefault="008D433A">
          <w:pPr>
            <w:pStyle w:val="0657813E8AE649FDA0273691ACED0F6D"/>
          </w:pPr>
          <w:r>
            <w:rPr>
              <w:rStyle w:val="PlaceholderText"/>
            </w:rPr>
            <w:t>TP#</w:t>
          </w:r>
        </w:p>
      </w:docPartBody>
    </w:docPart>
    <w:docPart>
      <w:docPartPr>
        <w:name w:val="FDF4460AD21B45F586037C2F6FD8E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88DDD-8261-454F-B550-7C0FFCAE5B8D}"/>
      </w:docPartPr>
      <w:docPartBody>
        <w:p w:rsidR="008C5C4C" w:rsidRDefault="008D433A">
          <w:pPr>
            <w:pStyle w:val="FDF4460AD21B45F586037C2F6FD8E982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020A0D34A548EC9A459FD6FCF12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B0742-DC13-432A-BF81-2E67680419CA}"/>
      </w:docPartPr>
      <w:docPartBody>
        <w:p w:rsidR="008C5C4C" w:rsidRDefault="008D433A">
          <w:pPr>
            <w:pStyle w:val="25020A0D34A548EC9A459FD6FCF12114"/>
          </w:pPr>
          <w:r>
            <w:rPr>
              <w:rStyle w:val="PlaceholderText"/>
            </w:rPr>
            <w:t>TP#</w:t>
          </w:r>
        </w:p>
      </w:docPartBody>
    </w:docPart>
    <w:docPart>
      <w:docPartPr>
        <w:name w:val="2868A2C1DB38432FAFA1429957269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716FA-A3AE-420C-B0E1-8B695A2F4433}"/>
      </w:docPartPr>
      <w:docPartBody>
        <w:p w:rsidR="008C5C4C" w:rsidRDefault="008D433A">
          <w:pPr>
            <w:pStyle w:val="2868A2C1DB38432FAFA1429957269CE3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2CED89A30E408BBF8B2E3889A23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FB0BC7-064D-4025-8965-6EB49F3A0A74}"/>
      </w:docPartPr>
      <w:docPartBody>
        <w:p w:rsidR="008C5C4C" w:rsidRDefault="008D433A">
          <w:pPr>
            <w:pStyle w:val="252CED89A30E408BBF8B2E3889A23B6F"/>
          </w:pPr>
          <w:r w:rsidRPr="00F33D9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3A0EFD679240EE9F0C121E6A58A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CBAD8-CD2F-4B6E-99B4-0147DE28A92C}"/>
      </w:docPartPr>
      <w:docPartBody>
        <w:p w:rsidR="008C5C4C" w:rsidRDefault="008D433A">
          <w:pPr>
            <w:pStyle w:val="3E3A0EFD679240EE9F0C121E6A58AFFD"/>
          </w:pPr>
          <w:r>
            <w:rPr>
              <w:rStyle w:val="PlaceholderText"/>
            </w:rPr>
            <w:t>LL</w:t>
          </w:r>
        </w:p>
      </w:docPartBody>
    </w:docPart>
    <w:docPart>
      <w:docPartPr>
        <w:name w:val="A5C47D0A6E104B18B2487AC26906A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2DF00-4B8B-469B-8632-9DA0DDFAB9C8}"/>
      </w:docPartPr>
      <w:docPartBody>
        <w:p w:rsidR="008C5C4C" w:rsidRDefault="008D433A">
          <w:pPr>
            <w:pStyle w:val="A5C47D0A6E104B18B2487AC26906AA0C"/>
          </w:pPr>
          <w:r>
            <w:rPr>
              <w:rStyle w:val="PlaceholderText"/>
            </w:rPr>
            <w:t>TV</w:t>
          </w:r>
        </w:p>
      </w:docPartBody>
    </w:docPart>
    <w:docPart>
      <w:docPartPr>
        <w:name w:val="6B1B996AE5FB4E39ADB3466567C09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96952-A041-4D7F-8736-6AABAC07EDDA}"/>
      </w:docPartPr>
      <w:docPartBody>
        <w:p w:rsidR="008C5C4C" w:rsidRDefault="008D433A">
          <w:pPr>
            <w:pStyle w:val="6B1B996AE5FB4E39ADB3466567C0956D"/>
          </w:pPr>
          <w:r>
            <w:rPr>
              <w:rStyle w:val="PlaceholderText"/>
            </w:rPr>
            <w:t>UL</w:t>
          </w:r>
        </w:p>
      </w:docPartBody>
    </w:docPart>
    <w:docPart>
      <w:docPartPr>
        <w:name w:val="B3D251CB562D4D10A777711718B6E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E1574-DA2C-46D5-8A81-A1FB90BC83CE}"/>
      </w:docPartPr>
      <w:docPartBody>
        <w:p w:rsidR="008C5C4C" w:rsidRDefault="008D433A">
          <w:pPr>
            <w:pStyle w:val="B3D251CB562D4D10A777711718B6E577"/>
          </w:pPr>
          <w:r>
            <w:rPr>
              <w:rStyle w:val="PlaceholderText"/>
            </w:rPr>
            <w:t>V</w:t>
          </w:r>
        </w:p>
      </w:docPartBody>
    </w:docPart>
    <w:docPart>
      <w:docPartPr>
        <w:name w:val="79615F3F70D3426296BB07EB83A3E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9B089-7BE9-4045-8910-912EF2BA7F7B}"/>
      </w:docPartPr>
      <w:docPartBody>
        <w:p w:rsidR="008C5C4C" w:rsidRDefault="008D433A">
          <w:pPr>
            <w:pStyle w:val="79615F3F70D3426296BB07EB83A3EE99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1497A8F93B3E4CBB9D68C8C547B85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06B55-63CF-413B-985A-836833B12979}"/>
      </w:docPartPr>
      <w:docPartBody>
        <w:p w:rsidR="008C5C4C" w:rsidRDefault="008D433A">
          <w:pPr>
            <w:pStyle w:val="1497A8F93B3E4CBB9D68C8C547B85583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7C1014A3DD431A85EBEC6274D0C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35DAB-91C3-4E78-ABF2-B7F81B18FB93}"/>
      </w:docPartPr>
      <w:docPartBody>
        <w:p w:rsidR="008C5C4C" w:rsidRDefault="008D433A">
          <w:pPr>
            <w:pStyle w:val="D87C1014A3DD431A85EBEC6274D0CD82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4AF2A04B274982AED5011F77AFF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1E926-3F5D-40D2-A381-E3209241C34D}"/>
      </w:docPartPr>
      <w:docPartBody>
        <w:p w:rsidR="008C5C4C" w:rsidRDefault="008D433A">
          <w:pPr>
            <w:pStyle w:val="0E4AF2A04B274982AED5011F77AFF054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E5E9418E347A42A2A31D9F07C7C3C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8D2F5-F225-4C75-A6F6-C5E405EE1824}"/>
      </w:docPartPr>
      <w:docPartBody>
        <w:p w:rsidR="008C5C4C" w:rsidRDefault="008D433A">
          <w:pPr>
            <w:pStyle w:val="E5E9418E347A42A2A31D9F07C7C3C80A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CA6693D2E14CD69D55569BB6DA3B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AABC4-A3AB-498D-B160-058560C50368}"/>
      </w:docPartPr>
      <w:docPartBody>
        <w:p w:rsidR="008C5C4C" w:rsidRDefault="008D433A">
          <w:pPr>
            <w:pStyle w:val="03CA6693D2E14CD69D55569BB6DA3B45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D34AAD4618467A8678B67A60152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CF05F-04FF-48CA-9777-59A7A1B8C074}"/>
      </w:docPartPr>
      <w:docPartBody>
        <w:p w:rsidR="008C5C4C" w:rsidRDefault="008D433A">
          <w:pPr>
            <w:pStyle w:val="DED34AAD4618467A8678B67A6015202A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6CB615958B684000866AFDC692E15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614D2-DF4F-4CAA-A7A0-C9A9BE876861}"/>
      </w:docPartPr>
      <w:docPartBody>
        <w:p w:rsidR="008C5C4C" w:rsidRDefault="008D433A">
          <w:pPr>
            <w:pStyle w:val="6CB615958B684000866AFDC692E15B98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E99B4964F04026BDE9924D6152C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93D4C-8856-46F7-8A22-03A5228D0171}"/>
      </w:docPartPr>
      <w:docPartBody>
        <w:p w:rsidR="008C5C4C" w:rsidRDefault="008D433A">
          <w:pPr>
            <w:pStyle w:val="F7E99B4964F04026BDE9924D6152C86A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9A2E88C1FA452586FC18C7CA998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9D085-809B-4865-AAE7-B322C8A14C6C}"/>
      </w:docPartPr>
      <w:docPartBody>
        <w:p w:rsidR="008C5C4C" w:rsidRDefault="008D433A">
          <w:pPr>
            <w:pStyle w:val="FD9A2E88C1FA452586FC18C7CA998F7A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8C06D0F8F723478B850044FE8D279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77F49-6685-442B-949F-0B88A6FD4337}"/>
      </w:docPartPr>
      <w:docPartBody>
        <w:p w:rsidR="008C5C4C" w:rsidRDefault="008D433A">
          <w:pPr>
            <w:pStyle w:val="8C06D0F8F723478B850044FE8D2799A8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869F684CEC4BE7926DDF0DDB5D2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73DCE-7876-4D1C-BE20-E23D20AFA701}"/>
      </w:docPartPr>
      <w:docPartBody>
        <w:p w:rsidR="008C5C4C" w:rsidRDefault="008D433A">
          <w:pPr>
            <w:pStyle w:val="C9869F684CEC4BE7926DDF0DDB5D2ED2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AEB739ADF1EE4BE8B6E2BC67F0F70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80A93-EC79-4D66-B0B2-31CA8F144F6D}"/>
      </w:docPartPr>
      <w:docPartBody>
        <w:p w:rsidR="008C5C4C" w:rsidRDefault="008D433A">
          <w:pPr>
            <w:pStyle w:val="AEB739ADF1EE4BE8B6E2BC67F0F709F5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60658CD6B34BC68E4642A608B69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57C7D-3167-4526-9151-55B8C215AF30}"/>
      </w:docPartPr>
      <w:docPartBody>
        <w:p w:rsidR="008C5C4C" w:rsidRDefault="008D433A">
          <w:pPr>
            <w:pStyle w:val="A960658CD6B34BC68E4642A608B69A79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86EE937BBD694222923573A5E550F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401EC-0D4F-4A03-AEE4-68C08A344D07}"/>
      </w:docPartPr>
      <w:docPartBody>
        <w:p w:rsidR="008C5C4C" w:rsidRDefault="008D433A">
          <w:pPr>
            <w:pStyle w:val="86EE937BBD694222923573A5E550FAB2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E530160337D34105A9C77F0DC2A3B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BBCDF-8D37-43C9-9251-65FC4EBAFC2A}"/>
      </w:docPartPr>
      <w:docPartBody>
        <w:p w:rsidR="008C5C4C" w:rsidRDefault="008D433A">
          <w:pPr>
            <w:pStyle w:val="E530160337D34105A9C77F0DC2A3BF87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2FAA1188D09B42E2AAFB70D37DDD7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931AF-B60B-4EA8-AAAF-652E1BDD1286}"/>
      </w:docPartPr>
      <w:docPartBody>
        <w:p w:rsidR="008C5C4C" w:rsidRDefault="008D433A">
          <w:pPr>
            <w:pStyle w:val="2FAA1188D09B42E2AAFB70D37DDD79EB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E35296B5DA8D49DFAAF24042E08F9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60E42-0755-46F7-8659-06400C2D28FF}"/>
      </w:docPartPr>
      <w:docPartBody>
        <w:p w:rsidR="008C5C4C" w:rsidRDefault="008D433A">
          <w:pPr>
            <w:pStyle w:val="E35296B5DA8D49DFAAF24042E08F930A"/>
          </w:pPr>
          <w:r w:rsidRPr="0041404C">
            <w:rPr>
              <w:rStyle w:val="PlaceholderText"/>
              <w:sz w:val="16"/>
              <w:szCs w:val="16"/>
            </w:rPr>
            <w:t xml:space="preserve"> </w:t>
          </w:r>
        </w:p>
      </w:docPartBody>
    </w:docPart>
    <w:docPart>
      <w:docPartPr>
        <w:name w:val="4145F0F1AEBC4550A5A8B7BAC0BE9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06610-0CC6-41AB-8A5F-ADD4C88FEF5F}"/>
      </w:docPartPr>
      <w:docPartBody>
        <w:p w:rsidR="00000000" w:rsidRDefault="005E3FB4">
          <w:r w:rsidRPr="00E32424"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3A"/>
    <w:rsid w:val="005E3FB4"/>
    <w:rsid w:val="008C5C4C"/>
    <w:rsid w:val="008D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3FB4"/>
    <w:rPr>
      <w:color w:val="808080"/>
    </w:rPr>
  </w:style>
  <w:style w:type="paragraph" w:customStyle="1" w:styleId="CAA9BF7E328442259C2DD92664396823">
    <w:name w:val="CAA9BF7E328442259C2DD92664396823"/>
  </w:style>
  <w:style w:type="paragraph" w:customStyle="1" w:styleId="E86AFFEE4E06450FADC9A53ADC98BB26">
    <w:name w:val="E86AFFEE4E06450FADC9A53ADC98BB26"/>
  </w:style>
  <w:style w:type="paragraph" w:customStyle="1" w:styleId="6C42F93F32B74592850E4243AE855B88">
    <w:name w:val="6C42F93F32B74592850E4243AE855B88"/>
  </w:style>
  <w:style w:type="paragraph" w:customStyle="1" w:styleId="F248EF68FA9145C5B1DBB339716F4074">
    <w:name w:val="F248EF68FA9145C5B1DBB339716F4074"/>
  </w:style>
  <w:style w:type="paragraph" w:customStyle="1" w:styleId="568D1D37ACE7484EBA3E833BEAAC039D">
    <w:name w:val="568D1D37ACE7484EBA3E833BEAAC039D"/>
  </w:style>
  <w:style w:type="paragraph" w:customStyle="1" w:styleId="704C5543446B4EA38BC8DB39DEB1B47F">
    <w:name w:val="704C5543446B4EA38BC8DB39DEB1B47F"/>
  </w:style>
  <w:style w:type="paragraph" w:customStyle="1" w:styleId="088F81404E2F409E875FC261D6573A65">
    <w:name w:val="088F81404E2F409E875FC261D6573A65"/>
  </w:style>
  <w:style w:type="paragraph" w:customStyle="1" w:styleId="ABBA5B0B4DC5432AA9296E80087361B8">
    <w:name w:val="ABBA5B0B4DC5432AA9296E80087361B8"/>
  </w:style>
  <w:style w:type="paragraph" w:customStyle="1" w:styleId="15A466A8E642498E9B753BE0BDF4FB8A">
    <w:name w:val="15A466A8E642498E9B753BE0BDF4FB8A"/>
  </w:style>
  <w:style w:type="paragraph" w:customStyle="1" w:styleId="844B963A750F43C3BB23D5A9A74DF243">
    <w:name w:val="844B963A750F43C3BB23D5A9A74DF243"/>
  </w:style>
  <w:style w:type="paragraph" w:customStyle="1" w:styleId="985E23A34FE34E4AB50459B6D6E88446">
    <w:name w:val="985E23A34FE34E4AB50459B6D6E88446"/>
  </w:style>
  <w:style w:type="paragraph" w:customStyle="1" w:styleId="0657813E8AE649FDA0273691ACED0F6D">
    <w:name w:val="0657813E8AE649FDA0273691ACED0F6D"/>
  </w:style>
  <w:style w:type="paragraph" w:customStyle="1" w:styleId="FDF4460AD21B45F586037C2F6FD8E982">
    <w:name w:val="FDF4460AD21B45F586037C2F6FD8E982"/>
  </w:style>
  <w:style w:type="paragraph" w:customStyle="1" w:styleId="25020A0D34A548EC9A459FD6FCF12114">
    <w:name w:val="25020A0D34A548EC9A459FD6FCF12114"/>
  </w:style>
  <w:style w:type="paragraph" w:customStyle="1" w:styleId="2868A2C1DB38432FAFA1429957269CE3">
    <w:name w:val="2868A2C1DB38432FAFA1429957269CE3"/>
  </w:style>
  <w:style w:type="paragraph" w:customStyle="1" w:styleId="252CED89A30E408BBF8B2E3889A23B6F">
    <w:name w:val="252CED89A30E408BBF8B2E3889A23B6F"/>
  </w:style>
  <w:style w:type="paragraph" w:customStyle="1" w:styleId="3E3A0EFD679240EE9F0C121E6A58AFFD">
    <w:name w:val="3E3A0EFD679240EE9F0C121E6A58AFFD"/>
  </w:style>
  <w:style w:type="paragraph" w:customStyle="1" w:styleId="A5C47D0A6E104B18B2487AC26906AA0C">
    <w:name w:val="A5C47D0A6E104B18B2487AC26906AA0C"/>
  </w:style>
  <w:style w:type="paragraph" w:customStyle="1" w:styleId="6B1B996AE5FB4E39ADB3466567C0956D">
    <w:name w:val="6B1B996AE5FB4E39ADB3466567C0956D"/>
  </w:style>
  <w:style w:type="paragraph" w:customStyle="1" w:styleId="B3D251CB562D4D10A777711718B6E577">
    <w:name w:val="B3D251CB562D4D10A777711718B6E577"/>
  </w:style>
  <w:style w:type="paragraph" w:customStyle="1" w:styleId="79615F3F70D3426296BB07EB83A3EE99">
    <w:name w:val="79615F3F70D3426296BB07EB83A3EE99"/>
  </w:style>
  <w:style w:type="paragraph" w:customStyle="1" w:styleId="1497A8F93B3E4CBB9D68C8C547B85583">
    <w:name w:val="1497A8F93B3E4CBB9D68C8C547B85583"/>
  </w:style>
  <w:style w:type="paragraph" w:customStyle="1" w:styleId="D87C1014A3DD431A85EBEC6274D0CD82">
    <w:name w:val="D87C1014A3DD431A85EBEC6274D0CD82"/>
  </w:style>
  <w:style w:type="paragraph" w:customStyle="1" w:styleId="0E4AF2A04B274982AED5011F77AFF054">
    <w:name w:val="0E4AF2A04B274982AED5011F77AFF054"/>
  </w:style>
  <w:style w:type="paragraph" w:customStyle="1" w:styleId="E5E9418E347A42A2A31D9F07C7C3C80A">
    <w:name w:val="E5E9418E347A42A2A31D9F07C7C3C80A"/>
  </w:style>
  <w:style w:type="paragraph" w:customStyle="1" w:styleId="03CA6693D2E14CD69D55569BB6DA3B45">
    <w:name w:val="03CA6693D2E14CD69D55569BB6DA3B45"/>
  </w:style>
  <w:style w:type="paragraph" w:customStyle="1" w:styleId="DED34AAD4618467A8678B67A6015202A">
    <w:name w:val="DED34AAD4618467A8678B67A6015202A"/>
  </w:style>
  <w:style w:type="paragraph" w:customStyle="1" w:styleId="6CB615958B684000866AFDC692E15B98">
    <w:name w:val="6CB615958B684000866AFDC692E15B98"/>
  </w:style>
  <w:style w:type="paragraph" w:customStyle="1" w:styleId="F7E99B4964F04026BDE9924D6152C86A">
    <w:name w:val="F7E99B4964F04026BDE9924D6152C86A"/>
  </w:style>
  <w:style w:type="paragraph" w:customStyle="1" w:styleId="FD9A2E88C1FA452586FC18C7CA998F7A">
    <w:name w:val="FD9A2E88C1FA452586FC18C7CA998F7A"/>
  </w:style>
  <w:style w:type="paragraph" w:customStyle="1" w:styleId="8C06D0F8F723478B850044FE8D2799A8">
    <w:name w:val="8C06D0F8F723478B850044FE8D2799A8"/>
  </w:style>
  <w:style w:type="paragraph" w:customStyle="1" w:styleId="C9869F684CEC4BE7926DDF0DDB5D2ED2">
    <w:name w:val="C9869F684CEC4BE7926DDF0DDB5D2ED2"/>
  </w:style>
  <w:style w:type="paragraph" w:customStyle="1" w:styleId="AEB739ADF1EE4BE8B6E2BC67F0F709F5">
    <w:name w:val="AEB739ADF1EE4BE8B6E2BC67F0F709F5"/>
  </w:style>
  <w:style w:type="paragraph" w:customStyle="1" w:styleId="A960658CD6B34BC68E4642A608B69A79">
    <w:name w:val="A960658CD6B34BC68E4642A608B69A79"/>
  </w:style>
  <w:style w:type="paragraph" w:customStyle="1" w:styleId="86EE937BBD694222923573A5E550FAB2">
    <w:name w:val="86EE937BBD694222923573A5E550FAB2"/>
  </w:style>
  <w:style w:type="paragraph" w:customStyle="1" w:styleId="E530160337D34105A9C77F0DC2A3BF87">
    <w:name w:val="E530160337D34105A9C77F0DC2A3BF87"/>
  </w:style>
  <w:style w:type="paragraph" w:customStyle="1" w:styleId="2FAA1188D09B42E2AAFB70D37DDD79EB">
    <w:name w:val="2FAA1188D09B42E2AAFB70D37DDD79EB"/>
  </w:style>
  <w:style w:type="paragraph" w:customStyle="1" w:styleId="E35296B5DA8D49DFAAF24042E08F930A">
    <w:name w:val="E35296B5DA8D49DFAAF24042E08F93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4F156-8F26-4D19-978B-DB7A3C31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TESTbase Form.dotm</Template>
  <TotalTime>29</TotalTime>
  <Pages>3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Manteufel</dc:creator>
  <cp:lastModifiedBy>Nolan Manteufel</cp:lastModifiedBy>
  <cp:revision>13</cp:revision>
  <cp:lastPrinted>2022-11-28T06:57:00Z</cp:lastPrinted>
  <dcterms:created xsi:type="dcterms:W3CDTF">2022-11-28T04:46:00Z</dcterms:created>
  <dcterms:modified xsi:type="dcterms:W3CDTF">2022-11-28T06:57:00Z</dcterms:modified>
</cp:coreProperties>
</file>