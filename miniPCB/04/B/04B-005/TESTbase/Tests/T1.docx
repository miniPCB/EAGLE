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"/>
        <w:gridCol w:w="1250"/>
        <w:gridCol w:w="2684"/>
        <w:gridCol w:w="31"/>
        <w:gridCol w:w="1494"/>
        <w:gridCol w:w="3906"/>
      </w:tblGrid>
      <w:tr w:rsidR="007D7AE9" w14:paraId="4F6911B3" w14:textId="77777777" w:rsidTr="00B700E4">
        <w:tc>
          <w:tcPr>
            <w:tcW w:w="10800" w:type="dxa"/>
            <w:gridSpan w:val="7"/>
          </w:tcPr>
          <w:p w14:paraId="110A3392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761F6BD6" w14:textId="77777777" w:rsidTr="00B700E4">
        <w:trPr>
          <w:trHeight w:val="720"/>
        </w:trPr>
        <w:sdt>
          <w:sdtPr>
            <w:rPr>
              <w:rStyle w:val="TitleChar"/>
            </w:rPr>
            <w:tag w:val="TEST_NAME"/>
            <w:id w:val="52664004"/>
            <w:lock w:val="sdtLocked"/>
            <w:placeholder>
              <w:docPart w:val="42BE11134B7C4FF0AAAC94E61AE0C0A7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  <w:vAlign w:val="center"/>
              </w:tcPr>
              <w:p w14:paraId="0CD8D992" w14:textId="0F33BBA0" w:rsidR="007D7AE9" w:rsidRDefault="00832656" w:rsidP="00634756">
                <w:pPr>
                  <w:pStyle w:val="Title"/>
                </w:pPr>
                <w:r>
                  <w:rPr>
                    <w:rStyle w:val="TitleChar"/>
                  </w:rPr>
                  <w:t>+V Bus Short Circuit Test</w:t>
                </w:r>
              </w:p>
            </w:tc>
          </w:sdtContent>
        </w:sdt>
      </w:tr>
      <w:tr w:rsidR="000715B0" w14:paraId="4D53FE82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2E78DA9E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C85A9F39FAAE48258D35DDF3BAF21A95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D67AC33" w14:textId="4E82DE87" w:rsidR="000715B0" w:rsidRDefault="00832656" w:rsidP="000715B0">
                <w:pPr>
                  <w:spacing w:line="259" w:lineRule="auto"/>
                </w:pPr>
                <w:r>
                  <w:t>T1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3D460156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626F50EBC6704D27BF056F73E89FEF27"/>
            </w:placeholder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1AE0DCB" w14:textId="791D5578" w:rsidR="000715B0" w:rsidRDefault="00832656" w:rsidP="000715B0">
                <w:pPr>
                  <w:spacing w:line="259" w:lineRule="auto"/>
                </w:pPr>
                <w:r>
                  <w:t>04B-005</w:t>
                </w:r>
              </w:p>
            </w:tc>
          </w:sdtContent>
        </w:sdt>
      </w:tr>
      <w:tr w:rsidR="000715B0" w14:paraId="7AA2966D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2A57B24C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51C80E2765604BEFBBC42CCD5BF57581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15FC4C3" w14:textId="0BFDC97C" w:rsidR="000715B0" w:rsidRDefault="00832656" w:rsidP="000715B0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520C1454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-2061546005"/>
            <w:placeholder>
              <w:docPart w:val="5C6F8EE0A0CE4EC5BA980FB8FE5C17FE"/>
            </w:placeholder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474A9CB" w14:textId="159B8FA2" w:rsidR="000715B0" w:rsidRDefault="00832656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  <w:tr w:rsidR="00F7263C" w14:paraId="0B69F623" w14:textId="77777777" w:rsidTr="00B700E4">
        <w:tc>
          <w:tcPr>
            <w:tcW w:w="10800" w:type="dxa"/>
            <w:gridSpan w:val="7"/>
          </w:tcPr>
          <w:p w14:paraId="4A71D0F4" w14:textId="77777777" w:rsidR="00F7263C" w:rsidRDefault="00F7263C" w:rsidP="000715B0">
            <w:pPr>
              <w:spacing w:line="259" w:lineRule="auto"/>
            </w:pPr>
          </w:p>
        </w:tc>
      </w:tr>
      <w:tr w:rsidR="00F7263C" w:rsidRPr="004D41CA" w14:paraId="56C808CA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7B1459DA" w14:textId="77777777" w:rsidR="00F7263C" w:rsidRPr="004D41CA" w:rsidRDefault="00F7263C" w:rsidP="00E85E6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DESCRIPTION</w:t>
            </w:r>
          </w:p>
        </w:tc>
      </w:tr>
      <w:tr w:rsidR="00F7263C" w14:paraId="2A135E96" w14:textId="77777777" w:rsidTr="00B700E4">
        <w:trPr>
          <w:trHeight w:val="720"/>
        </w:trPr>
        <w:sdt>
          <w:sdtPr>
            <w:tag w:val="DESCRIPTION"/>
            <w:id w:val="-1625000212"/>
            <w:placeholder>
              <w:docPart w:val="81B006B97EA14DD5B4F152B904424CEC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53060C51" w14:textId="5958ADBA" w:rsidR="00F7263C" w:rsidRDefault="00832656" w:rsidP="000715B0">
                <w:pPr>
                  <w:spacing w:line="259" w:lineRule="auto"/>
                </w:pPr>
                <w:r>
                  <w:t>Measure resistance between +V and 0V pins.</w:t>
                </w:r>
              </w:p>
            </w:tc>
          </w:sdtContent>
        </w:sdt>
      </w:tr>
      <w:tr w:rsidR="000715B0" w14:paraId="2B303581" w14:textId="77777777" w:rsidTr="00B700E4">
        <w:tc>
          <w:tcPr>
            <w:tcW w:w="10800" w:type="dxa"/>
            <w:gridSpan w:val="7"/>
          </w:tcPr>
          <w:p w14:paraId="44206E31" w14:textId="77777777" w:rsidR="000715B0" w:rsidRDefault="000715B0" w:rsidP="000715B0">
            <w:pPr>
              <w:spacing w:line="259" w:lineRule="auto"/>
            </w:pPr>
          </w:p>
        </w:tc>
      </w:tr>
      <w:tr w:rsidR="000715B0" w:rsidRPr="004D41CA" w14:paraId="4426466A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73815852" w14:textId="77777777" w:rsidR="000715B0" w:rsidRPr="004D41CA" w:rsidRDefault="000715B0" w:rsidP="000715B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SETUP</w:t>
            </w:r>
          </w:p>
        </w:tc>
      </w:tr>
      <w:tr w:rsidR="000715B0" w:rsidRPr="004D41CA" w14:paraId="33590A98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0B681778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POWER</w:t>
            </w:r>
          </w:p>
        </w:tc>
      </w:tr>
      <w:tr w:rsidR="000715B0" w14:paraId="4487A43E" w14:textId="77777777" w:rsidTr="00B700E4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462ACE3322EC406E8E70CB5B8E850E59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79F8454D" w14:textId="0D1D6161" w:rsidR="000715B0" w:rsidRDefault="00832656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08B8A8FB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22B4AF60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789EE515" w14:textId="77777777" w:rsidTr="00B700E4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71C8BC3A810944A2B28E4D53EB812E17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2F375404" w14:textId="5ED00E5B" w:rsidR="000715B0" w:rsidRDefault="00832656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32559268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02C74959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4A157228" w14:textId="77777777" w:rsidTr="00B700E4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72FEB1A50B164328B68FF19AB0DC33C8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17DE66AB" w14:textId="7B60F48F" w:rsidR="000715B0" w:rsidRDefault="00832656" w:rsidP="000715B0">
                <w:pPr>
                  <w:spacing w:line="259" w:lineRule="auto"/>
                </w:pPr>
                <w:r>
                  <w:t>Measure resistance using handheld multimeter.</w:t>
                </w:r>
              </w:p>
            </w:tc>
          </w:sdtContent>
        </w:sdt>
      </w:tr>
      <w:tr w:rsidR="00A92BFC" w:rsidRPr="004D41CA" w14:paraId="72D3E866" w14:textId="77777777" w:rsidTr="00A92BFC">
        <w:trPr>
          <w:trHeight w:val="2880"/>
        </w:trPr>
        <w:sdt>
          <w:sdtPr>
            <w:rPr>
              <w:rStyle w:val="Strong"/>
            </w:rPr>
            <w:id w:val="-1771541962"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5"/>
                <w:vAlign w:val="center"/>
              </w:tcPr>
              <w:p w14:paraId="33C93FAD" w14:textId="0D627E46" w:rsidR="00A92BFC" w:rsidRPr="004D41CA" w:rsidRDefault="00832656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 w:rsidRPr="00832656">
                  <w:rPr>
                    <w:rStyle w:val="Strong"/>
                    <w:noProof/>
                  </w:rPr>
                  <w:drawing>
                    <wp:inline distT="0" distB="0" distL="0" distR="0" wp14:anchorId="1692EAD8" wp14:editId="36B4ADEF">
                      <wp:extent cx="2520950" cy="1342639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29767" cy="13473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id w:val="1289472853"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2"/>
                <w:vAlign w:val="center"/>
              </w:tcPr>
              <w:p w14:paraId="4A9C8CD7" w14:textId="5BE256A4" w:rsidR="00A92BFC" w:rsidRPr="004D41CA" w:rsidRDefault="00832656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 w:rsidRPr="00832656">
                  <w:rPr>
                    <w:rStyle w:val="Strong"/>
                    <w:noProof/>
                  </w:rPr>
                  <w:drawing>
                    <wp:inline distT="0" distB="0" distL="0" distR="0" wp14:anchorId="1522BC21" wp14:editId="7B499A84">
                      <wp:extent cx="2139950" cy="2544805"/>
                      <wp:effectExtent l="0" t="0" r="0" b="8255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46483" cy="25525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C5024A" w14:paraId="289CC253" w14:textId="77777777" w:rsidTr="00C5024A">
        <w:sdt>
          <w:sdtPr>
            <w:tag w:val="IMAGE1CAPTION"/>
            <w:id w:val="-465354368"/>
            <w:placeholder>
              <w:docPart w:val="5C6F8EE0A0CE4EC5BA980FB8FE5C17FE"/>
            </w:placeholder>
            <w:text/>
          </w:sdtPr>
          <w:sdtEndPr/>
          <w:sdtContent>
            <w:tc>
              <w:tcPr>
                <w:tcW w:w="5400" w:type="dxa"/>
                <w:gridSpan w:val="5"/>
                <w:vAlign w:val="center"/>
              </w:tcPr>
              <w:p w14:paraId="46877828" w14:textId="2478DF0B" w:rsidR="00C5024A" w:rsidRDefault="00832656" w:rsidP="00C5024A">
                <w:pPr>
                  <w:spacing w:line="259" w:lineRule="auto"/>
                  <w:jc w:val="center"/>
                </w:pPr>
                <w:r>
                  <w:t>Schematic</w:t>
                </w:r>
              </w:p>
            </w:tc>
          </w:sdtContent>
        </w:sdt>
        <w:sdt>
          <w:sdtPr>
            <w:tag w:val="IMAGE2CAPTION"/>
            <w:id w:val="-1408296632"/>
            <w:placeholder>
              <w:docPart w:val="5C6F8EE0A0CE4EC5BA980FB8FE5C17FE"/>
            </w:placeholder>
            <w:text/>
          </w:sdtPr>
          <w:sdtEndPr/>
          <w:sdtContent>
            <w:tc>
              <w:tcPr>
                <w:tcW w:w="5400" w:type="dxa"/>
                <w:gridSpan w:val="2"/>
                <w:vAlign w:val="center"/>
              </w:tcPr>
              <w:p w14:paraId="56196DF9" w14:textId="0B9310C5" w:rsidR="00C5024A" w:rsidRDefault="00832656" w:rsidP="00C5024A">
                <w:pPr>
                  <w:spacing w:line="259" w:lineRule="auto"/>
                  <w:jc w:val="center"/>
                </w:pPr>
                <w:r>
                  <w:t>Layout</w:t>
                </w:r>
              </w:p>
            </w:tc>
          </w:sdtContent>
        </w:sdt>
      </w:tr>
      <w:tr w:rsidR="00C41DC3" w14:paraId="725F2CBA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20D7ADF7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3C67A6637C294F83B5D204C14A664B26"/>
            </w:placeholder>
            <w:text/>
          </w:sdtPr>
          <w:sdtEndPr/>
          <w:sdtContent>
            <w:tc>
              <w:tcPr>
                <w:tcW w:w="134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0D399EF8" w14:textId="73A711AB" w:rsidR="00C41DC3" w:rsidRDefault="00832656" w:rsidP="00C41DC3">
                <w:pPr>
                  <w:spacing w:line="259" w:lineRule="auto"/>
                </w:pPr>
                <w:r>
                  <w:t>TP3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76945972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</w:t>
            </w:r>
          </w:p>
        </w:tc>
        <w:sdt>
          <w:sdtPr>
            <w:tag w:val="INSTRUMENT"/>
            <w:id w:val="125059193"/>
            <w:placeholder>
              <w:docPart w:val="2B7AB86891B34F2FB157CE34727E698C"/>
            </w:placeholder>
            <w:text/>
          </w:sdtPr>
          <w:sdtEndPr/>
          <w:sdtContent>
            <w:tc>
              <w:tcPr>
                <w:tcW w:w="540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343863F3" w14:textId="31563618" w:rsidR="00C41DC3" w:rsidRDefault="00832656" w:rsidP="00C41DC3">
                <w:pPr>
                  <w:spacing w:line="259" w:lineRule="auto"/>
                </w:pPr>
                <w:r>
                  <w:t>Fluke 87</w:t>
                </w:r>
              </w:p>
            </w:tc>
          </w:sdtContent>
        </w:sdt>
      </w:tr>
      <w:tr w:rsidR="00C41DC3" w14:paraId="353FE9E4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4843D867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93D63EBC9D044D72ACF3F5FFCFF04C36"/>
            </w:placeholder>
            <w:text/>
          </w:sdtPr>
          <w:sdtEndPr/>
          <w:sdtContent>
            <w:tc>
              <w:tcPr>
                <w:tcW w:w="134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DD1B292" w14:textId="65E2CFB1" w:rsidR="00C41DC3" w:rsidRDefault="00832656" w:rsidP="00C41DC3">
                <w:pPr>
                  <w:spacing w:line="259" w:lineRule="auto"/>
                </w:pPr>
                <w:r>
                  <w:t>TP4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20BC6C00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 ACCURACY</w:t>
            </w:r>
          </w:p>
        </w:tc>
        <w:sdt>
          <w:sdtPr>
            <w:tag w:val="INSTRUMENTACCURACY"/>
            <w:id w:val="-150298392"/>
            <w:placeholder>
              <w:docPart w:val="CD09D21E635D4617A7531F302F104E38"/>
            </w:placeholder>
            <w:text/>
          </w:sdtPr>
          <w:sdtEndPr/>
          <w:sdtContent>
            <w:tc>
              <w:tcPr>
                <w:tcW w:w="540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787F145" w14:textId="7C9702D9" w:rsidR="00C41DC3" w:rsidRDefault="00832656" w:rsidP="00C41DC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</w:tbl>
    <w:p w14:paraId="6FFC9330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305"/>
        <w:gridCol w:w="90"/>
        <w:gridCol w:w="2250"/>
        <w:gridCol w:w="1705"/>
        <w:gridCol w:w="545"/>
        <w:gridCol w:w="2250"/>
        <w:gridCol w:w="1340"/>
        <w:gridCol w:w="10"/>
      </w:tblGrid>
      <w:tr w:rsidR="004D73E0" w:rsidRPr="004D41CA" w14:paraId="7F89EC15" w14:textId="77777777" w:rsidTr="00AB1184">
        <w:tc>
          <w:tcPr>
            <w:tcW w:w="10800" w:type="dxa"/>
            <w:gridSpan w:val="9"/>
            <w:vAlign w:val="center"/>
          </w:tcPr>
          <w:p w14:paraId="47A77D97" w14:textId="77777777" w:rsidR="004D73E0" w:rsidRPr="004D41CA" w:rsidRDefault="004D73E0" w:rsidP="0037753F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331ABBBF" w14:textId="77777777" w:rsidTr="00AB1184"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14:paraId="6932E6D9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60CF1189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vAlign w:val="center"/>
          </w:tcPr>
          <w:p w14:paraId="02E09488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 VALUE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7CAEDE20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14:paraId="5B8C5EB9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61EFDFFA" w14:textId="77777777" w:rsidTr="00AB1184">
        <w:trPr>
          <w:trHeight w:val="720"/>
        </w:trPr>
        <w:sdt>
          <w:sdtPr>
            <w:tag w:val="PARAMETER"/>
            <w:id w:val="765811737"/>
            <w:placeholder>
              <w:docPart w:val="5C6F8EE0A0CE4EC5BA980FB8FE5C17FE"/>
            </w:placeholder>
            <w:text/>
          </w:sdtPr>
          <w:sdtEndPr/>
          <w:sdtContent>
            <w:tc>
              <w:tcPr>
                <w:tcW w:w="270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3A14E61" w14:textId="6448AE10" w:rsidR="00B700E4" w:rsidRDefault="00832656" w:rsidP="00B700E4">
                <w:pPr>
                  <w:spacing w:line="259" w:lineRule="auto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F56A7040732947369787B5CD7AE90B69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E48975B" w14:textId="7C85C260" w:rsidR="00B700E4" w:rsidRDefault="00832656" w:rsidP="00B700E4">
                <w:pPr>
                  <w:spacing w:line="259" w:lineRule="auto"/>
                  <w:jc w:val="center"/>
                </w:pPr>
                <w:r>
                  <w:t>200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55234218A04B48A2BE0EF0863AAAE72E"/>
            </w:placeholder>
            <w:text/>
          </w:sdtPr>
          <w:sdtEndPr/>
          <w:sdtContent>
            <w:tc>
              <w:tcPr>
                <w:tcW w:w="22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1E38022" w14:textId="2E851138" w:rsidR="00B700E4" w:rsidRDefault="00832656" w:rsidP="00B700E4">
                <w:pPr>
                  <w:spacing w:line="259" w:lineRule="auto"/>
                  <w:jc w:val="center"/>
                </w:pPr>
                <w:r>
                  <w:t>TBD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294685B8FD9C4F53B43EC946DC83A867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FB77EC7" w14:textId="51C3605F" w:rsidR="00B700E4" w:rsidRDefault="00832656" w:rsidP="00B700E4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sdt>
          <w:sdtPr>
            <w:rPr>
              <w:color w:val="808080"/>
            </w:rPr>
            <w:tag w:val="UNITS"/>
            <w:id w:val="668375728"/>
            <w:placeholder>
              <w:docPart w:val="CA117C895B05449AA7947F2F1620C3F6"/>
            </w:placeholder>
            <w:text/>
          </w:sdtPr>
          <w:sdtEndPr/>
          <w:sdtContent>
            <w:tc>
              <w:tcPr>
                <w:tcW w:w="13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D877DBF" w14:textId="769D39FD" w:rsidR="00B700E4" w:rsidRDefault="00832656" w:rsidP="00B700E4">
                <w:pPr>
                  <w:spacing w:line="259" w:lineRule="auto"/>
                  <w:jc w:val="center"/>
                </w:pPr>
                <w:r>
                  <w:rPr>
                    <w:color w:val="808080"/>
                  </w:rPr>
                  <w:t>OHMS</w:t>
                </w:r>
              </w:p>
            </w:tc>
          </w:sdtContent>
        </w:sdt>
      </w:tr>
      <w:tr w:rsidR="00A92BFC" w14:paraId="543795B1" w14:textId="77777777" w:rsidTr="00A92BFC">
        <w:trPr>
          <w:trHeight w:val="720"/>
        </w:trPr>
        <w:tc>
          <w:tcPr>
            <w:tcW w:w="10800" w:type="dxa"/>
            <w:gridSpan w:val="9"/>
          </w:tcPr>
          <w:p w14:paraId="4A70609F" w14:textId="77777777" w:rsidR="00A92BFC" w:rsidRDefault="00A92BFC" w:rsidP="00D51B6D">
            <w:pPr>
              <w:spacing w:line="259" w:lineRule="auto"/>
            </w:pPr>
          </w:p>
        </w:tc>
      </w:tr>
      <w:tr w:rsidR="00D5700F" w:rsidRPr="004D41CA" w14:paraId="269818FB" w14:textId="77777777" w:rsidTr="00F5090E">
        <w:trPr>
          <w:gridAfter w:val="1"/>
          <w:wAfter w:w="10" w:type="dxa"/>
        </w:trPr>
        <w:tc>
          <w:tcPr>
            <w:tcW w:w="10790" w:type="dxa"/>
            <w:gridSpan w:val="8"/>
            <w:tcBorders>
              <w:bottom w:val="single" w:sz="8" w:space="0" w:color="000000" w:themeColor="text1"/>
            </w:tcBorders>
            <w:vAlign w:val="center"/>
          </w:tcPr>
          <w:p w14:paraId="737690A6" w14:textId="77777777" w:rsidR="00D5700F" w:rsidRPr="004D41CA" w:rsidRDefault="00D5700F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D5700F" w:rsidRPr="004D41CA" w14:paraId="0F71FC0D" w14:textId="77777777" w:rsidTr="00B054C4">
        <w:trPr>
          <w:gridAfter w:val="1"/>
          <w:wAfter w:w="10" w:type="dxa"/>
        </w:trPr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34032595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77C59B25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4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72DDC85C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13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415C5D3E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465AA3" w14:paraId="34A639C4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14:paraId="22DF411C" w14:textId="77777777" w:rsidR="00465AA3" w:rsidRDefault="00465AA3" w:rsidP="00465AA3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3EDAA56451CE4557AD21C9DAE1AA3F68"/>
            </w:placeholder>
            <w:text w:multiLine="1"/>
          </w:sdtPr>
          <w:sdtEndPr/>
          <w:sdtContent>
            <w:tc>
              <w:tcPr>
                <w:tcW w:w="1305" w:type="dxa"/>
                <w:tcBorders>
                  <w:bottom w:val="single" w:sz="4" w:space="0" w:color="auto"/>
                </w:tcBorders>
                <w:vAlign w:val="center"/>
              </w:tcPr>
              <w:p w14:paraId="69D1A676" w14:textId="61BE29A7" w:rsidR="00465AA3" w:rsidRDefault="00832656" w:rsidP="00465AA3">
                <w:pPr>
                  <w:spacing w:line="259" w:lineRule="auto"/>
                  <w:jc w:val="center"/>
                </w:pPr>
                <w:r>
                  <w:t>T2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B90933D78FA54DFAAA732B3A18D84248"/>
            </w:placeholder>
            <w:text w:multiLine="1"/>
          </w:sdtPr>
          <w:sdtEndPr/>
          <w:sdtContent>
            <w:tc>
              <w:tcPr>
                <w:tcW w:w="404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2AEBEE29" w14:textId="1705458F" w:rsidR="00465AA3" w:rsidRDefault="00832656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2587A75D2C48403D886148319A1C4D50"/>
            </w:placeholder>
            <w:text w:multiLine="1"/>
          </w:sdtPr>
          <w:sdtEndPr/>
          <w:sdtContent>
            <w:tc>
              <w:tcPr>
                <w:tcW w:w="413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381C66F3" w14:textId="31A30232" w:rsidR="00465AA3" w:rsidRDefault="00832656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  <w:tr w:rsidR="00465AA3" w14:paraId="4435122F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02E499" w14:textId="77777777" w:rsidR="00465AA3" w:rsidRDefault="00465AA3" w:rsidP="00465AA3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078E108EA9E5465B9865BE3710FAD542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208BDF6" w14:textId="140B5457" w:rsidR="00465AA3" w:rsidRDefault="00832656" w:rsidP="00465AA3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DB2D745855714C31892A0D61E7BCFC1B"/>
            </w:placeholder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46C744A" w14:textId="095385D5" w:rsidR="00465AA3" w:rsidRDefault="00832656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851A7CD9D88F4B20B280CD2BF209CEFE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FB60044" w14:textId="2083F502" w:rsidR="00465AA3" w:rsidRDefault="00832656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  <w:tr w:rsidR="00465AA3" w14:paraId="446D7425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77AFA" w14:textId="77777777" w:rsidR="00465AA3" w:rsidRDefault="00465AA3" w:rsidP="00465AA3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F162D5BF8EE84FCD8871703936DF1ACE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105A3DD" w14:textId="7AA15E09" w:rsidR="00465AA3" w:rsidRDefault="00832656" w:rsidP="00465AA3">
                <w:pPr>
                  <w:spacing w:line="259" w:lineRule="auto"/>
                  <w:jc w:val="center"/>
                </w:pPr>
                <w:r>
                  <w:t>T50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066AAB4208FC464F8A3A39B1B250EE7B"/>
            </w:placeholder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06BFD00" w14:textId="64362B81" w:rsidR="00465AA3" w:rsidRDefault="00832656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E31F20347C0242BF85EE6ED05BD4B464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9D5A6D0" w14:textId="33BC9E21" w:rsidR="00465AA3" w:rsidRDefault="00832656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  <w:tr w:rsidR="00465AA3" w14:paraId="6D640579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0D8F93" w14:textId="77777777" w:rsidR="00465AA3" w:rsidRDefault="00465AA3" w:rsidP="00465AA3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A8B099FC5B594A3B973B902997B545BC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149D5F7" w14:textId="5A1DEA56" w:rsidR="00465AA3" w:rsidRDefault="00832656" w:rsidP="00465AA3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A23D38" w14:textId="77777777" w:rsidR="00465AA3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CFF7E417F5944F19AFB9DA9CD64067B0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3137B0B" w14:textId="56560FD3" w:rsidR="00465AA3" w:rsidRDefault="00832656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  <w:tr w:rsidR="00D5700F" w14:paraId="4B0CD52C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3132E0CE" w14:textId="77777777" w:rsidR="00D5700F" w:rsidRDefault="00465AA3" w:rsidP="00465AA3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AA05B0146EF5488396117CFD03B5BFDA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07E6FD68" w14:textId="51664E02" w:rsidR="00D5700F" w:rsidRDefault="00832656" w:rsidP="00465AA3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43942598" w14:textId="77777777" w:rsidR="00D5700F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FDFAB7227C8F408BA2FDB40FDCAAC6EE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25731582" w14:textId="2E11AFD1" w:rsidR="00D5700F" w:rsidRDefault="00832656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</w:tbl>
    <w:p w14:paraId="465AD49F" w14:textId="77777777" w:rsidR="004D41CA" w:rsidRDefault="004D41CA">
      <w:pPr>
        <w:spacing w:line="259" w:lineRule="auto"/>
      </w:pPr>
      <w:r>
        <w:br w:type="page"/>
      </w:r>
    </w:p>
    <w:p w14:paraId="259BB739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21B8B697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61D0C8EA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701BEE45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182D1" w14:textId="7E893CC8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51C0BE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in;height:24pt" o:ole="">
                  <v:imagedata r:id="rId10" o:title=""/>
                </v:shape>
                <w:control r:id="rId11" w:name="saveButton" w:shapeid="_x0000_i104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45C19" w14:textId="7C92E2BB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0014F59">
                <v:shape id="_x0000_i1041" type="#_x0000_t75" style="width:100pt;height:24pt" o:ole="">
                  <v:imagedata r:id="rId12" o:title=""/>
                </v:shape>
                <w:control r:id="rId13" w:name="saveAndCloseButton" w:shapeid="_x0000_i104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E1290" w14:textId="36F0FAA0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D4DC62C">
                <v:shape id="_x0000_i1047" type="#_x0000_t75" style="width:100pt;height:24pt" o:ole="">
                  <v:imagedata r:id="rId14" o:title=""/>
                </v:shape>
                <w:control r:id="rId15" w:name="closeWithoutSaving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ACBDE" w14:textId="44E341E1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BB872B5">
                <v:shape id="_x0000_i1048" type="#_x0000_t75" style="width:1in;height:24pt" o:ole="">
                  <v:imagedata r:id="rId16" o:title=""/>
                </v:shape>
                <w:control r:id="rId17" w:name="deleteButton" w:shapeid="_x0000_i1048"/>
              </w:object>
            </w:r>
          </w:p>
        </w:tc>
      </w:tr>
      <w:tr w:rsidR="00563AB7" w:rsidRPr="00CC5B02" w14:paraId="18952448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0B91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DFD3CFED4559459D973C05166606496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D1A64AE" w14:textId="05EA551E" w:rsidR="00563AB7" w:rsidRPr="0041404C" w:rsidRDefault="00AC1169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20221121213139</w:t>
                </w:r>
              </w:p>
            </w:tc>
          </w:sdtContent>
        </w:sdt>
      </w:tr>
      <w:tr w:rsidR="00563AB7" w:rsidRPr="00CC5B02" w14:paraId="33285AF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D930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53733050C6E4483F8A78CFDB5FECB88D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41F6311" w14:textId="64C60016" w:rsidR="00563AB7" w:rsidRPr="0041404C" w:rsidRDefault="00A23254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FE1B734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7979E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EDC7A59C00F94997AA5D450245DDE0C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5C05DF8" w14:textId="23574A0B" w:rsidR="00563AB7" w:rsidRPr="0041404C" w:rsidRDefault="00A23254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E3B198A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E23F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BB1867E3F9E74FE197B37CAD6520E764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7F7F33B" w14:textId="7B7F170B" w:rsidR="00563AB7" w:rsidRPr="0041404C" w:rsidRDefault="00A23254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6FA128C1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FADC2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80D15D972E1E4C82BDE18CCC1A1EF812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7C9B13C" w14:textId="0E958173" w:rsidR="00563AB7" w:rsidRPr="0041404C" w:rsidRDefault="00A23254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14A56BC7" w14:textId="77777777" w:rsidR="00D4578A" w:rsidRPr="00D4578A" w:rsidRDefault="00D4578A" w:rsidP="00CE0861"/>
    <w:sectPr w:rsidR="00D4578A" w:rsidRPr="00D4578A" w:rsidSect="00112A13">
      <w:headerReference w:type="default" r:id="rId18"/>
      <w:footerReference w:type="default" r:id="rId1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B1F08" w14:textId="77777777" w:rsidR="00832656" w:rsidRDefault="00832656" w:rsidP="002E17B7">
      <w:pPr>
        <w:spacing w:after="0" w:line="240" w:lineRule="auto"/>
      </w:pPr>
      <w:r>
        <w:separator/>
      </w:r>
    </w:p>
  </w:endnote>
  <w:endnote w:type="continuationSeparator" w:id="0">
    <w:p w14:paraId="2F8F3BEA" w14:textId="77777777" w:rsidR="00832656" w:rsidRDefault="00832656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0E3739D1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5444FEE3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75F334A3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A23254">
            <w:fldChar w:fldCharType="begin"/>
          </w:r>
          <w:r w:rsidR="00A23254">
            <w:instrText xml:space="preserve"> NUMPAGES   \* MERGEFORMAT </w:instrText>
          </w:r>
          <w:r w:rsidR="00A23254">
            <w:fldChar w:fldCharType="separate"/>
          </w:r>
          <w:r w:rsidR="00590E3C">
            <w:rPr>
              <w:noProof/>
            </w:rPr>
            <w:t>3</w:t>
          </w:r>
          <w:r w:rsidR="00A23254">
            <w:rPr>
              <w:noProof/>
            </w:rPr>
            <w:fldChar w:fldCharType="end"/>
          </w:r>
        </w:p>
      </w:tc>
    </w:tr>
    <w:tr w:rsidR="006E4D09" w14:paraId="7B902D53" w14:textId="77777777" w:rsidTr="004A4495">
      <w:trPr>
        <w:jc w:val="right"/>
      </w:trPr>
      <w:sdt>
        <w:sdtPr>
          <w:tag w:val="datetimestamp"/>
          <w:id w:val="-639416851"/>
          <w:placeholder>
            <w:docPart w:val="745CE4542B1F4BBC8B4D9A0632FFA193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77B1D047" w14:textId="7C91D19A" w:rsidR="006E4D09" w:rsidRDefault="00A23254" w:rsidP="0039368B">
              <w:pPr>
                <w:pStyle w:val="NoSpacing"/>
                <w:jc w:val="right"/>
              </w:pPr>
              <w:r w:rsidRPr="00CF1605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6527BAF7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56099" w14:textId="77777777" w:rsidR="00832656" w:rsidRDefault="00832656" w:rsidP="002E17B7">
      <w:pPr>
        <w:spacing w:after="0" w:line="240" w:lineRule="auto"/>
      </w:pPr>
      <w:r>
        <w:separator/>
      </w:r>
    </w:p>
  </w:footnote>
  <w:footnote w:type="continuationSeparator" w:id="0">
    <w:p w14:paraId="5A8E6B97" w14:textId="77777777" w:rsidR="00832656" w:rsidRDefault="00832656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35CE4BA1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2EDABF1B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144E8557" wp14:editId="235E186C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18E242E1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3B2C83EF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4638373B" w14:textId="0A610291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A23254">
      <w:rPr>
        <w:noProof/>
        <w:sz w:val="16"/>
        <w:szCs w:val="16"/>
      </w:rPr>
      <w:t>21 November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56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14860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215D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1C97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CB6"/>
    <w:rsid w:val="00385E2A"/>
    <w:rsid w:val="00386AF6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65AA3"/>
    <w:rsid w:val="00470CBC"/>
    <w:rsid w:val="004738A7"/>
    <w:rsid w:val="004770FC"/>
    <w:rsid w:val="00481258"/>
    <w:rsid w:val="00482BE8"/>
    <w:rsid w:val="00484257"/>
    <w:rsid w:val="0048470B"/>
    <w:rsid w:val="00485C36"/>
    <w:rsid w:val="00487E13"/>
    <w:rsid w:val="00490042"/>
    <w:rsid w:val="004913EB"/>
    <w:rsid w:val="004953D9"/>
    <w:rsid w:val="004A0D37"/>
    <w:rsid w:val="004A1E0D"/>
    <w:rsid w:val="004A248E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3E0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5F25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05DB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2DFC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0FF0"/>
    <w:rsid w:val="0082146B"/>
    <w:rsid w:val="0082167B"/>
    <w:rsid w:val="008242AC"/>
    <w:rsid w:val="008262E5"/>
    <w:rsid w:val="00832656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A4C"/>
    <w:rsid w:val="00912196"/>
    <w:rsid w:val="0091454A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484B"/>
    <w:rsid w:val="00A05655"/>
    <w:rsid w:val="00A05837"/>
    <w:rsid w:val="00A16FC3"/>
    <w:rsid w:val="00A222AE"/>
    <w:rsid w:val="00A23254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2C32"/>
    <w:rsid w:val="00A85429"/>
    <w:rsid w:val="00A85B05"/>
    <w:rsid w:val="00A91624"/>
    <w:rsid w:val="00A928F8"/>
    <w:rsid w:val="00A92BFC"/>
    <w:rsid w:val="00A92EBC"/>
    <w:rsid w:val="00A96878"/>
    <w:rsid w:val="00AA341A"/>
    <w:rsid w:val="00AA4876"/>
    <w:rsid w:val="00AB0230"/>
    <w:rsid w:val="00AB1184"/>
    <w:rsid w:val="00AB13C4"/>
    <w:rsid w:val="00AB6766"/>
    <w:rsid w:val="00AC0D09"/>
    <w:rsid w:val="00AC116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53F53"/>
    <w:rsid w:val="00B6270D"/>
    <w:rsid w:val="00B6495F"/>
    <w:rsid w:val="00B6688F"/>
    <w:rsid w:val="00B700E4"/>
    <w:rsid w:val="00B733DD"/>
    <w:rsid w:val="00B736EA"/>
    <w:rsid w:val="00B74EDC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2117"/>
    <w:rsid w:val="00C33F17"/>
    <w:rsid w:val="00C3507D"/>
    <w:rsid w:val="00C35D03"/>
    <w:rsid w:val="00C35E94"/>
    <w:rsid w:val="00C378CA"/>
    <w:rsid w:val="00C41DC3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E5752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5E9D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7B33146"/>
  <w15:docId w15:val="{46657E5F-96CB-4188-A9D8-63AFD976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control" Target="activeX/activeX4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B\04B-005\TESTbase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BE11134B7C4FF0AAAC94E61AE0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40C88-1F3A-41ED-8CF5-CEF274471F33}"/>
      </w:docPartPr>
      <w:docPartBody>
        <w:p w:rsidR="007A565E" w:rsidRDefault="003547CF">
          <w:pPr>
            <w:pStyle w:val="42BE11134B7C4FF0AAAC94E61AE0C0A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5A9F39FAAE48258D35DDF3BAF21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9BD6F-486F-4E62-BDFA-2ABDEBB02E61}"/>
      </w:docPartPr>
      <w:docPartBody>
        <w:p w:rsidR="007A565E" w:rsidRDefault="003547CF">
          <w:pPr>
            <w:pStyle w:val="C85A9F39FAAE48258D35DDF3BAF21A9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6F50EBC6704D27BF056F73E89FE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BB7A3-97E7-45E1-9D49-F9AC86D220DF}"/>
      </w:docPartPr>
      <w:docPartBody>
        <w:p w:rsidR="007A565E" w:rsidRDefault="003547CF">
          <w:pPr>
            <w:pStyle w:val="626F50EBC6704D27BF056F73E89FEF2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C80E2765604BEFBBC42CCD5BF57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3B64F-325A-4929-BDA9-CD6151E25D0D}"/>
      </w:docPartPr>
      <w:docPartBody>
        <w:p w:rsidR="007A565E" w:rsidRDefault="003547CF">
          <w:pPr>
            <w:pStyle w:val="51C80E2765604BEFBBC42CCD5BF5758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6F8EE0A0CE4EC5BA980FB8FE5C1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2EDE0-B5AB-42C7-8715-91258F65E1E0}"/>
      </w:docPartPr>
      <w:docPartBody>
        <w:p w:rsidR="007A565E" w:rsidRDefault="003547CF">
          <w:pPr>
            <w:pStyle w:val="5C6F8EE0A0CE4EC5BA980FB8FE5C17FE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B006B97EA14DD5B4F152B904424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1D298-5388-466A-9375-2A1446B799D5}"/>
      </w:docPartPr>
      <w:docPartBody>
        <w:p w:rsidR="007A565E" w:rsidRDefault="003547CF">
          <w:pPr>
            <w:pStyle w:val="81B006B97EA14DD5B4F152B904424CE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2ACE3322EC406E8E70CB5B8E850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6F153-4341-48BD-B830-890DB7B08A10}"/>
      </w:docPartPr>
      <w:docPartBody>
        <w:p w:rsidR="007A565E" w:rsidRDefault="003547CF">
          <w:pPr>
            <w:pStyle w:val="462ACE3322EC406E8E70CB5B8E850E5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C8BC3A810944A2B28E4D53EB812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30444-0DA2-4F56-89E7-F0B425F44853}"/>
      </w:docPartPr>
      <w:docPartBody>
        <w:p w:rsidR="007A565E" w:rsidRDefault="003547CF">
          <w:pPr>
            <w:pStyle w:val="71C8BC3A810944A2B28E4D53EB812E1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FEB1A50B164328B68FF19AB0DC3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A3FBA-4F13-409F-A60E-DC7AF6949104}"/>
      </w:docPartPr>
      <w:docPartBody>
        <w:p w:rsidR="007A565E" w:rsidRDefault="003547CF">
          <w:pPr>
            <w:pStyle w:val="72FEB1A50B164328B68FF19AB0DC33C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67A6637C294F83B5D204C14A664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CF876-21AC-470A-80D9-A186A052842F}"/>
      </w:docPartPr>
      <w:docPartBody>
        <w:p w:rsidR="007A565E" w:rsidRDefault="003547CF">
          <w:pPr>
            <w:pStyle w:val="3C67A6637C294F83B5D204C14A664B26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2B7AB86891B34F2FB157CE34727E6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A2E44-B029-44CA-A9E6-11E939D0D969}"/>
      </w:docPartPr>
      <w:docPartBody>
        <w:p w:rsidR="007A565E" w:rsidRDefault="003547CF">
          <w:pPr>
            <w:pStyle w:val="2B7AB86891B34F2FB157CE34727E698C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D63EBC9D044D72ACF3F5FFCFF04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D7112-31BE-4A16-AB2E-852460D42D09}"/>
      </w:docPartPr>
      <w:docPartBody>
        <w:p w:rsidR="007A565E" w:rsidRDefault="003547CF">
          <w:pPr>
            <w:pStyle w:val="93D63EBC9D044D72ACF3F5FFCFF04C36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CD09D21E635D4617A7531F302F104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4580B-AE0D-4E19-971B-ADDA51718DA2}"/>
      </w:docPartPr>
      <w:docPartBody>
        <w:p w:rsidR="007A565E" w:rsidRDefault="003547CF">
          <w:pPr>
            <w:pStyle w:val="CD09D21E635D4617A7531F302F104E38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6A7040732947369787B5CD7AE9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4629D-2A11-4A36-9474-89FA96463647}"/>
      </w:docPartPr>
      <w:docPartBody>
        <w:p w:rsidR="007A565E" w:rsidRDefault="003547CF">
          <w:pPr>
            <w:pStyle w:val="F56A7040732947369787B5CD7AE90B69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55234218A04B48A2BE0EF0863AAAE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96648-C700-469B-B016-0572D5CCDC94}"/>
      </w:docPartPr>
      <w:docPartBody>
        <w:p w:rsidR="007A565E" w:rsidRDefault="003547CF">
          <w:pPr>
            <w:pStyle w:val="55234218A04B48A2BE0EF0863AAAE72E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294685B8FD9C4F53B43EC946DC83A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CE270-962A-4EA2-BDE1-C5A78E15600C}"/>
      </w:docPartPr>
      <w:docPartBody>
        <w:p w:rsidR="007A565E" w:rsidRDefault="003547CF">
          <w:pPr>
            <w:pStyle w:val="294685B8FD9C4F53B43EC946DC83A867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CA117C895B05449AA7947F2F1620C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A3C84-8D51-4E94-B1E6-0CF9B1A5D508}"/>
      </w:docPartPr>
      <w:docPartBody>
        <w:p w:rsidR="007A565E" w:rsidRDefault="003547CF">
          <w:pPr>
            <w:pStyle w:val="CA117C895B05449AA7947F2F1620C3F6"/>
          </w:pPr>
          <w:r>
            <w:rPr>
              <w:rStyle w:val="PlaceholderText"/>
            </w:rPr>
            <w:t>V</w:t>
          </w:r>
        </w:p>
      </w:docPartBody>
    </w:docPart>
    <w:docPart>
      <w:docPartPr>
        <w:name w:val="3EDAA56451CE4557AD21C9DAE1AA3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DB676-8131-4EB0-B74B-08DCBEB9544A}"/>
      </w:docPartPr>
      <w:docPartBody>
        <w:p w:rsidR="007A565E" w:rsidRDefault="003547CF">
          <w:pPr>
            <w:pStyle w:val="3EDAA56451CE4557AD21C9DAE1AA3F68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B90933D78FA54DFAAA732B3A18D84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40B64-A663-44F5-A455-2AD5CC579DAD}"/>
      </w:docPartPr>
      <w:docPartBody>
        <w:p w:rsidR="007A565E" w:rsidRDefault="003547CF">
          <w:pPr>
            <w:pStyle w:val="B90933D78FA54DFAAA732B3A18D8424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87A75D2C48403D886148319A1C4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BB891-9E22-4C62-AA09-E20D2429AD81}"/>
      </w:docPartPr>
      <w:docPartBody>
        <w:p w:rsidR="007A565E" w:rsidRDefault="003547CF">
          <w:pPr>
            <w:pStyle w:val="2587A75D2C48403D886148319A1C4D5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8E108EA9E5465B9865BE3710FAD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4F546-5A58-4D68-91A7-07FD1C068E70}"/>
      </w:docPartPr>
      <w:docPartBody>
        <w:p w:rsidR="007A565E" w:rsidRDefault="003547CF">
          <w:pPr>
            <w:pStyle w:val="078E108EA9E5465B9865BE3710FAD542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DB2D745855714C31892A0D61E7BCF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2357E-75EE-4E92-9298-CE097A44A4A1}"/>
      </w:docPartPr>
      <w:docPartBody>
        <w:p w:rsidR="007A565E" w:rsidRDefault="003547CF">
          <w:pPr>
            <w:pStyle w:val="DB2D745855714C31892A0D61E7BCFC1B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1A7CD9D88F4B20B280CD2BF209C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FB24F-A4D9-4CAA-BF70-03C9F7F8D509}"/>
      </w:docPartPr>
      <w:docPartBody>
        <w:p w:rsidR="007A565E" w:rsidRDefault="003547CF">
          <w:pPr>
            <w:pStyle w:val="851A7CD9D88F4B20B280CD2BF209CEFE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62D5BF8EE84FCD8871703936DF1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59C-7E10-4455-954E-13C4FA2390E5}"/>
      </w:docPartPr>
      <w:docPartBody>
        <w:p w:rsidR="007A565E" w:rsidRDefault="003547CF">
          <w:pPr>
            <w:pStyle w:val="F162D5BF8EE84FCD8871703936DF1ACE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066AAB4208FC464F8A3A39B1B250E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B0248-6433-41CF-9F47-244C0D07862E}"/>
      </w:docPartPr>
      <w:docPartBody>
        <w:p w:rsidR="007A565E" w:rsidRDefault="003547CF">
          <w:pPr>
            <w:pStyle w:val="066AAB4208FC464F8A3A39B1B250EE7B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1F20347C0242BF85EE6ED05BD4B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7C792-34C0-49C6-8C0C-15F49753B486}"/>
      </w:docPartPr>
      <w:docPartBody>
        <w:p w:rsidR="007A565E" w:rsidRDefault="003547CF">
          <w:pPr>
            <w:pStyle w:val="E31F20347C0242BF85EE6ED05BD4B464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B099FC5B594A3B973B902997B54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9CD7B-A690-48DE-9A60-6D76CCBF6A27}"/>
      </w:docPartPr>
      <w:docPartBody>
        <w:p w:rsidR="007A565E" w:rsidRDefault="003547CF">
          <w:pPr>
            <w:pStyle w:val="A8B099FC5B594A3B973B902997B545BC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CFF7E417F5944F19AFB9DA9CD6406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E81A6-AD21-49F9-981D-8D5E8AC237CA}"/>
      </w:docPartPr>
      <w:docPartBody>
        <w:p w:rsidR="007A565E" w:rsidRDefault="003547CF">
          <w:pPr>
            <w:pStyle w:val="CFF7E417F5944F19AFB9DA9CD64067B0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05B0146EF5488396117CFD03B5B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3E270-08B3-40B7-B326-7F8A3B79BAF9}"/>
      </w:docPartPr>
      <w:docPartBody>
        <w:p w:rsidR="007A565E" w:rsidRDefault="003547CF">
          <w:pPr>
            <w:pStyle w:val="AA05B0146EF5488396117CFD03B5BFDA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FDFAB7227C8F408BA2FDB40FDCAAC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6F4F6-A6B9-417C-9016-23DC04E6CE46}"/>
      </w:docPartPr>
      <w:docPartBody>
        <w:p w:rsidR="007A565E" w:rsidRDefault="003547CF">
          <w:pPr>
            <w:pStyle w:val="FDFAB7227C8F408BA2FDB40FDCAAC6EE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D3CFED4559459D973C051666064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4F22B-4D1E-49CF-8FD1-49683625C403}"/>
      </w:docPartPr>
      <w:docPartBody>
        <w:p w:rsidR="007A565E" w:rsidRDefault="003547CF">
          <w:pPr>
            <w:pStyle w:val="DFD3CFED4559459D973C05166606496A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53733050C6E4483F8A78CFDB5FECB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4E50C-4661-464D-B9E0-122E1547BFBD}"/>
      </w:docPartPr>
      <w:docPartBody>
        <w:p w:rsidR="007A565E" w:rsidRDefault="003547CF">
          <w:pPr>
            <w:pStyle w:val="53733050C6E4483F8A78CFDB5FECB88D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EDC7A59C00F94997AA5D450245DDE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7EA30-7C91-4381-91E1-856174E9C6E3}"/>
      </w:docPartPr>
      <w:docPartBody>
        <w:p w:rsidR="007A565E" w:rsidRDefault="003547CF">
          <w:pPr>
            <w:pStyle w:val="EDC7A59C00F94997AA5D450245DDE0CA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BB1867E3F9E74FE197B37CAD6520E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D57C0-402D-4438-8BB9-E9AD3D059C56}"/>
      </w:docPartPr>
      <w:docPartBody>
        <w:p w:rsidR="007A565E" w:rsidRDefault="003547CF">
          <w:pPr>
            <w:pStyle w:val="BB1867E3F9E74FE197B37CAD6520E764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80D15D972E1E4C82BDE18CCC1A1EF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CA422-3713-4C35-B683-D9B9920D3404}"/>
      </w:docPartPr>
      <w:docPartBody>
        <w:p w:rsidR="007A565E" w:rsidRDefault="003547CF">
          <w:pPr>
            <w:pStyle w:val="80D15D972E1E4C82BDE18CCC1A1EF812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745CE4542B1F4BBC8B4D9A0632FFA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E5B24-4A82-43F9-9660-9A9EB4856589}"/>
      </w:docPartPr>
      <w:docPartBody>
        <w:p w:rsidR="00000000" w:rsidRDefault="000E1E56">
          <w:r w:rsidRPr="00CF1605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CF"/>
    <w:rsid w:val="000E1E56"/>
    <w:rsid w:val="003547CF"/>
    <w:rsid w:val="007A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1E56"/>
    <w:rPr>
      <w:color w:val="808080"/>
    </w:rPr>
  </w:style>
  <w:style w:type="paragraph" w:customStyle="1" w:styleId="42BE11134B7C4FF0AAAC94E61AE0C0A7">
    <w:name w:val="42BE11134B7C4FF0AAAC94E61AE0C0A7"/>
  </w:style>
  <w:style w:type="paragraph" w:customStyle="1" w:styleId="C85A9F39FAAE48258D35DDF3BAF21A95">
    <w:name w:val="C85A9F39FAAE48258D35DDF3BAF21A95"/>
  </w:style>
  <w:style w:type="paragraph" w:customStyle="1" w:styleId="626F50EBC6704D27BF056F73E89FEF27">
    <w:name w:val="626F50EBC6704D27BF056F73E89FEF27"/>
  </w:style>
  <w:style w:type="paragraph" w:customStyle="1" w:styleId="51C80E2765604BEFBBC42CCD5BF57581">
    <w:name w:val="51C80E2765604BEFBBC42CCD5BF57581"/>
  </w:style>
  <w:style w:type="paragraph" w:customStyle="1" w:styleId="5C6F8EE0A0CE4EC5BA980FB8FE5C17FE">
    <w:name w:val="5C6F8EE0A0CE4EC5BA980FB8FE5C17FE"/>
  </w:style>
  <w:style w:type="paragraph" w:customStyle="1" w:styleId="81B006B97EA14DD5B4F152B904424CEC">
    <w:name w:val="81B006B97EA14DD5B4F152B904424CEC"/>
  </w:style>
  <w:style w:type="paragraph" w:customStyle="1" w:styleId="462ACE3322EC406E8E70CB5B8E850E59">
    <w:name w:val="462ACE3322EC406E8E70CB5B8E850E59"/>
  </w:style>
  <w:style w:type="paragraph" w:customStyle="1" w:styleId="71C8BC3A810944A2B28E4D53EB812E17">
    <w:name w:val="71C8BC3A810944A2B28E4D53EB812E17"/>
  </w:style>
  <w:style w:type="paragraph" w:customStyle="1" w:styleId="72FEB1A50B164328B68FF19AB0DC33C8">
    <w:name w:val="72FEB1A50B164328B68FF19AB0DC33C8"/>
  </w:style>
  <w:style w:type="paragraph" w:customStyle="1" w:styleId="3C67A6637C294F83B5D204C14A664B26">
    <w:name w:val="3C67A6637C294F83B5D204C14A664B26"/>
  </w:style>
  <w:style w:type="paragraph" w:customStyle="1" w:styleId="2B7AB86891B34F2FB157CE34727E698C">
    <w:name w:val="2B7AB86891B34F2FB157CE34727E698C"/>
  </w:style>
  <w:style w:type="paragraph" w:customStyle="1" w:styleId="93D63EBC9D044D72ACF3F5FFCFF04C36">
    <w:name w:val="93D63EBC9D044D72ACF3F5FFCFF04C36"/>
  </w:style>
  <w:style w:type="paragraph" w:customStyle="1" w:styleId="CD09D21E635D4617A7531F302F104E38">
    <w:name w:val="CD09D21E635D4617A7531F302F104E38"/>
  </w:style>
  <w:style w:type="paragraph" w:customStyle="1" w:styleId="F56A7040732947369787B5CD7AE90B69">
    <w:name w:val="F56A7040732947369787B5CD7AE90B69"/>
  </w:style>
  <w:style w:type="paragraph" w:customStyle="1" w:styleId="55234218A04B48A2BE0EF0863AAAE72E">
    <w:name w:val="55234218A04B48A2BE0EF0863AAAE72E"/>
  </w:style>
  <w:style w:type="paragraph" w:customStyle="1" w:styleId="294685B8FD9C4F53B43EC946DC83A867">
    <w:name w:val="294685B8FD9C4F53B43EC946DC83A867"/>
  </w:style>
  <w:style w:type="paragraph" w:customStyle="1" w:styleId="CA117C895B05449AA7947F2F1620C3F6">
    <w:name w:val="CA117C895B05449AA7947F2F1620C3F6"/>
  </w:style>
  <w:style w:type="paragraph" w:customStyle="1" w:styleId="3EDAA56451CE4557AD21C9DAE1AA3F68">
    <w:name w:val="3EDAA56451CE4557AD21C9DAE1AA3F68"/>
  </w:style>
  <w:style w:type="paragraph" w:customStyle="1" w:styleId="B90933D78FA54DFAAA732B3A18D84248">
    <w:name w:val="B90933D78FA54DFAAA732B3A18D84248"/>
  </w:style>
  <w:style w:type="paragraph" w:customStyle="1" w:styleId="2587A75D2C48403D886148319A1C4D50">
    <w:name w:val="2587A75D2C48403D886148319A1C4D50"/>
  </w:style>
  <w:style w:type="paragraph" w:customStyle="1" w:styleId="078E108EA9E5465B9865BE3710FAD542">
    <w:name w:val="078E108EA9E5465B9865BE3710FAD542"/>
  </w:style>
  <w:style w:type="paragraph" w:customStyle="1" w:styleId="DB2D745855714C31892A0D61E7BCFC1B">
    <w:name w:val="DB2D745855714C31892A0D61E7BCFC1B"/>
  </w:style>
  <w:style w:type="paragraph" w:customStyle="1" w:styleId="851A7CD9D88F4B20B280CD2BF209CEFE">
    <w:name w:val="851A7CD9D88F4B20B280CD2BF209CEFE"/>
  </w:style>
  <w:style w:type="paragraph" w:customStyle="1" w:styleId="F162D5BF8EE84FCD8871703936DF1ACE">
    <w:name w:val="F162D5BF8EE84FCD8871703936DF1ACE"/>
  </w:style>
  <w:style w:type="paragraph" w:customStyle="1" w:styleId="066AAB4208FC464F8A3A39B1B250EE7B">
    <w:name w:val="066AAB4208FC464F8A3A39B1B250EE7B"/>
  </w:style>
  <w:style w:type="paragraph" w:customStyle="1" w:styleId="E31F20347C0242BF85EE6ED05BD4B464">
    <w:name w:val="E31F20347C0242BF85EE6ED05BD4B464"/>
  </w:style>
  <w:style w:type="paragraph" w:customStyle="1" w:styleId="A8B099FC5B594A3B973B902997B545BC">
    <w:name w:val="A8B099FC5B594A3B973B902997B545BC"/>
  </w:style>
  <w:style w:type="paragraph" w:customStyle="1" w:styleId="CFF7E417F5944F19AFB9DA9CD64067B0">
    <w:name w:val="CFF7E417F5944F19AFB9DA9CD64067B0"/>
  </w:style>
  <w:style w:type="paragraph" w:customStyle="1" w:styleId="AA05B0146EF5488396117CFD03B5BFDA">
    <w:name w:val="AA05B0146EF5488396117CFD03B5BFDA"/>
  </w:style>
  <w:style w:type="paragraph" w:customStyle="1" w:styleId="FDFAB7227C8F408BA2FDB40FDCAAC6EE">
    <w:name w:val="FDFAB7227C8F408BA2FDB40FDCAAC6EE"/>
  </w:style>
  <w:style w:type="paragraph" w:customStyle="1" w:styleId="DFD3CFED4559459D973C05166606496A">
    <w:name w:val="DFD3CFED4559459D973C05166606496A"/>
  </w:style>
  <w:style w:type="paragraph" w:customStyle="1" w:styleId="53733050C6E4483F8A78CFDB5FECB88D">
    <w:name w:val="53733050C6E4483F8A78CFDB5FECB88D"/>
  </w:style>
  <w:style w:type="paragraph" w:customStyle="1" w:styleId="EDC7A59C00F94997AA5D450245DDE0CA">
    <w:name w:val="EDC7A59C00F94997AA5D450245DDE0CA"/>
  </w:style>
  <w:style w:type="paragraph" w:customStyle="1" w:styleId="BB1867E3F9E74FE197B37CAD6520E764">
    <w:name w:val="BB1867E3F9E74FE197B37CAD6520E764"/>
  </w:style>
  <w:style w:type="paragraph" w:customStyle="1" w:styleId="80D15D972E1E4C82BDE18CCC1A1EF812">
    <w:name w:val="80D15D972E1E4C82BDE18CCC1A1EF8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14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8</cp:revision>
  <cp:lastPrinted>2022-11-22T03:31:00Z</cp:lastPrinted>
  <dcterms:created xsi:type="dcterms:W3CDTF">2022-11-22T03:15:00Z</dcterms:created>
  <dcterms:modified xsi:type="dcterms:W3CDTF">2022-11-22T03:31:00Z</dcterms:modified>
</cp:coreProperties>
</file>