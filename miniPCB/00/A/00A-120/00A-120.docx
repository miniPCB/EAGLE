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tag w:val="Circuit Name"/>
        <w:id w:val="-1077359531"/>
        <w:placeholder>
          <w:docPart w:val="42F2C91ACD0E4F83BB950DD123702212"/>
        </w:placeholder>
        <w:text/>
      </w:sdtPr>
      <w:sdtContent>
        <w:p w14:paraId="31812AB2" w14:textId="587D5B70" w:rsidR="0077378A" w:rsidRDefault="003958E5" w:rsidP="0077378A">
          <w:pPr>
            <w:pStyle w:val="Title"/>
          </w:pPr>
          <w:r>
            <w:t>00A-120, Multiplex Switch, 0805 Components</w:t>
          </w:r>
        </w:p>
      </w:sdtContent>
    </w:sdt>
    <w:p w14:paraId="434FC176" w14:textId="77777777" w:rsidR="0077378A" w:rsidRPr="00CD06D0" w:rsidRDefault="00000000" w:rsidP="0077378A">
      <w:pPr>
        <w:pStyle w:val="NoSpacing"/>
      </w:pPr>
      <w:r>
        <w:pict w14:anchorId="78DEE1E3">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13AE7B10" w14:textId="77777777" w:rsidTr="009F42B3">
        <w:trPr>
          <w:trHeight w:val="432"/>
          <w:jc w:val="center"/>
        </w:trPr>
        <w:tc>
          <w:tcPr>
            <w:tcW w:w="2898" w:type="dxa"/>
            <w:vAlign w:val="center"/>
          </w:tcPr>
          <w:p w14:paraId="65BD9AB1" w14:textId="77777777" w:rsidR="00331110" w:rsidRDefault="00331110" w:rsidP="00817613">
            <w:pPr>
              <w:pStyle w:val="NoSpacing"/>
              <w:jc w:val="right"/>
              <w:rPr>
                <w:b/>
                <w:bCs/>
              </w:rPr>
            </w:pPr>
            <w:r>
              <w:rPr>
                <w:b/>
                <w:bCs/>
              </w:rPr>
              <w:t>PART NUMBER</w:t>
            </w:r>
          </w:p>
        </w:tc>
        <w:sdt>
          <w:sdtPr>
            <w:rPr>
              <w:noProof/>
            </w:rPr>
            <w:tag w:val="PartNumber"/>
            <w:id w:val="-1937042240"/>
            <w:placeholder>
              <w:docPart w:val="77CABED37DDC4CA69D84F5863AD4F92A"/>
            </w:placeholder>
            <w:text/>
          </w:sdtPr>
          <w:sdtContent>
            <w:tc>
              <w:tcPr>
                <w:tcW w:w="7892" w:type="dxa"/>
                <w:vAlign w:val="center"/>
              </w:tcPr>
              <w:p w14:paraId="35E45570" w14:textId="03A87F98" w:rsidR="00331110" w:rsidRDefault="003958E5" w:rsidP="00817613">
                <w:pPr>
                  <w:pStyle w:val="NoSpacing"/>
                  <w:rPr>
                    <w:noProof/>
                  </w:rPr>
                </w:pPr>
                <w:r>
                  <w:rPr>
                    <w:noProof/>
                  </w:rPr>
                  <w:t>00A-120</w:t>
                </w:r>
              </w:p>
            </w:tc>
          </w:sdtContent>
        </w:sdt>
      </w:tr>
      <w:tr w:rsidR="00817613" w14:paraId="56ECDE53" w14:textId="77777777" w:rsidTr="009F42B3">
        <w:trPr>
          <w:trHeight w:val="432"/>
          <w:jc w:val="center"/>
        </w:trPr>
        <w:tc>
          <w:tcPr>
            <w:tcW w:w="2898" w:type="dxa"/>
            <w:vAlign w:val="center"/>
          </w:tcPr>
          <w:p w14:paraId="27B3D255"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898BF3A" w14:textId="42FBB2E7" w:rsidR="00817613" w:rsidRDefault="00000000" w:rsidP="00817613">
            <w:pPr>
              <w:pStyle w:val="NoSpacing"/>
            </w:pPr>
            <w:sdt>
              <w:sdtPr>
                <w:rPr>
                  <w:noProof/>
                </w:rPr>
                <w:id w:val="424923468"/>
                <w:placeholder>
                  <w:docPart w:val="DF6E9C3A36D44EE9A2ABA2EC72A5DC2A"/>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listItem w:displayText="Signal Conditioners (08)" w:value="Signal Conditioners (08)"/>
                </w:comboBox>
              </w:sdtPr>
              <w:sdtContent>
                <w:r w:rsidR="003958E5">
                  <w:rPr>
                    <w:noProof/>
                  </w:rPr>
                  <w:t>Probing and Prototyping (00A)</w:t>
                </w:r>
              </w:sdtContent>
            </w:sdt>
          </w:p>
        </w:tc>
      </w:tr>
      <w:tr w:rsidR="00817613" w14:paraId="77B5BEF9" w14:textId="77777777" w:rsidTr="009F42B3">
        <w:trPr>
          <w:trHeight w:val="432"/>
          <w:jc w:val="center"/>
        </w:trPr>
        <w:tc>
          <w:tcPr>
            <w:tcW w:w="2898" w:type="dxa"/>
            <w:vAlign w:val="center"/>
          </w:tcPr>
          <w:p w14:paraId="5819F037"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621548E" w14:textId="3402B6E2" w:rsidR="00817613" w:rsidRDefault="00000000" w:rsidP="00817613">
            <w:pPr>
              <w:pStyle w:val="NoSpacing"/>
            </w:pPr>
            <w:sdt>
              <w:sdtPr>
                <w:id w:val="-1490169677"/>
                <w:placeholder>
                  <w:docPart w:val="C9BFD0F7B7BC456B8DAED89E97B61E6F"/>
                </w:placeholder>
                <w:text/>
              </w:sdtPr>
              <w:sdtContent>
                <w:r w:rsidR="003958E5">
                  <w:t>Manual Switch, 1P4T</w:t>
                </w:r>
              </w:sdtContent>
            </w:sdt>
          </w:p>
        </w:tc>
      </w:tr>
      <w:tr w:rsidR="00817613" w14:paraId="6F7753BE" w14:textId="77777777" w:rsidTr="009F42B3">
        <w:trPr>
          <w:trHeight w:val="432"/>
          <w:jc w:val="center"/>
        </w:trPr>
        <w:tc>
          <w:tcPr>
            <w:tcW w:w="2898" w:type="dxa"/>
            <w:vAlign w:val="center"/>
          </w:tcPr>
          <w:p w14:paraId="126C4C2C"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5FB2F53F" w14:textId="7353F6C5" w:rsidR="00817613" w:rsidRDefault="00000000" w:rsidP="00817613">
            <w:pPr>
              <w:pStyle w:val="NoSpacing"/>
            </w:pPr>
            <w:sdt>
              <w:sdtPr>
                <w:id w:val="-423035272"/>
                <w:placeholder>
                  <w:docPart w:val="3235A5CB2B9E478CB8A02786C3A0CF9C"/>
                </w:placeholder>
                <w:text/>
              </w:sdtPr>
              <w:sdtContent>
                <w:r w:rsidR="003958E5">
                  <w:t>UL1213 Style Wire, 24 AWG, PTFE</w:t>
                </w:r>
              </w:sdtContent>
            </w:sdt>
          </w:p>
        </w:tc>
      </w:tr>
      <w:tr w:rsidR="00817613" w14:paraId="39E16BCD" w14:textId="77777777" w:rsidTr="009F42B3">
        <w:trPr>
          <w:trHeight w:val="432"/>
          <w:jc w:val="center"/>
        </w:trPr>
        <w:tc>
          <w:tcPr>
            <w:tcW w:w="2898" w:type="dxa"/>
            <w:vAlign w:val="center"/>
          </w:tcPr>
          <w:p w14:paraId="4FD48267" w14:textId="77777777" w:rsidR="00817613" w:rsidRPr="00817613" w:rsidRDefault="00E1661C" w:rsidP="00817613">
            <w:pPr>
              <w:pStyle w:val="NoSpacing"/>
              <w:jc w:val="right"/>
              <w:rPr>
                <w:b/>
                <w:bCs/>
              </w:rPr>
            </w:pPr>
            <w:r>
              <w:rPr>
                <w:b/>
                <w:bCs/>
              </w:rPr>
              <w:t>BOARD DESIGN</w:t>
            </w:r>
          </w:p>
        </w:tc>
        <w:sdt>
          <w:sdtPr>
            <w:tag w:val="BoardDesign"/>
            <w:id w:val="-2026781920"/>
            <w:placeholder>
              <w:docPart w:val="ED6813934AF74E3E8777608E8DD8C01D"/>
            </w:placeholder>
            <w:text/>
          </w:sdtPr>
          <w:sdtContent>
            <w:tc>
              <w:tcPr>
                <w:tcW w:w="7892" w:type="dxa"/>
                <w:vAlign w:val="center"/>
              </w:tcPr>
              <w:p w14:paraId="269B964A" w14:textId="764E76AF" w:rsidR="00817613" w:rsidRDefault="003958E5" w:rsidP="00817613">
                <w:pPr>
                  <w:pStyle w:val="NoSpacing"/>
                </w:pPr>
                <w:r>
                  <w:t>PCB50</w:t>
                </w:r>
              </w:p>
            </w:tc>
          </w:sdtContent>
        </w:sdt>
      </w:tr>
      <w:tr w:rsidR="00817613" w14:paraId="03EFB54F" w14:textId="77777777" w:rsidTr="009F42B3">
        <w:trPr>
          <w:trHeight w:val="432"/>
          <w:jc w:val="center"/>
        </w:trPr>
        <w:tc>
          <w:tcPr>
            <w:tcW w:w="2898" w:type="dxa"/>
            <w:vAlign w:val="center"/>
          </w:tcPr>
          <w:p w14:paraId="17F165ED"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22DFEF65" w14:textId="0CF94A37" w:rsidR="00817613" w:rsidRDefault="00E1661C" w:rsidP="00817613">
            <w:pPr>
              <w:pStyle w:val="NoSpacing"/>
            </w:pPr>
            <w:r>
              <w:t>Panel of</w:t>
            </w:r>
            <w:r w:rsidR="00817613">
              <w:t xml:space="preserve"> </w:t>
            </w:r>
            <w:r>
              <w:t>00</w:t>
            </w:r>
            <w:r w:rsidR="003958E5">
              <w:t>A</w:t>
            </w:r>
            <w:r>
              <w:t>-</w:t>
            </w:r>
            <w:r w:rsidR="003958E5">
              <w:t>12</w:t>
            </w:r>
            <w:r>
              <w:t>0 miniPCB</w:t>
            </w:r>
            <w:r w:rsidR="0015127F">
              <w:t>s</w:t>
            </w:r>
            <w:r>
              <w:t xml:space="preserve">, </w:t>
            </w:r>
            <w:r w:rsidR="00817613">
              <w:t>v-</w:t>
            </w:r>
            <w:r>
              <w:t>s</w:t>
            </w:r>
            <w:r w:rsidR="00817613">
              <w:t>core</w:t>
            </w:r>
            <w:r>
              <w:t>d</w:t>
            </w:r>
            <w:r w:rsidR="00331110">
              <w:t xml:space="preserve"> (</w:t>
            </w:r>
            <w:r>
              <w:t xml:space="preserve">1 Panel = </w:t>
            </w:r>
            <w:r w:rsidR="003958E5">
              <w:t>4</w:t>
            </w:r>
            <w:r>
              <w:t xml:space="preserve"> Pieces</w:t>
            </w:r>
            <w:r w:rsidR="00331110">
              <w:t>)</w:t>
            </w:r>
          </w:p>
        </w:tc>
      </w:tr>
    </w:tbl>
    <w:p w14:paraId="1E0B5358" w14:textId="77777777" w:rsidR="0019543D" w:rsidRDefault="0012215B" w:rsidP="00F8282A">
      <w:pPr>
        <w:pStyle w:val="Heading1"/>
      </w:pPr>
      <w:r>
        <w:t>Circuit Description</w:t>
      </w:r>
    </w:p>
    <w:p w14:paraId="521E1F6B" w14:textId="57F1CF36" w:rsidR="003958E5" w:rsidRDefault="003958E5" w:rsidP="003958E5">
      <w:r>
        <w:t xml:space="preserve">This board contains </w:t>
      </w:r>
      <w:r>
        <w:t>one</w:t>
      </w:r>
      <w:r>
        <w:t xml:space="preserve"> (</w:t>
      </w:r>
      <w:r>
        <w:t>1</w:t>
      </w:r>
      <w:r>
        <w:t xml:space="preserve">) </w:t>
      </w:r>
      <w:r>
        <w:t>rotary switch with a single pole and four positions, four (4) surface mount (0805) components, and</w:t>
      </w:r>
      <w:r>
        <w:t xml:space="preserve"> </w:t>
      </w:r>
      <w:r>
        <w:t xml:space="preserve">two (2) </w:t>
      </w:r>
      <w:r>
        <w:t xml:space="preserve">hookup wire points. This board enables reliable signal paths between developmental test setups and </w:t>
      </w:r>
      <w:r>
        <w:t>select 0805 components.</w:t>
      </w:r>
    </w:p>
    <w:p w14:paraId="2EC0E24A" w14:textId="66CFEF59"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52261677" w14:textId="77777777" w:rsidTr="009F42B3">
        <w:trPr>
          <w:jc w:val="center"/>
        </w:trPr>
        <w:tc>
          <w:tcPr>
            <w:tcW w:w="5395" w:type="dxa"/>
            <w:vAlign w:val="center"/>
          </w:tcPr>
          <w:p w14:paraId="38B60195" w14:textId="0B4158BF" w:rsidR="00331110" w:rsidRDefault="00F9664E" w:rsidP="00D95277">
            <w:pPr>
              <w:pStyle w:val="NoSpacing"/>
              <w:jc w:val="center"/>
            </w:pPr>
            <w:bookmarkStart w:id="2" w:name="PANEL_TOPVIEW"/>
            <w:bookmarkEnd w:id="2"/>
            <w:r>
              <w:rPr>
                <w:noProof/>
              </w:rPr>
              <w:drawing>
                <wp:inline distT="0" distB="0" distL="0" distR="0" wp14:anchorId="64F64BC2" wp14:editId="71341C59">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39677CA8" w14:textId="185AB28F" w:rsidR="00331110" w:rsidRDefault="00F9664E" w:rsidP="00D95277">
            <w:pPr>
              <w:pStyle w:val="NoSpacing"/>
              <w:jc w:val="center"/>
            </w:pPr>
            <w:bookmarkStart w:id="3" w:name="PANEL_BOTTOMVIEW"/>
            <w:bookmarkEnd w:id="3"/>
            <w:r>
              <w:rPr>
                <w:noProof/>
              </w:rPr>
              <w:drawing>
                <wp:inline distT="0" distB="0" distL="0" distR="0" wp14:anchorId="6A80C9A0" wp14:editId="014DD7DE">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4FC5DBB0" w14:textId="77777777" w:rsidTr="009F42B3">
        <w:trPr>
          <w:jc w:val="center"/>
        </w:trPr>
        <w:tc>
          <w:tcPr>
            <w:tcW w:w="5395" w:type="dxa"/>
            <w:vAlign w:val="center"/>
          </w:tcPr>
          <w:p w14:paraId="1A38C07B" w14:textId="77777777" w:rsidR="0015127F" w:rsidRDefault="00BE7BD1" w:rsidP="00D95277">
            <w:pPr>
              <w:pStyle w:val="NoSpacing"/>
              <w:jc w:val="center"/>
            </w:pPr>
            <w:r>
              <w:t>TOP VIEW</w:t>
            </w:r>
          </w:p>
        </w:tc>
        <w:tc>
          <w:tcPr>
            <w:tcW w:w="5395" w:type="dxa"/>
            <w:vAlign w:val="center"/>
          </w:tcPr>
          <w:p w14:paraId="0E3CDBB8" w14:textId="77777777" w:rsidR="0015127F" w:rsidRDefault="00BE7BD1" w:rsidP="00D95277">
            <w:pPr>
              <w:pStyle w:val="NoSpacing"/>
              <w:jc w:val="center"/>
            </w:pPr>
            <w:r>
              <w:t>BOTTOM VIEW</w:t>
            </w:r>
          </w:p>
        </w:tc>
      </w:tr>
    </w:tbl>
    <w:p w14:paraId="6635BCF6"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369F1796"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38DEACA" w14:textId="77777777" w:rsidTr="009F42B3">
        <w:trPr>
          <w:jc w:val="center"/>
        </w:trPr>
        <w:tc>
          <w:tcPr>
            <w:tcW w:w="5395" w:type="dxa"/>
            <w:vAlign w:val="center"/>
          </w:tcPr>
          <w:p w14:paraId="1058B6C1" w14:textId="337C0F2A" w:rsidR="0077378A" w:rsidRDefault="00F9664E" w:rsidP="00D95277">
            <w:pPr>
              <w:pStyle w:val="NoSpacing"/>
              <w:jc w:val="center"/>
            </w:pPr>
            <w:bookmarkStart w:id="5" w:name="SINGLE_TOPVIEW"/>
            <w:bookmarkStart w:id="6" w:name="_Toc80038452"/>
            <w:bookmarkEnd w:id="5"/>
            <w:r>
              <w:rPr>
                <w:noProof/>
              </w:rPr>
              <w:drawing>
                <wp:inline distT="0" distB="0" distL="0" distR="0" wp14:anchorId="395E7DAF" wp14:editId="57169F01">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3667B4C0" w14:textId="15C4C798" w:rsidR="0077378A" w:rsidRDefault="00F9664E" w:rsidP="00D95277">
            <w:pPr>
              <w:pStyle w:val="NoSpacing"/>
              <w:jc w:val="center"/>
            </w:pPr>
            <w:bookmarkStart w:id="7" w:name="SINGLE_BOTTOMVIEW"/>
            <w:bookmarkEnd w:id="7"/>
            <w:r>
              <w:rPr>
                <w:noProof/>
              </w:rPr>
              <w:drawing>
                <wp:inline distT="0" distB="0" distL="0" distR="0" wp14:anchorId="3929D787" wp14:editId="0DD9A19D">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608A926F" w14:textId="77777777" w:rsidTr="009F42B3">
        <w:trPr>
          <w:jc w:val="center"/>
        </w:trPr>
        <w:tc>
          <w:tcPr>
            <w:tcW w:w="5395" w:type="dxa"/>
            <w:vAlign w:val="center"/>
          </w:tcPr>
          <w:p w14:paraId="36751456" w14:textId="77777777" w:rsidR="0077378A" w:rsidRDefault="00BE7BD1" w:rsidP="00D95277">
            <w:pPr>
              <w:pStyle w:val="NoSpacing"/>
              <w:jc w:val="center"/>
            </w:pPr>
            <w:r>
              <w:t>TOP VIEW</w:t>
            </w:r>
          </w:p>
        </w:tc>
        <w:tc>
          <w:tcPr>
            <w:tcW w:w="5395" w:type="dxa"/>
            <w:vAlign w:val="center"/>
          </w:tcPr>
          <w:p w14:paraId="4499EF9F" w14:textId="77777777" w:rsidR="0077378A" w:rsidRDefault="00BE7BD1" w:rsidP="00D95277">
            <w:pPr>
              <w:pStyle w:val="NoSpacing"/>
              <w:jc w:val="center"/>
            </w:pPr>
            <w:r>
              <w:t>BOTTOM VIEW</w:t>
            </w:r>
          </w:p>
        </w:tc>
      </w:tr>
    </w:tbl>
    <w:bookmarkEnd w:id="6"/>
    <w:p w14:paraId="3F2086D7"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24ED7C3F" w14:textId="77777777" w:rsidTr="00736B52">
        <w:trPr>
          <w:jc w:val="center"/>
        </w:trPr>
        <w:tc>
          <w:tcPr>
            <w:tcW w:w="5415" w:type="dxa"/>
            <w:vAlign w:val="center"/>
          </w:tcPr>
          <w:p w14:paraId="5DE1A9C4" w14:textId="02C18CD8" w:rsidR="00894393" w:rsidRDefault="00F9664E" w:rsidP="00894393">
            <w:pPr>
              <w:spacing w:line="259" w:lineRule="auto"/>
              <w:jc w:val="center"/>
            </w:pPr>
            <w:bookmarkStart w:id="8" w:name="COMPONENT_TOPVIEW"/>
            <w:bookmarkEnd w:id="8"/>
            <w:r>
              <w:rPr>
                <w:noProof/>
              </w:rPr>
              <w:drawing>
                <wp:inline distT="0" distB="0" distL="0" distR="0" wp14:anchorId="5644E69A" wp14:editId="67B4CB3E">
                  <wp:extent cx="1840918" cy="1840918"/>
                  <wp:effectExtent l="0" t="0" r="6985"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353A9EDE" w14:textId="1997BE35" w:rsidR="00894393" w:rsidRDefault="00F9664E" w:rsidP="00894393">
            <w:pPr>
              <w:spacing w:line="259" w:lineRule="auto"/>
              <w:jc w:val="center"/>
            </w:pPr>
            <w:bookmarkStart w:id="9" w:name="COMPONENT_BOTTOMVIEW"/>
            <w:bookmarkEnd w:id="9"/>
            <w:r>
              <w:rPr>
                <w:noProof/>
              </w:rPr>
              <w:drawing>
                <wp:inline distT="0" distB="0" distL="0" distR="0" wp14:anchorId="6D68B1B2" wp14:editId="5E6881BC">
                  <wp:extent cx="1840918" cy="1840918"/>
                  <wp:effectExtent l="0" t="0" r="6985"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428F03BD" w14:textId="77777777" w:rsidTr="001B2109">
        <w:trPr>
          <w:jc w:val="center"/>
        </w:trPr>
        <w:tc>
          <w:tcPr>
            <w:tcW w:w="5415" w:type="dxa"/>
            <w:vAlign w:val="center"/>
          </w:tcPr>
          <w:p w14:paraId="45C44F4F" w14:textId="77777777" w:rsidR="00894393" w:rsidRDefault="00894393" w:rsidP="00FA0EF2">
            <w:pPr>
              <w:pStyle w:val="NoSpacing"/>
              <w:jc w:val="center"/>
              <w:rPr>
                <w:noProof/>
              </w:rPr>
            </w:pPr>
            <w:r>
              <w:rPr>
                <w:noProof/>
              </w:rPr>
              <w:t>TOP VIEW</w:t>
            </w:r>
          </w:p>
        </w:tc>
        <w:tc>
          <w:tcPr>
            <w:tcW w:w="5416" w:type="dxa"/>
            <w:vAlign w:val="center"/>
          </w:tcPr>
          <w:p w14:paraId="17235C0C" w14:textId="77777777" w:rsidR="00894393" w:rsidRDefault="00894393" w:rsidP="00325C76">
            <w:pPr>
              <w:pStyle w:val="NoSpacing"/>
              <w:jc w:val="center"/>
            </w:pPr>
            <w:r>
              <w:t>BOTTOM VIEW</w:t>
            </w:r>
          </w:p>
        </w:tc>
      </w:tr>
    </w:tbl>
    <w:p w14:paraId="038F392A" w14:textId="77777777" w:rsidR="00894393" w:rsidRDefault="00894393">
      <w:pPr>
        <w:spacing w:line="259" w:lineRule="auto"/>
      </w:pPr>
    </w:p>
    <w:p w14:paraId="2890A905" w14:textId="77777777" w:rsidR="00700877" w:rsidRDefault="00700877">
      <w:pPr>
        <w:spacing w:line="259" w:lineRule="auto"/>
      </w:pPr>
      <w:r>
        <w:br w:type="page"/>
      </w:r>
    </w:p>
    <w:p w14:paraId="50B0F776"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49BED147" w14:textId="5B2FF6B3" w:rsidR="00953857" w:rsidRDefault="00F9664E">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5A182A1C" wp14:editId="1D6B86A4">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5254B015" w14:textId="77777777" w:rsidR="00E254FA" w:rsidRPr="0009055A" w:rsidRDefault="00E254FA" w:rsidP="00E254FA">
      <w:pPr>
        <w:pStyle w:val="Heading1"/>
      </w:pPr>
      <w:bookmarkStart w:id="13" w:name="_Toc87632410"/>
      <w:bookmarkStart w:id="14" w:name="_Toc87813819"/>
      <w:r>
        <w:lastRenderedPageBreak/>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E254FA" w14:paraId="246D75CC" w14:textId="77777777" w:rsidTr="00A07E91">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5F3ED5F" w14:textId="77777777" w:rsidR="00E254FA" w:rsidRPr="00A83331" w:rsidRDefault="00E254FA" w:rsidP="00A07E91">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E623E3" w14:textId="77777777" w:rsidR="00E254FA" w:rsidRPr="00A83331" w:rsidRDefault="00E254FA" w:rsidP="00A07E91">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FB9528" w14:textId="77777777" w:rsidR="00E254FA" w:rsidRPr="00A83331" w:rsidRDefault="00E254FA" w:rsidP="00A07E91">
            <w:pPr>
              <w:pStyle w:val="NoSpacing"/>
              <w:jc w:val="center"/>
              <w:rPr>
                <w:b/>
                <w:bCs/>
              </w:rPr>
            </w:pPr>
            <w:r>
              <w:rPr>
                <w:b/>
                <w:bCs/>
              </w:rPr>
              <w:t>MFG 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95E343" w14:textId="77777777" w:rsidR="00E254FA" w:rsidRPr="00A83331" w:rsidRDefault="00E254FA" w:rsidP="00A07E91">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33C8955" w14:textId="77777777" w:rsidR="00E254FA" w:rsidRPr="00A83331" w:rsidRDefault="00E254FA" w:rsidP="00A07E91">
            <w:pPr>
              <w:pStyle w:val="NoSpacing"/>
              <w:jc w:val="center"/>
              <w:rPr>
                <w:b/>
                <w:bCs/>
              </w:rPr>
            </w:pPr>
            <w:r w:rsidRPr="00A83331">
              <w:rPr>
                <w:b/>
                <w:bCs/>
              </w:rPr>
              <w:t>FIND</w:t>
            </w:r>
          </w:p>
        </w:tc>
      </w:tr>
      <w:tr w:rsidR="00E254FA" w14:paraId="2BD3B31E"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64CC683"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85A4C"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5CCCC2"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27FC53"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007F1CA" w14:textId="77777777" w:rsidR="00E254FA" w:rsidRDefault="00E254FA" w:rsidP="00A07E91">
            <w:pPr>
              <w:pStyle w:val="NoSpacing"/>
              <w:jc w:val="center"/>
            </w:pPr>
            <w:r>
              <w:t>1</w:t>
            </w:r>
          </w:p>
        </w:tc>
      </w:tr>
      <w:tr w:rsidR="00E254FA" w14:paraId="13CB884E"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38B4C7A"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01E892"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43F371"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DF1E0C"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D90B70E" w14:textId="77777777" w:rsidR="00E254FA" w:rsidRDefault="00E254FA" w:rsidP="00A07E91">
            <w:pPr>
              <w:pStyle w:val="NoSpacing"/>
              <w:jc w:val="center"/>
            </w:pPr>
            <w:r>
              <w:t>2</w:t>
            </w:r>
          </w:p>
        </w:tc>
      </w:tr>
      <w:tr w:rsidR="00E254FA" w14:paraId="571B8731"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238C140"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5A6E78"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4CD09A"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EBA114"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98F3CC8" w14:textId="77777777" w:rsidR="00E254FA" w:rsidRDefault="00E254FA" w:rsidP="00A07E91">
            <w:pPr>
              <w:pStyle w:val="NoSpacing"/>
              <w:jc w:val="center"/>
            </w:pPr>
            <w:r>
              <w:t>3</w:t>
            </w:r>
          </w:p>
        </w:tc>
      </w:tr>
      <w:tr w:rsidR="00E254FA" w14:paraId="2412429D"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61E4807"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BE1D97"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821D05"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A029A0"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69ACAD" w14:textId="77777777" w:rsidR="00E254FA" w:rsidRDefault="00E254FA" w:rsidP="00A07E91">
            <w:pPr>
              <w:pStyle w:val="NoSpacing"/>
              <w:jc w:val="center"/>
            </w:pPr>
            <w:r>
              <w:t>4</w:t>
            </w:r>
          </w:p>
        </w:tc>
      </w:tr>
      <w:tr w:rsidR="00E254FA" w14:paraId="7225E247"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B924BBD"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706F2B"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65B8D7"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70B905"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676AF09" w14:textId="77777777" w:rsidR="00E254FA" w:rsidRDefault="00E254FA" w:rsidP="00A07E91">
            <w:pPr>
              <w:pStyle w:val="NoSpacing"/>
              <w:jc w:val="center"/>
            </w:pPr>
            <w:r>
              <w:t>5</w:t>
            </w:r>
          </w:p>
        </w:tc>
      </w:tr>
      <w:tr w:rsidR="00E254FA" w14:paraId="12C209CC"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266C138"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0F4BE6"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DF8622"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297616"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7A3D227" w14:textId="77777777" w:rsidR="00E254FA" w:rsidRDefault="00E254FA" w:rsidP="00A07E91">
            <w:pPr>
              <w:pStyle w:val="NoSpacing"/>
              <w:jc w:val="center"/>
            </w:pPr>
            <w:r>
              <w:t>6</w:t>
            </w:r>
          </w:p>
        </w:tc>
      </w:tr>
      <w:tr w:rsidR="00E254FA" w14:paraId="197D40CF"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8FE929A"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4B0054"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585CF2"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1F2A639"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4DFD1B8" w14:textId="77777777" w:rsidR="00E254FA" w:rsidRDefault="00E254FA" w:rsidP="00A07E91">
            <w:pPr>
              <w:pStyle w:val="NoSpacing"/>
              <w:jc w:val="center"/>
            </w:pPr>
            <w:r>
              <w:t>7</w:t>
            </w:r>
          </w:p>
        </w:tc>
      </w:tr>
      <w:tr w:rsidR="00E254FA" w14:paraId="723D1741"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52C0B2E"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B5D694"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F5B0C7"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8B80EF"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1DE24F7" w14:textId="77777777" w:rsidR="00E254FA" w:rsidRDefault="00E254FA" w:rsidP="00A07E91">
            <w:pPr>
              <w:pStyle w:val="NoSpacing"/>
              <w:jc w:val="center"/>
            </w:pPr>
            <w:r>
              <w:t>8</w:t>
            </w:r>
          </w:p>
        </w:tc>
      </w:tr>
      <w:tr w:rsidR="00E254FA" w14:paraId="1E1D0A40"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CB21ED0"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54D154"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EF4D18"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6D79CC"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5E6461F" w14:textId="77777777" w:rsidR="00E254FA" w:rsidRDefault="00E254FA" w:rsidP="00A07E91">
            <w:pPr>
              <w:pStyle w:val="NoSpacing"/>
              <w:jc w:val="center"/>
            </w:pPr>
            <w:r>
              <w:t>9</w:t>
            </w:r>
          </w:p>
        </w:tc>
      </w:tr>
      <w:tr w:rsidR="00E254FA" w14:paraId="0A554BDF"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B1EFDCF"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FBCFC1"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5E0BFC"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FE9978"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15238AE" w14:textId="77777777" w:rsidR="00E254FA" w:rsidRDefault="00E254FA" w:rsidP="00A07E91">
            <w:pPr>
              <w:pStyle w:val="NoSpacing"/>
              <w:jc w:val="center"/>
            </w:pPr>
            <w:r>
              <w:t>10</w:t>
            </w:r>
          </w:p>
        </w:tc>
      </w:tr>
      <w:tr w:rsidR="00E254FA" w14:paraId="7262A491" w14:textId="77777777" w:rsidTr="00A07E91">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54C69A1" w14:textId="77777777" w:rsidR="00E254FA" w:rsidRDefault="00E254FA" w:rsidP="00A07E91">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7D0121" w14:textId="77777777" w:rsidR="00E254FA" w:rsidRDefault="00E254FA" w:rsidP="00A07E91">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A13F4E" w14:textId="77777777" w:rsidR="00E254FA" w:rsidRDefault="00E254FA" w:rsidP="00A07E91">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0677E4" w14:textId="77777777" w:rsidR="00E254FA" w:rsidRDefault="00E254FA" w:rsidP="00A07E91">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5323688" w14:textId="77777777" w:rsidR="00E254FA" w:rsidRDefault="00E254FA" w:rsidP="00A07E91">
            <w:pPr>
              <w:pStyle w:val="NoSpacing"/>
              <w:jc w:val="center"/>
            </w:pPr>
            <w:r>
              <w:t>11</w:t>
            </w:r>
          </w:p>
        </w:tc>
      </w:tr>
    </w:tbl>
    <w:p w14:paraId="4D505279" w14:textId="77777777" w:rsidR="00E254FA" w:rsidRPr="007055AB" w:rsidRDefault="00E254FA" w:rsidP="00E254FA"/>
    <w:p w14:paraId="1D78D948" w14:textId="77777777" w:rsidR="00E254FA" w:rsidRDefault="00E254FA" w:rsidP="00E254FA">
      <w:pPr>
        <w:spacing w:line="259" w:lineRule="auto"/>
        <w:rPr>
          <w:rFonts w:asciiTheme="majorHAnsi" w:eastAsiaTheme="majorEastAsia" w:hAnsiTheme="majorHAnsi" w:cstheme="majorBidi"/>
          <w:color w:val="2F5496" w:themeColor="accent1" w:themeShade="BF"/>
          <w:sz w:val="32"/>
          <w:szCs w:val="32"/>
        </w:rPr>
      </w:pPr>
      <w:r>
        <w:br w:type="page"/>
      </w:r>
    </w:p>
    <w:p w14:paraId="386F616B" w14:textId="77777777" w:rsidR="00A8109E" w:rsidRDefault="00A8109E" w:rsidP="0009055A">
      <w:pPr>
        <w:pStyle w:val="Heading1"/>
      </w:pPr>
      <w:r>
        <w:lastRenderedPageBreak/>
        <w:t>Gerber Files</w:t>
      </w:r>
    </w:p>
    <w:p w14:paraId="23F90A6F" w14:textId="77777777" w:rsidR="0024450F" w:rsidRDefault="0024450F" w:rsidP="0024450F">
      <w:r>
        <w:t>This section contains images of the layers included in each Gerber file.</w:t>
      </w:r>
    </w:p>
    <w:p w14:paraId="2411FF85" w14:textId="77777777" w:rsidR="00DA1D32" w:rsidRDefault="00DA1D32" w:rsidP="00DA1D32">
      <w:pPr>
        <w:pStyle w:val="Heading2"/>
      </w:pPr>
      <w:r w:rsidRPr="008F7B14">
        <w:t>TOP COPPER (GLTX)</w:t>
      </w:r>
    </w:p>
    <w:p w14:paraId="2D2A1092" w14:textId="799CDC4B" w:rsidR="00DA1D32" w:rsidRDefault="00F9664E" w:rsidP="004B033D">
      <w:pPr>
        <w:jc w:val="center"/>
      </w:pPr>
      <w:bookmarkStart w:id="15" w:name="TOPCOPPER"/>
      <w:bookmarkEnd w:id="15"/>
      <w:r>
        <w:rPr>
          <w:noProof/>
        </w:rPr>
        <w:drawing>
          <wp:inline distT="0" distB="0" distL="0" distR="0" wp14:anchorId="11BC18BE" wp14:editId="49A1C18C">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1CA7F7D" w14:textId="77777777" w:rsidR="00DA1D32" w:rsidRDefault="00DA1D32">
      <w:pPr>
        <w:spacing w:line="259" w:lineRule="auto"/>
      </w:pPr>
      <w:r>
        <w:br w:type="page"/>
      </w:r>
    </w:p>
    <w:p w14:paraId="1089BF12" w14:textId="77777777" w:rsidR="00DA1D32" w:rsidRDefault="00DA1D32" w:rsidP="00DA1D32">
      <w:pPr>
        <w:pStyle w:val="Heading2"/>
      </w:pPr>
      <w:r w:rsidRPr="008F7B14">
        <w:lastRenderedPageBreak/>
        <w:t>TOP CREAM (GCTX)</w:t>
      </w:r>
    </w:p>
    <w:p w14:paraId="69C51B2C" w14:textId="427E3C1F" w:rsidR="00DA1D32" w:rsidRDefault="00F9664E" w:rsidP="004B033D">
      <w:pPr>
        <w:jc w:val="center"/>
      </w:pPr>
      <w:bookmarkStart w:id="16" w:name="TOPCREAM"/>
      <w:bookmarkEnd w:id="16"/>
      <w:r>
        <w:rPr>
          <w:noProof/>
        </w:rPr>
        <w:drawing>
          <wp:inline distT="0" distB="0" distL="0" distR="0" wp14:anchorId="7FD5457A" wp14:editId="6883B090">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9B0574D" w14:textId="77777777" w:rsidR="00DA1D32" w:rsidRDefault="00DA1D32">
      <w:pPr>
        <w:spacing w:line="259" w:lineRule="auto"/>
      </w:pPr>
      <w:r>
        <w:br w:type="page"/>
      </w:r>
    </w:p>
    <w:p w14:paraId="0D120988" w14:textId="77777777" w:rsidR="00DA1D32" w:rsidRDefault="00DA1D32" w:rsidP="00DA1D32">
      <w:pPr>
        <w:pStyle w:val="Heading2"/>
      </w:pPr>
      <w:r w:rsidRPr="008F7B14">
        <w:lastRenderedPageBreak/>
        <w:t>BOTTOM CREAM (GCBX)</w:t>
      </w:r>
    </w:p>
    <w:p w14:paraId="289A548E" w14:textId="2C156624" w:rsidR="00DA1D32" w:rsidRDefault="00F9664E" w:rsidP="004B033D">
      <w:pPr>
        <w:jc w:val="center"/>
      </w:pPr>
      <w:bookmarkStart w:id="17" w:name="BOTTOMCREAM"/>
      <w:bookmarkEnd w:id="17"/>
      <w:r>
        <w:rPr>
          <w:noProof/>
        </w:rPr>
        <w:drawing>
          <wp:inline distT="0" distB="0" distL="0" distR="0" wp14:anchorId="4BFC4A4B" wp14:editId="2A6AF637">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3AA82A9" w14:textId="77777777" w:rsidR="00DA1D32" w:rsidRDefault="00DA1D32">
      <w:pPr>
        <w:spacing w:line="259" w:lineRule="auto"/>
      </w:pPr>
      <w:r>
        <w:br w:type="page"/>
      </w:r>
    </w:p>
    <w:p w14:paraId="7F635446" w14:textId="77777777" w:rsidR="00DA1D32" w:rsidRDefault="00DA1D32" w:rsidP="00DA1D32">
      <w:pPr>
        <w:pStyle w:val="Heading2"/>
      </w:pPr>
      <w:r w:rsidRPr="008F7B14">
        <w:lastRenderedPageBreak/>
        <w:t>BOTTOM COPPER (GLBX)</w:t>
      </w:r>
    </w:p>
    <w:p w14:paraId="744540B8" w14:textId="39698F0A" w:rsidR="00DA1D32" w:rsidRDefault="00F9664E" w:rsidP="004B033D">
      <w:pPr>
        <w:jc w:val="center"/>
      </w:pPr>
      <w:bookmarkStart w:id="18" w:name="BOTTOMCOPPER"/>
      <w:bookmarkEnd w:id="18"/>
      <w:r>
        <w:rPr>
          <w:noProof/>
        </w:rPr>
        <w:drawing>
          <wp:inline distT="0" distB="0" distL="0" distR="0" wp14:anchorId="21A1541E" wp14:editId="2E441DBA">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FD0BC58" w14:textId="77777777" w:rsidR="00DA1D32" w:rsidRDefault="00DA1D32">
      <w:pPr>
        <w:spacing w:line="259" w:lineRule="auto"/>
      </w:pPr>
      <w:r>
        <w:br w:type="page"/>
      </w:r>
    </w:p>
    <w:p w14:paraId="25D64C38" w14:textId="77777777" w:rsidR="00DA1D32" w:rsidRDefault="00DA1D32" w:rsidP="00DA1D32">
      <w:pPr>
        <w:pStyle w:val="Heading2"/>
      </w:pPr>
      <w:r w:rsidRPr="008F7B14">
        <w:lastRenderedPageBreak/>
        <w:t>TOP SILKSCREEN (GOTX)</w:t>
      </w:r>
    </w:p>
    <w:p w14:paraId="35B3CD66" w14:textId="5F2435A3" w:rsidR="00DA1D32" w:rsidRDefault="00F9664E" w:rsidP="004B033D">
      <w:pPr>
        <w:jc w:val="center"/>
      </w:pPr>
      <w:bookmarkStart w:id="19" w:name="TOPSILKSCREEN"/>
      <w:bookmarkEnd w:id="19"/>
      <w:r>
        <w:rPr>
          <w:noProof/>
        </w:rPr>
        <w:drawing>
          <wp:inline distT="0" distB="0" distL="0" distR="0" wp14:anchorId="0B2A98D7" wp14:editId="46BA5D60">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DDB86B0" w14:textId="77777777" w:rsidR="00DA1D32" w:rsidRDefault="00DA1D32">
      <w:pPr>
        <w:spacing w:line="259" w:lineRule="auto"/>
      </w:pPr>
      <w:r>
        <w:br w:type="page"/>
      </w:r>
    </w:p>
    <w:p w14:paraId="79CAF676" w14:textId="77777777" w:rsidR="00DA1D32" w:rsidRDefault="00DA1D32" w:rsidP="00DA1D32">
      <w:pPr>
        <w:pStyle w:val="Heading2"/>
      </w:pPr>
      <w:r w:rsidRPr="008F7B14">
        <w:lastRenderedPageBreak/>
        <w:t>BOT</w:t>
      </w:r>
      <w:r w:rsidR="00EC64F5">
        <w:t>TOM</w:t>
      </w:r>
      <w:r w:rsidRPr="008F7B14">
        <w:t xml:space="preserve"> SILKSCREEN (GOBX)</w:t>
      </w:r>
    </w:p>
    <w:p w14:paraId="01A485D8" w14:textId="004A56A8" w:rsidR="00DA1D32" w:rsidRDefault="00F9664E" w:rsidP="004B033D">
      <w:pPr>
        <w:jc w:val="center"/>
      </w:pPr>
      <w:bookmarkStart w:id="20" w:name="BOTTOMSILKSCREEN"/>
      <w:bookmarkEnd w:id="20"/>
      <w:r>
        <w:rPr>
          <w:noProof/>
        </w:rPr>
        <w:drawing>
          <wp:inline distT="0" distB="0" distL="0" distR="0" wp14:anchorId="3EEB26E6" wp14:editId="5DC1DD15">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FAF620C" w14:textId="77777777" w:rsidR="00DA1D32" w:rsidRDefault="00DA1D32">
      <w:pPr>
        <w:spacing w:line="259" w:lineRule="auto"/>
      </w:pPr>
      <w:r>
        <w:br w:type="page"/>
      </w:r>
    </w:p>
    <w:p w14:paraId="26513124" w14:textId="77777777" w:rsidR="00DA1D32" w:rsidRDefault="00DA1D32" w:rsidP="00DA1D32">
      <w:pPr>
        <w:pStyle w:val="Heading2"/>
      </w:pPr>
      <w:r w:rsidRPr="008F7B14">
        <w:lastRenderedPageBreak/>
        <w:t>TOP SOLDERMASK (GSTX)</w:t>
      </w:r>
    </w:p>
    <w:p w14:paraId="3982B40B" w14:textId="73FC292A" w:rsidR="00DA1D32" w:rsidRDefault="00F9664E" w:rsidP="004B033D">
      <w:pPr>
        <w:jc w:val="center"/>
      </w:pPr>
      <w:bookmarkStart w:id="21" w:name="TOPSOLDERMASK"/>
      <w:bookmarkEnd w:id="21"/>
      <w:r>
        <w:rPr>
          <w:noProof/>
        </w:rPr>
        <w:drawing>
          <wp:inline distT="0" distB="0" distL="0" distR="0" wp14:anchorId="2BC417E3" wp14:editId="367AEB42">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641DA0E" w14:textId="77777777" w:rsidR="00DA1D32" w:rsidRDefault="00DA1D32">
      <w:pPr>
        <w:spacing w:line="259" w:lineRule="auto"/>
      </w:pPr>
      <w:r>
        <w:br w:type="page"/>
      </w:r>
    </w:p>
    <w:p w14:paraId="07573B55" w14:textId="77777777" w:rsidR="00DA1D32" w:rsidRDefault="00DA1D32" w:rsidP="00DA1D32">
      <w:pPr>
        <w:pStyle w:val="Heading2"/>
      </w:pPr>
      <w:r w:rsidRPr="008F7B14">
        <w:lastRenderedPageBreak/>
        <w:t>BOTTOM SOLDER MASK (GSBX)</w:t>
      </w:r>
    </w:p>
    <w:p w14:paraId="69943143" w14:textId="29F7B835" w:rsidR="00DA1D32" w:rsidRDefault="00F9664E" w:rsidP="004B033D">
      <w:pPr>
        <w:jc w:val="center"/>
      </w:pPr>
      <w:bookmarkStart w:id="22" w:name="BOTTOMSOLDERMASK"/>
      <w:bookmarkEnd w:id="22"/>
      <w:r>
        <w:rPr>
          <w:noProof/>
        </w:rPr>
        <w:drawing>
          <wp:inline distT="0" distB="0" distL="0" distR="0" wp14:anchorId="1F62984E" wp14:editId="6BFBC276">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532C8DA" w14:textId="77777777" w:rsidR="00DA1D32" w:rsidRDefault="00DA1D32">
      <w:pPr>
        <w:spacing w:line="259" w:lineRule="auto"/>
      </w:pPr>
      <w:r>
        <w:br w:type="page"/>
      </w:r>
    </w:p>
    <w:p w14:paraId="38505A84" w14:textId="77777777" w:rsidR="00DA1D32" w:rsidRDefault="00DA1D32" w:rsidP="00DA1D32">
      <w:pPr>
        <w:pStyle w:val="Heading2"/>
      </w:pPr>
      <w:r w:rsidRPr="008F7B14">
        <w:lastRenderedPageBreak/>
        <w:t>EDGE (GM1)</w:t>
      </w:r>
    </w:p>
    <w:p w14:paraId="7DB96150" w14:textId="6400F828" w:rsidR="00DA1D32" w:rsidRDefault="00F9664E" w:rsidP="004B033D">
      <w:pPr>
        <w:jc w:val="center"/>
      </w:pPr>
      <w:bookmarkStart w:id="23" w:name="EDGE"/>
      <w:bookmarkEnd w:id="23"/>
      <w:r>
        <w:rPr>
          <w:noProof/>
        </w:rPr>
        <w:drawing>
          <wp:inline distT="0" distB="0" distL="0" distR="0" wp14:anchorId="143CEFB3" wp14:editId="088AB174">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BD723C9" w14:textId="77777777" w:rsidR="00DA1D32" w:rsidRDefault="00DA1D32">
      <w:pPr>
        <w:spacing w:line="259" w:lineRule="auto"/>
      </w:pPr>
      <w:r>
        <w:br w:type="page"/>
      </w:r>
    </w:p>
    <w:p w14:paraId="1784BB40" w14:textId="77777777" w:rsidR="00DA1D32" w:rsidRDefault="00DA1D32" w:rsidP="00DA1D32">
      <w:pPr>
        <w:pStyle w:val="Heading2"/>
      </w:pPr>
      <w:r w:rsidRPr="008F7B14">
        <w:lastRenderedPageBreak/>
        <w:t>VSCORE (GM2)</w:t>
      </w:r>
    </w:p>
    <w:p w14:paraId="3DCAEBFD" w14:textId="12833E71" w:rsidR="00DA1D32" w:rsidRDefault="00F9664E" w:rsidP="004B033D">
      <w:pPr>
        <w:jc w:val="center"/>
      </w:pPr>
      <w:bookmarkStart w:id="24" w:name="VSCORE"/>
      <w:bookmarkEnd w:id="24"/>
      <w:r>
        <w:rPr>
          <w:noProof/>
        </w:rPr>
        <w:drawing>
          <wp:inline distT="0" distB="0" distL="0" distR="0" wp14:anchorId="4FFF22E8" wp14:editId="172F0413">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CCC29B8" w14:textId="77777777" w:rsidR="00DA1D32" w:rsidRDefault="00DA1D32">
      <w:pPr>
        <w:spacing w:line="259" w:lineRule="auto"/>
      </w:pPr>
      <w:r>
        <w:br w:type="page"/>
      </w:r>
    </w:p>
    <w:p w14:paraId="2F694565" w14:textId="77777777" w:rsidR="00DA1D32" w:rsidRDefault="00DA1D32" w:rsidP="00DA1D32">
      <w:pPr>
        <w:pStyle w:val="Heading2"/>
      </w:pPr>
      <w:r w:rsidRPr="008F7B14">
        <w:lastRenderedPageBreak/>
        <w:t>MILLING (GM3)</w:t>
      </w:r>
    </w:p>
    <w:p w14:paraId="08490C36" w14:textId="24339D3D" w:rsidR="00A8109E" w:rsidRPr="00A8109E" w:rsidRDefault="00F9664E" w:rsidP="008F559C">
      <w:pPr>
        <w:jc w:val="center"/>
      </w:pPr>
      <w:bookmarkStart w:id="25" w:name="MILLING"/>
      <w:bookmarkEnd w:id="25"/>
      <w:r>
        <w:rPr>
          <w:noProof/>
        </w:rPr>
        <w:drawing>
          <wp:inline distT="0" distB="0" distL="0" distR="0" wp14:anchorId="6B240401" wp14:editId="0FBAF89F">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5662AD6"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326FF7AB" w14:textId="7F2A6635" w:rsidR="006C0B90" w:rsidRDefault="006C0B90" w:rsidP="006C0B90">
      <w:pPr>
        <w:pStyle w:val="Heading1"/>
      </w:pPr>
      <w:bookmarkStart w:id="26" w:name="_Toc111895375"/>
      <w:r>
        <w:lastRenderedPageBreak/>
        <w:t>Change and Liability Notice</w:t>
      </w:r>
      <w:bookmarkEnd w:id="26"/>
    </w:p>
    <w:p w14:paraId="0C7D1D1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36D09C4B" w14:textId="77777777" w:rsidR="006C0B90" w:rsidRPr="00C55262" w:rsidRDefault="006C0B90" w:rsidP="006C0B90">
      <w:pPr>
        <w:pStyle w:val="Heading1"/>
      </w:pPr>
      <w:bookmarkStart w:id="27" w:name="_Ref110765861"/>
      <w:bookmarkStart w:id="28" w:name="_Toc111895376"/>
      <w:r>
        <w:t>Trademark Notice</w:t>
      </w:r>
      <w:bookmarkEnd w:id="27"/>
      <w:bookmarkEnd w:id="28"/>
    </w:p>
    <w:p w14:paraId="7C08CCE6" w14:textId="77777777" w:rsidR="006C0B90" w:rsidRDefault="006C0B90" w:rsidP="006C0B90">
      <w:r w:rsidRPr="00C55262">
        <w:t>miniPCB</w:t>
      </w:r>
      <w:r>
        <w:t xml:space="preserve"> is a trademark of Nolan Manteufel.</w:t>
      </w:r>
    </w:p>
    <w:p w14:paraId="78A983B8"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4D97AF35"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A2F26E7" w14:textId="77777777" w:rsidR="006C0B90" w:rsidRPr="00873AA8" w:rsidRDefault="006C0B90" w:rsidP="00463379">
            <w:pPr>
              <w:pStyle w:val="NoSpacing"/>
              <w:jc w:val="center"/>
            </w:pPr>
            <w:r w:rsidRPr="00873AA8">
              <w:t>WORDMARK</w:t>
            </w:r>
          </w:p>
        </w:tc>
        <w:tc>
          <w:tcPr>
            <w:tcW w:w="3522" w:type="dxa"/>
            <w:vAlign w:val="center"/>
          </w:tcPr>
          <w:p w14:paraId="1DF4258A"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3A50ECC2"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2A4AB5C7"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F297133" w14:textId="77777777" w:rsidR="006C0B90" w:rsidRDefault="006C0B90" w:rsidP="00463379">
            <w:pPr>
              <w:pStyle w:val="NoSpacing"/>
              <w:jc w:val="center"/>
            </w:pPr>
            <w:r>
              <w:t>miniPCB™</w:t>
            </w:r>
          </w:p>
        </w:tc>
        <w:tc>
          <w:tcPr>
            <w:tcW w:w="3522" w:type="dxa"/>
            <w:vAlign w:val="center"/>
          </w:tcPr>
          <w:p w14:paraId="03E88F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98CB72E" wp14:editId="465C20F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BD29FD7"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69D250" wp14:editId="11B62972">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0F2C4F64" w14:textId="77777777" w:rsidR="006C0B90" w:rsidRDefault="006C0B90" w:rsidP="006C0B90"/>
    <w:p w14:paraId="31EE565E"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2B515340"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F741FFA" w14:textId="77777777" w:rsidR="006C0B90" w:rsidRDefault="006C0B90" w:rsidP="00463379">
            <w:pPr>
              <w:pStyle w:val="NoSpacing"/>
              <w:jc w:val="center"/>
            </w:pPr>
            <w:r>
              <w:t>REV</w:t>
            </w:r>
          </w:p>
        </w:tc>
        <w:tc>
          <w:tcPr>
            <w:tcW w:w="7436" w:type="dxa"/>
            <w:vAlign w:val="center"/>
          </w:tcPr>
          <w:p w14:paraId="44FB8CC4"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015417F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22833A1"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62859281"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69F38039"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3D8AF538"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16EE33B9" w14:textId="529B9121" w:rsidR="006C0B90" w:rsidRDefault="00E254FA" w:rsidP="00463379">
            <w:pPr>
              <w:pStyle w:val="NoSpacing"/>
              <w:jc w:val="center"/>
              <w:cnfStyle w:val="000000000000" w:firstRow="0" w:lastRow="0" w:firstColumn="0" w:lastColumn="0" w:oddVBand="0" w:evenVBand="0" w:oddHBand="0" w:evenHBand="0" w:firstRowFirstColumn="0" w:firstRowLastColumn="0" w:lastRowFirstColumn="0" w:lastRowLastColumn="0"/>
            </w:pPr>
            <w:r>
              <w:t>1021</w:t>
            </w:r>
          </w:p>
        </w:tc>
        <w:tc>
          <w:tcPr>
            <w:tcW w:w="1644" w:type="dxa"/>
            <w:vAlign w:val="center"/>
          </w:tcPr>
          <w:p w14:paraId="4B42F38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31C8408"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952407F" w14:textId="77777777" w:rsidR="006C0B90" w:rsidRDefault="006C0B90" w:rsidP="00463379">
            <w:pPr>
              <w:pStyle w:val="NoSpacing"/>
              <w:jc w:val="center"/>
            </w:pPr>
          </w:p>
        </w:tc>
        <w:tc>
          <w:tcPr>
            <w:tcW w:w="7436" w:type="dxa"/>
            <w:vAlign w:val="center"/>
          </w:tcPr>
          <w:p w14:paraId="2381159D"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A26FAD5"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4718C34"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7801D1E9"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B676" w14:textId="77777777" w:rsidR="00B446A3" w:rsidRDefault="00B446A3" w:rsidP="002E17B7">
      <w:pPr>
        <w:spacing w:after="0" w:line="240" w:lineRule="auto"/>
      </w:pPr>
      <w:r>
        <w:separator/>
      </w:r>
    </w:p>
  </w:endnote>
  <w:endnote w:type="continuationSeparator" w:id="0">
    <w:p w14:paraId="5F464BE5" w14:textId="77777777" w:rsidR="00B446A3" w:rsidRDefault="00B446A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7998"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43F6C" w14:textId="77777777" w:rsidR="00B446A3" w:rsidRDefault="00B446A3" w:rsidP="002E17B7">
      <w:pPr>
        <w:spacing w:after="0" w:line="240" w:lineRule="auto"/>
      </w:pPr>
      <w:r>
        <w:separator/>
      </w:r>
    </w:p>
  </w:footnote>
  <w:footnote w:type="continuationSeparator" w:id="0">
    <w:p w14:paraId="01C66271" w14:textId="77777777" w:rsidR="00B446A3" w:rsidRDefault="00B446A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1D1206A6" w14:textId="77777777" w:rsidTr="002D0278">
      <w:trPr>
        <w:trHeight w:val="149"/>
        <w:jc w:val="center"/>
      </w:trPr>
      <w:tc>
        <w:tcPr>
          <w:tcW w:w="1530" w:type="dxa"/>
          <w:vMerge w:val="restart"/>
          <w:vAlign w:val="center"/>
        </w:tcPr>
        <w:p w14:paraId="75A39BAA" w14:textId="77777777" w:rsidR="0081511F" w:rsidRPr="00A916B6" w:rsidRDefault="0081511F" w:rsidP="0042764F">
          <w:pPr>
            <w:pStyle w:val="NoSpacing"/>
          </w:pPr>
          <w:r w:rsidRPr="00A916B6">
            <w:rPr>
              <w:noProof/>
            </w:rPr>
            <w:drawing>
              <wp:inline distT="0" distB="0" distL="0" distR="0" wp14:anchorId="26F8BC34" wp14:editId="2F58E1D2">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2097B149"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3235A5CB2B9E478CB8A02786C3A0CF9C"/>
          </w:placeholder>
          <w:text/>
        </w:sdtPr>
        <w:sdtContent>
          <w:tc>
            <w:tcPr>
              <w:tcW w:w="1890" w:type="dxa"/>
              <w:gridSpan w:val="2"/>
              <w:vAlign w:val="center"/>
            </w:tcPr>
            <w:p w14:paraId="76790DC4" w14:textId="4DFF7D7F" w:rsidR="0081511F" w:rsidRPr="00E32296" w:rsidRDefault="003958E5" w:rsidP="002D0278">
              <w:pPr>
                <w:pStyle w:val="Header"/>
                <w:spacing w:before="40" w:after="40"/>
                <w:rPr>
                  <w:b/>
                  <w:bCs/>
                  <w:noProof/>
                </w:rPr>
              </w:pPr>
              <w:r>
                <w:rPr>
                  <w:noProof/>
                </w:rPr>
                <w:t>00A-120-A</w:t>
              </w:r>
            </w:p>
          </w:tc>
        </w:sdtContent>
      </w:sdt>
    </w:tr>
    <w:tr w:rsidR="0081511F" w14:paraId="164EAB33" w14:textId="77777777" w:rsidTr="002D0278">
      <w:trPr>
        <w:trHeight w:val="147"/>
        <w:jc w:val="center"/>
      </w:trPr>
      <w:tc>
        <w:tcPr>
          <w:tcW w:w="1530" w:type="dxa"/>
          <w:vMerge/>
          <w:vAlign w:val="center"/>
        </w:tcPr>
        <w:p w14:paraId="5795DE41" w14:textId="77777777" w:rsidR="0081511F" w:rsidRDefault="0081511F" w:rsidP="0042764F">
          <w:pPr>
            <w:pStyle w:val="Header"/>
            <w:rPr>
              <w:noProof/>
            </w:rPr>
          </w:pPr>
        </w:p>
      </w:tc>
      <w:tc>
        <w:tcPr>
          <w:tcW w:w="7380" w:type="dxa"/>
          <w:vMerge/>
          <w:vAlign w:val="center"/>
        </w:tcPr>
        <w:p w14:paraId="2B7C3630" w14:textId="77777777" w:rsidR="0081511F" w:rsidRPr="00D54C21" w:rsidRDefault="0081511F" w:rsidP="0042764F">
          <w:pPr>
            <w:pStyle w:val="Header"/>
            <w:spacing w:before="40" w:after="40"/>
            <w:rPr>
              <w:noProof/>
            </w:rPr>
          </w:pPr>
        </w:p>
      </w:tc>
      <w:tc>
        <w:tcPr>
          <w:tcW w:w="720" w:type="dxa"/>
          <w:vAlign w:val="center"/>
        </w:tcPr>
        <w:p w14:paraId="5737895B" w14:textId="77777777" w:rsidR="0081511F" w:rsidRPr="00D54C21" w:rsidRDefault="0081511F" w:rsidP="002D0278">
          <w:pPr>
            <w:pStyle w:val="NoSpacing"/>
          </w:pPr>
          <w:r>
            <w:t>ECO</w:t>
          </w:r>
        </w:p>
      </w:tc>
      <w:sdt>
        <w:sdtPr>
          <w:rPr>
            <w:noProof/>
          </w:rPr>
          <w:tag w:val="ECO"/>
          <w:id w:val="-1586526658"/>
          <w:placeholder>
            <w:docPart w:val="ED6813934AF74E3E8777608E8DD8C01D"/>
          </w:placeholder>
          <w:text/>
        </w:sdtPr>
        <w:sdtContent>
          <w:tc>
            <w:tcPr>
              <w:tcW w:w="1170" w:type="dxa"/>
              <w:vAlign w:val="center"/>
            </w:tcPr>
            <w:p w14:paraId="089D5190" w14:textId="11E9B633" w:rsidR="0081511F" w:rsidRPr="00D54C21" w:rsidRDefault="003958E5" w:rsidP="0042764F">
              <w:pPr>
                <w:pStyle w:val="Header"/>
                <w:spacing w:before="40" w:after="40"/>
                <w:rPr>
                  <w:noProof/>
                </w:rPr>
              </w:pPr>
              <w:r>
                <w:rPr>
                  <w:noProof/>
                </w:rPr>
                <w:t>1021</w:t>
              </w:r>
            </w:p>
          </w:tc>
        </w:sdtContent>
      </w:sdt>
    </w:tr>
  </w:tbl>
  <w:p w14:paraId="630A8B9B" w14:textId="01E1D485"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90382B">
      <w:rPr>
        <w:noProof/>
        <w:sz w:val="16"/>
        <w:szCs w:val="16"/>
      </w:rPr>
      <w:t>03 February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E5"/>
    <w:rsid w:val="000006D3"/>
    <w:rsid w:val="000008FB"/>
    <w:rsid w:val="00001799"/>
    <w:rsid w:val="000042FA"/>
    <w:rsid w:val="00004D93"/>
    <w:rsid w:val="000060EC"/>
    <w:rsid w:val="000075CB"/>
    <w:rsid w:val="0001020F"/>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65C3"/>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15B"/>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2DB6"/>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8E5"/>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2C3"/>
    <w:rsid w:val="006B69A1"/>
    <w:rsid w:val="006B6B42"/>
    <w:rsid w:val="006B7A15"/>
    <w:rsid w:val="006C0B90"/>
    <w:rsid w:val="006C1869"/>
    <w:rsid w:val="006C4526"/>
    <w:rsid w:val="006C5A9E"/>
    <w:rsid w:val="006C6493"/>
    <w:rsid w:val="006D24CB"/>
    <w:rsid w:val="006D396A"/>
    <w:rsid w:val="006D4227"/>
    <w:rsid w:val="006D610C"/>
    <w:rsid w:val="006D646E"/>
    <w:rsid w:val="006E0056"/>
    <w:rsid w:val="006E0D2C"/>
    <w:rsid w:val="006E162D"/>
    <w:rsid w:val="006E2641"/>
    <w:rsid w:val="006E2B84"/>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382B"/>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6A3"/>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6E4D"/>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254FA"/>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3EB"/>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54E1"/>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4BA3"/>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9664E"/>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C4E75"/>
  <w15:docId w15:val="{C609D55D-C5AC-457A-9A22-BAF695BA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F2C91ACD0E4F83BB950DD123702212"/>
        <w:category>
          <w:name w:val="General"/>
          <w:gallery w:val="placeholder"/>
        </w:category>
        <w:types>
          <w:type w:val="bbPlcHdr"/>
        </w:types>
        <w:behaviors>
          <w:behavior w:val="content"/>
        </w:behaviors>
        <w:guid w:val="{2F9BBB6E-5B9B-407E-9A74-E52FE8463734}"/>
      </w:docPartPr>
      <w:docPartBody>
        <w:p w:rsidR="00000000" w:rsidRDefault="00000000">
          <w:pPr>
            <w:pStyle w:val="42F2C91ACD0E4F83BB950DD123702212"/>
          </w:pPr>
          <w:r w:rsidRPr="00E51417">
            <w:rPr>
              <w:rStyle w:val="PlaceholderText"/>
            </w:rPr>
            <w:t>Click or tap here to enter text.</w:t>
          </w:r>
        </w:p>
      </w:docPartBody>
    </w:docPart>
    <w:docPart>
      <w:docPartPr>
        <w:name w:val="77CABED37DDC4CA69D84F5863AD4F92A"/>
        <w:category>
          <w:name w:val="General"/>
          <w:gallery w:val="placeholder"/>
        </w:category>
        <w:types>
          <w:type w:val="bbPlcHdr"/>
        </w:types>
        <w:behaviors>
          <w:behavior w:val="content"/>
        </w:behaviors>
        <w:guid w:val="{5A57B5BB-577E-4A39-B061-96BD0523D250}"/>
      </w:docPartPr>
      <w:docPartBody>
        <w:p w:rsidR="00000000" w:rsidRDefault="00000000">
          <w:pPr>
            <w:pStyle w:val="77CABED37DDC4CA69D84F5863AD4F92A"/>
          </w:pPr>
          <w:r w:rsidRPr="00E51417">
            <w:rPr>
              <w:rStyle w:val="PlaceholderText"/>
            </w:rPr>
            <w:t>Click or tap here to enter text.</w:t>
          </w:r>
        </w:p>
      </w:docPartBody>
    </w:docPart>
    <w:docPart>
      <w:docPartPr>
        <w:name w:val="DF6E9C3A36D44EE9A2ABA2EC72A5DC2A"/>
        <w:category>
          <w:name w:val="General"/>
          <w:gallery w:val="placeholder"/>
        </w:category>
        <w:types>
          <w:type w:val="bbPlcHdr"/>
        </w:types>
        <w:behaviors>
          <w:behavior w:val="content"/>
        </w:behaviors>
        <w:guid w:val="{8B443BF8-941C-4AB1-BEC1-2EA250BBDD1D}"/>
      </w:docPartPr>
      <w:docPartBody>
        <w:p w:rsidR="00000000" w:rsidRDefault="00000000">
          <w:pPr>
            <w:pStyle w:val="DF6E9C3A36D44EE9A2ABA2EC72A5DC2A"/>
          </w:pPr>
          <w:r w:rsidRPr="00EE675C">
            <w:rPr>
              <w:rStyle w:val="PlaceholderText"/>
            </w:rPr>
            <w:t>Choose an item.</w:t>
          </w:r>
        </w:p>
      </w:docPartBody>
    </w:docPart>
    <w:docPart>
      <w:docPartPr>
        <w:name w:val="C9BFD0F7B7BC456B8DAED89E97B61E6F"/>
        <w:category>
          <w:name w:val="General"/>
          <w:gallery w:val="placeholder"/>
        </w:category>
        <w:types>
          <w:type w:val="bbPlcHdr"/>
        </w:types>
        <w:behaviors>
          <w:behavior w:val="content"/>
        </w:behaviors>
        <w:guid w:val="{CFDD54D2-5A8D-417C-99F7-70BCB867D06B}"/>
      </w:docPartPr>
      <w:docPartBody>
        <w:p w:rsidR="00000000" w:rsidRDefault="00000000">
          <w:pPr>
            <w:pStyle w:val="C9BFD0F7B7BC456B8DAED89E97B61E6F"/>
          </w:pPr>
          <w:r w:rsidRPr="00E51417">
            <w:rPr>
              <w:rStyle w:val="PlaceholderText"/>
            </w:rPr>
            <w:t>Click or tap here to enter text.</w:t>
          </w:r>
        </w:p>
      </w:docPartBody>
    </w:docPart>
    <w:docPart>
      <w:docPartPr>
        <w:name w:val="3235A5CB2B9E478CB8A02786C3A0CF9C"/>
        <w:category>
          <w:name w:val="General"/>
          <w:gallery w:val="placeholder"/>
        </w:category>
        <w:types>
          <w:type w:val="bbPlcHdr"/>
        </w:types>
        <w:behaviors>
          <w:behavior w:val="content"/>
        </w:behaviors>
        <w:guid w:val="{96635D88-DC4E-494B-99E8-E97FCFB9ABB1}"/>
      </w:docPartPr>
      <w:docPartBody>
        <w:p w:rsidR="00000000" w:rsidRDefault="00000000">
          <w:pPr>
            <w:pStyle w:val="3235A5CB2B9E478CB8A02786C3A0CF9C"/>
          </w:pPr>
          <w:r w:rsidRPr="00E51417">
            <w:rPr>
              <w:rStyle w:val="PlaceholderText"/>
            </w:rPr>
            <w:t>Click or tap here to enter text.</w:t>
          </w:r>
        </w:p>
      </w:docPartBody>
    </w:docPart>
    <w:docPart>
      <w:docPartPr>
        <w:name w:val="ED6813934AF74E3E8777608E8DD8C01D"/>
        <w:category>
          <w:name w:val="General"/>
          <w:gallery w:val="placeholder"/>
        </w:category>
        <w:types>
          <w:type w:val="bbPlcHdr"/>
        </w:types>
        <w:behaviors>
          <w:behavior w:val="content"/>
        </w:behaviors>
        <w:guid w:val="{54E032A9-8391-468D-8C4C-72F4B9F7AF6D}"/>
      </w:docPartPr>
      <w:docPartBody>
        <w:p w:rsidR="00000000" w:rsidRDefault="00000000">
          <w:pPr>
            <w:pStyle w:val="ED6813934AF74E3E8777608E8DD8C01D"/>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8B"/>
    <w:rsid w:val="00DA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F2C91ACD0E4F83BB950DD123702212">
    <w:name w:val="42F2C91ACD0E4F83BB950DD123702212"/>
  </w:style>
  <w:style w:type="paragraph" w:customStyle="1" w:styleId="77CABED37DDC4CA69D84F5863AD4F92A">
    <w:name w:val="77CABED37DDC4CA69D84F5863AD4F92A"/>
  </w:style>
  <w:style w:type="paragraph" w:customStyle="1" w:styleId="DF6E9C3A36D44EE9A2ABA2EC72A5DC2A">
    <w:name w:val="DF6E9C3A36D44EE9A2ABA2EC72A5DC2A"/>
  </w:style>
  <w:style w:type="paragraph" w:customStyle="1" w:styleId="C9BFD0F7B7BC456B8DAED89E97B61E6F">
    <w:name w:val="C9BFD0F7B7BC456B8DAED89E97B61E6F"/>
  </w:style>
  <w:style w:type="paragraph" w:customStyle="1" w:styleId="3235A5CB2B9E478CB8A02786C3A0CF9C">
    <w:name w:val="3235A5CB2B9E478CB8A02786C3A0CF9C"/>
  </w:style>
  <w:style w:type="paragraph" w:customStyle="1" w:styleId="ED6813934AF74E3E8777608E8DD8C01D">
    <w:name w:val="ED6813934AF74E3E8777608E8DD8C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10</TotalTime>
  <Pages>16</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6</cp:revision>
  <cp:lastPrinted>2023-02-03T23:29:00Z</cp:lastPrinted>
  <dcterms:created xsi:type="dcterms:W3CDTF">2023-02-03T23:20:00Z</dcterms:created>
  <dcterms:modified xsi:type="dcterms:W3CDTF">2023-02-03T23:30:00Z</dcterms:modified>
</cp:coreProperties>
</file>