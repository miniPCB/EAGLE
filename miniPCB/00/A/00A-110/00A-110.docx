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tag w:val="Circuit Name"/>
        <w:id w:val="-1077359531"/>
        <w:placeholder>
          <w:docPart w:val="AB8820600C8048CFA4A543DEA53549EB"/>
        </w:placeholder>
        <w:text/>
      </w:sdtPr>
      <w:sdtContent>
        <w:p w14:paraId="4F56C93C" w14:textId="1497196F" w:rsidR="0077378A" w:rsidRDefault="004A0D67" w:rsidP="0077378A">
          <w:pPr>
            <w:pStyle w:val="Title"/>
          </w:pPr>
          <w:r>
            <w:t>00A-110, Power Limiter, Switched</w:t>
          </w:r>
        </w:p>
      </w:sdtContent>
    </w:sdt>
    <w:p w14:paraId="4F72EE9E" w14:textId="77777777" w:rsidR="0077378A" w:rsidRPr="00CD06D0" w:rsidRDefault="00000000" w:rsidP="0077378A">
      <w:pPr>
        <w:pStyle w:val="NoSpacing"/>
      </w:pPr>
      <w:r>
        <w:pict w14:anchorId="64CBD5C4">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35AF1373" w14:textId="77777777" w:rsidTr="009F42B3">
        <w:trPr>
          <w:trHeight w:val="432"/>
          <w:jc w:val="center"/>
        </w:trPr>
        <w:tc>
          <w:tcPr>
            <w:tcW w:w="2898" w:type="dxa"/>
            <w:vAlign w:val="center"/>
          </w:tcPr>
          <w:p w14:paraId="07390BDA" w14:textId="77777777" w:rsidR="00331110" w:rsidRDefault="00331110" w:rsidP="00817613">
            <w:pPr>
              <w:pStyle w:val="NoSpacing"/>
              <w:jc w:val="right"/>
              <w:rPr>
                <w:b/>
                <w:bCs/>
              </w:rPr>
            </w:pPr>
            <w:r>
              <w:rPr>
                <w:b/>
                <w:bCs/>
              </w:rPr>
              <w:t>PART NUMBER</w:t>
            </w:r>
          </w:p>
        </w:tc>
        <w:sdt>
          <w:sdtPr>
            <w:rPr>
              <w:noProof/>
            </w:rPr>
            <w:tag w:val="PartNumber"/>
            <w:id w:val="-1937042240"/>
            <w:placeholder>
              <w:docPart w:val="DE34D686465C4DDD957C04CC72CECA9D"/>
            </w:placeholder>
            <w:text/>
          </w:sdtPr>
          <w:sdtContent>
            <w:tc>
              <w:tcPr>
                <w:tcW w:w="7892" w:type="dxa"/>
                <w:vAlign w:val="center"/>
              </w:tcPr>
              <w:p w14:paraId="3288659D" w14:textId="7BE82864" w:rsidR="00331110" w:rsidRDefault="004A0D67" w:rsidP="00817613">
                <w:pPr>
                  <w:pStyle w:val="NoSpacing"/>
                  <w:rPr>
                    <w:noProof/>
                  </w:rPr>
                </w:pPr>
                <w:r>
                  <w:rPr>
                    <w:noProof/>
                  </w:rPr>
                  <w:t>00A-110</w:t>
                </w:r>
              </w:p>
            </w:tc>
          </w:sdtContent>
        </w:sdt>
      </w:tr>
      <w:tr w:rsidR="00817613" w14:paraId="2972293C" w14:textId="77777777" w:rsidTr="009F42B3">
        <w:trPr>
          <w:trHeight w:val="432"/>
          <w:jc w:val="center"/>
        </w:trPr>
        <w:tc>
          <w:tcPr>
            <w:tcW w:w="2898" w:type="dxa"/>
            <w:vAlign w:val="center"/>
          </w:tcPr>
          <w:p w14:paraId="1889ED55"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7E62A573" w14:textId="1FD425FD" w:rsidR="00817613" w:rsidRDefault="00000000" w:rsidP="00817613">
            <w:pPr>
              <w:pStyle w:val="NoSpacing"/>
            </w:pPr>
            <w:sdt>
              <w:sdtPr>
                <w:rPr>
                  <w:noProof/>
                </w:rPr>
                <w:id w:val="424923468"/>
                <w:placeholder>
                  <w:docPart w:val="4E51152B4163466CB88BA9390497F52A"/>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listItem w:displayText="Signal Conditioners (08)" w:value="Signal Conditioners (08)"/>
                </w:comboBox>
              </w:sdtPr>
              <w:sdtContent>
                <w:r w:rsidR="004A0D67">
                  <w:rPr>
                    <w:noProof/>
                  </w:rPr>
                  <w:t>Probing and Prototyping (00A)</w:t>
                </w:r>
              </w:sdtContent>
            </w:sdt>
          </w:p>
        </w:tc>
      </w:tr>
      <w:tr w:rsidR="00817613" w14:paraId="78CBF440" w14:textId="77777777" w:rsidTr="009F42B3">
        <w:trPr>
          <w:trHeight w:val="432"/>
          <w:jc w:val="center"/>
        </w:trPr>
        <w:tc>
          <w:tcPr>
            <w:tcW w:w="2898" w:type="dxa"/>
            <w:vAlign w:val="center"/>
          </w:tcPr>
          <w:p w14:paraId="1BA4B166"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18365E4A" w14:textId="76D9FC49" w:rsidR="00817613" w:rsidRDefault="00000000" w:rsidP="00817613">
            <w:pPr>
              <w:pStyle w:val="NoSpacing"/>
            </w:pPr>
            <w:sdt>
              <w:sdtPr>
                <w:id w:val="-1490169677"/>
                <w:placeholder>
                  <w:docPart w:val="29E5A04AC8D54F99B4784134761FF712"/>
                </w:placeholder>
                <w:text/>
              </w:sdtPr>
              <w:sdtContent>
                <w:r w:rsidR="004A0D67">
                  <w:t>Short-Circuit Protection Device</w:t>
                </w:r>
              </w:sdtContent>
            </w:sdt>
          </w:p>
        </w:tc>
      </w:tr>
      <w:tr w:rsidR="00817613" w14:paraId="1D4AD7AF" w14:textId="77777777" w:rsidTr="009F42B3">
        <w:trPr>
          <w:trHeight w:val="432"/>
          <w:jc w:val="center"/>
        </w:trPr>
        <w:tc>
          <w:tcPr>
            <w:tcW w:w="2898" w:type="dxa"/>
            <w:vAlign w:val="center"/>
          </w:tcPr>
          <w:p w14:paraId="4366445E"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4559B393" w14:textId="22256855" w:rsidR="00817613" w:rsidRDefault="00000000" w:rsidP="00817613">
            <w:pPr>
              <w:pStyle w:val="NoSpacing"/>
            </w:pPr>
            <w:sdt>
              <w:sdtPr>
                <w:id w:val="-423035272"/>
                <w:placeholder>
                  <w:docPart w:val="7D0EFCFBB3194A8C9C84E25A526AC9A7"/>
                </w:placeholder>
                <w:text/>
              </w:sdtPr>
              <w:sdtContent>
                <w:r w:rsidR="004A0D67">
                  <w:t>Static Load, Manual Control</w:t>
                </w:r>
              </w:sdtContent>
            </w:sdt>
          </w:p>
        </w:tc>
      </w:tr>
      <w:tr w:rsidR="00817613" w14:paraId="684CF7FF" w14:textId="77777777" w:rsidTr="009F42B3">
        <w:trPr>
          <w:trHeight w:val="432"/>
          <w:jc w:val="center"/>
        </w:trPr>
        <w:tc>
          <w:tcPr>
            <w:tcW w:w="2898" w:type="dxa"/>
            <w:vAlign w:val="center"/>
          </w:tcPr>
          <w:p w14:paraId="5B4120C6" w14:textId="77777777" w:rsidR="00817613" w:rsidRPr="00817613" w:rsidRDefault="00E1661C" w:rsidP="00817613">
            <w:pPr>
              <w:pStyle w:val="NoSpacing"/>
              <w:jc w:val="right"/>
              <w:rPr>
                <w:b/>
                <w:bCs/>
              </w:rPr>
            </w:pPr>
            <w:r>
              <w:rPr>
                <w:b/>
                <w:bCs/>
              </w:rPr>
              <w:t>BOARD DESIGN</w:t>
            </w:r>
          </w:p>
        </w:tc>
        <w:sdt>
          <w:sdtPr>
            <w:tag w:val="BoardDesign"/>
            <w:id w:val="-2026781920"/>
            <w:placeholder>
              <w:docPart w:val="E80B88C44B654AA696AA31BCFFC99314"/>
            </w:placeholder>
            <w:text/>
          </w:sdtPr>
          <w:sdtContent>
            <w:tc>
              <w:tcPr>
                <w:tcW w:w="7892" w:type="dxa"/>
                <w:vAlign w:val="center"/>
              </w:tcPr>
              <w:p w14:paraId="6C9341B7" w14:textId="769F0A11" w:rsidR="00817613" w:rsidRDefault="004A0D67" w:rsidP="00817613">
                <w:pPr>
                  <w:pStyle w:val="NoSpacing"/>
                </w:pPr>
                <w:r>
                  <w:t>PCB50</w:t>
                </w:r>
              </w:p>
            </w:tc>
          </w:sdtContent>
        </w:sdt>
      </w:tr>
      <w:tr w:rsidR="00817613" w14:paraId="22689E35" w14:textId="77777777" w:rsidTr="009F42B3">
        <w:trPr>
          <w:trHeight w:val="432"/>
          <w:jc w:val="center"/>
        </w:trPr>
        <w:tc>
          <w:tcPr>
            <w:tcW w:w="2898" w:type="dxa"/>
            <w:vAlign w:val="center"/>
          </w:tcPr>
          <w:p w14:paraId="6BD2EED7"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16219BF4" w14:textId="1ECA2EB4" w:rsidR="00817613" w:rsidRDefault="00E1661C" w:rsidP="00817613">
            <w:pPr>
              <w:pStyle w:val="NoSpacing"/>
            </w:pPr>
            <w:r>
              <w:t>Panel of</w:t>
            </w:r>
            <w:r w:rsidR="00817613">
              <w:t xml:space="preserve"> </w:t>
            </w:r>
            <w:r>
              <w:t>#00</w:t>
            </w:r>
            <w:r w:rsidR="004A0D67">
              <w:t>A</w:t>
            </w:r>
            <w:r>
              <w:t>-</w:t>
            </w:r>
            <w:r w:rsidR="004A0D67">
              <w:t>11</w:t>
            </w:r>
            <w:r>
              <w:t>0 miniPCB</w:t>
            </w:r>
            <w:r w:rsidR="0015127F">
              <w:t>s</w:t>
            </w:r>
            <w:r>
              <w:t xml:space="preserve">, </w:t>
            </w:r>
            <w:r w:rsidR="00817613">
              <w:t>v-</w:t>
            </w:r>
            <w:r>
              <w:t>s</w:t>
            </w:r>
            <w:r w:rsidR="00817613">
              <w:t>core</w:t>
            </w:r>
            <w:r>
              <w:t>d</w:t>
            </w:r>
            <w:r w:rsidR="00331110">
              <w:t xml:space="preserve"> (</w:t>
            </w:r>
            <w:r>
              <w:t xml:space="preserve">1 Panel = </w:t>
            </w:r>
            <w:r w:rsidR="004A0D67">
              <w:t>4</w:t>
            </w:r>
            <w:r>
              <w:t xml:space="preserve"> Pieces</w:t>
            </w:r>
            <w:r w:rsidR="00331110">
              <w:t>)</w:t>
            </w:r>
          </w:p>
        </w:tc>
      </w:tr>
    </w:tbl>
    <w:p w14:paraId="228A246F" w14:textId="77777777" w:rsidR="0019543D" w:rsidRDefault="0012215B" w:rsidP="00F8282A">
      <w:pPr>
        <w:pStyle w:val="Heading1"/>
      </w:pPr>
      <w:r>
        <w:t>Circuit Description</w:t>
      </w:r>
    </w:p>
    <w:p w14:paraId="62A1FC3B" w14:textId="2BDACE3D" w:rsidR="00B2319D" w:rsidRDefault="00B2319D" w:rsidP="00B2319D">
      <w:r>
        <w:t xml:space="preserve">This board contains </w:t>
      </w:r>
      <w:r>
        <w:t>two</w:t>
      </w:r>
      <w:r>
        <w:t xml:space="preserve"> (</w:t>
      </w:r>
      <w:r>
        <w:t>2</w:t>
      </w:r>
      <w:r>
        <w:t xml:space="preserve">) power resistors, </w:t>
      </w:r>
      <w:r>
        <w:t>four</w:t>
      </w:r>
      <w:r>
        <w:t xml:space="preserve"> (</w:t>
      </w:r>
      <w:r>
        <w:t>4</w:t>
      </w:r>
      <w:r>
        <w:t xml:space="preserve">) banana jack posts, </w:t>
      </w:r>
      <w:r>
        <w:t>four</w:t>
      </w:r>
      <w:r>
        <w:t xml:space="preserve"> (</w:t>
      </w:r>
      <w:r>
        <w:t>4</w:t>
      </w:r>
      <w:r>
        <w:t xml:space="preserve">) multimeter </w:t>
      </w:r>
      <w:r>
        <w:t>probe receptacles</w:t>
      </w:r>
      <w:r>
        <w:t xml:space="preserve">, and a </w:t>
      </w:r>
      <w:r>
        <w:t xml:space="preserve">rotary </w:t>
      </w:r>
      <w:r>
        <w:t xml:space="preserve">switch. This board enables </w:t>
      </w:r>
      <w:r>
        <w:t xml:space="preserve">Unit Under Test (UUT) </w:t>
      </w:r>
      <w:r w:rsidR="006A64AB">
        <w:t>boards to be powered up safely during developmental testing</w:t>
      </w:r>
      <w:r>
        <w:t>.</w:t>
      </w:r>
    </w:p>
    <w:p w14:paraId="46FFE932" w14:textId="04AC5769"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7E26DD08" w14:textId="77777777" w:rsidTr="009F42B3">
        <w:trPr>
          <w:jc w:val="center"/>
        </w:trPr>
        <w:tc>
          <w:tcPr>
            <w:tcW w:w="5395" w:type="dxa"/>
            <w:vAlign w:val="center"/>
          </w:tcPr>
          <w:p w14:paraId="62A1FECD" w14:textId="5A447FB4" w:rsidR="00331110" w:rsidRDefault="005B343F" w:rsidP="00D95277">
            <w:pPr>
              <w:pStyle w:val="NoSpacing"/>
              <w:jc w:val="center"/>
            </w:pPr>
            <w:bookmarkStart w:id="2" w:name="PANEL_TOPVIEW"/>
            <w:bookmarkEnd w:id="2"/>
            <w:r>
              <w:rPr>
                <w:noProof/>
              </w:rPr>
              <w:drawing>
                <wp:inline distT="0" distB="0" distL="0" distR="0" wp14:anchorId="10E3F63C" wp14:editId="79A022C0">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7BB8DDEE" w14:textId="40543DB3" w:rsidR="00331110" w:rsidRDefault="005B343F" w:rsidP="00D95277">
            <w:pPr>
              <w:pStyle w:val="NoSpacing"/>
              <w:jc w:val="center"/>
            </w:pPr>
            <w:bookmarkStart w:id="3" w:name="PANEL_BOTTOMVIEW"/>
            <w:bookmarkEnd w:id="3"/>
            <w:r>
              <w:rPr>
                <w:noProof/>
              </w:rPr>
              <w:drawing>
                <wp:inline distT="0" distB="0" distL="0" distR="0" wp14:anchorId="7ACFE3E0" wp14:editId="320D4EBA">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12AD7A73" w14:textId="77777777" w:rsidTr="009F42B3">
        <w:trPr>
          <w:jc w:val="center"/>
        </w:trPr>
        <w:tc>
          <w:tcPr>
            <w:tcW w:w="5395" w:type="dxa"/>
            <w:vAlign w:val="center"/>
          </w:tcPr>
          <w:p w14:paraId="33FA7990" w14:textId="77777777" w:rsidR="0015127F" w:rsidRDefault="00BE7BD1" w:rsidP="00D95277">
            <w:pPr>
              <w:pStyle w:val="NoSpacing"/>
              <w:jc w:val="center"/>
            </w:pPr>
            <w:r>
              <w:t>TOP VIEW</w:t>
            </w:r>
          </w:p>
        </w:tc>
        <w:tc>
          <w:tcPr>
            <w:tcW w:w="5395" w:type="dxa"/>
            <w:vAlign w:val="center"/>
          </w:tcPr>
          <w:p w14:paraId="2B165451" w14:textId="77777777" w:rsidR="0015127F" w:rsidRDefault="00BE7BD1" w:rsidP="00D95277">
            <w:pPr>
              <w:pStyle w:val="NoSpacing"/>
              <w:jc w:val="center"/>
            </w:pPr>
            <w:r>
              <w:t>BOTTOM VIEW</w:t>
            </w:r>
          </w:p>
        </w:tc>
      </w:tr>
    </w:tbl>
    <w:p w14:paraId="243F4B25" w14:textId="77777777" w:rsidR="004A34E7" w:rsidRDefault="004A34E7" w:rsidP="0077378A"/>
    <w:p w14:paraId="2B329B37"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4F795F7A"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0FBF99E9" w14:textId="77777777" w:rsidTr="009F42B3">
        <w:trPr>
          <w:jc w:val="center"/>
        </w:trPr>
        <w:tc>
          <w:tcPr>
            <w:tcW w:w="5395" w:type="dxa"/>
            <w:vAlign w:val="center"/>
          </w:tcPr>
          <w:p w14:paraId="7E50A4A2" w14:textId="51B72B3C" w:rsidR="0077378A" w:rsidRDefault="005B343F" w:rsidP="00D95277">
            <w:pPr>
              <w:pStyle w:val="NoSpacing"/>
              <w:jc w:val="center"/>
            </w:pPr>
            <w:bookmarkStart w:id="5" w:name="SINGLE_TOPVIEW"/>
            <w:bookmarkStart w:id="6" w:name="_Toc80038452"/>
            <w:bookmarkEnd w:id="5"/>
            <w:r>
              <w:rPr>
                <w:noProof/>
              </w:rPr>
              <w:drawing>
                <wp:inline distT="0" distB="0" distL="0" distR="0" wp14:anchorId="7B027F2D" wp14:editId="0A523165">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76C8C878" w14:textId="6C92A6D6" w:rsidR="0077378A" w:rsidRDefault="005B343F" w:rsidP="00D95277">
            <w:pPr>
              <w:pStyle w:val="NoSpacing"/>
              <w:jc w:val="center"/>
            </w:pPr>
            <w:bookmarkStart w:id="7" w:name="SINGLE_BOTTOMVIEW"/>
            <w:bookmarkEnd w:id="7"/>
            <w:r>
              <w:rPr>
                <w:noProof/>
              </w:rPr>
              <w:drawing>
                <wp:inline distT="0" distB="0" distL="0" distR="0" wp14:anchorId="5117493E" wp14:editId="0D3B3704">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28F3DDB6" w14:textId="77777777" w:rsidTr="009F42B3">
        <w:trPr>
          <w:jc w:val="center"/>
        </w:trPr>
        <w:tc>
          <w:tcPr>
            <w:tcW w:w="5395" w:type="dxa"/>
            <w:vAlign w:val="center"/>
          </w:tcPr>
          <w:p w14:paraId="44802BED" w14:textId="77777777" w:rsidR="0077378A" w:rsidRDefault="00BE7BD1" w:rsidP="00D95277">
            <w:pPr>
              <w:pStyle w:val="NoSpacing"/>
              <w:jc w:val="center"/>
            </w:pPr>
            <w:r>
              <w:t>TOP VIEW</w:t>
            </w:r>
          </w:p>
        </w:tc>
        <w:tc>
          <w:tcPr>
            <w:tcW w:w="5395" w:type="dxa"/>
            <w:vAlign w:val="center"/>
          </w:tcPr>
          <w:p w14:paraId="04220A5A" w14:textId="77777777" w:rsidR="0077378A" w:rsidRDefault="00BE7BD1" w:rsidP="00D95277">
            <w:pPr>
              <w:pStyle w:val="NoSpacing"/>
              <w:jc w:val="center"/>
            </w:pPr>
            <w:r>
              <w:t>BOTTOM VIEW</w:t>
            </w:r>
          </w:p>
        </w:tc>
      </w:tr>
    </w:tbl>
    <w:bookmarkEnd w:id="6"/>
    <w:p w14:paraId="2E8D5FBE"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21342773" w14:textId="77777777" w:rsidTr="00736B52">
        <w:trPr>
          <w:jc w:val="center"/>
        </w:trPr>
        <w:tc>
          <w:tcPr>
            <w:tcW w:w="5415" w:type="dxa"/>
            <w:vAlign w:val="center"/>
          </w:tcPr>
          <w:p w14:paraId="009EC096" w14:textId="0AE51877" w:rsidR="00894393" w:rsidRDefault="005B343F" w:rsidP="00894393">
            <w:pPr>
              <w:spacing w:line="259" w:lineRule="auto"/>
              <w:jc w:val="center"/>
            </w:pPr>
            <w:bookmarkStart w:id="8" w:name="COMPONENT_TOPVIEW"/>
            <w:bookmarkEnd w:id="8"/>
            <w:r>
              <w:rPr>
                <w:noProof/>
              </w:rPr>
              <w:drawing>
                <wp:inline distT="0" distB="0" distL="0" distR="0" wp14:anchorId="11E84F65" wp14:editId="36036811">
                  <wp:extent cx="1840918" cy="1840918"/>
                  <wp:effectExtent l="0" t="0" r="6985"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654EF5AF" w14:textId="3C0D6ED6" w:rsidR="00894393" w:rsidRDefault="005B343F" w:rsidP="00894393">
            <w:pPr>
              <w:spacing w:line="259" w:lineRule="auto"/>
              <w:jc w:val="center"/>
            </w:pPr>
            <w:bookmarkStart w:id="9" w:name="COMPONENT_BOTTOMVIEW"/>
            <w:bookmarkEnd w:id="9"/>
            <w:r>
              <w:rPr>
                <w:noProof/>
              </w:rPr>
              <w:drawing>
                <wp:inline distT="0" distB="0" distL="0" distR="0" wp14:anchorId="6A61C99A" wp14:editId="695B8914">
                  <wp:extent cx="1840918" cy="1840918"/>
                  <wp:effectExtent l="0" t="0" r="6985"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254F4E72" w14:textId="77777777" w:rsidTr="001B2109">
        <w:trPr>
          <w:jc w:val="center"/>
        </w:trPr>
        <w:tc>
          <w:tcPr>
            <w:tcW w:w="5415" w:type="dxa"/>
            <w:vAlign w:val="center"/>
          </w:tcPr>
          <w:p w14:paraId="68DA22CB" w14:textId="77777777" w:rsidR="00894393" w:rsidRDefault="00894393" w:rsidP="00FA0EF2">
            <w:pPr>
              <w:pStyle w:val="NoSpacing"/>
              <w:jc w:val="center"/>
              <w:rPr>
                <w:noProof/>
              </w:rPr>
            </w:pPr>
            <w:r>
              <w:rPr>
                <w:noProof/>
              </w:rPr>
              <w:t>TOP VIEW</w:t>
            </w:r>
          </w:p>
        </w:tc>
        <w:tc>
          <w:tcPr>
            <w:tcW w:w="5416" w:type="dxa"/>
            <w:vAlign w:val="center"/>
          </w:tcPr>
          <w:p w14:paraId="1375B28C" w14:textId="77777777" w:rsidR="00894393" w:rsidRDefault="00894393" w:rsidP="00325C76">
            <w:pPr>
              <w:pStyle w:val="NoSpacing"/>
              <w:jc w:val="center"/>
            </w:pPr>
            <w:r>
              <w:t>BOTTOM VIEW</w:t>
            </w:r>
          </w:p>
        </w:tc>
      </w:tr>
    </w:tbl>
    <w:p w14:paraId="6E813DFC" w14:textId="77777777" w:rsidR="00894393" w:rsidRDefault="00894393">
      <w:pPr>
        <w:spacing w:line="259" w:lineRule="auto"/>
      </w:pPr>
    </w:p>
    <w:p w14:paraId="6F33CCD4" w14:textId="77777777" w:rsidR="00700877" w:rsidRDefault="00700877">
      <w:pPr>
        <w:spacing w:line="259" w:lineRule="auto"/>
      </w:pPr>
      <w:r>
        <w:br w:type="page"/>
      </w:r>
    </w:p>
    <w:p w14:paraId="3145CA97"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26B2AEBC" w14:textId="641595E2" w:rsidR="00953857" w:rsidRDefault="005B343F">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2B23EE5F" wp14:editId="79415A4C">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2FE62E5A" w14:textId="77777777" w:rsidR="00A8109E" w:rsidRDefault="00A8109E" w:rsidP="0009055A">
      <w:pPr>
        <w:pStyle w:val="Heading1"/>
      </w:pPr>
      <w:bookmarkStart w:id="13" w:name="_Toc87632410"/>
      <w:bookmarkStart w:id="14" w:name="_Toc87813819"/>
      <w:r>
        <w:lastRenderedPageBreak/>
        <w:t>Gerber Files</w:t>
      </w:r>
    </w:p>
    <w:p w14:paraId="2C8CF42F" w14:textId="77777777" w:rsidR="0024450F" w:rsidRDefault="0024450F" w:rsidP="0024450F">
      <w:r>
        <w:t>This section contains images of the layers included in each Gerber file.</w:t>
      </w:r>
    </w:p>
    <w:p w14:paraId="36807F79" w14:textId="77777777" w:rsidR="00DA1D32" w:rsidRDefault="00DA1D32" w:rsidP="00DA1D32">
      <w:pPr>
        <w:pStyle w:val="Heading2"/>
      </w:pPr>
      <w:r w:rsidRPr="008F7B14">
        <w:t>TOP COPPER (GLTX)</w:t>
      </w:r>
    </w:p>
    <w:p w14:paraId="77C2B060" w14:textId="27EF472E" w:rsidR="00DA1D32" w:rsidRDefault="005B343F" w:rsidP="004B033D">
      <w:pPr>
        <w:jc w:val="center"/>
      </w:pPr>
      <w:bookmarkStart w:id="15" w:name="TOPCOPPER"/>
      <w:bookmarkEnd w:id="15"/>
      <w:r>
        <w:rPr>
          <w:noProof/>
        </w:rPr>
        <w:drawing>
          <wp:inline distT="0" distB="0" distL="0" distR="0" wp14:anchorId="218A679C" wp14:editId="31C1451D">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F53EB3" w14:textId="77777777" w:rsidR="00DA1D32" w:rsidRDefault="00DA1D32">
      <w:pPr>
        <w:spacing w:line="259" w:lineRule="auto"/>
      </w:pPr>
      <w:r>
        <w:br w:type="page"/>
      </w:r>
    </w:p>
    <w:p w14:paraId="15731B31" w14:textId="77777777" w:rsidR="00DA1D32" w:rsidRDefault="00DA1D32" w:rsidP="00DA1D32">
      <w:pPr>
        <w:pStyle w:val="Heading2"/>
      </w:pPr>
      <w:r w:rsidRPr="008F7B14">
        <w:lastRenderedPageBreak/>
        <w:t>TOP CREAM (GCTX)</w:t>
      </w:r>
    </w:p>
    <w:p w14:paraId="648CC4BB" w14:textId="544D6329" w:rsidR="00DA1D32" w:rsidRDefault="005B343F" w:rsidP="004B033D">
      <w:pPr>
        <w:jc w:val="center"/>
      </w:pPr>
      <w:bookmarkStart w:id="16" w:name="TOPCREAM"/>
      <w:bookmarkEnd w:id="16"/>
      <w:r>
        <w:rPr>
          <w:noProof/>
        </w:rPr>
        <w:drawing>
          <wp:inline distT="0" distB="0" distL="0" distR="0" wp14:anchorId="37E20CE3" wp14:editId="26EC19B3">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764222A" w14:textId="77777777" w:rsidR="00DA1D32" w:rsidRDefault="00DA1D32">
      <w:pPr>
        <w:spacing w:line="259" w:lineRule="auto"/>
      </w:pPr>
      <w:r>
        <w:br w:type="page"/>
      </w:r>
    </w:p>
    <w:p w14:paraId="277F4BC6" w14:textId="77777777" w:rsidR="00DA1D32" w:rsidRDefault="00DA1D32" w:rsidP="00DA1D32">
      <w:pPr>
        <w:pStyle w:val="Heading2"/>
      </w:pPr>
      <w:r w:rsidRPr="008F7B14">
        <w:lastRenderedPageBreak/>
        <w:t>BOTTOM CREAM (GCBX)</w:t>
      </w:r>
    </w:p>
    <w:p w14:paraId="38027566" w14:textId="5F5645F1" w:rsidR="00DA1D32" w:rsidRDefault="005B343F" w:rsidP="004B033D">
      <w:pPr>
        <w:jc w:val="center"/>
      </w:pPr>
      <w:bookmarkStart w:id="17" w:name="BOTTOMCREAM"/>
      <w:bookmarkEnd w:id="17"/>
      <w:r>
        <w:rPr>
          <w:noProof/>
        </w:rPr>
        <w:drawing>
          <wp:inline distT="0" distB="0" distL="0" distR="0" wp14:anchorId="0BC619ED" wp14:editId="4B7BC1CE">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15EA431" w14:textId="77777777" w:rsidR="00DA1D32" w:rsidRDefault="00DA1D32">
      <w:pPr>
        <w:spacing w:line="259" w:lineRule="auto"/>
      </w:pPr>
      <w:r>
        <w:br w:type="page"/>
      </w:r>
    </w:p>
    <w:p w14:paraId="36CDD959" w14:textId="77777777" w:rsidR="00DA1D32" w:rsidRDefault="00DA1D32" w:rsidP="00DA1D32">
      <w:pPr>
        <w:pStyle w:val="Heading2"/>
      </w:pPr>
      <w:r w:rsidRPr="008F7B14">
        <w:lastRenderedPageBreak/>
        <w:t>BOTTOM COPPER (GLBX)</w:t>
      </w:r>
    </w:p>
    <w:p w14:paraId="3C0197E2" w14:textId="35493BA8" w:rsidR="00DA1D32" w:rsidRDefault="005B343F" w:rsidP="004B033D">
      <w:pPr>
        <w:jc w:val="center"/>
      </w:pPr>
      <w:bookmarkStart w:id="18" w:name="BOTTOMCOPPER"/>
      <w:bookmarkEnd w:id="18"/>
      <w:r>
        <w:rPr>
          <w:noProof/>
        </w:rPr>
        <w:drawing>
          <wp:inline distT="0" distB="0" distL="0" distR="0" wp14:anchorId="558273EC" wp14:editId="6382FACE">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42C9D22" w14:textId="77777777" w:rsidR="00DA1D32" w:rsidRDefault="00DA1D32">
      <w:pPr>
        <w:spacing w:line="259" w:lineRule="auto"/>
      </w:pPr>
      <w:r>
        <w:br w:type="page"/>
      </w:r>
    </w:p>
    <w:p w14:paraId="5E94E7A2" w14:textId="77777777" w:rsidR="00DA1D32" w:rsidRDefault="00DA1D32" w:rsidP="00DA1D32">
      <w:pPr>
        <w:pStyle w:val="Heading2"/>
      </w:pPr>
      <w:r w:rsidRPr="008F7B14">
        <w:lastRenderedPageBreak/>
        <w:t>TOP SILKSCREEN (GOTX)</w:t>
      </w:r>
    </w:p>
    <w:p w14:paraId="0705FDE3" w14:textId="17E640B0" w:rsidR="00DA1D32" w:rsidRDefault="005B343F" w:rsidP="004B033D">
      <w:pPr>
        <w:jc w:val="center"/>
      </w:pPr>
      <w:bookmarkStart w:id="19" w:name="TOPSILKSCREEN"/>
      <w:bookmarkEnd w:id="19"/>
      <w:r>
        <w:rPr>
          <w:noProof/>
        </w:rPr>
        <w:drawing>
          <wp:inline distT="0" distB="0" distL="0" distR="0" wp14:anchorId="774C51B0" wp14:editId="4019C9B1">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BE9A6A3" w14:textId="77777777" w:rsidR="00DA1D32" w:rsidRDefault="00DA1D32">
      <w:pPr>
        <w:spacing w:line="259" w:lineRule="auto"/>
      </w:pPr>
      <w:r>
        <w:br w:type="page"/>
      </w:r>
    </w:p>
    <w:p w14:paraId="1DAA8565" w14:textId="77777777" w:rsidR="00DA1D32" w:rsidRDefault="00DA1D32" w:rsidP="00DA1D32">
      <w:pPr>
        <w:pStyle w:val="Heading2"/>
      </w:pPr>
      <w:r w:rsidRPr="008F7B14">
        <w:lastRenderedPageBreak/>
        <w:t>BOT</w:t>
      </w:r>
      <w:r w:rsidR="00EC64F5">
        <w:t>TOM</w:t>
      </w:r>
      <w:r w:rsidRPr="008F7B14">
        <w:t xml:space="preserve"> SILKSCREEN (GOBX)</w:t>
      </w:r>
    </w:p>
    <w:p w14:paraId="04C477B9" w14:textId="23471EA5" w:rsidR="00DA1D32" w:rsidRDefault="005B343F" w:rsidP="004B033D">
      <w:pPr>
        <w:jc w:val="center"/>
      </w:pPr>
      <w:bookmarkStart w:id="20" w:name="BOTTOMSILKSCREEN"/>
      <w:bookmarkEnd w:id="20"/>
      <w:r>
        <w:rPr>
          <w:noProof/>
        </w:rPr>
        <w:drawing>
          <wp:inline distT="0" distB="0" distL="0" distR="0" wp14:anchorId="7A6F537D" wp14:editId="69EE74D9">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0319A80" w14:textId="77777777" w:rsidR="00DA1D32" w:rsidRDefault="00DA1D32">
      <w:pPr>
        <w:spacing w:line="259" w:lineRule="auto"/>
      </w:pPr>
      <w:r>
        <w:br w:type="page"/>
      </w:r>
    </w:p>
    <w:p w14:paraId="0A00CD03" w14:textId="77777777" w:rsidR="00DA1D32" w:rsidRDefault="00DA1D32" w:rsidP="00DA1D32">
      <w:pPr>
        <w:pStyle w:val="Heading2"/>
      </w:pPr>
      <w:r w:rsidRPr="008F7B14">
        <w:lastRenderedPageBreak/>
        <w:t>TOP SOLDERMASK (GSTX)</w:t>
      </w:r>
    </w:p>
    <w:p w14:paraId="46EC24B5" w14:textId="7F8EB74F" w:rsidR="00DA1D32" w:rsidRDefault="005B343F" w:rsidP="004B033D">
      <w:pPr>
        <w:jc w:val="center"/>
      </w:pPr>
      <w:bookmarkStart w:id="21" w:name="TOPSOLDERMASK"/>
      <w:bookmarkEnd w:id="21"/>
      <w:r>
        <w:rPr>
          <w:noProof/>
        </w:rPr>
        <w:drawing>
          <wp:inline distT="0" distB="0" distL="0" distR="0" wp14:anchorId="211B5640" wp14:editId="1A0F43C7">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C4917C8" w14:textId="77777777" w:rsidR="00DA1D32" w:rsidRDefault="00DA1D32">
      <w:pPr>
        <w:spacing w:line="259" w:lineRule="auto"/>
      </w:pPr>
      <w:r>
        <w:br w:type="page"/>
      </w:r>
    </w:p>
    <w:p w14:paraId="4B22404D" w14:textId="77777777" w:rsidR="00DA1D32" w:rsidRDefault="00DA1D32" w:rsidP="00DA1D32">
      <w:pPr>
        <w:pStyle w:val="Heading2"/>
      </w:pPr>
      <w:r w:rsidRPr="008F7B14">
        <w:lastRenderedPageBreak/>
        <w:t>BOTTOM SOLDER MASK (GSBX)</w:t>
      </w:r>
    </w:p>
    <w:p w14:paraId="1B119AE4" w14:textId="01B338E5" w:rsidR="00DA1D32" w:rsidRDefault="005B343F" w:rsidP="004B033D">
      <w:pPr>
        <w:jc w:val="center"/>
      </w:pPr>
      <w:bookmarkStart w:id="22" w:name="BOTTOMSOLDERMASK"/>
      <w:bookmarkEnd w:id="22"/>
      <w:r>
        <w:rPr>
          <w:noProof/>
        </w:rPr>
        <w:drawing>
          <wp:inline distT="0" distB="0" distL="0" distR="0" wp14:anchorId="539A6BCD" wp14:editId="6E96330D">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D6FCDE9" w14:textId="77777777" w:rsidR="00DA1D32" w:rsidRDefault="00DA1D32">
      <w:pPr>
        <w:spacing w:line="259" w:lineRule="auto"/>
      </w:pPr>
      <w:r>
        <w:br w:type="page"/>
      </w:r>
    </w:p>
    <w:p w14:paraId="153B1626" w14:textId="77777777" w:rsidR="00DA1D32" w:rsidRDefault="00DA1D32" w:rsidP="00DA1D32">
      <w:pPr>
        <w:pStyle w:val="Heading2"/>
      </w:pPr>
      <w:r w:rsidRPr="008F7B14">
        <w:lastRenderedPageBreak/>
        <w:t>EDGE (GM1)</w:t>
      </w:r>
    </w:p>
    <w:p w14:paraId="62D936A2" w14:textId="68DDB059" w:rsidR="00DA1D32" w:rsidRDefault="005B343F" w:rsidP="004B033D">
      <w:pPr>
        <w:jc w:val="center"/>
      </w:pPr>
      <w:bookmarkStart w:id="23" w:name="EDGE"/>
      <w:bookmarkEnd w:id="23"/>
      <w:r>
        <w:rPr>
          <w:noProof/>
        </w:rPr>
        <w:drawing>
          <wp:inline distT="0" distB="0" distL="0" distR="0" wp14:anchorId="1BC32C89" wp14:editId="20FF8B62">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211D492" w14:textId="77777777" w:rsidR="00DA1D32" w:rsidRDefault="00DA1D32">
      <w:pPr>
        <w:spacing w:line="259" w:lineRule="auto"/>
      </w:pPr>
      <w:r>
        <w:br w:type="page"/>
      </w:r>
    </w:p>
    <w:p w14:paraId="4114B836" w14:textId="77777777" w:rsidR="00DA1D32" w:rsidRDefault="00DA1D32" w:rsidP="00DA1D32">
      <w:pPr>
        <w:pStyle w:val="Heading2"/>
      </w:pPr>
      <w:r w:rsidRPr="008F7B14">
        <w:lastRenderedPageBreak/>
        <w:t>VSCORE (GM2)</w:t>
      </w:r>
    </w:p>
    <w:p w14:paraId="386EB844" w14:textId="4DBE1681" w:rsidR="00DA1D32" w:rsidRDefault="005B343F" w:rsidP="004B033D">
      <w:pPr>
        <w:jc w:val="center"/>
      </w:pPr>
      <w:bookmarkStart w:id="24" w:name="VSCORE"/>
      <w:bookmarkEnd w:id="24"/>
      <w:r>
        <w:rPr>
          <w:noProof/>
        </w:rPr>
        <w:drawing>
          <wp:inline distT="0" distB="0" distL="0" distR="0" wp14:anchorId="10722D4E" wp14:editId="5AF9D953">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A9FDBF4" w14:textId="77777777" w:rsidR="00DA1D32" w:rsidRDefault="00DA1D32">
      <w:pPr>
        <w:spacing w:line="259" w:lineRule="auto"/>
      </w:pPr>
      <w:r>
        <w:br w:type="page"/>
      </w:r>
    </w:p>
    <w:p w14:paraId="31C5CB8D" w14:textId="77777777" w:rsidR="00DA1D32" w:rsidRDefault="00DA1D32" w:rsidP="00DA1D32">
      <w:pPr>
        <w:pStyle w:val="Heading2"/>
      </w:pPr>
      <w:r w:rsidRPr="008F7B14">
        <w:lastRenderedPageBreak/>
        <w:t>MILLING (GM3)</w:t>
      </w:r>
    </w:p>
    <w:p w14:paraId="0E9EAE7A" w14:textId="030DF49B" w:rsidR="00A8109E" w:rsidRPr="00A8109E" w:rsidRDefault="005B343F" w:rsidP="008F559C">
      <w:pPr>
        <w:jc w:val="center"/>
      </w:pPr>
      <w:bookmarkStart w:id="25" w:name="MILLING"/>
      <w:bookmarkEnd w:id="25"/>
      <w:r>
        <w:rPr>
          <w:noProof/>
        </w:rPr>
        <w:drawing>
          <wp:inline distT="0" distB="0" distL="0" distR="0" wp14:anchorId="496D9EE6" wp14:editId="7596E28E">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89826B4"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67F56B71" w14:textId="2B08C12F" w:rsidR="007055AB" w:rsidRDefault="005B637A" w:rsidP="005B637A">
      <w:pPr>
        <w:pStyle w:val="Heading1"/>
      </w:pPr>
      <w:r>
        <w:lastRenderedPageBreak/>
        <w:t>Parts 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1973"/>
        <w:gridCol w:w="2779"/>
        <w:gridCol w:w="4212"/>
        <w:gridCol w:w="733"/>
      </w:tblGrid>
      <w:tr w:rsidR="005B637A" w14:paraId="4547F750" w14:textId="77777777" w:rsidTr="00717D71">
        <w:trPr>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06C1F6FE" w14:textId="77777777" w:rsidR="005B637A" w:rsidRPr="00A83331" w:rsidRDefault="005B637A" w:rsidP="00717D71">
            <w:pPr>
              <w:spacing w:line="259" w:lineRule="auto"/>
              <w:jc w:val="center"/>
              <w:rPr>
                <w:b/>
                <w:bCs/>
                <w:noProof/>
              </w:rPr>
            </w:pPr>
            <w:r>
              <w:rPr>
                <w:b/>
                <w:bCs/>
                <w:noProof/>
              </w:rPr>
              <w:t>R</w:t>
            </w:r>
            <w:r w:rsidRPr="007055AB">
              <w:rPr>
                <w:b/>
                <w:bCs/>
                <w:noProof/>
              </w:rPr>
              <w:t>EF DES</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2D16F5" w14:textId="77777777" w:rsidR="005B637A" w:rsidRPr="00A83331" w:rsidRDefault="005B637A" w:rsidP="00717D71">
            <w:pPr>
              <w:pStyle w:val="NoSpacing"/>
              <w:jc w:val="center"/>
              <w:rPr>
                <w:b/>
                <w:bCs/>
              </w:rPr>
            </w:pPr>
            <w:r>
              <w:rPr>
                <w:b/>
                <w:bCs/>
              </w:rPr>
              <w:t>P</w:t>
            </w:r>
            <w:r w:rsidRPr="007055AB">
              <w:rPr>
                <w:b/>
                <w:bCs/>
              </w:rPr>
              <w:t>ART TYPE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D6A70C" w14:textId="77777777" w:rsidR="005B637A" w:rsidRPr="00A83331" w:rsidRDefault="005B637A" w:rsidP="00717D71">
            <w:pPr>
              <w:pStyle w:val="NoSpacing"/>
              <w:jc w:val="center"/>
              <w:rPr>
                <w:b/>
                <w:bCs/>
              </w:rPr>
            </w:pPr>
            <w:r>
              <w:rPr>
                <w:b/>
                <w:bCs/>
              </w:rPr>
              <w:t>MFG PART NUMBER</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D33C5E" w14:textId="77777777" w:rsidR="005B637A" w:rsidRPr="00A83331" w:rsidRDefault="005B637A" w:rsidP="00717D71">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1BFC727" w14:textId="77777777" w:rsidR="005B637A" w:rsidRPr="00A83331" w:rsidRDefault="005B637A" w:rsidP="00717D71">
            <w:pPr>
              <w:pStyle w:val="NoSpacing"/>
              <w:jc w:val="center"/>
              <w:rPr>
                <w:b/>
                <w:bCs/>
              </w:rPr>
            </w:pPr>
            <w:r w:rsidRPr="00A83331">
              <w:rPr>
                <w:b/>
                <w:bCs/>
              </w:rPr>
              <w:t>FIND</w:t>
            </w:r>
          </w:p>
        </w:tc>
      </w:tr>
      <w:tr w:rsidR="0002539F" w14:paraId="5EE00BCC" w14:textId="77777777" w:rsidTr="0002539F">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74E79139" w14:textId="736DD2B9" w:rsidR="0002539F" w:rsidRDefault="0002539F" w:rsidP="0002539F">
            <w:pPr>
              <w:spacing w:line="259" w:lineRule="auto"/>
              <w:jc w:val="center"/>
              <w:rPr>
                <w:noProof/>
              </w:rPr>
            </w:pPr>
            <w:r>
              <w:rPr>
                <w:noProof/>
              </w:rPr>
              <w:t>P1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BB3DC0" w14:textId="10FE3CA7" w:rsidR="0002539F" w:rsidRDefault="0002539F" w:rsidP="0002539F">
            <w:pPr>
              <w:pStyle w:val="NoSpacing"/>
              <w:jc w:val="center"/>
            </w:pPr>
            <w:r w:rsidRPr="00CE0D12">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3CED4F" w14:textId="5FBB2275" w:rsidR="0002539F" w:rsidRDefault="0002539F" w:rsidP="0002539F">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689B3D" w14:textId="6A6B2424" w:rsidR="0002539F" w:rsidRDefault="0002539F" w:rsidP="0002539F">
            <w:pPr>
              <w:pStyle w:val="NoSpacing"/>
              <w:jc w:val="center"/>
            </w:pPr>
            <w:r w:rsidRPr="002508FB">
              <w:t>BANANA JACK</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81814BA" w14:textId="77777777" w:rsidR="0002539F" w:rsidRDefault="0002539F" w:rsidP="0002539F">
            <w:pPr>
              <w:pStyle w:val="NoSpacing"/>
              <w:jc w:val="center"/>
            </w:pPr>
            <w:r>
              <w:t>1</w:t>
            </w:r>
          </w:p>
        </w:tc>
      </w:tr>
      <w:tr w:rsidR="0002539F" w14:paraId="5D676331" w14:textId="77777777" w:rsidTr="0002539F">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54316C5F" w14:textId="33471009" w:rsidR="0002539F" w:rsidRDefault="0002539F" w:rsidP="0002539F">
            <w:pPr>
              <w:spacing w:line="259" w:lineRule="auto"/>
              <w:jc w:val="center"/>
              <w:rPr>
                <w:noProof/>
              </w:rPr>
            </w:pPr>
            <w:r>
              <w:rPr>
                <w:noProof/>
              </w:rPr>
              <w:t>P2</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175B7F" w14:textId="628505FF" w:rsidR="0002539F" w:rsidRDefault="0002539F" w:rsidP="0002539F">
            <w:pPr>
              <w:pStyle w:val="NoSpacing"/>
              <w:jc w:val="center"/>
            </w:pPr>
            <w:r w:rsidRPr="00CE0D12">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1DC897" w14:textId="2925BD18" w:rsidR="0002539F" w:rsidRDefault="0002539F" w:rsidP="0002539F">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A51E32" w14:textId="2B566F8B" w:rsidR="0002539F" w:rsidRDefault="0002539F" w:rsidP="0002539F">
            <w:pPr>
              <w:pStyle w:val="NoSpacing"/>
              <w:jc w:val="center"/>
            </w:pPr>
            <w:r w:rsidRPr="002508FB">
              <w:t>BANANA JACK</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C846018" w14:textId="77777777" w:rsidR="0002539F" w:rsidRDefault="0002539F" w:rsidP="0002539F">
            <w:pPr>
              <w:pStyle w:val="NoSpacing"/>
              <w:jc w:val="center"/>
            </w:pPr>
            <w:r>
              <w:t>2</w:t>
            </w:r>
          </w:p>
        </w:tc>
      </w:tr>
      <w:tr w:rsidR="0002539F" w14:paraId="2ED79E27" w14:textId="77777777" w:rsidTr="0002539F">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62552CE9" w14:textId="49A1AA72" w:rsidR="0002539F" w:rsidRDefault="0002539F" w:rsidP="0002539F">
            <w:pPr>
              <w:spacing w:line="259" w:lineRule="auto"/>
              <w:jc w:val="center"/>
              <w:rPr>
                <w:noProof/>
              </w:rPr>
            </w:pPr>
            <w:r>
              <w:rPr>
                <w:noProof/>
              </w:rPr>
              <w:t>P</w:t>
            </w:r>
            <w:r>
              <w:rPr>
                <w:noProof/>
              </w:rPr>
              <w:t>8</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A8C5E0" w14:textId="2443E78C" w:rsidR="0002539F" w:rsidRDefault="0002539F" w:rsidP="0002539F">
            <w:pPr>
              <w:pStyle w:val="NoSpacing"/>
              <w:jc w:val="center"/>
            </w:pPr>
            <w:r w:rsidRPr="00CE0D12">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BC1D67" w14:textId="7613FF6E" w:rsidR="0002539F" w:rsidRDefault="0002539F" w:rsidP="0002539F">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C10283" w14:textId="0762278B" w:rsidR="0002539F" w:rsidRDefault="0002539F" w:rsidP="0002539F">
            <w:pPr>
              <w:pStyle w:val="NoSpacing"/>
              <w:jc w:val="center"/>
            </w:pPr>
            <w:r>
              <w:t>BANANA JACK</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B8A2C6F" w14:textId="77777777" w:rsidR="0002539F" w:rsidRDefault="0002539F" w:rsidP="0002539F">
            <w:pPr>
              <w:pStyle w:val="NoSpacing"/>
              <w:jc w:val="center"/>
            </w:pPr>
            <w:r>
              <w:t>3</w:t>
            </w:r>
          </w:p>
        </w:tc>
      </w:tr>
      <w:tr w:rsidR="0002539F" w14:paraId="0936F879" w14:textId="77777777" w:rsidTr="0002539F">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20DB1383" w14:textId="650F6294" w:rsidR="0002539F" w:rsidRDefault="0002539F" w:rsidP="0002539F">
            <w:pPr>
              <w:spacing w:line="259" w:lineRule="auto"/>
              <w:jc w:val="center"/>
              <w:rPr>
                <w:noProof/>
              </w:rPr>
            </w:pPr>
            <w:r>
              <w:rPr>
                <w:noProof/>
              </w:rPr>
              <w:t>P</w:t>
            </w:r>
            <w:r>
              <w:rPr>
                <w:noProof/>
              </w:rPr>
              <w:t>5</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85E29" w14:textId="5C16AC84" w:rsidR="0002539F" w:rsidRDefault="0002539F" w:rsidP="0002539F">
            <w:pPr>
              <w:pStyle w:val="NoSpacing"/>
              <w:jc w:val="center"/>
            </w:pPr>
            <w:r w:rsidRPr="00CE0D12">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910F00" w14:textId="2264DDFA" w:rsidR="0002539F" w:rsidRDefault="0002539F" w:rsidP="0002539F">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F97779" w14:textId="29255977" w:rsidR="0002539F" w:rsidRDefault="0002539F" w:rsidP="0002539F">
            <w:pPr>
              <w:pStyle w:val="NoSpacing"/>
              <w:jc w:val="center"/>
            </w:pPr>
            <w:r>
              <w:t>BANANA JACK</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D693C31" w14:textId="77777777" w:rsidR="0002539F" w:rsidRDefault="0002539F" w:rsidP="0002539F">
            <w:pPr>
              <w:pStyle w:val="NoSpacing"/>
              <w:jc w:val="center"/>
            </w:pPr>
            <w:r>
              <w:t>4</w:t>
            </w:r>
          </w:p>
        </w:tc>
      </w:tr>
      <w:tr w:rsidR="0002539F" w14:paraId="09E3429B" w14:textId="77777777" w:rsidTr="00717D71">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1CE6F72D" w14:textId="193A289F" w:rsidR="0002539F" w:rsidRDefault="0002539F" w:rsidP="0002539F">
            <w:pPr>
              <w:spacing w:line="259" w:lineRule="auto"/>
              <w:jc w:val="center"/>
              <w:rPr>
                <w:noProof/>
              </w:rPr>
            </w:pPr>
            <w:r>
              <w:rPr>
                <w:noProof/>
              </w:rPr>
              <w:t>P3</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A53C2F" w14:textId="06425CEC" w:rsidR="0002539F" w:rsidRDefault="0002539F" w:rsidP="0002539F">
            <w:pPr>
              <w:pStyle w:val="NoSpacing"/>
              <w:jc w:val="center"/>
            </w:pPr>
            <w:r>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02B1D0" w14:textId="5B6A8F89" w:rsidR="0002539F" w:rsidRDefault="0002539F" w:rsidP="0002539F">
            <w:pPr>
              <w:pStyle w:val="NoSpacing"/>
              <w:jc w:val="center"/>
            </w:pPr>
            <w:r>
              <w:t>KE6060</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6C5120" w14:textId="544EC9D7" w:rsidR="0002539F" w:rsidRDefault="009F5864" w:rsidP="0002539F">
            <w:pPr>
              <w:pStyle w:val="NoSpacing"/>
              <w:jc w:val="center"/>
            </w:pPr>
            <w:r>
              <w:t>MULTIMETER PROBE</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D712D4A" w14:textId="77777777" w:rsidR="0002539F" w:rsidRDefault="0002539F" w:rsidP="0002539F">
            <w:pPr>
              <w:pStyle w:val="NoSpacing"/>
              <w:jc w:val="center"/>
            </w:pPr>
            <w:r>
              <w:t>5</w:t>
            </w:r>
          </w:p>
        </w:tc>
      </w:tr>
      <w:tr w:rsidR="0002539F" w14:paraId="61EDDD0B" w14:textId="77777777" w:rsidTr="00717D71">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6E7EFC2A" w14:textId="7C0BEC82" w:rsidR="0002539F" w:rsidRDefault="0002539F" w:rsidP="0002539F">
            <w:pPr>
              <w:spacing w:line="259" w:lineRule="auto"/>
              <w:jc w:val="center"/>
              <w:rPr>
                <w:noProof/>
              </w:rPr>
            </w:pPr>
            <w:r>
              <w:rPr>
                <w:noProof/>
              </w:rPr>
              <w:t>P6</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9CB884" w14:textId="3AF36ED3" w:rsidR="0002539F" w:rsidRDefault="0002539F" w:rsidP="0002539F">
            <w:pPr>
              <w:pStyle w:val="NoSpacing"/>
              <w:jc w:val="center"/>
            </w:pPr>
            <w:r>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5F711A" w14:textId="22116E63" w:rsidR="0002539F" w:rsidRDefault="0002539F" w:rsidP="0002539F">
            <w:pPr>
              <w:pStyle w:val="NoSpacing"/>
              <w:jc w:val="center"/>
            </w:pPr>
            <w:r>
              <w:t>KE6060</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82C16C" w14:textId="14B91233" w:rsidR="0002539F" w:rsidRDefault="009F5864" w:rsidP="0002539F">
            <w:pPr>
              <w:pStyle w:val="NoSpacing"/>
              <w:jc w:val="center"/>
            </w:pPr>
            <w:r>
              <w:t>MULTIMETER PROBE</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24310F3" w14:textId="77777777" w:rsidR="0002539F" w:rsidRDefault="0002539F" w:rsidP="0002539F">
            <w:pPr>
              <w:pStyle w:val="NoSpacing"/>
              <w:jc w:val="center"/>
            </w:pPr>
            <w:r>
              <w:t>6</w:t>
            </w:r>
          </w:p>
        </w:tc>
      </w:tr>
      <w:tr w:rsidR="0002539F" w14:paraId="0BE2AE07" w14:textId="77777777" w:rsidTr="0002539F">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7D45D3A0" w14:textId="0BADCC33" w:rsidR="0002539F" w:rsidRDefault="0002539F" w:rsidP="0002539F">
            <w:pPr>
              <w:spacing w:line="259" w:lineRule="auto"/>
              <w:jc w:val="center"/>
              <w:rPr>
                <w:noProof/>
              </w:rPr>
            </w:pPr>
            <w:r>
              <w:rPr>
                <w:noProof/>
              </w:rPr>
              <w:t>P7</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D48FCA" w14:textId="27EF6B1F" w:rsidR="0002539F" w:rsidRDefault="0002539F" w:rsidP="0002539F">
            <w:pPr>
              <w:pStyle w:val="NoSpacing"/>
              <w:jc w:val="center"/>
            </w:pPr>
            <w:r>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9D4386" w14:textId="17E712EC" w:rsidR="0002539F" w:rsidRDefault="0002539F" w:rsidP="0002539F">
            <w:pPr>
              <w:pStyle w:val="NoSpacing"/>
              <w:jc w:val="center"/>
            </w:pPr>
            <w:r w:rsidRPr="008D772C">
              <w:t>KE6060</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34515B" w14:textId="1AFBE9A6" w:rsidR="0002539F" w:rsidRDefault="009F5864" w:rsidP="0002539F">
            <w:pPr>
              <w:pStyle w:val="NoSpacing"/>
              <w:jc w:val="center"/>
            </w:pPr>
            <w:r>
              <w:t>MULTIMETER PROBE</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21FC8E" w14:textId="77777777" w:rsidR="0002539F" w:rsidRDefault="0002539F" w:rsidP="0002539F">
            <w:pPr>
              <w:pStyle w:val="NoSpacing"/>
              <w:jc w:val="center"/>
            </w:pPr>
            <w:r>
              <w:t>7</w:t>
            </w:r>
          </w:p>
        </w:tc>
      </w:tr>
      <w:tr w:rsidR="0002539F" w14:paraId="50258920" w14:textId="77777777" w:rsidTr="0002539F">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123AFF3D" w14:textId="1C1AE0EC" w:rsidR="0002539F" w:rsidRDefault="0002539F" w:rsidP="0002539F">
            <w:pPr>
              <w:spacing w:line="259" w:lineRule="auto"/>
              <w:jc w:val="center"/>
              <w:rPr>
                <w:noProof/>
              </w:rPr>
            </w:pPr>
            <w:r>
              <w:rPr>
                <w:noProof/>
              </w:rPr>
              <w:t>P4</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5E7F94" w14:textId="26ED4F44" w:rsidR="0002539F" w:rsidRDefault="0002539F" w:rsidP="0002539F">
            <w:pPr>
              <w:pStyle w:val="NoSpacing"/>
              <w:jc w:val="center"/>
            </w:pPr>
            <w:r>
              <w:t>RECEPTACLE</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51485A" w14:textId="16CDAB9F" w:rsidR="0002539F" w:rsidRDefault="0002539F" w:rsidP="0002539F">
            <w:pPr>
              <w:pStyle w:val="NoSpacing"/>
              <w:jc w:val="center"/>
            </w:pPr>
            <w:r w:rsidRPr="008D772C">
              <w:t>KE6060</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517AA3" w14:textId="4D3F44D8" w:rsidR="0002539F" w:rsidRDefault="009F5864" w:rsidP="0002539F">
            <w:pPr>
              <w:pStyle w:val="NoSpacing"/>
              <w:jc w:val="center"/>
            </w:pPr>
            <w:r>
              <w:t>MULTIMETER PROBE</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5DAA62B" w14:textId="77777777" w:rsidR="0002539F" w:rsidRDefault="0002539F" w:rsidP="0002539F">
            <w:pPr>
              <w:pStyle w:val="NoSpacing"/>
              <w:jc w:val="center"/>
            </w:pPr>
            <w:r>
              <w:t>8</w:t>
            </w:r>
          </w:p>
        </w:tc>
      </w:tr>
      <w:tr w:rsidR="0002539F" w14:paraId="7ED422F7" w14:textId="77777777" w:rsidTr="00717D71">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4B0A71BB" w14:textId="2E5B5369" w:rsidR="0002539F" w:rsidRDefault="0002539F" w:rsidP="0002539F">
            <w:pPr>
              <w:spacing w:line="259" w:lineRule="auto"/>
              <w:jc w:val="center"/>
              <w:rPr>
                <w:noProof/>
              </w:rPr>
            </w:pPr>
            <w:r>
              <w:rPr>
                <w:noProof/>
              </w:rPr>
              <w:t>R</w:t>
            </w:r>
            <w:r>
              <w:rPr>
                <w:noProof/>
              </w:rPr>
              <w:t>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B9FC5B" w14:textId="77777777" w:rsidR="0002539F" w:rsidRDefault="0002539F" w:rsidP="0002539F">
            <w:pPr>
              <w:pStyle w:val="NoSpacing"/>
              <w:jc w:val="center"/>
            </w:pPr>
            <w:r w:rsidRPr="00056F89">
              <w:t>RESISTOR</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131EB3" w14:textId="77777777" w:rsidR="0002539F" w:rsidRDefault="0002539F" w:rsidP="0002539F">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8DAB99" w14:textId="40104832" w:rsidR="0002539F" w:rsidRDefault="009F5864" w:rsidP="0002539F">
            <w:pPr>
              <w:pStyle w:val="NoSpacing"/>
              <w:jc w:val="center"/>
            </w:pPr>
            <w:r>
              <w:t>THD, 100 Ω</w:t>
            </w:r>
            <w:r w:rsidR="0002539F">
              <w:t xml:space="preserve">, </w:t>
            </w:r>
            <w:r>
              <w:t>15</w:t>
            </w:r>
            <w:r w:rsidR="0002539F">
              <w:t>mm PITCH</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9FCB5B8" w14:textId="77777777" w:rsidR="0002539F" w:rsidRDefault="0002539F" w:rsidP="0002539F">
            <w:pPr>
              <w:pStyle w:val="NoSpacing"/>
              <w:jc w:val="center"/>
            </w:pPr>
            <w:r>
              <w:t>9</w:t>
            </w:r>
          </w:p>
        </w:tc>
      </w:tr>
      <w:tr w:rsidR="0002539F" w14:paraId="462B0366" w14:textId="77777777" w:rsidTr="00717D71">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2B4E56BE" w14:textId="6D13563D" w:rsidR="0002539F" w:rsidRDefault="0002539F" w:rsidP="0002539F">
            <w:pPr>
              <w:spacing w:line="259" w:lineRule="auto"/>
              <w:jc w:val="center"/>
              <w:rPr>
                <w:noProof/>
              </w:rPr>
            </w:pPr>
            <w:r>
              <w:rPr>
                <w:noProof/>
              </w:rPr>
              <w:t>R</w:t>
            </w:r>
            <w:r>
              <w:rPr>
                <w:noProof/>
              </w:rPr>
              <w:t>2</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6277FC" w14:textId="77777777" w:rsidR="0002539F" w:rsidRDefault="0002539F" w:rsidP="0002539F">
            <w:pPr>
              <w:pStyle w:val="NoSpacing"/>
              <w:jc w:val="center"/>
            </w:pPr>
            <w:r w:rsidRPr="00056F89">
              <w:t>RESISTOR</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7A1EAE5" w14:textId="77777777" w:rsidR="0002539F" w:rsidRDefault="0002539F" w:rsidP="0002539F">
            <w:pPr>
              <w:pStyle w:val="NoSpacing"/>
              <w:jc w:val="center"/>
            </w:pP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BD1FD8" w14:textId="167826DA" w:rsidR="0002539F" w:rsidRDefault="0002539F" w:rsidP="0002539F">
            <w:pPr>
              <w:pStyle w:val="NoSpacing"/>
              <w:jc w:val="center"/>
            </w:pPr>
            <w:r>
              <w:t xml:space="preserve">THD, </w:t>
            </w:r>
            <w:r w:rsidR="009F5864">
              <w:t>50 Ω, 15</w:t>
            </w:r>
            <w:r>
              <w:t>mm PITCH</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77B7457" w14:textId="77777777" w:rsidR="0002539F" w:rsidRDefault="0002539F" w:rsidP="0002539F">
            <w:pPr>
              <w:pStyle w:val="NoSpacing"/>
              <w:jc w:val="center"/>
            </w:pPr>
            <w:r>
              <w:t>10</w:t>
            </w:r>
          </w:p>
        </w:tc>
      </w:tr>
      <w:tr w:rsidR="0002539F" w14:paraId="3F392A3E" w14:textId="77777777" w:rsidTr="00717D71">
        <w:trPr>
          <w:trHeight w:val="432"/>
          <w:jc w:val="center"/>
        </w:trPr>
        <w:tc>
          <w:tcPr>
            <w:tcW w:w="1093" w:type="dxa"/>
            <w:tcBorders>
              <w:top w:val="single" w:sz="4" w:space="0" w:color="auto"/>
              <w:left w:val="single" w:sz="4" w:space="0" w:color="auto"/>
              <w:bottom w:val="single" w:sz="4" w:space="0" w:color="auto"/>
              <w:right w:val="single" w:sz="4" w:space="0" w:color="BFBFBF" w:themeColor="background1" w:themeShade="BF"/>
            </w:tcBorders>
            <w:vAlign w:val="center"/>
          </w:tcPr>
          <w:p w14:paraId="7B2E3911" w14:textId="1A795B12" w:rsidR="0002539F" w:rsidRDefault="0002539F" w:rsidP="0002539F">
            <w:pPr>
              <w:spacing w:line="259" w:lineRule="auto"/>
              <w:jc w:val="center"/>
              <w:rPr>
                <w:noProof/>
              </w:rPr>
            </w:pPr>
            <w:r>
              <w:rPr>
                <w:noProof/>
              </w:rPr>
              <w:t>SW1</w:t>
            </w:r>
          </w:p>
        </w:tc>
        <w:tc>
          <w:tcPr>
            <w:tcW w:w="1973"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503949" w14:textId="71EB8527" w:rsidR="0002539F" w:rsidRDefault="0002539F" w:rsidP="0002539F">
            <w:pPr>
              <w:pStyle w:val="NoSpacing"/>
              <w:jc w:val="center"/>
            </w:pPr>
            <w:r>
              <w:t>SWITCH</w:t>
            </w:r>
          </w:p>
        </w:tc>
        <w:tc>
          <w:tcPr>
            <w:tcW w:w="2779"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B285F4" w14:textId="6C2E5793" w:rsidR="0002539F" w:rsidRDefault="0002539F" w:rsidP="0002539F">
            <w:pPr>
              <w:pStyle w:val="NoSpacing"/>
              <w:jc w:val="center"/>
            </w:pPr>
            <w:r w:rsidRPr="0002539F">
              <w:t>i036708</w:t>
            </w:r>
          </w:p>
        </w:tc>
        <w:tc>
          <w:tcPr>
            <w:tcW w:w="4212"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C9B2B7" w14:textId="62DB5268" w:rsidR="0002539F" w:rsidRDefault="0002539F" w:rsidP="0002539F">
            <w:pPr>
              <w:pStyle w:val="NoSpacing"/>
              <w:jc w:val="center"/>
            </w:pPr>
            <w:r>
              <w:t xml:space="preserve">SWITCH, </w:t>
            </w:r>
            <w:r>
              <w:t>ROTARY, 3P4T</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D9DE7D" w14:textId="77777777" w:rsidR="0002539F" w:rsidRDefault="0002539F" w:rsidP="0002539F">
            <w:pPr>
              <w:pStyle w:val="NoSpacing"/>
              <w:jc w:val="center"/>
            </w:pPr>
            <w:r>
              <w:t>11</w:t>
            </w:r>
          </w:p>
        </w:tc>
      </w:tr>
    </w:tbl>
    <w:p w14:paraId="0D1E20CC" w14:textId="77777777" w:rsidR="008B5279" w:rsidRDefault="008B5279"/>
    <w:p w14:paraId="57DCEA87" w14:textId="77777777" w:rsidR="007055AB" w:rsidRDefault="008B5279">
      <w:pPr>
        <w:spacing w:line="259" w:lineRule="auto"/>
      </w:pPr>
      <w:r>
        <w:br w:type="page"/>
      </w:r>
    </w:p>
    <w:p w14:paraId="39C7E8B3" w14:textId="09E7E9F1" w:rsidR="006C0B90" w:rsidRDefault="006C0B90" w:rsidP="006C0B90">
      <w:pPr>
        <w:pStyle w:val="Heading1"/>
      </w:pPr>
      <w:bookmarkStart w:id="26" w:name="_Toc111895375"/>
      <w:r>
        <w:lastRenderedPageBreak/>
        <w:t>Change and Liability Notice</w:t>
      </w:r>
      <w:bookmarkEnd w:id="26"/>
    </w:p>
    <w:p w14:paraId="4536DE17"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64F2E1A2" w14:textId="77777777" w:rsidR="006C0B90" w:rsidRPr="00C55262" w:rsidRDefault="006C0B90" w:rsidP="006C0B90">
      <w:pPr>
        <w:pStyle w:val="Heading1"/>
      </w:pPr>
      <w:bookmarkStart w:id="27" w:name="_Ref110765861"/>
      <w:bookmarkStart w:id="28" w:name="_Toc111895376"/>
      <w:r>
        <w:t>Trademark Notice</w:t>
      </w:r>
      <w:bookmarkEnd w:id="27"/>
      <w:bookmarkEnd w:id="28"/>
    </w:p>
    <w:p w14:paraId="54C6F66A" w14:textId="77777777" w:rsidR="006C0B90" w:rsidRDefault="006C0B90" w:rsidP="006C0B90">
      <w:r w:rsidRPr="00C55262">
        <w:t>miniPCB</w:t>
      </w:r>
      <w:r>
        <w:t xml:space="preserve"> is a trademark of Nolan Manteufel.</w:t>
      </w:r>
    </w:p>
    <w:p w14:paraId="6FE8364B"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45ABD6E2"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A77C9C4" w14:textId="77777777" w:rsidR="006C0B90" w:rsidRPr="00873AA8" w:rsidRDefault="006C0B90" w:rsidP="00463379">
            <w:pPr>
              <w:pStyle w:val="NoSpacing"/>
              <w:jc w:val="center"/>
            </w:pPr>
            <w:r w:rsidRPr="00873AA8">
              <w:t>WORDMARK</w:t>
            </w:r>
          </w:p>
        </w:tc>
        <w:tc>
          <w:tcPr>
            <w:tcW w:w="3522" w:type="dxa"/>
            <w:vAlign w:val="center"/>
          </w:tcPr>
          <w:p w14:paraId="20843B0C"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0BDA02D8"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0FA1E104"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C5F81B4" w14:textId="77777777" w:rsidR="006C0B90" w:rsidRDefault="006C0B90" w:rsidP="00463379">
            <w:pPr>
              <w:pStyle w:val="NoSpacing"/>
              <w:jc w:val="center"/>
            </w:pPr>
            <w:r>
              <w:t>miniPCB™</w:t>
            </w:r>
          </w:p>
        </w:tc>
        <w:tc>
          <w:tcPr>
            <w:tcW w:w="3522" w:type="dxa"/>
            <w:vAlign w:val="center"/>
          </w:tcPr>
          <w:p w14:paraId="26FFBBEC"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AD4BD55" wp14:editId="4E704CC1">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3BD90502"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3D7116" wp14:editId="6128453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0420E46" w14:textId="77777777" w:rsidR="006C0B90" w:rsidRDefault="006C0B90" w:rsidP="006C0B90"/>
    <w:p w14:paraId="112A79A3"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5DB0E972"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5890C67" w14:textId="77777777" w:rsidR="006C0B90" w:rsidRDefault="006C0B90" w:rsidP="00463379">
            <w:pPr>
              <w:pStyle w:val="NoSpacing"/>
              <w:jc w:val="center"/>
            </w:pPr>
            <w:r>
              <w:t>REV</w:t>
            </w:r>
          </w:p>
        </w:tc>
        <w:tc>
          <w:tcPr>
            <w:tcW w:w="7436" w:type="dxa"/>
            <w:vAlign w:val="center"/>
          </w:tcPr>
          <w:p w14:paraId="15AD8903"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D6DF76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EB916EA"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24D2F927"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66F89D78"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6ABDE360"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11C8D177" w14:textId="68B5CEA8" w:rsidR="006C0B90" w:rsidRDefault="005B637A" w:rsidP="00463379">
            <w:pPr>
              <w:pStyle w:val="NoSpacing"/>
              <w:jc w:val="center"/>
              <w:cnfStyle w:val="000000000000" w:firstRow="0" w:lastRow="0" w:firstColumn="0" w:lastColumn="0" w:oddVBand="0" w:evenVBand="0" w:oddHBand="0" w:evenHBand="0" w:firstRowFirstColumn="0" w:firstRowLastColumn="0" w:lastRowFirstColumn="0" w:lastRowLastColumn="0"/>
            </w:pPr>
            <w:r>
              <w:t>1019</w:t>
            </w:r>
          </w:p>
        </w:tc>
        <w:tc>
          <w:tcPr>
            <w:tcW w:w="1644" w:type="dxa"/>
            <w:vAlign w:val="center"/>
          </w:tcPr>
          <w:p w14:paraId="601871C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50AB8EE4"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CAD16AC" w14:textId="77777777" w:rsidR="006C0B90" w:rsidRDefault="006C0B90" w:rsidP="00463379">
            <w:pPr>
              <w:pStyle w:val="NoSpacing"/>
              <w:jc w:val="center"/>
            </w:pPr>
          </w:p>
        </w:tc>
        <w:tc>
          <w:tcPr>
            <w:tcW w:w="7436" w:type="dxa"/>
            <w:vAlign w:val="center"/>
          </w:tcPr>
          <w:p w14:paraId="274BA598"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C1C7B4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BB2427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60959040"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9B9F4" w14:textId="77777777" w:rsidR="00C15623" w:rsidRDefault="00C15623" w:rsidP="002E17B7">
      <w:pPr>
        <w:spacing w:after="0" w:line="240" w:lineRule="auto"/>
      </w:pPr>
      <w:r>
        <w:separator/>
      </w:r>
    </w:p>
  </w:endnote>
  <w:endnote w:type="continuationSeparator" w:id="0">
    <w:p w14:paraId="03A98B1E" w14:textId="77777777" w:rsidR="00C15623" w:rsidRDefault="00C1562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DCB1"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7DA4D" w14:textId="77777777" w:rsidR="00C15623" w:rsidRDefault="00C15623" w:rsidP="002E17B7">
      <w:pPr>
        <w:spacing w:after="0" w:line="240" w:lineRule="auto"/>
      </w:pPr>
      <w:r>
        <w:separator/>
      </w:r>
    </w:p>
  </w:footnote>
  <w:footnote w:type="continuationSeparator" w:id="0">
    <w:p w14:paraId="1AFA3D55" w14:textId="77777777" w:rsidR="00C15623" w:rsidRDefault="00C1562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17C5A75E" w14:textId="77777777" w:rsidTr="002D0278">
      <w:trPr>
        <w:trHeight w:val="149"/>
        <w:jc w:val="center"/>
      </w:trPr>
      <w:tc>
        <w:tcPr>
          <w:tcW w:w="1530" w:type="dxa"/>
          <w:vMerge w:val="restart"/>
          <w:vAlign w:val="center"/>
        </w:tcPr>
        <w:p w14:paraId="52959210" w14:textId="77777777" w:rsidR="0081511F" w:rsidRPr="00A916B6" w:rsidRDefault="0081511F" w:rsidP="0042764F">
          <w:pPr>
            <w:pStyle w:val="NoSpacing"/>
          </w:pPr>
          <w:r w:rsidRPr="00A916B6">
            <w:rPr>
              <w:noProof/>
            </w:rPr>
            <w:drawing>
              <wp:inline distT="0" distB="0" distL="0" distR="0" wp14:anchorId="4E89579B" wp14:editId="05F2AA35">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F1141DC"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7D0EFCFBB3194A8C9C84E25A526AC9A7"/>
          </w:placeholder>
          <w:text/>
        </w:sdtPr>
        <w:sdtContent>
          <w:tc>
            <w:tcPr>
              <w:tcW w:w="1890" w:type="dxa"/>
              <w:gridSpan w:val="2"/>
              <w:vAlign w:val="center"/>
            </w:tcPr>
            <w:p w14:paraId="64186ACA" w14:textId="13DFC4BD" w:rsidR="0081511F" w:rsidRPr="00E32296" w:rsidRDefault="004A0D67" w:rsidP="002D0278">
              <w:pPr>
                <w:pStyle w:val="Header"/>
                <w:spacing w:before="40" w:after="40"/>
                <w:rPr>
                  <w:b/>
                  <w:bCs/>
                  <w:noProof/>
                </w:rPr>
              </w:pPr>
              <w:r>
                <w:rPr>
                  <w:noProof/>
                </w:rPr>
                <w:t>00A-110-A</w:t>
              </w:r>
            </w:p>
          </w:tc>
        </w:sdtContent>
      </w:sdt>
    </w:tr>
    <w:tr w:rsidR="0081511F" w14:paraId="4037811A" w14:textId="77777777" w:rsidTr="002D0278">
      <w:trPr>
        <w:trHeight w:val="147"/>
        <w:jc w:val="center"/>
      </w:trPr>
      <w:tc>
        <w:tcPr>
          <w:tcW w:w="1530" w:type="dxa"/>
          <w:vMerge/>
          <w:vAlign w:val="center"/>
        </w:tcPr>
        <w:p w14:paraId="14B28EC7" w14:textId="77777777" w:rsidR="0081511F" w:rsidRDefault="0081511F" w:rsidP="0042764F">
          <w:pPr>
            <w:pStyle w:val="Header"/>
            <w:rPr>
              <w:noProof/>
            </w:rPr>
          </w:pPr>
        </w:p>
      </w:tc>
      <w:tc>
        <w:tcPr>
          <w:tcW w:w="7380" w:type="dxa"/>
          <w:vMerge/>
          <w:vAlign w:val="center"/>
        </w:tcPr>
        <w:p w14:paraId="211C22AA" w14:textId="77777777" w:rsidR="0081511F" w:rsidRPr="00D54C21" w:rsidRDefault="0081511F" w:rsidP="0042764F">
          <w:pPr>
            <w:pStyle w:val="Header"/>
            <w:spacing w:before="40" w:after="40"/>
            <w:rPr>
              <w:noProof/>
            </w:rPr>
          </w:pPr>
        </w:p>
      </w:tc>
      <w:tc>
        <w:tcPr>
          <w:tcW w:w="720" w:type="dxa"/>
          <w:vAlign w:val="center"/>
        </w:tcPr>
        <w:p w14:paraId="4F6A9A57" w14:textId="77777777" w:rsidR="0081511F" w:rsidRPr="00D54C21" w:rsidRDefault="0081511F" w:rsidP="002D0278">
          <w:pPr>
            <w:pStyle w:val="NoSpacing"/>
          </w:pPr>
          <w:r>
            <w:t>ECO</w:t>
          </w:r>
        </w:p>
      </w:tc>
      <w:sdt>
        <w:sdtPr>
          <w:rPr>
            <w:noProof/>
          </w:rPr>
          <w:tag w:val="ECO"/>
          <w:id w:val="-1586526658"/>
          <w:placeholder>
            <w:docPart w:val="E80B88C44B654AA696AA31BCFFC99314"/>
          </w:placeholder>
          <w:text/>
        </w:sdtPr>
        <w:sdtContent>
          <w:tc>
            <w:tcPr>
              <w:tcW w:w="1170" w:type="dxa"/>
              <w:vAlign w:val="center"/>
            </w:tcPr>
            <w:p w14:paraId="47AFD97E" w14:textId="512B6435" w:rsidR="0081511F" w:rsidRPr="00D54C21" w:rsidRDefault="004A0D67" w:rsidP="0042764F">
              <w:pPr>
                <w:pStyle w:val="Header"/>
                <w:spacing w:before="40" w:after="40"/>
                <w:rPr>
                  <w:noProof/>
                </w:rPr>
              </w:pPr>
              <w:r>
                <w:rPr>
                  <w:noProof/>
                </w:rPr>
                <w:t>1019</w:t>
              </w:r>
            </w:p>
          </w:tc>
        </w:sdtContent>
      </w:sdt>
    </w:tr>
  </w:tbl>
  <w:p w14:paraId="2C60A37B" w14:textId="0805A817"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F7252A">
      <w:rPr>
        <w:noProof/>
        <w:sz w:val="16"/>
        <w:szCs w:val="16"/>
      </w:rPr>
      <w:t>01 February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67"/>
    <w:rsid w:val="000006D3"/>
    <w:rsid w:val="000008FB"/>
    <w:rsid w:val="00001799"/>
    <w:rsid w:val="000042FA"/>
    <w:rsid w:val="00004D93"/>
    <w:rsid w:val="000060EC"/>
    <w:rsid w:val="000075CB"/>
    <w:rsid w:val="0001020F"/>
    <w:rsid w:val="00010E60"/>
    <w:rsid w:val="00011513"/>
    <w:rsid w:val="00011C1D"/>
    <w:rsid w:val="00013802"/>
    <w:rsid w:val="0001515F"/>
    <w:rsid w:val="00017562"/>
    <w:rsid w:val="000176E3"/>
    <w:rsid w:val="00020B36"/>
    <w:rsid w:val="00021276"/>
    <w:rsid w:val="0002539F"/>
    <w:rsid w:val="000269A7"/>
    <w:rsid w:val="00027DBF"/>
    <w:rsid w:val="0003158F"/>
    <w:rsid w:val="00032B51"/>
    <w:rsid w:val="00033CE4"/>
    <w:rsid w:val="0003469F"/>
    <w:rsid w:val="00034A63"/>
    <w:rsid w:val="00034D44"/>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65C3"/>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15B"/>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2DB6"/>
    <w:rsid w:val="0015311B"/>
    <w:rsid w:val="001544EE"/>
    <w:rsid w:val="00155A5F"/>
    <w:rsid w:val="001563E8"/>
    <w:rsid w:val="00156C45"/>
    <w:rsid w:val="001576D7"/>
    <w:rsid w:val="00160383"/>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0D6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343F"/>
    <w:rsid w:val="005B490A"/>
    <w:rsid w:val="005B6158"/>
    <w:rsid w:val="005B637A"/>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A64AB"/>
    <w:rsid w:val="006B2D21"/>
    <w:rsid w:val="006B4E13"/>
    <w:rsid w:val="006B62C3"/>
    <w:rsid w:val="006B69A1"/>
    <w:rsid w:val="006B6B42"/>
    <w:rsid w:val="006B7A15"/>
    <w:rsid w:val="006C0B90"/>
    <w:rsid w:val="006C1869"/>
    <w:rsid w:val="006C4526"/>
    <w:rsid w:val="006C5A9E"/>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5864"/>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19D"/>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5623"/>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6E4D"/>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377EB"/>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364F"/>
    <w:rsid w:val="00EA4130"/>
    <w:rsid w:val="00EA43EB"/>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54E1"/>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4BA3"/>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252A"/>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1D2ED"/>
  <w15:docId w15:val="{724EA865-675B-4204-B74F-A8E5FC26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8820600C8048CFA4A543DEA53549EB"/>
        <w:category>
          <w:name w:val="General"/>
          <w:gallery w:val="placeholder"/>
        </w:category>
        <w:types>
          <w:type w:val="bbPlcHdr"/>
        </w:types>
        <w:behaviors>
          <w:behavior w:val="content"/>
        </w:behaviors>
        <w:guid w:val="{EEA72C59-6FC6-44D0-A2ED-9D98CB2E9722}"/>
      </w:docPartPr>
      <w:docPartBody>
        <w:p w:rsidR="00000000" w:rsidRDefault="00000000">
          <w:pPr>
            <w:pStyle w:val="AB8820600C8048CFA4A543DEA53549EB"/>
          </w:pPr>
          <w:r w:rsidRPr="00E51417">
            <w:rPr>
              <w:rStyle w:val="PlaceholderText"/>
            </w:rPr>
            <w:t>Click or tap here to enter text.</w:t>
          </w:r>
        </w:p>
      </w:docPartBody>
    </w:docPart>
    <w:docPart>
      <w:docPartPr>
        <w:name w:val="DE34D686465C4DDD957C04CC72CECA9D"/>
        <w:category>
          <w:name w:val="General"/>
          <w:gallery w:val="placeholder"/>
        </w:category>
        <w:types>
          <w:type w:val="bbPlcHdr"/>
        </w:types>
        <w:behaviors>
          <w:behavior w:val="content"/>
        </w:behaviors>
        <w:guid w:val="{44B2285F-4593-490A-9E61-A340C4D0102D}"/>
      </w:docPartPr>
      <w:docPartBody>
        <w:p w:rsidR="00000000" w:rsidRDefault="00000000">
          <w:pPr>
            <w:pStyle w:val="DE34D686465C4DDD957C04CC72CECA9D"/>
          </w:pPr>
          <w:r w:rsidRPr="00E51417">
            <w:rPr>
              <w:rStyle w:val="PlaceholderText"/>
            </w:rPr>
            <w:t>Click or tap here to enter text.</w:t>
          </w:r>
        </w:p>
      </w:docPartBody>
    </w:docPart>
    <w:docPart>
      <w:docPartPr>
        <w:name w:val="4E51152B4163466CB88BA9390497F52A"/>
        <w:category>
          <w:name w:val="General"/>
          <w:gallery w:val="placeholder"/>
        </w:category>
        <w:types>
          <w:type w:val="bbPlcHdr"/>
        </w:types>
        <w:behaviors>
          <w:behavior w:val="content"/>
        </w:behaviors>
        <w:guid w:val="{524D5B3C-CA36-4694-AAB8-E8C2AFF4C7DE}"/>
      </w:docPartPr>
      <w:docPartBody>
        <w:p w:rsidR="00000000" w:rsidRDefault="00000000">
          <w:pPr>
            <w:pStyle w:val="4E51152B4163466CB88BA9390497F52A"/>
          </w:pPr>
          <w:r w:rsidRPr="00EE675C">
            <w:rPr>
              <w:rStyle w:val="PlaceholderText"/>
            </w:rPr>
            <w:t>Choose an item.</w:t>
          </w:r>
        </w:p>
      </w:docPartBody>
    </w:docPart>
    <w:docPart>
      <w:docPartPr>
        <w:name w:val="29E5A04AC8D54F99B4784134761FF712"/>
        <w:category>
          <w:name w:val="General"/>
          <w:gallery w:val="placeholder"/>
        </w:category>
        <w:types>
          <w:type w:val="bbPlcHdr"/>
        </w:types>
        <w:behaviors>
          <w:behavior w:val="content"/>
        </w:behaviors>
        <w:guid w:val="{8D9586FF-2364-4B93-9B1F-198005337CC6}"/>
      </w:docPartPr>
      <w:docPartBody>
        <w:p w:rsidR="00000000" w:rsidRDefault="00000000">
          <w:pPr>
            <w:pStyle w:val="29E5A04AC8D54F99B4784134761FF712"/>
          </w:pPr>
          <w:r w:rsidRPr="00E51417">
            <w:rPr>
              <w:rStyle w:val="PlaceholderText"/>
            </w:rPr>
            <w:t>Click or tap here to enter text.</w:t>
          </w:r>
        </w:p>
      </w:docPartBody>
    </w:docPart>
    <w:docPart>
      <w:docPartPr>
        <w:name w:val="7D0EFCFBB3194A8C9C84E25A526AC9A7"/>
        <w:category>
          <w:name w:val="General"/>
          <w:gallery w:val="placeholder"/>
        </w:category>
        <w:types>
          <w:type w:val="bbPlcHdr"/>
        </w:types>
        <w:behaviors>
          <w:behavior w:val="content"/>
        </w:behaviors>
        <w:guid w:val="{F5418310-8CB2-46D1-A480-92EB6EF0D0C0}"/>
      </w:docPartPr>
      <w:docPartBody>
        <w:p w:rsidR="00000000" w:rsidRDefault="00000000">
          <w:pPr>
            <w:pStyle w:val="7D0EFCFBB3194A8C9C84E25A526AC9A7"/>
          </w:pPr>
          <w:r w:rsidRPr="00E51417">
            <w:rPr>
              <w:rStyle w:val="PlaceholderText"/>
            </w:rPr>
            <w:t>Click or tap here to enter text.</w:t>
          </w:r>
        </w:p>
      </w:docPartBody>
    </w:docPart>
    <w:docPart>
      <w:docPartPr>
        <w:name w:val="E80B88C44B654AA696AA31BCFFC99314"/>
        <w:category>
          <w:name w:val="General"/>
          <w:gallery w:val="placeholder"/>
        </w:category>
        <w:types>
          <w:type w:val="bbPlcHdr"/>
        </w:types>
        <w:behaviors>
          <w:behavior w:val="content"/>
        </w:behaviors>
        <w:guid w:val="{4AC2D311-6A06-47BE-BB7A-7F7F2C508229}"/>
      </w:docPartPr>
      <w:docPartBody>
        <w:p w:rsidR="00000000" w:rsidRDefault="00000000">
          <w:pPr>
            <w:pStyle w:val="E80B88C44B654AA696AA31BCFFC99314"/>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01"/>
    <w:rsid w:val="004A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8820600C8048CFA4A543DEA53549EB">
    <w:name w:val="AB8820600C8048CFA4A543DEA53549EB"/>
  </w:style>
  <w:style w:type="paragraph" w:customStyle="1" w:styleId="DE34D686465C4DDD957C04CC72CECA9D">
    <w:name w:val="DE34D686465C4DDD957C04CC72CECA9D"/>
  </w:style>
  <w:style w:type="paragraph" w:customStyle="1" w:styleId="4E51152B4163466CB88BA9390497F52A">
    <w:name w:val="4E51152B4163466CB88BA9390497F52A"/>
  </w:style>
  <w:style w:type="paragraph" w:customStyle="1" w:styleId="29E5A04AC8D54F99B4784134761FF712">
    <w:name w:val="29E5A04AC8D54F99B4784134761FF712"/>
  </w:style>
  <w:style w:type="paragraph" w:customStyle="1" w:styleId="7D0EFCFBB3194A8C9C84E25A526AC9A7">
    <w:name w:val="7D0EFCFBB3194A8C9C84E25A526AC9A7"/>
  </w:style>
  <w:style w:type="paragraph" w:customStyle="1" w:styleId="E80B88C44B654AA696AA31BCFFC99314">
    <w:name w:val="E80B88C44B654AA696AA31BCFFC993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22</TotalTime>
  <Pages>16</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14</cp:revision>
  <cp:lastPrinted>2023-02-02T01:05:00Z</cp:lastPrinted>
  <dcterms:created xsi:type="dcterms:W3CDTF">2023-02-02T00:43:00Z</dcterms:created>
  <dcterms:modified xsi:type="dcterms:W3CDTF">2023-02-02T01:05:00Z</dcterms:modified>
</cp:coreProperties>
</file>