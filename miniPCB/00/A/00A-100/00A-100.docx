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tag w:val="Circuit Name"/>
        <w:id w:val="-1077359531"/>
        <w:placeholder>
          <w:docPart w:val="B700CE4E09A54372BD0719BC42948419"/>
        </w:placeholder>
        <w:text/>
      </w:sdtPr>
      <w:sdtContent>
        <w:p w14:paraId="72916DF4" w14:textId="73C9E0BC" w:rsidR="0077378A" w:rsidRDefault="004E0B57" w:rsidP="0077378A">
          <w:pPr>
            <w:pStyle w:val="Title"/>
          </w:pPr>
          <w:r>
            <w:t xml:space="preserve">00A-100, </w:t>
          </w:r>
          <w:r>
            <w:t>Load Board, Switched</w:t>
          </w:r>
        </w:p>
      </w:sdtContent>
    </w:sdt>
    <w:p w14:paraId="50341038" w14:textId="77777777" w:rsidR="0077378A" w:rsidRPr="00CD06D0" w:rsidRDefault="00000000" w:rsidP="0077378A">
      <w:pPr>
        <w:pStyle w:val="NoSpacing"/>
      </w:pPr>
      <w:r>
        <w:pict w14:anchorId="47FC4B6C">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4B3E115D" w14:textId="77777777" w:rsidTr="009F42B3">
        <w:trPr>
          <w:trHeight w:val="432"/>
          <w:jc w:val="center"/>
        </w:trPr>
        <w:tc>
          <w:tcPr>
            <w:tcW w:w="2898" w:type="dxa"/>
            <w:vAlign w:val="center"/>
          </w:tcPr>
          <w:p w14:paraId="785F0171" w14:textId="77777777" w:rsidR="00331110" w:rsidRDefault="00331110" w:rsidP="00817613">
            <w:pPr>
              <w:pStyle w:val="NoSpacing"/>
              <w:jc w:val="right"/>
              <w:rPr>
                <w:b/>
                <w:bCs/>
              </w:rPr>
            </w:pPr>
            <w:r>
              <w:rPr>
                <w:b/>
                <w:bCs/>
              </w:rPr>
              <w:t>PART NUMBER</w:t>
            </w:r>
          </w:p>
        </w:tc>
        <w:sdt>
          <w:sdtPr>
            <w:rPr>
              <w:noProof/>
            </w:rPr>
            <w:tag w:val="PartNumber"/>
            <w:id w:val="-1937042240"/>
            <w:placeholder>
              <w:docPart w:val="9560B3089934435EA7FA0D834C5AF97A"/>
            </w:placeholder>
            <w:text/>
          </w:sdtPr>
          <w:sdtContent>
            <w:tc>
              <w:tcPr>
                <w:tcW w:w="7892" w:type="dxa"/>
                <w:vAlign w:val="center"/>
              </w:tcPr>
              <w:p w14:paraId="6FC748BB" w14:textId="4780421B" w:rsidR="00331110" w:rsidRDefault="004E0B57" w:rsidP="00817613">
                <w:pPr>
                  <w:pStyle w:val="NoSpacing"/>
                  <w:rPr>
                    <w:noProof/>
                  </w:rPr>
                </w:pPr>
                <w:r>
                  <w:rPr>
                    <w:noProof/>
                  </w:rPr>
                  <w:t>00A-100</w:t>
                </w:r>
              </w:p>
            </w:tc>
          </w:sdtContent>
        </w:sdt>
      </w:tr>
      <w:tr w:rsidR="00817613" w14:paraId="09169651" w14:textId="77777777" w:rsidTr="009F42B3">
        <w:trPr>
          <w:trHeight w:val="432"/>
          <w:jc w:val="center"/>
        </w:trPr>
        <w:tc>
          <w:tcPr>
            <w:tcW w:w="2898" w:type="dxa"/>
            <w:vAlign w:val="center"/>
          </w:tcPr>
          <w:p w14:paraId="272CF820"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0337A737" w14:textId="058F2B27" w:rsidR="00817613" w:rsidRDefault="00000000" w:rsidP="00817613">
            <w:pPr>
              <w:pStyle w:val="NoSpacing"/>
            </w:pPr>
            <w:sdt>
              <w:sdtPr>
                <w:rPr>
                  <w:noProof/>
                </w:rPr>
                <w:id w:val="424923468"/>
                <w:placeholder>
                  <w:docPart w:val="82AE61DACE364DA7ACB079AE54307C65"/>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listItem w:displayText="Signal Conditioners (08)" w:value="Signal Conditioners (08)"/>
                </w:comboBox>
              </w:sdtPr>
              <w:sdtContent>
                <w:r w:rsidR="004E0B57">
                  <w:rPr>
                    <w:noProof/>
                  </w:rPr>
                  <w:t>Probing and Prototyping (00A)</w:t>
                </w:r>
              </w:sdtContent>
            </w:sdt>
          </w:p>
        </w:tc>
      </w:tr>
      <w:tr w:rsidR="00817613" w14:paraId="13491D8C" w14:textId="77777777" w:rsidTr="009F42B3">
        <w:trPr>
          <w:trHeight w:val="432"/>
          <w:jc w:val="center"/>
        </w:trPr>
        <w:tc>
          <w:tcPr>
            <w:tcW w:w="2898" w:type="dxa"/>
            <w:vAlign w:val="center"/>
          </w:tcPr>
          <w:p w14:paraId="429150C8"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5BD4F1B2" w14:textId="60B1E338" w:rsidR="00817613" w:rsidRDefault="00000000" w:rsidP="00817613">
            <w:pPr>
              <w:pStyle w:val="NoSpacing"/>
            </w:pPr>
            <w:sdt>
              <w:sdtPr>
                <w:id w:val="-1490169677"/>
                <w:placeholder>
                  <w:docPart w:val="AD042D98F8294D469F2E2A3855DE9AF4"/>
                </w:placeholder>
                <w:text/>
              </w:sdtPr>
              <w:sdtContent>
                <w:r w:rsidR="004E0B57">
                  <w:t>Electronic Load, Static</w:t>
                </w:r>
              </w:sdtContent>
            </w:sdt>
          </w:p>
        </w:tc>
      </w:tr>
      <w:tr w:rsidR="00817613" w14:paraId="271C605E" w14:textId="77777777" w:rsidTr="009F42B3">
        <w:trPr>
          <w:trHeight w:val="432"/>
          <w:jc w:val="center"/>
        </w:trPr>
        <w:tc>
          <w:tcPr>
            <w:tcW w:w="2898" w:type="dxa"/>
            <w:vAlign w:val="center"/>
          </w:tcPr>
          <w:p w14:paraId="76FF3C34"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38B58782" w14:textId="45083DCA" w:rsidR="00817613" w:rsidRDefault="00000000" w:rsidP="00817613">
            <w:pPr>
              <w:pStyle w:val="NoSpacing"/>
            </w:pPr>
            <w:sdt>
              <w:sdtPr>
                <w:id w:val="-423035272"/>
                <w:placeholder>
                  <w:docPart w:val="2C6F3808DABE45DFA75899C27344039A"/>
                </w:placeholder>
                <w:text/>
              </w:sdtPr>
              <w:sdtContent>
                <w:r w:rsidR="004E0B57">
                  <w:t>Static Load, Manual Control</w:t>
                </w:r>
              </w:sdtContent>
            </w:sdt>
          </w:p>
        </w:tc>
      </w:tr>
      <w:tr w:rsidR="00817613" w14:paraId="4BFCA4BE" w14:textId="77777777" w:rsidTr="009F42B3">
        <w:trPr>
          <w:trHeight w:val="432"/>
          <w:jc w:val="center"/>
        </w:trPr>
        <w:tc>
          <w:tcPr>
            <w:tcW w:w="2898" w:type="dxa"/>
            <w:vAlign w:val="center"/>
          </w:tcPr>
          <w:p w14:paraId="06A9BD56" w14:textId="77777777" w:rsidR="00817613" w:rsidRPr="00817613" w:rsidRDefault="00E1661C" w:rsidP="00817613">
            <w:pPr>
              <w:pStyle w:val="NoSpacing"/>
              <w:jc w:val="right"/>
              <w:rPr>
                <w:b/>
                <w:bCs/>
              </w:rPr>
            </w:pPr>
            <w:r>
              <w:rPr>
                <w:b/>
                <w:bCs/>
              </w:rPr>
              <w:t>BOARD DESIGN</w:t>
            </w:r>
          </w:p>
        </w:tc>
        <w:sdt>
          <w:sdtPr>
            <w:tag w:val="BoardDesign"/>
            <w:id w:val="-2026781920"/>
            <w:placeholder>
              <w:docPart w:val="C35DF0DD594043D983A0AA481792FC40"/>
            </w:placeholder>
            <w:text/>
          </w:sdtPr>
          <w:sdtContent>
            <w:tc>
              <w:tcPr>
                <w:tcW w:w="7892" w:type="dxa"/>
                <w:vAlign w:val="center"/>
              </w:tcPr>
              <w:p w14:paraId="38D12EC9" w14:textId="49ACBD2E" w:rsidR="00817613" w:rsidRDefault="004E0B57" w:rsidP="00817613">
                <w:pPr>
                  <w:pStyle w:val="NoSpacing"/>
                </w:pPr>
                <w:r>
                  <w:t>PCB50</w:t>
                </w:r>
              </w:p>
            </w:tc>
          </w:sdtContent>
        </w:sdt>
      </w:tr>
      <w:tr w:rsidR="00817613" w14:paraId="6CCE3A85" w14:textId="77777777" w:rsidTr="009F42B3">
        <w:trPr>
          <w:trHeight w:val="432"/>
          <w:jc w:val="center"/>
        </w:trPr>
        <w:tc>
          <w:tcPr>
            <w:tcW w:w="2898" w:type="dxa"/>
            <w:vAlign w:val="center"/>
          </w:tcPr>
          <w:p w14:paraId="3648F10E"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27546C5F" w14:textId="430F6F0B" w:rsidR="00817613" w:rsidRDefault="00E1661C" w:rsidP="00817613">
            <w:pPr>
              <w:pStyle w:val="NoSpacing"/>
            </w:pPr>
            <w:r>
              <w:t>Panel of</w:t>
            </w:r>
            <w:r w:rsidR="00817613">
              <w:t xml:space="preserve"> </w:t>
            </w:r>
            <w:r>
              <w:t>#00</w:t>
            </w:r>
            <w:r w:rsidR="004E0B57">
              <w:t>A</w:t>
            </w:r>
            <w:r>
              <w:t>-</w:t>
            </w:r>
            <w:r w:rsidR="004E0B57">
              <w:t>1</w:t>
            </w:r>
            <w:r>
              <w:t>00 miniPCB</w:t>
            </w:r>
            <w:r w:rsidR="0015127F">
              <w:t>s</w:t>
            </w:r>
            <w:r>
              <w:t xml:space="preserve">, </w:t>
            </w:r>
            <w:r w:rsidR="00817613">
              <w:t>v-</w:t>
            </w:r>
            <w:r>
              <w:t>s</w:t>
            </w:r>
            <w:r w:rsidR="00817613">
              <w:t>core</w:t>
            </w:r>
            <w:r>
              <w:t>d</w:t>
            </w:r>
            <w:r w:rsidR="00331110">
              <w:t xml:space="preserve"> (</w:t>
            </w:r>
            <w:r>
              <w:t xml:space="preserve">1 Panel = </w:t>
            </w:r>
            <w:r w:rsidR="004E0B57">
              <w:t>4</w:t>
            </w:r>
            <w:r>
              <w:t xml:space="preserve"> Pieces</w:t>
            </w:r>
            <w:r w:rsidR="00331110">
              <w:t>)</w:t>
            </w:r>
          </w:p>
        </w:tc>
      </w:tr>
    </w:tbl>
    <w:p w14:paraId="3EA8017E" w14:textId="77777777" w:rsidR="0019543D" w:rsidRDefault="0012215B" w:rsidP="00F8282A">
      <w:pPr>
        <w:pStyle w:val="Heading1"/>
      </w:pPr>
      <w:r>
        <w:t>Circuit Description</w:t>
      </w:r>
    </w:p>
    <w:p w14:paraId="4E4E1E4E" w14:textId="513A830D" w:rsidR="0019543D" w:rsidRPr="0019543D" w:rsidRDefault="0019543D" w:rsidP="0019543D">
      <w:r>
        <w:t xml:space="preserve">This </w:t>
      </w:r>
      <w:r w:rsidR="00E5420C">
        <w:t xml:space="preserve">board contains six (6) power resistors, two (2) banana jack posts, two (2) multimeter </w:t>
      </w:r>
      <w:r w:rsidR="00B56EC0">
        <w:t>test points, and a</w:t>
      </w:r>
      <w:r w:rsidR="00E5420C">
        <w:t xml:space="preserve"> switch</w:t>
      </w:r>
      <w:r w:rsidR="00B56EC0">
        <w:t xml:space="preserve">. This board </w:t>
      </w:r>
      <w:r w:rsidR="00D90420">
        <w:t>enables fast and reliable testing of</w:t>
      </w:r>
      <w:r w:rsidR="00B56EC0">
        <w:t xml:space="preserve"> power </w:t>
      </w:r>
      <w:r w:rsidR="008C125A">
        <w:t>sources</w:t>
      </w:r>
      <w:r w:rsidR="00D90420">
        <w:t xml:space="preserve"> such as DCDC converters and DCDC isolators</w:t>
      </w:r>
      <w:r w:rsidR="00B56EC0">
        <w:t>.</w:t>
      </w:r>
    </w:p>
    <w:p w14:paraId="25ED86E1" w14:textId="77777777" w:rsidR="008002CB" w:rsidRDefault="00EF1042" w:rsidP="00F8282A">
      <w:pPr>
        <w:pStyle w:val="Heading1"/>
      </w:pPr>
      <w:r>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331110" w14:paraId="0BDD81EC" w14:textId="77777777" w:rsidTr="009F42B3">
        <w:trPr>
          <w:jc w:val="center"/>
        </w:trPr>
        <w:tc>
          <w:tcPr>
            <w:tcW w:w="5395" w:type="dxa"/>
            <w:vAlign w:val="center"/>
          </w:tcPr>
          <w:p w14:paraId="245C38D6" w14:textId="35C3AAC8" w:rsidR="00331110" w:rsidRDefault="00037A3B" w:rsidP="00D95277">
            <w:pPr>
              <w:pStyle w:val="NoSpacing"/>
              <w:jc w:val="center"/>
            </w:pPr>
            <w:bookmarkStart w:id="2" w:name="PANEL_TOPVIEW"/>
            <w:bookmarkEnd w:id="2"/>
            <w:r>
              <w:rPr>
                <w:noProof/>
              </w:rPr>
              <w:drawing>
                <wp:inline distT="0" distB="0" distL="0" distR="0" wp14:anchorId="2E7B7939" wp14:editId="72C55045">
                  <wp:extent cx="3600000" cy="3600000"/>
                  <wp:effectExtent l="0" t="0" r="635" b="63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c>
          <w:tcPr>
            <w:tcW w:w="5395" w:type="dxa"/>
            <w:vAlign w:val="center"/>
          </w:tcPr>
          <w:p w14:paraId="00FD2E15" w14:textId="62BC90B5" w:rsidR="00331110" w:rsidRDefault="00037A3B" w:rsidP="00D95277">
            <w:pPr>
              <w:pStyle w:val="NoSpacing"/>
              <w:jc w:val="center"/>
            </w:pPr>
            <w:bookmarkStart w:id="3" w:name="PANEL_BOTTOMVIEW"/>
            <w:bookmarkEnd w:id="3"/>
            <w:r>
              <w:rPr>
                <w:noProof/>
              </w:rPr>
              <w:drawing>
                <wp:inline distT="0" distB="0" distL="0" distR="0" wp14:anchorId="7708604B" wp14:editId="527338E1">
                  <wp:extent cx="3600000" cy="3600000"/>
                  <wp:effectExtent l="0" t="0" r="635" b="63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r>
      <w:tr w:rsidR="0015127F" w14:paraId="1DD137A1" w14:textId="77777777" w:rsidTr="009F42B3">
        <w:trPr>
          <w:jc w:val="center"/>
        </w:trPr>
        <w:tc>
          <w:tcPr>
            <w:tcW w:w="5395" w:type="dxa"/>
            <w:vAlign w:val="center"/>
          </w:tcPr>
          <w:p w14:paraId="4BCDE73E" w14:textId="77777777" w:rsidR="0015127F" w:rsidRDefault="00BE7BD1" w:rsidP="00D95277">
            <w:pPr>
              <w:pStyle w:val="NoSpacing"/>
              <w:jc w:val="center"/>
            </w:pPr>
            <w:r>
              <w:t>TOP VIEW</w:t>
            </w:r>
          </w:p>
        </w:tc>
        <w:tc>
          <w:tcPr>
            <w:tcW w:w="5395" w:type="dxa"/>
            <w:vAlign w:val="center"/>
          </w:tcPr>
          <w:p w14:paraId="352D16D2" w14:textId="77777777" w:rsidR="0015127F" w:rsidRDefault="00BE7BD1" w:rsidP="00D95277">
            <w:pPr>
              <w:pStyle w:val="NoSpacing"/>
              <w:jc w:val="center"/>
            </w:pPr>
            <w:r>
              <w:t>BOTTOM VIEW</w:t>
            </w:r>
          </w:p>
        </w:tc>
      </w:tr>
    </w:tbl>
    <w:p w14:paraId="7E4FDDF2" w14:textId="77777777" w:rsidR="004A34E7" w:rsidRDefault="004A34E7" w:rsidP="0077378A"/>
    <w:p w14:paraId="59029189" w14:textId="77777777" w:rsidR="00F2135B" w:rsidRDefault="00F2135B">
      <w:pPr>
        <w:spacing w:line="259" w:lineRule="auto"/>
        <w:rPr>
          <w:rFonts w:asciiTheme="majorHAnsi" w:eastAsiaTheme="majorEastAsia" w:hAnsiTheme="majorHAnsi" w:cstheme="majorBidi"/>
          <w:color w:val="2F5496" w:themeColor="accent1" w:themeShade="BF"/>
          <w:sz w:val="32"/>
          <w:szCs w:val="32"/>
        </w:rPr>
      </w:pPr>
      <w:bookmarkStart w:id="4" w:name="_Toc87632405"/>
      <w:r>
        <w:br w:type="page"/>
      </w:r>
    </w:p>
    <w:p w14:paraId="52962217" w14:textId="77777777" w:rsidR="004A34E7" w:rsidRDefault="008002CB" w:rsidP="00F8282A">
      <w:pPr>
        <w:pStyle w:val="Heading1"/>
      </w:pPr>
      <w:r>
        <w:lastRenderedPageBreak/>
        <w:t>Single Board</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629AD95D" w14:textId="77777777" w:rsidTr="009F42B3">
        <w:trPr>
          <w:jc w:val="center"/>
        </w:trPr>
        <w:tc>
          <w:tcPr>
            <w:tcW w:w="5395" w:type="dxa"/>
            <w:vAlign w:val="center"/>
          </w:tcPr>
          <w:p w14:paraId="64A6A6B8" w14:textId="77B93793" w:rsidR="0077378A" w:rsidRDefault="00037A3B" w:rsidP="00D95277">
            <w:pPr>
              <w:pStyle w:val="NoSpacing"/>
              <w:jc w:val="center"/>
            </w:pPr>
            <w:bookmarkStart w:id="5" w:name="SINGLE_TOPVIEW"/>
            <w:bookmarkStart w:id="6" w:name="_Toc80038452"/>
            <w:bookmarkEnd w:id="5"/>
            <w:r>
              <w:rPr>
                <w:noProof/>
              </w:rPr>
              <w:drawing>
                <wp:inline distT="0" distB="0" distL="0" distR="0" wp14:anchorId="1795FE43" wp14:editId="173CE9CA">
                  <wp:extent cx="1800000" cy="1800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95" w:type="dxa"/>
            <w:vAlign w:val="center"/>
          </w:tcPr>
          <w:p w14:paraId="6856BCEE" w14:textId="6894510A" w:rsidR="0077378A" w:rsidRDefault="00037A3B" w:rsidP="00D95277">
            <w:pPr>
              <w:pStyle w:val="NoSpacing"/>
              <w:jc w:val="center"/>
            </w:pPr>
            <w:bookmarkStart w:id="7" w:name="SINGLE_BOTTOMVIEW"/>
            <w:bookmarkEnd w:id="7"/>
            <w:r>
              <w:rPr>
                <w:noProof/>
              </w:rPr>
              <w:drawing>
                <wp:inline distT="0" distB="0" distL="0" distR="0" wp14:anchorId="1CF5E14C" wp14:editId="2E13CBBD">
                  <wp:extent cx="1800000" cy="18000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77378A" w14:paraId="10785DA4" w14:textId="77777777" w:rsidTr="009F42B3">
        <w:trPr>
          <w:jc w:val="center"/>
        </w:trPr>
        <w:tc>
          <w:tcPr>
            <w:tcW w:w="5395" w:type="dxa"/>
            <w:vAlign w:val="center"/>
          </w:tcPr>
          <w:p w14:paraId="6991BBFE" w14:textId="77777777" w:rsidR="0077378A" w:rsidRDefault="00BE7BD1" w:rsidP="00D95277">
            <w:pPr>
              <w:pStyle w:val="NoSpacing"/>
              <w:jc w:val="center"/>
            </w:pPr>
            <w:r>
              <w:t>TOP VIEW</w:t>
            </w:r>
          </w:p>
        </w:tc>
        <w:tc>
          <w:tcPr>
            <w:tcW w:w="5395" w:type="dxa"/>
            <w:vAlign w:val="center"/>
          </w:tcPr>
          <w:p w14:paraId="16E5FF1B" w14:textId="77777777" w:rsidR="0077378A" w:rsidRDefault="00BE7BD1" w:rsidP="00D95277">
            <w:pPr>
              <w:pStyle w:val="NoSpacing"/>
              <w:jc w:val="center"/>
            </w:pPr>
            <w:r>
              <w:t>BOTTOM VIEW</w:t>
            </w:r>
          </w:p>
        </w:tc>
      </w:tr>
    </w:tbl>
    <w:bookmarkEnd w:id="6"/>
    <w:p w14:paraId="74AD2435" w14:textId="77777777" w:rsidR="002F3D6F" w:rsidRDefault="00894393" w:rsidP="00F8282A">
      <w:pPr>
        <w:pStyle w:val="Heading1"/>
      </w:pPr>
      <w:r>
        <w:t>Part</w:t>
      </w:r>
      <w:r w:rsidR="002F3D6F">
        <w:t xml:space="preserve"> Locations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894393" w14:paraId="2CD6A24A" w14:textId="77777777" w:rsidTr="00736B52">
        <w:trPr>
          <w:jc w:val="center"/>
        </w:trPr>
        <w:tc>
          <w:tcPr>
            <w:tcW w:w="5415" w:type="dxa"/>
            <w:vAlign w:val="center"/>
          </w:tcPr>
          <w:p w14:paraId="3152F7F8" w14:textId="50633495" w:rsidR="00894393" w:rsidRDefault="00037A3B" w:rsidP="00894393">
            <w:pPr>
              <w:spacing w:line="259" w:lineRule="auto"/>
              <w:jc w:val="center"/>
            </w:pPr>
            <w:bookmarkStart w:id="8" w:name="COMPONENT_TOPVIEW"/>
            <w:bookmarkEnd w:id="8"/>
            <w:r>
              <w:rPr>
                <w:noProof/>
              </w:rPr>
              <w:drawing>
                <wp:inline distT="0" distB="0" distL="0" distR="0" wp14:anchorId="08E51F89" wp14:editId="244F256C">
                  <wp:extent cx="1840918" cy="1840918"/>
                  <wp:effectExtent l="0" t="0" r="6985" b="6985"/>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c>
          <w:tcPr>
            <w:tcW w:w="5416" w:type="dxa"/>
            <w:vAlign w:val="center"/>
          </w:tcPr>
          <w:p w14:paraId="56FFC287" w14:textId="4E2ACACD" w:rsidR="00894393" w:rsidRDefault="00037A3B" w:rsidP="00894393">
            <w:pPr>
              <w:spacing w:line="259" w:lineRule="auto"/>
              <w:jc w:val="center"/>
            </w:pPr>
            <w:bookmarkStart w:id="9" w:name="COMPONENT_BOTTOMVIEW"/>
            <w:bookmarkEnd w:id="9"/>
            <w:r>
              <w:rPr>
                <w:noProof/>
              </w:rPr>
              <w:drawing>
                <wp:inline distT="0" distB="0" distL="0" distR="0" wp14:anchorId="5AB2ECD1" wp14:editId="3EAB2CE3">
                  <wp:extent cx="1840918" cy="1840918"/>
                  <wp:effectExtent l="0" t="0" r="6985" b="6985"/>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r>
      <w:tr w:rsidR="00894393" w14:paraId="0879BA89" w14:textId="77777777" w:rsidTr="001B2109">
        <w:trPr>
          <w:jc w:val="center"/>
        </w:trPr>
        <w:tc>
          <w:tcPr>
            <w:tcW w:w="5415" w:type="dxa"/>
            <w:vAlign w:val="center"/>
          </w:tcPr>
          <w:p w14:paraId="411CC447" w14:textId="77777777" w:rsidR="00894393" w:rsidRDefault="00894393" w:rsidP="00FA0EF2">
            <w:pPr>
              <w:pStyle w:val="NoSpacing"/>
              <w:jc w:val="center"/>
              <w:rPr>
                <w:noProof/>
              </w:rPr>
            </w:pPr>
            <w:r>
              <w:rPr>
                <w:noProof/>
              </w:rPr>
              <w:t>TOP VIEW</w:t>
            </w:r>
          </w:p>
        </w:tc>
        <w:tc>
          <w:tcPr>
            <w:tcW w:w="5416" w:type="dxa"/>
            <w:vAlign w:val="center"/>
          </w:tcPr>
          <w:p w14:paraId="07A2B801" w14:textId="77777777" w:rsidR="00894393" w:rsidRDefault="00894393" w:rsidP="00325C76">
            <w:pPr>
              <w:pStyle w:val="NoSpacing"/>
              <w:jc w:val="center"/>
            </w:pPr>
            <w:r>
              <w:t>BOTTOM VIEW</w:t>
            </w:r>
          </w:p>
        </w:tc>
      </w:tr>
    </w:tbl>
    <w:p w14:paraId="40F5C7C7" w14:textId="77777777" w:rsidR="00894393" w:rsidRDefault="00894393">
      <w:pPr>
        <w:spacing w:line="259" w:lineRule="auto"/>
      </w:pPr>
    </w:p>
    <w:p w14:paraId="2FFDE500" w14:textId="77777777" w:rsidR="00700877" w:rsidRDefault="00700877">
      <w:pPr>
        <w:spacing w:line="259" w:lineRule="auto"/>
      </w:pPr>
      <w:r>
        <w:br w:type="page"/>
      </w:r>
    </w:p>
    <w:p w14:paraId="3A470452" w14:textId="77777777" w:rsidR="00A421E6" w:rsidRPr="00A421E6" w:rsidRDefault="008002CB" w:rsidP="00A421E6">
      <w:pPr>
        <w:pStyle w:val="Heading1"/>
      </w:pPr>
      <w:bookmarkStart w:id="10" w:name="_Toc87632408"/>
      <w:bookmarkStart w:id="11" w:name="_Toc87813818"/>
      <w:r>
        <w:lastRenderedPageBreak/>
        <w:t>Schematic</w:t>
      </w:r>
      <w:bookmarkEnd w:id="10"/>
      <w:bookmarkEnd w:id="11"/>
    </w:p>
    <w:p w14:paraId="5A17CE32" w14:textId="56E0C06C" w:rsidR="00953857" w:rsidRDefault="00037A3B">
      <w:pPr>
        <w:spacing w:line="259" w:lineRule="auto"/>
        <w:rPr>
          <w:rFonts w:asciiTheme="majorHAnsi" w:eastAsiaTheme="majorEastAsia" w:hAnsiTheme="majorHAnsi" w:cstheme="majorBidi"/>
          <w:color w:val="2F5496" w:themeColor="accent1" w:themeShade="BF"/>
          <w:sz w:val="32"/>
          <w:szCs w:val="32"/>
        </w:rPr>
      </w:pPr>
      <w:bookmarkStart w:id="12" w:name="SCHEMATIC_01"/>
      <w:bookmarkEnd w:id="12"/>
      <w:r>
        <w:rPr>
          <w:noProof/>
        </w:rPr>
        <w:drawing>
          <wp:inline distT="0" distB="0" distL="0" distR="0" wp14:anchorId="0742D49E" wp14:editId="42234033">
            <wp:extent cx="6858000" cy="549084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r w:rsidR="00953857">
        <w:br w:type="page"/>
      </w:r>
    </w:p>
    <w:p w14:paraId="5E4E2828" w14:textId="77777777" w:rsidR="00A8109E" w:rsidRDefault="00A8109E" w:rsidP="0009055A">
      <w:pPr>
        <w:pStyle w:val="Heading1"/>
      </w:pPr>
      <w:bookmarkStart w:id="13" w:name="_Toc87632410"/>
      <w:bookmarkStart w:id="14" w:name="_Toc87813819"/>
      <w:r>
        <w:lastRenderedPageBreak/>
        <w:t>Gerber Files</w:t>
      </w:r>
    </w:p>
    <w:p w14:paraId="7767781F" w14:textId="77777777" w:rsidR="0024450F" w:rsidRDefault="0024450F" w:rsidP="0024450F">
      <w:r>
        <w:t>This section contains images of the layers included in each Gerber file.</w:t>
      </w:r>
    </w:p>
    <w:p w14:paraId="57782530" w14:textId="77777777" w:rsidR="00DA1D32" w:rsidRDefault="00DA1D32" w:rsidP="00DA1D32">
      <w:pPr>
        <w:pStyle w:val="Heading2"/>
      </w:pPr>
      <w:r w:rsidRPr="008F7B14">
        <w:t>TOP COPPER (GLTX)</w:t>
      </w:r>
    </w:p>
    <w:p w14:paraId="664B859A" w14:textId="2D484F30" w:rsidR="00DA1D32" w:rsidRDefault="00037A3B" w:rsidP="004B033D">
      <w:pPr>
        <w:jc w:val="center"/>
      </w:pPr>
      <w:bookmarkStart w:id="15" w:name="TOPCOPPER"/>
      <w:bookmarkEnd w:id="15"/>
      <w:r>
        <w:rPr>
          <w:noProof/>
        </w:rPr>
        <w:drawing>
          <wp:inline distT="0" distB="0" distL="0" distR="0" wp14:anchorId="4A12B2E3" wp14:editId="35307E3D">
            <wp:extent cx="5451128" cy="545112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A514F1E" w14:textId="77777777" w:rsidR="00DA1D32" w:rsidRDefault="00DA1D32">
      <w:pPr>
        <w:spacing w:line="259" w:lineRule="auto"/>
      </w:pPr>
      <w:r>
        <w:br w:type="page"/>
      </w:r>
    </w:p>
    <w:p w14:paraId="1C551A80" w14:textId="77777777" w:rsidR="00DA1D32" w:rsidRDefault="00DA1D32" w:rsidP="00DA1D32">
      <w:pPr>
        <w:pStyle w:val="Heading2"/>
      </w:pPr>
      <w:r w:rsidRPr="008F7B14">
        <w:lastRenderedPageBreak/>
        <w:t>TOP CREAM (GCTX)</w:t>
      </w:r>
    </w:p>
    <w:p w14:paraId="2D77C9BB" w14:textId="610AFD14" w:rsidR="00DA1D32" w:rsidRDefault="00037A3B" w:rsidP="004B033D">
      <w:pPr>
        <w:jc w:val="center"/>
      </w:pPr>
      <w:bookmarkStart w:id="16" w:name="TOPCREAM"/>
      <w:bookmarkEnd w:id="16"/>
      <w:r>
        <w:rPr>
          <w:noProof/>
        </w:rPr>
        <w:drawing>
          <wp:inline distT="0" distB="0" distL="0" distR="0" wp14:anchorId="7D9BE205" wp14:editId="4DBF187F">
            <wp:extent cx="5451128" cy="545112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6782D63C" w14:textId="77777777" w:rsidR="00DA1D32" w:rsidRDefault="00DA1D32">
      <w:pPr>
        <w:spacing w:line="259" w:lineRule="auto"/>
      </w:pPr>
      <w:r>
        <w:br w:type="page"/>
      </w:r>
    </w:p>
    <w:p w14:paraId="2161AAB1" w14:textId="77777777" w:rsidR="00DA1D32" w:rsidRDefault="00DA1D32" w:rsidP="00DA1D32">
      <w:pPr>
        <w:pStyle w:val="Heading2"/>
      </w:pPr>
      <w:r w:rsidRPr="008F7B14">
        <w:lastRenderedPageBreak/>
        <w:t>BOTTOM CREAM (GCBX)</w:t>
      </w:r>
    </w:p>
    <w:p w14:paraId="75D39C21" w14:textId="381D06EF" w:rsidR="00DA1D32" w:rsidRDefault="00037A3B" w:rsidP="004B033D">
      <w:pPr>
        <w:jc w:val="center"/>
      </w:pPr>
      <w:bookmarkStart w:id="17" w:name="BOTTOMCREAM"/>
      <w:bookmarkEnd w:id="17"/>
      <w:r>
        <w:rPr>
          <w:noProof/>
        </w:rPr>
        <w:drawing>
          <wp:inline distT="0" distB="0" distL="0" distR="0" wp14:anchorId="4C9FD225" wp14:editId="01332FDE">
            <wp:extent cx="5451128" cy="5451128"/>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21988C3" w14:textId="77777777" w:rsidR="00DA1D32" w:rsidRDefault="00DA1D32">
      <w:pPr>
        <w:spacing w:line="259" w:lineRule="auto"/>
      </w:pPr>
      <w:r>
        <w:br w:type="page"/>
      </w:r>
    </w:p>
    <w:p w14:paraId="38A07489" w14:textId="77777777" w:rsidR="00DA1D32" w:rsidRDefault="00DA1D32" w:rsidP="00DA1D32">
      <w:pPr>
        <w:pStyle w:val="Heading2"/>
      </w:pPr>
      <w:r w:rsidRPr="008F7B14">
        <w:lastRenderedPageBreak/>
        <w:t>BOTTOM COPPER (GLBX)</w:t>
      </w:r>
    </w:p>
    <w:p w14:paraId="61AB6A74" w14:textId="49105793" w:rsidR="00DA1D32" w:rsidRDefault="00037A3B" w:rsidP="004B033D">
      <w:pPr>
        <w:jc w:val="center"/>
      </w:pPr>
      <w:bookmarkStart w:id="18" w:name="BOTTOMCOPPER"/>
      <w:bookmarkEnd w:id="18"/>
      <w:r>
        <w:rPr>
          <w:noProof/>
        </w:rPr>
        <w:drawing>
          <wp:inline distT="0" distB="0" distL="0" distR="0" wp14:anchorId="12FC86F6" wp14:editId="276305EC">
            <wp:extent cx="5451128" cy="5451128"/>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81FE073" w14:textId="77777777" w:rsidR="00DA1D32" w:rsidRDefault="00DA1D32">
      <w:pPr>
        <w:spacing w:line="259" w:lineRule="auto"/>
      </w:pPr>
      <w:r>
        <w:br w:type="page"/>
      </w:r>
    </w:p>
    <w:p w14:paraId="49F25C5E" w14:textId="77777777" w:rsidR="00DA1D32" w:rsidRDefault="00DA1D32" w:rsidP="00DA1D32">
      <w:pPr>
        <w:pStyle w:val="Heading2"/>
      </w:pPr>
      <w:r w:rsidRPr="008F7B14">
        <w:lastRenderedPageBreak/>
        <w:t>TOP SILKSCREEN (GOTX)</w:t>
      </w:r>
    </w:p>
    <w:p w14:paraId="123926C7" w14:textId="18976663" w:rsidR="00DA1D32" w:rsidRDefault="00037A3B" w:rsidP="004B033D">
      <w:pPr>
        <w:jc w:val="center"/>
      </w:pPr>
      <w:bookmarkStart w:id="19" w:name="TOPSILKSCREEN"/>
      <w:bookmarkEnd w:id="19"/>
      <w:r>
        <w:rPr>
          <w:noProof/>
        </w:rPr>
        <w:drawing>
          <wp:inline distT="0" distB="0" distL="0" distR="0" wp14:anchorId="033FB108" wp14:editId="22CE2343">
            <wp:extent cx="5451128" cy="5451128"/>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591635B" w14:textId="77777777" w:rsidR="00DA1D32" w:rsidRDefault="00DA1D32">
      <w:pPr>
        <w:spacing w:line="259" w:lineRule="auto"/>
      </w:pPr>
      <w:r>
        <w:br w:type="page"/>
      </w:r>
    </w:p>
    <w:p w14:paraId="259D6357" w14:textId="77777777" w:rsidR="00DA1D32" w:rsidRDefault="00DA1D32" w:rsidP="00DA1D32">
      <w:pPr>
        <w:pStyle w:val="Heading2"/>
      </w:pPr>
      <w:r w:rsidRPr="008F7B14">
        <w:lastRenderedPageBreak/>
        <w:t>BOT</w:t>
      </w:r>
      <w:r w:rsidR="00EC64F5">
        <w:t>TOM</w:t>
      </w:r>
      <w:r w:rsidRPr="008F7B14">
        <w:t xml:space="preserve"> SILKSCREEN (GOBX)</w:t>
      </w:r>
    </w:p>
    <w:p w14:paraId="60D5F09F" w14:textId="76CDBDD3" w:rsidR="00DA1D32" w:rsidRDefault="00037A3B" w:rsidP="004B033D">
      <w:pPr>
        <w:jc w:val="center"/>
      </w:pPr>
      <w:bookmarkStart w:id="20" w:name="BOTTOMSILKSCREEN"/>
      <w:bookmarkEnd w:id="20"/>
      <w:r>
        <w:rPr>
          <w:noProof/>
        </w:rPr>
        <w:drawing>
          <wp:inline distT="0" distB="0" distL="0" distR="0" wp14:anchorId="4DF82CA8" wp14:editId="605E8083">
            <wp:extent cx="5451128" cy="545112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A7CF249" w14:textId="77777777" w:rsidR="00DA1D32" w:rsidRDefault="00DA1D32">
      <w:pPr>
        <w:spacing w:line="259" w:lineRule="auto"/>
      </w:pPr>
      <w:r>
        <w:br w:type="page"/>
      </w:r>
    </w:p>
    <w:p w14:paraId="76678AEC" w14:textId="77777777" w:rsidR="00DA1D32" w:rsidRDefault="00DA1D32" w:rsidP="00DA1D32">
      <w:pPr>
        <w:pStyle w:val="Heading2"/>
      </w:pPr>
      <w:r w:rsidRPr="008F7B14">
        <w:lastRenderedPageBreak/>
        <w:t>TOP SOLDERMASK (GSTX)</w:t>
      </w:r>
    </w:p>
    <w:p w14:paraId="03F257A7" w14:textId="37BEB28C" w:rsidR="00DA1D32" w:rsidRDefault="00037A3B" w:rsidP="004B033D">
      <w:pPr>
        <w:jc w:val="center"/>
      </w:pPr>
      <w:bookmarkStart w:id="21" w:name="TOPSOLDERMASK"/>
      <w:bookmarkEnd w:id="21"/>
      <w:r>
        <w:rPr>
          <w:noProof/>
        </w:rPr>
        <w:drawing>
          <wp:inline distT="0" distB="0" distL="0" distR="0" wp14:anchorId="29D46FB7" wp14:editId="6EC07448">
            <wp:extent cx="5451128" cy="5451128"/>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3194138" w14:textId="77777777" w:rsidR="00DA1D32" w:rsidRDefault="00DA1D32">
      <w:pPr>
        <w:spacing w:line="259" w:lineRule="auto"/>
      </w:pPr>
      <w:r>
        <w:br w:type="page"/>
      </w:r>
    </w:p>
    <w:p w14:paraId="7AE7A083" w14:textId="77777777" w:rsidR="00DA1D32" w:rsidRDefault="00DA1D32" w:rsidP="00DA1D32">
      <w:pPr>
        <w:pStyle w:val="Heading2"/>
      </w:pPr>
      <w:r w:rsidRPr="008F7B14">
        <w:lastRenderedPageBreak/>
        <w:t>BOTTOM SOLDER MASK (GSBX)</w:t>
      </w:r>
    </w:p>
    <w:p w14:paraId="2C648E64" w14:textId="1001820A" w:rsidR="00DA1D32" w:rsidRDefault="00037A3B" w:rsidP="004B033D">
      <w:pPr>
        <w:jc w:val="center"/>
      </w:pPr>
      <w:bookmarkStart w:id="22" w:name="BOTTOMSOLDERMASK"/>
      <w:bookmarkEnd w:id="22"/>
      <w:r>
        <w:rPr>
          <w:noProof/>
        </w:rPr>
        <w:drawing>
          <wp:inline distT="0" distB="0" distL="0" distR="0" wp14:anchorId="24E66F6F" wp14:editId="3BB8B678">
            <wp:extent cx="5451128" cy="5451128"/>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28B7650D" w14:textId="77777777" w:rsidR="00DA1D32" w:rsidRDefault="00DA1D32">
      <w:pPr>
        <w:spacing w:line="259" w:lineRule="auto"/>
      </w:pPr>
      <w:r>
        <w:br w:type="page"/>
      </w:r>
    </w:p>
    <w:p w14:paraId="1EAC6B95" w14:textId="77777777" w:rsidR="00DA1D32" w:rsidRDefault="00DA1D32" w:rsidP="00DA1D32">
      <w:pPr>
        <w:pStyle w:val="Heading2"/>
      </w:pPr>
      <w:r w:rsidRPr="008F7B14">
        <w:lastRenderedPageBreak/>
        <w:t>EDGE (GM1)</w:t>
      </w:r>
    </w:p>
    <w:p w14:paraId="60632D2D" w14:textId="1553BB00" w:rsidR="00DA1D32" w:rsidRDefault="00037A3B" w:rsidP="004B033D">
      <w:pPr>
        <w:jc w:val="center"/>
      </w:pPr>
      <w:bookmarkStart w:id="23" w:name="EDGE"/>
      <w:bookmarkEnd w:id="23"/>
      <w:r>
        <w:rPr>
          <w:noProof/>
        </w:rPr>
        <w:drawing>
          <wp:inline distT="0" distB="0" distL="0" distR="0" wp14:anchorId="4839A207" wp14:editId="1D68B552">
            <wp:extent cx="5451128" cy="5451128"/>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7C8FEBF" w14:textId="77777777" w:rsidR="00DA1D32" w:rsidRDefault="00DA1D32">
      <w:pPr>
        <w:spacing w:line="259" w:lineRule="auto"/>
      </w:pPr>
      <w:r>
        <w:br w:type="page"/>
      </w:r>
    </w:p>
    <w:p w14:paraId="54E1D8B3" w14:textId="77777777" w:rsidR="00DA1D32" w:rsidRDefault="00DA1D32" w:rsidP="00DA1D32">
      <w:pPr>
        <w:pStyle w:val="Heading2"/>
      </w:pPr>
      <w:r w:rsidRPr="008F7B14">
        <w:lastRenderedPageBreak/>
        <w:t>VSCORE (GM2)</w:t>
      </w:r>
    </w:p>
    <w:p w14:paraId="690C263C" w14:textId="1C3BFE17" w:rsidR="00DA1D32" w:rsidRDefault="00037A3B" w:rsidP="004B033D">
      <w:pPr>
        <w:jc w:val="center"/>
      </w:pPr>
      <w:bookmarkStart w:id="24" w:name="VSCORE"/>
      <w:bookmarkEnd w:id="24"/>
      <w:r>
        <w:rPr>
          <w:noProof/>
        </w:rPr>
        <w:drawing>
          <wp:inline distT="0" distB="0" distL="0" distR="0" wp14:anchorId="448F6683" wp14:editId="147019E1">
            <wp:extent cx="5451128" cy="545112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223CCC0" w14:textId="77777777" w:rsidR="00DA1D32" w:rsidRDefault="00DA1D32">
      <w:pPr>
        <w:spacing w:line="259" w:lineRule="auto"/>
      </w:pPr>
      <w:r>
        <w:br w:type="page"/>
      </w:r>
    </w:p>
    <w:p w14:paraId="0272AC62" w14:textId="77777777" w:rsidR="00DA1D32" w:rsidRDefault="00DA1D32" w:rsidP="00DA1D32">
      <w:pPr>
        <w:pStyle w:val="Heading2"/>
      </w:pPr>
      <w:r w:rsidRPr="008F7B14">
        <w:lastRenderedPageBreak/>
        <w:t>MILLING (GM3)</w:t>
      </w:r>
    </w:p>
    <w:p w14:paraId="6D3B59A1" w14:textId="54524F65" w:rsidR="00A8109E" w:rsidRPr="00A8109E" w:rsidRDefault="00037A3B" w:rsidP="008F559C">
      <w:pPr>
        <w:jc w:val="center"/>
      </w:pPr>
      <w:bookmarkStart w:id="25" w:name="MILLING"/>
      <w:bookmarkEnd w:id="25"/>
      <w:r>
        <w:rPr>
          <w:noProof/>
        </w:rPr>
        <w:drawing>
          <wp:inline distT="0" distB="0" distL="0" distR="0" wp14:anchorId="74BCA6D6" wp14:editId="7221CB7C">
            <wp:extent cx="5451128" cy="5451128"/>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8EA5B62"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6414E638" w14:textId="77777777" w:rsidR="0009055A" w:rsidRPr="0009055A" w:rsidRDefault="0009055A" w:rsidP="00DF046A">
      <w:pPr>
        <w:pStyle w:val="Heading1"/>
      </w:pPr>
      <w:r>
        <w:lastRenderedPageBreak/>
        <w:t>Parts List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
        <w:gridCol w:w="1973"/>
        <w:gridCol w:w="2779"/>
        <w:gridCol w:w="4212"/>
        <w:gridCol w:w="733"/>
      </w:tblGrid>
      <w:tr w:rsidR="007055AB" w14:paraId="44B285E1" w14:textId="77777777" w:rsidTr="00DF046A">
        <w:trPr>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10D0D567" w14:textId="77777777" w:rsidR="007055AB" w:rsidRPr="00A83331" w:rsidRDefault="007055AB" w:rsidP="007055AB">
            <w:pPr>
              <w:spacing w:line="259" w:lineRule="auto"/>
              <w:jc w:val="center"/>
              <w:rPr>
                <w:b/>
                <w:bCs/>
                <w:noProof/>
              </w:rPr>
            </w:pPr>
            <w:r>
              <w:rPr>
                <w:b/>
                <w:bCs/>
                <w:noProof/>
              </w:rPr>
              <w:t>R</w:t>
            </w:r>
            <w:r w:rsidRPr="007055AB">
              <w:rPr>
                <w:b/>
                <w:bCs/>
                <w:noProof/>
              </w:rPr>
              <w:t>EF DES</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9788D7" w14:textId="77777777" w:rsidR="007055AB" w:rsidRPr="00A83331" w:rsidRDefault="007055AB" w:rsidP="007055AB">
            <w:pPr>
              <w:pStyle w:val="NoSpacing"/>
              <w:jc w:val="center"/>
              <w:rPr>
                <w:b/>
                <w:bCs/>
              </w:rPr>
            </w:pPr>
            <w:r>
              <w:rPr>
                <w:b/>
                <w:bCs/>
              </w:rPr>
              <w:t>P</w:t>
            </w:r>
            <w:r w:rsidRPr="007055AB">
              <w:rPr>
                <w:b/>
                <w:bCs/>
              </w:rPr>
              <w:t>ART TYPE</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697153" w14:textId="77777777" w:rsidR="007055AB" w:rsidRPr="00A83331" w:rsidRDefault="00286FEF" w:rsidP="007055AB">
            <w:pPr>
              <w:pStyle w:val="NoSpacing"/>
              <w:jc w:val="center"/>
              <w:rPr>
                <w:b/>
                <w:bCs/>
              </w:rPr>
            </w:pPr>
            <w:r>
              <w:rPr>
                <w:b/>
                <w:bCs/>
              </w:rPr>
              <w:t xml:space="preserve">MFG </w:t>
            </w:r>
            <w:r w:rsidR="007055AB">
              <w:rPr>
                <w:b/>
                <w:bCs/>
              </w:rPr>
              <w:t>PART NUMBER</w:t>
            </w: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E2D7975" w14:textId="77777777" w:rsidR="007055AB" w:rsidRPr="00A83331" w:rsidRDefault="007055AB" w:rsidP="007055AB">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1996489" w14:textId="77777777" w:rsidR="007055AB" w:rsidRPr="00A83331" w:rsidRDefault="007055AB" w:rsidP="007055AB">
            <w:pPr>
              <w:pStyle w:val="NoSpacing"/>
              <w:jc w:val="center"/>
              <w:rPr>
                <w:b/>
                <w:bCs/>
              </w:rPr>
            </w:pPr>
            <w:r w:rsidRPr="00A83331">
              <w:rPr>
                <w:b/>
                <w:bCs/>
              </w:rPr>
              <w:t>FIND</w:t>
            </w:r>
          </w:p>
        </w:tc>
      </w:tr>
      <w:tr w:rsidR="004A0F9C" w14:paraId="7C3F6216" w14:textId="77777777" w:rsidTr="00DF046A">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0FC6E5BA" w14:textId="1BAC00D3" w:rsidR="004A0F9C" w:rsidRDefault="004A0F9C" w:rsidP="004A0F9C">
            <w:pPr>
              <w:spacing w:line="259" w:lineRule="auto"/>
              <w:jc w:val="center"/>
              <w:rPr>
                <w:noProof/>
              </w:rPr>
            </w:pPr>
            <w:r>
              <w:rPr>
                <w:noProof/>
              </w:rPr>
              <w:t>TP1</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67D401" w14:textId="4AEEA229" w:rsidR="004A0F9C" w:rsidRDefault="004A0F9C" w:rsidP="004A0F9C">
            <w:pPr>
              <w:pStyle w:val="NoSpacing"/>
              <w:jc w:val="center"/>
            </w:pPr>
            <w:r>
              <w:t>TEST POINT</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63D167D" w14:textId="6DA7124D" w:rsidR="004A0F9C" w:rsidRDefault="004A0F9C" w:rsidP="004A0F9C">
            <w:pPr>
              <w:pStyle w:val="NoSpacing"/>
              <w:jc w:val="center"/>
            </w:pPr>
            <w:r>
              <w:t>KE5000</w:t>
            </w: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0947102" w14:textId="77777777" w:rsidR="004A0F9C" w:rsidRDefault="004A0F9C" w:rsidP="004A0F9C">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9C02B07" w14:textId="77777777" w:rsidR="004A0F9C" w:rsidRDefault="004A0F9C" w:rsidP="004A0F9C">
            <w:pPr>
              <w:pStyle w:val="NoSpacing"/>
              <w:jc w:val="center"/>
            </w:pPr>
            <w:r>
              <w:t>1</w:t>
            </w:r>
          </w:p>
        </w:tc>
      </w:tr>
      <w:tr w:rsidR="004A0F9C" w14:paraId="61C3FD6F" w14:textId="77777777" w:rsidTr="00DF046A">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26A2EF30" w14:textId="644F1E4A" w:rsidR="004A0F9C" w:rsidRDefault="004A0F9C" w:rsidP="004A0F9C">
            <w:pPr>
              <w:spacing w:line="259" w:lineRule="auto"/>
              <w:jc w:val="center"/>
              <w:rPr>
                <w:noProof/>
              </w:rPr>
            </w:pPr>
            <w:r>
              <w:rPr>
                <w:noProof/>
              </w:rPr>
              <w:t>TP2</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BECE64" w14:textId="38F5DB66" w:rsidR="004A0F9C" w:rsidRDefault="004A0F9C" w:rsidP="004A0F9C">
            <w:pPr>
              <w:pStyle w:val="NoSpacing"/>
              <w:jc w:val="center"/>
            </w:pPr>
            <w:r>
              <w:t>TEST POINT</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A00B6E1" w14:textId="3D760989" w:rsidR="004A0F9C" w:rsidRDefault="004A0F9C" w:rsidP="004A0F9C">
            <w:pPr>
              <w:pStyle w:val="NoSpacing"/>
              <w:jc w:val="center"/>
            </w:pPr>
            <w:r>
              <w:t>KE5000</w:t>
            </w: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874CCCC" w14:textId="77777777" w:rsidR="004A0F9C" w:rsidRDefault="004A0F9C" w:rsidP="004A0F9C">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3E1A000" w14:textId="77777777" w:rsidR="004A0F9C" w:rsidRDefault="004A0F9C" w:rsidP="004A0F9C">
            <w:pPr>
              <w:pStyle w:val="NoSpacing"/>
              <w:jc w:val="center"/>
            </w:pPr>
            <w:r>
              <w:t>2</w:t>
            </w:r>
          </w:p>
        </w:tc>
      </w:tr>
      <w:tr w:rsidR="004A0F9C" w14:paraId="278F0587" w14:textId="77777777" w:rsidTr="00DF046A">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36DE7892" w14:textId="0616667E" w:rsidR="004A0F9C" w:rsidRDefault="004A0F9C" w:rsidP="004A0F9C">
            <w:pPr>
              <w:spacing w:line="259" w:lineRule="auto"/>
              <w:jc w:val="center"/>
              <w:rPr>
                <w:noProof/>
              </w:rPr>
            </w:pPr>
            <w:r>
              <w:rPr>
                <w:noProof/>
              </w:rPr>
              <w:t>TP3</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C44C70" w14:textId="47673205" w:rsidR="004A0F9C" w:rsidRDefault="004A0F9C" w:rsidP="004A0F9C">
            <w:pPr>
              <w:pStyle w:val="NoSpacing"/>
              <w:jc w:val="center"/>
            </w:pPr>
            <w:r>
              <w:t>TEST POINT</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B51E87" w14:textId="7458A675" w:rsidR="004A0F9C" w:rsidRDefault="004A0F9C" w:rsidP="004A0F9C">
            <w:pPr>
              <w:pStyle w:val="NoSpacing"/>
              <w:jc w:val="center"/>
            </w:pPr>
            <w:r>
              <w:t>KE5000</w:t>
            </w: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76129F0" w14:textId="77777777" w:rsidR="004A0F9C" w:rsidRDefault="004A0F9C" w:rsidP="004A0F9C">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592B0A2" w14:textId="77777777" w:rsidR="004A0F9C" w:rsidRDefault="004A0F9C" w:rsidP="004A0F9C">
            <w:pPr>
              <w:pStyle w:val="NoSpacing"/>
              <w:jc w:val="center"/>
            </w:pPr>
            <w:r>
              <w:t>3</w:t>
            </w:r>
          </w:p>
        </w:tc>
      </w:tr>
      <w:tr w:rsidR="004A0F9C" w14:paraId="5B3CA284" w14:textId="77777777" w:rsidTr="00DF046A">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34D3DB3E" w14:textId="05A2D0CE" w:rsidR="004A0F9C" w:rsidRDefault="004A0F9C" w:rsidP="004A0F9C">
            <w:pPr>
              <w:spacing w:line="259" w:lineRule="auto"/>
              <w:jc w:val="center"/>
              <w:rPr>
                <w:noProof/>
              </w:rPr>
            </w:pPr>
            <w:r>
              <w:rPr>
                <w:noProof/>
              </w:rPr>
              <w:t>P1</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E8EB323" w14:textId="75A97CC1" w:rsidR="004A0F9C" w:rsidRDefault="004A0F9C" w:rsidP="004A0F9C">
            <w:pPr>
              <w:pStyle w:val="NoSpacing"/>
              <w:jc w:val="center"/>
            </w:pPr>
            <w:r>
              <w:t>RECEPTACLE</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37B28D9" w14:textId="134380E3" w:rsidR="004A0F9C" w:rsidRDefault="004A0F9C" w:rsidP="004A0F9C">
            <w:pPr>
              <w:pStyle w:val="NoSpacing"/>
              <w:jc w:val="center"/>
            </w:pPr>
            <w:r>
              <w:t>KE606</w:t>
            </w:r>
            <w:r>
              <w:t>0</w:t>
            </w: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6DACC39" w14:textId="77777777" w:rsidR="004A0F9C" w:rsidRDefault="004A0F9C" w:rsidP="004A0F9C">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2D973CF" w14:textId="77777777" w:rsidR="004A0F9C" w:rsidRDefault="004A0F9C" w:rsidP="004A0F9C">
            <w:pPr>
              <w:pStyle w:val="NoSpacing"/>
              <w:jc w:val="center"/>
            </w:pPr>
            <w:r>
              <w:t>4</w:t>
            </w:r>
          </w:p>
        </w:tc>
      </w:tr>
      <w:tr w:rsidR="004A0F9C" w14:paraId="7E0A17F6" w14:textId="77777777" w:rsidTr="00DF046A">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40338562" w14:textId="416E6F33" w:rsidR="004A0F9C" w:rsidRDefault="004A0F9C" w:rsidP="004A0F9C">
            <w:pPr>
              <w:spacing w:line="259" w:lineRule="auto"/>
              <w:jc w:val="center"/>
              <w:rPr>
                <w:noProof/>
              </w:rPr>
            </w:pPr>
            <w:r>
              <w:rPr>
                <w:noProof/>
              </w:rPr>
              <w:t>P2</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90DBDE" w14:textId="7C7D8021" w:rsidR="004A0F9C" w:rsidRDefault="004A0F9C" w:rsidP="004A0F9C">
            <w:pPr>
              <w:pStyle w:val="NoSpacing"/>
              <w:jc w:val="center"/>
            </w:pPr>
            <w:r>
              <w:t>RECEPTACLE</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4F9044" w14:textId="61039C83" w:rsidR="004A0F9C" w:rsidRDefault="004A0F9C" w:rsidP="004A0F9C">
            <w:pPr>
              <w:pStyle w:val="NoSpacing"/>
              <w:jc w:val="center"/>
            </w:pPr>
            <w:r>
              <w:t>KE606</w:t>
            </w:r>
            <w:r>
              <w:t>0</w:t>
            </w: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25E5886" w14:textId="77777777" w:rsidR="004A0F9C" w:rsidRDefault="004A0F9C" w:rsidP="004A0F9C">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876BBA8" w14:textId="77777777" w:rsidR="004A0F9C" w:rsidRDefault="004A0F9C" w:rsidP="004A0F9C">
            <w:pPr>
              <w:pStyle w:val="NoSpacing"/>
              <w:jc w:val="center"/>
            </w:pPr>
            <w:r>
              <w:t>5</w:t>
            </w:r>
          </w:p>
        </w:tc>
      </w:tr>
      <w:tr w:rsidR="007055AB" w14:paraId="66F717DA" w14:textId="77777777" w:rsidTr="00DF046A">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644639EB" w14:textId="4250E5F8" w:rsidR="007055AB" w:rsidRDefault="004A0F9C" w:rsidP="007055AB">
            <w:pPr>
              <w:spacing w:line="259" w:lineRule="auto"/>
              <w:jc w:val="center"/>
              <w:rPr>
                <w:noProof/>
              </w:rPr>
            </w:pPr>
            <w:r>
              <w:rPr>
                <w:noProof/>
              </w:rPr>
              <w:t>P3</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528C874" w14:textId="503E2E27" w:rsidR="007055AB" w:rsidRDefault="004A0F9C" w:rsidP="007055AB">
            <w:pPr>
              <w:pStyle w:val="NoSpacing"/>
              <w:jc w:val="center"/>
            </w:pPr>
            <w:r>
              <w:t>RECEPTACLE</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89F1369" w14:textId="77777777" w:rsidR="007055AB" w:rsidRDefault="007055AB" w:rsidP="007055AB">
            <w:pPr>
              <w:pStyle w:val="NoSpacing"/>
              <w:jc w:val="center"/>
            </w:pP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9B873FE" w14:textId="6C03566E" w:rsidR="007055AB" w:rsidRDefault="004A0F9C" w:rsidP="007055AB">
            <w:pPr>
              <w:pStyle w:val="NoSpacing"/>
              <w:jc w:val="center"/>
            </w:pPr>
            <w:r>
              <w:t>BANANA JACK</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446B0BD" w14:textId="77777777" w:rsidR="007055AB" w:rsidRDefault="007055AB" w:rsidP="007055AB">
            <w:pPr>
              <w:pStyle w:val="NoSpacing"/>
              <w:jc w:val="center"/>
            </w:pPr>
            <w:r>
              <w:t>6</w:t>
            </w:r>
          </w:p>
        </w:tc>
      </w:tr>
      <w:tr w:rsidR="007055AB" w14:paraId="0096472C" w14:textId="77777777" w:rsidTr="00DF046A">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305AF431" w14:textId="107C0E51" w:rsidR="007055AB" w:rsidRDefault="004A0F9C" w:rsidP="007055AB">
            <w:pPr>
              <w:spacing w:line="259" w:lineRule="auto"/>
              <w:jc w:val="center"/>
              <w:rPr>
                <w:noProof/>
              </w:rPr>
            </w:pPr>
            <w:r>
              <w:rPr>
                <w:noProof/>
              </w:rPr>
              <w:t>P4</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56C827" w14:textId="5B78B1F1" w:rsidR="007055AB" w:rsidRDefault="004A0F9C" w:rsidP="007055AB">
            <w:pPr>
              <w:pStyle w:val="NoSpacing"/>
              <w:jc w:val="center"/>
            </w:pPr>
            <w:r>
              <w:t>RECEPTACLE</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495D88" w14:textId="77777777" w:rsidR="007055AB" w:rsidRDefault="007055AB" w:rsidP="007055AB">
            <w:pPr>
              <w:pStyle w:val="NoSpacing"/>
              <w:jc w:val="center"/>
            </w:pP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195EA52" w14:textId="12FD296D" w:rsidR="007055AB" w:rsidRDefault="004A0F9C" w:rsidP="007055AB">
            <w:pPr>
              <w:pStyle w:val="NoSpacing"/>
              <w:jc w:val="center"/>
            </w:pPr>
            <w:r>
              <w:t>BANANA JACK</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F4B234D" w14:textId="77777777" w:rsidR="007055AB" w:rsidRDefault="0009055A" w:rsidP="007055AB">
            <w:pPr>
              <w:pStyle w:val="NoSpacing"/>
              <w:jc w:val="center"/>
            </w:pPr>
            <w:r>
              <w:t>7</w:t>
            </w:r>
          </w:p>
        </w:tc>
      </w:tr>
      <w:tr w:rsidR="004A0F9C" w14:paraId="00F95C08" w14:textId="77777777" w:rsidTr="004A0F9C">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203522C0" w14:textId="36F9BD06" w:rsidR="004A0F9C" w:rsidRDefault="004A0F9C" w:rsidP="004A0F9C">
            <w:pPr>
              <w:spacing w:line="259" w:lineRule="auto"/>
              <w:jc w:val="center"/>
              <w:rPr>
                <w:noProof/>
              </w:rPr>
            </w:pPr>
            <w:r>
              <w:rPr>
                <w:noProof/>
              </w:rPr>
              <w:t>R1</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182E955" w14:textId="15CF0869" w:rsidR="004A0F9C" w:rsidRDefault="004A0F9C" w:rsidP="004A0F9C">
            <w:pPr>
              <w:pStyle w:val="NoSpacing"/>
              <w:jc w:val="center"/>
            </w:pPr>
            <w:r w:rsidRPr="00056F89">
              <w:t>RESISTOR</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3E2F19" w14:textId="77777777" w:rsidR="004A0F9C" w:rsidRDefault="004A0F9C" w:rsidP="004A0F9C">
            <w:pPr>
              <w:pStyle w:val="NoSpacing"/>
              <w:jc w:val="center"/>
            </w:pP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A1794F" w14:textId="177BB624" w:rsidR="004A0F9C" w:rsidRDefault="004A0F9C" w:rsidP="004A0F9C">
            <w:pPr>
              <w:pStyle w:val="NoSpacing"/>
              <w:jc w:val="center"/>
            </w:pPr>
            <w:r>
              <w:t>THD, 20mm PITCH</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FB795C4" w14:textId="77777777" w:rsidR="004A0F9C" w:rsidRDefault="004A0F9C" w:rsidP="004A0F9C">
            <w:pPr>
              <w:pStyle w:val="NoSpacing"/>
              <w:jc w:val="center"/>
            </w:pPr>
            <w:r>
              <w:t>8</w:t>
            </w:r>
          </w:p>
        </w:tc>
      </w:tr>
      <w:tr w:rsidR="004A0F9C" w14:paraId="036BE1C1" w14:textId="77777777" w:rsidTr="004A0F9C">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794C5633" w14:textId="087267C0" w:rsidR="004A0F9C" w:rsidRDefault="004A0F9C" w:rsidP="004A0F9C">
            <w:pPr>
              <w:spacing w:line="259" w:lineRule="auto"/>
              <w:jc w:val="center"/>
              <w:rPr>
                <w:noProof/>
              </w:rPr>
            </w:pPr>
            <w:r>
              <w:rPr>
                <w:noProof/>
              </w:rPr>
              <w:t>R2</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93E4AF" w14:textId="42827119" w:rsidR="004A0F9C" w:rsidRDefault="004A0F9C" w:rsidP="004A0F9C">
            <w:pPr>
              <w:pStyle w:val="NoSpacing"/>
              <w:jc w:val="center"/>
            </w:pPr>
            <w:r w:rsidRPr="00056F89">
              <w:t>RESISTOR</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4B8B9DB" w14:textId="77777777" w:rsidR="004A0F9C" w:rsidRDefault="004A0F9C" w:rsidP="004A0F9C">
            <w:pPr>
              <w:pStyle w:val="NoSpacing"/>
              <w:jc w:val="center"/>
            </w:pP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BEEDCF" w14:textId="73879F1D" w:rsidR="004A0F9C" w:rsidRDefault="004A0F9C" w:rsidP="004A0F9C">
            <w:pPr>
              <w:pStyle w:val="NoSpacing"/>
              <w:jc w:val="center"/>
            </w:pPr>
            <w:r>
              <w:t>THD</w:t>
            </w:r>
            <w:r>
              <w:t>, 20mm PITCH</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0B60F0B" w14:textId="77777777" w:rsidR="004A0F9C" w:rsidRDefault="004A0F9C" w:rsidP="004A0F9C">
            <w:pPr>
              <w:pStyle w:val="NoSpacing"/>
              <w:jc w:val="center"/>
            </w:pPr>
            <w:r>
              <w:t>9</w:t>
            </w:r>
          </w:p>
        </w:tc>
      </w:tr>
      <w:tr w:rsidR="004A0F9C" w14:paraId="49615BCC" w14:textId="77777777" w:rsidTr="004A0F9C">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5CC06AE6" w14:textId="107EE7D1" w:rsidR="004A0F9C" w:rsidRDefault="004A0F9C" w:rsidP="004A0F9C">
            <w:pPr>
              <w:spacing w:line="259" w:lineRule="auto"/>
              <w:jc w:val="center"/>
              <w:rPr>
                <w:noProof/>
              </w:rPr>
            </w:pPr>
            <w:r>
              <w:rPr>
                <w:noProof/>
              </w:rPr>
              <w:t>R3</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D1E5D3" w14:textId="21399477" w:rsidR="004A0F9C" w:rsidRDefault="004A0F9C" w:rsidP="004A0F9C">
            <w:pPr>
              <w:pStyle w:val="NoSpacing"/>
              <w:jc w:val="center"/>
            </w:pPr>
            <w:r w:rsidRPr="00056F89">
              <w:t>RESISTOR</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B6ABB8C" w14:textId="77777777" w:rsidR="004A0F9C" w:rsidRDefault="004A0F9C" w:rsidP="004A0F9C">
            <w:pPr>
              <w:pStyle w:val="NoSpacing"/>
              <w:jc w:val="center"/>
            </w:pP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8A9D947" w14:textId="697DED3B" w:rsidR="004A0F9C" w:rsidRDefault="004A0F9C" w:rsidP="004A0F9C">
            <w:pPr>
              <w:pStyle w:val="NoSpacing"/>
              <w:jc w:val="center"/>
            </w:pPr>
            <w:r>
              <w:t>THD</w:t>
            </w:r>
            <w:r>
              <w:t>, 20mm PITCH</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7015687" w14:textId="77777777" w:rsidR="004A0F9C" w:rsidRDefault="004A0F9C" w:rsidP="004A0F9C">
            <w:pPr>
              <w:pStyle w:val="NoSpacing"/>
              <w:jc w:val="center"/>
            </w:pPr>
            <w:r>
              <w:t>10</w:t>
            </w:r>
          </w:p>
        </w:tc>
      </w:tr>
      <w:tr w:rsidR="004A0F9C" w14:paraId="47BB12B2" w14:textId="77777777" w:rsidTr="004A0F9C">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370B8A62" w14:textId="00FDA5F9" w:rsidR="004A0F9C" w:rsidRDefault="004A0F9C" w:rsidP="004A0F9C">
            <w:pPr>
              <w:spacing w:line="259" w:lineRule="auto"/>
              <w:jc w:val="center"/>
              <w:rPr>
                <w:noProof/>
              </w:rPr>
            </w:pPr>
            <w:r>
              <w:rPr>
                <w:noProof/>
              </w:rPr>
              <w:t>R4</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C8B34F" w14:textId="39015E8A" w:rsidR="004A0F9C" w:rsidRDefault="004A0F9C" w:rsidP="004A0F9C">
            <w:pPr>
              <w:pStyle w:val="NoSpacing"/>
              <w:jc w:val="center"/>
            </w:pPr>
            <w:r w:rsidRPr="00056F89">
              <w:t>RESISTOR</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E93B225" w14:textId="77777777" w:rsidR="004A0F9C" w:rsidRDefault="004A0F9C" w:rsidP="004A0F9C">
            <w:pPr>
              <w:pStyle w:val="NoSpacing"/>
              <w:jc w:val="center"/>
            </w:pP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326041E" w14:textId="13780D38" w:rsidR="004A0F9C" w:rsidRDefault="004A0F9C" w:rsidP="004A0F9C">
            <w:pPr>
              <w:pStyle w:val="NoSpacing"/>
              <w:jc w:val="center"/>
            </w:pPr>
            <w:r>
              <w:t>THD</w:t>
            </w:r>
            <w:r>
              <w:t>, 20mm PITCH</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478C21A" w14:textId="77777777" w:rsidR="004A0F9C" w:rsidRDefault="004A0F9C" w:rsidP="004A0F9C">
            <w:pPr>
              <w:pStyle w:val="NoSpacing"/>
              <w:jc w:val="center"/>
            </w:pPr>
            <w:r>
              <w:t>11</w:t>
            </w:r>
          </w:p>
        </w:tc>
      </w:tr>
      <w:tr w:rsidR="004A0F9C" w14:paraId="4F805E56" w14:textId="77777777" w:rsidTr="004A0F9C">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0FF36D6F" w14:textId="135B96B8" w:rsidR="004A0F9C" w:rsidRDefault="004A0F9C" w:rsidP="004A0F9C">
            <w:pPr>
              <w:spacing w:line="259" w:lineRule="auto"/>
              <w:jc w:val="center"/>
              <w:rPr>
                <w:noProof/>
              </w:rPr>
            </w:pPr>
            <w:r>
              <w:rPr>
                <w:noProof/>
              </w:rPr>
              <w:t>R5</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8B9FE17" w14:textId="0494AEA6" w:rsidR="004A0F9C" w:rsidRDefault="004A0F9C" w:rsidP="004A0F9C">
            <w:pPr>
              <w:pStyle w:val="NoSpacing"/>
              <w:jc w:val="center"/>
            </w:pPr>
            <w:r w:rsidRPr="00056F89">
              <w:t>RESISTOR</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25565C3" w14:textId="77777777" w:rsidR="004A0F9C" w:rsidRDefault="004A0F9C" w:rsidP="004A0F9C">
            <w:pPr>
              <w:pStyle w:val="NoSpacing"/>
              <w:jc w:val="center"/>
            </w:pP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12DC688" w14:textId="1E659E6A" w:rsidR="004A0F9C" w:rsidRDefault="004A0F9C" w:rsidP="004A0F9C">
            <w:pPr>
              <w:pStyle w:val="NoSpacing"/>
              <w:jc w:val="center"/>
            </w:pPr>
            <w:r>
              <w:t>THD</w:t>
            </w:r>
            <w:r>
              <w:t>, 20mm PITCH</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425F6F8" w14:textId="21AC6DA3" w:rsidR="004A0F9C" w:rsidRDefault="004A0F9C" w:rsidP="004A0F9C">
            <w:pPr>
              <w:pStyle w:val="NoSpacing"/>
              <w:jc w:val="center"/>
            </w:pPr>
            <w:r>
              <w:t>12</w:t>
            </w:r>
          </w:p>
        </w:tc>
      </w:tr>
      <w:tr w:rsidR="004A0F9C" w14:paraId="5481BAC1" w14:textId="77777777" w:rsidTr="00DF046A">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4553BDDB" w14:textId="6669E61F" w:rsidR="004A0F9C" w:rsidRDefault="004A0F9C" w:rsidP="007055AB">
            <w:pPr>
              <w:spacing w:line="259" w:lineRule="auto"/>
              <w:jc w:val="center"/>
              <w:rPr>
                <w:noProof/>
              </w:rPr>
            </w:pPr>
            <w:r>
              <w:rPr>
                <w:noProof/>
              </w:rPr>
              <w:t>R6</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8A76256" w14:textId="33816BAA" w:rsidR="004A0F9C" w:rsidRDefault="004A0F9C" w:rsidP="007055AB">
            <w:pPr>
              <w:pStyle w:val="NoSpacing"/>
              <w:jc w:val="center"/>
            </w:pPr>
            <w:r>
              <w:t>RESISTOR</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87446AD" w14:textId="77777777" w:rsidR="004A0F9C" w:rsidRDefault="004A0F9C" w:rsidP="007055AB">
            <w:pPr>
              <w:pStyle w:val="NoSpacing"/>
              <w:jc w:val="center"/>
            </w:pP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FC80E9F" w14:textId="320868DA" w:rsidR="004A0F9C" w:rsidRDefault="004A0F9C" w:rsidP="007055AB">
            <w:pPr>
              <w:pStyle w:val="NoSpacing"/>
              <w:jc w:val="center"/>
            </w:pPr>
            <w:r>
              <w:t>THD</w:t>
            </w:r>
            <w:r>
              <w:t>, 20mm PITCH</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8E5D74E" w14:textId="0DF6022B" w:rsidR="004A0F9C" w:rsidRDefault="004A0F9C" w:rsidP="007055AB">
            <w:pPr>
              <w:pStyle w:val="NoSpacing"/>
              <w:jc w:val="center"/>
            </w:pPr>
            <w:r>
              <w:t>13</w:t>
            </w:r>
          </w:p>
        </w:tc>
      </w:tr>
      <w:tr w:rsidR="004A0F9C" w14:paraId="4F3715C8" w14:textId="77777777" w:rsidTr="00DF046A">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26FF9BC8" w14:textId="701E8B62" w:rsidR="004A0F9C" w:rsidRDefault="004A0F9C" w:rsidP="007055AB">
            <w:pPr>
              <w:spacing w:line="259" w:lineRule="auto"/>
              <w:jc w:val="center"/>
              <w:rPr>
                <w:noProof/>
              </w:rPr>
            </w:pPr>
            <w:r>
              <w:rPr>
                <w:noProof/>
              </w:rPr>
              <w:t>SW1</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08051A" w14:textId="6DE73BA3" w:rsidR="004A0F9C" w:rsidRDefault="004A0F9C" w:rsidP="007055AB">
            <w:pPr>
              <w:pStyle w:val="NoSpacing"/>
              <w:jc w:val="center"/>
            </w:pPr>
            <w:r>
              <w:t>SWITCH</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9B87ED3" w14:textId="50B74671" w:rsidR="004A0F9C" w:rsidRDefault="004A0F9C" w:rsidP="007055AB">
            <w:pPr>
              <w:pStyle w:val="NoSpacing"/>
              <w:jc w:val="center"/>
            </w:pPr>
            <w:r>
              <w:t>CK1101</w:t>
            </w: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5E65053" w14:textId="74052F73" w:rsidR="004A0F9C" w:rsidRDefault="004A0F9C" w:rsidP="007055AB">
            <w:pPr>
              <w:pStyle w:val="NoSpacing"/>
              <w:jc w:val="center"/>
            </w:pPr>
            <w:r>
              <w:t>SWITCH, SPDT</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FA45AAB" w14:textId="5EA2B70B" w:rsidR="004A0F9C" w:rsidRDefault="004A0F9C" w:rsidP="007055AB">
            <w:pPr>
              <w:pStyle w:val="NoSpacing"/>
              <w:jc w:val="center"/>
            </w:pPr>
            <w:r>
              <w:t>14</w:t>
            </w:r>
          </w:p>
        </w:tc>
      </w:tr>
    </w:tbl>
    <w:p w14:paraId="6EC919CB" w14:textId="77777777" w:rsidR="007055AB" w:rsidRPr="007055AB" w:rsidRDefault="007055AB" w:rsidP="007055AB"/>
    <w:p w14:paraId="33EF6680" w14:textId="77777777" w:rsidR="007055AB" w:rsidRDefault="007055AB">
      <w:pPr>
        <w:spacing w:line="259" w:lineRule="auto"/>
        <w:rPr>
          <w:rFonts w:asciiTheme="majorHAnsi" w:eastAsiaTheme="majorEastAsia" w:hAnsiTheme="majorHAnsi" w:cstheme="majorBidi"/>
          <w:color w:val="2F5496" w:themeColor="accent1" w:themeShade="BF"/>
          <w:sz w:val="32"/>
          <w:szCs w:val="32"/>
        </w:rPr>
      </w:pPr>
      <w:r>
        <w:br w:type="page"/>
      </w:r>
    </w:p>
    <w:p w14:paraId="0BA88D1B" w14:textId="7F886C98" w:rsidR="006C0B90" w:rsidRDefault="006C0B90" w:rsidP="006C0B90">
      <w:pPr>
        <w:pStyle w:val="Heading1"/>
      </w:pPr>
      <w:bookmarkStart w:id="26" w:name="_Toc111895375"/>
      <w:r>
        <w:lastRenderedPageBreak/>
        <w:t>Change and Liability Notice</w:t>
      </w:r>
      <w:bookmarkEnd w:id="26"/>
    </w:p>
    <w:p w14:paraId="5C39F5E3"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369ADE55" w14:textId="77777777" w:rsidR="006C0B90" w:rsidRPr="00C55262" w:rsidRDefault="006C0B90" w:rsidP="006C0B90">
      <w:pPr>
        <w:pStyle w:val="Heading1"/>
      </w:pPr>
      <w:bookmarkStart w:id="27" w:name="_Ref110765861"/>
      <w:bookmarkStart w:id="28" w:name="_Toc111895376"/>
      <w:r>
        <w:t>Trademark Notice</w:t>
      </w:r>
      <w:bookmarkEnd w:id="27"/>
      <w:bookmarkEnd w:id="28"/>
    </w:p>
    <w:p w14:paraId="6E5026B0" w14:textId="77777777" w:rsidR="006C0B90" w:rsidRDefault="006C0B90" w:rsidP="006C0B90">
      <w:r w:rsidRPr="00C55262">
        <w:t>miniPCB</w:t>
      </w:r>
      <w:r>
        <w:t xml:space="preserve"> is a trademark of Nolan Manteufel.</w:t>
      </w:r>
    </w:p>
    <w:p w14:paraId="13E9168A"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41E03499"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012757C" w14:textId="77777777" w:rsidR="006C0B90" w:rsidRPr="00873AA8" w:rsidRDefault="006C0B90" w:rsidP="00463379">
            <w:pPr>
              <w:pStyle w:val="NoSpacing"/>
              <w:jc w:val="center"/>
            </w:pPr>
            <w:r w:rsidRPr="00873AA8">
              <w:t>WORDMARK</w:t>
            </w:r>
          </w:p>
        </w:tc>
        <w:tc>
          <w:tcPr>
            <w:tcW w:w="3522" w:type="dxa"/>
            <w:vAlign w:val="center"/>
          </w:tcPr>
          <w:p w14:paraId="0F320F95"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0E8C9296"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2FA0EC90"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14E9C96" w14:textId="77777777" w:rsidR="006C0B90" w:rsidRDefault="006C0B90" w:rsidP="00463379">
            <w:pPr>
              <w:pStyle w:val="NoSpacing"/>
              <w:jc w:val="center"/>
            </w:pPr>
            <w:r>
              <w:t>miniPCB™</w:t>
            </w:r>
          </w:p>
        </w:tc>
        <w:tc>
          <w:tcPr>
            <w:tcW w:w="3522" w:type="dxa"/>
            <w:vAlign w:val="center"/>
          </w:tcPr>
          <w:p w14:paraId="4FD9F983"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4E6386A" wp14:editId="7F0F0D9A">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7845FA51"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89B7A4" wp14:editId="61570197">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4BA022F5" w14:textId="77777777" w:rsidR="006C0B90" w:rsidRDefault="006C0B90" w:rsidP="006C0B90"/>
    <w:p w14:paraId="5969F841" w14:textId="77777777" w:rsidR="006C0B90" w:rsidRDefault="006C0B90" w:rsidP="006C0B90">
      <w:pPr>
        <w:pStyle w:val="Heading1"/>
      </w:pPr>
      <w:bookmarkStart w:id="29" w:name="_Toc111895377"/>
      <w:r>
        <w:t>Revision History</w:t>
      </w:r>
      <w:bookmarkEnd w:id="29"/>
    </w:p>
    <w:tbl>
      <w:tblPr>
        <w:tblStyle w:val="GridTable1Light-Accent1"/>
        <w:tblW w:w="0" w:type="auto"/>
        <w:tblLook w:val="04A0" w:firstRow="1" w:lastRow="0" w:firstColumn="1" w:lastColumn="0" w:noHBand="0" w:noVBand="1"/>
      </w:tblPr>
      <w:tblGrid>
        <w:gridCol w:w="839"/>
        <w:gridCol w:w="7436"/>
        <w:gridCol w:w="871"/>
        <w:gridCol w:w="1644"/>
      </w:tblGrid>
      <w:tr w:rsidR="006C0B90" w14:paraId="0331C73B"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165BAFE" w14:textId="77777777" w:rsidR="006C0B90" w:rsidRDefault="006C0B90" w:rsidP="00463379">
            <w:pPr>
              <w:pStyle w:val="NoSpacing"/>
              <w:jc w:val="center"/>
            </w:pPr>
            <w:r>
              <w:t>REV</w:t>
            </w:r>
          </w:p>
        </w:tc>
        <w:tc>
          <w:tcPr>
            <w:tcW w:w="7436" w:type="dxa"/>
            <w:vAlign w:val="center"/>
          </w:tcPr>
          <w:p w14:paraId="46C372E5"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531BA61D"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66C08817"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1297DDF7"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27B4D2FD"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5F0F025C"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5DDA7B15" w14:textId="74D56EF1" w:rsidR="006C0B90" w:rsidRDefault="00715299" w:rsidP="00463379">
            <w:pPr>
              <w:pStyle w:val="NoSpacing"/>
              <w:jc w:val="center"/>
              <w:cnfStyle w:val="000000000000" w:firstRow="0" w:lastRow="0" w:firstColumn="0" w:lastColumn="0" w:oddVBand="0" w:evenVBand="0" w:oddHBand="0" w:evenHBand="0" w:firstRowFirstColumn="0" w:firstRowLastColumn="0" w:lastRowFirstColumn="0" w:lastRowLastColumn="0"/>
            </w:pPr>
            <w:r>
              <w:t>1017</w:t>
            </w:r>
          </w:p>
        </w:tc>
        <w:tc>
          <w:tcPr>
            <w:tcW w:w="1644" w:type="dxa"/>
            <w:vAlign w:val="center"/>
          </w:tcPr>
          <w:p w14:paraId="21B0B18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7E80584B"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72B169C" w14:textId="77777777" w:rsidR="006C0B90" w:rsidRDefault="006C0B90" w:rsidP="00463379">
            <w:pPr>
              <w:pStyle w:val="NoSpacing"/>
              <w:jc w:val="center"/>
            </w:pPr>
          </w:p>
        </w:tc>
        <w:tc>
          <w:tcPr>
            <w:tcW w:w="7436" w:type="dxa"/>
            <w:vAlign w:val="center"/>
          </w:tcPr>
          <w:p w14:paraId="7B0F3C41"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128784CC"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73FE5142"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13"/>
      <w:bookmarkEnd w:id="14"/>
    </w:tbl>
    <w:p w14:paraId="1CC83740" w14:textId="77777777" w:rsidR="007055AB" w:rsidRPr="007055AB" w:rsidRDefault="007055AB" w:rsidP="007055AB"/>
    <w:sectPr w:rsidR="007055AB" w:rsidRPr="007055AB" w:rsidSect="00A84C24">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55540" w14:textId="77777777" w:rsidR="00137DDC" w:rsidRDefault="00137DDC" w:rsidP="002E17B7">
      <w:pPr>
        <w:spacing w:after="0" w:line="240" w:lineRule="auto"/>
      </w:pPr>
      <w:r>
        <w:separator/>
      </w:r>
    </w:p>
  </w:endnote>
  <w:endnote w:type="continuationSeparator" w:id="0">
    <w:p w14:paraId="7148B5DC" w14:textId="77777777" w:rsidR="00137DDC" w:rsidRDefault="00137DDC"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DF9A"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D91FC" w14:textId="77777777" w:rsidR="00137DDC" w:rsidRDefault="00137DDC" w:rsidP="002E17B7">
      <w:pPr>
        <w:spacing w:after="0" w:line="240" w:lineRule="auto"/>
      </w:pPr>
      <w:r>
        <w:separator/>
      </w:r>
    </w:p>
  </w:footnote>
  <w:footnote w:type="continuationSeparator" w:id="0">
    <w:p w14:paraId="35D7A9B6" w14:textId="77777777" w:rsidR="00137DDC" w:rsidRDefault="00137DDC"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2E7B51A2" w14:textId="77777777" w:rsidTr="002D0278">
      <w:trPr>
        <w:trHeight w:val="149"/>
        <w:jc w:val="center"/>
      </w:trPr>
      <w:tc>
        <w:tcPr>
          <w:tcW w:w="1530" w:type="dxa"/>
          <w:vMerge w:val="restart"/>
          <w:vAlign w:val="center"/>
        </w:tcPr>
        <w:p w14:paraId="74CC7263" w14:textId="77777777" w:rsidR="0081511F" w:rsidRPr="00A916B6" w:rsidRDefault="0081511F" w:rsidP="0042764F">
          <w:pPr>
            <w:pStyle w:val="NoSpacing"/>
          </w:pPr>
          <w:r w:rsidRPr="00A916B6">
            <w:rPr>
              <w:noProof/>
            </w:rPr>
            <w:drawing>
              <wp:inline distT="0" distB="0" distL="0" distR="0" wp14:anchorId="53A6FFBE" wp14:editId="48AE0AEB">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624D2E69" w14:textId="77777777" w:rsidR="0081511F" w:rsidRPr="0042764F" w:rsidRDefault="0081511F" w:rsidP="0015127F">
          <w:pPr>
            <w:pStyle w:val="NoSpacing"/>
            <w:jc w:val="center"/>
            <w:rPr>
              <w:b/>
              <w:bCs/>
            </w:rPr>
          </w:pPr>
          <w:r w:rsidRPr="0010596A">
            <w:rPr>
              <w:b/>
              <w:bCs/>
              <w:sz w:val="28"/>
              <w:szCs w:val="24"/>
            </w:rPr>
            <w:t>DATASHEET</w:t>
          </w:r>
        </w:p>
      </w:tc>
      <w:sdt>
        <w:sdtPr>
          <w:rPr>
            <w:noProof/>
          </w:rPr>
          <w:tag w:val="Part Number"/>
          <w:id w:val="1629585636"/>
          <w:placeholder>
            <w:docPart w:val="2C6F3808DABE45DFA75899C27344039A"/>
          </w:placeholder>
          <w:text/>
        </w:sdtPr>
        <w:sdtContent>
          <w:tc>
            <w:tcPr>
              <w:tcW w:w="1890" w:type="dxa"/>
              <w:gridSpan w:val="2"/>
              <w:vAlign w:val="center"/>
            </w:tcPr>
            <w:p w14:paraId="45FA4D7B" w14:textId="0556B59F" w:rsidR="0081511F" w:rsidRPr="00E32296" w:rsidRDefault="004E0B57" w:rsidP="002D0278">
              <w:pPr>
                <w:pStyle w:val="Header"/>
                <w:spacing w:before="40" w:after="40"/>
                <w:rPr>
                  <w:b/>
                  <w:bCs/>
                  <w:noProof/>
                </w:rPr>
              </w:pPr>
              <w:r>
                <w:rPr>
                  <w:noProof/>
                </w:rPr>
                <w:t>00A-100-A</w:t>
              </w:r>
            </w:p>
          </w:tc>
        </w:sdtContent>
      </w:sdt>
    </w:tr>
    <w:tr w:rsidR="0081511F" w14:paraId="468F16D1" w14:textId="77777777" w:rsidTr="002D0278">
      <w:trPr>
        <w:trHeight w:val="147"/>
        <w:jc w:val="center"/>
      </w:trPr>
      <w:tc>
        <w:tcPr>
          <w:tcW w:w="1530" w:type="dxa"/>
          <w:vMerge/>
          <w:vAlign w:val="center"/>
        </w:tcPr>
        <w:p w14:paraId="4BF7878C" w14:textId="77777777" w:rsidR="0081511F" w:rsidRDefault="0081511F" w:rsidP="0042764F">
          <w:pPr>
            <w:pStyle w:val="Header"/>
            <w:rPr>
              <w:noProof/>
            </w:rPr>
          </w:pPr>
        </w:p>
      </w:tc>
      <w:tc>
        <w:tcPr>
          <w:tcW w:w="7380" w:type="dxa"/>
          <w:vMerge/>
          <w:vAlign w:val="center"/>
        </w:tcPr>
        <w:p w14:paraId="7217DB93" w14:textId="77777777" w:rsidR="0081511F" w:rsidRPr="00D54C21" w:rsidRDefault="0081511F" w:rsidP="0042764F">
          <w:pPr>
            <w:pStyle w:val="Header"/>
            <w:spacing w:before="40" w:after="40"/>
            <w:rPr>
              <w:noProof/>
            </w:rPr>
          </w:pPr>
        </w:p>
      </w:tc>
      <w:tc>
        <w:tcPr>
          <w:tcW w:w="720" w:type="dxa"/>
          <w:vAlign w:val="center"/>
        </w:tcPr>
        <w:p w14:paraId="184F8ED1" w14:textId="77777777" w:rsidR="0081511F" w:rsidRPr="00D54C21" w:rsidRDefault="0081511F" w:rsidP="002D0278">
          <w:pPr>
            <w:pStyle w:val="NoSpacing"/>
          </w:pPr>
          <w:r>
            <w:t>ECO</w:t>
          </w:r>
        </w:p>
      </w:tc>
      <w:sdt>
        <w:sdtPr>
          <w:rPr>
            <w:noProof/>
          </w:rPr>
          <w:tag w:val="ECO"/>
          <w:id w:val="-1586526658"/>
          <w:placeholder>
            <w:docPart w:val="C35DF0DD594043D983A0AA481792FC40"/>
          </w:placeholder>
          <w:text/>
        </w:sdtPr>
        <w:sdtContent>
          <w:tc>
            <w:tcPr>
              <w:tcW w:w="1170" w:type="dxa"/>
              <w:vAlign w:val="center"/>
            </w:tcPr>
            <w:p w14:paraId="3F269781" w14:textId="7B4CECFA" w:rsidR="0081511F" w:rsidRPr="00D54C21" w:rsidRDefault="004E0B57" w:rsidP="0042764F">
              <w:pPr>
                <w:pStyle w:val="Header"/>
                <w:spacing w:before="40" w:after="40"/>
                <w:rPr>
                  <w:noProof/>
                </w:rPr>
              </w:pPr>
              <w:r>
                <w:rPr>
                  <w:noProof/>
                </w:rPr>
                <w:t>1017</w:t>
              </w:r>
            </w:p>
          </w:tc>
        </w:sdtContent>
      </w:sdt>
    </w:tr>
  </w:tbl>
  <w:p w14:paraId="7A6B196D" w14:textId="220AA889"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385F9C">
      <w:rPr>
        <w:noProof/>
        <w:sz w:val="16"/>
        <w:szCs w:val="16"/>
      </w:rPr>
      <w:t>30 January 2023</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B57"/>
    <w:rsid w:val="000006D3"/>
    <w:rsid w:val="000008FB"/>
    <w:rsid w:val="00001799"/>
    <w:rsid w:val="000042FA"/>
    <w:rsid w:val="00004D93"/>
    <w:rsid w:val="000060EC"/>
    <w:rsid w:val="000075CB"/>
    <w:rsid w:val="0001020F"/>
    <w:rsid w:val="00010E60"/>
    <w:rsid w:val="00011513"/>
    <w:rsid w:val="00011C1D"/>
    <w:rsid w:val="00013802"/>
    <w:rsid w:val="0001515F"/>
    <w:rsid w:val="00017562"/>
    <w:rsid w:val="000176E3"/>
    <w:rsid w:val="00020B36"/>
    <w:rsid w:val="00021276"/>
    <w:rsid w:val="000269A7"/>
    <w:rsid w:val="00027DBF"/>
    <w:rsid w:val="0003158F"/>
    <w:rsid w:val="00032B51"/>
    <w:rsid w:val="00033CE4"/>
    <w:rsid w:val="0003469F"/>
    <w:rsid w:val="00034A63"/>
    <w:rsid w:val="00034D44"/>
    <w:rsid w:val="00037A3B"/>
    <w:rsid w:val="000406A8"/>
    <w:rsid w:val="00040A15"/>
    <w:rsid w:val="00042FF2"/>
    <w:rsid w:val="00044183"/>
    <w:rsid w:val="0004420E"/>
    <w:rsid w:val="00044975"/>
    <w:rsid w:val="00046403"/>
    <w:rsid w:val="000509C5"/>
    <w:rsid w:val="000533DC"/>
    <w:rsid w:val="00056231"/>
    <w:rsid w:val="00056251"/>
    <w:rsid w:val="00056CC3"/>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71DA"/>
    <w:rsid w:val="0009055A"/>
    <w:rsid w:val="00095513"/>
    <w:rsid w:val="00096023"/>
    <w:rsid w:val="00096918"/>
    <w:rsid w:val="00097A63"/>
    <w:rsid w:val="00097E90"/>
    <w:rsid w:val="000A0785"/>
    <w:rsid w:val="000A08A4"/>
    <w:rsid w:val="000A168F"/>
    <w:rsid w:val="000A5CDE"/>
    <w:rsid w:val="000A685C"/>
    <w:rsid w:val="000B122E"/>
    <w:rsid w:val="000B4F17"/>
    <w:rsid w:val="000C0D96"/>
    <w:rsid w:val="000C2E8C"/>
    <w:rsid w:val="000C5D73"/>
    <w:rsid w:val="000C6778"/>
    <w:rsid w:val="000C7ABA"/>
    <w:rsid w:val="000D0A9D"/>
    <w:rsid w:val="000D21D9"/>
    <w:rsid w:val="000E17A1"/>
    <w:rsid w:val="000E1B43"/>
    <w:rsid w:val="000E25DC"/>
    <w:rsid w:val="000E6321"/>
    <w:rsid w:val="000E65C3"/>
    <w:rsid w:val="000E7A27"/>
    <w:rsid w:val="000E7B3A"/>
    <w:rsid w:val="000F0DD6"/>
    <w:rsid w:val="000F11A4"/>
    <w:rsid w:val="000F15EF"/>
    <w:rsid w:val="0010230C"/>
    <w:rsid w:val="001038B1"/>
    <w:rsid w:val="0010596A"/>
    <w:rsid w:val="00105C7D"/>
    <w:rsid w:val="001076DF"/>
    <w:rsid w:val="001077AD"/>
    <w:rsid w:val="00107873"/>
    <w:rsid w:val="00111F02"/>
    <w:rsid w:val="0011366A"/>
    <w:rsid w:val="001158A8"/>
    <w:rsid w:val="0012215B"/>
    <w:rsid w:val="00122821"/>
    <w:rsid w:val="00125D62"/>
    <w:rsid w:val="00127173"/>
    <w:rsid w:val="00127418"/>
    <w:rsid w:val="001305C7"/>
    <w:rsid w:val="00132EC1"/>
    <w:rsid w:val="00133401"/>
    <w:rsid w:val="00133D44"/>
    <w:rsid w:val="00135C3B"/>
    <w:rsid w:val="00137DDC"/>
    <w:rsid w:val="00140AE1"/>
    <w:rsid w:val="001410EF"/>
    <w:rsid w:val="001419A2"/>
    <w:rsid w:val="00142F03"/>
    <w:rsid w:val="00145AB4"/>
    <w:rsid w:val="00145E2F"/>
    <w:rsid w:val="0015127F"/>
    <w:rsid w:val="00151AFE"/>
    <w:rsid w:val="00151BFD"/>
    <w:rsid w:val="00152B60"/>
    <w:rsid w:val="00152DB6"/>
    <w:rsid w:val="0015311B"/>
    <w:rsid w:val="001544EE"/>
    <w:rsid w:val="00155A5F"/>
    <w:rsid w:val="001563E8"/>
    <w:rsid w:val="00156C45"/>
    <w:rsid w:val="001576D7"/>
    <w:rsid w:val="00160D86"/>
    <w:rsid w:val="00162AAD"/>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4255"/>
    <w:rsid w:val="00194647"/>
    <w:rsid w:val="00194955"/>
    <w:rsid w:val="0019543D"/>
    <w:rsid w:val="00196C00"/>
    <w:rsid w:val="001A2A1C"/>
    <w:rsid w:val="001A2E79"/>
    <w:rsid w:val="001A698C"/>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35AC"/>
    <w:rsid w:val="001D49F0"/>
    <w:rsid w:val="001D56B0"/>
    <w:rsid w:val="001D587F"/>
    <w:rsid w:val="001E0339"/>
    <w:rsid w:val="001E0501"/>
    <w:rsid w:val="001E1625"/>
    <w:rsid w:val="001E1AD9"/>
    <w:rsid w:val="001E485F"/>
    <w:rsid w:val="001F0540"/>
    <w:rsid w:val="001F07A8"/>
    <w:rsid w:val="001F2292"/>
    <w:rsid w:val="001F290D"/>
    <w:rsid w:val="001F2BAB"/>
    <w:rsid w:val="001F4191"/>
    <w:rsid w:val="001F463B"/>
    <w:rsid w:val="001F4B25"/>
    <w:rsid w:val="001F50C3"/>
    <w:rsid w:val="001F7065"/>
    <w:rsid w:val="002002AB"/>
    <w:rsid w:val="00201BBC"/>
    <w:rsid w:val="00206BD1"/>
    <w:rsid w:val="0021051A"/>
    <w:rsid w:val="002111C2"/>
    <w:rsid w:val="00211C4F"/>
    <w:rsid w:val="00212633"/>
    <w:rsid w:val="00214721"/>
    <w:rsid w:val="00214CE3"/>
    <w:rsid w:val="00215D9F"/>
    <w:rsid w:val="00216321"/>
    <w:rsid w:val="00217C30"/>
    <w:rsid w:val="002204F6"/>
    <w:rsid w:val="002215DF"/>
    <w:rsid w:val="0022289F"/>
    <w:rsid w:val="00222968"/>
    <w:rsid w:val="00222975"/>
    <w:rsid w:val="002239B0"/>
    <w:rsid w:val="00224A99"/>
    <w:rsid w:val="00225FAF"/>
    <w:rsid w:val="00226770"/>
    <w:rsid w:val="00227C0E"/>
    <w:rsid w:val="00230E81"/>
    <w:rsid w:val="00231B8E"/>
    <w:rsid w:val="00235E1A"/>
    <w:rsid w:val="00236F6A"/>
    <w:rsid w:val="00242AE9"/>
    <w:rsid w:val="0024450F"/>
    <w:rsid w:val="002449D8"/>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35A0"/>
    <w:rsid w:val="00286FEF"/>
    <w:rsid w:val="002879C3"/>
    <w:rsid w:val="002905AE"/>
    <w:rsid w:val="00293D6D"/>
    <w:rsid w:val="00296C98"/>
    <w:rsid w:val="002971FF"/>
    <w:rsid w:val="002A0BFF"/>
    <w:rsid w:val="002A1BD5"/>
    <w:rsid w:val="002A4D4D"/>
    <w:rsid w:val="002A562C"/>
    <w:rsid w:val="002A58DD"/>
    <w:rsid w:val="002A7263"/>
    <w:rsid w:val="002B09D6"/>
    <w:rsid w:val="002B2683"/>
    <w:rsid w:val="002B33B5"/>
    <w:rsid w:val="002B3CE8"/>
    <w:rsid w:val="002B69EF"/>
    <w:rsid w:val="002C2543"/>
    <w:rsid w:val="002C26C3"/>
    <w:rsid w:val="002C2CB7"/>
    <w:rsid w:val="002C346E"/>
    <w:rsid w:val="002C3E85"/>
    <w:rsid w:val="002C490E"/>
    <w:rsid w:val="002C6987"/>
    <w:rsid w:val="002C6AB1"/>
    <w:rsid w:val="002C7850"/>
    <w:rsid w:val="002D0278"/>
    <w:rsid w:val="002D24C0"/>
    <w:rsid w:val="002D24C6"/>
    <w:rsid w:val="002D3092"/>
    <w:rsid w:val="002D60A6"/>
    <w:rsid w:val="002D7DA1"/>
    <w:rsid w:val="002E023E"/>
    <w:rsid w:val="002E094B"/>
    <w:rsid w:val="002E0EFE"/>
    <w:rsid w:val="002E17B7"/>
    <w:rsid w:val="002E22B6"/>
    <w:rsid w:val="002E2E95"/>
    <w:rsid w:val="002E33C3"/>
    <w:rsid w:val="002E3BC9"/>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4388"/>
    <w:rsid w:val="00385CB6"/>
    <w:rsid w:val="00385F9C"/>
    <w:rsid w:val="00390112"/>
    <w:rsid w:val="00391FC2"/>
    <w:rsid w:val="003959E8"/>
    <w:rsid w:val="003A0221"/>
    <w:rsid w:val="003A2E99"/>
    <w:rsid w:val="003A31B8"/>
    <w:rsid w:val="003A48CF"/>
    <w:rsid w:val="003B3951"/>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D6D9B"/>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775F"/>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0F9C"/>
    <w:rsid w:val="004A199F"/>
    <w:rsid w:val="004A1E0D"/>
    <w:rsid w:val="004A34E7"/>
    <w:rsid w:val="004A4CB3"/>
    <w:rsid w:val="004A568E"/>
    <w:rsid w:val="004B033D"/>
    <w:rsid w:val="004B03A4"/>
    <w:rsid w:val="004B0696"/>
    <w:rsid w:val="004B3A33"/>
    <w:rsid w:val="004B3E5E"/>
    <w:rsid w:val="004B5EF7"/>
    <w:rsid w:val="004B7724"/>
    <w:rsid w:val="004C0392"/>
    <w:rsid w:val="004C25BD"/>
    <w:rsid w:val="004C29C5"/>
    <w:rsid w:val="004C570A"/>
    <w:rsid w:val="004C5CED"/>
    <w:rsid w:val="004C7FEE"/>
    <w:rsid w:val="004D247C"/>
    <w:rsid w:val="004D4097"/>
    <w:rsid w:val="004D5ECF"/>
    <w:rsid w:val="004D6A45"/>
    <w:rsid w:val="004D6DB9"/>
    <w:rsid w:val="004D775E"/>
    <w:rsid w:val="004D7CED"/>
    <w:rsid w:val="004E0B57"/>
    <w:rsid w:val="004E0D88"/>
    <w:rsid w:val="004E0FD3"/>
    <w:rsid w:val="004E19EF"/>
    <w:rsid w:val="004E1D94"/>
    <w:rsid w:val="004E2A2A"/>
    <w:rsid w:val="004E31DC"/>
    <w:rsid w:val="004E3E2F"/>
    <w:rsid w:val="004E5EEF"/>
    <w:rsid w:val="004E6C91"/>
    <w:rsid w:val="004E6EBB"/>
    <w:rsid w:val="004E7447"/>
    <w:rsid w:val="004F003E"/>
    <w:rsid w:val="004F49DC"/>
    <w:rsid w:val="004F4F43"/>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584E"/>
    <w:rsid w:val="00536698"/>
    <w:rsid w:val="005428DF"/>
    <w:rsid w:val="0054366D"/>
    <w:rsid w:val="00543775"/>
    <w:rsid w:val="00545686"/>
    <w:rsid w:val="00546623"/>
    <w:rsid w:val="00547401"/>
    <w:rsid w:val="0054752F"/>
    <w:rsid w:val="005522B5"/>
    <w:rsid w:val="00554140"/>
    <w:rsid w:val="005542A2"/>
    <w:rsid w:val="00554896"/>
    <w:rsid w:val="0055522E"/>
    <w:rsid w:val="00555B19"/>
    <w:rsid w:val="0055684B"/>
    <w:rsid w:val="00556998"/>
    <w:rsid w:val="0056102A"/>
    <w:rsid w:val="0056114A"/>
    <w:rsid w:val="005614AD"/>
    <w:rsid w:val="00563860"/>
    <w:rsid w:val="005648C8"/>
    <w:rsid w:val="005660C0"/>
    <w:rsid w:val="00567432"/>
    <w:rsid w:val="00567622"/>
    <w:rsid w:val="00570CAD"/>
    <w:rsid w:val="0057112F"/>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5D7E"/>
    <w:rsid w:val="005A6E57"/>
    <w:rsid w:val="005A7BD4"/>
    <w:rsid w:val="005B08C4"/>
    <w:rsid w:val="005B13C4"/>
    <w:rsid w:val="005B1E96"/>
    <w:rsid w:val="005B2C06"/>
    <w:rsid w:val="005B490A"/>
    <w:rsid w:val="005B6158"/>
    <w:rsid w:val="005C264A"/>
    <w:rsid w:val="005C2927"/>
    <w:rsid w:val="005C38CC"/>
    <w:rsid w:val="005C54B6"/>
    <w:rsid w:val="005C6252"/>
    <w:rsid w:val="005C7716"/>
    <w:rsid w:val="005C7C32"/>
    <w:rsid w:val="005D26BD"/>
    <w:rsid w:val="005D5009"/>
    <w:rsid w:val="005D6048"/>
    <w:rsid w:val="005D6AE6"/>
    <w:rsid w:val="005D72C2"/>
    <w:rsid w:val="005D7665"/>
    <w:rsid w:val="005D7D86"/>
    <w:rsid w:val="005E2416"/>
    <w:rsid w:val="005E3C26"/>
    <w:rsid w:val="005E6064"/>
    <w:rsid w:val="005E76E1"/>
    <w:rsid w:val="005F18FB"/>
    <w:rsid w:val="005F264F"/>
    <w:rsid w:val="005F3420"/>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4007"/>
    <w:rsid w:val="00645AA7"/>
    <w:rsid w:val="00646F5C"/>
    <w:rsid w:val="006537A2"/>
    <w:rsid w:val="00653CAA"/>
    <w:rsid w:val="00653CFC"/>
    <w:rsid w:val="006553CE"/>
    <w:rsid w:val="006600C4"/>
    <w:rsid w:val="00662B85"/>
    <w:rsid w:val="0066328D"/>
    <w:rsid w:val="006657BB"/>
    <w:rsid w:val="006659CC"/>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2C3"/>
    <w:rsid w:val="006B69A1"/>
    <w:rsid w:val="006B6B42"/>
    <w:rsid w:val="006B7A15"/>
    <w:rsid w:val="006C0B90"/>
    <w:rsid w:val="006C1869"/>
    <w:rsid w:val="006C4526"/>
    <w:rsid w:val="006C5A9E"/>
    <w:rsid w:val="006C6493"/>
    <w:rsid w:val="006D24CB"/>
    <w:rsid w:val="006D396A"/>
    <w:rsid w:val="006D4227"/>
    <w:rsid w:val="006D610C"/>
    <w:rsid w:val="006D646E"/>
    <w:rsid w:val="006E0056"/>
    <w:rsid w:val="006E0D2C"/>
    <w:rsid w:val="006E162D"/>
    <w:rsid w:val="006E2641"/>
    <w:rsid w:val="006E2B94"/>
    <w:rsid w:val="006E2D32"/>
    <w:rsid w:val="006E377C"/>
    <w:rsid w:val="006E4E31"/>
    <w:rsid w:val="006E517D"/>
    <w:rsid w:val="006E6A42"/>
    <w:rsid w:val="006E7E60"/>
    <w:rsid w:val="006F01F6"/>
    <w:rsid w:val="006F1135"/>
    <w:rsid w:val="006F309C"/>
    <w:rsid w:val="006F3B5F"/>
    <w:rsid w:val="006F57CB"/>
    <w:rsid w:val="006F6F7A"/>
    <w:rsid w:val="00700877"/>
    <w:rsid w:val="00702D3D"/>
    <w:rsid w:val="007035E3"/>
    <w:rsid w:val="007055AB"/>
    <w:rsid w:val="007060A2"/>
    <w:rsid w:val="00706750"/>
    <w:rsid w:val="00707D53"/>
    <w:rsid w:val="00710043"/>
    <w:rsid w:val="00715299"/>
    <w:rsid w:val="0071538B"/>
    <w:rsid w:val="007156FE"/>
    <w:rsid w:val="0071651C"/>
    <w:rsid w:val="007169D4"/>
    <w:rsid w:val="007234A6"/>
    <w:rsid w:val="00724213"/>
    <w:rsid w:val="00724A0A"/>
    <w:rsid w:val="00726C25"/>
    <w:rsid w:val="00727BFA"/>
    <w:rsid w:val="00731D60"/>
    <w:rsid w:val="00736B52"/>
    <w:rsid w:val="0073787E"/>
    <w:rsid w:val="00737AF3"/>
    <w:rsid w:val="00740ACD"/>
    <w:rsid w:val="00741565"/>
    <w:rsid w:val="00742066"/>
    <w:rsid w:val="0074395D"/>
    <w:rsid w:val="00744158"/>
    <w:rsid w:val="00745013"/>
    <w:rsid w:val="0075053C"/>
    <w:rsid w:val="00750A50"/>
    <w:rsid w:val="00752FA2"/>
    <w:rsid w:val="00754758"/>
    <w:rsid w:val="00755683"/>
    <w:rsid w:val="007566CE"/>
    <w:rsid w:val="00756F29"/>
    <w:rsid w:val="007623C4"/>
    <w:rsid w:val="00771F5E"/>
    <w:rsid w:val="0077378A"/>
    <w:rsid w:val="00774B87"/>
    <w:rsid w:val="007755A0"/>
    <w:rsid w:val="00775EAC"/>
    <w:rsid w:val="00776FAF"/>
    <w:rsid w:val="0077730F"/>
    <w:rsid w:val="0077746D"/>
    <w:rsid w:val="00781866"/>
    <w:rsid w:val="00781E37"/>
    <w:rsid w:val="00785953"/>
    <w:rsid w:val="00786013"/>
    <w:rsid w:val="0078664D"/>
    <w:rsid w:val="007921AF"/>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F67"/>
    <w:rsid w:val="007D2D33"/>
    <w:rsid w:val="007D42A4"/>
    <w:rsid w:val="007D66C0"/>
    <w:rsid w:val="007D78FC"/>
    <w:rsid w:val="007E1E9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484A"/>
    <w:rsid w:val="00864E61"/>
    <w:rsid w:val="00867120"/>
    <w:rsid w:val="00867304"/>
    <w:rsid w:val="00870BFA"/>
    <w:rsid w:val="008724FE"/>
    <w:rsid w:val="00872AFA"/>
    <w:rsid w:val="00873222"/>
    <w:rsid w:val="008758E3"/>
    <w:rsid w:val="00876BB7"/>
    <w:rsid w:val="00876C40"/>
    <w:rsid w:val="00880128"/>
    <w:rsid w:val="00880882"/>
    <w:rsid w:val="0088132B"/>
    <w:rsid w:val="00882463"/>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7894"/>
    <w:rsid w:val="008B1011"/>
    <w:rsid w:val="008B2A48"/>
    <w:rsid w:val="008B5279"/>
    <w:rsid w:val="008B617B"/>
    <w:rsid w:val="008C125A"/>
    <w:rsid w:val="008C2F2F"/>
    <w:rsid w:val="008C5359"/>
    <w:rsid w:val="008C7374"/>
    <w:rsid w:val="008D0DC5"/>
    <w:rsid w:val="008D1338"/>
    <w:rsid w:val="008D224E"/>
    <w:rsid w:val="008D37D1"/>
    <w:rsid w:val="008D4B56"/>
    <w:rsid w:val="008D51E4"/>
    <w:rsid w:val="008D6C4F"/>
    <w:rsid w:val="008D7F28"/>
    <w:rsid w:val="008E0F52"/>
    <w:rsid w:val="008E2FB3"/>
    <w:rsid w:val="008E6C24"/>
    <w:rsid w:val="008E7B13"/>
    <w:rsid w:val="008F339A"/>
    <w:rsid w:val="008F389B"/>
    <w:rsid w:val="008F559C"/>
    <w:rsid w:val="008F7001"/>
    <w:rsid w:val="008F7C7F"/>
    <w:rsid w:val="009004B2"/>
    <w:rsid w:val="00901FF4"/>
    <w:rsid w:val="009042F2"/>
    <w:rsid w:val="00910A4C"/>
    <w:rsid w:val="009113C9"/>
    <w:rsid w:val="00913840"/>
    <w:rsid w:val="00915928"/>
    <w:rsid w:val="009175D1"/>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1D77"/>
    <w:rsid w:val="00962375"/>
    <w:rsid w:val="009633E8"/>
    <w:rsid w:val="00963B6F"/>
    <w:rsid w:val="0097688F"/>
    <w:rsid w:val="00977B8A"/>
    <w:rsid w:val="00981280"/>
    <w:rsid w:val="00981703"/>
    <w:rsid w:val="00981D47"/>
    <w:rsid w:val="00982314"/>
    <w:rsid w:val="009823C6"/>
    <w:rsid w:val="00982B63"/>
    <w:rsid w:val="0099134C"/>
    <w:rsid w:val="00991D3A"/>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3E81"/>
    <w:rsid w:val="00A0472A"/>
    <w:rsid w:val="00A048C3"/>
    <w:rsid w:val="00A05655"/>
    <w:rsid w:val="00A05837"/>
    <w:rsid w:val="00A1594A"/>
    <w:rsid w:val="00A17004"/>
    <w:rsid w:val="00A170F7"/>
    <w:rsid w:val="00A206FC"/>
    <w:rsid w:val="00A20F87"/>
    <w:rsid w:val="00A217D2"/>
    <w:rsid w:val="00A23526"/>
    <w:rsid w:val="00A301BC"/>
    <w:rsid w:val="00A331EF"/>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4575"/>
    <w:rsid w:val="00AC5DBD"/>
    <w:rsid w:val="00AC6061"/>
    <w:rsid w:val="00AC7656"/>
    <w:rsid w:val="00AC79A2"/>
    <w:rsid w:val="00AD2F94"/>
    <w:rsid w:val="00AD6AB9"/>
    <w:rsid w:val="00AE16CD"/>
    <w:rsid w:val="00AE2DB4"/>
    <w:rsid w:val="00AE5944"/>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F44"/>
    <w:rsid w:val="00B272C5"/>
    <w:rsid w:val="00B27E6D"/>
    <w:rsid w:val="00B30D4C"/>
    <w:rsid w:val="00B30E0A"/>
    <w:rsid w:val="00B31ADE"/>
    <w:rsid w:val="00B31B64"/>
    <w:rsid w:val="00B32AA5"/>
    <w:rsid w:val="00B347C0"/>
    <w:rsid w:val="00B34A25"/>
    <w:rsid w:val="00B37429"/>
    <w:rsid w:val="00B42A59"/>
    <w:rsid w:val="00B4439F"/>
    <w:rsid w:val="00B448DD"/>
    <w:rsid w:val="00B4589B"/>
    <w:rsid w:val="00B47824"/>
    <w:rsid w:val="00B51F49"/>
    <w:rsid w:val="00B537DB"/>
    <w:rsid w:val="00B56145"/>
    <w:rsid w:val="00B56A54"/>
    <w:rsid w:val="00B56EC0"/>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3993"/>
    <w:rsid w:val="00B9521E"/>
    <w:rsid w:val="00B9582D"/>
    <w:rsid w:val="00B96B66"/>
    <w:rsid w:val="00B97865"/>
    <w:rsid w:val="00BA1450"/>
    <w:rsid w:val="00BA35B3"/>
    <w:rsid w:val="00BA36A9"/>
    <w:rsid w:val="00BA440C"/>
    <w:rsid w:val="00BA5CB0"/>
    <w:rsid w:val="00BA6EEC"/>
    <w:rsid w:val="00BB2C3A"/>
    <w:rsid w:val="00BB2EC8"/>
    <w:rsid w:val="00BB4F5E"/>
    <w:rsid w:val="00BC0186"/>
    <w:rsid w:val="00BC0882"/>
    <w:rsid w:val="00BC0F06"/>
    <w:rsid w:val="00BC143F"/>
    <w:rsid w:val="00BC7280"/>
    <w:rsid w:val="00BD04F8"/>
    <w:rsid w:val="00BD206B"/>
    <w:rsid w:val="00BD274C"/>
    <w:rsid w:val="00BD2AB9"/>
    <w:rsid w:val="00BD638F"/>
    <w:rsid w:val="00BD7C17"/>
    <w:rsid w:val="00BE0A88"/>
    <w:rsid w:val="00BE3135"/>
    <w:rsid w:val="00BE4587"/>
    <w:rsid w:val="00BE49BD"/>
    <w:rsid w:val="00BE5643"/>
    <w:rsid w:val="00BE77CB"/>
    <w:rsid w:val="00BE7BD1"/>
    <w:rsid w:val="00BF0498"/>
    <w:rsid w:val="00BF0EC7"/>
    <w:rsid w:val="00BF57DD"/>
    <w:rsid w:val="00BF58E7"/>
    <w:rsid w:val="00C0375C"/>
    <w:rsid w:val="00C044D8"/>
    <w:rsid w:val="00C0482F"/>
    <w:rsid w:val="00C06A06"/>
    <w:rsid w:val="00C079E8"/>
    <w:rsid w:val="00C10B8F"/>
    <w:rsid w:val="00C10DF6"/>
    <w:rsid w:val="00C1282D"/>
    <w:rsid w:val="00C1656F"/>
    <w:rsid w:val="00C16D12"/>
    <w:rsid w:val="00C202D4"/>
    <w:rsid w:val="00C22432"/>
    <w:rsid w:val="00C23045"/>
    <w:rsid w:val="00C2361F"/>
    <w:rsid w:val="00C2459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6121B"/>
    <w:rsid w:val="00C61A20"/>
    <w:rsid w:val="00C62BF8"/>
    <w:rsid w:val="00C6453F"/>
    <w:rsid w:val="00C65B82"/>
    <w:rsid w:val="00C65FFE"/>
    <w:rsid w:val="00C71A3F"/>
    <w:rsid w:val="00C7292D"/>
    <w:rsid w:val="00C7369F"/>
    <w:rsid w:val="00C7488A"/>
    <w:rsid w:val="00C74A5A"/>
    <w:rsid w:val="00C760E0"/>
    <w:rsid w:val="00C76B54"/>
    <w:rsid w:val="00C77B75"/>
    <w:rsid w:val="00C8157C"/>
    <w:rsid w:val="00C81665"/>
    <w:rsid w:val="00C82546"/>
    <w:rsid w:val="00C82AAE"/>
    <w:rsid w:val="00C85687"/>
    <w:rsid w:val="00C87231"/>
    <w:rsid w:val="00C908EC"/>
    <w:rsid w:val="00C90C7A"/>
    <w:rsid w:val="00C93995"/>
    <w:rsid w:val="00C942D3"/>
    <w:rsid w:val="00C9543E"/>
    <w:rsid w:val="00C95919"/>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3071"/>
    <w:rsid w:val="00CD4594"/>
    <w:rsid w:val="00CD5755"/>
    <w:rsid w:val="00CD61E2"/>
    <w:rsid w:val="00CD62EE"/>
    <w:rsid w:val="00CD7733"/>
    <w:rsid w:val="00CE01F6"/>
    <w:rsid w:val="00CE0A16"/>
    <w:rsid w:val="00CE1012"/>
    <w:rsid w:val="00CE166F"/>
    <w:rsid w:val="00CE19F8"/>
    <w:rsid w:val="00CE267F"/>
    <w:rsid w:val="00CE2C42"/>
    <w:rsid w:val="00CE3EE2"/>
    <w:rsid w:val="00CE50AC"/>
    <w:rsid w:val="00CF2C7C"/>
    <w:rsid w:val="00CF2E0D"/>
    <w:rsid w:val="00CF7DCC"/>
    <w:rsid w:val="00D03748"/>
    <w:rsid w:val="00D04FC5"/>
    <w:rsid w:val="00D06311"/>
    <w:rsid w:val="00D071DC"/>
    <w:rsid w:val="00D119D6"/>
    <w:rsid w:val="00D11C37"/>
    <w:rsid w:val="00D11D20"/>
    <w:rsid w:val="00D123AE"/>
    <w:rsid w:val="00D13321"/>
    <w:rsid w:val="00D13A72"/>
    <w:rsid w:val="00D146EF"/>
    <w:rsid w:val="00D177D5"/>
    <w:rsid w:val="00D23074"/>
    <w:rsid w:val="00D23B01"/>
    <w:rsid w:val="00D256B1"/>
    <w:rsid w:val="00D26DF9"/>
    <w:rsid w:val="00D26E4D"/>
    <w:rsid w:val="00D27C8D"/>
    <w:rsid w:val="00D31927"/>
    <w:rsid w:val="00D31C4A"/>
    <w:rsid w:val="00D321BD"/>
    <w:rsid w:val="00D36411"/>
    <w:rsid w:val="00D3643A"/>
    <w:rsid w:val="00D36623"/>
    <w:rsid w:val="00D378B5"/>
    <w:rsid w:val="00D41C5D"/>
    <w:rsid w:val="00D436D5"/>
    <w:rsid w:val="00D472D7"/>
    <w:rsid w:val="00D51999"/>
    <w:rsid w:val="00D5280A"/>
    <w:rsid w:val="00D53DEA"/>
    <w:rsid w:val="00D5458B"/>
    <w:rsid w:val="00D54C21"/>
    <w:rsid w:val="00D56EE1"/>
    <w:rsid w:val="00D60F75"/>
    <w:rsid w:val="00D63609"/>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0420"/>
    <w:rsid w:val="00D916DC"/>
    <w:rsid w:val="00D9282E"/>
    <w:rsid w:val="00D93279"/>
    <w:rsid w:val="00D94AB3"/>
    <w:rsid w:val="00D95277"/>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6118"/>
    <w:rsid w:val="00DD7010"/>
    <w:rsid w:val="00DE00B7"/>
    <w:rsid w:val="00DE01E3"/>
    <w:rsid w:val="00DE197E"/>
    <w:rsid w:val="00DE202F"/>
    <w:rsid w:val="00DE2483"/>
    <w:rsid w:val="00DE2A04"/>
    <w:rsid w:val="00DE2D79"/>
    <w:rsid w:val="00DE5B11"/>
    <w:rsid w:val="00DE6C4D"/>
    <w:rsid w:val="00DE79AC"/>
    <w:rsid w:val="00DF046A"/>
    <w:rsid w:val="00DF1066"/>
    <w:rsid w:val="00DF12BE"/>
    <w:rsid w:val="00DF1CB9"/>
    <w:rsid w:val="00DF3228"/>
    <w:rsid w:val="00DF32C3"/>
    <w:rsid w:val="00DF59CC"/>
    <w:rsid w:val="00E02C73"/>
    <w:rsid w:val="00E105CF"/>
    <w:rsid w:val="00E10E2C"/>
    <w:rsid w:val="00E123CE"/>
    <w:rsid w:val="00E12D81"/>
    <w:rsid w:val="00E1661C"/>
    <w:rsid w:val="00E16DAB"/>
    <w:rsid w:val="00E209AB"/>
    <w:rsid w:val="00E21F8D"/>
    <w:rsid w:val="00E21FC7"/>
    <w:rsid w:val="00E23CD7"/>
    <w:rsid w:val="00E23D7C"/>
    <w:rsid w:val="00E24196"/>
    <w:rsid w:val="00E241EC"/>
    <w:rsid w:val="00E31D0C"/>
    <w:rsid w:val="00E32296"/>
    <w:rsid w:val="00E3598B"/>
    <w:rsid w:val="00E3775D"/>
    <w:rsid w:val="00E4104C"/>
    <w:rsid w:val="00E412EA"/>
    <w:rsid w:val="00E41A5E"/>
    <w:rsid w:val="00E43268"/>
    <w:rsid w:val="00E448DA"/>
    <w:rsid w:val="00E51DC2"/>
    <w:rsid w:val="00E5420C"/>
    <w:rsid w:val="00E54948"/>
    <w:rsid w:val="00E54CC1"/>
    <w:rsid w:val="00E55082"/>
    <w:rsid w:val="00E56703"/>
    <w:rsid w:val="00E574D9"/>
    <w:rsid w:val="00E5775A"/>
    <w:rsid w:val="00E602B5"/>
    <w:rsid w:val="00E60F57"/>
    <w:rsid w:val="00E61023"/>
    <w:rsid w:val="00E6355B"/>
    <w:rsid w:val="00E6416D"/>
    <w:rsid w:val="00E66454"/>
    <w:rsid w:val="00E7117C"/>
    <w:rsid w:val="00E72F32"/>
    <w:rsid w:val="00E73E8C"/>
    <w:rsid w:val="00E74A7D"/>
    <w:rsid w:val="00E76696"/>
    <w:rsid w:val="00E80FD5"/>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3EB"/>
    <w:rsid w:val="00EA4456"/>
    <w:rsid w:val="00EA49A0"/>
    <w:rsid w:val="00EA5A34"/>
    <w:rsid w:val="00EA6099"/>
    <w:rsid w:val="00EA648C"/>
    <w:rsid w:val="00EB0EBB"/>
    <w:rsid w:val="00EB155C"/>
    <w:rsid w:val="00EB3E48"/>
    <w:rsid w:val="00EC004F"/>
    <w:rsid w:val="00EC0B7F"/>
    <w:rsid w:val="00EC2AEE"/>
    <w:rsid w:val="00EC3CA1"/>
    <w:rsid w:val="00EC4D5E"/>
    <w:rsid w:val="00EC64F5"/>
    <w:rsid w:val="00EC6BBF"/>
    <w:rsid w:val="00ED12F0"/>
    <w:rsid w:val="00ED2B86"/>
    <w:rsid w:val="00ED3859"/>
    <w:rsid w:val="00ED5309"/>
    <w:rsid w:val="00ED54E1"/>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12B3"/>
    <w:rsid w:val="00F033C8"/>
    <w:rsid w:val="00F0542D"/>
    <w:rsid w:val="00F06431"/>
    <w:rsid w:val="00F06EFE"/>
    <w:rsid w:val="00F109EE"/>
    <w:rsid w:val="00F10CAC"/>
    <w:rsid w:val="00F14BA3"/>
    <w:rsid w:val="00F1679B"/>
    <w:rsid w:val="00F17750"/>
    <w:rsid w:val="00F20B61"/>
    <w:rsid w:val="00F2135B"/>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812"/>
    <w:rsid w:val="00F47D1B"/>
    <w:rsid w:val="00F50820"/>
    <w:rsid w:val="00F511A1"/>
    <w:rsid w:val="00F52058"/>
    <w:rsid w:val="00F52C42"/>
    <w:rsid w:val="00F52F9A"/>
    <w:rsid w:val="00F536EA"/>
    <w:rsid w:val="00F53D0F"/>
    <w:rsid w:val="00F55401"/>
    <w:rsid w:val="00F559B4"/>
    <w:rsid w:val="00F60CE6"/>
    <w:rsid w:val="00F61B1A"/>
    <w:rsid w:val="00F62E44"/>
    <w:rsid w:val="00F633B5"/>
    <w:rsid w:val="00F63488"/>
    <w:rsid w:val="00F63D52"/>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6F54"/>
    <w:rsid w:val="00F87814"/>
    <w:rsid w:val="00F90AC2"/>
    <w:rsid w:val="00F94048"/>
    <w:rsid w:val="00FA0458"/>
    <w:rsid w:val="00FA09CC"/>
    <w:rsid w:val="00FA0EF2"/>
    <w:rsid w:val="00FA1498"/>
    <w:rsid w:val="00FA5106"/>
    <w:rsid w:val="00FA5697"/>
    <w:rsid w:val="00FA7027"/>
    <w:rsid w:val="00FA74F4"/>
    <w:rsid w:val="00FB10A1"/>
    <w:rsid w:val="00FB1ECB"/>
    <w:rsid w:val="00FB329C"/>
    <w:rsid w:val="00FB437F"/>
    <w:rsid w:val="00FB5936"/>
    <w:rsid w:val="00FB6420"/>
    <w:rsid w:val="00FB646D"/>
    <w:rsid w:val="00FC302B"/>
    <w:rsid w:val="00FC33FC"/>
    <w:rsid w:val="00FC3436"/>
    <w:rsid w:val="00FC556A"/>
    <w:rsid w:val="00FC56D7"/>
    <w:rsid w:val="00FC6906"/>
    <w:rsid w:val="00FC7E46"/>
    <w:rsid w:val="00FD0CF2"/>
    <w:rsid w:val="00FD130D"/>
    <w:rsid w:val="00FD2BBE"/>
    <w:rsid w:val="00FD2F41"/>
    <w:rsid w:val="00FD391B"/>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2783"/>
    <w:rsid w:val="00FF2BBB"/>
    <w:rsid w:val="00FF2FE0"/>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BFBAC"/>
  <w15:docId w15:val="{7896C335-96A7-4156-AF9F-7E6AC844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00CE4E09A54372BD0719BC42948419"/>
        <w:category>
          <w:name w:val="General"/>
          <w:gallery w:val="placeholder"/>
        </w:category>
        <w:types>
          <w:type w:val="bbPlcHdr"/>
        </w:types>
        <w:behaviors>
          <w:behavior w:val="content"/>
        </w:behaviors>
        <w:guid w:val="{D846406A-120E-462F-B23F-E430596B9994}"/>
      </w:docPartPr>
      <w:docPartBody>
        <w:p w:rsidR="00000000" w:rsidRDefault="00000000">
          <w:pPr>
            <w:pStyle w:val="B700CE4E09A54372BD0719BC42948419"/>
          </w:pPr>
          <w:r w:rsidRPr="00E51417">
            <w:rPr>
              <w:rStyle w:val="PlaceholderText"/>
            </w:rPr>
            <w:t>Click or tap here to enter text.</w:t>
          </w:r>
        </w:p>
      </w:docPartBody>
    </w:docPart>
    <w:docPart>
      <w:docPartPr>
        <w:name w:val="9560B3089934435EA7FA0D834C5AF97A"/>
        <w:category>
          <w:name w:val="General"/>
          <w:gallery w:val="placeholder"/>
        </w:category>
        <w:types>
          <w:type w:val="bbPlcHdr"/>
        </w:types>
        <w:behaviors>
          <w:behavior w:val="content"/>
        </w:behaviors>
        <w:guid w:val="{D7A18073-E0D3-4B31-87E8-4F86AF878E9B}"/>
      </w:docPartPr>
      <w:docPartBody>
        <w:p w:rsidR="00000000" w:rsidRDefault="00000000">
          <w:pPr>
            <w:pStyle w:val="9560B3089934435EA7FA0D834C5AF97A"/>
          </w:pPr>
          <w:r w:rsidRPr="00E51417">
            <w:rPr>
              <w:rStyle w:val="PlaceholderText"/>
            </w:rPr>
            <w:t>Click or tap here to enter text.</w:t>
          </w:r>
        </w:p>
      </w:docPartBody>
    </w:docPart>
    <w:docPart>
      <w:docPartPr>
        <w:name w:val="82AE61DACE364DA7ACB079AE54307C65"/>
        <w:category>
          <w:name w:val="General"/>
          <w:gallery w:val="placeholder"/>
        </w:category>
        <w:types>
          <w:type w:val="bbPlcHdr"/>
        </w:types>
        <w:behaviors>
          <w:behavior w:val="content"/>
        </w:behaviors>
        <w:guid w:val="{EA59DBAC-5CA7-444F-B4D8-A4633F1D03CE}"/>
      </w:docPartPr>
      <w:docPartBody>
        <w:p w:rsidR="00000000" w:rsidRDefault="00000000">
          <w:pPr>
            <w:pStyle w:val="82AE61DACE364DA7ACB079AE54307C65"/>
          </w:pPr>
          <w:r w:rsidRPr="00EE675C">
            <w:rPr>
              <w:rStyle w:val="PlaceholderText"/>
            </w:rPr>
            <w:t>Choose an item.</w:t>
          </w:r>
        </w:p>
      </w:docPartBody>
    </w:docPart>
    <w:docPart>
      <w:docPartPr>
        <w:name w:val="AD042D98F8294D469F2E2A3855DE9AF4"/>
        <w:category>
          <w:name w:val="General"/>
          <w:gallery w:val="placeholder"/>
        </w:category>
        <w:types>
          <w:type w:val="bbPlcHdr"/>
        </w:types>
        <w:behaviors>
          <w:behavior w:val="content"/>
        </w:behaviors>
        <w:guid w:val="{F45BB5AF-4AAC-492D-8CC8-9A009E626AAE}"/>
      </w:docPartPr>
      <w:docPartBody>
        <w:p w:rsidR="00000000" w:rsidRDefault="00000000">
          <w:pPr>
            <w:pStyle w:val="AD042D98F8294D469F2E2A3855DE9AF4"/>
          </w:pPr>
          <w:r w:rsidRPr="00E51417">
            <w:rPr>
              <w:rStyle w:val="PlaceholderText"/>
            </w:rPr>
            <w:t>Click or tap here to enter text.</w:t>
          </w:r>
        </w:p>
      </w:docPartBody>
    </w:docPart>
    <w:docPart>
      <w:docPartPr>
        <w:name w:val="2C6F3808DABE45DFA75899C27344039A"/>
        <w:category>
          <w:name w:val="General"/>
          <w:gallery w:val="placeholder"/>
        </w:category>
        <w:types>
          <w:type w:val="bbPlcHdr"/>
        </w:types>
        <w:behaviors>
          <w:behavior w:val="content"/>
        </w:behaviors>
        <w:guid w:val="{222E4CA8-3691-47CC-8260-3CC9D23FE56D}"/>
      </w:docPartPr>
      <w:docPartBody>
        <w:p w:rsidR="00000000" w:rsidRDefault="00000000">
          <w:pPr>
            <w:pStyle w:val="2C6F3808DABE45DFA75899C27344039A"/>
          </w:pPr>
          <w:r w:rsidRPr="00E51417">
            <w:rPr>
              <w:rStyle w:val="PlaceholderText"/>
            </w:rPr>
            <w:t>Click or tap here to enter text.</w:t>
          </w:r>
        </w:p>
      </w:docPartBody>
    </w:docPart>
    <w:docPart>
      <w:docPartPr>
        <w:name w:val="C35DF0DD594043D983A0AA481792FC40"/>
        <w:category>
          <w:name w:val="General"/>
          <w:gallery w:val="placeholder"/>
        </w:category>
        <w:types>
          <w:type w:val="bbPlcHdr"/>
        </w:types>
        <w:behaviors>
          <w:behavior w:val="content"/>
        </w:behaviors>
        <w:guid w:val="{381C36A6-0E50-436C-917D-F1A818C6EC60}"/>
      </w:docPartPr>
      <w:docPartBody>
        <w:p w:rsidR="00000000" w:rsidRDefault="00000000">
          <w:pPr>
            <w:pStyle w:val="C35DF0DD594043D983A0AA481792FC40"/>
          </w:pPr>
          <w:r w:rsidRPr="00E5141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20"/>
    <w:rsid w:val="00757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00CE4E09A54372BD0719BC42948419">
    <w:name w:val="B700CE4E09A54372BD0719BC42948419"/>
  </w:style>
  <w:style w:type="paragraph" w:customStyle="1" w:styleId="9560B3089934435EA7FA0D834C5AF97A">
    <w:name w:val="9560B3089934435EA7FA0D834C5AF97A"/>
  </w:style>
  <w:style w:type="paragraph" w:customStyle="1" w:styleId="82AE61DACE364DA7ACB079AE54307C65">
    <w:name w:val="82AE61DACE364DA7ACB079AE54307C65"/>
  </w:style>
  <w:style w:type="paragraph" w:customStyle="1" w:styleId="AD042D98F8294D469F2E2A3855DE9AF4">
    <w:name w:val="AD042D98F8294D469F2E2A3855DE9AF4"/>
  </w:style>
  <w:style w:type="paragraph" w:customStyle="1" w:styleId="2C6F3808DABE45DFA75899C27344039A">
    <w:name w:val="2C6F3808DABE45DFA75899C27344039A"/>
  </w:style>
  <w:style w:type="paragraph" w:customStyle="1" w:styleId="C35DF0DD594043D983A0AA481792FC40">
    <w:name w:val="C35DF0DD594043D983A0AA481792FC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24</TotalTime>
  <Pages>16</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16</cp:revision>
  <cp:lastPrinted>2023-01-31T01:16:00Z</cp:lastPrinted>
  <dcterms:created xsi:type="dcterms:W3CDTF">2023-01-31T00:52:00Z</dcterms:created>
  <dcterms:modified xsi:type="dcterms:W3CDTF">2023-01-31T01:16:00Z</dcterms:modified>
</cp:coreProperties>
</file>